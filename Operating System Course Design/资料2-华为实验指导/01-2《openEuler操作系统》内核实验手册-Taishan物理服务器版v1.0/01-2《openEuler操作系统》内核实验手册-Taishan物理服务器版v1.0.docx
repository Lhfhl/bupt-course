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FAE0B" w14:textId="77777777" w:rsidR="00F73C6D" w:rsidRDefault="00F73C6D" w:rsidP="00F73C6D">
      <w:pPr>
        <w:spacing w:line="360" w:lineRule="auto"/>
        <w:jc w:val="center"/>
        <w:rPr>
          <w:rFonts w:ascii="Huawei Sans" w:eastAsia="方正兰亭黑简体" w:hAnsi="Huawei Sans" w:cs="Huawei Sans"/>
          <w:sz w:val="72"/>
          <w:szCs w:val="72"/>
        </w:rPr>
      </w:pPr>
    </w:p>
    <w:p w14:paraId="0CB4A98D" w14:textId="0EE37BDD" w:rsidR="00F73C6D" w:rsidRDefault="00FF6C42" w:rsidP="00F73C6D">
      <w:pPr>
        <w:spacing w:line="360" w:lineRule="auto"/>
        <w:jc w:val="center"/>
        <w:rPr>
          <w:rFonts w:ascii="Huawei Sans" w:eastAsia="方正兰亭黑简体" w:hAnsi="Huawei Sans" w:cs="Huawei Sans"/>
          <w:sz w:val="72"/>
          <w:szCs w:val="72"/>
        </w:rPr>
      </w:pPr>
      <w:r>
        <w:rPr>
          <w:rFonts w:ascii="Huawei Sans" w:eastAsia="方正兰亭黑简体" w:hAnsi="Huawei Sans" w:cs="Huawei Sans"/>
          <w:sz w:val="72"/>
          <w:szCs w:val="72"/>
        </w:rPr>
        <w:t>《</w:t>
      </w:r>
      <w:proofErr w:type="spellStart"/>
      <w:r w:rsidR="00F73C6D">
        <w:rPr>
          <w:rFonts w:ascii="Huawei Sans" w:eastAsia="方正兰亭黑简体" w:hAnsi="Huawei Sans" w:cs="Huawei Sans"/>
          <w:sz w:val="72"/>
          <w:szCs w:val="72"/>
        </w:rPr>
        <w:t>openEuler</w:t>
      </w:r>
      <w:proofErr w:type="spellEnd"/>
      <w:r w:rsidR="00F73C6D">
        <w:rPr>
          <w:rFonts w:ascii="Huawei Sans" w:eastAsia="方正兰亭黑简体" w:hAnsi="Huawei Sans" w:cs="Huawei Sans" w:hint="eastAsia"/>
          <w:sz w:val="72"/>
          <w:szCs w:val="72"/>
        </w:rPr>
        <w:t>操作系统</w:t>
      </w:r>
      <w:r>
        <w:rPr>
          <w:rFonts w:ascii="Huawei Sans" w:eastAsia="方正兰亭黑简体" w:hAnsi="Huawei Sans" w:cs="Huawei Sans"/>
          <w:sz w:val="72"/>
          <w:szCs w:val="72"/>
        </w:rPr>
        <w:t>》</w:t>
      </w:r>
    </w:p>
    <w:p w14:paraId="09D939A1" w14:textId="77777777" w:rsidR="00F73C6D" w:rsidRDefault="00F73C6D" w:rsidP="00F73C6D">
      <w:pPr>
        <w:spacing w:line="360" w:lineRule="auto"/>
        <w:jc w:val="center"/>
        <w:rPr>
          <w:rFonts w:ascii="Huawei Sans" w:eastAsia="方正兰亭黑简体" w:hAnsi="Huawei Sans" w:cs="Huawei Sans"/>
          <w:sz w:val="72"/>
          <w:szCs w:val="72"/>
        </w:rPr>
      </w:pPr>
      <w:r>
        <w:rPr>
          <w:rFonts w:ascii="Huawei Sans" w:eastAsia="方正兰亭黑简体" w:hAnsi="Huawei Sans" w:cs="Huawei Sans" w:hint="eastAsia"/>
          <w:sz w:val="72"/>
          <w:szCs w:val="72"/>
        </w:rPr>
        <w:t>内核实验手册</w:t>
      </w:r>
    </w:p>
    <w:p w14:paraId="6D8479D3" w14:textId="716C674D" w:rsidR="00F73C6D" w:rsidRDefault="00F73C6D" w:rsidP="00F73C6D">
      <w:pPr>
        <w:spacing w:line="360" w:lineRule="auto"/>
        <w:jc w:val="center"/>
        <w:rPr>
          <w:rFonts w:ascii="Huawei Sans" w:eastAsia="方正兰亭黑简体" w:hAnsi="Huawei Sans" w:cs="Huawei Sans"/>
          <w:sz w:val="72"/>
          <w:szCs w:val="72"/>
        </w:rPr>
      </w:pPr>
      <w:proofErr w:type="spellStart"/>
      <w:r>
        <w:rPr>
          <w:rFonts w:ascii="Huawei Sans" w:eastAsia="方正兰亭黑简体" w:hAnsi="Huawei Sans" w:cs="Huawei Sans"/>
          <w:sz w:val="72"/>
          <w:szCs w:val="72"/>
        </w:rPr>
        <w:t>Taishan</w:t>
      </w:r>
      <w:proofErr w:type="spellEnd"/>
      <w:r w:rsidR="00CB1978">
        <w:rPr>
          <w:rFonts w:ascii="Huawei Sans" w:eastAsia="方正兰亭黑简体" w:hAnsi="Huawei Sans" w:cs="Huawei Sans" w:hint="eastAsia"/>
          <w:sz w:val="72"/>
          <w:szCs w:val="72"/>
        </w:rPr>
        <w:t>物理</w:t>
      </w:r>
      <w:r>
        <w:rPr>
          <w:rFonts w:ascii="Huawei Sans" w:eastAsia="方正兰亭黑简体" w:hAnsi="Huawei Sans" w:cs="Huawei Sans" w:hint="eastAsia"/>
          <w:sz w:val="72"/>
          <w:szCs w:val="72"/>
        </w:rPr>
        <w:t>服务器版</w:t>
      </w:r>
    </w:p>
    <w:p w14:paraId="0E429788" w14:textId="73E1D1EF" w:rsidR="00F73C6D" w:rsidRPr="007E1836" w:rsidRDefault="007E1836" w:rsidP="00F73C6D">
      <w:pPr>
        <w:pStyle w:val="Cover2"/>
        <w:spacing w:before="312" w:after="312"/>
        <w:ind w:left="1000" w:right="200" w:firstLine="320"/>
        <w:rPr>
          <w:rFonts w:ascii="Huawei Sans" w:eastAsia="方正兰亭黑简体" w:hAnsi="Huawei Sans" w:cs="Huawei Sans"/>
          <w:lang w:eastAsia="zh-CN"/>
        </w:rPr>
      </w:pPr>
      <w:r>
        <w:rPr>
          <w:rFonts w:ascii="Huawei Sans" w:eastAsia="方正兰亭黑简体" w:hAnsi="Huawei Sans" w:cs="Huawei Sans" w:hint="eastAsia"/>
          <w:lang w:eastAsia="zh-CN"/>
        </w:rPr>
        <w:t>v</w:t>
      </w:r>
      <w:r>
        <w:rPr>
          <w:rFonts w:ascii="Huawei Sans" w:eastAsia="方正兰亭黑简体" w:hAnsi="Huawei Sans" w:cs="Huawei Sans"/>
          <w:lang w:eastAsia="zh-CN"/>
        </w:rPr>
        <w:t>1.0</w:t>
      </w:r>
    </w:p>
    <w:p w14:paraId="2BBBE3E5" w14:textId="77777777" w:rsidR="00F73C6D" w:rsidRPr="001B60C5" w:rsidRDefault="00F73C6D" w:rsidP="00F73C6D">
      <w:pPr>
        <w:pStyle w:val="Cover2"/>
        <w:spacing w:before="312" w:after="312"/>
        <w:ind w:left="1000" w:right="200" w:firstLine="320"/>
        <w:rPr>
          <w:rFonts w:ascii="Huawei Sans" w:eastAsia="方正兰亭黑简体" w:hAnsi="Huawei Sans" w:cs="Huawei Sans"/>
          <w:lang w:eastAsia="zh-CN"/>
        </w:rPr>
      </w:pPr>
    </w:p>
    <w:p w14:paraId="62229777" w14:textId="76A172B9" w:rsidR="00F73C6D" w:rsidRDefault="00F73C6D" w:rsidP="00F73C6D">
      <w:pPr>
        <w:pStyle w:val="cover--"/>
        <w:rPr>
          <w:rFonts w:ascii="Huawei Sans" w:eastAsia="方正兰亭黑简体" w:hAnsi="Huawei Sans" w:cs="Huawei Sans"/>
          <w:noProof/>
        </w:rPr>
      </w:pPr>
      <w:r>
        <w:rPr>
          <w:rFonts w:ascii="Huawei Sans" w:eastAsia="方正兰亭黑简体" w:hAnsi="Huawei Sans" w:cs="Huawei Sans"/>
          <w:noProof/>
        </w:rPr>
        <w:t xml:space="preserve">   </w:t>
      </w:r>
      <w:r>
        <w:rPr>
          <w:rFonts w:ascii="Huawei Sans" w:eastAsia="方正兰亭黑简体" w:hAnsi="Huawei Sans" w:cs="Huawei Sans"/>
          <w:noProof/>
        </w:rPr>
        <w:drawing>
          <wp:inline distT="0" distB="0" distL="0" distR="0" wp14:anchorId="165FA911" wp14:editId="209C37AC">
            <wp:extent cx="941705" cy="962025"/>
            <wp:effectExtent l="0" t="0" r="0" b="9525"/>
            <wp:docPr id="46" name="图片 46" descr="HW_POS_RBG_Vertical-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HW_POS_RBG_Vertical-150pp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1705" cy="962025"/>
                    </a:xfrm>
                    <a:prstGeom prst="rect">
                      <a:avLst/>
                    </a:prstGeom>
                    <a:noFill/>
                    <a:ln>
                      <a:noFill/>
                    </a:ln>
                  </pic:spPr>
                </pic:pic>
              </a:graphicData>
            </a:graphic>
          </wp:inline>
        </w:drawing>
      </w:r>
      <w:r w:rsidR="006F62E4">
        <w:rPr>
          <w:rFonts w:ascii="Huawei Sans" w:eastAsia="方正兰亭黑简体" w:hAnsi="Huawei Sans" w:cs="Huawei Sans"/>
          <w:noProof/>
        </w:rPr>
        <w:t xml:space="preserve"> </w:t>
      </w:r>
      <w:r w:rsidR="006F62E4" w:rsidRPr="00373BF1">
        <w:rPr>
          <w:rFonts w:ascii="Huawei Sans" w:eastAsia="方正兰亭黑简体" w:hAnsi="Huawei Sans" w:cs="Huawei Sans"/>
          <w:noProof/>
        </w:rPr>
        <w:drawing>
          <wp:inline distT="0" distB="0" distL="0" distR="0" wp14:anchorId="637E1C43" wp14:editId="780F1B91">
            <wp:extent cx="4102964" cy="512108"/>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a:stretch>
                      <a:fillRect/>
                    </a:stretch>
                  </pic:blipFill>
                  <pic:spPr>
                    <a:xfrm>
                      <a:off x="0" y="0"/>
                      <a:ext cx="4102964" cy="512108"/>
                    </a:xfrm>
                    <a:prstGeom prst="rect">
                      <a:avLst/>
                    </a:prstGeom>
                  </pic:spPr>
                </pic:pic>
              </a:graphicData>
            </a:graphic>
          </wp:inline>
        </w:drawing>
      </w:r>
    </w:p>
    <w:p w14:paraId="43D55A92" w14:textId="77777777" w:rsidR="00F73C6D" w:rsidRDefault="00F73C6D" w:rsidP="00F73C6D">
      <w:pPr>
        <w:pStyle w:val="Cover2"/>
        <w:spacing w:before="312" w:after="312"/>
        <w:ind w:left="1000" w:right="200" w:firstLine="320"/>
        <w:rPr>
          <w:rFonts w:ascii="Huawei Sans" w:eastAsia="方正兰亭黑简体" w:hAnsi="Huawei Sans" w:cs="Huawei Sans"/>
          <w:lang w:eastAsia="zh-CN"/>
        </w:rPr>
      </w:pPr>
      <w:r>
        <w:rPr>
          <w:rFonts w:ascii="Huawei Sans" w:eastAsia="方正兰亭黑简体" w:hAnsi="Huawei Sans" w:cs="Huawei Sans" w:hint="eastAsia"/>
          <w:lang w:eastAsia="zh-CN"/>
        </w:rPr>
        <w:t>华为技术有限公司</w:t>
      </w:r>
    </w:p>
    <w:p w14:paraId="2ABB1686" w14:textId="0D272AEE" w:rsidR="006F62E4" w:rsidRDefault="00AE3750" w:rsidP="00F73C6D">
      <w:pPr>
        <w:pStyle w:val="Cover2"/>
        <w:spacing w:before="312" w:after="312"/>
        <w:ind w:left="1000" w:right="200" w:firstLine="320"/>
        <w:rPr>
          <w:rFonts w:ascii="Huawei Sans" w:eastAsia="方正兰亭黑简体" w:hAnsi="Huawei Sans" w:cs="Huawei Sans"/>
          <w:lang w:eastAsia="zh-CN"/>
        </w:rPr>
      </w:pPr>
      <w:r>
        <w:rPr>
          <w:rFonts w:ascii="Huawei Sans" w:eastAsia="方正兰亭黑简体" w:hAnsi="Huawei Sans" w:cs="Huawei Sans" w:hint="eastAsia"/>
          <w:lang w:eastAsia="zh-CN"/>
        </w:rPr>
        <w:t>中科院软件所</w:t>
      </w:r>
    </w:p>
    <w:p w14:paraId="075CD629" w14:textId="77777777" w:rsidR="00793309" w:rsidRDefault="00F73C6D" w:rsidP="00F73C6D">
      <w:pPr>
        <w:topLinePunct w:val="0"/>
        <w:adjustRightInd/>
        <w:snapToGrid/>
        <w:spacing w:before="0" w:after="0" w:line="240" w:lineRule="auto"/>
        <w:ind w:left="0"/>
        <w:rPr>
          <w:rFonts w:ascii="Huawei Sans" w:eastAsia="方正兰亭黑简体" w:hAnsi="Huawei Sans" w:cs="Huawei Sans"/>
          <w:sz w:val="44"/>
        </w:rPr>
        <w:sectPr w:rsidR="00793309" w:rsidSect="00793309">
          <w:headerReference w:type="default" r:id="rId14"/>
          <w:footerReference w:type="default" r:id="rId15"/>
          <w:footerReference w:type="first" r:id="rId16"/>
          <w:pgSz w:w="11906" w:h="16838" w:code="9"/>
          <w:pgMar w:top="1701" w:right="1134" w:bottom="1701" w:left="1134" w:header="567" w:footer="567" w:gutter="0"/>
          <w:pgNumType w:start="1"/>
          <w:cols w:space="425"/>
          <w:titlePg/>
          <w:docGrid w:linePitch="312"/>
        </w:sectPr>
      </w:pPr>
      <w:r>
        <w:rPr>
          <w:rFonts w:ascii="Huawei Sans" w:eastAsia="方正兰亭黑简体" w:hAnsi="Huawei Sans" w:cs="Huawei Sans"/>
          <w:sz w:val="44"/>
        </w:rPr>
        <w:lastRenderedPageBreak/>
        <w:br w:type="page"/>
      </w:r>
    </w:p>
    <w:bookmarkStart w:id="0" w:name="_Toc437504216" w:displacedByCustomXml="next"/>
    <w:bookmarkStart w:id="1" w:name="_Toc227138864" w:displacedByCustomXml="next"/>
    <w:bookmarkStart w:id="2" w:name="_Toc218425197" w:displacedByCustomXml="next"/>
    <w:bookmarkStart w:id="3" w:name="_Ref218423379" w:displacedByCustomXml="next"/>
    <w:bookmarkStart w:id="4" w:name="_Ref218422900" w:displacedByCustomXml="next"/>
    <w:bookmarkStart w:id="5" w:name="_Ref218422894" w:displacedByCustomXml="next"/>
    <w:bookmarkStart w:id="6" w:name="_Ref218072047" w:displacedByCustomXml="next"/>
    <w:bookmarkStart w:id="7" w:name="_Ref218071784" w:displacedByCustomXml="next"/>
    <w:bookmarkStart w:id="8" w:name="_Ref218071624" w:displacedByCustomXml="next"/>
    <w:bookmarkStart w:id="9" w:name="_Ref218071467" w:displacedByCustomXml="next"/>
    <w:sdt>
      <w:sdtPr>
        <w:rPr>
          <w:rFonts w:ascii="微软雅黑" w:eastAsia="微软雅黑" w:hAnsi="微软雅黑" w:cs="Arial"/>
          <w:b w:val="0"/>
          <w:bCs w:val="0"/>
          <w:sz w:val="21"/>
          <w:szCs w:val="21"/>
          <w:lang w:val="zh-CN"/>
        </w:rPr>
        <w:id w:val="-1966112858"/>
        <w:docPartObj>
          <w:docPartGallery w:val="Table of Contents"/>
          <w:docPartUnique/>
        </w:docPartObj>
      </w:sdtPr>
      <w:sdtEndPr/>
      <w:sdtContent>
        <w:p w14:paraId="0C353034" w14:textId="77777777" w:rsidR="00F73C6D" w:rsidRDefault="00F73C6D" w:rsidP="00F73C6D">
          <w:pPr>
            <w:pStyle w:val="Contents"/>
          </w:pPr>
          <w:r>
            <w:rPr>
              <w:rFonts w:hint="eastAsia"/>
              <w:lang w:val="zh-CN"/>
            </w:rPr>
            <w:t>目录</w:t>
          </w:r>
        </w:p>
        <w:p w14:paraId="0CD4D6E0" w14:textId="6166D039" w:rsidR="00B15449" w:rsidRDefault="00F73C6D">
          <w:pPr>
            <w:pStyle w:val="TOC1"/>
            <w:tabs>
              <w:tab w:val="right" w:leader="dot" w:pos="9628"/>
            </w:tabs>
            <w:rPr>
              <w:rFonts w:asciiTheme="minorHAnsi" w:eastAsiaTheme="minorEastAsia" w:hAnsiTheme="minorHAnsi" w:cstheme="minorBidi"/>
              <w:b w:val="0"/>
              <w:bCs w:val="0"/>
              <w:noProof/>
              <w:kern w:val="2"/>
              <w:sz w:val="21"/>
              <w:szCs w:val="22"/>
            </w:rPr>
          </w:pPr>
          <w:r>
            <w:fldChar w:fldCharType="begin"/>
          </w:r>
          <w:r>
            <w:rPr>
              <w:b w:val="0"/>
              <w:bCs w:val="0"/>
              <w:noProof/>
            </w:rPr>
            <w:instrText xml:space="preserve"> TOC \o "1-3" \h \z \u </w:instrText>
          </w:r>
          <w:r>
            <w:fldChar w:fldCharType="separate"/>
          </w:r>
          <w:hyperlink w:anchor="_Toc59480131" w:history="1">
            <w:r w:rsidR="00B15449" w:rsidRPr="00A160D4">
              <w:rPr>
                <w:rStyle w:val="af0"/>
                <w:rFonts w:hint="eastAsia"/>
                <w:noProof/>
              </w:rPr>
              <w:t>前言</w:t>
            </w:r>
            <w:r w:rsidR="00B15449">
              <w:rPr>
                <w:noProof/>
                <w:webHidden/>
              </w:rPr>
              <w:tab/>
            </w:r>
            <w:r w:rsidR="00B15449">
              <w:rPr>
                <w:noProof/>
                <w:webHidden/>
              </w:rPr>
              <w:fldChar w:fldCharType="begin"/>
            </w:r>
            <w:r w:rsidR="00B15449">
              <w:rPr>
                <w:noProof/>
                <w:webHidden/>
              </w:rPr>
              <w:instrText xml:space="preserve"> PAGEREF _Toc59480131 \h </w:instrText>
            </w:r>
            <w:r w:rsidR="00B15449">
              <w:rPr>
                <w:noProof/>
                <w:webHidden/>
              </w:rPr>
            </w:r>
            <w:r w:rsidR="00B15449">
              <w:rPr>
                <w:noProof/>
                <w:webHidden/>
              </w:rPr>
              <w:fldChar w:fldCharType="separate"/>
            </w:r>
            <w:r w:rsidR="00F36351">
              <w:rPr>
                <w:noProof/>
                <w:webHidden/>
              </w:rPr>
              <w:t>1</w:t>
            </w:r>
            <w:r w:rsidR="00B15449">
              <w:rPr>
                <w:noProof/>
                <w:webHidden/>
              </w:rPr>
              <w:fldChar w:fldCharType="end"/>
            </w:r>
          </w:hyperlink>
        </w:p>
        <w:p w14:paraId="5C43F8E2" w14:textId="33BFE5BA" w:rsidR="00B15449" w:rsidRDefault="009D0D41">
          <w:pPr>
            <w:pStyle w:val="TOC1"/>
            <w:tabs>
              <w:tab w:val="right" w:leader="dot" w:pos="9628"/>
            </w:tabs>
            <w:rPr>
              <w:rFonts w:asciiTheme="minorHAnsi" w:eastAsiaTheme="minorEastAsia" w:hAnsiTheme="minorHAnsi" w:cstheme="minorBidi"/>
              <w:b w:val="0"/>
              <w:bCs w:val="0"/>
              <w:noProof/>
              <w:kern w:val="2"/>
              <w:sz w:val="21"/>
              <w:szCs w:val="22"/>
            </w:rPr>
          </w:pPr>
          <w:hyperlink w:anchor="_Toc59480132" w:history="1">
            <w:r w:rsidR="00B15449" w:rsidRPr="00A160D4">
              <w:rPr>
                <w:rStyle w:val="af0"/>
                <w:rFonts w:cs="Huawei Sans"/>
                <w:noProof/>
              </w:rPr>
              <w:t>1</w:t>
            </w:r>
            <w:r w:rsidR="00B15449" w:rsidRPr="00A160D4">
              <w:rPr>
                <w:rStyle w:val="af0"/>
                <w:rFonts w:hint="eastAsia"/>
                <w:noProof/>
              </w:rPr>
              <w:t xml:space="preserve"> </w:t>
            </w:r>
            <w:r w:rsidR="00B15449" w:rsidRPr="00A160D4">
              <w:rPr>
                <w:rStyle w:val="af0"/>
                <w:rFonts w:hint="eastAsia"/>
                <w:noProof/>
              </w:rPr>
              <w:t>实验一</w:t>
            </w:r>
            <w:r w:rsidR="00B15449" w:rsidRPr="00A160D4">
              <w:rPr>
                <w:rStyle w:val="af0"/>
                <w:noProof/>
              </w:rPr>
              <w:t xml:space="preserve"> openEuler</w:t>
            </w:r>
            <w:r w:rsidR="00B15449" w:rsidRPr="00A160D4">
              <w:rPr>
                <w:rStyle w:val="af0"/>
                <w:rFonts w:hint="eastAsia"/>
                <w:noProof/>
              </w:rPr>
              <w:t>的安装及内核编译</w:t>
            </w:r>
            <w:r w:rsidR="00B15449">
              <w:rPr>
                <w:noProof/>
                <w:webHidden/>
              </w:rPr>
              <w:tab/>
            </w:r>
            <w:r w:rsidR="00B15449">
              <w:rPr>
                <w:noProof/>
                <w:webHidden/>
              </w:rPr>
              <w:fldChar w:fldCharType="begin"/>
            </w:r>
            <w:r w:rsidR="00B15449">
              <w:rPr>
                <w:noProof/>
                <w:webHidden/>
              </w:rPr>
              <w:instrText xml:space="preserve"> PAGEREF _Toc59480132 \h </w:instrText>
            </w:r>
            <w:r w:rsidR="00B15449">
              <w:rPr>
                <w:noProof/>
                <w:webHidden/>
              </w:rPr>
            </w:r>
            <w:r w:rsidR="00B15449">
              <w:rPr>
                <w:noProof/>
                <w:webHidden/>
              </w:rPr>
              <w:fldChar w:fldCharType="separate"/>
            </w:r>
            <w:r w:rsidR="00F36351">
              <w:rPr>
                <w:noProof/>
                <w:webHidden/>
              </w:rPr>
              <w:t>3</w:t>
            </w:r>
            <w:r w:rsidR="00B15449">
              <w:rPr>
                <w:noProof/>
                <w:webHidden/>
              </w:rPr>
              <w:fldChar w:fldCharType="end"/>
            </w:r>
          </w:hyperlink>
        </w:p>
        <w:p w14:paraId="36AFE812" w14:textId="29D51574"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33" w:history="1">
            <w:r w:rsidR="00B15449" w:rsidRPr="00A160D4">
              <w:rPr>
                <w:rStyle w:val="af0"/>
                <w:rFonts w:cs="Huawei Sans"/>
                <w:snapToGrid w:val="0"/>
              </w:rPr>
              <w:t>1.1</w:t>
            </w:r>
            <w:r w:rsidR="00B15449" w:rsidRPr="00A160D4">
              <w:rPr>
                <w:rStyle w:val="af0"/>
                <w:rFonts w:hint="eastAsia"/>
              </w:rPr>
              <w:t xml:space="preserve"> </w:t>
            </w:r>
            <w:r w:rsidR="00B15449" w:rsidRPr="00A160D4">
              <w:rPr>
                <w:rStyle w:val="af0"/>
                <w:rFonts w:hint="eastAsia"/>
              </w:rPr>
              <w:t>实验介绍</w:t>
            </w:r>
            <w:r w:rsidR="00B15449">
              <w:rPr>
                <w:webHidden/>
              </w:rPr>
              <w:tab/>
            </w:r>
            <w:r w:rsidR="00B15449">
              <w:rPr>
                <w:webHidden/>
              </w:rPr>
              <w:fldChar w:fldCharType="begin"/>
            </w:r>
            <w:r w:rsidR="00B15449">
              <w:rPr>
                <w:webHidden/>
              </w:rPr>
              <w:instrText xml:space="preserve"> PAGEREF _Toc59480133 \h </w:instrText>
            </w:r>
            <w:r w:rsidR="00B15449">
              <w:rPr>
                <w:webHidden/>
              </w:rPr>
            </w:r>
            <w:r w:rsidR="00B15449">
              <w:rPr>
                <w:webHidden/>
              </w:rPr>
              <w:fldChar w:fldCharType="separate"/>
            </w:r>
            <w:r w:rsidR="00F36351">
              <w:rPr>
                <w:webHidden/>
              </w:rPr>
              <w:t>3</w:t>
            </w:r>
            <w:r w:rsidR="00B15449">
              <w:rPr>
                <w:webHidden/>
              </w:rPr>
              <w:fldChar w:fldCharType="end"/>
            </w:r>
          </w:hyperlink>
        </w:p>
        <w:p w14:paraId="1566B895" w14:textId="416BACA5"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34" w:history="1">
            <w:r w:rsidR="00B15449" w:rsidRPr="00A160D4">
              <w:rPr>
                <w:rStyle w:val="af0"/>
                <w:rFonts w:cs="Huawei Sans"/>
                <w:bCs/>
                <w:snapToGrid w:val="0"/>
              </w:rPr>
              <w:t>1.1.1</w:t>
            </w:r>
            <w:r w:rsidR="00B15449" w:rsidRPr="00A160D4">
              <w:rPr>
                <w:rStyle w:val="af0"/>
                <w:rFonts w:hint="eastAsia"/>
              </w:rPr>
              <w:t xml:space="preserve"> </w:t>
            </w:r>
            <w:r w:rsidR="00B15449" w:rsidRPr="00A160D4">
              <w:rPr>
                <w:rStyle w:val="af0"/>
                <w:rFonts w:hint="eastAsia"/>
              </w:rPr>
              <w:t>任务描述</w:t>
            </w:r>
            <w:r w:rsidR="00B15449">
              <w:rPr>
                <w:webHidden/>
              </w:rPr>
              <w:tab/>
            </w:r>
            <w:r w:rsidR="00B15449">
              <w:rPr>
                <w:webHidden/>
              </w:rPr>
              <w:fldChar w:fldCharType="begin"/>
            </w:r>
            <w:r w:rsidR="00B15449">
              <w:rPr>
                <w:webHidden/>
              </w:rPr>
              <w:instrText xml:space="preserve"> PAGEREF _Toc59480134 \h </w:instrText>
            </w:r>
            <w:r w:rsidR="00B15449">
              <w:rPr>
                <w:webHidden/>
              </w:rPr>
            </w:r>
            <w:r w:rsidR="00B15449">
              <w:rPr>
                <w:webHidden/>
              </w:rPr>
              <w:fldChar w:fldCharType="separate"/>
            </w:r>
            <w:r w:rsidR="00F36351">
              <w:rPr>
                <w:webHidden/>
              </w:rPr>
              <w:t>3</w:t>
            </w:r>
            <w:r w:rsidR="00B15449">
              <w:rPr>
                <w:webHidden/>
              </w:rPr>
              <w:fldChar w:fldCharType="end"/>
            </w:r>
          </w:hyperlink>
        </w:p>
        <w:p w14:paraId="20C3EEE4" w14:textId="3D28E64F"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35" w:history="1">
            <w:r w:rsidR="00B15449" w:rsidRPr="00A160D4">
              <w:rPr>
                <w:rStyle w:val="af0"/>
                <w:rFonts w:cs="Huawei Sans"/>
                <w:snapToGrid w:val="0"/>
              </w:rPr>
              <w:t>1.2</w:t>
            </w:r>
            <w:r w:rsidR="00B15449" w:rsidRPr="00A160D4">
              <w:rPr>
                <w:rStyle w:val="af0"/>
                <w:rFonts w:hint="eastAsia"/>
              </w:rPr>
              <w:t xml:space="preserve"> </w:t>
            </w:r>
            <w:r w:rsidR="00B15449" w:rsidRPr="00A160D4">
              <w:rPr>
                <w:rStyle w:val="af0"/>
                <w:rFonts w:hint="eastAsia"/>
              </w:rPr>
              <w:t>实验目的</w:t>
            </w:r>
            <w:r w:rsidR="00B15449">
              <w:rPr>
                <w:webHidden/>
              </w:rPr>
              <w:tab/>
            </w:r>
            <w:r w:rsidR="00B15449">
              <w:rPr>
                <w:webHidden/>
              </w:rPr>
              <w:fldChar w:fldCharType="begin"/>
            </w:r>
            <w:r w:rsidR="00B15449">
              <w:rPr>
                <w:webHidden/>
              </w:rPr>
              <w:instrText xml:space="preserve"> PAGEREF _Toc59480135 \h </w:instrText>
            </w:r>
            <w:r w:rsidR="00B15449">
              <w:rPr>
                <w:webHidden/>
              </w:rPr>
            </w:r>
            <w:r w:rsidR="00B15449">
              <w:rPr>
                <w:webHidden/>
              </w:rPr>
              <w:fldChar w:fldCharType="separate"/>
            </w:r>
            <w:r w:rsidR="00F36351">
              <w:rPr>
                <w:webHidden/>
              </w:rPr>
              <w:t>3</w:t>
            </w:r>
            <w:r w:rsidR="00B15449">
              <w:rPr>
                <w:webHidden/>
              </w:rPr>
              <w:fldChar w:fldCharType="end"/>
            </w:r>
          </w:hyperlink>
        </w:p>
        <w:p w14:paraId="17B0749A" w14:textId="6D608E99"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36" w:history="1">
            <w:r w:rsidR="00B15449" w:rsidRPr="00A160D4">
              <w:rPr>
                <w:rStyle w:val="af0"/>
                <w:rFonts w:cs="Huawei Sans"/>
                <w:snapToGrid w:val="0"/>
              </w:rPr>
              <w:t>1.3</w:t>
            </w:r>
            <w:r w:rsidR="00B15449" w:rsidRPr="00A160D4">
              <w:rPr>
                <w:rStyle w:val="af0"/>
                <w:rFonts w:hint="eastAsia"/>
              </w:rPr>
              <w:t xml:space="preserve"> </w:t>
            </w:r>
            <w:r w:rsidR="00B15449" w:rsidRPr="00A160D4">
              <w:rPr>
                <w:rStyle w:val="af0"/>
                <w:rFonts w:hint="eastAsia"/>
              </w:rPr>
              <w:t>实验任务</w:t>
            </w:r>
            <w:r w:rsidR="00B15449">
              <w:rPr>
                <w:webHidden/>
              </w:rPr>
              <w:tab/>
            </w:r>
            <w:r w:rsidR="00B15449">
              <w:rPr>
                <w:webHidden/>
              </w:rPr>
              <w:fldChar w:fldCharType="begin"/>
            </w:r>
            <w:r w:rsidR="00B15449">
              <w:rPr>
                <w:webHidden/>
              </w:rPr>
              <w:instrText xml:space="preserve"> PAGEREF _Toc59480136 \h </w:instrText>
            </w:r>
            <w:r w:rsidR="00B15449">
              <w:rPr>
                <w:webHidden/>
              </w:rPr>
            </w:r>
            <w:r w:rsidR="00B15449">
              <w:rPr>
                <w:webHidden/>
              </w:rPr>
              <w:fldChar w:fldCharType="separate"/>
            </w:r>
            <w:r w:rsidR="00F36351">
              <w:rPr>
                <w:webHidden/>
              </w:rPr>
              <w:t>3</w:t>
            </w:r>
            <w:r w:rsidR="00B15449">
              <w:rPr>
                <w:webHidden/>
              </w:rPr>
              <w:fldChar w:fldCharType="end"/>
            </w:r>
          </w:hyperlink>
        </w:p>
        <w:p w14:paraId="6775EE44" w14:textId="63FAF695"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37" w:history="1">
            <w:r w:rsidR="00B15449" w:rsidRPr="00A160D4">
              <w:rPr>
                <w:rStyle w:val="af0"/>
                <w:rFonts w:cs="Huawei Sans"/>
                <w:bCs/>
                <w:snapToGrid w:val="0"/>
              </w:rPr>
              <w:t>1.3.1</w:t>
            </w:r>
            <w:r w:rsidR="00B15449" w:rsidRPr="00A160D4">
              <w:rPr>
                <w:rStyle w:val="af0"/>
              </w:rPr>
              <w:t xml:space="preserve"> openEuler</w:t>
            </w:r>
            <w:r w:rsidR="00B15449" w:rsidRPr="00A160D4">
              <w:rPr>
                <w:rStyle w:val="af0"/>
                <w:rFonts w:hint="eastAsia"/>
              </w:rPr>
              <w:t>操作系统安装</w:t>
            </w:r>
            <w:r w:rsidR="00B15449">
              <w:rPr>
                <w:webHidden/>
              </w:rPr>
              <w:tab/>
            </w:r>
            <w:r w:rsidR="00B15449">
              <w:rPr>
                <w:webHidden/>
              </w:rPr>
              <w:fldChar w:fldCharType="begin"/>
            </w:r>
            <w:r w:rsidR="00B15449">
              <w:rPr>
                <w:webHidden/>
              </w:rPr>
              <w:instrText xml:space="preserve"> PAGEREF _Toc59480137 \h </w:instrText>
            </w:r>
            <w:r w:rsidR="00B15449">
              <w:rPr>
                <w:webHidden/>
              </w:rPr>
            </w:r>
            <w:r w:rsidR="00B15449">
              <w:rPr>
                <w:webHidden/>
              </w:rPr>
              <w:fldChar w:fldCharType="separate"/>
            </w:r>
            <w:r w:rsidR="00F36351">
              <w:rPr>
                <w:webHidden/>
              </w:rPr>
              <w:t>3</w:t>
            </w:r>
            <w:r w:rsidR="00B15449">
              <w:rPr>
                <w:webHidden/>
              </w:rPr>
              <w:fldChar w:fldCharType="end"/>
            </w:r>
          </w:hyperlink>
        </w:p>
        <w:p w14:paraId="32429AFE" w14:textId="01A3D705"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38" w:history="1">
            <w:r w:rsidR="00B15449" w:rsidRPr="00A160D4">
              <w:rPr>
                <w:rStyle w:val="af0"/>
                <w:rFonts w:cs="Huawei Sans"/>
                <w:bCs/>
                <w:snapToGrid w:val="0"/>
              </w:rPr>
              <w:t>1.3.2</w:t>
            </w:r>
            <w:r w:rsidR="00B15449" w:rsidRPr="00A160D4">
              <w:rPr>
                <w:rStyle w:val="af0"/>
              </w:rPr>
              <w:t xml:space="preserve"> openEuler</w:t>
            </w:r>
            <w:r w:rsidR="00B15449" w:rsidRPr="00A160D4">
              <w:rPr>
                <w:rStyle w:val="af0"/>
                <w:rFonts w:hint="eastAsia"/>
              </w:rPr>
              <w:t>内核编译与安装</w:t>
            </w:r>
            <w:r w:rsidR="00B15449">
              <w:rPr>
                <w:webHidden/>
              </w:rPr>
              <w:tab/>
            </w:r>
            <w:r w:rsidR="00B15449">
              <w:rPr>
                <w:webHidden/>
              </w:rPr>
              <w:fldChar w:fldCharType="begin"/>
            </w:r>
            <w:r w:rsidR="00B15449">
              <w:rPr>
                <w:webHidden/>
              </w:rPr>
              <w:instrText xml:space="preserve"> PAGEREF _Toc59480138 \h </w:instrText>
            </w:r>
            <w:r w:rsidR="00B15449">
              <w:rPr>
                <w:webHidden/>
              </w:rPr>
            </w:r>
            <w:r w:rsidR="00B15449">
              <w:rPr>
                <w:webHidden/>
              </w:rPr>
              <w:fldChar w:fldCharType="separate"/>
            </w:r>
            <w:r w:rsidR="00F36351">
              <w:rPr>
                <w:webHidden/>
              </w:rPr>
              <w:t>21</w:t>
            </w:r>
            <w:r w:rsidR="00B15449">
              <w:rPr>
                <w:webHidden/>
              </w:rPr>
              <w:fldChar w:fldCharType="end"/>
            </w:r>
          </w:hyperlink>
        </w:p>
        <w:p w14:paraId="4040D884" w14:textId="15B0CD54"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39" w:history="1">
            <w:r w:rsidR="00B15449" w:rsidRPr="00A160D4">
              <w:rPr>
                <w:rStyle w:val="af0"/>
                <w:rFonts w:cs="Huawei Sans"/>
                <w:bCs/>
                <w:snapToGrid w:val="0"/>
              </w:rPr>
              <w:t>1.3.3</w:t>
            </w:r>
            <w:r w:rsidR="00B15449" w:rsidRPr="00A160D4">
              <w:rPr>
                <w:rStyle w:val="af0"/>
              </w:rPr>
              <w:t xml:space="preserve"> Hello, world!</w:t>
            </w:r>
            <w:r w:rsidR="00B15449">
              <w:rPr>
                <w:webHidden/>
              </w:rPr>
              <w:tab/>
            </w:r>
            <w:r w:rsidR="00B15449">
              <w:rPr>
                <w:webHidden/>
              </w:rPr>
              <w:fldChar w:fldCharType="begin"/>
            </w:r>
            <w:r w:rsidR="00B15449">
              <w:rPr>
                <w:webHidden/>
              </w:rPr>
              <w:instrText xml:space="preserve"> PAGEREF _Toc59480139 \h </w:instrText>
            </w:r>
            <w:r w:rsidR="00B15449">
              <w:rPr>
                <w:webHidden/>
              </w:rPr>
            </w:r>
            <w:r w:rsidR="00B15449">
              <w:rPr>
                <w:webHidden/>
              </w:rPr>
              <w:fldChar w:fldCharType="separate"/>
            </w:r>
            <w:r w:rsidR="00F36351">
              <w:rPr>
                <w:webHidden/>
              </w:rPr>
              <w:t>22</w:t>
            </w:r>
            <w:r w:rsidR="00B15449">
              <w:rPr>
                <w:webHidden/>
              </w:rPr>
              <w:fldChar w:fldCharType="end"/>
            </w:r>
          </w:hyperlink>
        </w:p>
        <w:p w14:paraId="12BF1C6B" w14:textId="37F04C0C" w:rsidR="00B15449" w:rsidRDefault="009D0D41">
          <w:pPr>
            <w:pStyle w:val="TOC1"/>
            <w:tabs>
              <w:tab w:val="right" w:leader="dot" w:pos="9628"/>
            </w:tabs>
            <w:rPr>
              <w:rFonts w:asciiTheme="minorHAnsi" w:eastAsiaTheme="minorEastAsia" w:hAnsiTheme="minorHAnsi" w:cstheme="minorBidi"/>
              <w:b w:val="0"/>
              <w:bCs w:val="0"/>
              <w:noProof/>
              <w:kern w:val="2"/>
              <w:sz w:val="21"/>
              <w:szCs w:val="22"/>
            </w:rPr>
          </w:pPr>
          <w:hyperlink w:anchor="_Toc59480140" w:history="1">
            <w:r w:rsidR="00B15449" w:rsidRPr="00A160D4">
              <w:rPr>
                <w:rStyle w:val="af0"/>
                <w:rFonts w:cs="Huawei Sans"/>
                <w:noProof/>
              </w:rPr>
              <w:t>2</w:t>
            </w:r>
            <w:r w:rsidR="00B15449" w:rsidRPr="00A160D4">
              <w:rPr>
                <w:rStyle w:val="af0"/>
                <w:rFonts w:hint="eastAsia"/>
                <w:noProof/>
              </w:rPr>
              <w:t xml:space="preserve"> </w:t>
            </w:r>
            <w:r w:rsidR="00B15449" w:rsidRPr="00A160D4">
              <w:rPr>
                <w:rStyle w:val="af0"/>
                <w:rFonts w:hint="eastAsia"/>
                <w:noProof/>
              </w:rPr>
              <w:t>实验二</w:t>
            </w:r>
            <w:r w:rsidR="00B15449" w:rsidRPr="00A160D4">
              <w:rPr>
                <w:rStyle w:val="af0"/>
                <w:noProof/>
              </w:rPr>
              <w:t xml:space="preserve"> </w:t>
            </w:r>
            <w:r w:rsidR="00B15449" w:rsidRPr="00A160D4">
              <w:rPr>
                <w:rStyle w:val="af0"/>
                <w:rFonts w:hint="eastAsia"/>
                <w:noProof/>
              </w:rPr>
              <w:t>内存管理</w:t>
            </w:r>
            <w:r w:rsidR="00B15449">
              <w:rPr>
                <w:noProof/>
                <w:webHidden/>
              </w:rPr>
              <w:tab/>
            </w:r>
            <w:r w:rsidR="00B15449">
              <w:rPr>
                <w:noProof/>
                <w:webHidden/>
              </w:rPr>
              <w:fldChar w:fldCharType="begin"/>
            </w:r>
            <w:r w:rsidR="00B15449">
              <w:rPr>
                <w:noProof/>
                <w:webHidden/>
              </w:rPr>
              <w:instrText xml:space="preserve"> PAGEREF _Toc59480140 \h </w:instrText>
            </w:r>
            <w:r w:rsidR="00B15449">
              <w:rPr>
                <w:noProof/>
                <w:webHidden/>
              </w:rPr>
            </w:r>
            <w:r w:rsidR="00B15449">
              <w:rPr>
                <w:noProof/>
                <w:webHidden/>
              </w:rPr>
              <w:fldChar w:fldCharType="separate"/>
            </w:r>
            <w:r w:rsidR="00F36351">
              <w:rPr>
                <w:noProof/>
                <w:webHidden/>
              </w:rPr>
              <w:t>24</w:t>
            </w:r>
            <w:r w:rsidR="00B15449">
              <w:rPr>
                <w:noProof/>
                <w:webHidden/>
              </w:rPr>
              <w:fldChar w:fldCharType="end"/>
            </w:r>
          </w:hyperlink>
        </w:p>
        <w:p w14:paraId="48B1EDE4" w14:textId="23203838"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41" w:history="1">
            <w:r w:rsidR="00B15449" w:rsidRPr="00A160D4">
              <w:rPr>
                <w:rStyle w:val="af0"/>
                <w:rFonts w:cs="Huawei Sans"/>
                <w:snapToGrid w:val="0"/>
                <w:lang w:bidi="hi-IN"/>
              </w:rPr>
              <w:t>2.1</w:t>
            </w:r>
            <w:r w:rsidR="00B15449" w:rsidRPr="00A160D4">
              <w:rPr>
                <w:rStyle w:val="af0"/>
                <w:rFonts w:hint="eastAsia"/>
                <w:lang w:bidi="hi-IN"/>
              </w:rPr>
              <w:t xml:space="preserve"> </w:t>
            </w:r>
            <w:r w:rsidR="00B15449" w:rsidRPr="00A160D4">
              <w:rPr>
                <w:rStyle w:val="af0"/>
                <w:rFonts w:hint="eastAsia"/>
                <w:lang w:bidi="hi-IN"/>
              </w:rPr>
              <w:t>实验介绍</w:t>
            </w:r>
            <w:r w:rsidR="00B15449">
              <w:rPr>
                <w:webHidden/>
              </w:rPr>
              <w:tab/>
            </w:r>
            <w:r w:rsidR="00B15449">
              <w:rPr>
                <w:webHidden/>
              </w:rPr>
              <w:fldChar w:fldCharType="begin"/>
            </w:r>
            <w:r w:rsidR="00B15449">
              <w:rPr>
                <w:webHidden/>
              </w:rPr>
              <w:instrText xml:space="preserve"> PAGEREF _Toc59480141 \h </w:instrText>
            </w:r>
            <w:r w:rsidR="00B15449">
              <w:rPr>
                <w:webHidden/>
              </w:rPr>
            </w:r>
            <w:r w:rsidR="00B15449">
              <w:rPr>
                <w:webHidden/>
              </w:rPr>
              <w:fldChar w:fldCharType="separate"/>
            </w:r>
            <w:r w:rsidR="00F36351">
              <w:rPr>
                <w:webHidden/>
              </w:rPr>
              <w:t>24</w:t>
            </w:r>
            <w:r w:rsidR="00B15449">
              <w:rPr>
                <w:webHidden/>
              </w:rPr>
              <w:fldChar w:fldCharType="end"/>
            </w:r>
          </w:hyperlink>
        </w:p>
        <w:p w14:paraId="6D00266E" w14:textId="3C9DF206"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42" w:history="1">
            <w:r w:rsidR="00B15449" w:rsidRPr="00A160D4">
              <w:rPr>
                <w:rStyle w:val="af0"/>
                <w:rFonts w:cs="Huawei Sans"/>
                <w:bCs/>
                <w:snapToGrid w:val="0"/>
              </w:rPr>
              <w:t>2.1.1</w:t>
            </w:r>
            <w:r w:rsidR="00B15449" w:rsidRPr="00A160D4">
              <w:rPr>
                <w:rStyle w:val="af0"/>
                <w:rFonts w:hint="eastAsia"/>
              </w:rPr>
              <w:t xml:space="preserve"> </w:t>
            </w:r>
            <w:r w:rsidR="00B15449" w:rsidRPr="00A160D4">
              <w:rPr>
                <w:rStyle w:val="af0"/>
                <w:rFonts w:hint="eastAsia"/>
              </w:rPr>
              <w:t>相关知识</w:t>
            </w:r>
            <w:r w:rsidR="00B15449">
              <w:rPr>
                <w:webHidden/>
              </w:rPr>
              <w:tab/>
            </w:r>
            <w:r w:rsidR="00B15449">
              <w:rPr>
                <w:webHidden/>
              </w:rPr>
              <w:fldChar w:fldCharType="begin"/>
            </w:r>
            <w:r w:rsidR="00B15449">
              <w:rPr>
                <w:webHidden/>
              </w:rPr>
              <w:instrText xml:space="preserve"> PAGEREF _Toc59480142 \h </w:instrText>
            </w:r>
            <w:r w:rsidR="00B15449">
              <w:rPr>
                <w:webHidden/>
              </w:rPr>
            </w:r>
            <w:r w:rsidR="00B15449">
              <w:rPr>
                <w:webHidden/>
              </w:rPr>
              <w:fldChar w:fldCharType="separate"/>
            </w:r>
            <w:r w:rsidR="00F36351">
              <w:rPr>
                <w:webHidden/>
              </w:rPr>
              <w:t>24</w:t>
            </w:r>
            <w:r w:rsidR="00B15449">
              <w:rPr>
                <w:webHidden/>
              </w:rPr>
              <w:fldChar w:fldCharType="end"/>
            </w:r>
          </w:hyperlink>
        </w:p>
        <w:p w14:paraId="39CF4BAA" w14:textId="3D167E05"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43" w:history="1">
            <w:r w:rsidR="00B15449" w:rsidRPr="00A160D4">
              <w:rPr>
                <w:rStyle w:val="af0"/>
                <w:rFonts w:cs="Huawei Sans"/>
                <w:bCs/>
                <w:snapToGrid w:val="0"/>
              </w:rPr>
              <w:t>2.1.2</w:t>
            </w:r>
            <w:r w:rsidR="00B15449" w:rsidRPr="00A160D4">
              <w:rPr>
                <w:rStyle w:val="af0"/>
                <w:rFonts w:hint="eastAsia"/>
              </w:rPr>
              <w:t xml:space="preserve"> </w:t>
            </w:r>
            <w:r w:rsidR="00B15449" w:rsidRPr="00A160D4">
              <w:rPr>
                <w:rStyle w:val="af0"/>
                <w:rFonts w:hint="eastAsia"/>
              </w:rPr>
              <w:t>任务描述</w:t>
            </w:r>
            <w:r w:rsidR="00B15449">
              <w:rPr>
                <w:webHidden/>
              </w:rPr>
              <w:tab/>
            </w:r>
            <w:r w:rsidR="00B15449">
              <w:rPr>
                <w:webHidden/>
              </w:rPr>
              <w:fldChar w:fldCharType="begin"/>
            </w:r>
            <w:r w:rsidR="00B15449">
              <w:rPr>
                <w:webHidden/>
              </w:rPr>
              <w:instrText xml:space="preserve"> PAGEREF _Toc59480143 \h </w:instrText>
            </w:r>
            <w:r w:rsidR="00B15449">
              <w:rPr>
                <w:webHidden/>
              </w:rPr>
            </w:r>
            <w:r w:rsidR="00B15449">
              <w:rPr>
                <w:webHidden/>
              </w:rPr>
              <w:fldChar w:fldCharType="separate"/>
            </w:r>
            <w:r w:rsidR="00F36351">
              <w:rPr>
                <w:webHidden/>
              </w:rPr>
              <w:t>25</w:t>
            </w:r>
            <w:r w:rsidR="00B15449">
              <w:rPr>
                <w:webHidden/>
              </w:rPr>
              <w:fldChar w:fldCharType="end"/>
            </w:r>
          </w:hyperlink>
        </w:p>
        <w:p w14:paraId="60967C6B" w14:textId="0861775C"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44" w:history="1">
            <w:r w:rsidR="00B15449" w:rsidRPr="00A160D4">
              <w:rPr>
                <w:rStyle w:val="af0"/>
                <w:rFonts w:cs="Huawei Sans"/>
                <w:snapToGrid w:val="0"/>
              </w:rPr>
              <w:t>2.2</w:t>
            </w:r>
            <w:r w:rsidR="00B15449" w:rsidRPr="00A160D4">
              <w:rPr>
                <w:rStyle w:val="af0"/>
                <w:rFonts w:hint="eastAsia"/>
              </w:rPr>
              <w:t xml:space="preserve"> </w:t>
            </w:r>
            <w:r w:rsidR="00B15449" w:rsidRPr="00A160D4">
              <w:rPr>
                <w:rStyle w:val="af0"/>
                <w:rFonts w:hint="eastAsia"/>
              </w:rPr>
              <w:t>实验目的</w:t>
            </w:r>
            <w:r w:rsidR="00B15449">
              <w:rPr>
                <w:webHidden/>
              </w:rPr>
              <w:tab/>
            </w:r>
            <w:r w:rsidR="00B15449">
              <w:rPr>
                <w:webHidden/>
              </w:rPr>
              <w:fldChar w:fldCharType="begin"/>
            </w:r>
            <w:r w:rsidR="00B15449">
              <w:rPr>
                <w:webHidden/>
              </w:rPr>
              <w:instrText xml:space="preserve"> PAGEREF _Toc59480144 \h </w:instrText>
            </w:r>
            <w:r w:rsidR="00B15449">
              <w:rPr>
                <w:webHidden/>
              </w:rPr>
            </w:r>
            <w:r w:rsidR="00B15449">
              <w:rPr>
                <w:webHidden/>
              </w:rPr>
              <w:fldChar w:fldCharType="separate"/>
            </w:r>
            <w:r w:rsidR="00F36351">
              <w:rPr>
                <w:webHidden/>
              </w:rPr>
              <w:t>25</w:t>
            </w:r>
            <w:r w:rsidR="00B15449">
              <w:rPr>
                <w:webHidden/>
              </w:rPr>
              <w:fldChar w:fldCharType="end"/>
            </w:r>
          </w:hyperlink>
        </w:p>
        <w:p w14:paraId="082FEF8A" w14:textId="36DC6A1B"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45" w:history="1">
            <w:r w:rsidR="00B15449" w:rsidRPr="00A160D4">
              <w:rPr>
                <w:rStyle w:val="af0"/>
                <w:rFonts w:cs="Huawei Sans"/>
                <w:snapToGrid w:val="0"/>
              </w:rPr>
              <w:t>2.3</w:t>
            </w:r>
            <w:r w:rsidR="00B15449" w:rsidRPr="00A160D4">
              <w:rPr>
                <w:rStyle w:val="af0"/>
                <w:rFonts w:hint="eastAsia"/>
              </w:rPr>
              <w:t xml:space="preserve"> </w:t>
            </w:r>
            <w:r w:rsidR="00B15449" w:rsidRPr="00A160D4">
              <w:rPr>
                <w:rStyle w:val="af0"/>
                <w:rFonts w:hint="eastAsia"/>
              </w:rPr>
              <w:t>实验任务</w:t>
            </w:r>
            <w:r w:rsidR="00B15449">
              <w:rPr>
                <w:webHidden/>
              </w:rPr>
              <w:tab/>
            </w:r>
            <w:r w:rsidR="00B15449">
              <w:rPr>
                <w:webHidden/>
              </w:rPr>
              <w:fldChar w:fldCharType="begin"/>
            </w:r>
            <w:r w:rsidR="00B15449">
              <w:rPr>
                <w:webHidden/>
              </w:rPr>
              <w:instrText xml:space="preserve"> PAGEREF _Toc59480145 \h </w:instrText>
            </w:r>
            <w:r w:rsidR="00B15449">
              <w:rPr>
                <w:webHidden/>
              </w:rPr>
            </w:r>
            <w:r w:rsidR="00B15449">
              <w:rPr>
                <w:webHidden/>
              </w:rPr>
              <w:fldChar w:fldCharType="separate"/>
            </w:r>
            <w:r w:rsidR="00F36351">
              <w:rPr>
                <w:webHidden/>
              </w:rPr>
              <w:t>25</w:t>
            </w:r>
            <w:r w:rsidR="00B15449">
              <w:rPr>
                <w:webHidden/>
              </w:rPr>
              <w:fldChar w:fldCharType="end"/>
            </w:r>
          </w:hyperlink>
        </w:p>
        <w:p w14:paraId="32052C5E" w14:textId="5181CC0D" w:rsidR="00B15449" w:rsidRPr="008C1466" w:rsidRDefault="009D0D41">
          <w:pPr>
            <w:pStyle w:val="TOC3"/>
            <w:tabs>
              <w:tab w:val="right" w:leader="dot" w:pos="9628"/>
            </w:tabs>
            <w:rPr>
              <w:rFonts w:asciiTheme="minorHAnsi" w:eastAsiaTheme="minorEastAsia" w:hAnsiTheme="minorHAnsi" w:cstheme="minorBidi"/>
              <w:kern w:val="2"/>
              <w:sz w:val="21"/>
              <w:szCs w:val="22"/>
              <w:highlight w:val="yellow"/>
            </w:rPr>
          </w:pPr>
          <w:hyperlink w:anchor="_Toc59480146" w:history="1">
            <w:r w:rsidR="00B15449" w:rsidRPr="008C1466">
              <w:rPr>
                <w:rStyle w:val="af0"/>
                <w:rFonts w:cs="Huawei Sans"/>
                <w:bCs/>
                <w:snapToGrid w:val="0"/>
                <w:highlight w:val="yellow"/>
              </w:rPr>
              <w:t>2.3.1</w:t>
            </w:r>
            <w:r w:rsidR="00B15449" w:rsidRPr="008C1466">
              <w:rPr>
                <w:rStyle w:val="af0"/>
                <w:rFonts w:hint="eastAsia"/>
                <w:highlight w:val="yellow"/>
              </w:rPr>
              <w:t xml:space="preserve"> </w:t>
            </w:r>
            <w:r w:rsidR="00B15449" w:rsidRPr="008C1466">
              <w:rPr>
                <w:rStyle w:val="af0"/>
                <w:rFonts w:hint="eastAsia"/>
                <w:highlight w:val="yellow"/>
              </w:rPr>
              <w:t>使用</w:t>
            </w:r>
            <w:r w:rsidR="00B15449" w:rsidRPr="008C1466">
              <w:rPr>
                <w:rStyle w:val="af0"/>
                <w:highlight w:val="yellow"/>
              </w:rPr>
              <w:t>kmalloc</w:t>
            </w:r>
            <w:r w:rsidR="00B15449" w:rsidRPr="008C1466">
              <w:rPr>
                <w:rStyle w:val="af0"/>
                <w:rFonts w:hint="eastAsia"/>
                <w:highlight w:val="yellow"/>
              </w:rPr>
              <w:t>分配</w:t>
            </w:r>
            <w:r w:rsidR="00B15449" w:rsidRPr="008C1466">
              <w:rPr>
                <w:rStyle w:val="af0"/>
                <w:highlight w:val="yellow"/>
              </w:rPr>
              <w:t>1KB</w:t>
            </w:r>
            <w:r w:rsidR="00B15449" w:rsidRPr="008C1466">
              <w:rPr>
                <w:rStyle w:val="af0"/>
                <w:rFonts w:hint="eastAsia"/>
                <w:highlight w:val="yellow"/>
              </w:rPr>
              <w:t>，</w:t>
            </w:r>
            <w:r w:rsidR="00B15449" w:rsidRPr="008C1466">
              <w:rPr>
                <w:rStyle w:val="af0"/>
                <w:highlight w:val="yellow"/>
              </w:rPr>
              <w:t>8KB</w:t>
            </w:r>
            <w:r w:rsidR="00B15449" w:rsidRPr="008C1466">
              <w:rPr>
                <w:rStyle w:val="af0"/>
                <w:rFonts w:hint="eastAsia"/>
                <w:highlight w:val="yellow"/>
              </w:rPr>
              <w:t>的内存，打印指针地址</w:t>
            </w:r>
            <w:r w:rsidR="00B15449" w:rsidRPr="008C1466">
              <w:rPr>
                <w:webHidden/>
                <w:highlight w:val="yellow"/>
              </w:rPr>
              <w:tab/>
            </w:r>
            <w:r w:rsidR="00B15449" w:rsidRPr="008C1466">
              <w:rPr>
                <w:webHidden/>
                <w:highlight w:val="yellow"/>
              </w:rPr>
              <w:fldChar w:fldCharType="begin"/>
            </w:r>
            <w:r w:rsidR="00B15449" w:rsidRPr="008C1466">
              <w:rPr>
                <w:webHidden/>
                <w:highlight w:val="yellow"/>
              </w:rPr>
              <w:instrText xml:space="preserve"> PAGEREF _Toc59480146 \h </w:instrText>
            </w:r>
            <w:r w:rsidR="00B15449" w:rsidRPr="008C1466">
              <w:rPr>
                <w:webHidden/>
                <w:highlight w:val="yellow"/>
              </w:rPr>
            </w:r>
            <w:r w:rsidR="00B15449" w:rsidRPr="008C1466">
              <w:rPr>
                <w:webHidden/>
                <w:highlight w:val="yellow"/>
              </w:rPr>
              <w:fldChar w:fldCharType="separate"/>
            </w:r>
            <w:r w:rsidR="00F36351" w:rsidRPr="008C1466">
              <w:rPr>
                <w:webHidden/>
                <w:highlight w:val="yellow"/>
              </w:rPr>
              <w:t>2</w:t>
            </w:r>
            <w:r w:rsidR="00F36351" w:rsidRPr="008C1466">
              <w:rPr>
                <w:webHidden/>
                <w:highlight w:val="yellow"/>
              </w:rPr>
              <w:t>5</w:t>
            </w:r>
            <w:r w:rsidR="00B15449" w:rsidRPr="008C1466">
              <w:rPr>
                <w:webHidden/>
                <w:highlight w:val="yellow"/>
              </w:rPr>
              <w:fldChar w:fldCharType="end"/>
            </w:r>
          </w:hyperlink>
        </w:p>
        <w:p w14:paraId="0B83E493" w14:textId="28D3E809" w:rsidR="00B15449" w:rsidRPr="008C1466" w:rsidRDefault="009D0D41">
          <w:pPr>
            <w:pStyle w:val="TOC3"/>
            <w:tabs>
              <w:tab w:val="right" w:leader="dot" w:pos="9628"/>
            </w:tabs>
            <w:rPr>
              <w:rFonts w:asciiTheme="minorHAnsi" w:eastAsiaTheme="minorEastAsia" w:hAnsiTheme="minorHAnsi" w:cstheme="minorBidi"/>
              <w:kern w:val="2"/>
              <w:sz w:val="21"/>
              <w:szCs w:val="22"/>
              <w:highlight w:val="yellow"/>
            </w:rPr>
          </w:pPr>
          <w:hyperlink w:anchor="_Toc59480147" w:history="1">
            <w:r w:rsidR="00B15449" w:rsidRPr="008C1466">
              <w:rPr>
                <w:rStyle w:val="af0"/>
                <w:rFonts w:cs="Huawei Sans"/>
                <w:bCs/>
                <w:snapToGrid w:val="0"/>
                <w:highlight w:val="yellow"/>
              </w:rPr>
              <w:t>2.3.2</w:t>
            </w:r>
            <w:r w:rsidR="00B15449" w:rsidRPr="008C1466">
              <w:rPr>
                <w:rStyle w:val="af0"/>
                <w:rFonts w:hint="eastAsia"/>
                <w:highlight w:val="yellow"/>
              </w:rPr>
              <w:t xml:space="preserve"> </w:t>
            </w:r>
            <w:r w:rsidR="00B15449" w:rsidRPr="008C1466">
              <w:rPr>
                <w:rStyle w:val="af0"/>
                <w:rFonts w:hint="eastAsia"/>
                <w:highlight w:val="yellow"/>
              </w:rPr>
              <w:t>使用</w:t>
            </w:r>
            <w:r w:rsidR="00B15449" w:rsidRPr="008C1466">
              <w:rPr>
                <w:rStyle w:val="af0"/>
                <w:highlight w:val="yellow"/>
              </w:rPr>
              <w:t>vmalloc</w:t>
            </w:r>
            <w:r w:rsidR="00B15449" w:rsidRPr="008C1466">
              <w:rPr>
                <w:rStyle w:val="af0"/>
                <w:rFonts w:hint="eastAsia"/>
                <w:highlight w:val="yellow"/>
              </w:rPr>
              <w:t>分配</w:t>
            </w:r>
            <w:r w:rsidR="00B15449" w:rsidRPr="008C1466">
              <w:rPr>
                <w:rStyle w:val="af0"/>
                <w:highlight w:val="yellow"/>
              </w:rPr>
              <w:t>8KB</w:t>
            </w:r>
            <w:r w:rsidR="00B15449" w:rsidRPr="008C1466">
              <w:rPr>
                <w:rStyle w:val="af0"/>
                <w:rFonts w:hint="eastAsia"/>
                <w:highlight w:val="yellow"/>
              </w:rPr>
              <w:t>、</w:t>
            </w:r>
            <w:r w:rsidR="00B15449" w:rsidRPr="008C1466">
              <w:rPr>
                <w:rStyle w:val="af0"/>
                <w:highlight w:val="yellow"/>
              </w:rPr>
              <w:t>1MB</w:t>
            </w:r>
            <w:r w:rsidR="00B15449" w:rsidRPr="008C1466">
              <w:rPr>
                <w:rStyle w:val="af0"/>
                <w:rFonts w:hint="eastAsia"/>
                <w:highlight w:val="yellow"/>
              </w:rPr>
              <w:t>、</w:t>
            </w:r>
            <w:r w:rsidR="00B15449" w:rsidRPr="008C1466">
              <w:rPr>
                <w:rStyle w:val="af0"/>
                <w:highlight w:val="yellow"/>
              </w:rPr>
              <w:t>64MB</w:t>
            </w:r>
            <w:r w:rsidR="00B15449" w:rsidRPr="008C1466">
              <w:rPr>
                <w:rStyle w:val="af0"/>
                <w:rFonts w:hint="eastAsia"/>
                <w:highlight w:val="yellow"/>
              </w:rPr>
              <w:t>的内存，打印指针地址</w:t>
            </w:r>
            <w:r w:rsidR="00B15449" w:rsidRPr="008C1466">
              <w:rPr>
                <w:webHidden/>
                <w:highlight w:val="yellow"/>
              </w:rPr>
              <w:tab/>
            </w:r>
            <w:r w:rsidR="00B15449" w:rsidRPr="008C1466">
              <w:rPr>
                <w:webHidden/>
                <w:highlight w:val="yellow"/>
              </w:rPr>
              <w:fldChar w:fldCharType="begin"/>
            </w:r>
            <w:r w:rsidR="00B15449" w:rsidRPr="008C1466">
              <w:rPr>
                <w:webHidden/>
                <w:highlight w:val="yellow"/>
              </w:rPr>
              <w:instrText xml:space="preserve"> PAGEREF _Toc59480147 \h </w:instrText>
            </w:r>
            <w:r w:rsidR="00B15449" w:rsidRPr="008C1466">
              <w:rPr>
                <w:webHidden/>
                <w:highlight w:val="yellow"/>
              </w:rPr>
            </w:r>
            <w:r w:rsidR="00B15449" w:rsidRPr="008C1466">
              <w:rPr>
                <w:webHidden/>
                <w:highlight w:val="yellow"/>
              </w:rPr>
              <w:fldChar w:fldCharType="separate"/>
            </w:r>
            <w:r w:rsidR="00F36351" w:rsidRPr="008C1466">
              <w:rPr>
                <w:webHidden/>
                <w:highlight w:val="yellow"/>
              </w:rPr>
              <w:t>26</w:t>
            </w:r>
            <w:r w:rsidR="00B15449" w:rsidRPr="008C1466">
              <w:rPr>
                <w:webHidden/>
                <w:highlight w:val="yellow"/>
              </w:rPr>
              <w:fldChar w:fldCharType="end"/>
            </w:r>
          </w:hyperlink>
        </w:p>
        <w:p w14:paraId="5DE48762" w14:textId="23B9AFBE"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48" w:history="1">
            <w:r w:rsidR="00B15449" w:rsidRPr="008C1466">
              <w:rPr>
                <w:rStyle w:val="af0"/>
                <w:rFonts w:cs="Huawei Sans"/>
                <w:bCs/>
                <w:snapToGrid w:val="0"/>
                <w:highlight w:val="yellow"/>
              </w:rPr>
              <w:t>2.3.3</w:t>
            </w:r>
            <w:r w:rsidR="00B15449" w:rsidRPr="008C1466">
              <w:rPr>
                <w:rStyle w:val="af0"/>
                <w:rFonts w:hint="eastAsia"/>
                <w:highlight w:val="yellow"/>
              </w:rPr>
              <w:t xml:space="preserve"> </w:t>
            </w:r>
            <w:r w:rsidR="00B15449" w:rsidRPr="008C1466">
              <w:rPr>
                <w:rStyle w:val="af0"/>
                <w:rFonts w:hint="eastAsia"/>
                <w:highlight w:val="yellow"/>
              </w:rPr>
              <w:t>实验结果分析</w:t>
            </w:r>
            <w:r w:rsidR="00B15449" w:rsidRPr="008C1466">
              <w:rPr>
                <w:webHidden/>
                <w:highlight w:val="yellow"/>
              </w:rPr>
              <w:tab/>
            </w:r>
            <w:r w:rsidR="00B15449" w:rsidRPr="008C1466">
              <w:rPr>
                <w:webHidden/>
                <w:highlight w:val="yellow"/>
              </w:rPr>
              <w:fldChar w:fldCharType="begin"/>
            </w:r>
            <w:r w:rsidR="00B15449" w:rsidRPr="008C1466">
              <w:rPr>
                <w:webHidden/>
                <w:highlight w:val="yellow"/>
              </w:rPr>
              <w:instrText xml:space="preserve"> PAGEREF _Toc59480148 \h </w:instrText>
            </w:r>
            <w:r w:rsidR="00B15449" w:rsidRPr="008C1466">
              <w:rPr>
                <w:webHidden/>
                <w:highlight w:val="yellow"/>
              </w:rPr>
            </w:r>
            <w:r w:rsidR="00B15449" w:rsidRPr="008C1466">
              <w:rPr>
                <w:webHidden/>
                <w:highlight w:val="yellow"/>
              </w:rPr>
              <w:fldChar w:fldCharType="separate"/>
            </w:r>
            <w:r w:rsidR="00F36351" w:rsidRPr="008C1466">
              <w:rPr>
                <w:webHidden/>
                <w:highlight w:val="yellow"/>
              </w:rPr>
              <w:t>27</w:t>
            </w:r>
            <w:r w:rsidR="00B15449" w:rsidRPr="008C1466">
              <w:rPr>
                <w:webHidden/>
                <w:highlight w:val="yellow"/>
              </w:rPr>
              <w:fldChar w:fldCharType="end"/>
            </w:r>
          </w:hyperlink>
        </w:p>
        <w:p w14:paraId="232AAC58" w14:textId="4BF60803"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49" w:history="1">
            <w:r w:rsidR="00B15449" w:rsidRPr="00A160D4">
              <w:rPr>
                <w:rStyle w:val="af0"/>
                <w:rFonts w:cs="Huawei Sans"/>
                <w:snapToGrid w:val="0"/>
                <w:lang w:bidi="hi-IN"/>
              </w:rPr>
              <w:t>2.4</w:t>
            </w:r>
            <w:r w:rsidR="00B15449" w:rsidRPr="00A160D4">
              <w:rPr>
                <w:rStyle w:val="af0"/>
                <w:rFonts w:hint="eastAsia"/>
                <w:lang w:bidi="hi-IN"/>
              </w:rPr>
              <w:t xml:space="preserve"> </w:t>
            </w:r>
            <w:r w:rsidR="00B15449" w:rsidRPr="00A160D4">
              <w:rPr>
                <w:rStyle w:val="af0"/>
                <w:rFonts w:hint="eastAsia"/>
                <w:lang w:bidi="hi-IN"/>
              </w:rPr>
              <w:t>思考题</w:t>
            </w:r>
            <w:r w:rsidR="00B15449">
              <w:rPr>
                <w:webHidden/>
              </w:rPr>
              <w:tab/>
            </w:r>
            <w:r w:rsidR="00B15449">
              <w:rPr>
                <w:webHidden/>
              </w:rPr>
              <w:fldChar w:fldCharType="begin"/>
            </w:r>
            <w:r w:rsidR="00B15449">
              <w:rPr>
                <w:webHidden/>
              </w:rPr>
              <w:instrText xml:space="preserve"> PAGEREF _Toc59480149 \h </w:instrText>
            </w:r>
            <w:r w:rsidR="00B15449">
              <w:rPr>
                <w:webHidden/>
              </w:rPr>
            </w:r>
            <w:r w:rsidR="00B15449">
              <w:rPr>
                <w:webHidden/>
              </w:rPr>
              <w:fldChar w:fldCharType="separate"/>
            </w:r>
            <w:r w:rsidR="00F36351">
              <w:rPr>
                <w:webHidden/>
              </w:rPr>
              <w:t>28</w:t>
            </w:r>
            <w:r w:rsidR="00B15449">
              <w:rPr>
                <w:webHidden/>
              </w:rPr>
              <w:fldChar w:fldCharType="end"/>
            </w:r>
          </w:hyperlink>
        </w:p>
        <w:p w14:paraId="37227B78" w14:textId="2AD9C3AF" w:rsidR="00B15449" w:rsidRDefault="009D0D41">
          <w:pPr>
            <w:pStyle w:val="TOC1"/>
            <w:tabs>
              <w:tab w:val="right" w:leader="dot" w:pos="9628"/>
            </w:tabs>
            <w:rPr>
              <w:rFonts w:asciiTheme="minorHAnsi" w:eastAsiaTheme="minorEastAsia" w:hAnsiTheme="minorHAnsi" w:cstheme="minorBidi"/>
              <w:b w:val="0"/>
              <w:bCs w:val="0"/>
              <w:noProof/>
              <w:kern w:val="2"/>
              <w:sz w:val="21"/>
              <w:szCs w:val="22"/>
            </w:rPr>
          </w:pPr>
          <w:hyperlink w:anchor="_Toc59480150" w:history="1">
            <w:r w:rsidR="00B15449" w:rsidRPr="00A160D4">
              <w:rPr>
                <w:rStyle w:val="af0"/>
                <w:rFonts w:cs="Huawei Sans"/>
                <w:noProof/>
              </w:rPr>
              <w:t>3</w:t>
            </w:r>
            <w:r w:rsidR="00B15449" w:rsidRPr="00A160D4">
              <w:rPr>
                <w:rStyle w:val="af0"/>
                <w:rFonts w:hint="eastAsia"/>
                <w:noProof/>
              </w:rPr>
              <w:t xml:space="preserve"> </w:t>
            </w:r>
            <w:r w:rsidR="00B15449" w:rsidRPr="00A160D4">
              <w:rPr>
                <w:rStyle w:val="af0"/>
                <w:rFonts w:hint="eastAsia"/>
                <w:noProof/>
              </w:rPr>
              <w:t>实验三</w:t>
            </w:r>
            <w:r w:rsidR="00B15449" w:rsidRPr="00A160D4">
              <w:rPr>
                <w:rStyle w:val="af0"/>
                <w:noProof/>
              </w:rPr>
              <w:t xml:space="preserve"> </w:t>
            </w:r>
            <w:r w:rsidR="00B15449" w:rsidRPr="00A160D4">
              <w:rPr>
                <w:rStyle w:val="af0"/>
                <w:rFonts w:hint="eastAsia"/>
                <w:noProof/>
              </w:rPr>
              <w:t>进程管理</w:t>
            </w:r>
            <w:r w:rsidR="00B15449">
              <w:rPr>
                <w:noProof/>
                <w:webHidden/>
              </w:rPr>
              <w:tab/>
            </w:r>
            <w:r w:rsidR="00B15449">
              <w:rPr>
                <w:noProof/>
                <w:webHidden/>
              </w:rPr>
              <w:fldChar w:fldCharType="begin"/>
            </w:r>
            <w:r w:rsidR="00B15449">
              <w:rPr>
                <w:noProof/>
                <w:webHidden/>
              </w:rPr>
              <w:instrText xml:space="preserve"> PAGEREF _Toc59480150 \h </w:instrText>
            </w:r>
            <w:r w:rsidR="00B15449">
              <w:rPr>
                <w:noProof/>
                <w:webHidden/>
              </w:rPr>
            </w:r>
            <w:r w:rsidR="00B15449">
              <w:rPr>
                <w:noProof/>
                <w:webHidden/>
              </w:rPr>
              <w:fldChar w:fldCharType="separate"/>
            </w:r>
            <w:r w:rsidR="00F36351">
              <w:rPr>
                <w:noProof/>
                <w:webHidden/>
              </w:rPr>
              <w:t>30</w:t>
            </w:r>
            <w:r w:rsidR="00B15449">
              <w:rPr>
                <w:noProof/>
                <w:webHidden/>
              </w:rPr>
              <w:fldChar w:fldCharType="end"/>
            </w:r>
          </w:hyperlink>
        </w:p>
        <w:p w14:paraId="40E779B8" w14:textId="285D20DC"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51" w:history="1">
            <w:r w:rsidR="00B15449" w:rsidRPr="00A160D4">
              <w:rPr>
                <w:rStyle w:val="af0"/>
                <w:rFonts w:cs="Huawei Sans"/>
                <w:snapToGrid w:val="0"/>
              </w:rPr>
              <w:t>3.1</w:t>
            </w:r>
            <w:r w:rsidR="00B15449" w:rsidRPr="00A160D4">
              <w:rPr>
                <w:rStyle w:val="af0"/>
                <w:rFonts w:hint="eastAsia"/>
              </w:rPr>
              <w:t xml:space="preserve"> </w:t>
            </w:r>
            <w:r w:rsidR="00B15449" w:rsidRPr="00A160D4">
              <w:rPr>
                <w:rStyle w:val="af0"/>
                <w:rFonts w:hint="eastAsia"/>
              </w:rPr>
              <w:t>实验介绍</w:t>
            </w:r>
            <w:r w:rsidR="00B15449">
              <w:rPr>
                <w:webHidden/>
              </w:rPr>
              <w:tab/>
            </w:r>
            <w:r w:rsidR="00B15449">
              <w:rPr>
                <w:webHidden/>
              </w:rPr>
              <w:fldChar w:fldCharType="begin"/>
            </w:r>
            <w:r w:rsidR="00B15449">
              <w:rPr>
                <w:webHidden/>
              </w:rPr>
              <w:instrText xml:space="preserve"> PAGEREF _Toc59480151 \h </w:instrText>
            </w:r>
            <w:r w:rsidR="00B15449">
              <w:rPr>
                <w:webHidden/>
              </w:rPr>
            </w:r>
            <w:r w:rsidR="00B15449">
              <w:rPr>
                <w:webHidden/>
              </w:rPr>
              <w:fldChar w:fldCharType="separate"/>
            </w:r>
            <w:r w:rsidR="00F36351">
              <w:rPr>
                <w:webHidden/>
              </w:rPr>
              <w:t>30</w:t>
            </w:r>
            <w:r w:rsidR="00B15449">
              <w:rPr>
                <w:webHidden/>
              </w:rPr>
              <w:fldChar w:fldCharType="end"/>
            </w:r>
          </w:hyperlink>
        </w:p>
        <w:p w14:paraId="0B355A7E" w14:textId="16573CC3"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52" w:history="1">
            <w:r w:rsidR="00B15449" w:rsidRPr="00A160D4">
              <w:rPr>
                <w:rStyle w:val="af0"/>
                <w:rFonts w:cs="Huawei Sans"/>
                <w:bCs/>
                <w:snapToGrid w:val="0"/>
              </w:rPr>
              <w:t>3.1.1</w:t>
            </w:r>
            <w:r w:rsidR="00B15449" w:rsidRPr="00A160D4">
              <w:rPr>
                <w:rStyle w:val="af0"/>
                <w:rFonts w:hint="eastAsia"/>
              </w:rPr>
              <w:t xml:space="preserve"> </w:t>
            </w:r>
            <w:r w:rsidR="00B15449" w:rsidRPr="00A160D4">
              <w:rPr>
                <w:rStyle w:val="af0"/>
                <w:rFonts w:hint="eastAsia"/>
              </w:rPr>
              <w:t>任务描述</w:t>
            </w:r>
            <w:r w:rsidR="00B15449">
              <w:rPr>
                <w:webHidden/>
              </w:rPr>
              <w:tab/>
            </w:r>
            <w:r w:rsidR="00B15449">
              <w:rPr>
                <w:webHidden/>
              </w:rPr>
              <w:fldChar w:fldCharType="begin"/>
            </w:r>
            <w:r w:rsidR="00B15449">
              <w:rPr>
                <w:webHidden/>
              </w:rPr>
              <w:instrText xml:space="preserve"> PAGEREF _Toc59480152 \h </w:instrText>
            </w:r>
            <w:r w:rsidR="00B15449">
              <w:rPr>
                <w:webHidden/>
              </w:rPr>
            </w:r>
            <w:r w:rsidR="00B15449">
              <w:rPr>
                <w:webHidden/>
              </w:rPr>
              <w:fldChar w:fldCharType="separate"/>
            </w:r>
            <w:r w:rsidR="00F36351">
              <w:rPr>
                <w:webHidden/>
              </w:rPr>
              <w:t>30</w:t>
            </w:r>
            <w:r w:rsidR="00B15449">
              <w:rPr>
                <w:webHidden/>
              </w:rPr>
              <w:fldChar w:fldCharType="end"/>
            </w:r>
          </w:hyperlink>
        </w:p>
        <w:p w14:paraId="18DD54AA" w14:textId="67B89203"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53" w:history="1">
            <w:r w:rsidR="00B15449" w:rsidRPr="00A160D4">
              <w:rPr>
                <w:rStyle w:val="af0"/>
                <w:rFonts w:cs="Huawei Sans"/>
                <w:snapToGrid w:val="0"/>
              </w:rPr>
              <w:t>3.2</w:t>
            </w:r>
            <w:r w:rsidR="00B15449" w:rsidRPr="00A160D4">
              <w:rPr>
                <w:rStyle w:val="af0"/>
                <w:rFonts w:hint="eastAsia"/>
              </w:rPr>
              <w:t xml:space="preserve"> </w:t>
            </w:r>
            <w:r w:rsidR="00B15449" w:rsidRPr="00A160D4">
              <w:rPr>
                <w:rStyle w:val="af0"/>
                <w:rFonts w:hint="eastAsia"/>
              </w:rPr>
              <w:t>实验目的</w:t>
            </w:r>
            <w:r w:rsidR="00B15449">
              <w:rPr>
                <w:webHidden/>
              </w:rPr>
              <w:tab/>
            </w:r>
            <w:r w:rsidR="00B15449">
              <w:rPr>
                <w:webHidden/>
              </w:rPr>
              <w:fldChar w:fldCharType="begin"/>
            </w:r>
            <w:r w:rsidR="00B15449">
              <w:rPr>
                <w:webHidden/>
              </w:rPr>
              <w:instrText xml:space="preserve"> PAGEREF _Toc59480153 \h </w:instrText>
            </w:r>
            <w:r w:rsidR="00B15449">
              <w:rPr>
                <w:webHidden/>
              </w:rPr>
            </w:r>
            <w:r w:rsidR="00B15449">
              <w:rPr>
                <w:webHidden/>
              </w:rPr>
              <w:fldChar w:fldCharType="separate"/>
            </w:r>
            <w:r w:rsidR="00F36351">
              <w:rPr>
                <w:webHidden/>
              </w:rPr>
              <w:t>30</w:t>
            </w:r>
            <w:r w:rsidR="00B15449">
              <w:rPr>
                <w:webHidden/>
              </w:rPr>
              <w:fldChar w:fldCharType="end"/>
            </w:r>
          </w:hyperlink>
        </w:p>
        <w:p w14:paraId="7E05BCC5" w14:textId="0A69357B"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54" w:history="1">
            <w:r w:rsidR="00B15449" w:rsidRPr="00A160D4">
              <w:rPr>
                <w:rStyle w:val="af0"/>
                <w:rFonts w:cs="Huawei Sans"/>
                <w:snapToGrid w:val="0"/>
              </w:rPr>
              <w:t>3.3</w:t>
            </w:r>
            <w:r w:rsidR="00B15449" w:rsidRPr="00A160D4">
              <w:rPr>
                <w:rStyle w:val="af0"/>
                <w:rFonts w:hint="eastAsia"/>
              </w:rPr>
              <w:t xml:space="preserve"> </w:t>
            </w:r>
            <w:r w:rsidR="00B15449" w:rsidRPr="00A160D4">
              <w:rPr>
                <w:rStyle w:val="af0"/>
                <w:rFonts w:hint="eastAsia"/>
              </w:rPr>
              <w:t>实验任务</w:t>
            </w:r>
            <w:r w:rsidR="00B15449">
              <w:rPr>
                <w:webHidden/>
              </w:rPr>
              <w:tab/>
            </w:r>
            <w:r w:rsidR="00B15449">
              <w:rPr>
                <w:webHidden/>
              </w:rPr>
              <w:fldChar w:fldCharType="begin"/>
            </w:r>
            <w:r w:rsidR="00B15449">
              <w:rPr>
                <w:webHidden/>
              </w:rPr>
              <w:instrText xml:space="preserve"> PAGEREF _Toc59480154 \h </w:instrText>
            </w:r>
            <w:r w:rsidR="00B15449">
              <w:rPr>
                <w:webHidden/>
              </w:rPr>
            </w:r>
            <w:r w:rsidR="00B15449">
              <w:rPr>
                <w:webHidden/>
              </w:rPr>
              <w:fldChar w:fldCharType="separate"/>
            </w:r>
            <w:r w:rsidR="00F36351">
              <w:rPr>
                <w:webHidden/>
              </w:rPr>
              <w:t>30</w:t>
            </w:r>
            <w:r w:rsidR="00B15449">
              <w:rPr>
                <w:webHidden/>
              </w:rPr>
              <w:fldChar w:fldCharType="end"/>
            </w:r>
          </w:hyperlink>
        </w:p>
        <w:p w14:paraId="3D27C88E" w14:textId="78DC258C"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55" w:history="1">
            <w:r w:rsidR="00B15449" w:rsidRPr="00A160D4">
              <w:rPr>
                <w:rStyle w:val="af0"/>
                <w:rFonts w:cs="Huawei Sans"/>
                <w:bCs/>
                <w:snapToGrid w:val="0"/>
              </w:rPr>
              <w:t>3.3.1</w:t>
            </w:r>
            <w:r w:rsidR="00B15449" w:rsidRPr="00A160D4">
              <w:rPr>
                <w:rStyle w:val="af0"/>
                <w:rFonts w:hint="eastAsia"/>
              </w:rPr>
              <w:t xml:space="preserve"> </w:t>
            </w:r>
            <w:r w:rsidR="00B15449" w:rsidRPr="00A160D4">
              <w:rPr>
                <w:rStyle w:val="af0"/>
                <w:rFonts w:hint="eastAsia"/>
              </w:rPr>
              <w:t>创建内核进程</w:t>
            </w:r>
            <w:r w:rsidR="00B15449">
              <w:rPr>
                <w:webHidden/>
              </w:rPr>
              <w:tab/>
            </w:r>
            <w:r w:rsidR="00B15449">
              <w:rPr>
                <w:webHidden/>
              </w:rPr>
              <w:fldChar w:fldCharType="begin"/>
            </w:r>
            <w:r w:rsidR="00B15449">
              <w:rPr>
                <w:webHidden/>
              </w:rPr>
              <w:instrText xml:space="preserve"> PAGEREF _Toc59480155 \h </w:instrText>
            </w:r>
            <w:r w:rsidR="00B15449">
              <w:rPr>
                <w:webHidden/>
              </w:rPr>
            </w:r>
            <w:r w:rsidR="00B15449">
              <w:rPr>
                <w:webHidden/>
              </w:rPr>
              <w:fldChar w:fldCharType="separate"/>
            </w:r>
            <w:r w:rsidR="00F36351">
              <w:rPr>
                <w:webHidden/>
              </w:rPr>
              <w:t>30</w:t>
            </w:r>
            <w:r w:rsidR="00B15449">
              <w:rPr>
                <w:webHidden/>
              </w:rPr>
              <w:fldChar w:fldCharType="end"/>
            </w:r>
          </w:hyperlink>
        </w:p>
        <w:p w14:paraId="3A45B425" w14:textId="04F6AB97"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56" w:history="1">
            <w:r w:rsidR="00B15449" w:rsidRPr="00A160D4">
              <w:rPr>
                <w:rStyle w:val="af0"/>
                <w:rFonts w:cs="Huawei Sans"/>
                <w:bCs/>
                <w:snapToGrid w:val="0"/>
              </w:rPr>
              <w:t>3.3.2</w:t>
            </w:r>
            <w:r w:rsidR="00B15449" w:rsidRPr="00A160D4">
              <w:rPr>
                <w:rStyle w:val="af0"/>
                <w:rFonts w:hint="eastAsia"/>
              </w:rPr>
              <w:t xml:space="preserve"> </w:t>
            </w:r>
            <w:r w:rsidR="00B15449" w:rsidRPr="00A160D4">
              <w:rPr>
                <w:rStyle w:val="af0"/>
                <w:rFonts w:hint="eastAsia"/>
              </w:rPr>
              <w:t>打印输出当前系统</w:t>
            </w:r>
            <w:r w:rsidR="00B15449" w:rsidRPr="00A160D4">
              <w:rPr>
                <w:rStyle w:val="af0"/>
              </w:rPr>
              <w:t>CPU</w:t>
            </w:r>
            <w:r w:rsidR="00B15449" w:rsidRPr="00A160D4">
              <w:rPr>
                <w:rStyle w:val="af0"/>
                <w:rFonts w:hint="eastAsia"/>
              </w:rPr>
              <w:t>负载情况</w:t>
            </w:r>
            <w:r w:rsidR="00B15449">
              <w:rPr>
                <w:webHidden/>
              </w:rPr>
              <w:tab/>
            </w:r>
            <w:r w:rsidR="00B15449">
              <w:rPr>
                <w:webHidden/>
              </w:rPr>
              <w:fldChar w:fldCharType="begin"/>
            </w:r>
            <w:r w:rsidR="00B15449">
              <w:rPr>
                <w:webHidden/>
              </w:rPr>
              <w:instrText xml:space="preserve"> PAGEREF _Toc59480156 \h </w:instrText>
            </w:r>
            <w:r w:rsidR="00B15449">
              <w:rPr>
                <w:webHidden/>
              </w:rPr>
            </w:r>
            <w:r w:rsidR="00B15449">
              <w:rPr>
                <w:webHidden/>
              </w:rPr>
              <w:fldChar w:fldCharType="separate"/>
            </w:r>
            <w:r w:rsidR="00F36351">
              <w:rPr>
                <w:webHidden/>
              </w:rPr>
              <w:t>33</w:t>
            </w:r>
            <w:r w:rsidR="00B15449">
              <w:rPr>
                <w:webHidden/>
              </w:rPr>
              <w:fldChar w:fldCharType="end"/>
            </w:r>
          </w:hyperlink>
        </w:p>
        <w:p w14:paraId="1F1CD100" w14:textId="4CDF2F37"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57" w:history="1">
            <w:r w:rsidR="00B15449" w:rsidRPr="00A160D4">
              <w:rPr>
                <w:rStyle w:val="af0"/>
                <w:rFonts w:cs="Huawei Sans"/>
                <w:bCs/>
                <w:snapToGrid w:val="0"/>
              </w:rPr>
              <w:t>3.3.3</w:t>
            </w:r>
            <w:r w:rsidR="00B15449" w:rsidRPr="00A160D4">
              <w:rPr>
                <w:rStyle w:val="af0"/>
                <w:rFonts w:hint="eastAsia"/>
              </w:rPr>
              <w:t xml:space="preserve"> </w:t>
            </w:r>
            <w:r w:rsidR="00B15449" w:rsidRPr="00A160D4">
              <w:rPr>
                <w:rStyle w:val="af0"/>
                <w:rFonts w:hint="eastAsia"/>
              </w:rPr>
              <w:t>打印输出当前处于运行状态的进程的</w:t>
            </w:r>
            <w:r w:rsidR="00B15449" w:rsidRPr="00A160D4">
              <w:rPr>
                <w:rStyle w:val="af0"/>
              </w:rPr>
              <w:t>PID</w:t>
            </w:r>
            <w:r w:rsidR="00B15449" w:rsidRPr="00A160D4">
              <w:rPr>
                <w:rStyle w:val="af0"/>
                <w:rFonts w:hint="eastAsia"/>
              </w:rPr>
              <w:t>和名字</w:t>
            </w:r>
            <w:r w:rsidR="00B15449">
              <w:rPr>
                <w:webHidden/>
              </w:rPr>
              <w:tab/>
            </w:r>
            <w:r w:rsidR="00B15449">
              <w:rPr>
                <w:webHidden/>
              </w:rPr>
              <w:fldChar w:fldCharType="begin"/>
            </w:r>
            <w:r w:rsidR="00B15449">
              <w:rPr>
                <w:webHidden/>
              </w:rPr>
              <w:instrText xml:space="preserve"> PAGEREF _Toc59480157 \h </w:instrText>
            </w:r>
            <w:r w:rsidR="00B15449">
              <w:rPr>
                <w:webHidden/>
              </w:rPr>
            </w:r>
            <w:r w:rsidR="00B15449">
              <w:rPr>
                <w:webHidden/>
              </w:rPr>
              <w:fldChar w:fldCharType="separate"/>
            </w:r>
            <w:r w:rsidR="00F36351">
              <w:rPr>
                <w:webHidden/>
              </w:rPr>
              <w:t>35</w:t>
            </w:r>
            <w:r w:rsidR="00B15449">
              <w:rPr>
                <w:webHidden/>
              </w:rPr>
              <w:fldChar w:fldCharType="end"/>
            </w:r>
          </w:hyperlink>
        </w:p>
        <w:p w14:paraId="2F8AB382" w14:textId="43993E32"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58" w:history="1">
            <w:r w:rsidR="00B15449" w:rsidRPr="00A160D4">
              <w:rPr>
                <w:rStyle w:val="af0"/>
                <w:rFonts w:cs="Huawei Sans"/>
                <w:bCs/>
                <w:snapToGrid w:val="0"/>
              </w:rPr>
              <w:t>3.3.4</w:t>
            </w:r>
            <w:r w:rsidR="00B15449" w:rsidRPr="00A160D4">
              <w:rPr>
                <w:rStyle w:val="af0"/>
                <w:rFonts w:hint="eastAsia"/>
              </w:rPr>
              <w:t xml:space="preserve"> </w:t>
            </w:r>
            <w:r w:rsidR="00B15449" w:rsidRPr="00A160D4">
              <w:rPr>
                <w:rStyle w:val="af0"/>
                <w:rFonts w:hint="eastAsia"/>
              </w:rPr>
              <w:t>使用</w:t>
            </w:r>
            <w:r w:rsidR="00B15449" w:rsidRPr="00A160D4">
              <w:rPr>
                <w:rStyle w:val="af0"/>
              </w:rPr>
              <w:t>cgroup</w:t>
            </w:r>
            <w:r w:rsidR="00B15449" w:rsidRPr="00A160D4">
              <w:rPr>
                <w:rStyle w:val="af0"/>
                <w:rFonts w:hint="eastAsia"/>
              </w:rPr>
              <w:t>实现限制</w:t>
            </w:r>
            <w:r w:rsidR="00B15449" w:rsidRPr="00A160D4">
              <w:rPr>
                <w:rStyle w:val="af0"/>
              </w:rPr>
              <w:t>CPU</w:t>
            </w:r>
            <w:r w:rsidR="00B15449" w:rsidRPr="00A160D4">
              <w:rPr>
                <w:rStyle w:val="af0"/>
                <w:rFonts w:hint="eastAsia"/>
              </w:rPr>
              <w:t>核数</w:t>
            </w:r>
            <w:r w:rsidR="00B15449">
              <w:rPr>
                <w:webHidden/>
              </w:rPr>
              <w:tab/>
            </w:r>
            <w:r w:rsidR="00B15449">
              <w:rPr>
                <w:webHidden/>
              </w:rPr>
              <w:fldChar w:fldCharType="begin"/>
            </w:r>
            <w:r w:rsidR="00B15449">
              <w:rPr>
                <w:webHidden/>
              </w:rPr>
              <w:instrText xml:space="preserve"> PAGEREF _Toc59480158 \h </w:instrText>
            </w:r>
            <w:r w:rsidR="00B15449">
              <w:rPr>
                <w:webHidden/>
              </w:rPr>
            </w:r>
            <w:r w:rsidR="00B15449">
              <w:rPr>
                <w:webHidden/>
              </w:rPr>
              <w:fldChar w:fldCharType="separate"/>
            </w:r>
            <w:r w:rsidR="00F36351">
              <w:rPr>
                <w:webHidden/>
              </w:rPr>
              <w:t>36</w:t>
            </w:r>
            <w:r w:rsidR="00B15449">
              <w:rPr>
                <w:webHidden/>
              </w:rPr>
              <w:fldChar w:fldCharType="end"/>
            </w:r>
          </w:hyperlink>
        </w:p>
        <w:p w14:paraId="77155924" w14:textId="6F5EF51C"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59" w:history="1">
            <w:r w:rsidR="00B15449" w:rsidRPr="00A160D4">
              <w:rPr>
                <w:rStyle w:val="af0"/>
                <w:rFonts w:cs="Huawei Sans"/>
                <w:bCs/>
                <w:snapToGrid w:val="0"/>
              </w:rPr>
              <w:t>3.3.5</w:t>
            </w:r>
            <w:r w:rsidR="00B15449" w:rsidRPr="00A160D4">
              <w:rPr>
                <w:rStyle w:val="af0"/>
                <w:rFonts w:hint="eastAsia"/>
              </w:rPr>
              <w:t xml:space="preserve"> </w:t>
            </w:r>
            <w:r w:rsidR="00B15449" w:rsidRPr="00A160D4">
              <w:rPr>
                <w:rStyle w:val="af0"/>
                <w:rFonts w:hint="eastAsia"/>
              </w:rPr>
              <w:t>使用</w:t>
            </w:r>
            <w:r w:rsidR="00B15449" w:rsidRPr="00A160D4">
              <w:rPr>
                <w:rStyle w:val="af0"/>
              </w:rPr>
              <w:t>cgroup</w:t>
            </w:r>
            <w:r w:rsidR="00B15449" w:rsidRPr="00A160D4">
              <w:rPr>
                <w:rStyle w:val="af0"/>
                <w:rFonts w:hint="eastAsia"/>
              </w:rPr>
              <w:t>实现不允许访问</w:t>
            </w:r>
            <w:r w:rsidR="00B15449" w:rsidRPr="00A160D4">
              <w:rPr>
                <w:rStyle w:val="af0"/>
              </w:rPr>
              <w:t>U</w:t>
            </w:r>
            <w:r w:rsidR="00B15449" w:rsidRPr="00A160D4">
              <w:rPr>
                <w:rStyle w:val="af0"/>
                <w:rFonts w:hint="eastAsia"/>
              </w:rPr>
              <w:t>盘</w:t>
            </w:r>
            <w:r w:rsidR="00B15449">
              <w:rPr>
                <w:webHidden/>
              </w:rPr>
              <w:tab/>
            </w:r>
            <w:r w:rsidR="00B15449">
              <w:rPr>
                <w:webHidden/>
              </w:rPr>
              <w:fldChar w:fldCharType="begin"/>
            </w:r>
            <w:r w:rsidR="00B15449">
              <w:rPr>
                <w:webHidden/>
              </w:rPr>
              <w:instrText xml:space="preserve"> PAGEREF _Toc59480159 \h </w:instrText>
            </w:r>
            <w:r w:rsidR="00B15449">
              <w:rPr>
                <w:webHidden/>
              </w:rPr>
            </w:r>
            <w:r w:rsidR="00B15449">
              <w:rPr>
                <w:webHidden/>
              </w:rPr>
              <w:fldChar w:fldCharType="separate"/>
            </w:r>
            <w:r w:rsidR="00F36351">
              <w:rPr>
                <w:webHidden/>
              </w:rPr>
              <w:t>41</w:t>
            </w:r>
            <w:r w:rsidR="00B15449">
              <w:rPr>
                <w:webHidden/>
              </w:rPr>
              <w:fldChar w:fldCharType="end"/>
            </w:r>
          </w:hyperlink>
        </w:p>
        <w:p w14:paraId="0909AEE5" w14:textId="52C5F7C2" w:rsidR="00B15449" w:rsidRDefault="009D0D41">
          <w:pPr>
            <w:pStyle w:val="TOC1"/>
            <w:tabs>
              <w:tab w:val="right" w:leader="dot" w:pos="9628"/>
            </w:tabs>
            <w:rPr>
              <w:rFonts w:asciiTheme="minorHAnsi" w:eastAsiaTheme="minorEastAsia" w:hAnsiTheme="minorHAnsi" w:cstheme="minorBidi"/>
              <w:b w:val="0"/>
              <w:bCs w:val="0"/>
              <w:noProof/>
              <w:kern w:val="2"/>
              <w:sz w:val="21"/>
              <w:szCs w:val="22"/>
            </w:rPr>
          </w:pPr>
          <w:hyperlink w:anchor="_Toc59480160" w:history="1">
            <w:r w:rsidR="00B15449" w:rsidRPr="00A160D4">
              <w:rPr>
                <w:rStyle w:val="af0"/>
                <w:rFonts w:cs="Huawei Sans"/>
                <w:noProof/>
              </w:rPr>
              <w:t>4</w:t>
            </w:r>
            <w:r w:rsidR="00B15449" w:rsidRPr="00A160D4">
              <w:rPr>
                <w:rStyle w:val="af0"/>
                <w:rFonts w:hint="eastAsia"/>
                <w:noProof/>
              </w:rPr>
              <w:t xml:space="preserve"> </w:t>
            </w:r>
            <w:r w:rsidR="00B15449" w:rsidRPr="00A160D4">
              <w:rPr>
                <w:rStyle w:val="af0"/>
                <w:rFonts w:hint="eastAsia"/>
                <w:noProof/>
              </w:rPr>
              <w:t>实验四</w:t>
            </w:r>
            <w:r w:rsidR="00B15449" w:rsidRPr="00A160D4">
              <w:rPr>
                <w:rStyle w:val="af0"/>
                <w:noProof/>
              </w:rPr>
              <w:t xml:space="preserve"> </w:t>
            </w:r>
            <w:r w:rsidR="00B15449" w:rsidRPr="00A160D4">
              <w:rPr>
                <w:rStyle w:val="af0"/>
                <w:rFonts w:hint="eastAsia"/>
                <w:noProof/>
              </w:rPr>
              <w:t>中断和异常管理</w:t>
            </w:r>
            <w:r w:rsidR="00B15449">
              <w:rPr>
                <w:noProof/>
                <w:webHidden/>
              </w:rPr>
              <w:tab/>
            </w:r>
            <w:r w:rsidR="00B15449">
              <w:rPr>
                <w:noProof/>
                <w:webHidden/>
              </w:rPr>
              <w:fldChar w:fldCharType="begin"/>
            </w:r>
            <w:r w:rsidR="00B15449">
              <w:rPr>
                <w:noProof/>
                <w:webHidden/>
              </w:rPr>
              <w:instrText xml:space="preserve"> PAGEREF _Toc59480160 \h </w:instrText>
            </w:r>
            <w:r w:rsidR="00B15449">
              <w:rPr>
                <w:noProof/>
                <w:webHidden/>
              </w:rPr>
            </w:r>
            <w:r w:rsidR="00B15449">
              <w:rPr>
                <w:noProof/>
                <w:webHidden/>
              </w:rPr>
              <w:fldChar w:fldCharType="separate"/>
            </w:r>
            <w:r w:rsidR="00F36351">
              <w:rPr>
                <w:noProof/>
                <w:webHidden/>
              </w:rPr>
              <w:t>44</w:t>
            </w:r>
            <w:r w:rsidR="00B15449">
              <w:rPr>
                <w:noProof/>
                <w:webHidden/>
              </w:rPr>
              <w:fldChar w:fldCharType="end"/>
            </w:r>
          </w:hyperlink>
        </w:p>
        <w:p w14:paraId="5387418F" w14:textId="23F41442"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61" w:history="1">
            <w:r w:rsidR="00B15449" w:rsidRPr="00A160D4">
              <w:rPr>
                <w:rStyle w:val="af0"/>
                <w:rFonts w:cs="Huawei Sans"/>
                <w:snapToGrid w:val="0"/>
                <w:lang w:bidi="hi-IN"/>
              </w:rPr>
              <w:t>4.1</w:t>
            </w:r>
            <w:r w:rsidR="00B15449" w:rsidRPr="00A160D4">
              <w:rPr>
                <w:rStyle w:val="af0"/>
                <w:rFonts w:hint="eastAsia"/>
                <w:lang w:bidi="hi-IN"/>
              </w:rPr>
              <w:t xml:space="preserve"> </w:t>
            </w:r>
            <w:r w:rsidR="00B15449" w:rsidRPr="00A160D4">
              <w:rPr>
                <w:rStyle w:val="af0"/>
                <w:rFonts w:hint="eastAsia"/>
                <w:lang w:bidi="hi-IN"/>
              </w:rPr>
              <w:t>实验介绍</w:t>
            </w:r>
            <w:r w:rsidR="00B15449">
              <w:rPr>
                <w:webHidden/>
              </w:rPr>
              <w:tab/>
            </w:r>
            <w:r w:rsidR="00B15449">
              <w:rPr>
                <w:webHidden/>
              </w:rPr>
              <w:fldChar w:fldCharType="begin"/>
            </w:r>
            <w:r w:rsidR="00B15449">
              <w:rPr>
                <w:webHidden/>
              </w:rPr>
              <w:instrText xml:space="preserve"> PAGEREF _Toc59480161 \h </w:instrText>
            </w:r>
            <w:r w:rsidR="00B15449">
              <w:rPr>
                <w:webHidden/>
              </w:rPr>
            </w:r>
            <w:r w:rsidR="00B15449">
              <w:rPr>
                <w:webHidden/>
              </w:rPr>
              <w:fldChar w:fldCharType="separate"/>
            </w:r>
            <w:r w:rsidR="00F36351">
              <w:rPr>
                <w:webHidden/>
              </w:rPr>
              <w:t>44</w:t>
            </w:r>
            <w:r w:rsidR="00B15449">
              <w:rPr>
                <w:webHidden/>
              </w:rPr>
              <w:fldChar w:fldCharType="end"/>
            </w:r>
          </w:hyperlink>
        </w:p>
        <w:p w14:paraId="06EAF7E6" w14:textId="296EFCEC"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62" w:history="1">
            <w:r w:rsidR="00B15449" w:rsidRPr="00A160D4">
              <w:rPr>
                <w:rStyle w:val="af0"/>
                <w:rFonts w:cs="Huawei Sans"/>
                <w:bCs/>
                <w:snapToGrid w:val="0"/>
                <w:lang w:bidi="hi-IN"/>
              </w:rPr>
              <w:t>4.1.1</w:t>
            </w:r>
            <w:r w:rsidR="00B15449" w:rsidRPr="00A160D4">
              <w:rPr>
                <w:rStyle w:val="af0"/>
                <w:rFonts w:hint="eastAsia"/>
                <w:lang w:bidi="hi-IN"/>
              </w:rPr>
              <w:t xml:space="preserve"> </w:t>
            </w:r>
            <w:r w:rsidR="00B15449" w:rsidRPr="00A160D4">
              <w:rPr>
                <w:rStyle w:val="af0"/>
                <w:rFonts w:hint="eastAsia"/>
                <w:lang w:bidi="hi-IN"/>
              </w:rPr>
              <w:t>相关知识</w:t>
            </w:r>
            <w:r w:rsidR="00B15449">
              <w:rPr>
                <w:webHidden/>
              </w:rPr>
              <w:tab/>
            </w:r>
            <w:r w:rsidR="00B15449">
              <w:rPr>
                <w:webHidden/>
              </w:rPr>
              <w:fldChar w:fldCharType="begin"/>
            </w:r>
            <w:r w:rsidR="00B15449">
              <w:rPr>
                <w:webHidden/>
              </w:rPr>
              <w:instrText xml:space="preserve"> PAGEREF _Toc59480162 \h </w:instrText>
            </w:r>
            <w:r w:rsidR="00B15449">
              <w:rPr>
                <w:webHidden/>
              </w:rPr>
            </w:r>
            <w:r w:rsidR="00B15449">
              <w:rPr>
                <w:webHidden/>
              </w:rPr>
              <w:fldChar w:fldCharType="separate"/>
            </w:r>
            <w:r w:rsidR="00F36351">
              <w:rPr>
                <w:webHidden/>
              </w:rPr>
              <w:t>44</w:t>
            </w:r>
            <w:r w:rsidR="00B15449">
              <w:rPr>
                <w:webHidden/>
              </w:rPr>
              <w:fldChar w:fldCharType="end"/>
            </w:r>
          </w:hyperlink>
        </w:p>
        <w:p w14:paraId="7F34EA13" w14:textId="1D34F047"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63" w:history="1">
            <w:r w:rsidR="00B15449" w:rsidRPr="00A160D4">
              <w:rPr>
                <w:rStyle w:val="af0"/>
                <w:rFonts w:cs="Huawei Sans"/>
                <w:bCs/>
                <w:snapToGrid w:val="0"/>
              </w:rPr>
              <w:t>4.1.2</w:t>
            </w:r>
            <w:r w:rsidR="00B15449" w:rsidRPr="00A160D4">
              <w:rPr>
                <w:rStyle w:val="af0"/>
                <w:rFonts w:hint="eastAsia"/>
              </w:rPr>
              <w:t xml:space="preserve"> </w:t>
            </w:r>
            <w:r w:rsidR="00B15449" w:rsidRPr="00A160D4">
              <w:rPr>
                <w:rStyle w:val="af0"/>
                <w:rFonts w:hint="eastAsia"/>
              </w:rPr>
              <w:t>任务描述</w:t>
            </w:r>
            <w:r w:rsidR="00B15449">
              <w:rPr>
                <w:webHidden/>
              </w:rPr>
              <w:tab/>
            </w:r>
            <w:r w:rsidR="00B15449">
              <w:rPr>
                <w:webHidden/>
              </w:rPr>
              <w:fldChar w:fldCharType="begin"/>
            </w:r>
            <w:r w:rsidR="00B15449">
              <w:rPr>
                <w:webHidden/>
              </w:rPr>
              <w:instrText xml:space="preserve"> PAGEREF _Toc59480163 \h </w:instrText>
            </w:r>
            <w:r w:rsidR="00B15449">
              <w:rPr>
                <w:webHidden/>
              </w:rPr>
            </w:r>
            <w:r w:rsidR="00B15449">
              <w:rPr>
                <w:webHidden/>
              </w:rPr>
              <w:fldChar w:fldCharType="separate"/>
            </w:r>
            <w:r w:rsidR="00F36351">
              <w:rPr>
                <w:webHidden/>
              </w:rPr>
              <w:t>45</w:t>
            </w:r>
            <w:r w:rsidR="00B15449">
              <w:rPr>
                <w:webHidden/>
              </w:rPr>
              <w:fldChar w:fldCharType="end"/>
            </w:r>
          </w:hyperlink>
        </w:p>
        <w:p w14:paraId="2C04CB99" w14:textId="0177E2FD"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64" w:history="1">
            <w:r w:rsidR="00B15449" w:rsidRPr="00A160D4">
              <w:rPr>
                <w:rStyle w:val="af0"/>
                <w:rFonts w:cs="Huawei Sans"/>
                <w:snapToGrid w:val="0"/>
              </w:rPr>
              <w:t>4.2</w:t>
            </w:r>
            <w:r w:rsidR="00B15449" w:rsidRPr="00A160D4">
              <w:rPr>
                <w:rStyle w:val="af0"/>
                <w:rFonts w:hint="eastAsia"/>
              </w:rPr>
              <w:t xml:space="preserve"> </w:t>
            </w:r>
            <w:r w:rsidR="00B15449" w:rsidRPr="00A160D4">
              <w:rPr>
                <w:rStyle w:val="af0"/>
                <w:rFonts w:hint="eastAsia"/>
              </w:rPr>
              <w:t>实验目的</w:t>
            </w:r>
            <w:r w:rsidR="00B15449">
              <w:rPr>
                <w:webHidden/>
              </w:rPr>
              <w:tab/>
            </w:r>
            <w:r w:rsidR="00B15449">
              <w:rPr>
                <w:webHidden/>
              </w:rPr>
              <w:fldChar w:fldCharType="begin"/>
            </w:r>
            <w:r w:rsidR="00B15449">
              <w:rPr>
                <w:webHidden/>
              </w:rPr>
              <w:instrText xml:space="preserve"> PAGEREF _Toc59480164 \h </w:instrText>
            </w:r>
            <w:r w:rsidR="00B15449">
              <w:rPr>
                <w:webHidden/>
              </w:rPr>
            </w:r>
            <w:r w:rsidR="00B15449">
              <w:rPr>
                <w:webHidden/>
              </w:rPr>
              <w:fldChar w:fldCharType="separate"/>
            </w:r>
            <w:r w:rsidR="00F36351">
              <w:rPr>
                <w:webHidden/>
              </w:rPr>
              <w:t>45</w:t>
            </w:r>
            <w:r w:rsidR="00B15449">
              <w:rPr>
                <w:webHidden/>
              </w:rPr>
              <w:fldChar w:fldCharType="end"/>
            </w:r>
          </w:hyperlink>
        </w:p>
        <w:p w14:paraId="4F036740" w14:textId="43D8E464"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65" w:history="1">
            <w:r w:rsidR="00B15449" w:rsidRPr="00A160D4">
              <w:rPr>
                <w:rStyle w:val="af0"/>
                <w:rFonts w:cs="Huawei Sans"/>
                <w:snapToGrid w:val="0"/>
              </w:rPr>
              <w:t>4.3</w:t>
            </w:r>
            <w:r w:rsidR="00B15449" w:rsidRPr="00A160D4">
              <w:rPr>
                <w:rStyle w:val="af0"/>
                <w:rFonts w:hint="eastAsia"/>
              </w:rPr>
              <w:t xml:space="preserve"> </w:t>
            </w:r>
            <w:r w:rsidR="00B15449" w:rsidRPr="00A160D4">
              <w:rPr>
                <w:rStyle w:val="af0"/>
                <w:rFonts w:hint="eastAsia"/>
              </w:rPr>
              <w:t>实验任务</w:t>
            </w:r>
            <w:r w:rsidR="00B15449">
              <w:rPr>
                <w:webHidden/>
              </w:rPr>
              <w:tab/>
            </w:r>
            <w:r w:rsidR="00B15449">
              <w:rPr>
                <w:webHidden/>
              </w:rPr>
              <w:fldChar w:fldCharType="begin"/>
            </w:r>
            <w:r w:rsidR="00B15449">
              <w:rPr>
                <w:webHidden/>
              </w:rPr>
              <w:instrText xml:space="preserve"> PAGEREF _Toc59480165 \h </w:instrText>
            </w:r>
            <w:r w:rsidR="00B15449">
              <w:rPr>
                <w:webHidden/>
              </w:rPr>
            </w:r>
            <w:r w:rsidR="00B15449">
              <w:rPr>
                <w:webHidden/>
              </w:rPr>
              <w:fldChar w:fldCharType="separate"/>
            </w:r>
            <w:r w:rsidR="00F36351">
              <w:rPr>
                <w:webHidden/>
              </w:rPr>
              <w:t>46</w:t>
            </w:r>
            <w:r w:rsidR="00B15449">
              <w:rPr>
                <w:webHidden/>
              </w:rPr>
              <w:fldChar w:fldCharType="end"/>
            </w:r>
          </w:hyperlink>
        </w:p>
        <w:p w14:paraId="509CE4B5" w14:textId="1975EF92"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66" w:history="1">
            <w:r w:rsidR="00B15449" w:rsidRPr="00A160D4">
              <w:rPr>
                <w:rStyle w:val="af0"/>
                <w:rFonts w:cs="Huawei Sans"/>
                <w:bCs/>
                <w:snapToGrid w:val="0"/>
                <w:lang w:bidi="hi-IN"/>
              </w:rPr>
              <w:t>4.3.1</w:t>
            </w:r>
            <w:r w:rsidR="00B15449" w:rsidRPr="00A160D4">
              <w:rPr>
                <w:rStyle w:val="af0"/>
                <w:rFonts w:hint="eastAsia"/>
              </w:rPr>
              <w:t xml:space="preserve"> </w:t>
            </w:r>
            <w:r w:rsidR="00B15449" w:rsidRPr="00A160D4">
              <w:rPr>
                <w:rStyle w:val="af0"/>
                <w:rFonts w:hint="eastAsia"/>
              </w:rPr>
              <w:t>使用</w:t>
            </w:r>
            <w:r w:rsidR="00B15449" w:rsidRPr="00A160D4">
              <w:rPr>
                <w:rStyle w:val="af0"/>
              </w:rPr>
              <w:t>tasklet</w:t>
            </w:r>
            <w:r w:rsidR="00B15449" w:rsidRPr="00A160D4">
              <w:rPr>
                <w:rStyle w:val="af0"/>
                <w:rFonts w:hint="eastAsia"/>
              </w:rPr>
              <w:t>实现打印</w:t>
            </w:r>
            <w:r w:rsidR="00B15449" w:rsidRPr="00A160D4">
              <w:rPr>
                <w:rStyle w:val="af0"/>
              </w:rPr>
              <w:t>helloworld</w:t>
            </w:r>
            <w:r w:rsidR="00B15449">
              <w:rPr>
                <w:webHidden/>
              </w:rPr>
              <w:tab/>
            </w:r>
            <w:r w:rsidR="00B15449">
              <w:rPr>
                <w:webHidden/>
              </w:rPr>
              <w:fldChar w:fldCharType="begin"/>
            </w:r>
            <w:r w:rsidR="00B15449">
              <w:rPr>
                <w:webHidden/>
              </w:rPr>
              <w:instrText xml:space="preserve"> PAGEREF _Toc59480166 \h </w:instrText>
            </w:r>
            <w:r w:rsidR="00B15449">
              <w:rPr>
                <w:webHidden/>
              </w:rPr>
            </w:r>
            <w:r w:rsidR="00B15449">
              <w:rPr>
                <w:webHidden/>
              </w:rPr>
              <w:fldChar w:fldCharType="separate"/>
            </w:r>
            <w:r w:rsidR="00F36351">
              <w:rPr>
                <w:webHidden/>
              </w:rPr>
              <w:t>46</w:t>
            </w:r>
            <w:r w:rsidR="00B15449">
              <w:rPr>
                <w:webHidden/>
              </w:rPr>
              <w:fldChar w:fldCharType="end"/>
            </w:r>
          </w:hyperlink>
        </w:p>
        <w:p w14:paraId="2DFEC128" w14:textId="7863883E"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67" w:history="1">
            <w:r w:rsidR="00B15449" w:rsidRPr="00A160D4">
              <w:rPr>
                <w:rStyle w:val="af0"/>
                <w:rFonts w:cs="Huawei Sans"/>
                <w:bCs/>
                <w:snapToGrid w:val="0"/>
              </w:rPr>
              <w:t>4.3.2</w:t>
            </w:r>
            <w:r w:rsidR="00B15449" w:rsidRPr="00A160D4">
              <w:rPr>
                <w:rStyle w:val="af0"/>
                <w:rFonts w:hint="eastAsia"/>
              </w:rPr>
              <w:t xml:space="preserve"> </w:t>
            </w:r>
            <w:r w:rsidR="00B15449" w:rsidRPr="00A160D4">
              <w:rPr>
                <w:rStyle w:val="af0"/>
                <w:rFonts w:hint="eastAsia"/>
              </w:rPr>
              <w:t>用工作队列实现周期打印</w:t>
            </w:r>
            <w:r w:rsidR="00B15449" w:rsidRPr="00A160D4">
              <w:rPr>
                <w:rStyle w:val="af0"/>
              </w:rPr>
              <w:t>helloworld</w:t>
            </w:r>
            <w:r w:rsidR="00B15449">
              <w:rPr>
                <w:webHidden/>
              </w:rPr>
              <w:tab/>
            </w:r>
            <w:r w:rsidR="00B15449">
              <w:rPr>
                <w:webHidden/>
              </w:rPr>
              <w:fldChar w:fldCharType="begin"/>
            </w:r>
            <w:r w:rsidR="00B15449">
              <w:rPr>
                <w:webHidden/>
              </w:rPr>
              <w:instrText xml:space="preserve"> PAGEREF _Toc59480167 \h </w:instrText>
            </w:r>
            <w:r w:rsidR="00B15449">
              <w:rPr>
                <w:webHidden/>
              </w:rPr>
            </w:r>
            <w:r w:rsidR="00B15449">
              <w:rPr>
                <w:webHidden/>
              </w:rPr>
              <w:fldChar w:fldCharType="separate"/>
            </w:r>
            <w:r w:rsidR="00F36351">
              <w:rPr>
                <w:webHidden/>
              </w:rPr>
              <w:t>47</w:t>
            </w:r>
            <w:r w:rsidR="00B15449">
              <w:rPr>
                <w:webHidden/>
              </w:rPr>
              <w:fldChar w:fldCharType="end"/>
            </w:r>
          </w:hyperlink>
        </w:p>
        <w:p w14:paraId="2144E75C" w14:textId="3AC59B94"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68" w:history="1">
            <w:r w:rsidR="00B15449" w:rsidRPr="00A160D4">
              <w:rPr>
                <w:rStyle w:val="af0"/>
                <w:rFonts w:cs="Huawei Sans"/>
                <w:bCs/>
                <w:snapToGrid w:val="0"/>
              </w:rPr>
              <w:t>4.3.3</w:t>
            </w:r>
            <w:r w:rsidR="00B15449" w:rsidRPr="00A160D4">
              <w:rPr>
                <w:rStyle w:val="af0"/>
                <w:rFonts w:hint="eastAsia"/>
              </w:rPr>
              <w:t xml:space="preserve"> </w:t>
            </w:r>
            <w:r w:rsidR="00B15449" w:rsidRPr="00A160D4">
              <w:rPr>
                <w:rStyle w:val="af0"/>
                <w:rFonts w:hint="eastAsia"/>
              </w:rPr>
              <w:t>编写一个信号捕获程序，捕获终端按键信号</w:t>
            </w:r>
            <w:r w:rsidR="00B15449">
              <w:rPr>
                <w:webHidden/>
              </w:rPr>
              <w:tab/>
            </w:r>
            <w:r w:rsidR="00B15449">
              <w:rPr>
                <w:webHidden/>
              </w:rPr>
              <w:fldChar w:fldCharType="begin"/>
            </w:r>
            <w:r w:rsidR="00B15449">
              <w:rPr>
                <w:webHidden/>
              </w:rPr>
              <w:instrText xml:space="preserve"> PAGEREF _Toc59480168 \h </w:instrText>
            </w:r>
            <w:r w:rsidR="00B15449">
              <w:rPr>
                <w:webHidden/>
              </w:rPr>
            </w:r>
            <w:r w:rsidR="00B15449">
              <w:rPr>
                <w:webHidden/>
              </w:rPr>
              <w:fldChar w:fldCharType="separate"/>
            </w:r>
            <w:r w:rsidR="00F36351">
              <w:rPr>
                <w:webHidden/>
              </w:rPr>
              <w:t>50</w:t>
            </w:r>
            <w:r w:rsidR="00B15449">
              <w:rPr>
                <w:webHidden/>
              </w:rPr>
              <w:fldChar w:fldCharType="end"/>
            </w:r>
          </w:hyperlink>
        </w:p>
        <w:p w14:paraId="6B6C875D" w14:textId="53F3D2B8" w:rsidR="00B15449" w:rsidRDefault="009D0D41">
          <w:pPr>
            <w:pStyle w:val="TOC1"/>
            <w:tabs>
              <w:tab w:val="right" w:leader="dot" w:pos="9628"/>
            </w:tabs>
            <w:rPr>
              <w:rFonts w:asciiTheme="minorHAnsi" w:eastAsiaTheme="minorEastAsia" w:hAnsiTheme="minorHAnsi" w:cstheme="minorBidi"/>
              <w:b w:val="0"/>
              <w:bCs w:val="0"/>
              <w:noProof/>
              <w:kern w:val="2"/>
              <w:sz w:val="21"/>
              <w:szCs w:val="22"/>
            </w:rPr>
          </w:pPr>
          <w:hyperlink w:anchor="_Toc59480169" w:history="1">
            <w:r w:rsidR="00B15449" w:rsidRPr="00A160D4">
              <w:rPr>
                <w:rStyle w:val="af0"/>
                <w:rFonts w:cs="Huawei Sans"/>
                <w:noProof/>
              </w:rPr>
              <w:t>5</w:t>
            </w:r>
            <w:r w:rsidR="00B15449" w:rsidRPr="00A160D4">
              <w:rPr>
                <w:rStyle w:val="af0"/>
                <w:rFonts w:hint="eastAsia"/>
                <w:noProof/>
              </w:rPr>
              <w:t xml:space="preserve"> </w:t>
            </w:r>
            <w:r w:rsidR="00B15449" w:rsidRPr="00A160D4">
              <w:rPr>
                <w:rStyle w:val="af0"/>
                <w:rFonts w:hint="eastAsia"/>
                <w:noProof/>
              </w:rPr>
              <w:t>实验五</w:t>
            </w:r>
            <w:r w:rsidR="00B15449" w:rsidRPr="00A160D4">
              <w:rPr>
                <w:rStyle w:val="af0"/>
                <w:noProof/>
              </w:rPr>
              <w:t xml:space="preserve"> </w:t>
            </w:r>
            <w:r w:rsidR="00B15449" w:rsidRPr="00A160D4">
              <w:rPr>
                <w:rStyle w:val="af0"/>
                <w:rFonts w:hint="eastAsia"/>
                <w:noProof/>
              </w:rPr>
              <w:t>内核时间管理</w:t>
            </w:r>
            <w:r w:rsidR="00B15449">
              <w:rPr>
                <w:noProof/>
                <w:webHidden/>
              </w:rPr>
              <w:tab/>
            </w:r>
            <w:r w:rsidR="00B15449">
              <w:rPr>
                <w:noProof/>
                <w:webHidden/>
              </w:rPr>
              <w:fldChar w:fldCharType="begin"/>
            </w:r>
            <w:r w:rsidR="00B15449">
              <w:rPr>
                <w:noProof/>
                <w:webHidden/>
              </w:rPr>
              <w:instrText xml:space="preserve"> PAGEREF _Toc59480169 \h </w:instrText>
            </w:r>
            <w:r w:rsidR="00B15449">
              <w:rPr>
                <w:noProof/>
                <w:webHidden/>
              </w:rPr>
            </w:r>
            <w:r w:rsidR="00B15449">
              <w:rPr>
                <w:noProof/>
                <w:webHidden/>
              </w:rPr>
              <w:fldChar w:fldCharType="separate"/>
            </w:r>
            <w:r w:rsidR="00F36351">
              <w:rPr>
                <w:noProof/>
                <w:webHidden/>
              </w:rPr>
              <w:t>55</w:t>
            </w:r>
            <w:r w:rsidR="00B15449">
              <w:rPr>
                <w:noProof/>
                <w:webHidden/>
              </w:rPr>
              <w:fldChar w:fldCharType="end"/>
            </w:r>
          </w:hyperlink>
        </w:p>
        <w:p w14:paraId="3D91FDE9" w14:textId="125854C2"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70" w:history="1">
            <w:r w:rsidR="00B15449" w:rsidRPr="00A160D4">
              <w:rPr>
                <w:rStyle w:val="af0"/>
                <w:rFonts w:cs="Huawei Sans"/>
                <w:snapToGrid w:val="0"/>
                <w:lang w:bidi="hi-IN"/>
              </w:rPr>
              <w:t>5.1</w:t>
            </w:r>
            <w:r w:rsidR="00B15449" w:rsidRPr="00A160D4">
              <w:rPr>
                <w:rStyle w:val="af0"/>
                <w:rFonts w:hint="eastAsia"/>
                <w:lang w:bidi="hi-IN"/>
              </w:rPr>
              <w:t xml:space="preserve"> </w:t>
            </w:r>
            <w:r w:rsidR="00B15449" w:rsidRPr="00A160D4">
              <w:rPr>
                <w:rStyle w:val="af0"/>
                <w:rFonts w:hint="eastAsia"/>
                <w:lang w:bidi="hi-IN"/>
              </w:rPr>
              <w:t>实验介绍</w:t>
            </w:r>
            <w:r w:rsidR="00B15449">
              <w:rPr>
                <w:webHidden/>
              </w:rPr>
              <w:tab/>
            </w:r>
            <w:r w:rsidR="00B15449">
              <w:rPr>
                <w:webHidden/>
              </w:rPr>
              <w:fldChar w:fldCharType="begin"/>
            </w:r>
            <w:r w:rsidR="00B15449">
              <w:rPr>
                <w:webHidden/>
              </w:rPr>
              <w:instrText xml:space="preserve"> PAGEREF _Toc59480170 \h </w:instrText>
            </w:r>
            <w:r w:rsidR="00B15449">
              <w:rPr>
                <w:webHidden/>
              </w:rPr>
            </w:r>
            <w:r w:rsidR="00B15449">
              <w:rPr>
                <w:webHidden/>
              </w:rPr>
              <w:fldChar w:fldCharType="separate"/>
            </w:r>
            <w:r w:rsidR="00F36351">
              <w:rPr>
                <w:webHidden/>
              </w:rPr>
              <w:t>55</w:t>
            </w:r>
            <w:r w:rsidR="00B15449">
              <w:rPr>
                <w:webHidden/>
              </w:rPr>
              <w:fldChar w:fldCharType="end"/>
            </w:r>
          </w:hyperlink>
        </w:p>
        <w:p w14:paraId="24C6A8B1" w14:textId="7921A2F8"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71" w:history="1">
            <w:r w:rsidR="00B15449" w:rsidRPr="00A160D4">
              <w:rPr>
                <w:rStyle w:val="af0"/>
                <w:rFonts w:cs="Huawei Sans"/>
                <w:bCs/>
                <w:snapToGrid w:val="0"/>
                <w:lang w:eastAsia="en-US" w:bidi="hi-IN"/>
              </w:rPr>
              <w:t>5.1.1</w:t>
            </w:r>
            <w:r w:rsidR="00B15449" w:rsidRPr="00A160D4">
              <w:rPr>
                <w:rStyle w:val="af0"/>
                <w:rFonts w:hint="eastAsia"/>
                <w:lang w:eastAsia="en-US" w:bidi="hi-IN"/>
              </w:rPr>
              <w:t xml:space="preserve"> </w:t>
            </w:r>
            <w:r w:rsidR="00B15449" w:rsidRPr="00A160D4">
              <w:rPr>
                <w:rStyle w:val="af0"/>
                <w:rFonts w:hint="eastAsia"/>
                <w:lang w:eastAsia="en-US" w:bidi="hi-IN"/>
              </w:rPr>
              <w:t>任务描述</w:t>
            </w:r>
            <w:r w:rsidR="00B15449">
              <w:rPr>
                <w:webHidden/>
              </w:rPr>
              <w:tab/>
            </w:r>
            <w:r w:rsidR="00B15449">
              <w:rPr>
                <w:webHidden/>
              </w:rPr>
              <w:fldChar w:fldCharType="begin"/>
            </w:r>
            <w:r w:rsidR="00B15449">
              <w:rPr>
                <w:webHidden/>
              </w:rPr>
              <w:instrText xml:space="preserve"> PAGEREF _Toc59480171 \h </w:instrText>
            </w:r>
            <w:r w:rsidR="00B15449">
              <w:rPr>
                <w:webHidden/>
              </w:rPr>
            </w:r>
            <w:r w:rsidR="00B15449">
              <w:rPr>
                <w:webHidden/>
              </w:rPr>
              <w:fldChar w:fldCharType="separate"/>
            </w:r>
            <w:r w:rsidR="00F36351">
              <w:rPr>
                <w:webHidden/>
              </w:rPr>
              <w:t>55</w:t>
            </w:r>
            <w:r w:rsidR="00B15449">
              <w:rPr>
                <w:webHidden/>
              </w:rPr>
              <w:fldChar w:fldCharType="end"/>
            </w:r>
          </w:hyperlink>
        </w:p>
        <w:p w14:paraId="744247FE" w14:textId="3B6D567E"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72" w:history="1">
            <w:r w:rsidR="00B15449" w:rsidRPr="00A160D4">
              <w:rPr>
                <w:rStyle w:val="af0"/>
                <w:rFonts w:cs="Huawei Sans"/>
                <w:snapToGrid w:val="0"/>
                <w:lang w:bidi="hi-IN"/>
              </w:rPr>
              <w:t>5.2</w:t>
            </w:r>
            <w:r w:rsidR="00B15449" w:rsidRPr="00A160D4">
              <w:rPr>
                <w:rStyle w:val="af0"/>
                <w:rFonts w:hint="eastAsia"/>
                <w:lang w:bidi="hi-IN"/>
              </w:rPr>
              <w:t xml:space="preserve"> </w:t>
            </w:r>
            <w:r w:rsidR="00B15449" w:rsidRPr="00A160D4">
              <w:rPr>
                <w:rStyle w:val="af0"/>
                <w:rFonts w:hint="eastAsia"/>
                <w:lang w:bidi="hi-IN"/>
              </w:rPr>
              <w:t>实验目的</w:t>
            </w:r>
            <w:r w:rsidR="00B15449">
              <w:rPr>
                <w:webHidden/>
              </w:rPr>
              <w:tab/>
            </w:r>
            <w:r w:rsidR="00B15449">
              <w:rPr>
                <w:webHidden/>
              </w:rPr>
              <w:fldChar w:fldCharType="begin"/>
            </w:r>
            <w:r w:rsidR="00B15449">
              <w:rPr>
                <w:webHidden/>
              </w:rPr>
              <w:instrText xml:space="preserve"> PAGEREF _Toc59480172 \h </w:instrText>
            </w:r>
            <w:r w:rsidR="00B15449">
              <w:rPr>
                <w:webHidden/>
              </w:rPr>
            </w:r>
            <w:r w:rsidR="00B15449">
              <w:rPr>
                <w:webHidden/>
              </w:rPr>
              <w:fldChar w:fldCharType="separate"/>
            </w:r>
            <w:r w:rsidR="00F36351">
              <w:rPr>
                <w:webHidden/>
              </w:rPr>
              <w:t>55</w:t>
            </w:r>
            <w:r w:rsidR="00B15449">
              <w:rPr>
                <w:webHidden/>
              </w:rPr>
              <w:fldChar w:fldCharType="end"/>
            </w:r>
          </w:hyperlink>
        </w:p>
        <w:p w14:paraId="2DD0D63B" w14:textId="37EBE063"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73" w:history="1">
            <w:r w:rsidR="00B15449" w:rsidRPr="00A160D4">
              <w:rPr>
                <w:rStyle w:val="af0"/>
                <w:rFonts w:cs="Huawei Sans"/>
                <w:snapToGrid w:val="0"/>
                <w:lang w:bidi="hi-IN"/>
              </w:rPr>
              <w:t>5.3</w:t>
            </w:r>
            <w:r w:rsidR="00B15449" w:rsidRPr="00A160D4">
              <w:rPr>
                <w:rStyle w:val="af0"/>
                <w:rFonts w:hint="eastAsia"/>
                <w:lang w:bidi="hi-IN"/>
              </w:rPr>
              <w:t xml:space="preserve"> </w:t>
            </w:r>
            <w:r w:rsidR="00B15449" w:rsidRPr="00A160D4">
              <w:rPr>
                <w:rStyle w:val="af0"/>
                <w:rFonts w:hint="eastAsia"/>
                <w:lang w:bidi="hi-IN"/>
              </w:rPr>
              <w:t>实验任务</w:t>
            </w:r>
            <w:r w:rsidR="00B15449">
              <w:rPr>
                <w:webHidden/>
              </w:rPr>
              <w:tab/>
            </w:r>
            <w:r w:rsidR="00B15449">
              <w:rPr>
                <w:webHidden/>
              </w:rPr>
              <w:fldChar w:fldCharType="begin"/>
            </w:r>
            <w:r w:rsidR="00B15449">
              <w:rPr>
                <w:webHidden/>
              </w:rPr>
              <w:instrText xml:space="preserve"> PAGEREF _Toc59480173 \h </w:instrText>
            </w:r>
            <w:r w:rsidR="00B15449">
              <w:rPr>
                <w:webHidden/>
              </w:rPr>
            </w:r>
            <w:r w:rsidR="00B15449">
              <w:rPr>
                <w:webHidden/>
              </w:rPr>
              <w:fldChar w:fldCharType="separate"/>
            </w:r>
            <w:r w:rsidR="00F36351">
              <w:rPr>
                <w:webHidden/>
              </w:rPr>
              <w:t>55</w:t>
            </w:r>
            <w:r w:rsidR="00B15449">
              <w:rPr>
                <w:webHidden/>
              </w:rPr>
              <w:fldChar w:fldCharType="end"/>
            </w:r>
          </w:hyperlink>
        </w:p>
        <w:p w14:paraId="3FB7721F" w14:textId="3C59E86C"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74" w:history="1">
            <w:r w:rsidR="00B15449" w:rsidRPr="00A160D4">
              <w:rPr>
                <w:rStyle w:val="af0"/>
                <w:rFonts w:cs="Huawei Sans"/>
                <w:bCs/>
                <w:snapToGrid w:val="0"/>
                <w:lang w:bidi="hi-IN"/>
              </w:rPr>
              <w:t>5.3.1</w:t>
            </w:r>
            <w:r w:rsidR="00B15449" w:rsidRPr="00A160D4">
              <w:rPr>
                <w:rStyle w:val="af0"/>
                <w:rFonts w:hint="eastAsia"/>
              </w:rPr>
              <w:t xml:space="preserve"> </w:t>
            </w:r>
            <w:r w:rsidR="00B15449" w:rsidRPr="00A160D4">
              <w:rPr>
                <w:rStyle w:val="af0"/>
                <w:rFonts w:hint="eastAsia"/>
              </w:rPr>
              <w:t>调用内核时钟接口打印当前时间</w:t>
            </w:r>
            <w:r w:rsidR="00B15449">
              <w:rPr>
                <w:webHidden/>
              </w:rPr>
              <w:tab/>
            </w:r>
            <w:r w:rsidR="00B15449">
              <w:rPr>
                <w:webHidden/>
              </w:rPr>
              <w:fldChar w:fldCharType="begin"/>
            </w:r>
            <w:r w:rsidR="00B15449">
              <w:rPr>
                <w:webHidden/>
              </w:rPr>
              <w:instrText xml:space="preserve"> PAGEREF _Toc59480174 \h </w:instrText>
            </w:r>
            <w:r w:rsidR="00B15449">
              <w:rPr>
                <w:webHidden/>
              </w:rPr>
            </w:r>
            <w:r w:rsidR="00B15449">
              <w:rPr>
                <w:webHidden/>
              </w:rPr>
              <w:fldChar w:fldCharType="separate"/>
            </w:r>
            <w:r w:rsidR="00F36351">
              <w:rPr>
                <w:webHidden/>
              </w:rPr>
              <w:t>55</w:t>
            </w:r>
            <w:r w:rsidR="00B15449">
              <w:rPr>
                <w:webHidden/>
              </w:rPr>
              <w:fldChar w:fldCharType="end"/>
            </w:r>
          </w:hyperlink>
        </w:p>
        <w:p w14:paraId="7BA1DD2F" w14:textId="1F3892EC"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75" w:history="1">
            <w:r w:rsidR="00B15449" w:rsidRPr="00A160D4">
              <w:rPr>
                <w:rStyle w:val="af0"/>
                <w:rFonts w:cs="Huawei Sans"/>
                <w:bCs/>
                <w:snapToGrid w:val="0"/>
              </w:rPr>
              <w:t>5.3.2</w:t>
            </w:r>
            <w:r w:rsidR="00B15449" w:rsidRPr="00A160D4">
              <w:rPr>
                <w:rStyle w:val="af0"/>
                <w:rFonts w:hint="eastAsia"/>
              </w:rPr>
              <w:t xml:space="preserve"> </w:t>
            </w:r>
            <w:r w:rsidR="00B15449" w:rsidRPr="00A160D4">
              <w:rPr>
                <w:rStyle w:val="af0"/>
                <w:rFonts w:hint="eastAsia"/>
              </w:rPr>
              <w:t>编写</w:t>
            </w:r>
            <w:r w:rsidR="00B15449" w:rsidRPr="00A160D4">
              <w:rPr>
                <w:rStyle w:val="af0"/>
              </w:rPr>
              <w:t>timer</w:t>
            </w:r>
            <w:r w:rsidR="00B15449" w:rsidRPr="00A160D4">
              <w:rPr>
                <w:rStyle w:val="af0"/>
                <w:rFonts w:hint="eastAsia"/>
              </w:rPr>
              <w:t>，在特定时刻打印</w:t>
            </w:r>
            <w:r w:rsidR="00B15449" w:rsidRPr="00A160D4">
              <w:rPr>
                <w:rStyle w:val="af0"/>
              </w:rPr>
              <w:t xml:space="preserve"> hello,world</w:t>
            </w:r>
            <w:r w:rsidR="00B15449">
              <w:rPr>
                <w:webHidden/>
              </w:rPr>
              <w:tab/>
            </w:r>
            <w:r w:rsidR="00B15449">
              <w:rPr>
                <w:webHidden/>
              </w:rPr>
              <w:fldChar w:fldCharType="begin"/>
            </w:r>
            <w:r w:rsidR="00B15449">
              <w:rPr>
                <w:webHidden/>
              </w:rPr>
              <w:instrText xml:space="preserve"> PAGEREF _Toc59480175 \h </w:instrText>
            </w:r>
            <w:r w:rsidR="00B15449">
              <w:rPr>
                <w:webHidden/>
              </w:rPr>
            </w:r>
            <w:r w:rsidR="00B15449">
              <w:rPr>
                <w:webHidden/>
              </w:rPr>
              <w:fldChar w:fldCharType="separate"/>
            </w:r>
            <w:r w:rsidR="00F36351">
              <w:rPr>
                <w:webHidden/>
              </w:rPr>
              <w:t>57</w:t>
            </w:r>
            <w:r w:rsidR="00B15449">
              <w:rPr>
                <w:webHidden/>
              </w:rPr>
              <w:fldChar w:fldCharType="end"/>
            </w:r>
          </w:hyperlink>
        </w:p>
        <w:p w14:paraId="0BAF50AF" w14:textId="53F7F045"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76" w:history="1">
            <w:r w:rsidR="00B15449" w:rsidRPr="00A160D4">
              <w:rPr>
                <w:rStyle w:val="af0"/>
                <w:rFonts w:cs="Huawei Sans"/>
                <w:bCs/>
                <w:snapToGrid w:val="0"/>
                <w:lang w:eastAsia="x-none" w:bidi="hi-IN"/>
              </w:rPr>
              <w:t>5.3.3</w:t>
            </w:r>
            <w:r w:rsidR="00B15449" w:rsidRPr="00A160D4">
              <w:rPr>
                <w:rStyle w:val="af0"/>
                <w:rFonts w:hint="eastAsia"/>
              </w:rPr>
              <w:t xml:space="preserve"> </w:t>
            </w:r>
            <w:r w:rsidR="00B15449" w:rsidRPr="00A160D4">
              <w:rPr>
                <w:rStyle w:val="af0"/>
                <w:rFonts w:hint="eastAsia"/>
              </w:rPr>
              <w:t>调用内核时钟接口，监控累加计算代码的运行时间</w:t>
            </w:r>
            <w:r w:rsidR="00B15449">
              <w:rPr>
                <w:webHidden/>
              </w:rPr>
              <w:tab/>
            </w:r>
            <w:r w:rsidR="00B15449">
              <w:rPr>
                <w:webHidden/>
              </w:rPr>
              <w:fldChar w:fldCharType="begin"/>
            </w:r>
            <w:r w:rsidR="00B15449">
              <w:rPr>
                <w:webHidden/>
              </w:rPr>
              <w:instrText xml:space="preserve"> PAGEREF _Toc59480176 \h </w:instrText>
            </w:r>
            <w:r w:rsidR="00B15449">
              <w:rPr>
                <w:webHidden/>
              </w:rPr>
            </w:r>
            <w:r w:rsidR="00B15449">
              <w:rPr>
                <w:webHidden/>
              </w:rPr>
              <w:fldChar w:fldCharType="separate"/>
            </w:r>
            <w:r w:rsidR="00F36351">
              <w:rPr>
                <w:webHidden/>
              </w:rPr>
              <w:t>59</w:t>
            </w:r>
            <w:r w:rsidR="00B15449">
              <w:rPr>
                <w:webHidden/>
              </w:rPr>
              <w:fldChar w:fldCharType="end"/>
            </w:r>
          </w:hyperlink>
        </w:p>
        <w:p w14:paraId="5FB6FFBF" w14:textId="6F7A6039" w:rsidR="00B15449" w:rsidRDefault="009D0D41">
          <w:pPr>
            <w:pStyle w:val="TOC1"/>
            <w:tabs>
              <w:tab w:val="right" w:leader="dot" w:pos="9628"/>
            </w:tabs>
            <w:rPr>
              <w:rFonts w:asciiTheme="minorHAnsi" w:eastAsiaTheme="minorEastAsia" w:hAnsiTheme="minorHAnsi" w:cstheme="minorBidi"/>
              <w:b w:val="0"/>
              <w:bCs w:val="0"/>
              <w:noProof/>
              <w:kern w:val="2"/>
              <w:sz w:val="21"/>
              <w:szCs w:val="22"/>
            </w:rPr>
          </w:pPr>
          <w:hyperlink w:anchor="_Toc59480177" w:history="1">
            <w:r w:rsidR="00B15449" w:rsidRPr="00A160D4">
              <w:rPr>
                <w:rStyle w:val="af0"/>
                <w:rFonts w:cs="Huawei Sans"/>
                <w:noProof/>
              </w:rPr>
              <w:t>6</w:t>
            </w:r>
            <w:r w:rsidR="00B15449" w:rsidRPr="00A160D4">
              <w:rPr>
                <w:rStyle w:val="af0"/>
                <w:rFonts w:hint="eastAsia"/>
                <w:noProof/>
              </w:rPr>
              <w:t xml:space="preserve"> </w:t>
            </w:r>
            <w:r w:rsidR="00B15449" w:rsidRPr="00A160D4">
              <w:rPr>
                <w:rStyle w:val="af0"/>
                <w:rFonts w:hint="eastAsia"/>
                <w:noProof/>
              </w:rPr>
              <w:t>实验六</w:t>
            </w:r>
            <w:r w:rsidR="00B15449" w:rsidRPr="00A160D4">
              <w:rPr>
                <w:rStyle w:val="af0"/>
                <w:noProof/>
              </w:rPr>
              <w:t xml:space="preserve"> </w:t>
            </w:r>
            <w:r w:rsidR="00B15449" w:rsidRPr="00A160D4">
              <w:rPr>
                <w:rStyle w:val="af0"/>
                <w:rFonts w:hint="eastAsia"/>
                <w:noProof/>
              </w:rPr>
              <w:t>设备管理</w:t>
            </w:r>
            <w:r w:rsidR="00B15449">
              <w:rPr>
                <w:noProof/>
                <w:webHidden/>
              </w:rPr>
              <w:tab/>
            </w:r>
            <w:r w:rsidR="00B15449">
              <w:rPr>
                <w:noProof/>
                <w:webHidden/>
              </w:rPr>
              <w:fldChar w:fldCharType="begin"/>
            </w:r>
            <w:r w:rsidR="00B15449">
              <w:rPr>
                <w:noProof/>
                <w:webHidden/>
              </w:rPr>
              <w:instrText xml:space="preserve"> PAGEREF _Toc59480177 \h </w:instrText>
            </w:r>
            <w:r w:rsidR="00B15449">
              <w:rPr>
                <w:noProof/>
                <w:webHidden/>
              </w:rPr>
            </w:r>
            <w:r w:rsidR="00B15449">
              <w:rPr>
                <w:noProof/>
                <w:webHidden/>
              </w:rPr>
              <w:fldChar w:fldCharType="separate"/>
            </w:r>
            <w:r w:rsidR="00F36351">
              <w:rPr>
                <w:noProof/>
                <w:webHidden/>
              </w:rPr>
              <w:t>61</w:t>
            </w:r>
            <w:r w:rsidR="00B15449">
              <w:rPr>
                <w:noProof/>
                <w:webHidden/>
              </w:rPr>
              <w:fldChar w:fldCharType="end"/>
            </w:r>
          </w:hyperlink>
        </w:p>
        <w:p w14:paraId="0A7E28BE" w14:textId="241E0246"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78" w:history="1">
            <w:r w:rsidR="00B15449" w:rsidRPr="00A160D4">
              <w:rPr>
                <w:rStyle w:val="af0"/>
                <w:rFonts w:cs="Huawei Sans"/>
                <w:snapToGrid w:val="0"/>
                <w:lang w:bidi="hi-IN"/>
              </w:rPr>
              <w:t>6.1</w:t>
            </w:r>
            <w:r w:rsidR="00B15449" w:rsidRPr="00A160D4">
              <w:rPr>
                <w:rStyle w:val="af0"/>
                <w:lang w:bidi="hi-IN"/>
              </w:rPr>
              <w:t xml:space="preserve"> USB</w:t>
            </w:r>
            <w:r w:rsidR="00B15449" w:rsidRPr="00A160D4">
              <w:rPr>
                <w:rStyle w:val="af0"/>
                <w:rFonts w:hint="eastAsia"/>
                <w:lang w:bidi="hi-IN"/>
              </w:rPr>
              <w:t>设备驱动程序实验</w:t>
            </w:r>
            <w:r w:rsidR="00B15449">
              <w:rPr>
                <w:webHidden/>
              </w:rPr>
              <w:tab/>
            </w:r>
            <w:r w:rsidR="00B15449">
              <w:rPr>
                <w:webHidden/>
              </w:rPr>
              <w:fldChar w:fldCharType="begin"/>
            </w:r>
            <w:r w:rsidR="00B15449">
              <w:rPr>
                <w:webHidden/>
              </w:rPr>
              <w:instrText xml:space="preserve"> PAGEREF _Toc59480178 \h </w:instrText>
            </w:r>
            <w:r w:rsidR="00B15449">
              <w:rPr>
                <w:webHidden/>
              </w:rPr>
            </w:r>
            <w:r w:rsidR="00B15449">
              <w:rPr>
                <w:webHidden/>
              </w:rPr>
              <w:fldChar w:fldCharType="separate"/>
            </w:r>
            <w:r w:rsidR="00F36351">
              <w:rPr>
                <w:webHidden/>
              </w:rPr>
              <w:t>61</w:t>
            </w:r>
            <w:r w:rsidR="00B15449">
              <w:rPr>
                <w:webHidden/>
              </w:rPr>
              <w:fldChar w:fldCharType="end"/>
            </w:r>
          </w:hyperlink>
        </w:p>
        <w:p w14:paraId="24EDB926" w14:textId="67075DF5"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79" w:history="1">
            <w:r w:rsidR="00B15449" w:rsidRPr="00A160D4">
              <w:rPr>
                <w:rStyle w:val="af0"/>
                <w:rFonts w:cs="Huawei Sans"/>
                <w:bCs/>
                <w:snapToGrid w:val="0"/>
                <w:lang w:bidi="hi-IN"/>
              </w:rPr>
              <w:t>6.1.1</w:t>
            </w:r>
            <w:r w:rsidR="00B15449" w:rsidRPr="00A160D4">
              <w:rPr>
                <w:rStyle w:val="af0"/>
                <w:rFonts w:hint="eastAsia"/>
                <w:lang w:bidi="hi-IN"/>
              </w:rPr>
              <w:t xml:space="preserve"> </w:t>
            </w:r>
            <w:r w:rsidR="00B15449" w:rsidRPr="00A160D4">
              <w:rPr>
                <w:rStyle w:val="af0"/>
                <w:rFonts w:hint="eastAsia"/>
                <w:lang w:bidi="hi-IN"/>
              </w:rPr>
              <w:t>相关知识</w:t>
            </w:r>
            <w:r w:rsidR="00B15449">
              <w:rPr>
                <w:webHidden/>
              </w:rPr>
              <w:tab/>
            </w:r>
            <w:r w:rsidR="00B15449">
              <w:rPr>
                <w:webHidden/>
              </w:rPr>
              <w:fldChar w:fldCharType="begin"/>
            </w:r>
            <w:r w:rsidR="00B15449">
              <w:rPr>
                <w:webHidden/>
              </w:rPr>
              <w:instrText xml:space="preserve"> PAGEREF _Toc59480179 \h </w:instrText>
            </w:r>
            <w:r w:rsidR="00B15449">
              <w:rPr>
                <w:webHidden/>
              </w:rPr>
            </w:r>
            <w:r w:rsidR="00B15449">
              <w:rPr>
                <w:webHidden/>
              </w:rPr>
              <w:fldChar w:fldCharType="separate"/>
            </w:r>
            <w:r w:rsidR="00F36351">
              <w:rPr>
                <w:webHidden/>
              </w:rPr>
              <w:t>61</w:t>
            </w:r>
            <w:r w:rsidR="00B15449">
              <w:rPr>
                <w:webHidden/>
              </w:rPr>
              <w:fldChar w:fldCharType="end"/>
            </w:r>
          </w:hyperlink>
        </w:p>
        <w:p w14:paraId="4EE49C27" w14:textId="11470AE4"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80" w:history="1">
            <w:r w:rsidR="00B15449" w:rsidRPr="00A160D4">
              <w:rPr>
                <w:rStyle w:val="af0"/>
                <w:rFonts w:cs="Huawei Sans"/>
                <w:bCs/>
                <w:snapToGrid w:val="0"/>
                <w:lang w:bidi="hi-IN"/>
              </w:rPr>
              <w:t>6.1.2</w:t>
            </w:r>
            <w:r w:rsidR="00B15449" w:rsidRPr="00A160D4">
              <w:rPr>
                <w:rStyle w:val="af0"/>
                <w:rFonts w:hint="eastAsia"/>
                <w:lang w:bidi="hi-IN"/>
              </w:rPr>
              <w:t xml:space="preserve"> </w:t>
            </w:r>
            <w:r w:rsidR="00B15449" w:rsidRPr="00A160D4">
              <w:rPr>
                <w:rStyle w:val="af0"/>
                <w:rFonts w:hint="eastAsia"/>
                <w:lang w:bidi="hi-IN"/>
              </w:rPr>
              <w:t>任务描述</w:t>
            </w:r>
            <w:r w:rsidR="00B15449">
              <w:rPr>
                <w:webHidden/>
              </w:rPr>
              <w:tab/>
            </w:r>
            <w:r w:rsidR="00B15449">
              <w:rPr>
                <w:webHidden/>
              </w:rPr>
              <w:fldChar w:fldCharType="begin"/>
            </w:r>
            <w:r w:rsidR="00B15449">
              <w:rPr>
                <w:webHidden/>
              </w:rPr>
              <w:instrText xml:space="preserve"> PAGEREF _Toc59480180 \h </w:instrText>
            </w:r>
            <w:r w:rsidR="00B15449">
              <w:rPr>
                <w:webHidden/>
              </w:rPr>
            </w:r>
            <w:r w:rsidR="00B15449">
              <w:rPr>
                <w:webHidden/>
              </w:rPr>
              <w:fldChar w:fldCharType="separate"/>
            </w:r>
            <w:r w:rsidR="00F36351">
              <w:rPr>
                <w:webHidden/>
              </w:rPr>
              <w:t>66</w:t>
            </w:r>
            <w:r w:rsidR="00B15449">
              <w:rPr>
                <w:webHidden/>
              </w:rPr>
              <w:fldChar w:fldCharType="end"/>
            </w:r>
          </w:hyperlink>
        </w:p>
        <w:p w14:paraId="33476A99" w14:textId="6A4755FA"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81" w:history="1">
            <w:r w:rsidR="00B15449" w:rsidRPr="00A160D4">
              <w:rPr>
                <w:rStyle w:val="af0"/>
                <w:rFonts w:cs="Huawei Sans"/>
                <w:bCs/>
                <w:snapToGrid w:val="0"/>
                <w:lang w:bidi="hi-IN"/>
              </w:rPr>
              <w:t>6.1.3</w:t>
            </w:r>
            <w:r w:rsidR="00B15449" w:rsidRPr="00A160D4">
              <w:rPr>
                <w:rStyle w:val="af0"/>
                <w:rFonts w:hint="eastAsia"/>
                <w:lang w:bidi="hi-IN"/>
              </w:rPr>
              <w:t xml:space="preserve"> </w:t>
            </w:r>
            <w:r w:rsidR="00B15449" w:rsidRPr="00A160D4">
              <w:rPr>
                <w:rStyle w:val="af0"/>
                <w:rFonts w:hint="eastAsia"/>
                <w:lang w:bidi="hi-IN"/>
              </w:rPr>
              <w:t>实验步骤</w:t>
            </w:r>
            <w:r w:rsidR="00B15449">
              <w:rPr>
                <w:webHidden/>
              </w:rPr>
              <w:tab/>
            </w:r>
            <w:r w:rsidR="00B15449">
              <w:rPr>
                <w:webHidden/>
              </w:rPr>
              <w:fldChar w:fldCharType="begin"/>
            </w:r>
            <w:r w:rsidR="00B15449">
              <w:rPr>
                <w:webHidden/>
              </w:rPr>
              <w:instrText xml:space="preserve"> PAGEREF _Toc59480181 \h </w:instrText>
            </w:r>
            <w:r w:rsidR="00B15449">
              <w:rPr>
                <w:webHidden/>
              </w:rPr>
            </w:r>
            <w:r w:rsidR="00B15449">
              <w:rPr>
                <w:webHidden/>
              </w:rPr>
              <w:fldChar w:fldCharType="separate"/>
            </w:r>
            <w:r w:rsidR="00F36351">
              <w:rPr>
                <w:webHidden/>
              </w:rPr>
              <w:t>66</w:t>
            </w:r>
            <w:r w:rsidR="00B15449">
              <w:rPr>
                <w:webHidden/>
              </w:rPr>
              <w:fldChar w:fldCharType="end"/>
            </w:r>
          </w:hyperlink>
        </w:p>
        <w:p w14:paraId="55D12EAC" w14:textId="00CFAFDB"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82" w:history="1">
            <w:r w:rsidR="00B15449" w:rsidRPr="00A160D4">
              <w:rPr>
                <w:rStyle w:val="af0"/>
                <w:rFonts w:cs="Huawei Sans"/>
                <w:snapToGrid w:val="0"/>
                <w:lang w:bidi="hi-IN"/>
              </w:rPr>
              <w:t>6.2</w:t>
            </w:r>
            <w:r w:rsidR="00B15449" w:rsidRPr="00A160D4">
              <w:rPr>
                <w:rStyle w:val="af0"/>
                <w:rFonts w:hint="eastAsia"/>
                <w:lang w:bidi="hi-IN"/>
              </w:rPr>
              <w:t xml:space="preserve"> </w:t>
            </w:r>
            <w:r w:rsidR="00B15449" w:rsidRPr="00A160D4">
              <w:rPr>
                <w:rStyle w:val="af0"/>
                <w:rFonts w:hint="eastAsia"/>
                <w:lang w:bidi="hi-IN"/>
              </w:rPr>
              <w:t>内核模块测试硬盘的读写速率实验</w:t>
            </w:r>
            <w:r w:rsidR="00B15449">
              <w:rPr>
                <w:webHidden/>
              </w:rPr>
              <w:tab/>
            </w:r>
            <w:r w:rsidR="00B15449">
              <w:rPr>
                <w:webHidden/>
              </w:rPr>
              <w:fldChar w:fldCharType="begin"/>
            </w:r>
            <w:r w:rsidR="00B15449">
              <w:rPr>
                <w:webHidden/>
              </w:rPr>
              <w:instrText xml:space="preserve"> PAGEREF _Toc59480182 \h </w:instrText>
            </w:r>
            <w:r w:rsidR="00B15449">
              <w:rPr>
                <w:webHidden/>
              </w:rPr>
            </w:r>
            <w:r w:rsidR="00B15449">
              <w:rPr>
                <w:webHidden/>
              </w:rPr>
              <w:fldChar w:fldCharType="separate"/>
            </w:r>
            <w:r w:rsidR="00F36351">
              <w:rPr>
                <w:webHidden/>
              </w:rPr>
              <w:t>68</w:t>
            </w:r>
            <w:r w:rsidR="00B15449">
              <w:rPr>
                <w:webHidden/>
              </w:rPr>
              <w:fldChar w:fldCharType="end"/>
            </w:r>
          </w:hyperlink>
        </w:p>
        <w:p w14:paraId="54F85413" w14:textId="4487A3B8"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83" w:history="1">
            <w:r w:rsidR="00B15449" w:rsidRPr="00A160D4">
              <w:rPr>
                <w:rStyle w:val="af0"/>
                <w:rFonts w:cs="Huawei Sans"/>
                <w:bCs/>
                <w:snapToGrid w:val="0"/>
              </w:rPr>
              <w:t>6.2.1</w:t>
            </w:r>
            <w:r w:rsidR="00B15449" w:rsidRPr="00A160D4">
              <w:rPr>
                <w:rStyle w:val="af0"/>
                <w:rFonts w:hint="eastAsia"/>
              </w:rPr>
              <w:t xml:space="preserve"> </w:t>
            </w:r>
            <w:r w:rsidR="00B15449" w:rsidRPr="00A160D4">
              <w:rPr>
                <w:rStyle w:val="af0"/>
                <w:rFonts w:hint="eastAsia"/>
              </w:rPr>
              <w:t>相关知识</w:t>
            </w:r>
            <w:r w:rsidR="00B15449">
              <w:rPr>
                <w:webHidden/>
              </w:rPr>
              <w:tab/>
            </w:r>
            <w:r w:rsidR="00B15449">
              <w:rPr>
                <w:webHidden/>
              </w:rPr>
              <w:fldChar w:fldCharType="begin"/>
            </w:r>
            <w:r w:rsidR="00B15449">
              <w:rPr>
                <w:webHidden/>
              </w:rPr>
              <w:instrText xml:space="preserve"> PAGEREF _Toc59480183 \h </w:instrText>
            </w:r>
            <w:r w:rsidR="00B15449">
              <w:rPr>
                <w:webHidden/>
              </w:rPr>
            </w:r>
            <w:r w:rsidR="00B15449">
              <w:rPr>
                <w:webHidden/>
              </w:rPr>
              <w:fldChar w:fldCharType="separate"/>
            </w:r>
            <w:r w:rsidR="00F36351">
              <w:rPr>
                <w:webHidden/>
              </w:rPr>
              <w:t>68</w:t>
            </w:r>
            <w:r w:rsidR="00B15449">
              <w:rPr>
                <w:webHidden/>
              </w:rPr>
              <w:fldChar w:fldCharType="end"/>
            </w:r>
          </w:hyperlink>
        </w:p>
        <w:p w14:paraId="55BE43B4" w14:textId="074FA6C7"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84" w:history="1">
            <w:r w:rsidR="00B15449" w:rsidRPr="00A160D4">
              <w:rPr>
                <w:rStyle w:val="af0"/>
                <w:rFonts w:cs="Huawei Sans"/>
                <w:bCs/>
                <w:snapToGrid w:val="0"/>
                <w:lang w:eastAsia="en-US" w:bidi="hi-IN"/>
              </w:rPr>
              <w:t>6.2.2</w:t>
            </w:r>
            <w:r w:rsidR="00B15449" w:rsidRPr="00A160D4">
              <w:rPr>
                <w:rStyle w:val="af0"/>
                <w:rFonts w:hint="eastAsia"/>
                <w:lang w:eastAsia="en-US" w:bidi="hi-IN"/>
              </w:rPr>
              <w:t xml:space="preserve"> </w:t>
            </w:r>
            <w:r w:rsidR="00B15449" w:rsidRPr="00A160D4">
              <w:rPr>
                <w:rStyle w:val="af0"/>
                <w:rFonts w:hint="eastAsia"/>
                <w:lang w:eastAsia="en-US" w:bidi="hi-IN"/>
              </w:rPr>
              <w:t>任务描述</w:t>
            </w:r>
            <w:r w:rsidR="00B15449">
              <w:rPr>
                <w:webHidden/>
              </w:rPr>
              <w:tab/>
            </w:r>
            <w:r w:rsidR="00B15449">
              <w:rPr>
                <w:webHidden/>
              </w:rPr>
              <w:fldChar w:fldCharType="begin"/>
            </w:r>
            <w:r w:rsidR="00B15449">
              <w:rPr>
                <w:webHidden/>
              </w:rPr>
              <w:instrText xml:space="preserve"> PAGEREF _Toc59480184 \h </w:instrText>
            </w:r>
            <w:r w:rsidR="00B15449">
              <w:rPr>
                <w:webHidden/>
              </w:rPr>
            </w:r>
            <w:r w:rsidR="00B15449">
              <w:rPr>
                <w:webHidden/>
              </w:rPr>
              <w:fldChar w:fldCharType="separate"/>
            </w:r>
            <w:r w:rsidR="00F36351">
              <w:rPr>
                <w:webHidden/>
              </w:rPr>
              <w:t>70</w:t>
            </w:r>
            <w:r w:rsidR="00B15449">
              <w:rPr>
                <w:webHidden/>
              </w:rPr>
              <w:fldChar w:fldCharType="end"/>
            </w:r>
          </w:hyperlink>
        </w:p>
        <w:p w14:paraId="7F383252" w14:textId="2CFF2EEC"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85" w:history="1">
            <w:r w:rsidR="00B15449" w:rsidRPr="00A160D4">
              <w:rPr>
                <w:rStyle w:val="af0"/>
                <w:rFonts w:cs="Huawei Sans"/>
                <w:bCs/>
                <w:snapToGrid w:val="0"/>
                <w:lang w:bidi="hi-IN"/>
              </w:rPr>
              <w:t>6.2.3</w:t>
            </w:r>
            <w:r w:rsidR="00B15449" w:rsidRPr="00A160D4">
              <w:rPr>
                <w:rStyle w:val="af0"/>
                <w:rFonts w:hint="eastAsia"/>
                <w:lang w:bidi="hi-IN"/>
              </w:rPr>
              <w:t xml:space="preserve"> </w:t>
            </w:r>
            <w:r w:rsidR="00B15449" w:rsidRPr="00A160D4">
              <w:rPr>
                <w:rStyle w:val="af0"/>
                <w:rFonts w:hint="eastAsia"/>
                <w:lang w:bidi="hi-IN"/>
              </w:rPr>
              <w:t>实验目的</w:t>
            </w:r>
            <w:r w:rsidR="00B15449">
              <w:rPr>
                <w:webHidden/>
              </w:rPr>
              <w:tab/>
            </w:r>
            <w:r w:rsidR="00B15449">
              <w:rPr>
                <w:webHidden/>
              </w:rPr>
              <w:fldChar w:fldCharType="begin"/>
            </w:r>
            <w:r w:rsidR="00B15449">
              <w:rPr>
                <w:webHidden/>
              </w:rPr>
              <w:instrText xml:space="preserve"> PAGEREF _Toc59480185 \h </w:instrText>
            </w:r>
            <w:r w:rsidR="00B15449">
              <w:rPr>
                <w:webHidden/>
              </w:rPr>
            </w:r>
            <w:r w:rsidR="00B15449">
              <w:rPr>
                <w:webHidden/>
              </w:rPr>
              <w:fldChar w:fldCharType="separate"/>
            </w:r>
            <w:r w:rsidR="00F36351">
              <w:rPr>
                <w:webHidden/>
              </w:rPr>
              <w:t>70</w:t>
            </w:r>
            <w:r w:rsidR="00B15449">
              <w:rPr>
                <w:webHidden/>
              </w:rPr>
              <w:fldChar w:fldCharType="end"/>
            </w:r>
          </w:hyperlink>
        </w:p>
        <w:p w14:paraId="29EF5D24" w14:textId="2E3EDC4B"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86" w:history="1">
            <w:r w:rsidR="00B15449" w:rsidRPr="00A160D4">
              <w:rPr>
                <w:rStyle w:val="af0"/>
                <w:rFonts w:cs="Huawei Sans"/>
                <w:bCs/>
                <w:snapToGrid w:val="0"/>
                <w:lang w:bidi="hi-IN"/>
              </w:rPr>
              <w:t>6.2.4</w:t>
            </w:r>
            <w:r w:rsidR="00B15449" w:rsidRPr="00A160D4">
              <w:rPr>
                <w:rStyle w:val="af0"/>
                <w:rFonts w:hint="eastAsia"/>
                <w:lang w:bidi="hi-IN"/>
              </w:rPr>
              <w:t xml:space="preserve"> </w:t>
            </w:r>
            <w:r w:rsidR="00B15449" w:rsidRPr="00A160D4">
              <w:rPr>
                <w:rStyle w:val="af0"/>
                <w:rFonts w:hint="eastAsia"/>
                <w:lang w:bidi="hi-IN"/>
              </w:rPr>
              <w:t>实验步骤</w:t>
            </w:r>
            <w:r w:rsidR="00B15449">
              <w:rPr>
                <w:webHidden/>
              </w:rPr>
              <w:tab/>
            </w:r>
            <w:r w:rsidR="00B15449">
              <w:rPr>
                <w:webHidden/>
              </w:rPr>
              <w:fldChar w:fldCharType="begin"/>
            </w:r>
            <w:r w:rsidR="00B15449">
              <w:rPr>
                <w:webHidden/>
              </w:rPr>
              <w:instrText xml:space="preserve"> PAGEREF _Toc59480186 \h </w:instrText>
            </w:r>
            <w:r w:rsidR="00B15449">
              <w:rPr>
                <w:webHidden/>
              </w:rPr>
            </w:r>
            <w:r w:rsidR="00B15449">
              <w:rPr>
                <w:webHidden/>
              </w:rPr>
              <w:fldChar w:fldCharType="separate"/>
            </w:r>
            <w:r w:rsidR="00F36351">
              <w:rPr>
                <w:webHidden/>
              </w:rPr>
              <w:t>70</w:t>
            </w:r>
            <w:r w:rsidR="00B15449">
              <w:rPr>
                <w:webHidden/>
              </w:rPr>
              <w:fldChar w:fldCharType="end"/>
            </w:r>
          </w:hyperlink>
        </w:p>
        <w:p w14:paraId="5ED4F08A" w14:textId="5EFBF773" w:rsidR="00B15449" w:rsidRDefault="009D0D41">
          <w:pPr>
            <w:pStyle w:val="TOC1"/>
            <w:tabs>
              <w:tab w:val="right" w:leader="dot" w:pos="9628"/>
            </w:tabs>
            <w:rPr>
              <w:rFonts w:asciiTheme="minorHAnsi" w:eastAsiaTheme="minorEastAsia" w:hAnsiTheme="minorHAnsi" w:cstheme="minorBidi"/>
              <w:b w:val="0"/>
              <w:bCs w:val="0"/>
              <w:noProof/>
              <w:kern w:val="2"/>
              <w:sz w:val="21"/>
              <w:szCs w:val="22"/>
            </w:rPr>
          </w:pPr>
          <w:hyperlink w:anchor="_Toc59480187" w:history="1">
            <w:r w:rsidR="00B15449" w:rsidRPr="00A160D4">
              <w:rPr>
                <w:rStyle w:val="af0"/>
                <w:rFonts w:cs="Huawei Sans"/>
                <w:noProof/>
              </w:rPr>
              <w:t>7</w:t>
            </w:r>
            <w:r w:rsidR="00B15449" w:rsidRPr="00A160D4">
              <w:rPr>
                <w:rStyle w:val="af0"/>
                <w:rFonts w:hint="eastAsia"/>
                <w:noProof/>
              </w:rPr>
              <w:t xml:space="preserve"> </w:t>
            </w:r>
            <w:r w:rsidR="00B15449" w:rsidRPr="00A160D4">
              <w:rPr>
                <w:rStyle w:val="af0"/>
                <w:rFonts w:hint="eastAsia"/>
                <w:noProof/>
              </w:rPr>
              <w:t>实验七</w:t>
            </w:r>
            <w:r w:rsidR="00B15449" w:rsidRPr="00A160D4">
              <w:rPr>
                <w:rStyle w:val="af0"/>
                <w:noProof/>
              </w:rPr>
              <w:t xml:space="preserve"> </w:t>
            </w:r>
            <w:r w:rsidR="00B15449" w:rsidRPr="00A160D4">
              <w:rPr>
                <w:rStyle w:val="af0"/>
                <w:rFonts w:hint="eastAsia"/>
                <w:noProof/>
              </w:rPr>
              <w:t>文件系统</w:t>
            </w:r>
            <w:r w:rsidR="00B15449">
              <w:rPr>
                <w:noProof/>
                <w:webHidden/>
              </w:rPr>
              <w:tab/>
            </w:r>
            <w:r w:rsidR="00B15449">
              <w:rPr>
                <w:noProof/>
                <w:webHidden/>
              </w:rPr>
              <w:fldChar w:fldCharType="begin"/>
            </w:r>
            <w:r w:rsidR="00B15449">
              <w:rPr>
                <w:noProof/>
                <w:webHidden/>
              </w:rPr>
              <w:instrText xml:space="preserve"> PAGEREF _Toc59480187 \h </w:instrText>
            </w:r>
            <w:r w:rsidR="00B15449">
              <w:rPr>
                <w:noProof/>
                <w:webHidden/>
              </w:rPr>
            </w:r>
            <w:r w:rsidR="00B15449">
              <w:rPr>
                <w:noProof/>
                <w:webHidden/>
              </w:rPr>
              <w:fldChar w:fldCharType="separate"/>
            </w:r>
            <w:r w:rsidR="00F36351">
              <w:rPr>
                <w:noProof/>
                <w:webHidden/>
              </w:rPr>
              <w:t>72</w:t>
            </w:r>
            <w:r w:rsidR="00B15449">
              <w:rPr>
                <w:noProof/>
                <w:webHidden/>
              </w:rPr>
              <w:fldChar w:fldCharType="end"/>
            </w:r>
          </w:hyperlink>
        </w:p>
        <w:p w14:paraId="2A1CBC65" w14:textId="5376347C"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88" w:history="1">
            <w:r w:rsidR="00B15449" w:rsidRPr="00A160D4">
              <w:rPr>
                <w:rStyle w:val="af0"/>
                <w:rFonts w:cs="Huawei Sans"/>
                <w:snapToGrid w:val="0"/>
                <w:lang w:bidi="hi-IN"/>
              </w:rPr>
              <w:t>7.1</w:t>
            </w:r>
            <w:r w:rsidR="00B15449" w:rsidRPr="00A160D4">
              <w:rPr>
                <w:rStyle w:val="af0"/>
                <w:rFonts w:hint="eastAsia"/>
                <w:lang w:bidi="hi-IN"/>
              </w:rPr>
              <w:t xml:space="preserve"> </w:t>
            </w:r>
            <w:r w:rsidR="00B15449" w:rsidRPr="00A160D4">
              <w:rPr>
                <w:rStyle w:val="af0"/>
                <w:rFonts w:hint="eastAsia"/>
                <w:lang w:bidi="hi-IN"/>
              </w:rPr>
              <w:t>实验介绍</w:t>
            </w:r>
            <w:r w:rsidR="00B15449">
              <w:rPr>
                <w:webHidden/>
              </w:rPr>
              <w:tab/>
            </w:r>
            <w:r w:rsidR="00B15449">
              <w:rPr>
                <w:webHidden/>
              </w:rPr>
              <w:fldChar w:fldCharType="begin"/>
            </w:r>
            <w:r w:rsidR="00B15449">
              <w:rPr>
                <w:webHidden/>
              </w:rPr>
              <w:instrText xml:space="preserve"> PAGEREF _Toc59480188 \h </w:instrText>
            </w:r>
            <w:r w:rsidR="00B15449">
              <w:rPr>
                <w:webHidden/>
              </w:rPr>
            </w:r>
            <w:r w:rsidR="00B15449">
              <w:rPr>
                <w:webHidden/>
              </w:rPr>
              <w:fldChar w:fldCharType="separate"/>
            </w:r>
            <w:r w:rsidR="00F36351">
              <w:rPr>
                <w:webHidden/>
              </w:rPr>
              <w:t>72</w:t>
            </w:r>
            <w:r w:rsidR="00B15449">
              <w:rPr>
                <w:webHidden/>
              </w:rPr>
              <w:fldChar w:fldCharType="end"/>
            </w:r>
          </w:hyperlink>
        </w:p>
        <w:p w14:paraId="2B743580" w14:textId="3A00C18B"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89" w:history="1">
            <w:r w:rsidR="00B15449" w:rsidRPr="00A160D4">
              <w:rPr>
                <w:rStyle w:val="af0"/>
                <w:rFonts w:cs="Huawei Sans"/>
                <w:bCs/>
                <w:snapToGrid w:val="0"/>
                <w:lang w:eastAsia="en-US" w:bidi="hi-IN"/>
              </w:rPr>
              <w:t>7.1.1</w:t>
            </w:r>
            <w:r w:rsidR="00B15449" w:rsidRPr="00A160D4">
              <w:rPr>
                <w:rStyle w:val="af0"/>
                <w:rFonts w:hint="eastAsia"/>
                <w:lang w:eastAsia="en-US" w:bidi="hi-IN"/>
              </w:rPr>
              <w:t xml:space="preserve"> </w:t>
            </w:r>
            <w:r w:rsidR="00B15449" w:rsidRPr="00A160D4">
              <w:rPr>
                <w:rStyle w:val="af0"/>
                <w:rFonts w:hint="eastAsia"/>
                <w:lang w:eastAsia="en-US" w:bidi="hi-IN"/>
              </w:rPr>
              <w:t>任务描述</w:t>
            </w:r>
            <w:r w:rsidR="00B15449">
              <w:rPr>
                <w:webHidden/>
              </w:rPr>
              <w:tab/>
            </w:r>
            <w:r w:rsidR="00B15449">
              <w:rPr>
                <w:webHidden/>
              </w:rPr>
              <w:fldChar w:fldCharType="begin"/>
            </w:r>
            <w:r w:rsidR="00B15449">
              <w:rPr>
                <w:webHidden/>
              </w:rPr>
              <w:instrText xml:space="preserve"> PAGEREF _Toc59480189 \h </w:instrText>
            </w:r>
            <w:r w:rsidR="00B15449">
              <w:rPr>
                <w:webHidden/>
              </w:rPr>
            </w:r>
            <w:r w:rsidR="00B15449">
              <w:rPr>
                <w:webHidden/>
              </w:rPr>
              <w:fldChar w:fldCharType="separate"/>
            </w:r>
            <w:r w:rsidR="00F36351">
              <w:rPr>
                <w:webHidden/>
              </w:rPr>
              <w:t>72</w:t>
            </w:r>
            <w:r w:rsidR="00B15449">
              <w:rPr>
                <w:webHidden/>
              </w:rPr>
              <w:fldChar w:fldCharType="end"/>
            </w:r>
          </w:hyperlink>
        </w:p>
        <w:p w14:paraId="24353BEE" w14:textId="0D2A8055"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90" w:history="1">
            <w:r w:rsidR="00B15449" w:rsidRPr="00A160D4">
              <w:rPr>
                <w:rStyle w:val="af0"/>
                <w:rFonts w:cs="Huawei Sans"/>
                <w:snapToGrid w:val="0"/>
                <w:lang w:bidi="hi-IN"/>
              </w:rPr>
              <w:t>7.2</w:t>
            </w:r>
            <w:r w:rsidR="00B15449" w:rsidRPr="00A160D4">
              <w:rPr>
                <w:rStyle w:val="af0"/>
                <w:rFonts w:hint="eastAsia"/>
                <w:lang w:bidi="hi-IN"/>
              </w:rPr>
              <w:t xml:space="preserve"> </w:t>
            </w:r>
            <w:r w:rsidR="00B15449" w:rsidRPr="00A160D4">
              <w:rPr>
                <w:rStyle w:val="af0"/>
                <w:rFonts w:hint="eastAsia"/>
                <w:lang w:bidi="hi-IN"/>
              </w:rPr>
              <w:t>实验目的</w:t>
            </w:r>
            <w:r w:rsidR="00B15449">
              <w:rPr>
                <w:webHidden/>
              </w:rPr>
              <w:tab/>
            </w:r>
            <w:r w:rsidR="00B15449">
              <w:rPr>
                <w:webHidden/>
              </w:rPr>
              <w:fldChar w:fldCharType="begin"/>
            </w:r>
            <w:r w:rsidR="00B15449">
              <w:rPr>
                <w:webHidden/>
              </w:rPr>
              <w:instrText xml:space="preserve"> PAGEREF _Toc59480190 \h </w:instrText>
            </w:r>
            <w:r w:rsidR="00B15449">
              <w:rPr>
                <w:webHidden/>
              </w:rPr>
            </w:r>
            <w:r w:rsidR="00B15449">
              <w:rPr>
                <w:webHidden/>
              </w:rPr>
              <w:fldChar w:fldCharType="separate"/>
            </w:r>
            <w:r w:rsidR="00F36351">
              <w:rPr>
                <w:webHidden/>
              </w:rPr>
              <w:t>72</w:t>
            </w:r>
            <w:r w:rsidR="00B15449">
              <w:rPr>
                <w:webHidden/>
              </w:rPr>
              <w:fldChar w:fldCharType="end"/>
            </w:r>
          </w:hyperlink>
        </w:p>
        <w:p w14:paraId="2948D76E" w14:textId="729150D0"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91" w:history="1">
            <w:r w:rsidR="00B15449" w:rsidRPr="00A160D4">
              <w:rPr>
                <w:rStyle w:val="af0"/>
                <w:rFonts w:cs="Huawei Sans"/>
                <w:snapToGrid w:val="0"/>
                <w:lang w:bidi="hi-IN"/>
              </w:rPr>
              <w:t>7.3</w:t>
            </w:r>
            <w:r w:rsidR="00B15449" w:rsidRPr="00A160D4">
              <w:rPr>
                <w:rStyle w:val="af0"/>
                <w:rFonts w:hint="eastAsia"/>
                <w:lang w:bidi="hi-IN"/>
              </w:rPr>
              <w:t xml:space="preserve"> </w:t>
            </w:r>
            <w:r w:rsidR="00B15449" w:rsidRPr="00A160D4">
              <w:rPr>
                <w:rStyle w:val="af0"/>
                <w:rFonts w:hint="eastAsia"/>
                <w:lang w:bidi="hi-IN"/>
              </w:rPr>
              <w:t>实验任务</w:t>
            </w:r>
            <w:r w:rsidR="00B15449">
              <w:rPr>
                <w:webHidden/>
              </w:rPr>
              <w:tab/>
            </w:r>
            <w:r w:rsidR="00B15449">
              <w:rPr>
                <w:webHidden/>
              </w:rPr>
              <w:fldChar w:fldCharType="begin"/>
            </w:r>
            <w:r w:rsidR="00B15449">
              <w:rPr>
                <w:webHidden/>
              </w:rPr>
              <w:instrText xml:space="preserve"> PAGEREF _Toc59480191 \h </w:instrText>
            </w:r>
            <w:r w:rsidR="00B15449">
              <w:rPr>
                <w:webHidden/>
              </w:rPr>
            </w:r>
            <w:r w:rsidR="00B15449">
              <w:rPr>
                <w:webHidden/>
              </w:rPr>
              <w:fldChar w:fldCharType="separate"/>
            </w:r>
            <w:r w:rsidR="00F36351">
              <w:rPr>
                <w:webHidden/>
              </w:rPr>
              <w:t>72</w:t>
            </w:r>
            <w:r w:rsidR="00B15449">
              <w:rPr>
                <w:webHidden/>
              </w:rPr>
              <w:fldChar w:fldCharType="end"/>
            </w:r>
          </w:hyperlink>
        </w:p>
        <w:p w14:paraId="6A7D52C0" w14:textId="718F44AD"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92" w:history="1">
            <w:r w:rsidR="00B15449" w:rsidRPr="00A160D4">
              <w:rPr>
                <w:rStyle w:val="af0"/>
                <w:rFonts w:cs="Huawei Sans"/>
                <w:bCs/>
                <w:snapToGrid w:val="0"/>
                <w:lang w:bidi="hi-IN"/>
              </w:rPr>
              <w:t>7.3.1</w:t>
            </w:r>
            <w:r w:rsidR="00B15449" w:rsidRPr="00A160D4">
              <w:rPr>
                <w:rStyle w:val="af0"/>
                <w:rFonts w:hint="eastAsia"/>
              </w:rPr>
              <w:t xml:space="preserve"> </w:t>
            </w:r>
            <w:r w:rsidR="00B15449" w:rsidRPr="00A160D4">
              <w:rPr>
                <w:rStyle w:val="af0"/>
                <w:rFonts w:hint="eastAsia"/>
              </w:rPr>
              <w:t>为</w:t>
            </w:r>
            <w:r w:rsidR="00B15449" w:rsidRPr="00A160D4">
              <w:rPr>
                <w:rStyle w:val="af0"/>
              </w:rPr>
              <w:t>Ext4</w:t>
            </w:r>
            <w:r w:rsidR="00B15449" w:rsidRPr="00A160D4">
              <w:rPr>
                <w:rStyle w:val="af0"/>
                <w:rFonts w:hint="eastAsia"/>
              </w:rPr>
              <w:t>文件系统添加扩展属性</w:t>
            </w:r>
            <w:r w:rsidR="00B15449">
              <w:rPr>
                <w:webHidden/>
              </w:rPr>
              <w:tab/>
            </w:r>
            <w:r w:rsidR="00B15449">
              <w:rPr>
                <w:webHidden/>
              </w:rPr>
              <w:fldChar w:fldCharType="begin"/>
            </w:r>
            <w:r w:rsidR="00B15449">
              <w:rPr>
                <w:webHidden/>
              </w:rPr>
              <w:instrText xml:space="preserve"> PAGEREF _Toc59480192 \h </w:instrText>
            </w:r>
            <w:r w:rsidR="00B15449">
              <w:rPr>
                <w:webHidden/>
              </w:rPr>
            </w:r>
            <w:r w:rsidR="00B15449">
              <w:rPr>
                <w:webHidden/>
              </w:rPr>
              <w:fldChar w:fldCharType="separate"/>
            </w:r>
            <w:r w:rsidR="00F36351">
              <w:rPr>
                <w:webHidden/>
              </w:rPr>
              <w:t>72</w:t>
            </w:r>
            <w:r w:rsidR="00B15449">
              <w:rPr>
                <w:webHidden/>
              </w:rPr>
              <w:fldChar w:fldCharType="end"/>
            </w:r>
          </w:hyperlink>
        </w:p>
        <w:p w14:paraId="64DC8E01" w14:textId="6836F6E2"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93" w:history="1">
            <w:r w:rsidR="00B15449" w:rsidRPr="00A160D4">
              <w:rPr>
                <w:rStyle w:val="af0"/>
                <w:rFonts w:cs="Huawei Sans"/>
                <w:bCs/>
                <w:snapToGrid w:val="0"/>
              </w:rPr>
              <w:t>7.3.2</w:t>
            </w:r>
            <w:r w:rsidR="00B15449" w:rsidRPr="00A160D4">
              <w:rPr>
                <w:rStyle w:val="af0"/>
                <w:rFonts w:hint="eastAsia"/>
              </w:rPr>
              <w:t xml:space="preserve"> </w:t>
            </w:r>
            <w:r w:rsidR="00B15449" w:rsidRPr="00A160D4">
              <w:rPr>
                <w:rStyle w:val="af0"/>
                <w:rFonts w:hint="eastAsia"/>
              </w:rPr>
              <w:t>注册一个自定义的文件系统类型</w:t>
            </w:r>
            <w:r w:rsidR="00B15449">
              <w:rPr>
                <w:webHidden/>
              </w:rPr>
              <w:tab/>
            </w:r>
            <w:r w:rsidR="00B15449">
              <w:rPr>
                <w:webHidden/>
              </w:rPr>
              <w:fldChar w:fldCharType="begin"/>
            </w:r>
            <w:r w:rsidR="00B15449">
              <w:rPr>
                <w:webHidden/>
              </w:rPr>
              <w:instrText xml:space="preserve"> PAGEREF _Toc59480193 \h </w:instrText>
            </w:r>
            <w:r w:rsidR="00B15449">
              <w:rPr>
                <w:webHidden/>
              </w:rPr>
            </w:r>
            <w:r w:rsidR="00B15449">
              <w:rPr>
                <w:webHidden/>
              </w:rPr>
              <w:fldChar w:fldCharType="separate"/>
            </w:r>
            <w:r w:rsidR="00F36351">
              <w:rPr>
                <w:webHidden/>
              </w:rPr>
              <w:t>78</w:t>
            </w:r>
            <w:r w:rsidR="00B15449">
              <w:rPr>
                <w:webHidden/>
              </w:rPr>
              <w:fldChar w:fldCharType="end"/>
            </w:r>
          </w:hyperlink>
        </w:p>
        <w:p w14:paraId="7C4098AC" w14:textId="5B88AB2D"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94" w:history="1">
            <w:r w:rsidR="00B15449" w:rsidRPr="00A160D4">
              <w:rPr>
                <w:rStyle w:val="af0"/>
                <w:rFonts w:cs="Huawei Sans"/>
                <w:bCs/>
                <w:snapToGrid w:val="0"/>
              </w:rPr>
              <w:t>7.3.3</w:t>
            </w:r>
            <w:r w:rsidR="00B15449" w:rsidRPr="00A160D4">
              <w:rPr>
                <w:rStyle w:val="af0"/>
                <w:rFonts w:hint="eastAsia"/>
              </w:rPr>
              <w:t xml:space="preserve"> </w:t>
            </w:r>
            <w:r w:rsidR="00B15449" w:rsidRPr="00A160D4">
              <w:rPr>
                <w:rStyle w:val="af0"/>
                <w:rFonts w:hint="eastAsia"/>
              </w:rPr>
              <w:t>在</w:t>
            </w:r>
            <w:r w:rsidR="00B15449" w:rsidRPr="00A160D4">
              <w:rPr>
                <w:rStyle w:val="af0"/>
              </w:rPr>
              <w:t>/proc</w:t>
            </w:r>
            <w:r w:rsidR="00B15449" w:rsidRPr="00A160D4">
              <w:rPr>
                <w:rStyle w:val="af0"/>
                <w:rFonts w:hint="eastAsia"/>
              </w:rPr>
              <w:t>下创建目录</w:t>
            </w:r>
            <w:r w:rsidR="00B15449">
              <w:rPr>
                <w:webHidden/>
              </w:rPr>
              <w:tab/>
            </w:r>
            <w:r w:rsidR="00B15449">
              <w:rPr>
                <w:webHidden/>
              </w:rPr>
              <w:fldChar w:fldCharType="begin"/>
            </w:r>
            <w:r w:rsidR="00B15449">
              <w:rPr>
                <w:webHidden/>
              </w:rPr>
              <w:instrText xml:space="preserve"> PAGEREF _Toc59480194 \h </w:instrText>
            </w:r>
            <w:r w:rsidR="00B15449">
              <w:rPr>
                <w:webHidden/>
              </w:rPr>
            </w:r>
            <w:r w:rsidR="00B15449">
              <w:rPr>
                <w:webHidden/>
              </w:rPr>
              <w:fldChar w:fldCharType="separate"/>
            </w:r>
            <w:r w:rsidR="00F36351">
              <w:rPr>
                <w:webHidden/>
              </w:rPr>
              <w:t>80</w:t>
            </w:r>
            <w:r w:rsidR="00B15449">
              <w:rPr>
                <w:webHidden/>
              </w:rPr>
              <w:fldChar w:fldCharType="end"/>
            </w:r>
          </w:hyperlink>
        </w:p>
        <w:p w14:paraId="552DF64B" w14:textId="37E72937"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95" w:history="1">
            <w:r w:rsidR="00B15449" w:rsidRPr="00A160D4">
              <w:rPr>
                <w:rStyle w:val="af0"/>
                <w:rFonts w:cs="Huawei Sans"/>
                <w:bCs/>
                <w:snapToGrid w:val="0"/>
              </w:rPr>
              <w:t>7.3.4</w:t>
            </w:r>
            <w:r w:rsidR="00B15449" w:rsidRPr="00A160D4">
              <w:rPr>
                <w:rStyle w:val="af0"/>
                <w:rFonts w:hint="eastAsia"/>
              </w:rPr>
              <w:t xml:space="preserve"> </w:t>
            </w:r>
            <w:r w:rsidR="00B15449" w:rsidRPr="00A160D4">
              <w:rPr>
                <w:rStyle w:val="af0"/>
                <w:rFonts w:hint="eastAsia"/>
              </w:rPr>
              <w:t>使用</w:t>
            </w:r>
            <w:r w:rsidR="00B15449" w:rsidRPr="00A160D4">
              <w:rPr>
                <w:rStyle w:val="af0"/>
              </w:rPr>
              <w:t>sysfs</w:t>
            </w:r>
            <w:r w:rsidR="00B15449" w:rsidRPr="00A160D4">
              <w:rPr>
                <w:rStyle w:val="af0"/>
                <w:rFonts w:hint="eastAsia"/>
              </w:rPr>
              <w:t>文件系统传递内核模块参数</w:t>
            </w:r>
            <w:r w:rsidR="00B15449">
              <w:rPr>
                <w:webHidden/>
              </w:rPr>
              <w:tab/>
            </w:r>
            <w:r w:rsidR="00B15449">
              <w:rPr>
                <w:webHidden/>
              </w:rPr>
              <w:fldChar w:fldCharType="begin"/>
            </w:r>
            <w:r w:rsidR="00B15449">
              <w:rPr>
                <w:webHidden/>
              </w:rPr>
              <w:instrText xml:space="preserve"> PAGEREF _Toc59480195 \h </w:instrText>
            </w:r>
            <w:r w:rsidR="00B15449">
              <w:rPr>
                <w:webHidden/>
              </w:rPr>
            </w:r>
            <w:r w:rsidR="00B15449">
              <w:rPr>
                <w:webHidden/>
              </w:rPr>
              <w:fldChar w:fldCharType="separate"/>
            </w:r>
            <w:r w:rsidR="00F36351">
              <w:rPr>
                <w:webHidden/>
              </w:rPr>
              <w:t>82</w:t>
            </w:r>
            <w:r w:rsidR="00B15449">
              <w:rPr>
                <w:webHidden/>
              </w:rPr>
              <w:fldChar w:fldCharType="end"/>
            </w:r>
          </w:hyperlink>
        </w:p>
        <w:p w14:paraId="5F4E862B" w14:textId="38517278" w:rsidR="00B15449" w:rsidRDefault="009D0D41">
          <w:pPr>
            <w:pStyle w:val="TOC1"/>
            <w:tabs>
              <w:tab w:val="right" w:leader="dot" w:pos="9628"/>
            </w:tabs>
            <w:rPr>
              <w:rFonts w:asciiTheme="minorHAnsi" w:eastAsiaTheme="minorEastAsia" w:hAnsiTheme="minorHAnsi" w:cstheme="minorBidi"/>
              <w:b w:val="0"/>
              <w:bCs w:val="0"/>
              <w:noProof/>
              <w:kern w:val="2"/>
              <w:sz w:val="21"/>
              <w:szCs w:val="22"/>
            </w:rPr>
          </w:pPr>
          <w:hyperlink w:anchor="_Toc59480196" w:history="1">
            <w:r w:rsidR="00B15449" w:rsidRPr="00A160D4">
              <w:rPr>
                <w:rStyle w:val="af0"/>
                <w:rFonts w:cs="Huawei Sans"/>
                <w:noProof/>
              </w:rPr>
              <w:t>8</w:t>
            </w:r>
            <w:r w:rsidR="00B15449" w:rsidRPr="00A160D4">
              <w:rPr>
                <w:rStyle w:val="af0"/>
                <w:rFonts w:hint="eastAsia"/>
                <w:noProof/>
              </w:rPr>
              <w:t xml:space="preserve"> </w:t>
            </w:r>
            <w:r w:rsidR="00B15449" w:rsidRPr="00A160D4">
              <w:rPr>
                <w:rStyle w:val="af0"/>
                <w:rFonts w:hint="eastAsia"/>
                <w:noProof/>
              </w:rPr>
              <w:t>实验八</w:t>
            </w:r>
            <w:r w:rsidR="00B15449" w:rsidRPr="00A160D4">
              <w:rPr>
                <w:rStyle w:val="af0"/>
                <w:noProof/>
              </w:rPr>
              <w:t xml:space="preserve"> </w:t>
            </w:r>
            <w:r w:rsidR="00B15449" w:rsidRPr="00A160D4">
              <w:rPr>
                <w:rStyle w:val="af0"/>
                <w:rFonts w:hint="eastAsia"/>
                <w:noProof/>
              </w:rPr>
              <w:t>网络管理</w:t>
            </w:r>
            <w:r w:rsidR="00B15449">
              <w:rPr>
                <w:noProof/>
                <w:webHidden/>
              </w:rPr>
              <w:tab/>
            </w:r>
            <w:r w:rsidR="00B15449">
              <w:rPr>
                <w:noProof/>
                <w:webHidden/>
              </w:rPr>
              <w:fldChar w:fldCharType="begin"/>
            </w:r>
            <w:r w:rsidR="00B15449">
              <w:rPr>
                <w:noProof/>
                <w:webHidden/>
              </w:rPr>
              <w:instrText xml:space="preserve"> PAGEREF _Toc59480196 \h </w:instrText>
            </w:r>
            <w:r w:rsidR="00B15449">
              <w:rPr>
                <w:noProof/>
                <w:webHidden/>
              </w:rPr>
            </w:r>
            <w:r w:rsidR="00B15449">
              <w:rPr>
                <w:noProof/>
                <w:webHidden/>
              </w:rPr>
              <w:fldChar w:fldCharType="separate"/>
            </w:r>
            <w:r w:rsidR="00F36351">
              <w:rPr>
                <w:noProof/>
                <w:webHidden/>
              </w:rPr>
              <w:t>86</w:t>
            </w:r>
            <w:r w:rsidR="00B15449">
              <w:rPr>
                <w:noProof/>
                <w:webHidden/>
              </w:rPr>
              <w:fldChar w:fldCharType="end"/>
            </w:r>
          </w:hyperlink>
        </w:p>
        <w:p w14:paraId="627E012D" w14:textId="708CB12C"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97" w:history="1">
            <w:r w:rsidR="00B15449" w:rsidRPr="00A160D4">
              <w:rPr>
                <w:rStyle w:val="af0"/>
                <w:rFonts w:cs="Huawei Sans"/>
                <w:snapToGrid w:val="0"/>
                <w:lang w:bidi="hi-IN"/>
              </w:rPr>
              <w:t>8.1</w:t>
            </w:r>
            <w:r w:rsidR="00B15449" w:rsidRPr="00A160D4">
              <w:rPr>
                <w:rStyle w:val="af0"/>
                <w:rFonts w:hint="eastAsia"/>
                <w:lang w:bidi="hi-IN"/>
              </w:rPr>
              <w:t xml:space="preserve"> </w:t>
            </w:r>
            <w:r w:rsidR="00B15449" w:rsidRPr="00A160D4">
              <w:rPr>
                <w:rStyle w:val="af0"/>
                <w:rFonts w:hint="eastAsia"/>
                <w:lang w:bidi="hi-IN"/>
              </w:rPr>
              <w:t>实验介绍</w:t>
            </w:r>
            <w:r w:rsidR="00B15449">
              <w:rPr>
                <w:webHidden/>
              </w:rPr>
              <w:tab/>
            </w:r>
            <w:r w:rsidR="00B15449">
              <w:rPr>
                <w:webHidden/>
              </w:rPr>
              <w:fldChar w:fldCharType="begin"/>
            </w:r>
            <w:r w:rsidR="00B15449">
              <w:rPr>
                <w:webHidden/>
              </w:rPr>
              <w:instrText xml:space="preserve"> PAGEREF _Toc59480197 \h </w:instrText>
            </w:r>
            <w:r w:rsidR="00B15449">
              <w:rPr>
                <w:webHidden/>
              </w:rPr>
            </w:r>
            <w:r w:rsidR="00B15449">
              <w:rPr>
                <w:webHidden/>
              </w:rPr>
              <w:fldChar w:fldCharType="separate"/>
            </w:r>
            <w:r w:rsidR="00F36351">
              <w:rPr>
                <w:webHidden/>
              </w:rPr>
              <w:t>86</w:t>
            </w:r>
            <w:r w:rsidR="00B15449">
              <w:rPr>
                <w:webHidden/>
              </w:rPr>
              <w:fldChar w:fldCharType="end"/>
            </w:r>
          </w:hyperlink>
        </w:p>
        <w:p w14:paraId="17000839" w14:textId="26C94A0B"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198" w:history="1">
            <w:r w:rsidR="00B15449" w:rsidRPr="00A160D4">
              <w:rPr>
                <w:rStyle w:val="af0"/>
                <w:rFonts w:cs="Huawei Sans"/>
                <w:bCs/>
                <w:snapToGrid w:val="0"/>
                <w:lang w:eastAsia="en-US" w:bidi="hi-IN"/>
              </w:rPr>
              <w:t>8.1.1</w:t>
            </w:r>
            <w:r w:rsidR="00B15449" w:rsidRPr="00A160D4">
              <w:rPr>
                <w:rStyle w:val="af0"/>
                <w:rFonts w:hint="eastAsia"/>
                <w:lang w:eastAsia="en-US" w:bidi="hi-IN"/>
              </w:rPr>
              <w:t xml:space="preserve"> </w:t>
            </w:r>
            <w:r w:rsidR="00B15449" w:rsidRPr="00A160D4">
              <w:rPr>
                <w:rStyle w:val="af0"/>
                <w:rFonts w:hint="eastAsia"/>
                <w:lang w:eastAsia="en-US" w:bidi="hi-IN"/>
              </w:rPr>
              <w:t>任务描述</w:t>
            </w:r>
            <w:r w:rsidR="00B15449">
              <w:rPr>
                <w:webHidden/>
              </w:rPr>
              <w:tab/>
            </w:r>
            <w:r w:rsidR="00B15449">
              <w:rPr>
                <w:webHidden/>
              </w:rPr>
              <w:fldChar w:fldCharType="begin"/>
            </w:r>
            <w:r w:rsidR="00B15449">
              <w:rPr>
                <w:webHidden/>
              </w:rPr>
              <w:instrText xml:space="preserve"> PAGEREF _Toc59480198 \h </w:instrText>
            </w:r>
            <w:r w:rsidR="00B15449">
              <w:rPr>
                <w:webHidden/>
              </w:rPr>
            </w:r>
            <w:r w:rsidR="00B15449">
              <w:rPr>
                <w:webHidden/>
              </w:rPr>
              <w:fldChar w:fldCharType="separate"/>
            </w:r>
            <w:r w:rsidR="00F36351">
              <w:rPr>
                <w:webHidden/>
              </w:rPr>
              <w:t>86</w:t>
            </w:r>
            <w:r w:rsidR="00B15449">
              <w:rPr>
                <w:webHidden/>
              </w:rPr>
              <w:fldChar w:fldCharType="end"/>
            </w:r>
          </w:hyperlink>
        </w:p>
        <w:p w14:paraId="77482342" w14:textId="5B31C956"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199" w:history="1">
            <w:r w:rsidR="00B15449" w:rsidRPr="00A160D4">
              <w:rPr>
                <w:rStyle w:val="af0"/>
                <w:rFonts w:cs="Huawei Sans"/>
                <w:snapToGrid w:val="0"/>
                <w:lang w:bidi="hi-IN"/>
              </w:rPr>
              <w:t>8.2</w:t>
            </w:r>
            <w:r w:rsidR="00B15449" w:rsidRPr="00A160D4">
              <w:rPr>
                <w:rStyle w:val="af0"/>
                <w:rFonts w:hint="eastAsia"/>
                <w:lang w:bidi="hi-IN"/>
              </w:rPr>
              <w:t xml:space="preserve"> </w:t>
            </w:r>
            <w:r w:rsidR="00B15449" w:rsidRPr="00A160D4">
              <w:rPr>
                <w:rStyle w:val="af0"/>
                <w:rFonts w:hint="eastAsia"/>
                <w:lang w:bidi="hi-IN"/>
              </w:rPr>
              <w:t>实验目的</w:t>
            </w:r>
            <w:r w:rsidR="00B15449">
              <w:rPr>
                <w:webHidden/>
              </w:rPr>
              <w:tab/>
            </w:r>
            <w:r w:rsidR="00B15449">
              <w:rPr>
                <w:webHidden/>
              </w:rPr>
              <w:fldChar w:fldCharType="begin"/>
            </w:r>
            <w:r w:rsidR="00B15449">
              <w:rPr>
                <w:webHidden/>
              </w:rPr>
              <w:instrText xml:space="preserve"> PAGEREF _Toc59480199 \h </w:instrText>
            </w:r>
            <w:r w:rsidR="00B15449">
              <w:rPr>
                <w:webHidden/>
              </w:rPr>
            </w:r>
            <w:r w:rsidR="00B15449">
              <w:rPr>
                <w:webHidden/>
              </w:rPr>
              <w:fldChar w:fldCharType="separate"/>
            </w:r>
            <w:r w:rsidR="00F36351">
              <w:rPr>
                <w:webHidden/>
              </w:rPr>
              <w:t>86</w:t>
            </w:r>
            <w:r w:rsidR="00B15449">
              <w:rPr>
                <w:webHidden/>
              </w:rPr>
              <w:fldChar w:fldCharType="end"/>
            </w:r>
          </w:hyperlink>
        </w:p>
        <w:p w14:paraId="257D8FCB" w14:textId="1A40B6CB"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200" w:history="1">
            <w:r w:rsidR="00B15449" w:rsidRPr="00A160D4">
              <w:rPr>
                <w:rStyle w:val="af0"/>
                <w:rFonts w:cs="Huawei Sans"/>
                <w:snapToGrid w:val="0"/>
                <w:lang w:bidi="hi-IN"/>
              </w:rPr>
              <w:t>8.3</w:t>
            </w:r>
            <w:r w:rsidR="00B15449" w:rsidRPr="00A160D4">
              <w:rPr>
                <w:rStyle w:val="af0"/>
                <w:rFonts w:hint="eastAsia"/>
                <w:lang w:bidi="hi-IN"/>
              </w:rPr>
              <w:t xml:space="preserve"> </w:t>
            </w:r>
            <w:r w:rsidR="00B15449" w:rsidRPr="00A160D4">
              <w:rPr>
                <w:rStyle w:val="af0"/>
                <w:rFonts w:hint="eastAsia"/>
                <w:lang w:bidi="hi-IN"/>
              </w:rPr>
              <w:t>实验任务</w:t>
            </w:r>
            <w:r w:rsidR="00B15449">
              <w:rPr>
                <w:webHidden/>
              </w:rPr>
              <w:tab/>
            </w:r>
            <w:r w:rsidR="00B15449">
              <w:rPr>
                <w:webHidden/>
              </w:rPr>
              <w:fldChar w:fldCharType="begin"/>
            </w:r>
            <w:r w:rsidR="00B15449">
              <w:rPr>
                <w:webHidden/>
              </w:rPr>
              <w:instrText xml:space="preserve"> PAGEREF _Toc59480200 \h </w:instrText>
            </w:r>
            <w:r w:rsidR="00B15449">
              <w:rPr>
                <w:webHidden/>
              </w:rPr>
            </w:r>
            <w:r w:rsidR="00B15449">
              <w:rPr>
                <w:webHidden/>
              </w:rPr>
              <w:fldChar w:fldCharType="separate"/>
            </w:r>
            <w:r w:rsidR="00F36351">
              <w:rPr>
                <w:webHidden/>
              </w:rPr>
              <w:t>86</w:t>
            </w:r>
            <w:r w:rsidR="00B15449">
              <w:rPr>
                <w:webHidden/>
              </w:rPr>
              <w:fldChar w:fldCharType="end"/>
            </w:r>
          </w:hyperlink>
        </w:p>
        <w:p w14:paraId="5D02191D" w14:textId="0D55A795"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201" w:history="1">
            <w:r w:rsidR="00B15449" w:rsidRPr="00A160D4">
              <w:rPr>
                <w:rStyle w:val="af0"/>
                <w:rFonts w:cs="Huawei Sans"/>
                <w:bCs/>
                <w:snapToGrid w:val="0"/>
                <w:lang w:bidi="hi-IN"/>
              </w:rPr>
              <w:t>8.3.1</w:t>
            </w:r>
            <w:r w:rsidR="00B15449" w:rsidRPr="00A160D4">
              <w:rPr>
                <w:rStyle w:val="af0"/>
                <w:rFonts w:hint="eastAsia"/>
              </w:rPr>
              <w:t xml:space="preserve"> </w:t>
            </w:r>
            <w:r w:rsidR="00B15449" w:rsidRPr="00A160D4">
              <w:rPr>
                <w:rStyle w:val="af0"/>
                <w:rFonts w:hint="eastAsia"/>
              </w:rPr>
              <w:t>编写基于</w:t>
            </w:r>
            <w:r w:rsidR="00B15449" w:rsidRPr="00A160D4">
              <w:rPr>
                <w:rStyle w:val="af0"/>
              </w:rPr>
              <w:t>socket</w:t>
            </w:r>
            <w:r w:rsidR="00B15449" w:rsidRPr="00A160D4">
              <w:rPr>
                <w:rStyle w:val="af0"/>
                <w:rFonts w:hint="eastAsia"/>
              </w:rPr>
              <w:t>的</w:t>
            </w:r>
            <w:r w:rsidR="00B15449" w:rsidRPr="00A160D4">
              <w:rPr>
                <w:rStyle w:val="af0"/>
              </w:rPr>
              <w:t>UDP</w:t>
            </w:r>
            <w:r w:rsidR="00B15449" w:rsidRPr="00A160D4">
              <w:rPr>
                <w:rStyle w:val="af0"/>
                <w:rFonts w:hint="eastAsia"/>
              </w:rPr>
              <w:t>发送接收程序</w:t>
            </w:r>
            <w:r w:rsidR="00B15449">
              <w:rPr>
                <w:webHidden/>
              </w:rPr>
              <w:tab/>
            </w:r>
            <w:r w:rsidR="00B15449">
              <w:rPr>
                <w:webHidden/>
              </w:rPr>
              <w:fldChar w:fldCharType="begin"/>
            </w:r>
            <w:r w:rsidR="00B15449">
              <w:rPr>
                <w:webHidden/>
              </w:rPr>
              <w:instrText xml:space="preserve"> PAGEREF _Toc59480201 \h </w:instrText>
            </w:r>
            <w:r w:rsidR="00B15449">
              <w:rPr>
                <w:webHidden/>
              </w:rPr>
            </w:r>
            <w:r w:rsidR="00B15449">
              <w:rPr>
                <w:webHidden/>
              </w:rPr>
              <w:fldChar w:fldCharType="separate"/>
            </w:r>
            <w:r w:rsidR="00F36351">
              <w:rPr>
                <w:webHidden/>
              </w:rPr>
              <w:t>86</w:t>
            </w:r>
            <w:r w:rsidR="00B15449">
              <w:rPr>
                <w:webHidden/>
              </w:rPr>
              <w:fldChar w:fldCharType="end"/>
            </w:r>
          </w:hyperlink>
        </w:p>
        <w:p w14:paraId="348A5A7B" w14:textId="7661A243"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202" w:history="1">
            <w:r w:rsidR="00B15449" w:rsidRPr="00A160D4">
              <w:rPr>
                <w:rStyle w:val="af0"/>
                <w:rFonts w:cs="Huawei Sans"/>
                <w:bCs/>
                <w:snapToGrid w:val="0"/>
              </w:rPr>
              <w:t>8.3.2</w:t>
            </w:r>
            <w:r w:rsidR="00B15449" w:rsidRPr="00A160D4">
              <w:rPr>
                <w:rStyle w:val="af0"/>
                <w:rFonts w:hint="eastAsia"/>
              </w:rPr>
              <w:t xml:space="preserve"> </w:t>
            </w:r>
            <w:r w:rsidR="00B15449" w:rsidRPr="00A160D4">
              <w:rPr>
                <w:rStyle w:val="af0"/>
                <w:rFonts w:hint="eastAsia"/>
              </w:rPr>
              <w:t>使用</w:t>
            </w:r>
            <w:r w:rsidR="00B15449" w:rsidRPr="00A160D4">
              <w:rPr>
                <w:rStyle w:val="af0"/>
              </w:rPr>
              <w:t>tshark</w:t>
            </w:r>
            <w:r w:rsidR="00B15449" w:rsidRPr="00A160D4">
              <w:rPr>
                <w:rStyle w:val="af0"/>
                <w:rFonts w:hint="eastAsia"/>
              </w:rPr>
              <w:t>抓包</w:t>
            </w:r>
            <w:r w:rsidR="00B15449">
              <w:rPr>
                <w:webHidden/>
              </w:rPr>
              <w:tab/>
            </w:r>
            <w:r w:rsidR="00B15449">
              <w:rPr>
                <w:webHidden/>
              </w:rPr>
              <w:fldChar w:fldCharType="begin"/>
            </w:r>
            <w:r w:rsidR="00B15449">
              <w:rPr>
                <w:webHidden/>
              </w:rPr>
              <w:instrText xml:space="preserve"> PAGEREF _Toc59480202 \h </w:instrText>
            </w:r>
            <w:r w:rsidR="00B15449">
              <w:rPr>
                <w:webHidden/>
              </w:rPr>
            </w:r>
            <w:r w:rsidR="00B15449">
              <w:rPr>
                <w:webHidden/>
              </w:rPr>
              <w:fldChar w:fldCharType="separate"/>
            </w:r>
            <w:r w:rsidR="00F36351">
              <w:rPr>
                <w:webHidden/>
              </w:rPr>
              <w:t>91</w:t>
            </w:r>
            <w:r w:rsidR="00B15449">
              <w:rPr>
                <w:webHidden/>
              </w:rPr>
              <w:fldChar w:fldCharType="end"/>
            </w:r>
          </w:hyperlink>
        </w:p>
        <w:p w14:paraId="3ABDFE92" w14:textId="445B0D84"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203" w:history="1">
            <w:r w:rsidR="00B15449" w:rsidRPr="00A160D4">
              <w:rPr>
                <w:rStyle w:val="af0"/>
                <w:rFonts w:cs="Huawei Sans"/>
                <w:bCs/>
                <w:snapToGrid w:val="0"/>
              </w:rPr>
              <w:t>8.3.3</w:t>
            </w:r>
            <w:r w:rsidR="00B15449" w:rsidRPr="00A160D4">
              <w:rPr>
                <w:rStyle w:val="af0"/>
                <w:rFonts w:hint="eastAsia"/>
              </w:rPr>
              <w:t xml:space="preserve"> </w:t>
            </w:r>
            <w:r w:rsidR="00B15449" w:rsidRPr="00A160D4">
              <w:rPr>
                <w:rStyle w:val="af0"/>
                <w:rFonts w:hint="eastAsia"/>
              </w:rPr>
              <w:t>使用</w:t>
            </w:r>
            <w:r w:rsidR="00B15449" w:rsidRPr="00A160D4">
              <w:rPr>
                <w:rStyle w:val="af0"/>
              </w:rPr>
              <w:t>setsockopt</w:t>
            </w:r>
            <w:r w:rsidR="00B15449" w:rsidRPr="00A160D4">
              <w:rPr>
                <w:rStyle w:val="af0"/>
                <w:rFonts w:hint="eastAsia"/>
              </w:rPr>
              <w:t>发送记录路由选项</w:t>
            </w:r>
            <w:r w:rsidR="00B15449">
              <w:rPr>
                <w:webHidden/>
              </w:rPr>
              <w:tab/>
            </w:r>
            <w:r w:rsidR="00B15449">
              <w:rPr>
                <w:webHidden/>
              </w:rPr>
              <w:fldChar w:fldCharType="begin"/>
            </w:r>
            <w:r w:rsidR="00B15449">
              <w:rPr>
                <w:webHidden/>
              </w:rPr>
              <w:instrText xml:space="preserve"> PAGEREF _Toc59480203 \h </w:instrText>
            </w:r>
            <w:r w:rsidR="00B15449">
              <w:rPr>
                <w:webHidden/>
              </w:rPr>
            </w:r>
            <w:r w:rsidR="00B15449">
              <w:rPr>
                <w:webHidden/>
              </w:rPr>
              <w:fldChar w:fldCharType="separate"/>
            </w:r>
            <w:r w:rsidR="00F36351">
              <w:rPr>
                <w:webHidden/>
              </w:rPr>
              <w:t>92</w:t>
            </w:r>
            <w:r w:rsidR="00B15449">
              <w:rPr>
                <w:webHidden/>
              </w:rPr>
              <w:fldChar w:fldCharType="end"/>
            </w:r>
          </w:hyperlink>
        </w:p>
        <w:p w14:paraId="25DBF15F" w14:textId="6361222B" w:rsidR="00B15449" w:rsidRDefault="009D0D41">
          <w:pPr>
            <w:pStyle w:val="TOC1"/>
            <w:tabs>
              <w:tab w:val="right" w:leader="dot" w:pos="9628"/>
            </w:tabs>
            <w:rPr>
              <w:rFonts w:asciiTheme="minorHAnsi" w:eastAsiaTheme="minorEastAsia" w:hAnsiTheme="minorHAnsi" w:cstheme="minorBidi"/>
              <w:b w:val="0"/>
              <w:bCs w:val="0"/>
              <w:noProof/>
              <w:kern w:val="2"/>
              <w:sz w:val="21"/>
              <w:szCs w:val="22"/>
            </w:rPr>
          </w:pPr>
          <w:hyperlink w:anchor="_Toc59480204" w:history="1">
            <w:r w:rsidR="00B15449" w:rsidRPr="00A160D4">
              <w:rPr>
                <w:rStyle w:val="af0"/>
                <w:rFonts w:cs="Huawei Sans"/>
                <w:noProof/>
              </w:rPr>
              <w:t>9</w:t>
            </w:r>
            <w:r w:rsidR="00B15449" w:rsidRPr="00A160D4">
              <w:rPr>
                <w:rStyle w:val="af0"/>
                <w:rFonts w:hint="eastAsia"/>
                <w:noProof/>
              </w:rPr>
              <w:t xml:space="preserve"> </w:t>
            </w:r>
            <w:r w:rsidR="00B15449" w:rsidRPr="00A160D4">
              <w:rPr>
                <w:rStyle w:val="af0"/>
                <w:rFonts w:hint="eastAsia"/>
                <w:noProof/>
              </w:rPr>
              <w:t>内核虚拟化</w:t>
            </w:r>
            <w:r w:rsidR="00B15449">
              <w:rPr>
                <w:noProof/>
                <w:webHidden/>
              </w:rPr>
              <w:tab/>
            </w:r>
            <w:r w:rsidR="00B15449">
              <w:rPr>
                <w:noProof/>
                <w:webHidden/>
              </w:rPr>
              <w:fldChar w:fldCharType="begin"/>
            </w:r>
            <w:r w:rsidR="00B15449">
              <w:rPr>
                <w:noProof/>
                <w:webHidden/>
              </w:rPr>
              <w:instrText xml:space="preserve"> PAGEREF _Toc59480204 \h </w:instrText>
            </w:r>
            <w:r w:rsidR="00B15449">
              <w:rPr>
                <w:noProof/>
                <w:webHidden/>
              </w:rPr>
            </w:r>
            <w:r w:rsidR="00B15449">
              <w:rPr>
                <w:noProof/>
                <w:webHidden/>
              </w:rPr>
              <w:fldChar w:fldCharType="separate"/>
            </w:r>
            <w:r w:rsidR="00F36351">
              <w:rPr>
                <w:noProof/>
                <w:webHidden/>
              </w:rPr>
              <w:t>95</w:t>
            </w:r>
            <w:r w:rsidR="00B15449">
              <w:rPr>
                <w:noProof/>
                <w:webHidden/>
              </w:rPr>
              <w:fldChar w:fldCharType="end"/>
            </w:r>
          </w:hyperlink>
        </w:p>
        <w:p w14:paraId="01C7842F" w14:textId="6CE20C08"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205" w:history="1">
            <w:r w:rsidR="00B15449" w:rsidRPr="00A160D4">
              <w:rPr>
                <w:rStyle w:val="af0"/>
                <w:rFonts w:cs="Huawei Sans"/>
                <w:snapToGrid w:val="0"/>
              </w:rPr>
              <w:t>9.1</w:t>
            </w:r>
            <w:r w:rsidR="00B15449" w:rsidRPr="00A160D4">
              <w:rPr>
                <w:rStyle w:val="af0"/>
                <w:rFonts w:hint="eastAsia"/>
              </w:rPr>
              <w:t xml:space="preserve"> </w:t>
            </w:r>
            <w:r w:rsidR="00B15449" w:rsidRPr="00A160D4">
              <w:rPr>
                <w:rStyle w:val="af0"/>
                <w:rFonts w:hint="eastAsia"/>
              </w:rPr>
              <w:t>实验介绍</w:t>
            </w:r>
            <w:r w:rsidR="00B15449">
              <w:rPr>
                <w:webHidden/>
              </w:rPr>
              <w:tab/>
            </w:r>
            <w:r w:rsidR="00B15449">
              <w:rPr>
                <w:webHidden/>
              </w:rPr>
              <w:fldChar w:fldCharType="begin"/>
            </w:r>
            <w:r w:rsidR="00B15449">
              <w:rPr>
                <w:webHidden/>
              </w:rPr>
              <w:instrText xml:space="preserve"> PAGEREF _Toc59480205 \h </w:instrText>
            </w:r>
            <w:r w:rsidR="00B15449">
              <w:rPr>
                <w:webHidden/>
              </w:rPr>
            </w:r>
            <w:r w:rsidR="00B15449">
              <w:rPr>
                <w:webHidden/>
              </w:rPr>
              <w:fldChar w:fldCharType="separate"/>
            </w:r>
            <w:r w:rsidR="00F36351">
              <w:rPr>
                <w:webHidden/>
              </w:rPr>
              <w:t>95</w:t>
            </w:r>
            <w:r w:rsidR="00B15449">
              <w:rPr>
                <w:webHidden/>
              </w:rPr>
              <w:fldChar w:fldCharType="end"/>
            </w:r>
          </w:hyperlink>
        </w:p>
        <w:p w14:paraId="5E26BB2A" w14:textId="5E3181C8"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206" w:history="1">
            <w:r w:rsidR="00B15449" w:rsidRPr="00A160D4">
              <w:rPr>
                <w:rStyle w:val="af0"/>
                <w:rFonts w:cs="Huawei Sans"/>
                <w:bCs/>
                <w:snapToGrid w:val="0"/>
              </w:rPr>
              <w:t>9.1.1</w:t>
            </w:r>
            <w:r w:rsidR="00B15449" w:rsidRPr="00A160D4">
              <w:rPr>
                <w:rStyle w:val="af0"/>
                <w:rFonts w:hint="eastAsia"/>
              </w:rPr>
              <w:t xml:space="preserve"> </w:t>
            </w:r>
            <w:r w:rsidR="00B15449" w:rsidRPr="00A160D4">
              <w:rPr>
                <w:rStyle w:val="af0"/>
                <w:rFonts w:hint="eastAsia"/>
              </w:rPr>
              <w:t>相关知识</w:t>
            </w:r>
            <w:r w:rsidR="00B15449">
              <w:rPr>
                <w:webHidden/>
              </w:rPr>
              <w:tab/>
            </w:r>
            <w:r w:rsidR="00B15449">
              <w:rPr>
                <w:webHidden/>
              </w:rPr>
              <w:fldChar w:fldCharType="begin"/>
            </w:r>
            <w:r w:rsidR="00B15449">
              <w:rPr>
                <w:webHidden/>
              </w:rPr>
              <w:instrText xml:space="preserve"> PAGEREF _Toc59480206 \h </w:instrText>
            </w:r>
            <w:r w:rsidR="00B15449">
              <w:rPr>
                <w:webHidden/>
              </w:rPr>
            </w:r>
            <w:r w:rsidR="00B15449">
              <w:rPr>
                <w:webHidden/>
              </w:rPr>
              <w:fldChar w:fldCharType="separate"/>
            </w:r>
            <w:r w:rsidR="00F36351">
              <w:rPr>
                <w:webHidden/>
              </w:rPr>
              <w:t>95</w:t>
            </w:r>
            <w:r w:rsidR="00B15449">
              <w:rPr>
                <w:webHidden/>
              </w:rPr>
              <w:fldChar w:fldCharType="end"/>
            </w:r>
          </w:hyperlink>
        </w:p>
        <w:p w14:paraId="0EE72E07" w14:textId="16120002"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207" w:history="1">
            <w:r w:rsidR="00B15449" w:rsidRPr="00A160D4">
              <w:rPr>
                <w:rStyle w:val="af0"/>
                <w:rFonts w:cs="Huawei Sans"/>
                <w:snapToGrid w:val="0"/>
              </w:rPr>
              <w:t>9.2</w:t>
            </w:r>
            <w:r w:rsidR="00B15449" w:rsidRPr="00A160D4">
              <w:rPr>
                <w:rStyle w:val="af0"/>
                <w:rFonts w:hint="eastAsia"/>
              </w:rPr>
              <w:t xml:space="preserve"> </w:t>
            </w:r>
            <w:r w:rsidR="00B15449" w:rsidRPr="00A160D4">
              <w:rPr>
                <w:rStyle w:val="af0"/>
                <w:rFonts w:hint="eastAsia"/>
              </w:rPr>
              <w:t>实验目的</w:t>
            </w:r>
            <w:r w:rsidR="00B15449">
              <w:rPr>
                <w:webHidden/>
              </w:rPr>
              <w:tab/>
            </w:r>
            <w:r w:rsidR="00B15449">
              <w:rPr>
                <w:webHidden/>
              </w:rPr>
              <w:fldChar w:fldCharType="begin"/>
            </w:r>
            <w:r w:rsidR="00B15449">
              <w:rPr>
                <w:webHidden/>
              </w:rPr>
              <w:instrText xml:space="preserve"> PAGEREF _Toc59480207 \h </w:instrText>
            </w:r>
            <w:r w:rsidR="00B15449">
              <w:rPr>
                <w:webHidden/>
              </w:rPr>
            </w:r>
            <w:r w:rsidR="00B15449">
              <w:rPr>
                <w:webHidden/>
              </w:rPr>
              <w:fldChar w:fldCharType="separate"/>
            </w:r>
            <w:r w:rsidR="00F36351">
              <w:rPr>
                <w:webHidden/>
              </w:rPr>
              <w:t>97</w:t>
            </w:r>
            <w:r w:rsidR="00B15449">
              <w:rPr>
                <w:webHidden/>
              </w:rPr>
              <w:fldChar w:fldCharType="end"/>
            </w:r>
          </w:hyperlink>
        </w:p>
        <w:p w14:paraId="55DD7F02" w14:textId="7CF7E527" w:rsidR="00B15449" w:rsidRDefault="009D0D41">
          <w:pPr>
            <w:pStyle w:val="TOC2"/>
            <w:tabs>
              <w:tab w:val="right" w:leader="dot" w:pos="9628"/>
            </w:tabs>
            <w:rPr>
              <w:rFonts w:asciiTheme="minorHAnsi" w:eastAsiaTheme="minorEastAsia" w:hAnsiTheme="minorHAnsi" w:cstheme="minorBidi"/>
              <w:kern w:val="2"/>
              <w:sz w:val="21"/>
              <w:szCs w:val="22"/>
            </w:rPr>
          </w:pPr>
          <w:hyperlink w:anchor="_Toc59480208" w:history="1">
            <w:r w:rsidR="00B15449" w:rsidRPr="00A160D4">
              <w:rPr>
                <w:rStyle w:val="af0"/>
                <w:rFonts w:cs="Huawei Sans"/>
                <w:snapToGrid w:val="0"/>
              </w:rPr>
              <w:t>9.3</w:t>
            </w:r>
            <w:r w:rsidR="00B15449" w:rsidRPr="00A160D4">
              <w:rPr>
                <w:rStyle w:val="af0"/>
                <w:rFonts w:hint="eastAsia"/>
              </w:rPr>
              <w:t xml:space="preserve"> </w:t>
            </w:r>
            <w:r w:rsidR="00B15449" w:rsidRPr="00A160D4">
              <w:rPr>
                <w:rStyle w:val="af0"/>
                <w:rFonts w:hint="eastAsia"/>
              </w:rPr>
              <w:t>实验任务</w:t>
            </w:r>
            <w:r w:rsidR="00B15449">
              <w:rPr>
                <w:webHidden/>
              </w:rPr>
              <w:tab/>
            </w:r>
            <w:r w:rsidR="00B15449">
              <w:rPr>
                <w:webHidden/>
              </w:rPr>
              <w:fldChar w:fldCharType="begin"/>
            </w:r>
            <w:r w:rsidR="00B15449">
              <w:rPr>
                <w:webHidden/>
              </w:rPr>
              <w:instrText xml:space="preserve"> PAGEREF _Toc59480208 \h </w:instrText>
            </w:r>
            <w:r w:rsidR="00B15449">
              <w:rPr>
                <w:webHidden/>
              </w:rPr>
            </w:r>
            <w:r w:rsidR="00B15449">
              <w:rPr>
                <w:webHidden/>
              </w:rPr>
              <w:fldChar w:fldCharType="separate"/>
            </w:r>
            <w:r w:rsidR="00F36351">
              <w:rPr>
                <w:webHidden/>
              </w:rPr>
              <w:t>97</w:t>
            </w:r>
            <w:r w:rsidR="00B15449">
              <w:rPr>
                <w:webHidden/>
              </w:rPr>
              <w:fldChar w:fldCharType="end"/>
            </w:r>
          </w:hyperlink>
        </w:p>
        <w:p w14:paraId="2D5E5FF8" w14:textId="38199178"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209" w:history="1">
            <w:r w:rsidR="00B15449" w:rsidRPr="00A160D4">
              <w:rPr>
                <w:rStyle w:val="af0"/>
                <w:rFonts w:cs="Huawei Sans"/>
                <w:bCs/>
                <w:snapToGrid w:val="0"/>
              </w:rPr>
              <w:t>9.3.1</w:t>
            </w:r>
            <w:r w:rsidR="00B15449" w:rsidRPr="00A160D4">
              <w:rPr>
                <w:rStyle w:val="af0"/>
                <w:rFonts w:hint="eastAsia"/>
              </w:rPr>
              <w:t xml:space="preserve"> </w:t>
            </w:r>
            <w:r w:rsidR="00B15449" w:rsidRPr="00A160D4">
              <w:rPr>
                <w:rStyle w:val="af0"/>
                <w:rFonts w:hint="eastAsia"/>
              </w:rPr>
              <w:t>在</w:t>
            </w:r>
            <w:r w:rsidR="00B15449" w:rsidRPr="00A160D4">
              <w:rPr>
                <w:rStyle w:val="af0"/>
              </w:rPr>
              <w:t>Taishan</w:t>
            </w:r>
            <w:r w:rsidR="00B15449" w:rsidRPr="00A160D4">
              <w:rPr>
                <w:rStyle w:val="af0"/>
                <w:rFonts w:hint="eastAsia"/>
              </w:rPr>
              <w:t>服务器中搭建</w:t>
            </w:r>
            <w:r w:rsidR="00B15449" w:rsidRPr="00A160D4">
              <w:rPr>
                <w:rStyle w:val="af0"/>
              </w:rPr>
              <w:t>QEMU</w:t>
            </w:r>
            <w:r w:rsidR="00B15449" w:rsidRPr="00A160D4">
              <w:rPr>
                <w:rStyle w:val="af0"/>
                <w:rFonts w:hint="eastAsia"/>
              </w:rPr>
              <w:t>虚拟机运行环境</w:t>
            </w:r>
            <w:r w:rsidR="00B15449">
              <w:rPr>
                <w:webHidden/>
              </w:rPr>
              <w:tab/>
            </w:r>
            <w:r w:rsidR="00B15449">
              <w:rPr>
                <w:webHidden/>
              </w:rPr>
              <w:fldChar w:fldCharType="begin"/>
            </w:r>
            <w:r w:rsidR="00B15449">
              <w:rPr>
                <w:webHidden/>
              </w:rPr>
              <w:instrText xml:space="preserve"> PAGEREF _Toc59480209 \h </w:instrText>
            </w:r>
            <w:r w:rsidR="00B15449">
              <w:rPr>
                <w:webHidden/>
              </w:rPr>
            </w:r>
            <w:r w:rsidR="00B15449">
              <w:rPr>
                <w:webHidden/>
              </w:rPr>
              <w:fldChar w:fldCharType="separate"/>
            </w:r>
            <w:r w:rsidR="00F36351">
              <w:rPr>
                <w:webHidden/>
              </w:rPr>
              <w:t>97</w:t>
            </w:r>
            <w:r w:rsidR="00B15449">
              <w:rPr>
                <w:webHidden/>
              </w:rPr>
              <w:fldChar w:fldCharType="end"/>
            </w:r>
          </w:hyperlink>
        </w:p>
        <w:p w14:paraId="18948AAF" w14:textId="207F76FF" w:rsidR="00B15449" w:rsidRDefault="009D0D41">
          <w:pPr>
            <w:pStyle w:val="TOC3"/>
            <w:tabs>
              <w:tab w:val="right" w:leader="dot" w:pos="9628"/>
            </w:tabs>
            <w:rPr>
              <w:rFonts w:asciiTheme="minorHAnsi" w:eastAsiaTheme="minorEastAsia" w:hAnsiTheme="minorHAnsi" w:cstheme="minorBidi"/>
              <w:kern w:val="2"/>
              <w:sz w:val="21"/>
              <w:szCs w:val="22"/>
            </w:rPr>
          </w:pPr>
          <w:hyperlink w:anchor="_Toc59480210" w:history="1">
            <w:r w:rsidR="00B15449" w:rsidRPr="00A160D4">
              <w:rPr>
                <w:rStyle w:val="af0"/>
                <w:rFonts w:cs="Huawei Sans"/>
                <w:bCs/>
                <w:snapToGrid w:val="0"/>
              </w:rPr>
              <w:t>9.3.2</w:t>
            </w:r>
            <w:r w:rsidR="00B15449" w:rsidRPr="00A160D4">
              <w:rPr>
                <w:rStyle w:val="af0"/>
                <w:rFonts w:hint="eastAsia"/>
              </w:rPr>
              <w:t xml:space="preserve"> </w:t>
            </w:r>
            <w:r w:rsidR="00B15449" w:rsidRPr="00A160D4">
              <w:rPr>
                <w:rStyle w:val="af0"/>
                <w:rFonts w:hint="eastAsia"/>
              </w:rPr>
              <w:t>使用</w:t>
            </w:r>
            <w:r w:rsidR="00B15449" w:rsidRPr="00A160D4">
              <w:rPr>
                <w:rStyle w:val="af0"/>
              </w:rPr>
              <w:t>VNC</w:t>
            </w:r>
            <w:r w:rsidR="00B15449" w:rsidRPr="00A160D4">
              <w:rPr>
                <w:rStyle w:val="af0"/>
                <w:rFonts w:hint="eastAsia"/>
              </w:rPr>
              <w:t>登录虚拟机</w:t>
            </w:r>
            <w:r w:rsidR="00B15449">
              <w:rPr>
                <w:webHidden/>
              </w:rPr>
              <w:tab/>
            </w:r>
            <w:r w:rsidR="00B15449">
              <w:rPr>
                <w:webHidden/>
              </w:rPr>
              <w:fldChar w:fldCharType="begin"/>
            </w:r>
            <w:r w:rsidR="00B15449">
              <w:rPr>
                <w:webHidden/>
              </w:rPr>
              <w:instrText xml:space="preserve"> PAGEREF _Toc59480210 \h </w:instrText>
            </w:r>
            <w:r w:rsidR="00B15449">
              <w:rPr>
                <w:webHidden/>
              </w:rPr>
            </w:r>
            <w:r w:rsidR="00B15449">
              <w:rPr>
                <w:webHidden/>
              </w:rPr>
              <w:fldChar w:fldCharType="separate"/>
            </w:r>
            <w:r w:rsidR="00F36351">
              <w:rPr>
                <w:webHidden/>
              </w:rPr>
              <w:t>104</w:t>
            </w:r>
            <w:r w:rsidR="00B15449">
              <w:rPr>
                <w:webHidden/>
              </w:rPr>
              <w:fldChar w:fldCharType="end"/>
            </w:r>
          </w:hyperlink>
        </w:p>
        <w:p w14:paraId="09CDDEB9" w14:textId="77777777" w:rsidR="00F73C6D" w:rsidRDefault="00F73C6D" w:rsidP="00F73C6D">
          <w:pPr>
            <w:rPr>
              <w:rFonts w:ascii="Huawei Sans" w:eastAsia="方正兰亭黑简体" w:hAnsi="Huawei Sans"/>
              <w:lang w:val="zh-CN"/>
            </w:rPr>
          </w:pPr>
          <w:r>
            <w:fldChar w:fldCharType="end"/>
          </w:r>
        </w:p>
      </w:sdtContent>
    </w:sdt>
    <w:p w14:paraId="42DCD1B3" w14:textId="77777777" w:rsidR="00793309" w:rsidRDefault="00793309" w:rsidP="00F73C6D">
      <w:pPr>
        <w:topLinePunct w:val="0"/>
        <w:adjustRightInd/>
        <w:snapToGrid/>
        <w:spacing w:before="0" w:after="0" w:line="240" w:lineRule="auto"/>
        <w:ind w:left="0"/>
        <w:rPr>
          <w:rFonts w:ascii="Huawei Sans" w:eastAsia="方正兰亭黑简体" w:hAnsi="Huawei Sans"/>
          <w:lang w:val="zh-CN"/>
        </w:rPr>
        <w:sectPr w:rsidR="00793309" w:rsidSect="00793309">
          <w:pgSz w:w="11906" w:h="16838" w:code="9"/>
          <w:pgMar w:top="1701" w:right="1134" w:bottom="1701" w:left="1134" w:header="567" w:footer="567" w:gutter="0"/>
          <w:pgNumType w:start="1"/>
          <w:cols w:space="425"/>
          <w:titlePg/>
          <w:docGrid w:linePitch="312"/>
        </w:sectPr>
      </w:pPr>
    </w:p>
    <w:p w14:paraId="4AAF7203" w14:textId="77777777" w:rsidR="00F73C6D" w:rsidRDefault="00F73C6D" w:rsidP="00F73C6D">
      <w:pPr>
        <w:pStyle w:val="64"/>
      </w:pPr>
      <w:bookmarkStart w:id="10" w:name="_Toc59480131"/>
      <w:bookmarkStart w:id="11" w:name="_Toc466755571"/>
      <w:bookmarkEnd w:id="9"/>
      <w:bookmarkEnd w:id="8"/>
      <w:bookmarkEnd w:id="7"/>
      <w:bookmarkEnd w:id="6"/>
      <w:bookmarkEnd w:id="5"/>
      <w:bookmarkEnd w:id="4"/>
      <w:bookmarkEnd w:id="3"/>
      <w:bookmarkEnd w:id="2"/>
      <w:bookmarkEnd w:id="1"/>
      <w:bookmarkEnd w:id="0"/>
      <w:r>
        <w:rPr>
          <w:rFonts w:hint="eastAsia"/>
        </w:rPr>
        <w:lastRenderedPageBreak/>
        <w:t>前言</w:t>
      </w:r>
      <w:bookmarkEnd w:id="10"/>
    </w:p>
    <w:p w14:paraId="5ABA195D" w14:textId="57A2A2F4" w:rsidR="000E5A20" w:rsidRDefault="00F73C6D" w:rsidP="00F73C6D">
      <w:pPr>
        <w:pStyle w:val="1f"/>
        <w:ind w:firstLineChars="200" w:firstLine="420"/>
      </w:pPr>
      <w:r>
        <w:rPr>
          <w:rFonts w:hint="eastAsia"/>
        </w:rPr>
        <w:t>本实验手册是基于</w:t>
      </w:r>
      <w:proofErr w:type="spellStart"/>
      <w:r>
        <w:t>Taishan</w:t>
      </w:r>
      <w:proofErr w:type="spellEnd"/>
      <w:r>
        <w:rPr>
          <w:rFonts w:hint="eastAsia"/>
        </w:rPr>
        <w:t>服务器</w:t>
      </w:r>
      <w:proofErr w:type="gramStart"/>
      <w:r w:rsidR="004C092E">
        <w:rPr>
          <w:rFonts w:hint="eastAsia"/>
        </w:rPr>
        <w:t>物理机</w:t>
      </w:r>
      <w:proofErr w:type="gramEnd"/>
      <w:r>
        <w:rPr>
          <w:rFonts w:hint="eastAsia"/>
        </w:rPr>
        <w:t>平台的</w:t>
      </w:r>
      <w:proofErr w:type="spellStart"/>
      <w:r>
        <w:t>openEuler</w:t>
      </w:r>
      <w:proofErr w:type="spellEnd"/>
      <w:r>
        <w:rPr>
          <w:rFonts w:hint="eastAsia"/>
        </w:rPr>
        <w:t>操作系统内核编程实验手册，</w:t>
      </w:r>
      <w:r w:rsidR="000E5A20">
        <w:rPr>
          <w:rFonts w:hint="eastAsia"/>
        </w:rPr>
        <w:t>若无</w:t>
      </w:r>
      <w:r w:rsidR="0046388E">
        <w:rPr>
          <w:rFonts w:hint="eastAsia"/>
        </w:rPr>
        <w:t>特别说明，术语“</w:t>
      </w:r>
      <w:proofErr w:type="spellStart"/>
      <w:r w:rsidR="0046388E">
        <w:rPr>
          <w:rFonts w:hint="eastAsia"/>
        </w:rPr>
        <w:t>T</w:t>
      </w:r>
      <w:r w:rsidR="0046388E">
        <w:t>aishan</w:t>
      </w:r>
      <w:proofErr w:type="spellEnd"/>
      <w:r w:rsidR="0046388E">
        <w:rPr>
          <w:rFonts w:hint="eastAsia"/>
        </w:rPr>
        <w:t>服务器”在本手册中</w:t>
      </w:r>
      <w:r w:rsidR="000E5A20">
        <w:rPr>
          <w:rFonts w:hint="eastAsia"/>
        </w:rPr>
        <w:t>都是指</w:t>
      </w:r>
      <w:proofErr w:type="spellStart"/>
      <w:r w:rsidR="000E5A20">
        <w:t>Taishan</w:t>
      </w:r>
      <w:proofErr w:type="spellEnd"/>
      <w:r w:rsidR="000E5A20">
        <w:rPr>
          <w:rFonts w:hint="eastAsia"/>
        </w:rPr>
        <w:t>物理服务器。</w:t>
      </w:r>
    </w:p>
    <w:p w14:paraId="50BCA35A" w14:textId="77777777" w:rsidR="00B1315C" w:rsidRDefault="000E5A20" w:rsidP="00F73C6D">
      <w:pPr>
        <w:pStyle w:val="1f"/>
        <w:ind w:firstLineChars="200" w:firstLine="420"/>
      </w:pPr>
      <w:r>
        <w:rPr>
          <w:rFonts w:hint="eastAsia"/>
        </w:rPr>
        <w:t>就实验内容而言，本实验手册</w:t>
      </w:r>
      <w:r w:rsidR="00F73C6D">
        <w:rPr>
          <w:rFonts w:hint="eastAsia"/>
        </w:rPr>
        <w:t>包括了</w:t>
      </w:r>
      <w:proofErr w:type="spellStart"/>
      <w:r w:rsidR="004C092E">
        <w:rPr>
          <w:rFonts w:hint="eastAsia"/>
        </w:rPr>
        <w:t>o</w:t>
      </w:r>
      <w:r w:rsidR="004C092E">
        <w:t>penEuler</w:t>
      </w:r>
      <w:proofErr w:type="spellEnd"/>
      <w:r w:rsidR="004C092E">
        <w:rPr>
          <w:rFonts w:hint="eastAsia"/>
        </w:rPr>
        <w:t>操作系统的安装、</w:t>
      </w:r>
      <w:r w:rsidR="00737866">
        <w:rPr>
          <w:rFonts w:hint="eastAsia"/>
        </w:rPr>
        <w:t>内核编译和安装、</w:t>
      </w:r>
      <w:r w:rsidR="00F73C6D">
        <w:rPr>
          <w:rFonts w:hint="eastAsia"/>
        </w:rPr>
        <w:t>内存管理、进程管理、中断异常管理、内核时间管理、设备管理、文件管理以及网络管理等内核相关实验。</w:t>
      </w:r>
    </w:p>
    <w:p w14:paraId="22F52617" w14:textId="6FD39EFD" w:rsidR="00F73C6D" w:rsidRDefault="000E5A20" w:rsidP="00F73C6D">
      <w:pPr>
        <w:pStyle w:val="1f"/>
        <w:ind w:firstLineChars="200" w:firstLine="420"/>
      </w:pPr>
      <w:r>
        <w:rPr>
          <w:rFonts w:hint="eastAsia"/>
        </w:rPr>
        <w:t>这些内容</w:t>
      </w:r>
      <w:r w:rsidR="00F73C6D">
        <w:rPr>
          <w:rFonts w:hint="eastAsia"/>
        </w:rPr>
        <w:t>不仅包含实验步骤，还在每章简要介绍了实验相关的原理和背景知识，以便读者能更好地理解操作系统内核的原理并进行实验。</w:t>
      </w:r>
    </w:p>
    <w:p w14:paraId="31C300CC" w14:textId="619605D2" w:rsidR="00F73C6D" w:rsidRDefault="00F73C6D" w:rsidP="00F73C6D">
      <w:pPr>
        <w:pStyle w:val="1f"/>
        <w:rPr>
          <w:i/>
          <w:iCs/>
          <w:color w:val="0000FF"/>
          <w:kern w:val="2"/>
        </w:rPr>
      </w:pPr>
      <w:bookmarkStart w:id="12" w:name="_Toc437504220"/>
      <w:bookmarkStart w:id="13" w:name="_Toc466755569"/>
      <w:r>
        <w:rPr>
          <w:rFonts w:hint="eastAsia"/>
        </w:rPr>
        <w:t>一、实验</w:t>
      </w:r>
      <w:bookmarkEnd w:id="12"/>
      <w:r>
        <w:rPr>
          <w:rFonts w:hint="eastAsia"/>
        </w:rPr>
        <w:t>网络环境介绍</w:t>
      </w:r>
      <w:bookmarkEnd w:id="13"/>
    </w:p>
    <w:p w14:paraId="21024DAE" w14:textId="238A7542" w:rsidR="00F73C6D" w:rsidRDefault="002E5D8C" w:rsidP="00F73C6D">
      <w:pPr>
        <w:pStyle w:val="84"/>
      </w:pPr>
      <w:r>
        <mc:AlternateContent>
          <mc:Choice Requires="wps">
            <w:drawing>
              <wp:anchor distT="0" distB="0" distL="114300" distR="114300" simplePos="0" relativeHeight="251674112" behindDoc="0" locked="0" layoutInCell="1" allowOverlap="1" wp14:anchorId="11C11DB3" wp14:editId="1B24F80C">
                <wp:simplePos x="0" y="0"/>
                <wp:positionH relativeFrom="column">
                  <wp:posOffset>1060943</wp:posOffset>
                </wp:positionH>
                <wp:positionV relativeFrom="paragraph">
                  <wp:posOffset>40877</wp:posOffset>
                </wp:positionV>
                <wp:extent cx="4926842" cy="3452884"/>
                <wp:effectExtent l="0" t="0" r="26670" b="14605"/>
                <wp:wrapNone/>
                <wp:docPr id="6" name="矩形 6"/>
                <wp:cNvGraphicFramePr/>
                <a:graphic xmlns:a="http://schemas.openxmlformats.org/drawingml/2006/main">
                  <a:graphicData uri="http://schemas.microsoft.com/office/word/2010/wordprocessingShape">
                    <wps:wsp>
                      <wps:cNvSpPr/>
                      <wps:spPr>
                        <a:xfrm>
                          <a:off x="0" y="0"/>
                          <a:ext cx="4926842" cy="3452884"/>
                        </a:xfrm>
                        <a:prstGeom prst="rect">
                          <a:avLst/>
                        </a:prstGeom>
                        <a:noFill/>
                        <a:ln w="1270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5EB1B4" id="矩形 6" o:spid="_x0000_s1026" style="position:absolute;left:0;text-align:left;margin-left:83.55pt;margin-top:3.2pt;width:387.95pt;height:271.9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" filled="f" strokecolor="#d8d8d8 [2732]" strokeweight="1pt"/>
            </w:pict>
          </mc:Fallback>
        </mc:AlternateContent>
      </w:r>
      <w:r w:rsidR="00F73C6D">
        <mc:AlternateContent>
          <mc:Choice Requires="wps">
            <w:drawing>
              <wp:anchor distT="0" distB="0" distL="114300" distR="114300" simplePos="0" relativeHeight="251642368" behindDoc="0" locked="0" layoutInCell="1" allowOverlap="1" wp14:anchorId="3A6BF57C" wp14:editId="0429ABCE">
                <wp:simplePos x="0" y="0"/>
                <wp:positionH relativeFrom="margin">
                  <wp:posOffset>1831975</wp:posOffset>
                </wp:positionH>
                <wp:positionV relativeFrom="paragraph">
                  <wp:posOffset>3211195</wp:posOffset>
                </wp:positionV>
                <wp:extent cx="1081405" cy="334010"/>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080770" cy="333375"/>
                        </a:xfrm>
                        <a:prstGeom prst="rect">
                          <a:avLst/>
                        </a:prstGeom>
                        <a:noFill/>
                        <a:ln w="6350">
                          <a:noFill/>
                        </a:ln>
                      </wps:spPr>
                      <wps:txbx>
                        <w:txbxContent>
                          <w:p w14:paraId="148F7A81" w14:textId="77777777" w:rsidR="00D25754" w:rsidRDefault="00D25754" w:rsidP="00F73C6D">
                            <w:pPr>
                              <w:spacing w:line="0" w:lineRule="atLeast"/>
                              <w:ind w:left="0"/>
                              <w:rPr>
                                <w:rFonts w:ascii="Huawei Sans" w:hAnsi="Huawei Sans" w:cs="Huawei Sans"/>
                                <w:sz w:val="16"/>
                                <w:szCs w:val="16"/>
                              </w:rPr>
                            </w:pPr>
                            <w:r>
                              <w:rPr>
                                <w:rFonts w:ascii="Huawei Sans" w:hAnsi="Huawei Sans" w:cs="Huawei Sans"/>
                                <w:sz w:val="16"/>
                                <w:szCs w:val="16"/>
                              </w:rPr>
                              <w:t>PC: 192.168.101.X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6BF57C" id="_x0000_t202" coordsize="21600,21600" o:spt="202" path="m,l,21600r21600,l21600,xe">
                <v:stroke joinstyle="miter"/>
                <v:path gradientshapeok="t" o:connecttype="rect"/>
              </v:shapetype>
              <v:shape id="文本框 61" o:spid="_x0000_s1026" type="#_x0000_t202" style="position:absolute;left:0;text-align:left;margin-left:144.25pt;margin-top:252.85pt;width:85.15pt;height:26.3pt;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" filled="f" stroked="f" strokeweight=".5pt">
                <v:textbox>
                  <w:txbxContent>
                    <w:p w14:paraId="148F7A81" w14:textId="77777777" w:rsidR="00D25754" w:rsidRDefault="00D25754" w:rsidP="00F73C6D">
                      <w:pPr>
                        <w:spacing w:line="0" w:lineRule="atLeast"/>
                        <w:ind w:left="0"/>
                        <w:rPr>
                          <w:rFonts w:ascii="Huawei Sans" w:hAnsi="Huawei Sans" w:cs="Huawei Sans"/>
                          <w:sz w:val="16"/>
                          <w:szCs w:val="16"/>
                        </w:rPr>
                      </w:pPr>
                      <w:r>
                        <w:rPr>
                          <w:rFonts w:ascii="Huawei Sans" w:hAnsi="Huawei Sans" w:cs="Huawei Sans"/>
                          <w:sz w:val="16"/>
                          <w:szCs w:val="16"/>
                        </w:rPr>
                        <w:t>PC: 192.168.101.X</w:t>
                      </w:r>
                    </w:p>
                  </w:txbxContent>
                </v:textbox>
                <w10:wrap anchorx="margin"/>
              </v:shape>
            </w:pict>
          </mc:Fallback>
        </mc:AlternateContent>
      </w:r>
      <w:r w:rsidR="00F73C6D">
        <mc:AlternateContent>
          <mc:Choice Requires="wpg">
            <w:drawing>
              <wp:anchor distT="0" distB="0" distL="114300" distR="114300" simplePos="0" relativeHeight="251643392" behindDoc="0" locked="0" layoutInCell="1" allowOverlap="1" wp14:anchorId="5AB55DAD" wp14:editId="7B81E1CF">
                <wp:simplePos x="0" y="0"/>
                <wp:positionH relativeFrom="column">
                  <wp:posOffset>1683385</wp:posOffset>
                </wp:positionH>
                <wp:positionV relativeFrom="paragraph">
                  <wp:posOffset>1957070</wp:posOffset>
                </wp:positionV>
                <wp:extent cx="1120775" cy="246380"/>
                <wp:effectExtent l="0" t="0" r="3175" b="1270"/>
                <wp:wrapNone/>
                <wp:docPr id="60" name="组合 60"/>
                <wp:cNvGraphicFramePr/>
                <a:graphic xmlns:a="http://schemas.openxmlformats.org/drawingml/2006/main">
                  <a:graphicData uri="http://schemas.microsoft.com/office/word/2010/wordprocessingGroup">
                    <wpg:wgp>
                      <wpg:cNvGrpSpPr/>
                      <wpg:grpSpPr bwMode="auto">
                        <a:xfrm>
                          <a:off x="0" y="0"/>
                          <a:ext cx="1120775" cy="245745"/>
                          <a:chOff x="0" y="0"/>
                          <a:chExt cx="1120775" cy="246063"/>
                        </a:xfrm>
                      </wpg:grpSpPr>
                      <wps:wsp>
                        <wps:cNvPr id="119" name="Freeform 4"/>
                        <wps:cNvSpPr>
                          <a:spLocks/>
                        </wps:cNvSpPr>
                        <wps:spPr bwMode="auto">
                          <a:xfrm>
                            <a:off x="0" y="0"/>
                            <a:ext cx="1120775" cy="246063"/>
                          </a:xfrm>
                          <a:custGeom>
                            <a:avLst/>
                            <a:gdLst>
                              <a:gd name="T0" fmla="*/ 2147483646 w 2382"/>
                              <a:gd name="T1" fmla="*/ 0 h 522"/>
                              <a:gd name="T2" fmla="*/ 2147483646 w 2382"/>
                              <a:gd name="T3" fmla="*/ 0 h 522"/>
                              <a:gd name="T4" fmla="*/ 2147483646 w 2382"/>
                              <a:gd name="T5" fmla="*/ 0 h 522"/>
                              <a:gd name="T6" fmla="*/ 0 w 2382"/>
                              <a:gd name="T7" fmla="*/ 2147483646 h 522"/>
                              <a:gd name="T8" fmla="*/ 0 w 2382"/>
                              <a:gd name="T9" fmla="*/ 2147483646 h 522"/>
                              <a:gd name="T10" fmla="*/ 2147483646 w 2382"/>
                              <a:gd name="T11" fmla="*/ 2147483646 h 522"/>
                              <a:gd name="T12" fmla="*/ 2147483646 w 2382"/>
                              <a:gd name="T13" fmla="*/ 2147483646 h 522"/>
                              <a:gd name="T14" fmla="*/ 2147483646 w 2382"/>
                              <a:gd name="T15" fmla="*/ 2147483646 h 522"/>
                              <a:gd name="T16" fmla="*/ 2147483646 w 2382"/>
                              <a:gd name="T17" fmla="*/ 2147483646 h 522"/>
                              <a:gd name="T18" fmla="*/ 2147483646 w 2382"/>
                              <a:gd name="T19" fmla="*/ 2147483646 h 522"/>
                              <a:gd name="T20" fmla="*/ 2147483646 w 2382"/>
                              <a:gd name="T21" fmla="*/ 2147483646 h 522"/>
                              <a:gd name="T22" fmla="*/ 2147483646 w 2382"/>
                              <a:gd name="T23" fmla="*/ 2147483646 h 522"/>
                              <a:gd name="T24" fmla="*/ 2147483646 w 2382"/>
                              <a:gd name="T25" fmla="*/ 2147483646 h 522"/>
                              <a:gd name="T26" fmla="*/ 2147483646 w 2382"/>
                              <a:gd name="T27" fmla="*/ 2147483646 h 522"/>
                              <a:gd name="T28" fmla="*/ 2147483646 w 2382"/>
                              <a:gd name="T29" fmla="*/ 2147483646 h 522"/>
                              <a:gd name="T30" fmla="*/ 2147483646 w 2382"/>
                              <a:gd name="T31" fmla="*/ 2147483646 h 522"/>
                              <a:gd name="T32" fmla="*/ 2147483646 w 2382"/>
                              <a:gd name="T33" fmla="*/ 2147483646 h 522"/>
                              <a:gd name="T34" fmla="*/ 2147483646 w 2382"/>
                              <a:gd name="T35" fmla="*/ 2147483646 h 522"/>
                              <a:gd name="T36" fmla="*/ 2147483646 w 2382"/>
                              <a:gd name="T37" fmla="*/ 2147483646 h 522"/>
                              <a:gd name="T38" fmla="*/ 2147483646 w 2382"/>
                              <a:gd name="T39" fmla="*/ 2147483646 h 522"/>
                              <a:gd name="T40" fmla="*/ 2147483646 w 2382"/>
                              <a:gd name="T41" fmla="*/ 2147483646 h 522"/>
                              <a:gd name="T42" fmla="*/ 2147483646 w 2382"/>
                              <a:gd name="T43" fmla="*/ 2147483646 h 522"/>
                              <a:gd name="T44" fmla="*/ 2147483646 w 2382"/>
                              <a:gd name="T45" fmla="*/ 2147483646 h 522"/>
                              <a:gd name="T46" fmla="*/ 2147483646 w 2382"/>
                              <a:gd name="T47" fmla="*/ 0 h 522"/>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2382" h="522">
                                <a:moveTo>
                                  <a:pt x="2318" y="0"/>
                                </a:moveTo>
                                <a:lnTo>
                                  <a:pt x="2318" y="0"/>
                                </a:lnTo>
                                <a:lnTo>
                                  <a:pt x="65" y="0"/>
                                </a:lnTo>
                                <a:cubicBezTo>
                                  <a:pt x="29" y="0"/>
                                  <a:pt x="0" y="29"/>
                                  <a:pt x="0" y="65"/>
                                </a:cubicBezTo>
                                <a:lnTo>
                                  <a:pt x="0" y="428"/>
                                </a:lnTo>
                                <a:cubicBezTo>
                                  <a:pt x="0" y="463"/>
                                  <a:pt x="29" y="492"/>
                                  <a:pt x="65" y="492"/>
                                </a:cubicBezTo>
                                <a:lnTo>
                                  <a:pt x="1731" y="492"/>
                                </a:lnTo>
                                <a:cubicBezTo>
                                  <a:pt x="1742" y="510"/>
                                  <a:pt x="1762" y="522"/>
                                  <a:pt x="1785" y="522"/>
                                </a:cubicBezTo>
                                <a:cubicBezTo>
                                  <a:pt x="1820" y="522"/>
                                  <a:pt x="1849" y="494"/>
                                  <a:pt x="1849" y="458"/>
                                </a:cubicBezTo>
                                <a:cubicBezTo>
                                  <a:pt x="1849" y="423"/>
                                  <a:pt x="1820" y="394"/>
                                  <a:pt x="1785" y="394"/>
                                </a:cubicBezTo>
                                <a:cubicBezTo>
                                  <a:pt x="1762" y="394"/>
                                  <a:pt x="1742" y="407"/>
                                  <a:pt x="1730" y="426"/>
                                </a:cubicBezTo>
                                <a:lnTo>
                                  <a:pt x="67" y="426"/>
                                </a:lnTo>
                                <a:lnTo>
                                  <a:pt x="67" y="67"/>
                                </a:lnTo>
                                <a:lnTo>
                                  <a:pt x="2316" y="67"/>
                                </a:lnTo>
                                <a:lnTo>
                                  <a:pt x="2316" y="426"/>
                                </a:lnTo>
                                <a:lnTo>
                                  <a:pt x="2049" y="426"/>
                                </a:lnTo>
                                <a:cubicBezTo>
                                  <a:pt x="2038" y="407"/>
                                  <a:pt x="2017" y="394"/>
                                  <a:pt x="1994" y="394"/>
                                </a:cubicBezTo>
                                <a:cubicBezTo>
                                  <a:pt x="1959" y="394"/>
                                  <a:pt x="1930" y="423"/>
                                  <a:pt x="1930" y="458"/>
                                </a:cubicBezTo>
                                <a:cubicBezTo>
                                  <a:pt x="1930" y="494"/>
                                  <a:pt x="1959" y="522"/>
                                  <a:pt x="1994" y="522"/>
                                </a:cubicBezTo>
                                <a:cubicBezTo>
                                  <a:pt x="2017" y="522"/>
                                  <a:pt x="2037" y="510"/>
                                  <a:pt x="2048" y="492"/>
                                </a:cubicBezTo>
                                <a:lnTo>
                                  <a:pt x="2318" y="492"/>
                                </a:lnTo>
                                <a:cubicBezTo>
                                  <a:pt x="2353" y="492"/>
                                  <a:pt x="2382" y="463"/>
                                  <a:pt x="2382" y="428"/>
                                </a:cubicBezTo>
                                <a:lnTo>
                                  <a:pt x="2382" y="65"/>
                                </a:lnTo>
                                <a:cubicBezTo>
                                  <a:pt x="2382" y="29"/>
                                  <a:pt x="2353" y="0"/>
                                  <a:pt x="2318" y="0"/>
                                </a:cubicBez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20" name="Freeform 5"/>
                        <wps:cNvSpPr>
                          <a:spLocks noEditPoints="1"/>
                        </wps:cNvSpPr>
                        <wps:spPr bwMode="auto">
                          <a:xfrm>
                            <a:off x="73025" y="74612"/>
                            <a:ext cx="107950" cy="82550"/>
                          </a:xfrm>
                          <a:custGeom>
                            <a:avLst/>
                            <a:gdLst>
                              <a:gd name="T0" fmla="*/ 2147483646 w 231"/>
                              <a:gd name="T1" fmla="*/ 2147483646 h 174"/>
                              <a:gd name="T2" fmla="*/ 2147483646 w 231"/>
                              <a:gd name="T3" fmla="*/ 2147483646 h 174"/>
                              <a:gd name="T4" fmla="*/ 2147483646 w 231"/>
                              <a:gd name="T5" fmla="*/ 2147483646 h 174"/>
                              <a:gd name="T6" fmla="*/ 2147483646 w 231"/>
                              <a:gd name="T7" fmla="*/ 2147483646 h 174"/>
                              <a:gd name="T8" fmla="*/ 2147483646 w 231"/>
                              <a:gd name="T9" fmla="*/ 2147483646 h 174"/>
                              <a:gd name="T10" fmla="*/ 2147483646 w 231"/>
                              <a:gd name="T11" fmla="*/ 2147483646 h 174"/>
                              <a:gd name="T12" fmla="*/ 2147483646 w 231"/>
                              <a:gd name="T13" fmla="*/ 2147483646 h 174"/>
                              <a:gd name="T14" fmla="*/ 2147483646 w 231"/>
                              <a:gd name="T15" fmla="*/ 2147483646 h 174"/>
                              <a:gd name="T16" fmla="*/ 0 w 231"/>
                              <a:gd name="T17" fmla="*/ 2147483646 h 174"/>
                              <a:gd name="T18" fmla="*/ 0 w 231"/>
                              <a:gd name="T19" fmla="*/ 2147483646 h 174"/>
                              <a:gd name="T20" fmla="*/ 0 w 231"/>
                              <a:gd name="T21" fmla="*/ 2147483646 h 174"/>
                              <a:gd name="T22" fmla="*/ 2147483646 w 231"/>
                              <a:gd name="T23" fmla="*/ 2147483646 h 174"/>
                              <a:gd name="T24" fmla="*/ 2147483646 w 231"/>
                              <a:gd name="T25" fmla="*/ 2147483646 h 174"/>
                              <a:gd name="T26" fmla="*/ 2147483646 w 231"/>
                              <a:gd name="T27" fmla="*/ 0 h 174"/>
                              <a:gd name="T28" fmla="*/ 2147483646 w 231"/>
                              <a:gd name="T29" fmla="*/ 0 h 174"/>
                              <a:gd name="T30" fmla="*/ 0 w 231"/>
                              <a:gd name="T31" fmla="*/ 2147483646 h 174"/>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31" h="174">
                                <a:moveTo>
                                  <a:pt x="178" y="27"/>
                                </a:moveTo>
                                <a:lnTo>
                                  <a:pt x="178" y="27"/>
                                </a:lnTo>
                                <a:lnTo>
                                  <a:pt x="205" y="66"/>
                                </a:lnTo>
                                <a:lnTo>
                                  <a:pt x="205" y="147"/>
                                </a:lnTo>
                                <a:lnTo>
                                  <a:pt x="27" y="147"/>
                                </a:lnTo>
                                <a:lnTo>
                                  <a:pt x="27" y="62"/>
                                </a:lnTo>
                                <a:lnTo>
                                  <a:pt x="53" y="27"/>
                                </a:lnTo>
                                <a:lnTo>
                                  <a:pt x="178" y="27"/>
                                </a:lnTo>
                                <a:close/>
                                <a:moveTo>
                                  <a:pt x="0" y="53"/>
                                </a:moveTo>
                                <a:lnTo>
                                  <a:pt x="0" y="53"/>
                                </a:lnTo>
                                <a:lnTo>
                                  <a:pt x="0" y="174"/>
                                </a:lnTo>
                                <a:lnTo>
                                  <a:pt x="231" y="174"/>
                                </a:lnTo>
                                <a:lnTo>
                                  <a:pt x="231" y="58"/>
                                </a:lnTo>
                                <a:lnTo>
                                  <a:pt x="193" y="0"/>
                                </a:lnTo>
                                <a:lnTo>
                                  <a:pt x="39" y="0"/>
                                </a:lnTo>
                                <a:lnTo>
                                  <a:pt x="0" y="53"/>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21" name="Freeform 7"/>
                        <wps:cNvSpPr>
                          <a:spLocks/>
                        </wps:cNvSpPr>
                        <wps:spPr bwMode="auto">
                          <a:xfrm>
                            <a:off x="119062" y="95250"/>
                            <a:ext cx="12700" cy="11113"/>
                          </a:xfrm>
                          <a:custGeom>
                            <a:avLst/>
                            <a:gdLst>
                              <a:gd name="T0" fmla="*/ 2147483646 w 26"/>
                              <a:gd name="T1" fmla="*/ 0 h 24"/>
                              <a:gd name="T2" fmla="*/ 2147483646 w 26"/>
                              <a:gd name="T3" fmla="*/ 0 h 24"/>
                              <a:gd name="T4" fmla="*/ 0 w 26"/>
                              <a:gd name="T5" fmla="*/ 0 h 24"/>
                              <a:gd name="T6" fmla="*/ 0 w 26"/>
                              <a:gd name="T7" fmla="*/ 2147483646 h 24"/>
                              <a:gd name="T8" fmla="*/ 2147483646 w 26"/>
                              <a:gd name="T9" fmla="*/ 2147483646 h 24"/>
                              <a:gd name="T10" fmla="*/ 2147483646 w 26"/>
                              <a:gd name="T11" fmla="*/ 0 h 2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6" h="24">
                                <a:moveTo>
                                  <a:pt x="26" y="0"/>
                                </a:moveTo>
                                <a:lnTo>
                                  <a:pt x="26" y="0"/>
                                </a:lnTo>
                                <a:lnTo>
                                  <a:pt x="0" y="0"/>
                                </a:lnTo>
                                <a:lnTo>
                                  <a:pt x="0" y="24"/>
                                </a:lnTo>
                                <a:lnTo>
                                  <a:pt x="26" y="24"/>
                                </a:lnTo>
                                <a:lnTo>
                                  <a:pt x="26" y="0"/>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22" name="Freeform 9"/>
                        <wps:cNvSpPr>
                          <a:spLocks/>
                        </wps:cNvSpPr>
                        <wps:spPr bwMode="auto">
                          <a:xfrm>
                            <a:off x="90487" y="115887"/>
                            <a:ext cx="12700" cy="11113"/>
                          </a:xfrm>
                          <a:custGeom>
                            <a:avLst/>
                            <a:gdLst>
                              <a:gd name="T0" fmla="*/ 2147483646 w 26"/>
                              <a:gd name="T1" fmla="*/ 0 h 23"/>
                              <a:gd name="T2" fmla="*/ 2147483646 w 26"/>
                              <a:gd name="T3" fmla="*/ 0 h 23"/>
                              <a:gd name="T4" fmla="*/ 0 w 26"/>
                              <a:gd name="T5" fmla="*/ 0 h 23"/>
                              <a:gd name="T6" fmla="*/ 0 w 26"/>
                              <a:gd name="T7" fmla="*/ 2147483646 h 23"/>
                              <a:gd name="T8" fmla="*/ 2147483646 w 26"/>
                              <a:gd name="T9" fmla="*/ 2147483646 h 23"/>
                              <a:gd name="T10" fmla="*/ 2147483646 w 26"/>
                              <a:gd name="T11" fmla="*/ 0 h 2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6" h="23">
                                <a:moveTo>
                                  <a:pt x="26" y="0"/>
                                </a:moveTo>
                                <a:lnTo>
                                  <a:pt x="26" y="0"/>
                                </a:lnTo>
                                <a:lnTo>
                                  <a:pt x="0" y="0"/>
                                </a:lnTo>
                                <a:lnTo>
                                  <a:pt x="0" y="23"/>
                                </a:lnTo>
                                <a:lnTo>
                                  <a:pt x="26" y="23"/>
                                </a:lnTo>
                                <a:lnTo>
                                  <a:pt x="26" y="0"/>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23" name="Freeform 10"/>
                        <wps:cNvSpPr>
                          <a:spLocks/>
                        </wps:cNvSpPr>
                        <wps:spPr bwMode="auto">
                          <a:xfrm>
                            <a:off x="149225" y="115887"/>
                            <a:ext cx="11113" cy="11113"/>
                          </a:xfrm>
                          <a:custGeom>
                            <a:avLst/>
                            <a:gdLst>
                              <a:gd name="T0" fmla="*/ 2147483646 w 26"/>
                              <a:gd name="T1" fmla="*/ 0 h 23"/>
                              <a:gd name="T2" fmla="*/ 2147483646 w 26"/>
                              <a:gd name="T3" fmla="*/ 0 h 23"/>
                              <a:gd name="T4" fmla="*/ 0 w 26"/>
                              <a:gd name="T5" fmla="*/ 0 h 23"/>
                              <a:gd name="T6" fmla="*/ 0 w 26"/>
                              <a:gd name="T7" fmla="*/ 2147483646 h 23"/>
                              <a:gd name="T8" fmla="*/ 2147483646 w 26"/>
                              <a:gd name="T9" fmla="*/ 2147483646 h 23"/>
                              <a:gd name="T10" fmla="*/ 2147483646 w 26"/>
                              <a:gd name="T11" fmla="*/ 0 h 2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6" h="23">
                                <a:moveTo>
                                  <a:pt x="26" y="0"/>
                                </a:moveTo>
                                <a:lnTo>
                                  <a:pt x="26" y="0"/>
                                </a:lnTo>
                                <a:lnTo>
                                  <a:pt x="0" y="0"/>
                                </a:lnTo>
                                <a:lnTo>
                                  <a:pt x="0" y="23"/>
                                </a:lnTo>
                                <a:lnTo>
                                  <a:pt x="26" y="23"/>
                                </a:lnTo>
                                <a:lnTo>
                                  <a:pt x="26" y="0"/>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24" name="Freeform 11"/>
                        <wps:cNvSpPr>
                          <a:spLocks/>
                        </wps:cNvSpPr>
                        <wps:spPr bwMode="auto">
                          <a:xfrm>
                            <a:off x="365125" y="71437"/>
                            <a:ext cx="30163" cy="36513"/>
                          </a:xfrm>
                          <a:custGeom>
                            <a:avLst/>
                            <a:gdLst>
                              <a:gd name="T0" fmla="*/ 2147483646 w 67"/>
                              <a:gd name="T1" fmla="*/ 0 h 76"/>
                              <a:gd name="T2" fmla="*/ 2147483646 w 67"/>
                              <a:gd name="T3" fmla="*/ 0 h 76"/>
                              <a:gd name="T4" fmla="*/ 2147483646 w 67"/>
                              <a:gd name="T5" fmla="*/ 2147483646 h 76"/>
                              <a:gd name="T6" fmla="*/ 0 w 67"/>
                              <a:gd name="T7" fmla="*/ 2147483646 h 76"/>
                              <a:gd name="T8" fmla="*/ 0 w 67"/>
                              <a:gd name="T9" fmla="*/ 2147483646 h 76"/>
                              <a:gd name="T10" fmla="*/ 2147483646 w 67"/>
                              <a:gd name="T11" fmla="*/ 2147483646 h 76"/>
                              <a:gd name="T12" fmla="*/ 2147483646 w 67"/>
                              <a:gd name="T13" fmla="*/ 2147483646 h 76"/>
                              <a:gd name="T14" fmla="*/ 2147483646 w 67"/>
                              <a:gd name="T15" fmla="*/ 2147483646 h 76"/>
                              <a:gd name="T16" fmla="*/ 2147483646 w 67"/>
                              <a:gd name="T17" fmla="*/ 0 h 76"/>
                              <a:gd name="T18" fmla="*/ 2147483646 w 67"/>
                              <a:gd name="T19" fmla="*/ 0 h 7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7" h="76">
                                <a:moveTo>
                                  <a:pt x="15" y="0"/>
                                </a:moveTo>
                                <a:lnTo>
                                  <a:pt x="15" y="0"/>
                                </a:lnTo>
                                <a:lnTo>
                                  <a:pt x="15" y="18"/>
                                </a:lnTo>
                                <a:lnTo>
                                  <a:pt x="0" y="18"/>
                                </a:lnTo>
                                <a:lnTo>
                                  <a:pt x="0" y="76"/>
                                </a:lnTo>
                                <a:lnTo>
                                  <a:pt x="67" y="76"/>
                                </a:lnTo>
                                <a:lnTo>
                                  <a:pt x="67" y="18"/>
                                </a:lnTo>
                                <a:lnTo>
                                  <a:pt x="53" y="18"/>
                                </a:lnTo>
                                <a:lnTo>
                                  <a:pt x="53" y="0"/>
                                </a:lnTo>
                                <a:lnTo>
                                  <a:pt x="15" y="0"/>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26" name="Freeform 12"/>
                        <wps:cNvSpPr>
                          <a:spLocks/>
                        </wps:cNvSpPr>
                        <wps:spPr bwMode="auto">
                          <a:xfrm>
                            <a:off x="365125" y="120650"/>
                            <a:ext cx="31750" cy="36513"/>
                          </a:xfrm>
                          <a:custGeom>
                            <a:avLst/>
                            <a:gdLst>
                              <a:gd name="T0" fmla="*/ 2147483646 w 68"/>
                              <a:gd name="T1" fmla="*/ 2147483646 h 78"/>
                              <a:gd name="T2" fmla="*/ 2147483646 w 68"/>
                              <a:gd name="T3" fmla="*/ 2147483646 h 78"/>
                              <a:gd name="T4" fmla="*/ 2147483646 w 68"/>
                              <a:gd name="T5" fmla="*/ 2147483646 h 78"/>
                              <a:gd name="T6" fmla="*/ 2147483646 w 68"/>
                              <a:gd name="T7" fmla="*/ 2147483646 h 78"/>
                              <a:gd name="T8" fmla="*/ 2147483646 w 68"/>
                              <a:gd name="T9" fmla="*/ 0 h 78"/>
                              <a:gd name="T10" fmla="*/ 0 w 68"/>
                              <a:gd name="T11" fmla="*/ 0 h 78"/>
                              <a:gd name="T12" fmla="*/ 0 w 68"/>
                              <a:gd name="T13" fmla="*/ 2147483646 h 78"/>
                              <a:gd name="T14" fmla="*/ 2147483646 w 68"/>
                              <a:gd name="T15" fmla="*/ 2147483646 h 78"/>
                              <a:gd name="T16" fmla="*/ 2147483646 w 68"/>
                              <a:gd name="T17" fmla="*/ 2147483646 h 78"/>
                              <a:gd name="T18" fmla="*/ 2147483646 w 68"/>
                              <a:gd name="T19" fmla="*/ 2147483646 h 7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8" h="78">
                                <a:moveTo>
                                  <a:pt x="53" y="78"/>
                                </a:moveTo>
                                <a:lnTo>
                                  <a:pt x="53" y="78"/>
                                </a:lnTo>
                                <a:lnTo>
                                  <a:pt x="53" y="59"/>
                                </a:lnTo>
                                <a:lnTo>
                                  <a:pt x="68" y="59"/>
                                </a:lnTo>
                                <a:lnTo>
                                  <a:pt x="68" y="0"/>
                                </a:lnTo>
                                <a:lnTo>
                                  <a:pt x="0" y="0"/>
                                </a:lnTo>
                                <a:lnTo>
                                  <a:pt x="0" y="59"/>
                                </a:lnTo>
                                <a:lnTo>
                                  <a:pt x="15" y="59"/>
                                </a:lnTo>
                                <a:lnTo>
                                  <a:pt x="15" y="78"/>
                                </a:lnTo>
                                <a:lnTo>
                                  <a:pt x="53" y="78"/>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27" name="Freeform 13"/>
                        <wps:cNvSpPr>
                          <a:spLocks/>
                        </wps:cNvSpPr>
                        <wps:spPr bwMode="auto">
                          <a:xfrm>
                            <a:off x="403225" y="71437"/>
                            <a:ext cx="31750" cy="36513"/>
                          </a:xfrm>
                          <a:custGeom>
                            <a:avLst/>
                            <a:gdLst>
                              <a:gd name="T0" fmla="*/ 2147483646 w 67"/>
                              <a:gd name="T1" fmla="*/ 0 h 76"/>
                              <a:gd name="T2" fmla="*/ 2147483646 w 67"/>
                              <a:gd name="T3" fmla="*/ 0 h 76"/>
                              <a:gd name="T4" fmla="*/ 2147483646 w 67"/>
                              <a:gd name="T5" fmla="*/ 2147483646 h 76"/>
                              <a:gd name="T6" fmla="*/ 0 w 67"/>
                              <a:gd name="T7" fmla="*/ 2147483646 h 76"/>
                              <a:gd name="T8" fmla="*/ 0 w 67"/>
                              <a:gd name="T9" fmla="*/ 2147483646 h 76"/>
                              <a:gd name="T10" fmla="*/ 2147483646 w 67"/>
                              <a:gd name="T11" fmla="*/ 2147483646 h 76"/>
                              <a:gd name="T12" fmla="*/ 2147483646 w 67"/>
                              <a:gd name="T13" fmla="*/ 2147483646 h 76"/>
                              <a:gd name="T14" fmla="*/ 2147483646 w 67"/>
                              <a:gd name="T15" fmla="*/ 2147483646 h 76"/>
                              <a:gd name="T16" fmla="*/ 2147483646 w 67"/>
                              <a:gd name="T17" fmla="*/ 0 h 76"/>
                              <a:gd name="T18" fmla="*/ 2147483646 w 67"/>
                              <a:gd name="T19" fmla="*/ 0 h 7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7" h="76">
                                <a:moveTo>
                                  <a:pt x="15" y="0"/>
                                </a:moveTo>
                                <a:lnTo>
                                  <a:pt x="15" y="0"/>
                                </a:lnTo>
                                <a:lnTo>
                                  <a:pt x="15" y="18"/>
                                </a:lnTo>
                                <a:lnTo>
                                  <a:pt x="0" y="18"/>
                                </a:lnTo>
                                <a:lnTo>
                                  <a:pt x="0" y="76"/>
                                </a:lnTo>
                                <a:lnTo>
                                  <a:pt x="67" y="76"/>
                                </a:lnTo>
                                <a:lnTo>
                                  <a:pt x="67" y="18"/>
                                </a:lnTo>
                                <a:lnTo>
                                  <a:pt x="53" y="18"/>
                                </a:lnTo>
                                <a:lnTo>
                                  <a:pt x="53" y="0"/>
                                </a:lnTo>
                                <a:lnTo>
                                  <a:pt x="15" y="0"/>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31" name="Freeform 14"/>
                        <wps:cNvSpPr>
                          <a:spLocks/>
                        </wps:cNvSpPr>
                        <wps:spPr bwMode="auto">
                          <a:xfrm>
                            <a:off x="403225" y="120650"/>
                            <a:ext cx="31750" cy="36513"/>
                          </a:xfrm>
                          <a:custGeom>
                            <a:avLst/>
                            <a:gdLst>
                              <a:gd name="T0" fmla="*/ 2147483646 w 68"/>
                              <a:gd name="T1" fmla="*/ 2147483646 h 78"/>
                              <a:gd name="T2" fmla="*/ 2147483646 w 68"/>
                              <a:gd name="T3" fmla="*/ 2147483646 h 78"/>
                              <a:gd name="T4" fmla="*/ 2147483646 w 68"/>
                              <a:gd name="T5" fmla="*/ 2147483646 h 78"/>
                              <a:gd name="T6" fmla="*/ 2147483646 w 68"/>
                              <a:gd name="T7" fmla="*/ 2147483646 h 78"/>
                              <a:gd name="T8" fmla="*/ 2147483646 w 68"/>
                              <a:gd name="T9" fmla="*/ 0 h 78"/>
                              <a:gd name="T10" fmla="*/ 0 w 68"/>
                              <a:gd name="T11" fmla="*/ 0 h 78"/>
                              <a:gd name="T12" fmla="*/ 0 w 68"/>
                              <a:gd name="T13" fmla="*/ 2147483646 h 78"/>
                              <a:gd name="T14" fmla="*/ 2147483646 w 68"/>
                              <a:gd name="T15" fmla="*/ 2147483646 h 78"/>
                              <a:gd name="T16" fmla="*/ 2147483646 w 68"/>
                              <a:gd name="T17" fmla="*/ 2147483646 h 78"/>
                              <a:gd name="T18" fmla="*/ 2147483646 w 68"/>
                              <a:gd name="T19" fmla="*/ 2147483646 h 7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8" h="78">
                                <a:moveTo>
                                  <a:pt x="53" y="78"/>
                                </a:moveTo>
                                <a:lnTo>
                                  <a:pt x="53" y="78"/>
                                </a:lnTo>
                                <a:lnTo>
                                  <a:pt x="53" y="59"/>
                                </a:lnTo>
                                <a:lnTo>
                                  <a:pt x="68" y="59"/>
                                </a:lnTo>
                                <a:lnTo>
                                  <a:pt x="68" y="0"/>
                                </a:lnTo>
                                <a:lnTo>
                                  <a:pt x="0" y="0"/>
                                </a:lnTo>
                                <a:lnTo>
                                  <a:pt x="0" y="59"/>
                                </a:lnTo>
                                <a:lnTo>
                                  <a:pt x="15" y="59"/>
                                </a:lnTo>
                                <a:lnTo>
                                  <a:pt x="15" y="78"/>
                                </a:lnTo>
                                <a:lnTo>
                                  <a:pt x="53" y="78"/>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33" name="Freeform 15"/>
                        <wps:cNvSpPr>
                          <a:spLocks/>
                        </wps:cNvSpPr>
                        <wps:spPr bwMode="auto">
                          <a:xfrm>
                            <a:off x="441325" y="71437"/>
                            <a:ext cx="31750" cy="36513"/>
                          </a:xfrm>
                          <a:custGeom>
                            <a:avLst/>
                            <a:gdLst>
                              <a:gd name="T0" fmla="*/ 2147483646 w 67"/>
                              <a:gd name="T1" fmla="*/ 0 h 76"/>
                              <a:gd name="T2" fmla="*/ 2147483646 w 67"/>
                              <a:gd name="T3" fmla="*/ 0 h 76"/>
                              <a:gd name="T4" fmla="*/ 2147483646 w 67"/>
                              <a:gd name="T5" fmla="*/ 2147483646 h 76"/>
                              <a:gd name="T6" fmla="*/ 0 w 67"/>
                              <a:gd name="T7" fmla="*/ 2147483646 h 76"/>
                              <a:gd name="T8" fmla="*/ 0 w 67"/>
                              <a:gd name="T9" fmla="*/ 2147483646 h 76"/>
                              <a:gd name="T10" fmla="*/ 2147483646 w 67"/>
                              <a:gd name="T11" fmla="*/ 2147483646 h 76"/>
                              <a:gd name="T12" fmla="*/ 2147483646 w 67"/>
                              <a:gd name="T13" fmla="*/ 2147483646 h 76"/>
                              <a:gd name="T14" fmla="*/ 2147483646 w 67"/>
                              <a:gd name="T15" fmla="*/ 2147483646 h 76"/>
                              <a:gd name="T16" fmla="*/ 2147483646 w 67"/>
                              <a:gd name="T17" fmla="*/ 0 h 76"/>
                              <a:gd name="T18" fmla="*/ 2147483646 w 67"/>
                              <a:gd name="T19" fmla="*/ 0 h 7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7" h="76">
                                <a:moveTo>
                                  <a:pt x="14" y="0"/>
                                </a:moveTo>
                                <a:lnTo>
                                  <a:pt x="14" y="0"/>
                                </a:lnTo>
                                <a:lnTo>
                                  <a:pt x="14" y="18"/>
                                </a:lnTo>
                                <a:lnTo>
                                  <a:pt x="0" y="18"/>
                                </a:lnTo>
                                <a:lnTo>
                                  <a:pt x="0" y="76"/>
                                </a:lnTo>
                                <a:lnTo>
                                  <a:pt x="67" y="76"/>
                                </a:lnTo>
                                <a:lnTo>
                                  <a:pt x="67" y="18"/>
                                </a:lnTo>
                                <a:lnTo>
                                  <a:pt x="52" y="18"/>
                                </a:lnTo>
                                <a:lnTo>
                                  <a:pt x="52" y="0"/>
                                </a:lnTo>
                                <a:lnTo>
                                  <a:pt x="14" y="0"/>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34" name="Freeform 16"/>
                        <wps:cNvSpPr>
                          <a:spLocks/>
                        </wps:cNvSpPr>
                        <wps:spPr bwMode="auto">
                          <a:xfrm>
                            <a:off x="441325" y="120650"/>
                            <a:ext cx="31750" cy="36513"/>
                          </a:xfrm>
                          <a:custGeom>
                            <a:avLst/>
                            <a:gdLst>
                              <a:gd name="T0" fmla="*/ 2147483646 w 68"/>
                              <a:gd name="T1" fmla="*/ 2147483646 h 78"/>
                              <a:gd name="T2" fmla="*/ 2147483646 w 68"/>
                              <a:gd name="T3" fmla="*/ 2147483646 h 78"/>
                              <a:gd name="T4" fmla="*/ 2147483646 w 68"/>
                              <a:gd name="T5" fmla="*/ 2147483646 h 78"/>
                              <a:gd name="T6" fmla="*/ 2147483646 w 68"/>
                              <a:gd name="T7" fmla="*/ 2147483646 h 78"/>
                              <a:gd name="T8" fmla="*/ 2147483646 w 68"/>
                              <a:gd name="T9" fmla="*/ 0 h 78"/>
                              <a:gd name="T10" fmla="*/ 0 w 68"/>
                              <a:gd name="T11" fmla="*/ 0 h 78"/>
                              <a:gd name="T12" fmla="*/ 0 w 68"/>
                              <a:gd name="T13" fmla="*/ 2147483646 h 78"/>
                              <a:gd name="T14" fmla="*/ 2147483646 w 68"/>
                              <a:gd name="T15" fmla="*/ 2147483646 h 78"/>
                              <a:gd name="T16" fmla="*/ 2147483646 w 68"/>
                              <a:gd name="T17" fmla="*/ 2147483646 h 78"/>
                              <a:gd name="T18" fmla="*/ 2147483646 w 68"/>
                              <a:gd name="T19" fmla="*/ 2147483646 h 7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8" h="78">
                                <a:moveTo>
                                  <a:pt x="53" y="78"/>
                                </a:moveTo>
                                <a:lnTo>
                                  <a:pt x="53" y="78"/>
                                </a:lnTo>
                                <a:lnTo>
                                  <a:pt x="53" y="59"/>
                                </a:lnTo>
                                <a:lnTo>
                                  <a:pt x="68" y="59"/>
                                </a:lnTo>
                                <a:lnTo>
                                  <a:pt x="68" y="0"/>
                                </a:lnTo>
                                <a:lnTo>
                                  <a:pt x="0" y="0"/>
                                </a:lnTo>
                                <a:lnTo>
                                  <a:pt x="0" y="59"/>
                                </a:lnTo>
                                <a:lnTo>
                                  <a:pt x="15" y="59"/>
                                </a:lnTo>
                                <a:lnTo>
                                  <a:pt x="15" y="78"/>
                                </a:lnTo>
                                <a:lnTo>
                                  <a:pt x="53" y="78"/>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37" name="Freeform 17"/>
                        <wps:cNvSpPr>
                          <a:spLocks/>
                        </wps:cNvSpPr>
                        <wps:spPr bwMode="auto">
                          <a:xfrm>
                            <a:off x="481012" y="71437"/>
                            <a:ext cx="31750" cy="36513"/>
                          </a:xfrm>
                          <a:custGeom>
                            <a:avLst/>
                            <a:gdLst>
                              <a:gd name="T0" fmla="*/ 2147483646 w 67"/>
                              <a:gd name="T1" fmla="*/ 0 h 76"/>
                              <a:gd name="T2" fmla="*/ 2147483646 w 67"/>
                              <a:gd name="T3" fmla="*/ 0 h 76"/>
                              <a:gd name="T4" fmla="*/ 2147483646 w 67"/>
                              <a:gd name="T5" fmla="*/ 2147483646 h 76"/>
                              <a:gd name="T6" fmla="*/ 0 w 67"/>
                              <a:gd name="T7" fmla="*/ 2147483646 h 76"/>
                              <a:gd name="T8" fmla="*/ 0 w 67"/>
                              <a:gd name="T9" fmla="*/ 2147483646 h 76"/>
                              <a:gd name="T10" fmla="*/ 2147483646 w 67"/>
                              <a:gd name="T11" fmla="*/ 2147483646 h 76"/>
                              <a:gd name="T12" fmla="*/ 2147483646 w 67"/>
                              <a:gd name="T13" fmla="*/ 2147483646 h 76"/>
                              <a:gd name="T14" fmla="*/ 2147483646 w 67"/>
                              <a:gd name="T15" fmla="*/ 2147483646 h 76"/>
                              <a:gd name="T16" fmla="*/ 2147483646 w 67"/>
                              <a:gd name="T17" fmla="*/ 0 h 76"/>
                              <a:gd name="T18" fmla="*/ 2147483646 w 67"/>
                              <a:gd name="T19" fmla="*/ 0 h 7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7" h="76">
                                <a:moveTo>
                                  <a:pt x="15" y="0"/>
                                </a:moveTo>
                                <a:lnTo>
                                  <a:pt x="15" y="0"/>
                                </a:lnTo>
                                <a:lnTo>
                                  <a:pt x="15" y="18"/>
                                </a:lnTo>
                                <a:lnTo>
                                  <a:pt x="0" y="18"/>
                                </a:lnTo>
                                <a:lnTo>
                                  <a:pt x="0" y="76"/>
                                </a:lnTo>
                                <a:lnTo>
                                  <a:pt x="67" y="76"/>
                                </a:lnTo>
                                <a:lnTo>
                                  <a:pt x="67" y="18"/>
                                </a:lnTo>
                                <a:lnTo>
                                  <a:pt x="52" y="18"/>
                                </a:lnTo>
                                <a:lnTo>
                                  <a:pt x="52" y="0"/>
                                </a:lnTo>
                                <a:lnTo>
                                  <a:pt x="15" y="0"/>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38" name="Freeform 18"/>
                        <wps:cNvSpPr>
                          <a:spLocks/>
                        </wps:cNvSpPr>
                        <wps:spPr bwMode="auto">
                          <a:xfrm>
                            <a:off x="479425" y="120650"/>
                            <a:ext cx="33338" cy="36513"/>
                          </a:xfrm>
                          <a:custGeom>
                            <a:avLst/>
                            <a:gdLst>
                              <a:gd name="T0" fmla="*/ 2147483646 w 68"/>
                              <a:gd name="T1" fmla="*/ 2147483646 h 78"/>
                              <a:gd name="T2" fmla="*/ 2147483646 w 68"/>
                              <a:gd name="T3" fmla="*/ 2147483646 h 78"/>
                              <a:gd name="T4" fmla="*/ 2147483646 w 68"/>
                              <a:gd name="T5" fmla="*/ 2147483646 h 78"/>
                              <a:gd name="T6" fmla="*/ 2147483646 w 68"/>
                              <a:gd name="T7" fmla="*/ 2147483646 h 78"/>
                              <a:gd name="T8" fmla="*/ 2147483646 w 68"/>
                              <a:gd name="T9" fmla="*/ 0 h 78"/>
                              <a:gd name="T10" fmla="*/ 0 w 68"/>
                              <a:gd name="T11" fmla="*/ 0 h 78"/>
                              <a:gd name="T12" fmla="*/ 0 w 68"/>
                              <a:gd name="T13" fmla="*/ 2147483646 h 78"/>
                              <a:gd name="T14" fmla="*/ 2147483646 w 68"/>
                              <a:gd name="T15" fmla="*/ 2147483646 h 78"/>
                              <a:gd name="T16" fmla="*/ 2147483646 w 68"/>
                              <a:gd name="T17" fmla="*/ 2147483646 h 78"/>
                              <a:gd name="T18" fmla="*/ 2147483646 w 68"/>
                              <a:gd name="T19" fmla="*/ 2147483646 h 7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8" h="78">
                                <a:moveTo>
                                  <a:pt x="53" y="78"/>
                                </a:moveTo>
                                <a:lnTo>
                                  <a:pt x="53" y="78"/>
                                </a:lnTo>
                                <a:lnTo>
                                  <a:pt x="53" y="59"/>
                                </a:lnTo>
                                <a:lnTo>
                                  <a:pt x="68" y="59"/>
                                </a:lnTo>
                                <a:lnTo>
                                  <a:pt x="68" y="0"/>
                                </a:lnTo>
                                <a:lnTo>
                                  <a:pt x="0" y="0"/>
                                </a:lnTo>
                                <a:lnTo>
                                  <a:pt x="0" y="59"/>
                                </a:lnTo>
                                <a:lnTo>
                                  <a:pt x="15" y="59"/>
                                </a:lnTo>
                                <a:lnTo>
                                  <a:pt x="15" y="78"/>
                                </a:lnTo>
                                <a:lnTo>
                                  <a:pt x="53" y="78"/>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39" name="Freeform 19"/>
                        <wps:cNvSpPr>
                          <a:spLocks/>
                        </wps:cNvSpPr>
                        <wps:spPr bwMode="auto">
                          <a:xfrm>
                            <a:off x="531812" y="71437"/>
                            <a:ext cx="31750" cy="36513"/>
                          </a:xfrm>
                          <a:custGeom>
                            <a:avLst/>
                            <a:gdLst>
                              <a:gd name="T0" fmla="*/ 2147483646 w 67"/>
                              <a:gd name="T1" fmla="*/ 0 h 76"/>
                              <a:gd name="T2" fmla="*/ 2147483646 w 67"/>
                              <a:gd name="T3" fmla="*/ 0 h 76"/>
                              <a:gd name="T4" fmla="*/ 2147483646 w 67"/>
                              <a:gd name="T5" fmla="*/ 2147483646 h 76"/>
                              <a:gd name="T6" fmla="*/ 0 w 67"/>
                              <a:gd name="T7" fmla="*/ 2147483646 h 76"/>
                              <a:gd name="T8" fmla="*/ 0 w 67"/>
                              <a:gd name="T9" fmla="*/ 2147483646 h 76"/>
                              <a:gd name="T10" fmla="*/ 2147483646 w 67"/>
                              <a:gd name="T11" fmla="*/ 2147483646 h 76"/>
                              <a:gd name="T12" fmla="*/ 2147483646 w 67"/>
                              <a:gd name="T13" fmla="*/ 2147483646 h 76"/>
                              <a:gd name="T14" fmla="*/ 2147483646 w 67"/>
                              <a:gd name="T15" fmla="*/ 2147483646 h 76"/>
                              <a:gd name="T16" fmla="*/ 2147483646 w 67"/>
                              <a:gd name="T17" fmla="*/ 0 h 76"/>
                              <a:gd name="T18" fmla="*/ 2147483646 w 67"/>
                              <a:gd name="T19" fmla="*/ 0 h 7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7" h="76">
                                <a:moveTo>
                                  <a:pt x="15" y="0"/>
                                </a:moveTo>
                                <a:lnTo>
                                  <a:pt x="15" y="0"/>
                                </a:lnTo>
                                <a:lnTo>
                                  <a:pt x="15" y="18"/>
                                </a:lnTo>
                                <a:lnTo>
                                  <a:pt x="0" y="18"/>
                                </a:lnTo>
                                <a:lnTo>
                                  <a:pt x="0" y="76"/>
                                </a:lnTo>
                                <a:lnTo>
                                  <a:pt x="67" y="76"/>
                                </a:lnTo>
                                <a:lnTo>
                                  <a:pt x="67" y="18"/>
                                </a:lnTo>
                                <a:lnTo>
                                  <a:pt x="52" y="18"/>
                                </a:lnTo>
                                <a:lnTo>
                                  <a:pt x="52" y="0"/>
                                </a:lnTo>
                                <a:lnTo>
                                  <a:pt x="15" y="0"/>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40" name="Freeform 20"/>
                        <wps:cNvSpPr>
                          <a:spLocks/>
                        </wps:cNvSpPr>
                        <wps:spPr bwMode="auto">
                          <a:xfrm>
                            <a:off x="531812" y="120650"/>
                            <a:ext cx="31750" cy="36513"/>
                          </a:xfrm>
                          <a:custGeom>
                            <a:avLst/>
                            <a:gdLst>
                              <a:gd name="T0" fmla="*/ 2147483646 w 68"/>
                              <a:gd name="T1" fmla="*/ 2147483646 h 78"/>
                              <a:gd name="T2" fmla="*/ 2147483646 w 68"/>
                              <a:gd name="T3" fmla="*/ 2147483646 h 78"/>
                              <a:gd name="T4" fmla="*/ 2147483646 w 68"/>
                              <a:gd name="T5" fmla="*/ 2147483646 h 78"/>
                              <a:gd name="T6" fmla="*/ 2147483646 w 68"/>
                              <a:gd name="T7" fmla="*/ 2147483646 h 78"/>
                              <a:gd name="T8" fmla="*/ 2147483646 w 68"/>
                              <a:gd name="T9" fmla="*/ 0 h 78"/>
                              <a:gd name="T10" fmla="*/ 0 w 68"/>
                              <a:gd name="T11" fmla="*/ 0 h 78"/>
                              <a:gd name="T12" fmla="*/ 0 w 68"/>
                              <a:gd name="T13" fmla="*/ 2147483646 h 78"/>
                              <a:gd name="T14" fmla="*/ 2147483646 w 68"/>
                              <a:gd name="T15" fmla="*/ 2147483646 h 78"/>
                              <a:gd name="T16" fmla="*/ 2147483646 w 68"/>
                              <a:gd name="T17" fmla="*/ 2147483646 h 78"/>
                              <a:gd name="T18" fmla="*/ 2147483646 w 68"/>
                              <a:gd name="T19" fmla="*/ 2147483646 h 7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8" h="78">
                                <a:moveTo>
                                  <a:pt x="53" y="78"/>
                                </a:moveTo>
                                <a:lnTo>
                                  <a:pt x="53" y="78"/>
                                </a:lnTo>
                                <a:lnTo>
                                  <a:pt x="53" y="59"/>
                                </a:lnTo>
                                <a:lnTo>
                                  <a:pt x="68" y="59"/>
                                </a:lnTo>
                                <a:lnTo>
                                  <a:pt x="68" y="0"/>
                                </a:lnTo>
                                <a:lnTo>
                                  <a:pt x="0" y="0"/>
                                </a:lnTo>
                                <a:lnTo>
                                  <a:pt x="0" y="59"/>
                                </a:lnTo>
                                <a:lnTo>
                                  <a:pt x="15" y="59"/>
                                </a:lnTo>
                                <a:lnTo>
                                  <a:pt x="15" y="78"/>
                                </a:lnTo>
                                <a:lnTo>
                                  <a:pt x="53" y="78"/>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41" name="Freeform 21"/>
                        <wps:cNvSpPr>
                          <a:spLocks/>
                        </wps:cNvSpPr>
                        <wps:spPr bwMode="auto">
                          <a:xfrm>
                            <a:off x="569912" y="71437"/>
                            <a:ext cx="31750" cy="36513"/>
                          </a:xfrm>
                          <a:custGeom>
                            <a:avLst/>
                            <a:gdLst>
                              <a:gd name="T0" fmla="*/ 2147483646 w 67"/>
                              <a:gd name="T1" fmla="*/ 0 h 76"/>
                              <a:gd name="T2" fmla="*/ 2147483646 w 67"/>
                              <a:gd name="T3" fmla="*/ 0 h 76"/>
                              <a:gd name="T4" fmla="*/ 2147483646 w 67"/>
                              <a:gd name="T5" fmla="*/ 2147483646 h 76"/>
                              <a:gd name="T6" fmla="*/ 0 w 67"/>
                              <a:gd name="T7" fmla="*/ 2147483646 h 76"/>
                              <a:gd name="T8" fmla="*/ 0 w 67"/>
                              <a:gd name="T9" fmla="*/ 2147483646 h 76"/>
                              <a:gd name="T10" fmla="*/ 2147483646 w 67"/>
                              <a:gd name="T11" fmla="*/ 2147483646 h 76"/>
                              <a:gd name="T12" fmla="*/ 2147483646 w 67"/>
                              <a:gd name="T13" fmla="*/ 2147483646 h 76"/>
                              <a:gd name="T14" fmla="*/ 2147483646 w 67"/>
                              <a:gd name="T15" fmla="*/ 2147483646 h 76"/>
                              <a:gd name="T16" fmla="*/ 2147483646 w 67"/>
                              <a:gd name="T17" fmla="*/ 0 h 76"/>
                              <a:gd name="T18" fmla="*/ 2147483646 w 67"/>
                              <a:gd name="T19" fmla="*/ 0 h 7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7" h="76">
                                <a:moveTo>
                                  <a:pt x="15" y="0"/>
                                </a:moveTo>
                                <a:lnTo>
                                  <a:pt x="15" y="0"/>
                                </a:lnTo>
                                <a:lnTo>
                                  <a:pt x="15" y="18"/>
                                </a:lnTo>
                                <a:lnTo>
                                  <a:pt x="0" y="18"/>
                                </a:lnTo>
                                <a:lnTo>
                                  <a:pt x="0" y="76"/>
                                </a:lnTo>
                                <a:lnTo>
                                  <a:pt x="67" y="76"/>
                                </a:lnTo>
                                <a:lnTo>
                                  <a:pt x="67" y="18"/>
                                </a:lnTo>
                                <a:lnTo>
                                  <a:pt x="52" y="18"/>
                                </a:lnTo>
                                <a:lnTo>
                                  <a:pt x="52" y="0"/>
                                </a:lnTo>
                                <a:lnTo>
                                  <a:pt x="15" y="0"/>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42" name="Freeform 22"/>
                        <wps:cNvSpPr>
                          <a:spLocks/>
                        </wps:cNvSpPr>
                        <wps:spPr bwMode="auto">
                          <a:xfrm>
                            <a:off x="569912" y="120650"/>
                            <a:ext cx="31750" cy="36513"/>
                          </a:xfrm>
                          <a:custGeom>
                            <a:avLst/>
                            <a:gdLst>
                              <a:gd name="T0" fmla="*/ 2147483646 w 68"/>
                              <a:gd name="T1" fmla="*/ 2147483646 h 78"/>
                              <a:gd name="T2" fmla="*/ 2147483646 w 68"/>
                              <a:gd name="T3" fmla="*/ 2147483646 h 78"/>
                              <a:gd name="T4" fmla="*/ 2147483646 w 68"/>
                              <a:gd name="T5" fmla="*/ 2147483646 h 78"/>
                              <a:gd name="T6" fmla="*/ 2147483646 w 68"/>
                              <a:gd name="T7" fmla="*/ 2147483646 h 78"/>
                              <a:gd name="T8" fmla="*/ 2147483646 w 68"/>
                              <a:gd name="T9" fmla="*/ 0 h 78"/>
                              <a:gd name="T10" fmla="*/ 0 w 68"/>
                              <a:gd name="T11" fmla="*/ 0 h 78"/>
                              <a:gd name="T12" fmla="*/ 0 w 68"/>
                              <a:gd name="T13" fmla="*/ 2147483646 h 78"/>
                              <a:gd name="T14" fmla="*/ 2147483646 w 68"/>
                              <a:gd name="T15" fmla="*/ 2147483646 h 78"/>
                              <a:gd name="T16" fmla="*/ 2147483646 w 68"/>
                              <a:gd name="T17" fmla="*/ 2147483646 h 78"/>
                              <a:gd name="T18" fmla="*/ 2147483646 w 68"/>
                              <a:gd name="T19" fmla="*/ 2147483646 h 7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8" h="78">
                                <a:moveTo>
                                  <a:pt x="53" y="78"/>
                                </a:moveTo>
                                <a:lnTo>
                                  <a:pt x="53" y="78"/>
                                </a:lnTo>
                                <a:lnTo>
                                  <a:pt x="53" y="59"/>
                                </a:lnTo>
                                <a:lnTo>
                                  <a:pt x="68" y="59"/>
                                </a:lnTo>
                                <a:lnTo>
                                  <a:pt x="68" y="0"/>
                                </a:lnTo>
                                <a:lnTo>
                                  <a:pt x="0" y="0"/>
                                </a:lnTo>
                                <a:lnTo>
                                  <a:pt x="0" y="59"/>
                                </a:lnTo>
                                <a:lnTo>
                                  <a:pt x="15" y="59"/>
                                </a:lnTo>
                                <a:lnTo>
                                  <a:pt x="15" y="78"/>
                                </a:lnTo>
                                <a:lnTo>
                                  <a:pt x="53" y="78"/>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43" name="Freeform 23"/>
                        <wps:cNvSpPr>
                          <a:spLocks/>
                        </wps:cNvSpPr>
                        <wps:spPr bwMode="auto">
                          <a:xfrm>
                            <a:off x="609600" y="71437"/>
                            <a:ext cx="30163" cy="36513"/>
                          </a:xfrm>
                          <a:custGeom>
                            <a:avLst/>
                            <a:gdLst>
                              <a:gd name="T0" fmla="*/ 2147483646 w 67"/>
                              <a:gd name="T1" fmla="*/ 0 h 76"/>
                              <a:gd name="T2" fmla="*/ 2147483646 w 67"/>
                              <a:gd name="T3" fmla="*/ 0 h 76"/>
                              <a:gd name="T4" fmla="*/ 2147483646 w 67"/>
                              <a:gd name="T5" fmla="*/ 2147483646 h 76"/>
                              <a:gd name="T6" fmla="*/ 0 w 67"/>
                              <a:gd name="T7" fmla="*/ 2147483646 h 76"/>
                              <a:gd name="T8" fmla="*/ 0 w 67"/>
                              <a:gd name="T9" fmla="*/ 2147483646 h 76"/>
                              <a:gd name="T10" fmla="*/ 2147483646 w 67"/>
                              <a:gd name="T11" fmla="*/ 2147483646 h 76"/>
                              <a:gd name="T12" fmla="*/ 2147483646 w 67"/>
                              <a:gd name="T13" fmla="*/ 2147483646 h 76"/>
                              <a:gd name="T14" fmla="*/ 2147483646 w 67"/>
                              <a:gd name="T15" fmla="*/ 2147483646 h 76"/>
                              <a:gd name="T16" fmla="*/ 2147483646 w 67"/>
                              <a:gd name="T17" fmla="*/ 0 h 76"/>
                              <a:gd name="T18" fmla="*/ 2147483646 w 67"/>
                              <a:gd name="T19" fmla="*/ 0 h 7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7" h="76">
                                <a:moveTo>
                                  <a:pt x="15" y="0"/>
                                </a:moveTo>
                                <a:lnTo>
                                  <a:pt x="15" y="0"/>
                                </a:lnTo>
                                <a:lnTo>
                                  <a:pt x="15" y="18"/>
                                </a:lnTo>
                                <a:lnTo>
                                  <a:pt x="0" y="18"/>
                                </a:lnTo>
                                <a:lnTo>
                                  <a:pt x="0" y="76"/>
                                </a:lnTo>
                                <a:lnTo>
                                  <a:pt x="67" y="76"/>
                                </a:lnTo>
                                <a:lnTo>
                                  <a:pt x="67" y="18"/>
                                </a:lnTo>
                                <a:lnTo>
                                  <a:pt x="52" y="18"/>
                                </a:lnTo>
                                <a:lnTo>
                                  <a:pt x="52" y="0"/>
                                </a:lnTo>
                                <a:lnTo>
                                  <a:pt x="15" y="0"/>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44" name="Freeform 24"/>
                        <wps:cNvSpPr>
                          <a:spLocks/>
                        </wps:cNvSpPr>
                        <wps:spPr bwMode="auto">
                          <a:xfrm>
                            <a:off x="609600" y="120650"/>
                            <a:ext cx="31750" cy="36513"/>
                          </a:xfrm>
                          <a:custGeom>
                            <a:avLst/>
                            <a:gdLst>
                              <a:gd name="T0" fmla="*/ 2147483646 w 68"/>
                              <a:gd name="T1" fmla="*/ 2147483646 h 78"/>
                              <a:gd name="T2" fmla="*/ 2147483646 w 68"/>
                              <a:gd name="T3" fmla="*/ 2147483646 h 78"/>
                              <a:gd name="T4" fmla="*/ 2147483646 w 68"/>
                              <a:gd name="T5" fmla="*/ 2147483646 h 78"/>
                              <a:gd name="T6" fmla="*/ 2147483646 w 68"/>
                              <a:gd name="T7" fmla="*/ 2147483646 h 78"/>
                              <a:gd name="T8" fmla="*/ 2147483646 w 68"/>
                              <a:gd name="T9" fmla="*/ 0 h 78"/>
                              <a:gd name="T10" fmla="*/ 0 w 68"/>
                              <a:gd name="T11" fmla="*/ 0 h 78"/>
                              <a:gd name="T12" fmla="*/ 0 w 68"/>
                              <a:gd name="T13" fmla="*/ 2147483646 h 78"/>
                              <a:gd name="T14" fmla="*/ 2147483646 w 68"/>
                              <a:gd name="T15" fmla="*/ 2147483646 h 78"/>
                              <a:gd name="T16" fmla="*/ 2147483646 w 68"/>
                              <a:gd name="T17" fmla="*/ 2147483646 h 78"/>
                              <a:gd name="T18" fmla="*/ 2147483646 w 68"/>
                              <a:gd name="T19" fmla="*/ 2147483646 h 7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8" h="78">
                                <a:moveTo>
                                  <a:pt x="53" y="78"/>
                                </a:moveTo>
                                <a:lnTo>
                                  <a:pt x="53" y="78"/>
                                </a:lnTo>
                                <a:lnTo>
                                  <a:pt x="53" y="59"/>
                                </a:lnTo>
                                <a:lnTo>
                                  <a:pt x="68" y="59"/>
                                </a:lnTo>
                                <a:lnTo>
                                  <a:pt x="68" y="0"/>
                                </a:lnTo>
                                <a:lnTo>
                                  <a:pt x="0" y="0"/>
                                </a:lnTo>
                                <a:lnTo>
                                  <a:pt x="0" y="59"/>
                                </a:lnTo>
                                <a:lnTo>
                                  <a:pt x="15" y="59"/>
                                </a:lnTo>
                                <a:lnTo>
                                  <a:pt x="15" y="78"/>
                                </a:lnTo>
                                <a:lnTo>
                                  <a:pt x="53" y="78"/>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45" name="Freeform 25"/>
                        <wps:cNvSpPr>
                          <a:spLocks/>
                        </wps:cNvSpPr>
                        <wps:spPr bwMode="auto">
                          <a:xfrm>
                            <a:off x="647700" y="71437"/>
                            <a:ext cx="31750" cy="36513"/>
                          </a:xfrm>
                          <a:custGeom>
                            <a:avLst/>
                            <a:gdLst>
                              <a:gd name="T0" fmla="*/ 2147483646 w 67"/>
                              <a:gd name="T1" fmla="*/ 0 h 76"/>
                              <a:gd name="T2" fmla="*/ 2147483646 w 67"/>
                              <a:gd name="T3" fmla="*/ 0 h 76"/>
                              <a:gd name="T4" fmla="*/ 2147483646 w 67"/>
                              <a:gd name="T5" fmla="*/ 2147483646 h 76"/>
                              <a:gd name="T6" fmla="*/ 0 w 67"/>
                              <a:gd name="T7" fmla="*/ 2147483646 h 76"/>
                              <a:gd name="T8" fmla="*/ 0 w 67"/>
                              <a:gd name="T9" fmla="*/ 2147483646 h 76"/>
                              <a:gd name="T10" fmla="*/ 2147483646 w 67"/>
                              <a:gd name="T11" fmla="*/ 2147483646 h 76"/>
                              <a:gd name="T12" fmla="*/ 2147483646 w 67"/>
                              <a:gd name="T13" fmla="*/ 2147483646 h 76"/>
                              <a:gd name="T14" fmla="*/ 2147483646 w 67"/>
                              <a:gd name="T15" fmla="*/ 2147483646 h 76"/>
                              <a:gd name="T16" fmla="*/ 2147483646 w 67"/>
                              <a:gd name="T17" fmla="*/ 0 h 76"/>
                              <a:gd name="T18" fmla="*/ 2147483646 w 67"/>
                              <a:gd name="T19" fmla="*/ 0 h 7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7" h="76">
                                <a:moveTo>
                                  <a:pt x="15" y="0"/>
                                </a:moveTo>
                                <a:lnTo>
                                  <a:pt x="15" y="0"/>
                                </a:lnTo>
                                <a:lnTo>
                                  <a:pt x="15" y="18"/>
                                </a:lnTo>
                                <a:lnTo>
                                  <a:pt x="0" y="18"/>
                                </a:lnTo>
                                <a:lnTo>
                                  <a:pt x="0" y="76"/>
                                </a:lnTo>
                                <a:lnTo>
                                  <a:pt x="67" y="76"/>
                                </a:lnTo>
                                <a:lnTo>
                                  <a:pt x="67" y="18"/>
                                </a:lnTo>
                                <a:lnTo>
                                  <a:pt x="53" y="18"/>
                                </a:lnTo>
                                <a:lnTo>
                                  <a:pt x="53" y="0"/>
                                </a:lnTo>
                                <a:lnTo>
                                  <a:pt x="15" y="0"/>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46" name="Freeform 26"/>
                        <wps:cNvSpPr>
                          <a:spLocks/>
                        </wps:cNvSpPr>
                        <wps:spPr bwMode="auto">
                          <a:xfrm>
                            <a:off x="647700" y="120650"/>
                            <a:ext cx="31750" cy="36513"/>
                          </a:xfrm>
                          <a:custGeom>
                            <a:avLst/>
                            <a:gdLst>
                              <a:gd name="T0" fmla="*/ 2147483646 w 68"/>
                              <a:gd name="T1" fmla="*/ 2147483646 h 78"/>
                              <a:gd name="T2" fmla="*/ 2147483646 w 68"/>
                              <a:gd name="T3" fmla="*/ 2147483646 h 78"/>
                              <a:gd name="T4" fmla="*/ 2147483646 w 68"/>
                              <a:gd name="T5" fmla="*/ 2147483646 h 78"/>
                              <a:gd name="T6" fmla="*/ 2147483646 w 68"/>
                              <a:gd name="T7" fmla="*/ 2147483646 h 78"/>
                              <a:gd name="T8" fmla="*/ 2147483646 w 68"/>
                              <a:gd name="T9" fmla="*/ 0 h 78"/>
                              <a:gd name="T10" fmla="*/ 0 w 68"/>
                              <a:gd name="T11" fmla="*/ 0 h 78"/>
                              <a:gd name="T12" fmla="*/ 0 w 68"/>
                              <a:gd name="T13" fmla="*/ 2147483646 h 78"/>
                              <a:gd name="T14" fmla="*/ 2147483646 w 68"/>
                              <a:gd name="T15" fmla="*/ 2147483646 h 78"/>
                              <a:gd name="T16" fmla="*/ 2147483646 w 68"/>
                              <a:gd name="T17" fmla="*/ 2147483646 h 78"/>
                              <a:gd name="T18" fmla="*/ 2147483646 w 68"/>
                              <a:gd name="T19" fmla="*/ 2147483646 h 7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8" h="78">
                                <a:moveTo>
                                  <a:pt x="53" y="78"/>
                                </a:moveTo>
                                <a:lnTo>
                                  <a:pt x="53" y="78"/>
                                </a:lnTo>
                                <a:lnTo>
                                  <a:pt x="53" y="59"/>
                                </a:lnTo>
                                <a:lnTo>
                                  <a:pt x="68" y="59"/>
                                </a:lnTo>
                                <a:lnTo>
                                  <a:pt x="68" y="0"/>
                                </a:lnTo>
                                <a:lnTo>
                                  <a:pt x="0" y="0"/>
                                </a:lnTo>
                                <a:lnTo>
                                  <a:pt x="0" y="59"/>
                                </a:lnTo>
                                <a:lnTo>
                                  <a:pt x="15" y="59"/>
                                </a:lnTo>
                                <a:lnTo>
                                  <a:pt x="15" y="78"/>
                                </a:lnTo>
                                <a:lnTo>
                                  <a:pt x="53" y="78"/>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47" name="Freeform 27"/>
                        <wps:cNvSpPr>
                          <a:spLocks/>
                        </wps:cNvSpPr>
                        <wps:spPr bwMode="auto">
                          <a:xfrm>
                            <a:off x="700087" y="71437"/>
                            <a:ext cx="30163" cy="36513"/>
                          </a:xfrm>
                          <a:custGeom>
                            <a:avLst/>
                            <a:gdLst>
                              <a:gd name="T0" fmla="*/ 2147483646 w 67"/>
                              <a:gd name="T1" fmla="*/ 0 h 76"/>
                              <a:gd name="T2" fmla="*/ 2147483646 w 67"/>
                              <a:gd name="T3" fmla="*/ 0 h 76"/>
                              <a:gd name="T4" fmla="*/ 2147483646 w 67"/>
                              <a:gd name="T5" fmla="*/ 2147483646 h 76"/>
                              <a:gd name="T6" fmla="*/ 0 w 67"/>
                              <a:gd name="T7" fmla="*/ 2147483646 h 76"/>
                              <a:gd name="T8" fmla="*/ 0 w 67"/>
                              <a:gd name="T9" fmla="*/ 2147483646 h 76"/>
                              <a:gd name="T10" fmla="*/ 2147483646 w 67"/>
                              <a:gd name="T11" fmla="*/ 2147483646 h 76"/>
                              <a:gd name="T12" fmla="*/ 2147483646 w 67"/>
                              <a:gd name="T13" fmla="*/ 2147483646 h 76"/>
                              <a:gd name="T14" fmla="*/ 2147483646 w 67"/>
                              <a:gd name="T15" fmla="*/ 2147483646 h 76"/>
                              <a:gd name="T16" fmla="*/ 2147483646 w 67"/>
                              <a:gd name="T17" fmla="*/ 0 h 76"/>
                              <a:gd name="T18" fmla="*/ 2147483646 w 67"/>
                              <a:gd name="T19" fmla="*/ 0 h 7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7" h="76">
                                <a:moveTo>
                                  <a:pt x="15" y="0"/>
                                </a:moveTo>
                                <a:lnTo>
                                  <a:pt x="15" y="0"/>
                                </a:lnTo>
                                <a:lnTo>
                                  <a:pt x="15" y="18"/>
                                </a:lnTo>
                                <a:lnTo>
                                  <a:pt x="0" y="18"/>
                                </a:lnTo>
                                <a:lnTo>
                                  <a:pt x="0" y="76"/>
                                </a:lnTo>
                                <a:lnTo>
                                  <a:pt x="67" y="76"/>
                                </a:lnTo>
                                <a:lnTo>
                                  <a:pt x="67" y="18"/>
                                </a:lnTo>
                                <a:lnTo>
                                  <a:pt x="52" y="18"/>
                                </a:lnTo>
                                <a:lnTo>
                                  <a:pt x="52" y="0"/>
                                </a:lnTo>
                                <a:lnTo>
                                  <a:pt x="15" y="0"/>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48" name="Freeform 28"/>
                        <wps:cNvSpPr>
                          <a:spLocks/>
                        </wps:cNvSpPr>
                        <wps:spPr bwMode="auto">
                          <a:xfrm>
                            <a:off x="698500" y="120650"/>
                            <a:ext cx="33338" cy="36513"/>
                          </a:xfrm>
                          <a:custGeom>
                            <a:avLst/>
                            <a:gdLst>
                              <a:gd name="T0" fmla="*/ 2147483646 w 69"/>
                              <a:gd name="T1" fmla="*/ 2147483646 h 78"/>
                              <a:gd name="T2" fmla="*/ 2147483646 w 69"/>
                              <a:gd name="T3" fmla="*/ 2147483646 h 78"/>
                              <a:gd name="T4" fmla="*/ 2147483646 w 69"/>
                              <a:gd name="T5" fmla="*/ 2147483646 h 78"/>
                              <a:gd name="T6" fmla="*/ 2147483646 w 69"/>
                              <a:gd name="T7" fmla="*/ 2147483646 h 78"/>
                              <a:gd name="T8" fmla="*/ 2147483646 w 69"/>
                              <a:gd name="T9" fmla="*/ 0 h 78"/>
                              <a:gd name="T10" fmla="*/ 0 w 69"/>
                              <a:gd name="T11" fmla="*/ 0 h 78"/>
                              <a:gd name="T12" fmla="*/ 0 w 69"/>
                              <a:gd name="T13" fmla="*/ 2147483646 h 78"/>
                              <a:gd name="T14" fmla="*/ 2147483646 w 69"/>
                              <a:gd name="T15" fmla="*/ 2147483646 h 78"/>
                              <a:gd name="T16" fmla="*/ 2147483646 w 69"/>
                              <a:gd name="T17" fmla="*/ 2147483646 h 78"/>
                              <a:gd name="T18" fmla="*/ 2147483646 w 69"/>
                              <a:gd name="T19" fmla="*/ 2147483646 h 7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9" h="78">
                                <a:moveTo>
                                  <a:pt x="53" y="78"/>
                                </a:moveTo>
                                <a:lnTo>
                                  <a:pt x="53" y="78"/>
                                </a:lnTo>
                                <a:lnTo>
                                  <a:pt x="53" y="59"/>
                                </a:lnTo>
                                <a:lnTo>
                                  <a:pt x="69" y="59"/>
                                </a:lnTo>
                                <a:lnTo>
                                  <a:pt x="69" y="0"/>
                                </a:lnTo>
                                <a:lnTo>
                                  <a:pt x="0" y="0"/>
                                </a:lnTo>
                                <a:lnTo>
                                  <a:pt x="0" y="59"/>
                                </a:lnTo>
                                <a:lnTo>
                                  <a:pt x="15" y="59"/>
                                </a:lnTo>
                                <a:lnTo>
                                  <a:pt x="15" y="78"/>
                                </a:lnTo>
                                <a:lnTo>
                                  <a:pt x="53" y="78"/>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49" name="Freeform 29"/>
                        <wps:cNvSpPr>
                          <a:spLocks/>
                        </wps:cNvSpPr>
                        <wps:spPr bwMode="auto">
                          <a:xfrm>
                            <a:off x="738187" y="71437"/>
                            <a:ext cx="31750" cy="36513"/>
                          </a:xfrm>
                          <a:custGeom>
                            <a:avLst/>
                            <a:gdLst>
                              <a:gd name="T0" fmla="*/ 2147483646 w 67"/>
                              <a:gd name="T1" fmla="*/ 0 h 76"/>
                              <a:gd name="T2" fmla="*/ 2147483646 w 67"/>
                              <a:gd name="T3" fmla="*/ 0 h 76"/>
                              <a:gd name="T4" fmla="*/ 2147483646 w 67"/>
                              <a:gd name="T5" fmla="*/ 2147483646 h 76"/>
                              <a:gd name="T6" fmla="*/ 0 w 67"/>
                              <a:gd name="T7" fmla="*/ 2147483646 h 76"/>
                              <a:gd name="T8" fmla="*/ 0 w 67"/>
                              <a:gd name="T9" fmla="*/ 2147483646 h 76"/>
                              <a:gd name="T10" fmla="*/ 2147483646 w 67"/>
                              <a:gd name="T11" fmla="*/ 2147483646 h 76"/>
                              <a:gd name="T12" fmla="*/ 2147483646 w 67"/>
                              <a:gd name="T13" fmla="*/ 2147483646 h 76"/>
                              <a:gd name="T14" fmla="*/ 2147483646 w 67"/>
                              <a:gd name="T15" fmla="*/ 2147483646 h 76"/>
                              <a:gd name="T16" fmla="*/ 2147483646 w 67"/>
                              <a:gd name="T17" fmla="*/ 0 h 76"/>
                              <a:gd name="T18" fmla="*/ 2147483646 w 67"/>
                              <a:gd name="T19" fmla="*/ 0 h 7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7" h="76">
                                <a:moveTo>
                                  <a:pt x="15" y="0"/>
                                </a:moveTo>
                                <a:lnTo>
                                  <a:pt x="15" y="0"/>
                                </a:lnTo>
                                <a:lnTo>
                                  <a:pt x="15" y="18"/>
                                </a:lnTo>
                                <a:lnTo>
                                  <a:pt x="0" y="18"/>
                                </a:lnTo>
                                <a:lnTo>
                                  <a:pt x="0" y="76"/>
                                </a:lnTo>
                                <a:lnTo>
                                  <a:pt x="67" y="76"/>
                                </a:lnTo>
                                <a:lnTo>
                                  <a:pt x="67" y="18"/>
                                </a:lnTo>
                                <a:lnTo>
                                  <a:pt x="52" y="18"/>
                                </a:lnTo>
                                <a:lnTo>
                                  <a:pt x="52" y="0"/>
                                </a:lnTo>
                                <a:lnTo>
                                  <a:pt x="15" y="0"/>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50" name="Freeform 30"/>
                        <wps:cNvSpPr>
                          <a:spLocks/>
                        </wps:cNvSpPr>
                        <wps:spPr bwMode="auto">
                          <a:xfrm>
                            <a:off x="738187" y="120650"/>
                            <a:ext cx="31750" cy="36513"/>
                          </a:xfrm>
                          <a:custGeom>
                            <a:avLst/>
                            <a:gdLst>
                              <a:gd name="T0" fmla="*/ 2147483646 w 69"/>
                              <a:gd name="T1" fmla="*/ 2147483646 h 78"/>
                              <a:gd name="T2" fmla="*/ 2147483646 w 69"/>
                              <a:gd name="T3" fmla="*/ 2147483646 h 78"/>
                              <a:gd name="T4" fmla="*/ 2147483646 w 69"/>
                              <a:gd name="T5" fmla="*/ 2147483646 h 78"/>
                              <a:gd name="T6" fmla="*/ 2147483646 w 69"/>
                              <a:gd name="T7" fmla="*/ 2147483646 h 78"/>
                              <a:gd name="T8" fmla="*/ 2147483646 w 69"/>
                              <a:gd name="T9" fmla="*/ 0 h 78"/>
                              <a:gd name="T10" fmla="*/ 0 w 69"/>
                              <a:gd name="T11" fmla="*/ 0 h 78"/>
                              <a:gd name="T12" fmla="*/ 0 w 69"/>
                              <a:gd name="T13" fmla="*/ 2147483646 h 78"/>
                              <a:gd name="T14" fmla="*/ 2147483646 w 69"/>
                              <a:gd name="T15" fmla="*/ 2147483646 h 78"/>
                              <a:gd name="T16" fmla="*/ 2147483646 w 69"/>
                              <a:gd name="T17" fmla="*/ 2147483646 h 78"/>
                              <a:gd name="T18" fmla="*/ 2147483646 w 69"/>
                              <a:gd name="T19" fmla="*/ 2147483646 h 7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9" h="78">
                                <a:moveTo>
                                  <a:pt x="54" y="78"/>
                                </a:moveTo>
                                <a:lnTo>
                                  <a:pt x="54" y="78"/>
                                </a:lnTo>
                                <a:lnTo>
                                  <a:pt x="54" y="59"/>
                                </a:lnTo>
                                <a:lnTo>
                                  <a:pt x="69" y="59"/>
                                </a:lnTo>
                                <a:lnTo>
                                  <a:pt x="69" y="0"/>
                                </a:lnTo>
                                <a:lnTo>
                                  <a:pt x="0" y="0"/>
                                </a:lnTo>
                                <a:lnTo>
                                  <a:pt x="0" y="59"/>
                                </a:lnTo>
                                <a:lnTo>
                                  <a:pt x="16" y="59"/>
                                </a:lnTo>
                                <a:lnTo>
                                  <a:pt x="16" y="78"/>
                                </a:lnTo>
                                <a:lnTo>
                                  <a:pt x="54" y="78"/>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51" name="Freeform 31"/>
                        <wps:cNvSpPr>
                          <a:spLocks/>
                        </wps:cNvSpPr>
                        <wps:spPr bwMode="auto">
                          <a:xfrm>
                            <a:off x="776287" y="71437"/>
                            <a:ext cx="31750" cy="36513"/>
                          </a:xfrm>
                          <a:custGeom>
                            <a:avLst/>
                            <a:gdLst>
                              <a:gd name="T0" fmla="*/ 2147483646 w 67"/>
                              <a:gd name="T1" fmla="*/ 0 h 76"/>
                              <a:gd name="T2" fmla="*/ 2147483646 w 67"/>
                              <a:gd name="T3" fmla="*/ 0 h 76"/>
                              <a:gd name="T4" fmla="*/ 2147483646 w 67"/>
                              <a:gd name="T5" fmla="*/ 2147483646 h 76"/>
                              <a:gd name="T6" fmla="*/ 0 w 67"/>
                              <a:gd name="T7" fmla="*/ 2147483646 h 76"/>
                              <a:gd name="T8" fmla="*/ 0 w 67"/>
                              <a:gd name="T9" fmla="*/ 2147483646 h 76"/>
                              <a:gd name="T10" fmla="*/ 2147483646 w 67"/>
                              <a:gd name="T11" fmla="*/ 2147483646 h 76"/>
                              <a:gd name="T12" fmla="*/ 2147483646 w 67"/>
                              <a:gd name="T13" fmla="*/ 2147483646 h 76"/>
                              <a:gd name="T14" fmla="*/ 2147483646 w 67"/>
                              <a:gd name="T15" fmla="*/ 2147483646 h 76"/>
                              <a:gd name="T16" fmla="*/ 2147483646 w 67"/>
                              <a:gd name="T17" fmla="*/ 0 h 76"/>
                              <a:gd name="T18" fmla="*/ 2147483646 w 67"/>
                              <a:gd name="T19" fmla="*/ 0 h 7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7" h="76">
                                <a:moveTo>
                                  <a:pt x="15" y="0"/>
                                </a:moveTo>
                                <a:lnTo>
                                  <a:pt x="15" y="0"/>
                                </a:lnTo>
                                <a:lnTo>
                                  <a:pt x="15" y="18"/>
                                </a:lnTo>
                                <a:lnTo>
                                  <a:pt x="0" y="18"/>
                                </a:lnTo>
                                <a:lnTo>
                                  <a:pt x="0" y="76"/>
                                </a:lnTo>
                                <a:lnTo>
                                  <a:pt x="67" y="76"/>
                                </a:lnTo>
                                <a:lnTo>
                                  <a:pt x="67" y="18"/>
                                </a:lnTo>
                                <a:lnTo>
                                  <a:pt x="52" y="18"/>
                                </a:lnTo>
                                <a:lnTo>
                                  <a:pt x="52" y="0"/>
                                </a:lnTo>
                                <a:lnTo>
                                  <a:pt x="15" y="0"/>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52" name="Freeform 32"/>
                        <wps:cNvSpPr>
                          <a:spLocks/>
                        </wps:cNvSpPr>
                        <wps:spPr bwMode="auto">
                          <a:xfrm>
                            <a:off x="776287" y="120650"/>
                            <a:ext cx="31750" cy="36513"/>
                          </a:xfrm>
                          <a:custGeom>
                            <a:avLst/>
                            <a:gdLst>
                              <a:gd name="T0" fmla="*/ 2147483646 w 68"/>
                              <a:gd name="T1" fmla="*/ 2147483646 h 78"/>
                              <a:gd name="T2" fmla="*/ 2147483646 w 68"/>
                              <a:gd name="T3" fmla="*/ 2147483646 h 78"/>
                              <a:gd name="T4" fmla="*/ 2147483646 w 68"/>
                              <a:gd name="T5" fmla="*/ 2147483646 h 78"/>
                              <a:gd name="T6" fmla="*/ 2147483646 w 68"/>
                              <a:gd name="T7" fmla="*/ 2147483646 h 78"/>
                              <a:gd name="T8" fmla="*/ 2147483646 w 68"/>
                              <a:gd name="T9" fmla="*/ 0 h 78"/>
                              <a:gd name="T10" fmla="*/ 0 w 68"/>
                              <a:gd name="T11" fmla="*/ 0 h 78"/>
                              <a:gd name="T12" fmla="*/ 0 w 68"/>
                              <a:gd name="T13" fmla="*/ 2147483646 h 78"/>
                              <a:gd name="T14" fmla="*/ 2147483646 w 68"/>
                              <a:gd name="T15" fmla="*/ 2147483646 h 78"/>
                              <a:gd name="T16" fmla="*/ 2147483646 w 68"/>
                              <a:gd name="T17" fmla="*/ 2147483646 h 78"/>
                              <a:gd name="T18" fmla="*/ 2147483646 w 68"/>
                              <a:gd name="T19" fmla="*/ 2147483646 h 7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8" h="78">
                                <a:moveTo>
                                  <a:pt x="53" y="78"/>
                                </a:moveTo>
                                <a:lnTo>
                                  <a:pt x="53" y="78"/>
                                </a:lnTo>
                                <a:lnTo>
                                  <a:pt x="53" y="59"/>
                                </a:lnTo>
                                <a:lnTo>
                                  <a:pt x="68" y="59"/>
                                </a:lnTo>
                                <a:lnTo>
                                  <a:pt x="68" y="0"/>
                                </a:lnTo>
                                <a:lnTo>
                                  <a:pt x="0" y="0"/>
                                </a:lnTo>
                                <a:lnTo>
                                  <a:pt x="0" y="59"/>
                                </a:lnTo>
                                <a:lnTo>
                                  <a:pt x="15" y="59"/>
                                </a:lnTo>
                                <a:lnTo>
                                  <a:pt x="15" y="78"/>
                                </a:lnTo>
                                <a:lnTo>
                                  <a:pt x="53" y="78"/>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53" name="Freeform 33"/>
                        <wps:cNvSpPr>
                          <a:spLocks/>
                        </wps:cNvSpPr>
                        <wps:spPr bwMode="auto">
                          <a:xfrm>
                            <a:off x="814387" y="71437"/>
                            <a:ext cx="31750" cy="36513"/>
                          </a:xfrm>
                          <a:custGeom>
                            <a:avLst/>
                            <a:gdLst>
                              <a:gd name="T0" fmla="*/ 2147483646 w 67"/>
                              <a:gd name="T1" fmla="*/ 0 h 76"/>
                              <a:gd name="T2" fmla="*/ 2147483646 w 67"/>
                              <a:gd name="T3" fmla="*/ 0 h 76"/>
                              <a:gd name="T4" fmla="*/ 2147483646 w 67"/>
                              <a:gd name="T5" fmla="*/ 2147483646 h 76"/>
                              <a:gd name="T6" fmla="*/ 0 w 67"/>
                              <a:gd name="T7" fmla="*/ 2147483646 h 76"/>
                              <a:gd name="T8" fmla="*/ 0 w 67"/>
                              <a:gd name="T9" fmla="*/ 2147483646 h 76"/>
                              <a:gd name="T10" fmla="*/ 2147483646 w 67"/>
                              <a:gd name="T11" fmla="*/ 2147483646 h 76"/>
                              <a:gd name="T12" fmla="*/ 2147483646 w 67"/>
                              <a:gd name="T13" fmla="*/ 2147483646 h 76"/>
                              <a:gd name="T14" fmla="*/ 2147483646 w 67"/>
                              <a:gd name="T15" fmla="*/ 2147483646 h 76"/>
                              <a:gd name="T16" fmla="*/ 2147483646 w 67"/>
                              <a:gd name="T17" fmla="*/ 0 h 76"/>
                              <a:gd name="T18" fmla="*/ 2147483646 w 67"/>
                              <a:gd name="T19" fmla="*/ 0 h 7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7" h="76">
                                <a:moveTo>
                                  <a:pt x="15" y="0"/>
                                </a:moveTo>
                                <a:lnTo>
                                  <a:pt x="15" y="0"/>
                                </a:lnTo>
                                <a:lnTo>
                                  <a:pt x="15" y="18"/>
                                </a:lnTo>
                                <a:lnTo>
                                  <a:pt x="0" y="18"/>
                                </a:lnTo>
                                <a:lnTo>
                                  <a:pt x="0" y="76"/>
                                </a:lnTo>
                                <a:lnTo>
                                  <a:pt x="67" y="76"/>
                                </a:lnTo>
                                <a:lnTo>
                                  <a:pt x="67" y="18"/>
                                </a:lnTo>
                                <a:lnTo>
                                  <a:pt x="52" y="18"/>
                                </a:lnTo>
                                <a:lnTo>
                                  <a:pt x="52" y="0"/>
                                </a:lnTo>
                                <a:lnTo>
                                  <a:pt x="15" y="0"/>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54" name="Freeform 34"/>
                        <wps:cNvSpPr>
                          <a:spLocks/>
                        </wps:cNvSpPr>
                        <wps:spPr bwMode="auto">
                          <a:xfrm>
                            <a:off x="814387" y="120650"/>
                            <a:ext cx="33338" cy="36513"/>
                          </a:xfrm>
                          <a:custGeom>
                            <a:avLst/>
                            <a:gdLst>
                              <a:gd name="T0" fmla="*/ 2147483646 w 68"/>
                              <a:gd name="T1" fmla="*/ 2147483646 h 78"/>
                              <a:gd name="T2" fmla="*/ 2147483646 w 68"/>
                              <a:gd name="T3" fmla="*/ 2147483646 h 78"/>
                              <a:gd name="T4" fmla="*/ 2147483646 w 68"/>
                              <a:gd name="T5" fmla="*/ 2147483646 h 78"/>
                              <a:gd name="T6" fmla="*/ 2147483646 w 68"/>
                              <a:gd name="T7" fmla="*/ 2147483646 h 78"/>
                              <a:gd name="T8" fmla="*/ 2147483646 w 68"/>
                              <a:gd name="T9" fmla="*/ 0 h 78"/>
                              <a:gd name="T10" fmla="*/ 0 w 68"/>
                              <a:gd name="T11" fmla="*/ 0 h 78"/>
                              <a:gd name="T12" fmla="*/ 0 w 68"/>
                              <a:gd name="T13" fmla="*/ 2147483646 h 78"/>
                              <a:gd name="T14" fmla="*/ 2147483646 w 68"/>
                              <a:gd name="T15" fmla="*/ 2147483646 h 78"/>
                              <a:gd name="T16" fmla="*/ 2147483646 w 68"/>
                              <a:gd name="T17" fmla="*/ 2147483646 h 78"/>
                              <a:gd name="T18" fmla="*/ 2147483646 w 68"/>
                              <a:gd name="T19" fmla="*/ 2147483646 h 7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8" h="78">
                                <a:moveTo>
                                  <a:pt x="53" y="78"/>
                                </a:moveTo>
                                <a:lnTo>
                                  <a:pt x="53" y="78"/>
                                </a:lnTo>
                                <a:lnTo>
                                  <a:pt x="53" y="59"/>
                                </a:lnTo>
                                <a:lnTo>
                                  <a:pt x="68" y="59"/>
                                </a:lnTo>
                                <a:lnTo>
                                  <a:pt x="68" y="0"/>
                                </a:lnTo>
                                <a:lnTo>
                                  <a:pt x="0" y="0"/>
                                </a:lnTo>
                                <a:lnTo>
                                  <a:pt x="0" y="59"/>
                                </a:lnTo>
                                <a:lnTo>
                                  <a:pt x="15" y="59"/>
                                </a:lnTo>
                                <a:lnTo>
                                  <a:pt x="15" y="78"/>
                                </a:lnTo>
                                <a:lnTo>
                                  <a:pt x="53" y="78"/>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55" name="Freeform 35"/>
                        <wps:cNvSpPr>
                          <a:spLocks/>
                        </wps:cNvSpPr>
                        <wps:spPr bwMode="auto">
                          <a:xfrm>
                            <a:off x="255587" y="71437"/>
                            <a:ext cx="31750" cy="36513"/>
                          </a:xfrm>
                          <a:custGeom>
                            <a:avLst/>
                            <a:gdLst>
                              <a:gd name="T0" fmla="*/ 2147483646 w 67"/>
                              <a:gd name="T1" fmla="*/ 0 h 76"/>
                              <a:gd name="T2" fmla="*/ 2147483646 w 67"/>
                              <a:gd name="T3" fmla="*/ 0 h 76"/>
                              <a:gd name="T4" fmla="*/ 2147483646 w 67"/>
                              <a:gd name="T5" fmla="*/ 2147483646 h 76"/>
                              <a:gd name="T6" fmla="*/ 0 w 67"/>
                              <a:gd name="T7" fmla="*/ 2147483646 h 76"/>
                              <a:gd name="T8" fmla="*/ 0 w 67"/>
                              <a:gd name="T9" fmla="*/ 2147483646 h 76"/>
                              <a:gd name="T10" fmla="*/ 2147483646 w 67"/>
                              <a:gd name="T11" fmla="*/ 2147483646 h 76"/>
                              <a:gd name="T12" fmla="*/ 2147483646 w 67"/>
                              <a:gd name="T13" fmla="*/ 2147483646 h 76"/>
                              <a:gd name="T14" fmla="*/ 2147483646 w 67"/>
                              <a:gd name="T15" fmla="*/ 2147483646 h 76"/>
                              <a:gd name="T16" fmla="*/ 2147483646 w 67"/>
                              <a:gd name="T17" fmla="*/ 0 h 76"/>
                              <a:gd name="T18" fmla="*/ 2147483646 w 67"/>
                              <a:gd name="T19" fmla="*/ 0 h 7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7" h="76">
                                <a:moveTo>
                                  <a:pt x="15" y="0"/>
                                </a:moveTo>
                                <a:lnTo>
                                  <a:pt x="15" y="0"/>
                                </a:lnTo>
                                <a:lnTo>
                                  <a:pt x="15" y="18"/>
                                </a:lnTo>
                                <a:lnTo>
                                  <a:pt x="0" y="18"/>
                                </a:lnTo>
                                <a:lnTo>
                                  <a:pt x="0" y="76"/>
                                </a:lnTo>
                                <a:lnTo>
                                  <a:pt x="67" y="76"/>
                                </a:lnTo>
                                <a:lnTo>
                                  <a:pt x="67" y="18"/>
                                </a:lnTo>
                                <a:lnTo>
                                  <a:pt x="52" y="18"/>
                                </a:lnTo>
                                <a:lnTo>
                                  <a:pt x="52" y="0"/>
                                </a:lnTo>
                                <a:lnTo>
                                  <a:pt x="15" y="0"/>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56" name="Freeform 36"/>
                        <wps:cNvSpPr>
                          <a:spLocks/>
                        </wps:cNvSpPr>
                        <wps:spPr bwMode="auto">
                          <a:xfrm>
                            <a:off x="255587" y="120650"/>
                            <a:ext cx="31750" cy="36513"/>
                          </a:xfrm>
                          <a:custGeom>
                            <a:avLst/>
                            <a:gdLst>
                              <a:gd name="T0" fmla="*/ 2147483646 w 68"/>
                              <a:gd name="T1" fmla="*/ 2147483646 h 78"/>
                              <a:gd name="T2" fmla="*/ 2147483646 w 68"/>
                              <a:gd name="T3" fmla="*/ 2147483646 h 78"/>
                              <a:gd name="T4" fmla="*/ 2147483646 w 68"/>
                              <a:gd name="T5" fmla="*/ 2147483646 h 78"/>
                              <a:gd name="T6" fmla="*/ 2147483646 w 68"/>
                              <a:gd name="T7" fmla="*/ 2147483646 h 78"/>
                              <a:gd name="T8" fmla="*/ 2147483646 w 68"/>
                              <a:gd name="T9" fmla="*/ 0 h 78"/>
                              <a:gd name="T10" fmla="*/ 0 w 68"/>
                              <a:gd name="T11" fmla="*/ 0 h 78"/>
                              <a:gd name="T12" fmla="*/ 0 w 68"/>
                              <a:gd name="T13" fmla="*/ 2147483646 h 78"/>
                              <a:gd name="T14" fmla="*/ 2147483646 w 68"/>
                              <a:gd name="T15" fmla="*/ 2147483646 h 78"/>
                              <a:gd name="T16" fmla="*/ 2147483646 w 68"/>
                              <a:gd name="T17" fmla="*/ 2147483646 h 78"/>
                              <a:gd name="T18" fmla="*/ 2147483646 w 68"/>
                              <a:gd name="T19" fmla="*/ 2147483646 h 7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8" h="78">
                                <a:moveTo>
                                  <a:pt x="53" y="78"/>
                                </a:moveTo>
                                <a:lnTo>
                                  <a:pt x="53" y="78"/>
                                </a:lnTo>
                                <a:lnTo>
                                  <a:pt x="53" y="59"/>
                                </a:lnTo>
                                <a:lnTo>
                                  <a:pt x="68" y="59"/>
                                </a:lnTo>
                                <a:lnTo>
                                  <a:pt x="68" y="0"/>
                                </a:lnTo>
                                <a:lnTo>
                                  <a:pt x="0" y="0"/>
                                </a:lnTo>
                                <a:lnTo>
                                  <a:pt x="0" y="59"/>
                                </a:lnTo>
                                <a:lnTo>
                                  <a:pt x="15" y="59"/>
                                </a:lnTo>
                                <a:lnTo>
                                  <a:pt x="15" y="78"/>
                                </a:lnTo>
                                <a:lnTo>
                                  <a:pt x="53" y="78"/>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57" name="Freeform 37"/>
                        <wps:cNvSpPr>
                          <a:spLocks/>
                        </wps:cNvSpPr>
                        <wps:spPr bwMode="auto">
                          <a:xfrm>
                            <a:off x="295275" y="71437"/>
                            <a:ext cx="31750" cy="36513"/>
                          </a:xfrm>
                          <a:custGeom>
                            <a:avLst/>
                            <a:gdLst>
                              <a:gd name="T0" fmla="*/ 2147483646 w 67"/>
                              <a:gd name="T1" fmla="*/ 0 h 76"/>
                              <a:gd name="T2" fmla="*/ 2147483646 w 67"/>
                              <a:gd name="T3" fmla="*/ 0 h 76"/>
                              <a:gd name="T4" fmla="*/ 2147483646 w 67"/>
                              <a:gd name="T5" fmla="*/ 2147483646 h 76"/>
                              <a:gd name="T6" fmla="*/ 0 w 67"/>
                              <a:gd name="T7" fmla="*/ 2147483646 h 76"/>
                              <a:gd name="T8" fmla="*/ 0 w 67"/>
                              <a:gd name="T9" fmla="*/ 2147483646 h 76"/>
                              <a:gd name="T10" fmla="*/ 2147483646 w 67"/>
                              <a:gd name="T11" fmla="*/ 2147483646 h 76"/>
                              <a:gd name="T12" fmla="*/ 2147483646 w 67"/>
                              <a:gd name="T13" fmla="*/ 2147483646 h 76"/>
                              <a:gd name="T14" fmla="*/ 2147483646 w 67"/>
                              <a:gd name="T15" fmla="*/ 2147483646 h 76"/>
                              <a:gd name="T16" fmla="*/ 2147483646 w 67"/>
                              <a:gd name="T17" fmla="*/ 0 h 76"/>
                              <a:gd name="T18" fmla="*/ 2147483646 w 67"/>
                              <a:gd name="T19" fmla="*/ 0 h 7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7" h="76">
                                <a:moveTo>
                                  <a:pt x="14" y="0"/>
                                </a:moveTo>
                                <a:lnTo>
                                  <a:pt x="14" y="0"/>
                                </a:lnTo>
                                <a:lnTo>
                                  <a:pt x="14" y="18"/>
                                </a:lnTo>
                                <a:lnTo>
                                  <a:pt x="0" y="18"/>
                                </a:lnTo>
                                <a:lnTo>
                                  <a:pt x="0" y="76"/>
                                </a:lnTo>
                                <a:lnTo>
                                  <a:pt x="67" y="76"/>
                                </a:lnTo>
                                <a:lnTo>
                                  <a:pt x="67" y="18"/>
                                </a:lnTo>
                                <a:lnTo>
                                  <a:pt x="52" y="18"/>
                                </a:lnTo>
                                <a:lnTo>
                                  <a:pt x="52" y="0"/>
                                </a:lnTo>
                                <a:lnTo>
                                  <a:pt x="14" y="0"/>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58" name="Freeform 39"/>
                        <wps:cNvSpPr>
                          <a:spLocks/>
                        </wps:cNvSpPr>
                        <wps:spPr bwMode="auto">
                          <a:xfrm>
                            <a:off x="293687" y="120650"/>
                            <a:ext cx="33338" cy="36513"/>
                          </a:xfrm>
                          <a:custGeom>
                            <a:avLst/>
                            <a:gdLst>
                              <a:gd name="T0" fmla="*/ 2147483646 w 68"/>
                              <a:gd name="T1" fmla="*/ 2147483646 h 78"/>
                              <a:gd name="T2" fmla="*/ 2147483646 w 68"/>
                              <a:gd name="T3" fmla="*/ 2147483646 h 78"/>
                              <a:gd name="T4" fmla="*/ 2147483646 w 68"/>
                              <a:gd name="T5" fmla="*/ 2147483646 h 78"/>
                              <a:gd name="T6" fmla="*/ 2147483646 w 68"/>
                              <a:gd name="T7" fmla="*/ 2147483646 h 78"/>
                              <a:gd name="T8" fmla="*/ 2147483646 w 68"/>
                              <a:gd name="T9" fmla="*/ 0 h 78"/>
                              <a:gd name="T10" fmla="*/ 0 w 68"/>
                              <a:gd name="T11" fmla="*/ 0 h 78"/>
                              <a:gd name="T12" fmla="*/ 0 w 68"/>
                              <a:gd name="T13" fmla="*/ 2147483646 h 78"/>
                              <a:gd name="T14" fmla="*/ 2147483646 w 68"/>
                              <a:gd name="T15" fmla="*/ 2147483646 h 78"/>
                              <a:gd name="T16" fmla="*/ 2147483646 w 68"/>
                              <a:gd name="T17" fmla="*/ 2147483646 h 78"/>
                              <a:gd name="T18" fmla="*/ 2147483646 w 68"/>
                              <a:gd name="T19" fmla="*/ 2147483646 h 7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8" h="78">
                                <a:moveTo>
                                  <a:pt x="53" y="78"/>
                                </a:moveTo>
                                <a:lnTo>
                                  <a:pt x="53" y="78"/>
                                </a:lnTo>
                                <a:lnTo>
                                  <a:pt x="53" y="59"/>
                                </a:lnTo>
                                <a:lnTo>
                                  <a:pt x="68" y="59"/>
                                </a:lnTo>
                                <a:lnTo>
                                  <a:pt x="68" y="0"/>
                                </a:lnTo>
                                <a:lnTo>
                                  <a:pt x="0" y="0"/>
                                </a:lnTo>
                                <a:lnTo>
                                  <a:pt x="0" y="59"/>
                                </a:lnTo>
                                <a:lnTo>
                                  <a:pt x="15" y="59"/>
                                </a:lnTo>
                                <a:lnTo>
                                  <a:pt x="15" y="78"/>
                                </a:lnTo>
                                <a:lnTo>
                                  <a:pt x="53" y="78"/>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59" name="Freeform 40"/>
                        <wps:cNvSpPr>
                          <a:spLocks/>
                        </wps:cNvSpPr>
                        <wps:spPr bwMode="auto">
                          <a:xfrm>
                            <a:off x="215900" y="79375"/>
                            <a:ext cx="31750" cy="28575"/>
                          </a:xfrm>
                          <a:custGeom>
                            <a:avLst/>
                            <a:gdLst>
                              <a:gd name="T0" fmla="*/ 2147483646 w 67"/>
                              <a:gd name="T1" fmla="*/ 0 h 58"/>
                              <a:gd name="T2" fmla="*/ 2147483646 w 67"/>
                              <a:gd name="T3" fmla="*/ 0 h 58"/>
                              <a:gd name="T4" fmla="*/ 2147483646 w 67"/>
                              <a:gd name="T5" fmla="*/ 0 h 58"/>
                              <a:gd name="T6" fmla="*/ 0 w 67"/>
                              <a:gd name="T7" fmla="*/ 0 h 58"/>
                              <a:gd name="T8" fmla="*/ 0 w 67"/>
                              <a:gd name="T9" fmla="*/ 2147483646 h 58"/>
                              <a:gd name="T10" fmla="*/ 2147483646 w 67"/>
                              <a:gd name="T11" fmla="*/ 2147483646 h 58"/>
                              <a:gd name="T12" fmla="*/ 2147483646 w 67"/>
                              <a:gd name="T13" fmla="*/ 0 h 58"/>
                              <a:gd name="T14" fmla="*/ 2147483646 w 67"/>
                              <a:gd name="T15" fmla="*/ 0 h 5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67" h="58">
                                <a:moveTo>
                                  <a:pt x="52" y="0"/>
                                </a:moveTo>
                                <a:lnTo>
                                  <a:pt x="52" y="0"/>
                                </a:lnTo>
                                <a:lnTo>
                                  <a:pt x="15" y="0"/>
                                </a:lnTo>
                                <a:lnTo>
                                  <a:pt x="0" y="0"/>
                                </a:lnTo>
                                <a:lnTo>
                                  <a:pt x="0" y="58"/>
                                </a:lnTo>
                                <a:lnTo>
                                  <a:pt x="67" y="58"/>
                                </a:lnTo>
                                <a:lnTo>
                                  <a:pt x="67" y="0"/>
                                </a:lnTo>
                                <a:lnTo>
                                  <a:pt x="52" y="0"/>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60" name="Freeform 41"/>
                        <wps:cNvSpPr>
                          <a:spLocks/>
                        </wps:cNvSpPr>
                        <wps:spPr bwMode="auto">
                          <a:xfrm>
                            <a:off x="215900" y="120650"/>
                            <a:ext cx="31750" cy="26988"/>
                          </a:xfrm>
                          <a:custGeom>
                            <a:avLst/>
                            <a:gdLst>
                              <a:gd name="T0" fmla="*/ 0 w 69"/>
                              <a:gd name="T1" fmla="*/ 2147483646 h 59"/>
                              <a:gd name="T2" fmla="*/ 0 w 69"/>
                              <a:gd name="T3" fmla="*/ 2147483646 h 59"/>
                              <a:gd name="T4" fmla="*/ 2147483646 w 69"/>
                              <a:gd name="T5" fmla="*/ 2147483646 h 59"/>
                              <a:gd name="T6" fmla="*/ 2147483646 w 69"/>
                              <a:gd name="T7" fmla="*/ 2147483646 h 59"/>
                              <a:gd name="T8" fmla="*/ 2147483646 w 69"/>
                              <a:gd name="T9" fmla="*/ 2147483646 h 59"/>
                              <a:gd name="T10" fmla="*/ 2147483646 w 69"/>
                              <a:gd name="T11" fmla="*/ 0 h 59"/>
                              <a:gd name="T12" fmla="*/ 0 w 69"/>
                              <a:gd name="T13" fmla="*/ 0 h 59"/>
                              <a:gd name="T14" fmla="*/ 0 w 69"/>
                              <a:gd name="T15" fmla="*/ 2147483646 h 59"/>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69" h="59">
                                <a:moveTo>
                                  <a:pt x="0" y="59"/>
                                </a:moveTo>
                                <a:lnTo>
                                  <a:pt x="0" y="59"/>
                                </a:lnTo>
                                <a:lnTo>
                                  <a:pt x="15" y="59"/>
                                </a:lnTo>
                                <a:lnTo>
                                  <a:pt x="53" y="59"/>
                                </a:lnTo>
                                <a:lnTo>
                                  <a:pt x="69" y="59"/>
                                </a:lnTo>
                                <a:lnTo>
                                  <a:pt x="69" y="0"/>
                                </a:lnTo>
                                <a:lnTo>
                                  <a:pt x="0" y="0"/>
                                </a:lnTo>
                                <a:lnTo>
                                  <a:pt x="0" y="59"/>
                                </a:ln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61" name="Freeform 42"/>
                        <wps:cNvSpPr>
                          <a:spLocks/>
                        </wps:cNvSpPr>
                        <wps:spPr bwMode="auto">
                          <a:xfrm>
                            <a:off x="889000" y="131762"/>
                            <a:ext cx="157163" cy="25400"/>
                          </a:xfrm>
                          <a:custGeom>
                            <a:avLst/>
                            <a:gdLst>
                              <a:gd name="T0" fmla="*/ 2147483646 w 334"/>
                              <a:gd name="T1" fmla="*/ 2147483646 h 54"/>
                              <a:gd name="T2" fmla="*/ 2147483646 w 334"/>
                              <a:gd name="T3" fmla="*/ 2147483646 h 54"/>
                              <a:gd name="T4" fmla="*/ 2147483646 w 334"/>
                              <a:gd name="T5" fmla="*/ 2147483646 h 54"/>
                              <a:gd name="T6" fmla="*/ 2147483646 w 334"/>
                              <a:gd name="T7" fmla="*/ 0 h 54"/>
                              <a:gd name="T8" fmla="*/ 2147483646 w 334"/>
                              <a:gd name="T9" fmla="*/ 0 h 54"/>
                              <a:gd name="T10" fmla="*/ 2147483646 w 334"/>
                              <a:gd name="T11" fmla="*/ 2147483646 h 54"/>
                              <a:gd name="T12" fmla="*/ 2147483646 w 334"/>
                              <a:gd name="T13" fmla="*/ 2147483646 h 54"/>
                              <a:gd name="T14" fmla="*/ 2147483646 w 334"/>
                              <a:gd name="T15" fmla="*/ 2147483646 h 54"/>
                              <a:gd name="T16" fmla="*/ 2147483646 w 334"/>
                              <a:gd name="T17" fmla="*/ 2147483646 h 54"/>
                              <a:gd name="T18" fmla="*/ 2147483646 w 334"/>
                              <a:gd name="T19" fmla="*/ 2147483646 h 5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334" h="54">
                                <a:moveTo>
                                  <a:pt x="327" y="40"/>
                                </a:moveTo>
                                <a:lnTo>
                                  <a:pt x="327" y="40"/>
                                </a:lnTo>
                                <a:lnTo>
                                  <a:pt x="332" y="14"/>
                                </a:lnTo>
                                <a:cubicBezTo>
                                  <a:pt x="334" y="6"/>
                                  <a:pt x="329" y="0"/>
                                  <a:pt x="321" y="0"/>
                                </a:cubicBezTo>
                                <a:lnTo>
                                  <a:pt x="13" y="0"/>
                                </a:lnTo>
                                <a:cubicBezTo>
                                  <a:pt x="5" y="0"/>
                                  <a:pt x="0" y="6"/>
                                  <a:pt x="2" y="14"/>
                                </a:cubicBezTo>
                                <a:lnTo>
                                  <a:pt x="7" y="40"/>
                                </a:lnTo>
                                <a:cubicBezTo>
                                  <a:pt x="9" y="47"/>
                                  <a:pt x="17" y="54"/>
                                  <a:pt x="24" y="54"/>
                                </a:cubicBezTo>
                                <a:lnTo>
                                  <a:pt x="310" y="54"/>
                                </a:lnTo>
                                <a:cubicBezTo>
                                  <a:pt x="318" y="54"/>
                                  <a:pt x="325" y="47"/>
                                  <a:pt x="327" y="40"/>
                                </a:cubicBez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62" name="Freeform 43"/>
                        <wps:cNvSpPr>
                          <a:spLocks/>
                        </wps:cNvSpPr>
                        <wps:spPr bwMode="auto">
                          <a:xfrm>
                            <a:off x="863600" y="136525"/>
                            <a:ext cx="14288" cy="15875"/>
                          </a:xfrm>
                          <a:custGeom>
                            <a:avLst/>
                            <a:gdLst>
                              <a:gd name="T0" fmla="*/ 2147483646 w 32"/>
                              <a:gd name="T1" fmla="*/ 0 h 33"/>
                              <a:gd name="T2" fmla="*/ 2147483646 w 32"/>
                              <a:gd name="T3" fmla="*/ 0 h 33"/>
                              <a:gd name="T4" fmla="*/ 0 w 32"/>
                              <a:gd name="T5" fmla="*/ 2147483646 h 33"/>
                              <a:gd name="T6" fmla="*/ 2147483646 w 32"/>
                              <a:gd name="T7" fmla="*/ 2147483646 h 33"/>
                              <a:gd name="T8" fmla="*/ 2147483646 w 32"/>
                              <a:gd name="T9" fmla="*/ 2147483646 h 33"/>
                              <a:gd name="T10" fmla="*/ 2147483646 w 32"/>
                              <a:gd name="T11" fmla="*/ 0 h 3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32" h="33">
                                <a:moveTo>
                                  <a:pt x="16" y="0"/>
                                </a:moveTo>
                                <a:lnTo>
                                  <a:pt x="16" y="0"/>
                                </a:lnTo>
                                <a:cubicBezTo>
                                  <a:pt x="7" y="0"/>
                                  <a:pt x="0" y="8"/>
                                  <a:pt x="0" y="17"/>
                                </a:cubicBezTo>
                                <a:cubicBezTo>
                                  <a:pt x="0" y="26"/>
                                  <a:pt x="7" y="33"/>
                                  <a:pt x="16" y="33"/>
                                </a:cubicBezTo>
                                <a:cubicBezTo>
                                  <a:pt x="25" y="33"/>
                                  <a:pt x="32" y="26"/>
                                  <a:pt x="32" y="17"/>
                                </a:cubicBezTo>
                                <a:cubicBezTo>
                                  <a:pt x="32" y="8"/>
                                  <a:pt x="25" y="0"/>
                                  <a:pt x="16" y="0"/>
                                </a:cubicBez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s:wsp>
                        <wps:cNvPr id="163" name="Freeform 44"/>
                        <wps:cNvSpPr>
                          <a:spLocks/>
                        </wps:cNvSpPr>
                        <wps:spPr bwMode="auto">
                          <a:xfrm>
                            <a:off x="1057275" y="136525"/>
                            <a:ext cx="15875" cy="15875"/>
                          </a:xfrm>
                          <a:custGeom>
                            <a:avLst/>
                            <a:gdLst>
                              <a:gd name="T0" fmla="*/ 2147483646 w 33"/>
                              <a:gd name="T1" fmla="*/ 2147483646 h 33"/>
                              <a:gd name="T2" fmla="*/ 2147483646 w 33"/>
                              <a:gd name="T3" fmla="*/ 2147483646 h 33"/>
                              <a:gd name="T4" fmla="*/ 2147483646 w 33"/>
                              <a:gd name="T5" fmla="*/ 0 h 33"/>
                              <a:gd name="T6" fmla="*/ 0 w 33"/>
                              <a:gd name="T7" fmla="*/ 2147483646 h 33"/>
                              <a:gd name="T8" fmla="*/ 2147483646 w 33"/>
                              <a:gd name="T9" fmla="*/ 2147483646 h 33"/>
                              <a:gd name="T10" fmla="*/ 2147483646 w 33"/>
                              <a:gd name="T11" fmla="*/ 2147483646 h 3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33" h="33">
                                <a:moveTo>
                                  <a:pt x="33" y="17"/>
                                </a:moveTo>
                                <a:lnTo>
                                  <a:pt x="33" y="17"/>
                                </a:lnTo>
                                <a:cubicBezTo>
                                  <a:pt x="33" y="8"/>
                                  <a:pt x="25" y="0"/>
                                  <a:pt x="16" y="0"/>
                                </a:cubicBezTo>
                                <a:cubicBezTo>
                                  <a:pt x="8" y="0"/>
                                  <a:pt x="0" y="8"/>
                                  <a:pt x="0" y="17"/>
                                </a:cubicBezTo>
                                <a:cubicBezTo>
                                  <a:pt x="0" y="26"/>
                                  <a:pt x="8" y="33"/>
                                  <a:pt x="16" y="33"/>
                                </a:cubicBezTo>
                                <a:cubicBezTo>
                                  <a:pt x="25" y="33"/>
                                  <a:pt x="33" y="26"/>
                                  <a:pt x="33" y="17"/>
                                </a:cubicBezTo>
                                <a:close/>
                              </a:path>
                            </a:pathLst>
                          </a:custGeom>
                          <a:solidFill>
                            <a:srgbClr val="474747"/>
                          </a:solidFill>
                          <a:ln>
                            <a:noFill/>
                          </a:ln>
                          <a:extLst>
                            <a:ext uri="{91240B29-F687-4F45-9708-019B960494DF}">
                              <a14:hiddenLine xmlns:a14="http://schemas.microsoft.com/office/drawing/2010/main" w="0">
                                <a:solidFill>
                                  <a:srgbClr val="000000"/>
                                </a:solidFill>
                                <a:prstDash val="solid"/>
                                <a:round/>
                                <a:headEnd/>
                                <a:tailEnd/>
                              </a14:hiddenLine>
                            </a:ext>
                          </a:extLst>
                        </wps:spPr>
                        <wps:bodyPr/>
                      </wps:wsp>
                    </wpg:wgp>
                  </a:graphicData>
                </a:graphic>
                <wp14:sizeRelH relativeFrom="page">
                  <wp14:pctWidth>0</wp14:pctWidth>
                </wp14:sizeRelH>
                <wp14:sizeRelV relativeFrom="page">
                  <wp14:pctHeight>0</wp14:pctHeight>
                </wp14:sizeRelV>
              </wp:anchor>
            </w:drawing>
          </mc:Choice>
          <mc:Fallback>
            <w:pict>
              <v:group w14:anchorId="0C3864C1" id="组合 60" o:spid="_x0000_s1026" style="position:absolute;left:0;text-align:left;margin-left:132.55pt;margin-top:154.1pt;width:88.25pt;height:19.4pt;z-index:251658240" coordsize="11207,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">
                <v:shape id="Freeform 4" o:spid="_x0000_s1027" style="position:absolute;width:11207;height:2460;visibility:visible;mso-wrap-style:square;v-text-anchor:top" coordsize="2382,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IC3sQA&#10;AADcAAAADwAAAGRycy9kb3ducmV2LnhtbERPS2vCQBC+F/oflil4kbrRQ9HUNQSxEO3FR2mvQ3aa&#10;DcnOptlV03/fFYTe5uN7zjIbbCsu1PvasYLpJAFBXDpdc6Xg4/T2PAfhA7LG1jEp+CUP2erxYYmp&#10;dlc+0OUYKhFD2KeowITQpVL60pBFP3EdceS+XW8xRNhXUvd4jeG2lbMkeZEWa44NBjtaGyqb49kq&#10;2BeNrV1jxrvP7eZr3xb2/SefKTV6GvJXEIGG8C++uwsd508XcHsmX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At7EAAAA3AAAAA8AAAAAAAAAAAAAAAAAmAIAAGRycy9k&#10;b3ducmV2LnhtbFBLBQYAAAAABAAEAPUAAACJAwAAAAA=&#10;" path="m2318,r,l65,c29,,,29,,65l,428v,35,29,64,65,64l1731,492v11,18,31,30,54,30c1820,522,1849,494,1849,458v,-35,-29,-64,-64,-64c1762,394,1742,407,1730,426l67,426,67,67r2249,l2316,426r-267,c2038,407,2017,394,1994,394v-35,,-64,29,-64,64c1930,494,1959,522,1994,522v23,,43,-12,54,-30l2318,492v35,,64,-29,64,-64l2382,65c2382,29,2353,,2318,xe" fillcolor="#474747" stroked="f" strokeweight="0">
                  <v:path arrowok="t" o:connecttype="custom" o:connectlocs="2147483646,0;2147483646,0;2147483646,0;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
                </v:shape>
                <v:shape id="Freeform 5" o:spid="_x0000_s1028" style="position:absolute;left:730;top:746;width:1079;height:825;visibility:visible;mso-wrap-style:square;v-text-anchor:top" coordsize="23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h7sYA&#10;AADcAAAADwAAAGRycy9kb3ducmV2LnhtbESPQUvDQBCF74L/YRnBi9iNBa3EbkspiIJ4MDXicciO&#10;SWx2Nuyu2fjvnYPQ2wzvzXvfrLezG9REIfaeDdwsClDEjbc9twbeD4/X96BiQrY4eCYDvxRhuzk/&#10;W2NpfeY3mqrUKgnhWKKBLqWx1Do2HTmMCz8Si/blg8Mka2i1DZgl3A16WRR32mHP0tDhSPuOmmP1&#10;4ww8+TDVx/q1/ryKOX9/5Jexul0Zc3kx7x5AJZrTyfx//WwFfyn48oxMo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Dh7sYAAADcAAAADwAAAAAAAAAAAAAAAACYAgAAZHJz&#10;L2Rvd25yZXYueG1sUEsFBgAAAAAEAAQA9QAAAIsDAAAAAA==&#10;" path="m178,27r,l205,66r,81l27,147r,-85l53,27r125,xm,53r,l,174r231,l231,58,193,,39,,,53xe" fillcolor="#474747" stroked="f" strokeweight="0">
                  <v:path arrowok="t" o:connecttype="custom" o:connectlocs="2147483646,2147483646;2147483646,2147483646;2147483646,2147483646;2147483646,2147483646;2147483646,2147483646;2147483646,2147483646;2147483646,2147483646;2147483646,2147483646;0,2147483646;0,2147483646;0,2147483646;2147483646,2147483646;2147483646,2147483646;2147483646,0;2147483646,0;0,2147483646" o:connectangles="0,0,0,0,0,0,0,0,0,0,0,0,0,0,0,0"/>
                  <o:lock v:ext="edit" verticies="t"/>
                </v:shape>
                <v:shape id="Freeform 7" o:spid="_x0000_s1029" style="position:absolute;left:1190;top:952;width:127;height:111;visibility:visible;mso-wrap-style:square;v-text-anchor:top" coordsize="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e2+cYA&#10;AADcAAAADwAAAGRycy9kb3ducmV2LnhtbESPQWvCQBCF70L/wzKF3nSjpSoxq5SW0oIHMemltyE7&#10;SRazszG71bS/3hUEbzO8N+97k20G24oT9d44VjCdJCCIS6cN1wq+i4/xEoQPyBpbx6Tgjzxs1g+j&#10;DFPtzrynUx5qEUPYp6igCaFLpfRlQxb9xHXEUatcbzHEta+l7vEcw20rZ0kylxYNR0KDHb01VB7y&#10;Xxsh3ctx/myW1edPYbZ8/H+Xi12h1NPj8LoCEWgId/Pt+kvH+rMpXJ+JE8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e2+cYAAADcAAAADwAAAAAAAAAAAAAAAACYAgAAZHJz&#10;L2Rvd25yZXYueG1sUEsFBgAAAAAEAAQA9QAAAIsDAAAAAA==&#10;" path="m26,r,l,,,24r26,l26,xe" fillcolor="#474747" stroked="f" strokeweight="0">
                  <v:path arrowok="t" o:connecttype="custom" o:connectlocs="2147483646,0;2147483646,0;0,0;0,2147483646;2147483646,2147483646;2147483646,0" o:connectangles="0,0,0,0,0,0"/>
                </v:shape>
                <v:shape id="Freeform 9" o:spid="_x0000_s1030" style="position:absolute;left:904;top:1158;width:127;height:112;visibility:visible;mso-wrap-style:square;v-text-anchor:top" coordsize="2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1yPcIA&#10;AADcAAAADwAAAGRycy9kb3ducmV2LnhtbERPTWvCQBC9F/wPyxS81U0j2BJdRQoVPZXGHjwO2TEb&#10;zM7G3Y2J/94tFHqbx/uc1Wa0rbiRD41jBa+zDARx5XTDtYKf4+fLO4gQkTW2jknBnQJs1pOnFRba&#10;DfxNtzLWIoVwKFCBibErpAyVIYth5jrixJ2dtxgT9LXUHocUbluZZ9lCWmw4NRjs6MNQdSl7q0CX&#10;+9P17WAWdvwyvm3m/bC79EpNn8ftEkSkMf6L/9x7nebnOfw+ky6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HXI9wgAAANwAAAAPAAAAAAAAAAAAAAAAAJgCAABkcnMvZG93&#10;bnJldi54bWxQSwUGAAAAAAQABAD1AAAAhwMAAAAA&#10;" path="m26,r,l,,,23r26,l26,xe" fillcolor="#474747" stroked="f" strokeweight="0">
                  <v:path arrowok="t" o:connecttype="custom" o:connectlocs="2147483646,0;2147483646,0;0,0;0,2147483646;2147483646,2147483646;2147483646,0" o:connectangles="0,0,0,0,0,0"/>
                </v:shape>
                <v:shape id="Freeform 10" o:spid="_x0000_s1031" style="position:absolute;left:1492;top:1158;width:111;height:112;visibility:visible;mso-wrap-style:square;v-text-anchor:top" coordsize="2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HXpsEA&#10;AADcAAAADwAAAGRycy9kb3ducmV2LnhtbERPTWsCMRC9F/wPYQRvNauCldUoIrToqXTbg8dhM24W&#10;N5M1ybrrvzeFQm/zeJ+z2Q22EXfyoXasYDbNQBCXTtdcKfj5fn9dgQgRWWPjmBQ8KMBuO3rZYK5d&#10;z190L2IlUgiHHBWYGNtcylAashimriVO3MV5izFBX0ntsU/htpHzLFtKizWnBoMtHQyV16KzCnRx&#10;PN/eTmZph0/jm3rR9R/XTqnJeNivQUQa4r/4z33Uaf58Ab/PpAvk9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R16bBAAAA3AAAAA8AAAAAAAAAAAAAAAAAmAIAAGRycy9kb3du&#10;cmV2LnhtbFBLBQYAAAAABAAEAPUAAACGAwAAAAA=&#10;" path="m26,r,l,,,23r26,l26,xe" fillcolor="#474747" stroked="f" strokeweight="0">
                  <v:path arrowok="t" o:connecttype="custom" o:connectlocs="2147483646,0;2147483646,0;0,0;0,2147483646;2147483646,2147483646;2147483646,0" o:connectangles="0,0,0,0,0,0"/>
                </v:shape>
                <v:shape id="Freeform 11" o:spid="_x0000_s1032" style="position:absolute;left:3651;top:714;width:301;height:365;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fmsMA&#10;AADcAAAADwAAAGRycy9kb3ducmV2LnhtbERPTWvCQBC9C/0PyxS86UYRbWM2UoRS24OgDXodstNs&#10;2uxszG41/vuuIPQ2j/c52aq3jThT52vHCibjBARx6XTNlYLi83X0BMIHZI2NY1JwJQ+r/GGQYard&#10;hXd03odKxBD2KSowIbSplL40ZNGPXUscuS/XWQwRdpXUHV5iuG3kNEnm0mLNscFgS2tD5c/+1yrY&#10;0Pvh22yfTfHRT8yiLd7odDgqNXzsX5YgAvXhX3x3b3ScP53B7Z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EfmsMAAADcAAAADwAAAAAAAAAAAAAAAACYAgAAZHJzL2Rv&#10;d25yZXYueG1sUEsFBgAAAAAEAAQA9QAAAIgDAAAAAA==&#10;" path="m15,r,l15,18,,18,,76r67,l67,18r-14,l53,,15,xe" fillcolor="#474747" stroked="f" strokeweight="0">
                  <v:path arrowok="t" o:connecttype="custom" o:connectlocs="2147483646,0;2147483646,0;2147483646,2147483646;0,2147483646;0,2147483646;2147483646,2147483646;2147483646,2147483646;2147483646,2147483646;2147483646,0;2147483646,0" o:connectangles="0,0,0,0,0,0,0,0,0,0"/>
                </v:shape>
                <v:shape id="Freeform 12" o:spid="_x0000_s1033" style="position:absolute;left:3651;top:1206;width:317;height:365;visibility:visible;mso-wrap-style:square;v-text-anchor:top" coordsize="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jGzsIA&#10;AADcAAAADwAAAGRycy9kb3ducmV2LnhtbERPS4vCMBC+L/gfwgheZE30ILvVKCIILh7EB/Q6NmNb&#10;bSalyWr990YQvM3H95zpvLWVuFHjS8cahgMFgjhzpuRcw/Gw+v4B4QOywcoxaXiQh/ms8zXFxLg7&#10;7+i2D7mIIewT1FCEUCdS+qwgi37gauLInV1jMUTY5NI0eI/htpIjpcbSYsmxocCalgVl1/2/1bCq&#10;+ulfein76cNtD6dNUOp3edS6120XExCB2vARv91rE+ePxvB6Jl4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MbOwgAAANwAAAAPAAAAAAAAAAAAAAAAAJgCAABkcnMvZG93&#10;bnJldi54bWxQSwUGAAAAAAQABAD1AAAAhwMAAAAA&#10;" path="m53,78r,l53,59r15,l68,,,,,59r15,l15,78r38,xe" fillcolor="#474747" stroked="f" strokeweight="0">
                  <v:path arrowok="t" o:connecttype="custom" o:connectlocs="2147483646,2147483646;2147483646,2147483646;2147483646,2147483646;2147483646,2147483646;2147483646,0;0,0;0,2147483646;2147483646,2147483646;2147483646,2147483646;2147483646,2147483646" o:connectangles="0,0,0,0,0,0,0,0,0,0"/>
                </v:shape>
                <v:shape id="Freeform 13" o:spid="_x0000_s1034" style="position:absolute;left:4032;top:714;width:317;height:365;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OB7cMA&#10;AADcAAAADwAAAGRycy9kb3ducmV2LnhtbERPTWvCQBC9F/oflil4azZ6UBvdhFIoVQ+F2qDXITtm&#10;Y7OzaXbV+O+7BcHbPN7nLIvBtuJMvW8cKxgnKQjiyumGawXl9/vzHIQPyBpbx6TgSh6K/PFhiZl2&#10;F/6i8zbUIoawz1CBCaHLpPSVIYs+cR1x5A6utxgi7Gupe7zEcNvKSZpOpcWGY4PBjt4MVT/bk1Ww&#10;ovXuaD5fTLkZxmbWlR/0u9srNXoaXhcgAg3hLr65VzrOn8zg/5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OB7cMAAADcAAAADwAAAAAAAAAAAAAAAACYAgAAZHJzL2Rv&#10;d25yZXYueG1sUEsFBgAAAAAEAAQA9QAAAIgDAAAAAA==&#10;" path="m15,r,l15,18,,18,,76r67,l67,18r-14,l53,,15,xe" fillcolor="#474747" stroked="f" strokeweight="0">
                  <v:path arrowok="t" o:connecttype="custom" o:connectlocs="2147483646,0;2147483646,0;2147483646,2147483646;0,2147483646;0,2147483646;2147483646,2147483646;2147483646,2147483646;2147483646,2147483646;2147483646,0;2147483646,0" o:connectangles="0,0,0,0,0,0,0,0,0,0"/>
                </v:shape>
                <v:shape id="Freeform 14" o:spid="_x0000_s1035" style="position:absolute;left:4032;top:1206;width:317;height:365;visibility:visible;mso-wrap-style:square;v-text-anchor:top" coordsize="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jIZ8IA&#10;AADcAAAADwAAAGRycy9kb3ducmV2LnhtbERPS4vCMBC+C/sfwizsRTRxBdFqlEUQFA+LD+h1bMa2&#10;bjMpTdT6782C4G0+vufMFq2txI0aXzrWMOgrEMSZMyXnGo6HVW8Mwgdkg5Vj0vAgD4v5R2eGiXF3&#10;3tFtH3IRQ9gnqKEIoU6k9FlBFn3f1cSRO7vGYoiwyaVp8B7DbSW/lRpJiyXHhgJrWhaU/e2vVsOq&#10;6qab9FJ204f7PZy2QanJ8qj112f7MwURqA1v8cu9NnH+cAD/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OMhnwgAAANwAAAAPAAAAAAAAAAAAAAAAAJgCAABkcnMvZG93&#10;bnJldi54bWxQSwUGAAAAAAQABAD1AAAAhwMAAAAA&#10;" path="m53,78r,l53,59r15,l68,,,,,59r15,l15,78r38,xe" fillcolor="#474747" stroked="f" strokeweight="0">
                  <v:path arrowok="t" o:connecttype="custom" o:connectlocs="2147483646,2147483646;2147483646,2147483646;2147483646,2147483646;2147483646,2147483646;2147483646,0;0,0;0,2147483646;2147483646,2147483646;2147483646,2147483646;2147483646,2147483646" o:connectangles="0,0,0,0,0,0,0,0,0,0"/>
                </v:shape>
                <v:shape id="Freeform 15" o:spid="_x0000_s1036" style="position:absolute;left:4413;top:714;width:317;height:365;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ERM8MA&#10;AADcAAAADwAAAGRycy9kb3ducmV2LnhtbERPTWvCQBC9F/wPywi91Y0NtBpdRQqlqYeCGvQ6ZMds&#10;NDubZrea/nu3UPA2j/c582VvG3GhzteOFYxHCQji0umaKwXF7v1pAsIHZI2NY1LwSx6Wi8HDHDPt&#10;rryhyzZUIoawz1CBCaHNpPSlIYt+5FriyB1dZzFE2FVSd3iN4baRz0nyIi3WHBsMtvRmqDxvf6yC&#10;nD73J/M1NcW6H5vXtvig7/1Bqcdhv5qBCNSHu/jfnes4P03h75l4gV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ERM8MAAADcAAAADwAAAAAAAAAAAAAAAACYAgAAZHJzL2Rv&#10;d25yZXYueG1sUEsFBgAAAAAEAAQA9QAAAIgDAAAAAA==&#10;" path="m14,r,l14,18,,18,,76r67,l67,18r-15,l52,,14,xe" fillcolor="#474747" stroked="f" strokeweight="0">
                  <v:path arrowok="t" o:connecttype="custom" o:connectlocs="2147483646,0;2147483646,0;2147483646,2147483646;0,2147483646;0,2147483646;2147483646,2147483646;2147483646,2147483646;2147483646,2147483646;2147483646,0;2147483646,0" o:connectangles="0,0,0,0,0,0,0,0,0,0"/>
                </v:shape>
                <v:shape id="Freeform 16" o:spid="_x0000_s1037" style="position:absolute;left:4413;top:1206;width:317;height:365;visibility:visible;mso-wrap-style:square;v-text-anchor:top" coordsize="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9r/8QA&#10;AADcAAAADwAAAGRycy9kb3ducmV2LnhtbERPTWvCQBC9C/6HZYRepNm1llLTrCKCUOlBGoVcx+w0&#10;SZudDdmtxn/fFQre5vE+J1sNthVn6n3jWMMsUSCIS2carjQcD9vHVxA+IBtsHZOGK3lYLcejDFPj&#10;LvxJ5zxUIoawT1FDHUKXSunLmiz6xHXEkftyvcUQYV9J0+MlhttWPin1Ii02HBtq7GhTU/mT/1oN&#10;23Za7IrvZlpc3f5w+ghKLTZHrR8mw/oNRKAh3MX/7ncT58+f4fZMvE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Pa//EAAAA3AAAAA8AAAAAAAAAAAAAAAAAmAIAAGRycy9k&#10;b3ducmV2LnhtbFBLBQYAAAAABAAEAPUAAACJAwAAAAA=&#10;" path="m53,78r,l53,59r15,l68,,,,,59r15,l15,78r38,xe" fillcolor="#474747" stroked="f" strokeweight="0">
                  <v:path arrowok="t" o:connecttype="custom" o:connectlocs="2147483646,2147483646;2147483646,2147483646;2147483646,2147483646;2147483646,2147483646;2147483646,0;0,0;0,2147483646;2147483646,2147483646;2147483646,2147483646;2147483646,2147483646" o:connectangles="0,0,0,0,0,0,0,0,0,0"/>
                </v:shape>
                <v:shape id="Freeform 17" o:spid="_x0000_s1038" style="position:absolute;left:4810;top:714;width:317;height:365;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oXMMIA&#10;AADcAAAADwAAAGRycy9kb3ducmV2LnhtbERPS2sCMRC+F/wPYQRvNWsLPlajSKFUeyioi16HzbhZ&#10;3Uy2m6jbf2+Egrf5+J4zW7S2EldqfOlYwaCfgCDOnS65UJDtPl/HIHxA1lg5JgV/5GEx77zMMNXu&#10;xhu6bkMhYgj7FBWYEOpUSp8bsuj7riaO3NE1FkOETSF1g7cYbiv5liRDabHk2GCwpg9D+Xl7sQpW&#10;tN6fzM/EZN/twIzq7It+9welet12OQURqA1P8b97peP89xE8nokX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ChcwwgAAANwAAAAPAAAAAAAAAAAAAAAAAJgCAABkcnMvZG93&#10;bnJldi54bWxQSwUGAAAAAAQABAD1AAAAhwMAAAAA&#10;" path="m15,r,l15,18,,18,,76r67,l67,18r-15,l52,,15,xe" fillcolor="#474747" stroked="f" strokeweight="0">
                  <v:path arrowok="t" o:connecttype="custom" o:connectlocs="2147483646,0;2147483646,0;2147483646,2147483646;0,2147483646;0,2147483646;2147483646,2147483646;2147483646,2147483646;2147483646,2147483646;2147483646,0;2147483646,0" o:connectangles="0,0,0,0,0,0,0,0,0,0"/>
                </v:shape>
                <v:shape id="Freeform 18" o:spid="_x0000_s1039" style="position:absolute;left:4794;top:1206;width:333;height:365;visibility:visible;mso-wrap-style:square;v-text-anchor:top" coordsize="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Jh+sYA&#10;AADcAAAADwAAAGRycy9kb3ducmV2LnhtbESPQWvCQBCF7wX/wzKCF9FdLRRNXUUEwdJDqQq5jtlp&#10;kjY7G7Krxn/fORR6m+G9ee+b1ab3jbpRF+vAFmZTA4q4CK7m0sL5tJ8sQMWE7LAJTBYeFGGzHjyt&#10;MHPhzp90O6ZSSQjHDC1UKbWZ1rGoyGOchpZYtK/QeUyydqV2Hd4l3Dd6bsyL9lizNFTY0q6i4ud4&#10;9Rb2zTh/y7/rcf4IH6fLezJmuTtbOxr221dQifr0b/67PjjBfxZaeUYm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Jh+sYAAADcAAAADwAAAAAAAAAAAAAAAACYAgAAZHJz&#10;L2Rvd25yZXYueG1sUEsFBgAAAAAEAAQA9QAAAIsDAAAAAA==&#10;" path="m53,78r,l53,59r15,l68,,,,,59r15,l15,78r38,xe" fillcolor="#474747" stroked="f" strokeweight="0">
                  <v:path arrowok="t" o:connecttype="custom" o:connectlocs="2147483646,2147483646;2147483646,2147483646;2147483646,2147483646;2147483646,2147483646;2147483646,0;0,0;0,2147483646;2147483646,2147483646;2147483646,2147483646;2147483646,2147483646" o:connectangles="0,0,0,0,0,0,0,0,0,0"/>
                </v:shape>
                <v:shape id="Freeform 19" o:spid="_x0000_s1040" style="position:absolute;left:5318;top:714;width:317;height:365;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km2cIA&#10;AADcAAAADwAAAGRycy9kb3ducmV2LnhtbERPTWsCMRC9F/wPYQRvNatCq6tRRBBtDwV10euwGTer&#10;m8m6SXX775tCwds83ufMFq2txJ0aXzpWMOgnIIhzp0suFGSH9esYhA/IGivHpOCHPCzmnZcZpto9&#10;eEf3fShEDGGfogITQp1K6XNDFn3f1cSRO7vGYoiwKaRu8BHDbSWHSfImLZYcGwzWtDKUX/ffVsGW&#10;Po4X8zUx2Wc7MO91tqHb8aRUr9supyACteEp/ndvdZw/ms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2SbZwgAAANwAAAAPAAAAAAAAAAAAAAAAAJgCAABkcnMvZG93&#10;bnJldi54bWxQSwUGAAAAAAQABAD1AAAAhwMAAAAA&#10;" path="m15,r,l15,18,,18,,76r67,l67,18r-15,l52,,15,xe" fillcolor="#474747" stroked="f" strokeweight="0">
                  <v:path arrowok="t" o:connecttype="custom" o:connectlocs="2147483646,0;2147483646,0;2147483646,2147483646;0,2147483646;0,2147483646;2147483646,2147483646;2147483646,2147483646;2147483646,2147483646;2147483646,0;2147483646,0" o:connectangles="0,0,0,0,0,0,0,0,0,0"/>
                </v:shape>
                <v:shape id="Freeform 20" o:spid="_x0000_s1041" style="position:absolute;left:5318;top:1206;width:317;height:365;visibility:visible;mso-wrap-style:square;v-text-anchor:top" coordsize="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IegcYA&#10;AADcAAAADwAAAGRycy9kb3ducmV2LnhtbESPQWvCQBCF7wX/wzKCF9FdpRRNXUUEwdJDqQq5jtlp&#10;kjY7G7Krxn/fORR6m+G9ee+b1ab3jbpRF+vAFmZTA4q4CK7m0sL5tJ8sQMWE7LAJTBYeFGGzHjyt&#10;MHPhzp90O6ZSSQjHDC1UKbWZ1rGoyGOchpZYtK/QeUyydqV2Hd4l3Dd6bsyL9lizNFTY0q6i4ud4&#10;9Rb2zTh/y7/rcf4IH6fLezJmuTtbOxr221dQifr0b/67PjjBfxZ8eUYm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IegcYAAADcAAAADwAAAAAAAAAAAAAAAACYAgAAZHJz&#10;L2Rvd25yZXYueG1sUEsFBgAAAAAEAAQA9QAAAIsDAAAAAA==&#10;" path="m53,78r,l53,59r15,l68,,,,,59r15,l15,78r38,xe" fillcolor="#474747" stroked="f" strokeweight="0">
                  <v:path arrowok="t" o:connecttype="custom" o:connectlocs="2147483646,2147483646;2147483646,2147483646;2147483646,2147483646;2147483646,2147483646;2147483646,0;0,0;0,2147483646;2147483646,2147483646;2147483646,2147483646;2147483646,2147483646" o:connectangles="0,0,0,0,0,0,0,0,0,0"/>
                </v:shape>
                <v:shape id="Freeform 21" o:spid="_x0000_s1042" style="position:absolute;left:5699;top:714;width:317;height:365;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lZosIA&#10;AADcAAAADwAAAGRycy9kb3ducmV2LnhtbERPTWvCQBC9C/0PyxS86SYibY2uUgql6qGgDXodsmM2&#10;mp2N2VXTf+8WCt7m8T5ntuhsLa7U+sqxgnSYgCAunK64VJD/fA7eQPiArLF2TAp+ycNi/tSbYabd&#10;jTd03YZSxBD2GSowITSZlL4wZNEPXUMcuYNrLYYI21LqFm8x3NZylCQv0mLFscFgQx+GitP2YhUs&#10;abU7mu+Jydddal6b/IvOu71S/efufQoiUBce4n/3Usf54xT+nokX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qVmiwgAAANwAAAAPAAAAAAAAAAAAAAAAAJgCAABkcnMvZG93&#10;bnJldi54bWxQSwUGAAAAAAQABAD1AAAAhwMAAAAA&#10;" path="m15,r,l15,18,,18,,76r67,l67,18r-15,l52,,15,xe" fillcolor="#474747" stroked="f" strokeweight="0">
                  <v:path arrowok="t" o:connecttype="custom" o:connectlocs="2147483646,0;2147483646,0;2147483646,2147483646;0,2147483646;0,2147483646;2147483646,2147483646;2147483646,2147483646;2147483646,2147483646;2147483646,0;2147483646,0" o:connectangles="0,0,0,0,0,0,0,0,0,0"/>
                </v:shape>
                <v:shape id="Freeform 22" o:spid="_x0000_s1043" style="position:absolute;left:5699;top:1206;width:317;height:365;visibility:visible;mso-wrap-style:square;v-text-anchor:top" coordsize="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wlbcQA&#10;AADcAAAADwAAAGRycy9kb3ducmV2LnhtbERPTWvCQBC9C/0PyxR6Ed2tFKnRNZSA0NKDVIVcx+yY&#10;xGZnQ3Zrkn/fFQq9zeN9ziYdbCNu1PnasYbnuQJBXDhTc6nhdNzNXkH4gGywcUwaRvKQbh8mG0yM&#10;6/mLbodQihjCPkENVQhtIqUvKrLo564ljtzFdRZDhF0pTYd9DLeNXCi1lBZrjg0VtpRVVHwffqyG&#10;XTPNP/JrPc1Htz+eP4NSq+yk9dPj8LYGEWgI/+I/97uJ818WcH8mXi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sJW3EAAAA3AAAAA8AAAAAAAAAAAAAAAAAmAIAAGRycy9k&#10;b3ducmV2LnhtbFBLBQYAAAAABAAEAPUAAACJAwAAAAA=&#10;" path="m53,78r,l53,59r15,l68,,,,,59r15,l15,78r38,xe" fillcolor="#474747" stroked="f" strokeweight="0">
                  <v:path arrowok="t" o:connecttype="custom" o:connectlocs="2147483646,2147483646;2147483646,2147483646;2147483646,2147483646;2147483646,2147483646;2147483646,0;0,0;0,2147483646;2147483646,2147483646;2147483646,2147483646;2147483646,2147483646" o:connectangles="0,0,0,0,0,0,0,0,0,0"/>
                </v:shape>
                <v:shape id="Freeform 23" o:spid="_x0000_s1044" style="position:absolute;left:6096;top:714;width:301;height:365;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diTsMA&#10;AADcAAAADwAAAGRycy9kb3ducmV2LnhtbERPTWsCMRC9F/wPYYTeNKsVrVujSKHUehC0i16HzXSz&#10;uplsN1G3/94IQm/zeJ8zW7S2EhdqfOlYwaCfgCDOnS65UJB9f/ReQfiArLFyTAr+yMNi3nmaYard&#10;lbd02YVCxBD2KSowIdSplD43ZNH3XU0cuR/XWAwRNoXUDV5juK3kMEnG0mLJscFgTe+G8tPubBWs&#10;6Gt/NJupydbtwEzq7JN+9welnrvt8g1EoDb8ix/ulY7zRy9wfyZe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diTsMAAADcAAAADwAAAAAAAAAAAAAAAACYAgAAZHJzL2Rv&#10;d25yZXYueG1sUEsFBgAAAAAEAAQA9QAAAIgDAAAAAA==&#10;" path="m15,r,l15,18,,18,,76r67,l67,18r-15,l52,,15,xe" fillcolor="#474747" stroked="f" strokeweight="0">
                  <v:path arrowok="t" o:connecttype="custom" o:connectlocs="2147483646,0;2147483646,0;2147483646,2147483646;0,2147483646;0,2147483646;2147483646,2147483646;2147483646,2147483646;2147483646,2147483646;2147483646,0;2147483646,0" o:connectangles="0,0,0,0,0,0,0,0,0,0"/>
                </v:shape>
                <v:shape id="Freeform 24" o:spid="_x0000_s1045" style="position:absolute;left:6096;top:1206;width:317;height:365;visibility:visible;mso-wrap-style:square;v-text-anchor:top" coordsize="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kYgsIA&#10;AADcAAAADwAAAGRycy9kb3ducmV2LnhtbERPTYvCMBC9C/6HMMJeRJMVEa1GEUFw2YOsCr2OzdhW&#10;m0lpslr//UZY8DaP9zmLVWsrcafGl441fA4VCOLMmZJzDafjdjAF4QOywcoxaXiSh9Wy21lgYtyD&#10;f+h+CLmIIewT1FCEUCdS+qwgi37oauLIXVxjMUTY5NI0+IjhtpIjpSbSYsmxocCaNgVlt8Ov1bCt&#10;+ulXei376dPtj+fvoNRsc9L6o9eu5yACteEt/nfvTJw/HsPr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SRiCwgAAANwAAAAPAAAAAAAAAAAAAAAAAJgCAABkcnMvZG93&#10;bnJldi54bWxQSwUGAAAAAAQABAD1AAAAhwMAAAAA&#10;" path="m53,78r,l53,59r15,l68,,,,,59r15,l15,78r38,xe" fillcolor="#474747" stroked="f" strokeweight="0">
                  <v:path arrowok="t" o:connecttype="custom" o:connectlocs="2147483646,2147483646;2147483646,2147483646;2147483646,2147483646;2147483646,2147483646;2147483646,0;0,0;0,2147483646;2147483646,2147483646;2147483646,2147483646;2147483646,2147483646" o:connectangles="0,0,0,0,0,0,0,0,0,0"/>
                </v:shape>
                <v:shape id="Freeform 25" o:spid="_x0000_s1046" style="position:absolute;left:6477;top:714;width:317;height:365;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JfocMA&#10;AADcAAAADwAAAGRycy9kb3ducmV2LnhtbERPTWsCMRC9F/wPYYTeNKtUrVujSKHUehC0i16HzXSz&#10;uplsN1G3/94IQm/zeJ8zW7S2EhdqfOlYwaCfgCDOnS65UJB9f/ReQfiArLFyTAr+yMNi3nmaYard&#10;lbd02YVCxBD2KSowIdSplD43ZNH3XU0cuR/XWAwRNoXUDV5juK3kMEnG0mLJscFgTe+G8tPubBWs&#10;6Gt/NJupydbtwEzq7JN+9welnrvt8g1EoDb8ix/ulY7zX0ZwfyZe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JfocMAAADcAAAADwAAAAAAAAAAAAAAAACYAgAAZHJzL2Rv&#10;d25yZXYueG1sUEsFBgAAAAAEAAQA9QAAAIgDAAAAAA==&#10;" path="m15,r,l15,18,,18,,76r67,l67,18r-14,l53,,15,xe" fillcolor="#474747" stroked="f" strokeweight="0">
                  <v:path arrowok="t" o:connecttype="custom" o:connectlocs="2147483646,0;2147483646,0;2147483646,2147483646;0,2147483646;0,2147483646;2147483646,2147483646;2147483646,2147483646;2147483646,2147483646;2147483646,0;2147483646,0" o:connectangles="0,0,0,0,0,0,0,0,0,0"/>
                </v:shape>
                <v:shape id="Freeform 26" o:spid="_x0000_s1047" style="position:absolute;left:6477;top:1206;width:317;height:365;visibility:visible;mso-wrap-style:square;v-text-anchor:top" coordsize="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cjbsIA&#10;AADcAAAADwAAAGRycy9kb3ducmV2LnhtbERPS4vCMBC+C/sfwix4EU1cRLQaZRGEFQ/iA3odm7Gt&#10;20xKE7X+e7Ow4G0+vufMl62txJ0aXzrWMBwoEMSZMyXnGk7HdX8Cwgdkg5Vj0vAkD8vFR2eOiXEP&#10;3tP9EHIRQ9gnqKEIoU6k9FlBFv3A1cSRu7jGYoiwyaVp8BHDbSW/lBpLiyXHhgJrWhWU/R5uVsO6&#10;6qWb9Fr20qfbHc/boNR0ddK6+9l+z0AEasNb/O/+MXH+aAx/z8QL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1yNuwgAAANwAAAAPAAAAAAAAAAAAAAAAAJgCAABkcnMvZG93&#10;bnJldi54bWxQSwUGAAAAAAQABAD1AAAAhwMAAAAA&#10;" path="m53,78r,l53,59r15,l68,,,,,59r15,l15,78r38,xe" fillcolor="#474747" stroked="f" strokeweight="0">
                  <v:path arrowok="t" o:connecttype="custom" o:connectlocs="2147483646,2147483646;2147483646,2147483646;2147483646,2147483646;2147483646,2147483646;2147483646,0;0,0;0,2147483646;2147483646,2147483646;2147483646,2147483646;2147483646,2147483646" o:connectangles="0,0,0,0,0,0,0,0,0,0"/>
                </v:shape>
                <v:shape id="Freeform 27" o:spid="_x0000_s1048" style="position:absolute;left:7000;top:714;width:302;height:365;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xkTcIA&#10;AADcAAAADwAAAGRycy9kb3ducmV2LnhtbERPS2sCMRC+F/wPYQRvNWspPlajSKFUeyioi16HzbhZ&#10;3Uy2m6jbf2+Egrf5+J4zW7S2EldqfOlYwaCfgCDOnS65UJDtPl/HIHxA1lg5JgV/5GEx77zMMNXu&#10;xhu6bkMhYgj7FBWYEOpUSp8bsuj7riaO3NE1FkOETSF1g7cYbiv5liRDabHk2GCwpg9D+Xl7sQpW&#10;tN6fzM/EZN/twIzq7It+9welet12OQURqA1P8b97peP89xE8nokX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DGRNwgAAANwAAAAPAAAAAAAAAAAAAAAAAJgCAABkcnMvZG93&#10;bnJldi54bWxQSwUGAAAAAAQABAD1AAAAhwMAAAAA&#10;" path="m15,r,l15,18,,18,,76r67,l67,18r-15,l52,,15,xe" fillcolor="#474747" stroked="f" strokeweight="0">
                  <v:path arrowok="t" o:connecttype="custom" o:connectlocs="2147483646,0;2147483646,0;2147483646,2147483646;0,2147483646;0,2147483646;2147483646,2147483646;2147483646,2147483646;2147483646,2147483646;2147483646,0;2147483646,0" o:connectangles="0,0,0,0,0,0,0,0,0,0"/>
                </v:shape>
                <v:shape id="Freeform 28" o:spid="_x0000_s1049" style="position:absolute;left:6985;top:1206;width:333;height:365;visibility:visible;mso-wrap-style:square;v-text-anchor:top" coordsize="6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0/EMUA&#10;AADcAAAADwAAAGRycy9kb3ducmV2LnhtbESPQWvCQBCF70L/wzKF3nRjG6VEV5FCocVLjVI8Dtkx&#10;CWZn092tpv++cxC8zfDevPfNcj24Tl0oxNazgekkA0VcedtybeCwfx+/gooJ2WLnmQz8UYT16mG0&#10;xML6K+/oUqZaSQjHAg00KfWF1rFqyGGc+J5YtJMPDpOsodY24FXCXaefs2yuHbYsDQ329NZQdS5/&#10;nYEy5J9bys/H2TZ9E2/286+X+seYp8dhswCVaEh38+36wwp+LrTyjEy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PT8QxQAAANwAAAAPAAAAAAAAAAAAAAAAAJgCAABkcnMv&#10;ZG93bnJldi54bWxQSwUGAAAAAAQABAD1AAAAigMAAAAA&#10;" path="m53,78r,l53,59r16,l69,,,,,59r15,l15,78r38,xe" fillcolor="#474747" stroked="f" strokeweight="0">
                  <v:path arrowok="t" o:connecttype="custom" o:connectlocs="2147483646,2147483646;2147483646,2147483646;2147483646,2147483646;2147483646,2147483646;2147483646,0;0,0;0,2147483646;2147483646,2147483646;2147483646,2147483646;2147483646,2147483646" o:connectangles="0,0,0,0,0,0,0,0,0,0"/>
                </v:shape>
                <v:shape id="Freeform 29" o:spid="_x0000_s1050" style="position:absolute;left:7381;top:714;width:318;height:365;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9VpMIA&#10;AADcAAAADwAAAGRycy9kb3ducmV2LnhtbERPTWsCMRC9F/wPYQRvNatIq6tRRBBtDwV10euwGTer&#10;m8m6SXX775tCwds83ufMFq2txJ0aXzpWMOgnIIhzp0suFGSH9esYhA/IGivHpOCHPCzmnZcZpto9&#10;eEf3fShEDGGfogITQp1K6XNDFn3f1cSRO7vGYoiwKaRu8BHDbSWHSfImLZYcGwzWtDKUX/ffVsGW&#10;Po4X8zUx2Wc7MO91tqHb8aRUr9supyACteEp/ndvdZw/ms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31WkwgAAANwAAAAPAAAAAAAAAAAAAAAAAJgCAABkcnMvZG93&#10;bnJldi54bWxQSwUGAAAAAAQABAD1AAAAhwMAAAAA&#10;" path="m15,r,l15,18,,18,,76r67,l67,18r-15,l52,,15,xe" fillcolor="#474747" stroked="f" strokeweight="0">
                  <v:path arrowok="t" o:connecttype="custom" o:connectlocs="2147483646,0;2147483646,0;2147483646,2147483646;0,2147483646;0,2147483646;2147483646,2147483646;2147483646,2147483646;2147483646,2147483646;2147483646,0;2147483646,0" o:connectangles="0,0,0,0,0,0,0,0,0,0"/>
                </v:shape>
                <v:shape id="Freeform 30" o:spid="_x0000_s1051" style="position:absolute;left:7381;top:1206;width:318;height:365;visibility:visible;mso-wrap-style:square;v-text-anchor:top" coordsize="6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Kly8UA&#10;AADcAAAADwAAAGRycy9kb3ducmV2LnhtbESPT2vCQBDF7wW/wzJCb3Vj/UNJXUUKgsWLjSI9Dtlp&#10;EszOxt1V02/fOQi9zfDevPebxap3rbpRiI1nA+NRBoq49LbhysDxsHl5AxUTssXWMxn4pQir5eBp&#10;gbn1d/6iW5EqJSEcczRQp9TlWseyJodx5Dti0X58cJhkDZW2Ae8S7lr9mmVz7bBhaaixo4+aynNx&#10;dQaKMP3c0fT8PdulE/H6MN9Pqosxz8N+/Q4qUZ/+zY/rrRX8meDLMzKB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qXLxQAAANwAAAAPAAAAAAAAAAAAAAAAAJgCAABkcnMv&#10;ZG93bnJldi54bWxQSwUGAAAAAAQABAD1AAAAigMAAAAA&#10;" path="m54,78r,l54,59r15,l69,,,,,59r16,l16,78r38,xe" fillcolor="#474747" stroked="f" strokeweight="0">
                  <v:path arrowok="t" o:connecttype="custom" o:connectlocs="2147483646,2147483646;2147483646,2147483646;2147483646,2147483646;2147483646,2147483646;2147483646,0;0,0;0,2147483646;2147483646,2147483646;2147483646,2147483646;2147483646,2147483646" o:connectangles="0,0,0,0,0,0,0,0,0,0"/>
                </v:shape>
                <v:shape id="Freeform 31" o:spid="_x0000_s1052" style="position:absolute;left:7762;top:714;width:318;height:365;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Pf8IA&#10;AADcAAAADwAAAGRycy9kb3ducmV2LnhtbERPTWvCQBC9C/0PyxS86SaCbY2uUgql6qGgDXodsmM2&#10;mp2N2VXTf+8WCt7m8T5ntuhsLa7U+sqxgnSYgCAunK64VJD/fA7eQPiArLF2TAp+ycNi/tSbYabd&#10;jTd03YZSxBD2GSowITSZlL4wZNEPXUMcuYNrLYYI21LqFm8x3NZylCQv0mLFscFgQx+GitP2YhUs&#10;abU7mu+Jydddal6b/IvOu71S/efufQoiUBce4n/3Usf54xT+nokX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M9/wgAAANwAAAAPAAAAAAAAAAAAAAAAAJgCAABkcnMvZG93&#10;bnJldi54bWxQSwUGAAAAAAQABAD1AAAAhwMAAAAA&#10;" path="m15,r,l15,18,,18,,76r67,l67,18r-15,l52,,15,xe" fillcolor="#474747" stroked="f" strokeweight="0">
                  <v:path arrowok="t" o:connecttype="custom" o:connectlocs="2147483646,0;2147483646,0;2147483646,2147483646;0,2147483646;0,2147483646;2147483646,2147483646;2147483646,2147483646;2147483646,2147483646;2147483646,0;2147483646,0" o:connectangles="0,0,0,0,0,0,0,0,0,0"/>
                </v:shape>
                <v:shape id="Freeform 32" o:spid="_x0000_s1053" style="position:absolute;left:7762;top:1206;width:318;height:365;visibility:visible;mso-wrap-style:square;v-text-anchor:top" coordsize="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WzsMQA&#10;AADcAAAADwAAAGRycy9kb3ducmV2LnhtbERPTWvCQBC9C/0PyxR6Ed2tUKnRNZSA0NKDVIVcx+yY&#10;xGZnQ3Zrkn/fFQq9zeN9ziYdbCNu1PnasYbnuQJBXDhTc6nhdNzNXkH4gGywcUwaRvKQbh8mG0yM&#10;6/mLbodQihjCPkENVQhtIqUvKrLo564ljtzFdRZDhF0pTYd9DLeNXCi1lBZrjg0VtpRVVHwffqyG&#10;XTPNP/JrPc1Htz+eP4NSq+yk9dPj8LYGEWgI/+I/97uJ818WcH8mXi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1s7DEAAAA3AAAAA8AAAAAAAAAAAAAAAAAmAIAAGRycy9k&#10;b3ducmV2LnhtbFBLBQYAAAAABAAEAPUAAACJAwAAAAA=&#10;" path="m53,78r,l53,59r15,l68,,,,,59r15,l15,78r38,xe" fillcolor="#474747" stroked="f" strokeweight="0">
                  <v:path arrowok="t" o:connecttype="custom" o:connectlocs="2147483646,2147483646;2147483646,2147483646;2147483646,2147483646;2147483646,2147483646;2147483646,0;0,0;0,2147483646;2147483646,2147483646;2147483646,2147483646;2147483646,2147483646" o:connectangles="0,0,0,0,0,0,0,0,0,0"/>
                </v:shape>
                <v:shape id="Freeform 33" o:spid="_x0000_s1054" style="position:absolute;left:8143;top:714;width:318;height:365;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70k8MA&#10;AADcAAAADwAAAGRycy9kb3ducmV2LnhtbERPTWsCMRC9F/wPYYTeNKtFrVujSKHUehC0i16HzXSz&#10;uplsN1G3/94IQm/zeJ8zW7S2EhdqfOlYwaCfgCDOnS65UJB9f/ReQfiArLFyTAr+yMNi3nmaYard&#10;lbd02YVCxBD2KSowIdSplD43ZNH3XU0cuR/XWAwRNoXUDV5juK3kMEnG0mLJscFgTe+G8tPubBWs&#10;6Gt/NJupydbtwEzq7JN+9welnrvt8g1EoDb8ix/ulY7zRy9wfyZe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70k8MAAADcAAAADwAAAAAAAAAAAAAAAACYAgAAZHJzL2Rv&#10;d25yZXYueG1sUEsFBgAAAAAEAAQA9QAAAIgDAAAAAA==&#10;" path="m15,r,l15,18,,18,,76r67,l67,18r-15,l52,,15,xe" fillcolor="#474747" stroked="f" strokeweight="0">
                  <v:path arrowok="t" o:connecttype="custom" o:connectlocs="2147483646,0;2147483646,0;2147483646,2147483646;0,2147483646;0,2147483646;2147483646,2147483646;2147483646,2147483646;2147483646,2147483646;2147483646,0;2147483646,0" o:connectangles="0,0,0,0,0,0,0,0,0,0"/>
                </v:shape>
                <v:shape id="Freeform 34" o:spid="_x0000_s1055" style="position:absolute;left:8143;top:1206;width:334;height:365;visibility:visible;mso-wrap-style:square;v-text-anchor:top" coordsize="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COX8QA&#10;AADcAAAADwAAAGRycy9kb3ducmV2LnhtbERPTWvCQBC9C/6HZYRepNm12FLTrCKCUOlBGoVcx+w0&#10;SZudDdmtxn/fFQre5vE+J1sNthVn6n3jWMMsUSCIS2carjQcD9vHVxA+IBtsHZOGK3lYLcejDFPj&#10;LvxJ5zxUIoawT1FDHUKXSunLmiz6xHXEkftyvcUQYV9J0+MlhttWPin1Ii02HBtq7GhTU/mT/1oN&#10;23Za7IrvZlpc3f5w+ghKLTZHrR8mw/oNRKAh3MX/7ncT5z/P4fZMvE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Qjl/EAAAA3AAAAA8AAAAAAAAAAAAAAAAAmAIAAGRycy9k&#10;b3ducmV2LnhtbFBLBQYAAAAABAAEAPUAAACJAwAAAAA=&#10;" path="m53,78r,l53,59r15,l68,,,,,59r15,l15,78r38,xe" fillcolor="#474747" stroked="f" strokeweight="0">
                  <v:path arrowok="t" o:connecttype="custom" o:connectlocs="2147483646,2147483646;2147483646,2147483646;2147483646,2147483646;2147483646,2147483646;2147483646,0;0,0;0,2147483646;2147483646,2147483646;2147483646,2147483646;2147483646,2147483646" o:connectangles="0,0,0,0,0,0,0,0,0,0"/>
                </v:shape>
                <v:shape id="Freeform 35" o:spid="_x0000_s1056" style="position:absolute;left:2555;top:714;width:318;height:365;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vJfMMA&#10;AADcAAAADwAAAGRycy9kb3ducmV2LnhtbERPTWvCQBC9F/wPywi91Y2FtBpdRQqlqYeCGvQ6ZMds&#10;NDubZrea/nu3UPA2j/c582VvG3GhzteOFYxHCQji0umaKwXF7v1pAsIHZI2NY1LwSx6Wi8HDHDPt&#10;rryhyzZUIoawz1CBCaHNpPSlIYt+5FriyB1dZzFE2FVSd3iN4baRz0nyIi3WHBsMtvRmqDxvf6yC&#10;nD73J/M1NcW6H5vXtvig7/1Bqcdhv5qBCNSHu/jfnes4P03h75l4gV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vJfMMAAADcAAAADwAAAAAAAAAAAAAAAACYAgAAZHJzL2Rv&#10;d25yZXYueG1sUEsFBgAAAAAEAAQA9QAAAIgDAAAAAA==&#10;" path="m15,r,l15,18,,18,,76r67,l67,18r-15,l52,,15,xe" fillcolor="#474747" stroked="f" strokeweight="0">
                  <v:path arrowok="t" o:connecttype="custom" o:connectlocs="2147483646,0;2147483646,0;2147483646,2147483646;0,2147483646;0,2147483646;2147483646,2147483646;2147483646,2147483646;2147483646,2147483646;2147483646,0;2147483646,0" o:connectangles="0,0,0,0,0,0,0,0,0,0"/>
                </v:shape>
                <v:shape id="Freeform 36" o:spid="_x0000_s1057" style="position:absolute;left:2555;top:1206;width:318;height:365;visibility:visible;mso-wrap-style:square;v-text-anchor:top" coordsize="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61s8IA&#10;AADcAAAADwAAAGRycy9kb3ducmV2LnhtbERPS4vCMBC+C/sfwix4EU1cULQaZRGEFQ/iA3odm7Gt&#10;20xKE7X+e7Ow4G0+vufMl62txJ0aXzrWMBwoEMSZMyXnGk7HdX8Cwgdkg5Vj0vAkD8vFR2eOiXEP&#10;3tP9EHIRQ9gnqKEIoU6k9FlBFv3A1cSRu7jGYoiwyaVp8BHDbSW/lBpLiyXHhgJrWhWU/R5uVsO6&#10;6qWb9Fr20qfbHc/boNR0ddK6+9l+z0AEasNb/O/+MXH+aAx/z8QL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DrWzwgAAANwAAAAPAAAAAAAAAAAAAAAAAJgCAABkcnMvZG93&#10;bnJldi54bWxQSwUGAAAAAAQABAD1AAAAhwMAAAAA&#10;" path="m53,78r,l53,59r15,l68,,,,,59r15,l15,78r38,xe" fillcolor="#474747" stroked="f" strokeweight="0">
                  <v:path arrowok="t" o:connecttype="custom" o:connectlocs="2147483646,2147483646;2147483646,2147483646;2147483646,2147483646;2147483646,2147483646;2147483646,0;0,0;0,2147483646;2147483646,2147483646;2147483646,2147483646;2147483646,2147483646" o:connectangles="0,0,0,0,0,0,0,0,0,0"/>
                </v:shape>
                <v:shape id="Freeform 37" o:spid="_x0000_s1058" style="position:absolute;left:2952;top:714;width:318;height:365;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XykMIA&#10;AADcAAAADwAAAGRycy9kb3ducmV2LnhtbERPS2sCMRC+F/wPYQRvNWuhPlajSKFUeyioi16HzbhZ&#10;3Uy2m6jbf2+Egrf5+J4zW7S2EldqfOlYwaCfgCDOnS65UJDtPl/HIHxA1lg5JgV/5GEx77zMMNXu&#10;xhu6bkMhYgj7FBWYEOpUSp8bsuj7riaO3NE1FkOETSF1g7cYbiv5liRDabHk2GCwpg9D+Xl7sQpW&#10;tN6fzM/EZN/twIzq7It+9welet12OQURqA1P8b97peP89xE8nokX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1fKQwgAAANwAAAAPAAAAAAAAAAAAAAAAAJgCAABkcnMvZG93&#10;bnJldi54bWxQSwUGAAAAAAQABAD1AAAAhwMAAAAA&#10;" path="m14,r,l14,18,,18,,76r67,l67,18r-15,l52,,14,xe" fillcolor="#474747" stroked="f" strokeweight="0">
                  <v:path arrowok="t" o:connecttype="custom" o:connectlocs="2147483646,0;2147483646,0;2147483646,2147483646;0,2147483646;0,2147483646;2147483646,2147483646;2147483646,2147483646;2147483646,2147483646;2147483646,0;2147483646,0" o:connectangles="0,0,0,0,0,0,0,0,0,0"/>
                </v:shape>
                <v:shape id="Freeform 39" o:spid="_x0000_s1059" style="position:absolute;left:2936;top:1206;width:334;height:365;visibility:visible;mso-wrap-style:square;v-text-anchor:top" coordsize="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2EWsYA&#10;AADcAAAADwAAAGRycy9kb3ducmV2LnhtbESPQWvCQBCF7wX/wzKCF9FdhRZNXUUEwdJDqQq5jtlp&#10;kjY7G7Krxn/fORR6m+G9ee+b1ab3jbpRF+vAFmZTA4q4CK7m0sL5tJ8sQMWE7LAJTBYeFGGzHjyt&#10;MHPhzp90O6ZSSQjHDC1UKbWZ1rGoyGOchpZYtK/QeUyydqV2Hd4l3Dd6bsyL9lizNFTY0q6i4ud4&#10;9Rb2zTh/y7/rcf4IH6fLezJmuTtbOxr221dQifr0b/67PjjBfxZaeUYm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2EWsYAAADcAAAADwAAAAAAAAAAAAAAAACYAgAAZHJz&#10;L2Rvd25yZXYueG1sUEsFBgAAAAAEAAQA9QAAAIsDAAAAAA==&#10;" path="m53,78r,l53,59r15,l68,,,,,59r15,l15,78r38,xe" fillcolor="#474747" stroked="f" strokeweight="0">
                  <v:path arrowok="t" o:connecttype="custom" o:connectlocs="2147483646,2147483646;2147483646,2147483646;2147483646,2147483646;2147483646,2147483646;2147483646,0;0,0;0,2147483646;2147483646,2147483646;2147483646,2147483646;2147483646,2147483646" o:connectangles="0,0,0,0,0,0,0,0,0,0"/>
                </v:shape>
                <v:shape id="Freeform 40" o:spid="_x0000_s1060" style="position:absolute;left:2159;top:793;width:317;height:286;visibility:visible;mso-wrap-style:square;v-text-anchor:top" coordsize="6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PCi8AA&#10;AADcAAAADwAAAGRycy9kb3ducmV2LnhtbERPy6rCMBDdX/AfwghuLpr6RKtRRFBcuLH6AUMztsVm&#10;UptY698b4cLdzeE8Z7VpTSkaql1hWcFwEIEgTq0uOFNwvez7cxDOI2ssLZOCNznYrDs/K4y1ffGZ&#10;msRnIoSwi1FB7n0VS+nSnAy6ga2IA3eztUEfYJ1JXeMrhJtSjqJoJg0WHBpyrGiXU3pPnkbBb3VL&#10;rvJxasZ0lGd3mBQXM06U6nXb7RKEp9b/i//cRx3mTxfwfSZcIN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pPCi8AAAADcAAAADwAAAAAAAAAAAAAAAACYAgAAZHJzL2Rvd25y&#10;ZXYueG1sUEsFBgAAAAAEAAQA9QAAAIUDAAAAAA==&#10;" path="m52,r,l15,,,,,58r67,l67,,52,xe" fillcolor="#474747" stroked="f" strokeweight="0">
                  <v:path arrowok="t" o:connecttype="custom" o:connectlocs="2147483646,0;2147483646,0;2147483646,0;0,0;0,2147483646;2147483646,2147483646;2147483646,0;2147483646,0" o:connectangles="0,0,0,0,0,0,0,0"/>
                </v:shape>
                <v:shape id="Freeform 41" o:spid="_x0000_s1061" style="position:absolute;left:2159;top:1206;width:317;height:270;visibility:visible;mso-wrap-style:square;v-text-anchor:top" coordsize="6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bXhcQA&#10;AADcAAAADwAAAGRycy9kb3ducmV2LnhtbESP3WoCMRCF7wt9hzAF72pWQZGtUYpQKIgX/jzAuJnu&#10;BjeTJUl13ad3LgTvZjhnzvlmue59q64UkwtsYDIuQBFXwTquDZyOP58LUCkjW2wDk4E7JViv3t+W&#10;WNpw4z1dD7lWEsKpRANNzl2pdaoa8pjGoSMW7S9Ej1nWWGsb8SbhvtXTophrj46locGONg1Vl8O/&#10;N+CG+pzYTjbR7YZ2cRm2+9kpGjP66L+/QGXq88v8vP61gj8XfHlGJt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214XEAAAA3AAAAA8AAAAAAAAAAAAAAAAAmAIAAGRycy9k&#10;b3ducmV2LnhtbFBLBQYAAAAABAAEAPUAAACJAwAAAAA=&#10;" path="m,59r,l15,59r38,l69,59,69,,,,,59xe" fillcolor="#474747" stroked="f" strokeweight="0">
                  <v:path arrowok="t" o:connecttype="custom" o:connectlocs="0,2147483646;0,2147483646;2147483646,2147483646;2147483646,2147483646;2147483646,2147483646;2147483646,0;0,0;0,2147483646" o:connectangles="0,0,0,0,0,0,0,0"/>
                </v:shape>
                <v:shape id="Freeform 42" o:spid="_x0000_s1062" style="position:absolute;left:8890;top:1317;width:1571;height:254;visibility:visible;mso-wrap-style:square;v-text-anchor:top" coordsize="33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1SsIA&#10;AADcAAAADwAAAGRycy9kb3ducmV2LnhtbERPTWuDQBC9F/Iflgn01qzmIMG6SpAW2mM1lPQ2dSer&#10;xJ0Vd5uYf98tBHqbx/ucolrsKC40+8GxgnSTgCDunB7YKDi0r087ED4gaxwdk4IbeajK1UOBuXZX&#10;/qBLE4yIIexzVNCHMOVS+q4ni37jJuLIndxsMUQ4G6lnvMZwO8ptkmTS4sCxoceJ6p66c/NjFZjP&#10;73O91Xtuv24G35fTy3TMDko9rpf9M4hAS/gX391vOs7PUvh7Jl4g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tPVKwgAAANwAAAAPAAAAAAAAAAAAAAAAAJgCAABkcnMvZG93&#10;bnJldi54bWxQSwUGAAAAAAQABAD1AAAAhwMAAAAA&#10;" path="m327,40r,l332,14c334,6,329,,321,l13,c5,,,6,2,14l7,40v2,7,10,14,17,14l310,54v8,,15,-7,17,-14xe" fillcolor="#474747" stroked="f" strokeweight="0">
                  <v:path arrowok="t" o:connecttype="custom" o:connectlocs="2147483646,2147483646;2147483646,2147483646;2147483646,2147483646;2147483646,0;2147483646,0;2147483646,2147483646;2147483646,2147483646;2147483646,2147483646;2147483646,2147483646;2147483646,2147483646" o:connectangles="0,0,0,0,0,0,0,0,0,0"/>
                </v:shape>
                <v:shape id="Freeform 43" o:spid="_x0000_s1063" style="position:absolute;left:8636;top:1365;width:142;height:159;visibility:visible;mso-wrap-style:square;v-text-anchor:top" coordsize="3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BFFMcA&#10;AADcAAAADwAAAGRycy9kb3ducmV2LnhtbESP3WrCQBCF7wu+wzJC7+rG2FqNWUUKxYogNAqld0N2&#10;8qPZ2ZDdavr2XaHg3QznfGfOpKveNOJCnastKxiPIhDEudU1lwqOh/enGQjnkTU2lknBLzlYLQcP&#10;KSbaXvmTLpkvRQhhl6CCyvs2kdLlFRl0I9sSB62wnUEf1q6UusNrCDeNjKNoKg3WHC5U2NJbRfk5&#10;+zGhxstss//eTUyWtfPt69dpU8TPE6Ueh/16AcJT7+/mf/pDB24aw+2ZMIF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gRRTHAAAA3AAAAA8AAAAAAAAAAAAAAAAAmAIAAGRy&#10;cy9kb3ducmV2LnhtbFBLBQYAAAAABAAEAPUAAACMAwAAAAA=&#10;" path="m16,r,c7,,,8,,17v,9,7,16,16,16c25,33,32,26,32,17,32,8,25,,16,xe" fillcolor="#474747" stroked="f" strokeweight="0">
                  <v:path arrowok="t" o:connecttype="custom" o:connectlocs="2147483646,0;2147483646,0;0,2147483646;2147483646,2147483646;2147483646,2147483646;2147483646,0" o:connectangles="0,0,0,0,0,0"/>
                </v:shape>
                <v:shape id="Freeform 44" o:spid="_x0000_s1064" style="position:absolute;left:10572;top:1365;width:159;height:159;visibility:visible;mso-wrap-style:square;v-text-anchor:top" coordsize="3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a6j8IA&#10;AADcAAAADwAAAGRycy9kb3ducmV2LnhtbERPyWrDMBC9F/oPYgq91XJSCK0TJYRCoTfXjpvzYI2X&#10;xBoZSU3sv68Cgd7m8dbZ7CYziAs531tWsEhSEMS11T23CqrD58sbCB+QNQ6WScFMHnbbx4cNZtpe&#10;uaBLGVoRQ9hnqKALYcyk9HVHBn1iR+LINdYZDBG6VmqH1xhuBrlM05U02HNs6HCkj47qc/lrFORt&#10;U8y5q9yh/n4/5ie7WO7LH6Wen6b9GkSgKfyL7+4vHeevXuH2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5rqPwgAAANwAAAAPAAAAAAAAAAAAAAAAAJgCAABkcnMvZG93&#10;bnJldi54bWxQSwUGAAAAAAQABAD1AAAAhwMAAAAA&#10;" path="m33,17r,c33,8,25,,16,,8,,,8,,17v,9,8,16,16,16c25,33,33,26,33,17xe" fillcolor="#474747" stroked="f" strokeweight="0">
                  <v:path arrowok="t" o:connecttype="custom" o:connectlocs="2147483646,2147483646;2147483646,2147483646;2147483646,0;0,2147483646;2147483646,2147483646;2147483646,2147483646" o:connectangles="0,0,0,0,0,0"/>
                </v:shape>
              </v:group>
            </w:pict>
          </mc:Fallback>
        </mc:AlternateContent>
      </w:r>
      <w:r w:rsidR="00F73C6D">
        <mc:AlternateContent>
          <mc:Choice Requires="wpg">
            <w:drawing>
              <wp:anchor distT="0" distB="0" distL="114300" distR="114300" simplePos="0" relativeHeight="251644416" behindDoc="0" locked="0" layoutInCell="1" allowOverlap="1" wp14:anchorId="7AD7A88F" wp14:editId="346C3D05">
                <wp:simplePos x="0" y="0"/>
                <wp:positionH relativeFrom="column">
                  <wp:posOffset>3832860</wp:posOffset>
                </wp:positionH>
                <wp:positionV relativeFrom="paragraph">
                  <wp:posOffset>1821815</wp:posOffset>
                </wp:positionV>
                <wp:extent cx="601980" cy="471170"/>
                <wp:effectExtent l="0" t="0" r="7620" b="5080"/>
                <wp:wrapNone/>
                <wp:docPr id="59" name="组合 59"/>
                <wp:cNvGraphicFramePr/>
                <a:graphic xmlns:a="http://schemas.openxmlformats.org/drawingml/2006/main">
                  <a:graphicData uri="http://schemas.microsoft.com/office/word/2010/wordprocessingGroup">
                    <wpg:wgp>
                      <wpg:cNvGrpSpPr/>
                      <wpg:grpSpPr>
                        <a:xfrm>
                          <a:off x="0" y="0"/>
                          <a:ext cx="601980" cy="471170"/>
                          <a:chOff x="0" y="0"/>
                          <a:chExt cx="536574" cy="420688"/>
                        </a:xfrm>
                        <a:solidFill>
                          <a:srgbClr val="3C3C3B"/>
                        </a:solidFill>
                      </wpg:grpSpPr>
                      <wps:wsp>
                        <wps:cNvPr id="114" name="Freeform 47"/>
                        <wps:cNvSpPr>
                          <a:spLocks/>
                        </wps:cNvSpPr>
                        <wps:spPr bwMode="auto">
                          <a:xfrm>
                            <a:off x="192087" y="163513"/>
                            <a:ext cx="152400" cy="87313"/>
                          </a:xfrm>
                          <a:custGeom>
                            <a:avLst/>
                            <a:gdLst>
                              <a:gd name="T0" fmla="*/ 308 w 351"/>
                              <a:gd name="T1" fmla="*/ 73 h 202"/>
                              <a:gd name="T2" fmla="*/ 308 w 351"/>
                              <a:gd name="T3" fmla="*/ 73 h 202"/>
                              <a:gd name="T4" fmla="*/ 202 w 351"/>
                              <a:gd name="T5" fmla="*/ 131 h 202"/>
                              <a:gd name="T6" fmla="*/ 202 w 351"/>
                              <a:gd name="T7" fmla="*/ 53 h 202"/>
                              <a:gd name="T8" fmla="*/ 258 w 351"/>
                              <a:gd name="T9" fmla="*/ 53 h 202"/>
                              <a:gd name="T10" fmla="*/ 258 w 351"/>
                              <a:gd name="T11" fmla="*/ 0 h 202"/>
                              <a:gd name="T12" fmla="*/ 176 w 351"/>
                              <a:gd name="T13" fmla="*/ 0 h 202"/>
                              <a:gd name="T14" fmla="*/ 149 w 351"/>
                              <a:gd name="T15" fmla="*/ 26 h 202"/>
                              <a:gd name="T16" fmla="*/ 149 w 351"/>
                              <a:gd name="T17" fmla="*/ 131 h 202"/>
                              <a:gd name="T18" fmla="*/ 44 w 351"/>
                              <a:gd name="T19" fmla="*/ 73 h 202"/>
                              <a:gd name="T20" fmla="*/ 7 w 351"/>
                              <a:gd name="T21" fmla="*/ 84 h 202"/>
                              <a:gd name="T22" fmla="*/ 18 w 351"/>
                              <a:gd name="T23" fmla="*/ 120 h 202"/>
                              <a:gd name="T24" fmla="*/ 163 w 351"/>
                              <a:gd name="T25" fmla="*/ 199 h 202"/>
                              <a:gd name="T26" fmla="*/ 164 w 351"/>
                              <a:gd name="T27" fmla="*/ 199 h 202"/>
                              <a:gd name="T28" fmla="*/ 168 w 351"/>
                              <a:gd name="T29" fmla="*/ 201 h 202"/>
                              <a:gd name="T30" fmla="*/ 169 w 351"/>
                              <a:gd name="T31" fmla="*/ 201 h 202"/>
                              <a:gd name="T32" fmla="*/ 170 w 351"/>
                              <a:gd name="T33" fmla="*/ 201 h 202"/>
                              <a:gd name="T34" fmla="*/ 176 w 351"/>
                              <a:gd name="T35" fmla="*/ 202 h 202"/>
                              <a:gd name="T36" fmla="*/ 176 w 351"/>
                              <a:gd name="T37" fmla="*/ 202 h 202"/>
                              <a:gd name="T38" fmla="*/ 176 w 351"/>
                              <a:gd name="T39" fmla="*/ 202 h 202"/>
                              <a:gd name="T40" fmla="*/ 176 w 351"/>
                              <a:gd name="T41" fmla="*/ 202 h 202"/>
                              <a:gd name="T42" fmla="*/ 182 w 351"/>
                              <a:gd name="T43" fmla="*/ 201 h 202"/>
                              <a:gd name="T44" fmla="*/ 182 w 351"/>
                              <a:gd name="T45" fmla="*/ 201 h 202"/>
                              <a:gd name="T46" fmla="*/ 184 w 351"/>
                              <a:gd name="T47" fmla="*/ 201 h 202"/>
                              <a:gd name="T48" fmla="*/ 188 w 351"/>
                              <a:gd name="T49" fmla="*/ 199 h 202"/>
                              <a:gd name="T50" fmla="*/ 188 w 351"/>
                              <a:gd name="T51" fmla="*/ 199 h 202"/>
                              <a:gd name="T52" fmla="*/ 333 w 351"/>
                              <a:gd name="T53" fmla="*/ 120 h 202"/>
                              <a:gd name="T54" fmla="*/ 344 w 351"/>
                              <a:gd name="T55" fmla="*/ 84 h 202"/>
                              <a:gd name="T56" fmla="*/ 308 w 351"/>
                              <a:gd name="T57" fmla="*/ 73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351" h="202">
                                <a:moveTo>
                                  <a:pt x="308" y="73"/>
                                </a:moveTo>
                                <a:lnTo>
                                  <a:pt x="308" y="73"/>
                                </a:lnTo>
                                <a:lnTo>
                                  <a:pt x="202" y="131"/>
                                </a:lnTo>
                                <a:lnTo>
                                  <a:pt x="202" y="53"/>
                                </a:lnTo>
                                <a:lnTo>
                                  <a:pt x="258" y="53"/>
                                </a:lnTo>
                                <a:lnTo>
                                  <a:pt x="258" y="0"/>
                                </a:lnTo>
                                <a:lnTo>
                                  <a:pt x="176" y="0"/>
                                </a:lnTo>
                                <a:cubicBezTo>
                                  <a:pt x="161" y="0"/>
                                  <a:pt x="149" y="12"/>
                                  <a:pt x="149" y="26"/>
                                </a:cubicBezTo>
                                <a:lnTo>
                                  <a:pt x="149" y="131"/>
                                </a:lnTo>
                                <a:lnTo>
                                  <a:pt x="44" y="73"/>
                                </a:lnTo>
                                <a:cubicBezTo>
                                  <a:pt x="31" y="66"/>
                                  <a:pt x="14" y="71"/>
                                  <a:pt x="7" y="84"/>
                                </a:cubicBezTo>
                                <a:cubicBezTo>
                                  <a:pt x="0" y="97"/>
                                  <a:pt x="5" y="113"/>
                                  <a:pt x="18" y="120"/>
                                </a:cubicBezTo>
                                <a:lnTo>
                                  <a:pt x="163" y="199"/>
                                </a:lnTo>
                                <a:cubicBezTo>
                                  <a:pt x="163" y="199"/>
                                  <a:pt x="164" y="199"/>
                                  <a:pt x="164" y="199"/>
                                </a:cubicBezTo>
                                <a:cubicBezTo>
                                  <a:pt x="165" y="200"/>
                                  <a:pt x="166" y="200"/>
                                  <a:pt x="168" y="201"/>
                                </a:cubicBezTo>
                                <a:cubicBezTo>
                                  <a:pt x="168" y="201"/>
                                  <a:pt x="168" y="201"/>
                                  <a:pt x="169" y="201"/>
                                </a:cubicBezTo>
                                <a:cubicBezTo>
                                  <a:pt x="169" y="201"/>
                                  <a:pt x="169" y="201"/>
                                  <a:pt x="170" y="201"/>
                                </a:cubicBezTo>
                                <a:cubicBezTo>
                                  <a:pt x="172" y="202"/>
                                  <a:pt x="174" y="202"/>
                                  <a:pt x="176" y="202"/>
                                </a:cubicBezTo>
                                <a:cubicBezTo>
                                  <a:pt x="176" y="202"/>
                                  <a:pt x="176" y="202"/>
                                  <a:pt x="176" y="202"/>
                                </a:cubicBezTo>
                                <a:lnTo>
                                  <a:pt x="176" y="202"/>
                                </a:lnTo>
                                <a:lnTo>
                                  <a:pt x="176" y="202"/>
                                </a:lnTo>
                                <a:cubicBezTo>
                                  <a:pt x="178" y="202"/>
                                  <a:pt x="180" y="202"/>
                                  <a:pt x="182" y="201"/>
                                </a:cubicBezTo>
                                <a:cubicBezTo>
                                  <a:pt x="182" y="201"/>
                                  <a:pt x="182" y="201"/>
                                  <a:pt x="182" y="201"/>
                                </a:cubicBezTo>
                                <a:cubicBezTo>
                                  <a:pt x="183" y="201"/>
                                  <a:pt x="183" y="201"/>
                                  <a:pt x="184" y="201"/>
                                </a:cubicBezTo>
                                <a:cubicBezTo>
                                  <a:pt x="185" y="200"/>
                                  <a:pt x="186" y="200"/>
                                  <a:pt x="188" y="199"/>
                                </a:cubicBezTo>
                                <a:cubicBezTo>
                                  <a:pt x="188" y="199"/>
                                  <a:pt x="188" y="199"/>
                                  <a:pt x="188" y="199"/>
                                </a:cubicBezTo>
                                <a:lnTo>
                                  <a:pt x="333" y="120"/>
                                </a:lnTo>
                                <a:cubicBezTo>
                                  <a:pt x="346" y="113"/>
                                  <a:pt x="351" y="97"/>
                                  <a:pt x="344" y="84"/>
                                </a:cubicBezTo>
                                <a:cubicBezTo>
                                  <a:pt x="337" y="71"/>
                                  <a:pt x="321" y="66"/>
                                  <a:pt x="308" y="73"/>
                                </a:cubicBezTo>
                                <a:close/>
                              </a:path>
                            </a:pathLst>
                          </a:custGeom>
                          <a:grpFill/>
                          <a:ln w="0">
                            <a:noFill/>
                            <a:prstDash val="solid"/>
                            <a:round/>
                            <a:headEnd/>
                            <a:tailEnd/>
                          </a:ln>
                        </wps:spPr>
                        <wps:bodyPr/>
                      </wps:wsp>
                      <wps:wsp>
                        <wps:cNvPr id="115" name="Freeform 48"/>
                        <wps:cNvSpPr>
                          <a:spLocks/>
                        </wps:cNvSpPr>
                        <wps:spPr bwMode="auto">
                          <a:xfrm>
                            <a:off x="192087" y="42863"/>
                            <a:ext cx="152400" cy="85725"/>
                          </a:xfrm>
                          <a:custGeom>
                            <a:avLst/>
                            <a:gdLst>
                              <a:gd name="T0" fmla="*/ 30 w 350"/>
                              <a:gd name="T1" fmla="*/ 132 h 200"/>
                              <a:gd name="T2" fmla="*/ 30 w 350"/>
                              <a:gd name="T3" fmla="*/ 132 h 200"/>
                              <a:gd name="T4" fmla="*/ 43 w 350"/>
                              <a:gd name="T5" fmla="*/ 129 h 200"/>
                              <a:gd name="T6" fmla="*/ 148 w 350"/>
                              <a:gd name="T7" fmla="*/ 71 h 200"/>
                              <a:gd name="T8" fmla="*/ 148 w 350"/>
                              <a:gd name="T9" fmla="*/ 146 h 200"/>
                              <a:gd name="T10" fmla="*/ 92 w 350"/>
                              <a:gd name="T11" fmla="*/ 146 h 200"/>
                              <a:gd name="T12" fmla="*/ 92 w 350"/>
                              <a:gd name="T13" fmla="*/ 200 h 200"/>
                              <a:gd name="T14" fmla="*/ 175 w 350"/>
                              <a:gd name="T15" fmla="*/ 200 h 200"/>
                              <a:gd name="T16" fmla="*/ 202 w 350"/>
                              <a:gd name="T17" fmla="*/ 173 h 200"/>
                              <a:gd name="T18" fmla="*/ 202 w 350"/>
                              <a:gd name="T19" fmla="*/ 71 h 200"/>
                              <a:gd name="T20" fmla="*/ 307 w 350"/>
                              <a:gd name="T21" fmla="*/ 129 h 200"/>
                              <a:gd name="T22" fmla="*/ 320 w 350"/>
                              <a:gd name="T23" fmla="*/ 132 h 200"/>
                              <a:gd name="T24" fmla="*/ 343 w 350"/>
                              <a:gd name="T25" fmla="*/ 118 h 200"/>
                              <a:gd name="T26" fmla="*/ 333 w 350"/>
                              <a:gd name="T27" fmla="*/ 82 h 200"/>
                              <a:gd name="T28" fmla="*/ 188 w 350"/>
                              <a:gd name="T29" fmla="*/ 3 h 200"/>
                              <a:gd name="T30" fmla="*/ 187 w 350"/>
                              <a:gd name="T31" fmla="*/ 3 h 200"/>
                              <a:gd name="T32" fmla="*/ 186 w 350"/>
                              <a:gd name="T33" fmla="*/ 2 h 200"/>
                              <a:gd name="T34" fmla="*/ 184 w 350"/>
                              <a:gd name="T35" fmla="*/ 1 h 200"/>
                              <a:gd name="T36" fmla="*/ 183 w 350"/>
                              <a:gd name="T37" fmla="*/ 1 h 200"/>
                              <a:gd name="T38" fmla="*/ 181 w 350"/>
                              <a:gd name="T39" fmla="*/ 0 h 200"/>
                              <a:gd name="T40" fmla="*/ 179 w 350"/>
                              <a:gd name="T41" fmla="*/ 0 h 200"/>
                              <a:gd name="T42" fmla="*/ 177 w 350"/>
                              <a:gd name="T43" fmla="*/ 0 h 200"/>
                              <a:gd name="T44" fmla="*/ 176 w 350"/>
                              <a:gd name="T45" fmla="*/ 0 h 200"/>
                              <a:gd name="T46" fmla="*/ 175 w 350"/>
                              <a:gd name="T47" fmla="*/ 0 h 200"/>
                              <a:gd name="T48" fmla="*/ 174 w 350"/>
                              <a:gd name="T49" fmla="*/ 0 h 200"/>
                              <a:gd name="T50" fmla="*/ 172 w 350"/>
                              <a:gd name="T51" fmla="*/ 0 h 200"/>
                              <a:gd name="T52" fmla="*/ 171 w 350"/>
                              <a:gd name="T53" fmla="*/ 0 h 200"/>
                              <a:gd name="T54" fmla="*/ 168 w 350"/>
                              <a:gd name="T55" fmla="*/ 0 h 200"/>
                              <a:gd name="T56" fmla="*/ 167 w 350"/>
                              <a:gd name="T57" fmla="*/ 1 h 200"/>
                              <a:gd name="T58" fmla="*/ 166 w 350"/>
                              <a:gd name="T59" fmla="*/ 1 h 200"/>
                              <a:gd name="T60" fmla="*/ 164 w 350"/>
                              <a:gd name="T61" fmla="*/ 2 h 200"/>
                              <a:gd name="T62" fmla="*/ 162 w 350"/>
                              <a:gd name="T63" fmla="*/ 3 h 200"/>
                              <a:gd name="T64" fmla="*/ 162 w 350"/>
                              <a:gd name="T65" fmla="*/ 3 h 200"/>
                              <a:gd name="T66" fmla="*/ 17 w 350"/>
                              <a:gd name="T67" fmla="*/ 82 h 200"/>
                              <a:gd name="T68" fmla="*/ 7 w 350"/>
                              <a:gd name="T69" fmla="*/ 118 h 200"/>
                              <a:gd name="T70" fmla="*/ 30 w 350"/>
                              <a:gd name="T71" fmla="*/ 13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0" h="200">
                                <a:moveTo>
                                  <a:pt x="30" y="132"/>
                                </a:moveTo>
                                <a:lnTo>
                                  <a:pt x="30" y="132"/>
                                </a:lnTo>
                                <a:cubicBezTo>
                                  <a:pt x="34" y="132"/>
                                  <a:pt x="39" y="131"/>
                                  <a:pt x="43" y="129"/>
                                </a:cubicBezTo>
                                <a:lnTo>
                                  <a:pt x="148" y="71"/>
                                </a:lnTo>
                                <a:lnTo>
                                  <a:pt x="148" y="146"/>
                                </a:lnTo>
                                <a:lnTo>
                                  <a:pt x="92" y="146"/>
                                </a:lnTo>
                                <a:lnTo>
                                  <a:pt x="92" y="200"/>
                                </a:lnTo>
                                <a:lnTo>
                                  <a:pt x="175" y="200"/>
                                </a:lnTo>
                                <a:cubicBezTo>
                                  <a:pt x="190" y="200"/>
                                  <a:pt x="202" y="188"/>
                                  <a:pt x="202" y="173"/>
                                </a:cubicBezTo>
                                <a:lnTo>
                                  <a:pt x="202" y="71"/>
                                </a:lnTo>
                                <a:lnTo>
                                  <a:pt x="307" y="129"/>
                                </a:lnTo>
                                <a:cubicBezTo>
                                  <a:pt x="311" y="131"/>
                                  <a:pt x="315" y="132"/>
                                  <a:pt x="320" y="132"/>
                                </a:cubicBezTo>
                                <a:cubicBezTo>
                                  <a:pt x="329" y="132"/>
                                  <a:pt x="338" y="127"/>
                                  <a:pt x="343" y="118"/>
                                </a:cubicBezTo>
                                <a:cubicBezTo>
                                  <a:pt x="350" y="105"/>
                                  <a:pt x="346" y="89"/>
                                  <a:pt x="333" y="82"/>
                                </a:cubicBezTo>
                                <a:lnTo>
                                  <a:pt x="188" y="3"/>
                                </a:lnTo>
                                <a:cubicBezTo>
                                  <a:pt x="188" y="3"/>
                                  <a:pt x="188" y="3"/>
                                  <a:pt x="187" y="3"/>
                                </a:cubicBezTo>
                                <a:cubicBezTo>
                                  <a:pt x="187" y="3"/>
                                  <a:pt x="187" y="2"/>
                                  <a:pt x="186" y="2"/>
                                </a:cubicBezTo>
                                <a:cubicBezTo>
                                  <a:pt x="185" y="2"/>
                                  <a:pt x="185" y="2"/>
                                  <a:pt x="184" y="1"/>
                                </a:cubicBezTo>
                                <a:cubicBezTo>
                                  <a:pt x="183" y="1"/>
                                  <a:pt x="183" y="1"/>
                                  <a:pt x="183" y="1"/>
                                </a:cubicBezTo>
                                <a:cubicBezTo>
                                  <a:pt x="182" y="1"/>
                                  <a:pt x="182" y="1"/>
                                  <a:pt x="181" y="0"/>
                                </a:cubicBezTo>
                                <a:cubicBezTo>
                                  <a:pt x="181" y="0"/>
                                  <a:pt x="180" y="0"/>
                                  <a:pt x="179" y="0"/>
                                </a:cubicBezTo>
                                <a:cubicBezTo>
                                  <a:pt x="178" y="0"/>
                                  <a:pt x="178" y="0"/>
                                  <a:pt x="177" y="0"/>
                                </a:cubicBezTo>
                                <a:cubicBezTo>
                                  <a:pt x="177" y="0"/>
                                  <a:pt x="177" y="0"/>
                                  <a:pt x="176" y="0"/>
                                </a:cubicBezTo>
                                <a:cubicBezTo>
                                  <a:pt x="176" y="0"/>
                                  <a:pt x="175" y="0"/>
                                  <a:pt x="175" y="0"/>
                                </a:cubicBezTo>
                                <a:cubicBezTo>
                                  <a:pt x="175" y="0"/>
                                  <a:pt x="174" y="0"/>
                                  <a:pt x="174" y="0"/>
                                </a:cubicBezTo>
                                <a:cubicBezTo>
                                  <a:pt x="173" y="0"/>
                                  <a:pt x="173" y="0"/>
                                  <a:pt x="172" y="0"/>
                                </a:cubicBezTo>
                                <a:cubicBezTo>
                                  <a:pt x="172" y="0"/>
                                  <a:pt x="171" y="0"/>
                                  <a:pt x="171" y="0"/>
                                </a:cubicBezTo>
                                <a:cubicBezTo>
                                  <a:pt x="170" y="0"/>
                                  <a:pt x="169" y="0"/>
                                  <a:pt x="168" y="0"/>
                                </a:cubicBezTo>
                                <a:cubicBezTo>
                                  <a:pt x="168" y="1"/>
                                  <a:pt x="168" y="1"/>
                                  <a:pt x="167" y="1"/>
                                </a:cubicBezTo>
                                <a:cubicBezTo>
                                  <a:pt x="167" y="1"/>
                                  <a:pt x="166" y="1"/>
                                  <a:pt x="166" y="1"/>
                                </a:cubicBezTo>
                                <a:cubicBezTo>
                                  <a:pt x="165" y="2"/>
                                  <a:pt x="164" y="2"/>
                                  <a:pt x="164" y="2"/>
                                </a:cubicBezTo>
                                <a:cubicBezTo>
                                  <a:pt x="163" y="2"/>
                                  <a:pt x="163" y="3"/>
                                  <a:pt x="162" y="3"/>
                                </a:cubicBezTo>
                                <a:cubicBezTo>
                                  <a:pt x="162" y="3"/>
                                  <a:pt x="162" y="3"/>
                                  <a:pt x="162" y="3"/>
                                </a:cubicBezTo>
                                <a:lnTo>
                                  <a:pt x="17" y="82"/>
                                </a:lnTo>
                                <a:cubicBezTo>
                                  <a:pt x="4" y="89"/>
                                  <a:pt x="0" y="105"/>
                                  <a:pt x="7" y="118"/>
                                </a:cubicBezTo>
                                <a:cubicBezTo>
                                  <a:pt x="11" y="127"/>
                                  <a:pt x="21" y="132"/>
                                  <a:pt x="30" y="132"/>
                                </a:cubicBezTo>
                                <a:close/>
                              </a:path>
                            </a:pathLst>
                          </a:custGeom>
                          <a:grpFill/>
                          <a:ln w="0">
                            <a:noFill/>
                            <a:prstDash val="solid"/>
                            <a:round/>
                            <a:headEnd/>
                            <a:tailEnd/>
                          </a:ln>
                        </wps:spPr>
                        <wps:bodyPr/>
                      </wps:wsp>
                      <wps:wsp>
                        <wps:cNvPr id="116" name="Freeform 49"/>
                        <wps:cNvSpPr>
                          <a:spLocks/>
                        </wps:cNvSpPr>
                        <wps:spPr bwMode="auto">
                          <a:xfrm>
                            <a:off x="87312" y="100013"/>
                            <a:ext cx="139700" cy="92075"/>
                          </a:xfrm>
                          <a:custGeom>
                            <a:avLst/>
                            <a:gdLst>
                              <a:gd name="T0" fmla="*/ 183 w 324"/>
                              <a:gd name="T1" fmla="*/ 167 h 217"/>
                              <a:gd name="T2" fmla="*/ 183 w 324"/>
                              <a:gd name="T3" fmla="*/ 167 h 217"/>
                              <a:gd name="T4" fmla="*/ 129 w 324"/>
                              <a:gd name="T5" fmla="*/ 137 h 217"/>
                              <a:gd name="T6" fmla="*/ 270 w 324"/>
                              <a:gd name="T7" fmla="*/ 137 h 217"/>
                              <a:gd name="T8" fmla="*/ 270 w 324"/>
                              <a:gd name="T9" fmla="*/ 176 h 217"/>
                              <a:gd name="T10" fmla="*/ 324 w 324"/>
                              <a:gd name="T11" fmla="*/ 176 h 217"/>
                              <a:gd name="T12" fmla="*/ 324 w 324"/>
                              <a:gd name="T13" fmla="*/ 110 h 217"/>
                              <a:gd name="T14" fmla="*/ 297 w 324"/>
                              <a:gd name="T15" fmla="*/ 84 h 217"/>
                              <a:gd name="T16" fmla="*/ 129 w 324"/>
                              <a:gd name="T17" fmla="*/ 84 h 217"/>
                              <a:gd name="T18" fmla="*/ 183 w 324"/>
                              <a:gd name="T19" fmla="*/ 54 h 217"/>
                              <a:gd name="T20" fmla="*/ 193 w 324"/>
                              <a:gd name="T21" fmla="*/ 18 h 217"/>
                              <a:gd name="T22" fmla="*/ 157 w 324"/>
                              <a:gd name="T23" fmla="*/ 7 h 217"/>
                              <a:gd name="T24" fmla="*/ 13 w 324"/>
                              <a:gd name="T25" fmla="*/ 87 h 217"/>
                              <a:gd name="T26" fmla="*/ 13 w 324"/>
                              <a:gd name="T27" fmla="*/ 88 h 217"/>
                              <a:gd name="T28" fmla="*/ 11 w 324"/>
                              <a:gd name="T29" fmla="*/ 89 h 217"/>
                              <a:gd name="T30" fmla="*/ 9 w 324"/>
                              <a:gd name="T31" fmla="*/ 90 h 217"/>
                              <a:gd name="T32" fmla="*/ 8 w 324"/>
                              <a:gd name="T33" fmla="*/ 91 h 217"/>
                              <a:gd name="T34" fmla="*/ 7 w 324"/>
                              <a:gd name="T35" fmla="*/ 92 h 217"/>
                              <a:gd name="T36" fmla="*/ 6 w 324"/>
                              <a:gd name="T37" fmla="*/ 93 h 217"/>
                              <a:gd name="T38" fmla="*/ 5 w 324"/>
                              <a:gd name="T39" fmla="*/ 95 h 217"/>
                              <a:gd name="T40" fmla="*/ 4 w 324"/>
                              <a:gd name="T41" fmla="*/ 96 h 217"/>
                              <a:gd name="T42" fmla="*/ 3 w 324"/>
                              <a:gd name="T43" fmla="*/ 97 h 217"/>
                              <a:gd name="T44" fmla="*/ 3 w 324"/>
                              <a:gd name="T45" fmla="*/ 98 h 217"/>
                              <a:gd name="T46" fmla="*/ 2 w 324"/>
                              <a:gd name="T47" fmla="*/ 99 h 217"/>
                              <a:gd name="T48" fmla="*/ 1 w 324"/>
                              <a:gd name="T49" fmla="*/ 101 h 217"/>
                              <a:gd name="T50" fmla="*/ 1 w 324"/>
                              <a:gd name="T51" fmla="*/ 103 h 217"/>
                              <a:gd name="T52" fmla="*/ 1 w 324"/>
                              <a:gd name="T53" fmla="*/ 104 h 217"/>
                              <a:gd name="T54" fmla="*/ 0 w 324"/>
                              <a:gd name="T55" fmla="*/ 106 h 217"/>
                              <a:gd name="T56" fmla="*/ 0 w 324"/>
                              <a:gd name="T57" fmla="*/ 108 h 217"/>
                              <a:gd name="T58" fmla="*/ 0 w 324"/>
                              <a:gd name="T59" fmla="*/ 109 h 217"/>
                              <a:gd name="T60" fmla="*/ 0 w 324"/>
                              <a:gd name="T61" fmla="*/ 110 h 217"/>
                              <a:gd name="T62" fmla="*/ 0 w 324"/>
                              <a:gd name="T63" fmla="*/ 111 h 217"/>
                              <a:gd name="T64" fmla="*/ 0 w 324"/>
                              <a:gd name="T65" fmla="*/ 113 h 217"/>
                              <a:gd name="T66" fmla="*/ 0 w 324"/>
                              <a:gd name="T67" fmla="*/ 115 h 217"/>
                              <a:gd name="T68" fmla="*/ 1 w 324"/>
                              <a:gd name="T69" fmla="*/ 117 h 217"/>
                              <a:gd name="T70" fmla="*/ 1 w 324"/>
                              <a:gd name="T71" fmla="*/ 118 h 217"/>
                              <a:gd name="T72" fmla="*/ 1 w 324"/>
                              <a:gd name="T73" fmla="*/ 119 h 217"/>
                              <a:gd name="T74" fmla="*/ 2 w 324"/>
                              <a:gd name="T75" fmla="*/ 122 h 217"/>
                              <a:gd name="T76" fmla="*/ 3 w 324"/>
                              <a:gd name="T77" fmla="*/ 123 h 217"/>
                              <a:gd name="T78" fmla="*/ 3 w 324"/>
                              <a:gd name="T79" fmla="*/ 123 h 217"/>
                              <a:gd name="T80" fmla="*/ 4 w 324"/>
                              <a:gd name="T81" fmla="*/ 124 h 217"/>
                              <a:gd name="T82" fmla="*/ 5 w 324"/>
                              <a:gd name="T83" fmla="*/ 126 h 217"/>
                              <a:gd name="T84" fmla="*/ 7 w 324"/>
                              <a:gd name="T85" fmla="*/ 128 h 217"/>
                              <a:gd name="T86" fmla="*/ 7 w 324"/>
                              <a:gd name="T87" fmla="*/ 129 h 217"/>
                              <a:gd name="T88" fmla="*/ 8 w 324"/>
                              <a:gd name="T89" fmla="*/ 129 h 217"/>
                              <a:gd name="T90" fmla="*/ 8 w 324"/>
                              <a:gd name="T91" fmla="*/ 130 h 217"/>
                              <a:gd name="T92" fmla="*/ 10 w 324"/>
                              <a:gd name="T93" fmla="*/ 131 h 217"/>
                              <a:gd name="T94" fmla="*/ 12 w 324"/>
                              <a:gd name="T95" fmla="*/ 133 h 217"/>
                              <a:gd name="T96" fmla="*/ 13 w 324"/>
                              <a:gd name="T97" fmla="*/ 134 h 217"/>
                              <a:gd name="T98" fmla="*/ 13 w 324"/>
                              <a:gd name="T99" fmla="*/ 134 h 217"/>
                              <a:gd name="T100" fmla="*/ 157 w 324"/>
                              <a:gd name="T101" fmla="*/ 213 h 217"/>
                              <a:gd name="T102" fmla="*/ 170 w 324"/>
                              <a:gd name="T103" fmla="*/ 217 h 217"/>
                              <a:gd name="T104" fmla="*/ 193 w 324"/>
                              <a:gd name="T105" fmla="*/ 203 h 217"/>
                              <a:gd name="T106" fmla="*/ 183 w 324"/>
                              <a:gd name="T107" fmla="*/ 167 h 2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24" h="217">
                                <a:moveTo>
                                  <a:pt x="183" y="167"/>
                                </a:moveTo>
                                <a:lnTo>
                                  <a:pt x="183" y="167"/>
                                </a:lnTo>
                                <a:lnTo>
                                  <a:pt x="129" y="137"/>
                                </a:lnTo>
                                <a:lnTo>
                                  <a:pt x="270" y="137"/>
                                </a:lnTo>
                                <a:lnTo>
                                  <a:pt x="270" y="176"/>
                                </a:lnTo>
                                <a:lnTo>
                                  <a:pt x="324" y="176"/>
                                </a:lnTo>
                                <a:lnTo>
                                  <a:pt x="324" y="110"/>
                                </a:lnTo>
                                <a:cubicBezTo>
                                  <a:pt x="324" y="96"/>
                                  <a:pt x="312" y="84"/>
                                  <a:pt x="297" y="84"/>
                                </a:cubicBezTo>
                                <a:lnTo>
                                  <a:pt x="129" y="84"/>
                                </a:lnTo>
                                <a:lnTo>
                                  <a:pt x="183" y="54"/>
                                </a:lnTo>
                                <a:cubicBezTo>
                                  <a:pt x="196" y="47"/>
                                  <a:pt x="200" y="30"/>
                                  <a:pt x="193" y="18"/>
                                </a:cubicBezTo>
                                <a:cubicBezTo>
                                  <a:pt x="186" y="5"/>
                                  <a:pt x="170" y="0"/>
                                  <a:pt x="157" y="7"/>
                                </a:cubicBezTo>
                                <a:lnTo>
                                  <a:pt x="13" y="87"/>
                                </a:lnTo>
                                <a:cubicBezTo>
                                  <a:pt x="13" y="87"/>
                                  <a:pt x="13" y="87"/>
                                  <a:pt x="13" y="88"/>
                                </a:cubicBezTo>
                                <a:cubicBezTo>
                                  <a:pt x="12" y="88"/>
                                  <a:pt x="11" y="88"/>
                                  <a:pt x="11" y="89"/>
                                </a:cubicBezTo>
                                <a:cubicBezTo>
                                  <a:pt x="10" y="89"/>
                                  <a:pt x="10" y="89"/>
                                  <a:pt x="9" y="90"/>
                                </a:cubicBezTo>
                                <a:cubicBezTo>
                                  <a:pt x="9" y="90"/>
                                  <a:pt x="9" y="91"/>
                                  <a:pt x="8" y="91"/>
                                </a:cubicBezTo>
                                <a:cubicBezTo>
                                  <a:pt x="8" y="91"/>
                                  <a:pt x="7" y="92"/>
                                  <a:pt x="7" y="92"/>
                                </a:cubicBezTo>
                                <a:cubicBezTo>
                                  <a:pt x="7" y="93"/>
                                  <a:pt x="6" y="93"/>
                                  <a:pt x="6" y="93"/>
                                </a:cubicBezTo>
                                <a:cubicBezTo>
                                  <a:pt x="5" y="94"/>
                                  <a:pt x="5" y="94"/>
                                  <a:pt x="5" y="95"/>
                                </a:cubicBezTo>
                                <a:cubicBezTo>
                                  <a:pt x="4" y="95"/>
                                  <a:pt x="4" y="96"/>
                                  <a:pt x="4" y="96"/>
                                </a:cubicBezTo>
                                <a:cubicBezTo>
                                  <a:pt x="4" y="97"/>
                                  <a:pt x="3" y="97"/>
                                  <a:pt x="3" y="97"/>
                                </a:cubicBezTo>
                                <a:cubicBezTo>
                                  <a:pt x="3" y="98"/>
                                  <a:pt x="3" y="98"/>
                                  <a:pt x="3" y="98"/>
                                </a:cubicBezTo>
                                <a:cubicBezTo>
                                  <a:pt x="3" y="98"/>
                                  <a:pt x="2" y="99"/>
                                  <a:pt x="2" y="99"/>
                                </a:cubicBezTo>
                                <a:cubicBezTo>
                                  <a:pt x="2" y="100"/>
                                  <a:pt x="2" y="101"/>
                                  <a:pt x="1" y="101"/>
                                </a:cubicBezTo>
                                <a:cubicBezTo>
                                  <a:pt x="1" y="102"/>
                                  <a:pt x="1" y="102"/>
                                  <a:pt x="1" y="103"/>
                                </a:cubicBezTo>
                                <a:cubicBezTo>
                                  <a:pt x="1" y="103"/>
                                  <a:pt x="1" y="104"/>
                                  <a:pt x="1" y="104"/>
                                </a:cubicBezTo>
                                <a:cubicBezTo>
                                  <a:pt x="0" y="105"/>
                                  <a:pt x="0" y="105"/>
                                  <a:pt x="0" y="106"/>
                                </a:cubicBezTo>
                                <a:cubicBezTo>
                                  <a:pt x="0" y="107"/>
                                  <a:pt x="0" y="107"/>
                                  <a:pt x="0" y="108"/>
                                </a:cubicBezTo>
                                <a:cubicBezTo>
                                  <a:pt x="0" y="108"/>
                                  <a:pt x="0" y="109"/>
                                  <a:pt x="0" y="109"/>
                                </a:cubicBezTo>
                                <a:cubicBezTo>
                                  <a:pt x="0" y="110"/>
                                  <a:pt x="0" y="110"/>
                                  <a:pt x="0" y="110"/>
                                </a:cubicBezTo>
                                <a:cubicBezTo>
                                  <a:pt x="0" y="111"/>
                                  <a:pt x="0" y="111"/>
                                  <a:pt x="0" y="111"/>
                                </a:cubicBezTo>
                                <a:cubicBezTo>
                                  <a:pt x="0" y="112"/>
                                  <a:pt x="0" y="112"/>
                                  <a:pt x="0" y="113"/>
                                </a:cubicBezTo>
                                <a:cubicBezTo>
                                  <a:pt x="0" y="113"/>
                                  <a:pt x="0" y="114"/>
                                  <a:pt x="0" y="115"/>
                                </a:cubicBezTo>
                                <a:cubicBezTo>
                                  <a:pt x="0" y="115"/>
                                  <a:pt x="0" y="116"/>
                                  <a:pt x="1" y="117"/>
                                </a:cubicBezTo>
                                <a:cubicBezTo>
                                  <a:pt x="1" y="117"/>
                                  <a:pt x="1" y="118"/>
                                  <a:pt x="1" y="118"/>
                                </a:cubicBezTo>
                                <a:cubicBezTo>
                                  <a:pt x="1" y="119"/>
                                  <a:pt x="1" y="119"/>
                                  <a:pt x="1" y="119"/>
                                </a:cubicBezTo>
                                <a:cubicBezTo>
                                  <a:pt x="2" y="120"/>
                                  <a:pt x="2" y="121"/>
                                  <a:pt x="2" y="122"/>
                                </a:cubicBezTo>
                                <a:cubicBezTo>
                                  <a:pt x="2" y="122"/>
                                  <a:pt x="3" y="122"/>
                                  <a:pt x="3" y="123"/>
                                </a:cubicBezTo>
                                <a:cubicBezTo>
                                  <a:pt x="3" y="123"/>
                                  <a:pt x="3" y="123"/>
                                  <a:pt x="3" y="123"/>
                                </a:cubicBezTo>
                                <a:cubicBezTo>
                                  <a:pt x="3" y="124"/>
                                  <a:pt x="3" y="124"/>
                                  <a:pt x="4" y="124"/>
                                </a:cubicBezTo>
                                <a:cubicBezTo>
                                  <a:pt x="4" y="125"/>
                                  <a:pt x="4" y="125"/>
                                  <a:pt x="5" y="126"/>
                                </a:cubicBezTo>
                                <a:cubicBezTo>
                                  <a:pt x="5" y="127"/>
                                  <a:pt x="6" y="127"/>
                                  <a:pt x="7" y="128"/>
                                </a:cubicBezTo>
                                <a:cubicBezTo>
                                  <a:pt x="7" y="128"/>
                                  <a:pt x="7" y="129"/>
                                  <a:pt x="7" y="129"/>
                                </a:cubicBezTo>
                                <a:cubicBezTo>
                                  <a:pt x="7" y="129"/>
                                  <a:pt x="7" y="129"/>
                                  <a:pt x="8" y="129"/>
                                </a:cubicBezTo>
                                <a:cubicBezTo>
                                  <a:pt x="8" y="129"/>
                                  <a:pt x="8" y="130"/>
                                  <a:pt x="8" y="130"/>
                                </a:cubicBezTo>
                                <a:cubicBezTo>
                                  <a:pt x="9" y="130"/>
                                  <a:pt x="10" y="131"/>
                                  <a:pt x="10" y="131"/>
                                </a:cubicBezTo>
                                <a:cubicBezTo>
                                  <a:pt x="11" y="132"/>
                                  <a:pt x="12" y="133"/>
                                  <a:pt x="12" y="133"/>
                                </a:cubicBezTo>
                                <a:cubicBezTo>
                                  <a:pt x="13" y="133"/>
                                  <a:pt x="13" y="133"/>
                                  <a:pt x="13" y="134"/>
                                </a:cubicBezTo>
                                <a:cubicBezTo>
                                  <a:pt x="13" y="134"/>
                                  <a:pt x="13" y="134"/>
                                  <a:pt x="13" y="134"/>
                                </a:cubicBezTo>
                                <a:lnTo>
                                  <a:pt x="157" y="213"/>
                                </a:lnTo>
                                <a:cubicBezTo>
                                  <a:pt x="161" y="216"/>
                                  <a:pt x="165" y="217"/>
                                  <a:pt x="170" y="217"/>
                                </a:cubicBezTo>
                                <a:cubicBezTo>
                                  <a:pt x="179" y="217"/>
                                  <a:pt x="188" y="212"/>
                                  <a:pt x="193" y="203"/>
                                </a:cubicBezTo>
                                <a:cubicBezTo>
                                  <a:pt x="200" y="190"/>
                                  <a:pt x="196" y="174"/>
                                  <a:pt x="183" y="167"/>
                                </a:cubicBezTo>
                                <a:close/>
                              </a:path>
                            </a:pathLst>
                          </a:custGeom>
                          <a:grpFill/>
                          <a:ln w="0">
                            <a:noFill/>
                            <a:prstDash val="solid"/>
                            <a:round/>
                            <a:headEnd/>
                            <a:tailEnd/>
                          </a:ln>
                        </wps:spPr>
                        <wps:bodyPr/>
                      </wps:wsp>
                      <wps:wsp>
                        <wps:cNvPr id="117" name="Freeform 50"/>
                        <wps:cNvSpPr>
                          <a:spLocks/>
                        </wps:cNvSpPr>
                        <wps:spPr bwMode="auto">
                          <a:xfrm>
                            <a:off x="309562" y="98425"/>
                            <a:ext cx="139700" cy="93663"/>
                          </a:xfrm>
                          <a:custGeom>
                            <a:avLst/>
                            <a:gdLst>
                              <a:gd name="T0" fmla="*/ 324 w 324"/>
                              <a:gd name="T1" fmla="*/ 109 h 217"/>
                              <a:gd name="T2" fmla="*/ 324 w 324"/>
                              <a:gd name="T3" fmla="*/ 109 h 217"/>
                              <a:gd name="T4" fmla="*/ 324 w 324"/>
                              <a:gd name="T5" fmla="*/ 108 h 217"/>
                              <a:gd name="T6" fmla="*/ 324 w 324"/>
                              <a:gd name="T7" fmla="*/ 106 h 217"/>
                              <a:gd name="T8" fmla="*/ 323 w 324"/>
                              <a:gd name="T9" fmla="*/ 104 h 217"/>
                              <a:gd name="T10" fmla="*/ 323 w 324"/>
                              <a:gd name="T11" fmla="*/ 103 h 217"/>
                              <a:gd name="T12" fmla="*/ 322 w 324"/>
                              <a:gd name="T13" fmla="*/ 101 h 217"/>
                              <a:gd name="T14" fmla="*/ 321 w 324"/>
                              <a:gd name="T15" fmla="*/ 99 h 217"/>
                              <a:gd name="T16" fmla="*/ 321 w 324"/>
                              <a:gd name="T17" fmla="*/ 98 h 217"/>
                              <a:gd name="T18" fmla="*/ 321 w 324"/>
                              <a:gd name="T19" fmla="*/ 97 h 217"/>
                              <a:gd name="T20" fmla="*/ 320 w 324"/>
                              <a:gd name="T21" fmla="*/ 97 h 217"/>
                              <a:gd name="T22" fmla="*/ 319 w 324"/>
                              <a:gd name="T23" fmla="*/ 95 h 217"/>
                              <a:gd name="T24" fmla="*/ 318 w 324"/>
                              <a:gd name="T25" fmla="*/ 94 h 217"/>
                              <a:gd name="T26" fmla="*/ 317 w 324"/>
                              <a:gd name="T27" fmla="*/ 92 h 217"/>
                              <a:gd name="T28" fmla="*/ 315 w 324"/>
                              <a:gd name="T29" fmla="*/ 91 h 217"/>
                              <a:gd name="T30" fmla="*/ 314 w 324"/>
                              <a:gd name="T31" fmla="*/ 90 h 217"/>
                              <a:gd name="T32" fmla="*/ 313 w 324"/>
                              <a:gd name="T33" fmla="*/ 89 h 217"/>
                              <a:gd name="T34" fmla="*/ 311 w 324"/>
                              <a:gd name="T35" fmla="*/ 88 h 217"/>
                              <a:gd name="T36" fmla="*/ 310 w 324"/>
                              <a:gd name="T37" fmla="*/ 87 h 217"/>
                              <a:gd name="T38" fmla="*/ 167 w 324"/>
                              <a:gd name="T39" fmla="*/ 7 h 217"/>
                              <a:gd name="T40" fmla="*/ 130 w 324"/>
                              <a:gd name="T41" fmla="*/ 18 h 217"/>
                              <a:gd name="T42" fmla="*/ 141 w 324"/>
                              <a:gd name="T43" fmla="*/ 54 h 217"/>
                              <a:gd name="T44" fmla="*/ 194 w 324"/>
                              <a:gd name="T45" fmla="*/ 84 h 217"/>
                              <a:gd name="T46" fmla="*/ 53 w 324"/>
                              <a:gd name="T47" fmla="*/ 84 h 217"/>
                              <a:gd name="T48" fmla="*/ 53 w 324"/>
                              <a:gd name="T49" fmla="*/ 43 h 217"/>
                              <a:gd name="T50" fmla="*/ 0 w 324"/>
                              <a:gd name="T51" fmla="*/ 43 h 217"/>
                              <a:gd name="T52" fmla="*/ 0 w 324"/>
                              <a:gd name="T53" fmla="*/ 110 h 217"/>
                              <a:gd name="T54" fmla="*/ 27 w 324"/>
                              <a:gd name="T55" fmla="*/ 137 h 217"/>
                              <a:gd name="T56" fmla="*/ 194 w 324"/>
                              <a:gd name="T57" fmla="*/ 137 h 217"/>
                              <a:gd name="T58" fmla="*/ 141 w 324"/>
                              <a:gd name="T59" fmla="*/ 167 h 217"/>
                              <a:gd name="T60" fmla="*/ 130 w 324"/>
                              <a:gd name="T61" fmla="*/ 203 h 217"/>
                              <a:gd name="T62" fmla="*/ 154 w 324"/>
                              <a:gd name="T63" fmla="*/ 217 h 217"/>
                              <a:gd name="T64" fmla="*/ 167 w 324"/>
                              <a:gd name="T65" fmla="*/ 214 h 217"/>
                              <a:gd name="T66" fmla="*/ 310 w 324"/>
                              <a:gd name="T67" fmla="*/ 134 h 217"/>
                              <a:gd name="T68" fmla="*/ 310 w 324"/>
                              <a:gd name="T69" fmla="*/ 134 h 217"/>
                              <a:gd name="T70" fmla="*/ 311 w 324"/>
                              <a:gd name="T71" fmla="*/ 133 h 217"/>
                              <a:gd name="T72" fmla="*/ 313 w 324"/>
                              <a:gd name="T73" fmla="*/ 132 h 217"/>
                              <a:gd name="T74" fmla="*/ 315 w 324"/>
                              <a:gd name="T75" fmla="*/ 130 h 217"/>
                              <a:gd name="T76" fmla="*/ 316 w 324"/>
                              <a:gd name="T77" fmla="*/ 129 h 217"/>
                              <a:gd name="T78" fmla="*/ 316 w 324"/>
                              <a:gd name="T79" fmla="*/ 129 h 217"/>
                              <a:gd name="T80" fmla="*/ 317 w 324"/>
                              <a:gd name="T81" fmla="*/ 128 h 217"/>
                              <a:gd name="T82" fmla="*/ 319 w 324"/>
                              <a:gd name="T83" fmla="*/ 126 h 217"/>
                              <a:gd name="T84" fmla="*/ 320 w 324"/>
                              <a:gd name="T85" fmla="*/ 124 h 217"/>
                              <a:gd name="T86" fmla="*/ 321 w 324"/>
                              <a:gd name="T87" fmla="*/ 123 h 217"/>
                              <a:gd name="T88" fmla="*/ 321 w 324"/>
                              <a:gd name="T89" fmla="*/ 123 h 217"/>
                              <a:gd name="T90" fmla="*/ 321 w 324"/>
                              <a:gd name="T91" fmla="*/ 122 h 217"/>
                              <a:gd name="T92" fmla="*/ 322 w 324"/>
                              <a:gd name="T93" fmla="*/ 120 h 217"/>
                              <a:gd name="T94" fmla="*/ 323 w 324"/>
                              <a:gd name="T95" fmla="*/ 118 h 217"/>
                              <a:gd name="T96" fmla="*/ 323 w 324"/>
                              <a:gd name="T97" fmla="*/ 117 h 217"/>
                              <a:gd name="T98" fmla="*/ 324 w 324"/>
                              <a:gd name="T99" fmla="*/ 115 h 217"/>
                              <a:gd name="T100" fmla="*/ 324 w 324"/>
                              <a:gd name="T101" fmla="*/ 113 h 217"/>
                              <a:gd name="T102" fmla="*/ 324 w 324"/>
                              <a:gd name="T103" fmla="*/ 111 h 217"/>
                              <a:gd name="T104" fmla="*/ 324 w 324"/>
                              <a:gd name="T105" fmla="*/ 110 h 217"/>
                              <a:gd name="T106" fmla="*/ 324 w 324"/>
                              <a:gd name="T107" fmla="*/ 109 h 2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24" h="217">
                                <a:moveTo>
                                  <a:pt x="324" y="109"/>
                                </a:moveTo>
                                <a:lnTo>
                                  <a:pt x="324" y="109"/>
                                </a:lnTo>
                                <a:cubicBezTo>
                                  <a:pt x="324" y="109"/>
                                  <a:pt x="324" y="108"/>
                                  <a:pt x="324" y="108"/>
                                </a:cubicBezTo>
                                <a:cubicBezTo>
                                  <a:pt x="324" y="107"/>
                                  <a:pt x="324" y="107"/>
                                  <a:pt x="324" y="106"/>
                                </a:cubicBezTo>
                                <a:cubicBezTo>
                                  <a:pt x="323" y="106"/>
                                  <a:pt x="323" y="105"/>
                                  <a:pt x="323" y="104"/>
                                </a:cubicBezTo>
                                <a:cubicBezTo>
                                  <a:pt x="323" y="104"/>
                                  <a:pt x="323" y="103"/>
                                  <a:pt x="323" y="103"/>
                                </a:cubicBezTo>
                                <a:cubicBezTo>
                                  <a:pt x="323" y="102"/>
                                  <a:pt x="322" y="102"/>
                                  <a:pt x="322" y="101"/>
                                </a:cubicBezTo>
                                <a:cubicBezTo>
                                  <a:pt x="322" y="101"/>
                                  <a:pt x="322" y="100"/>
                                  <a:pt x="321" y="99"/>
                                </a:cubicBezTo>
                                <a:cubicBezTo>
                                  <a:pt x="321" y="99"/>
                                  <a:pt x="321" y="98"/>
                                  <a:pt x="321" y="98"/>
                                </a:cubicBezTo>
                                <a:cubicBezTo>
                                  <a:pt x="321" y="98"/>
                                  <a:pt x="321" y="98"/>
                                  <a:pt x="321" y="97"/>
                                </a:cubicBezTo>
                                <a:cubicBezTo>
                                  <a:pt x="320" y="97"/>
                                  <a:pt x="320" y="97"/>
                                  <a:pt x="320" y="97"/>
                                </a:cubicBezTo>
                                <a:cubicBezTo>
                                  <a:pt x="320" y="96"/>
                                  <a:pt x="319" y="95"/>
                                  <a:pt x="319" y="95"/>
                                </a:cubicBezTo>
                                <a:cubicBezTo>
                                  <a:pt x="319" y="94"/>
                                  <a:pt x="318" y="94"/>
                                  <a:pt x="318" y="94"/>
                                </a:cubicBezTo>
                                <a:cubicBezTo>
                                  <a:pt x="317" y="93"/>
                                  <a:pt x="317" y="93"/>
                                  <a:pt x="317" y="92"/>
                                </a:cubicBezTo>
                                <a:cubicBezTo>
                                  <a:pt x="316" y="92"/>
                                  <a:pt x="316" y="91"/>
                                  <a:pt x="315" y="91"/>
                                </a:cubicBezTo>
                                <a:cubicBezTo>
                                  <a:pt x="315" y="91"/>
                                  <a:pt x="315" y="90"/>
                                  <a:pt x="314" y="90"/>
                                </a:cubicBezTo>
                                <a:cubicBezTo>
                                  <a:pt x="314" y="90"/>
                                  <a:pt x="313" y="89"/>
                                  <a:pt x="313" y="89"/>
                                </a:cubicBezTo>
                                <a:cubicBezTo>
                                  <a:pt x="312" y="89"/>
                                  <a:pt x="312" y="88"/>
                                  <a:pt x="311" y="88"/>
                                </a:cubicBezTo>
                                <a:cubicBezTo>
                                  <a:pt x="311" y="88"/>
                                  <a:pt x="311" y="87"/>
                                  <a:pt x="310" y="87"/>
                                </a:cubicBezTo>
                                <a:lnTo>
                                  <a:pt x="167" y="7"/>
                                </a:lnTo>
                                <a:cubicBezTo>
                                  <a:pt x="154" y="0"/>
                                  <a:pt x="138" y="5"/>
                                  <a:pt x="130" y="18"/>
                                </a:cubicBezTo>
                                <a:cubicBezTo>
                                  <a:pt x="123" y="31"/>
                                  <a:pt x="128" y="47"/>
                                  <a:pt x="141" y="54"/>
                                </a:cubicBezTo>
                                <a:lnTo>
                                  <a:pt x="194" y="84"/>
                                </a:lnTo>
                                <a:lnTo>
                                  <a:pt x="53" y="84"/>
                                </a:lnTo>
                                <a:lnTo>
                                  <a:pt x="53" y="43"/>
                                </a:lnTo>
                                <a:lnTo>
                                  <a:pt x="0" y="43"/>
                                </a:lnTo>
                                <a:lnTo>
                                  <a:pt x="0" y="110"/>
                                </a:lnTo>
                                <a:cubicBezTo>
                                  <a:pt x="0" y="125"/>
                                  <a:pt x="12" y="137"/>
                                  <a:pt x="27" y="137"/>
                                </a:cubicBezTo>
                                <a:lnTo>
                                  <a:pt x="194" y="137"/>
                                </a:lnTo>
                                <a:lnTo>
                                  <a:pt x="141" y="167"/>
                                </a:lnTo>
                                <a:cubicBezTo>
                                  <a:pt x="128" y="174"/>
                                  <a:pt x="123" y="190"/>
                                  <a:pt x="130" y="203"/>
                                </a:cubicBezTo>
                                <a:cubicBezTo>
                                  <a:pt x="135" y="212"/>
                                  <a:pt x="144" y="217"/>
                                  <a:pt x="154" y="217"/>
                                </a:cubicBezTo>
                                <a:cubicBezTo>
                                  <a:pt x="158" y="217"/>
                                  <a:pt x="163" y="216"/>
                                  <a:pt x="167" y="214"/>
                                </a:cubicBezTo>
                                <a:lnTo>
                                  <a:pt x="310" y="134"/>
                                </a:lnTo>
                                <a:cubicBezTo>
                                  <a:pt x="310" y="134"/>
                                  <a:pt x="310" y="134"/>
                                  <a:pt x="310" y="134"/>
                                </a:cubicBezTo>
                                <a:cubicBezTo>
                                  <a:pt x="311" y="133"/>
                                  <a:pt x="311" y="133"/>
                                  <a:pt x="311" y="133"/>
                                </a:cubicBezTo>
                                <a:cubicBezTo>
                                  <a:pt x="312" y="133"/>
                                  <a:pt x="313" y="132"/>
                                  <a:pt x="313" y="132"/>
                                </a:cubicBezTo>
                                <a:cubicBezTo>
                                  <a:pt x="314" y="131"/>
                                  <a:pt x="315" y="130"/>
                                  <a:pt x="315" y="130"/>
                                </a:cubicBezTo>
                                <a:cubicBezTo>
                                  <a:pt x="316" y="130"/>
                                  <a:pt x="316" y="130"/>
                                  <a:pt x="316" y="129"/>
                                </a:cubicBezTo>
                                <a:cubicBezTo>
                                  <a:pt x="316" y="129"/>
                                  <a:pt x="316" y="129"/>
                                  <a:pt x="316" y="129"/>
                                </a:cubicBezTo>
                                <a:cubicBezTo>
                                  <a:pt x="317" y="129"/>
                                  <a:pt x="317" y="128"/>
                                  <a:pt x="317" y="128"/>
                                </a:cubicBezTo>
                                <a:cubicBezTo>
                                  <a:pt x="318" y="127"/>
                                  <a:pt x="318" y="127"/>
                                  <a:pt x="319" y="126"/>
                                </a:cubicBezTo>
                                <a:cubicBezTo>
                                  <a:pt x="319" y="125"/>
                                  <a:pt x="320" y="125"/>
                                  <a:pt x="320" y="124"/>
                                </a:cubicBezTo>
                                <a:cubicBezTo>
                                  <a:pt x="320" y="124"/>
                                  <a:pt x="320" y="124"/>
                                  <a:pt x="321" y="123"/>
                                </a:cubicBezTo>
                                <a:cubicBezTo>
                                  <a:pt x="321" y="123"/>
                                  <a:pt x="321" y="123"/>
                                  <a:pt x="321" y="123"/>
                                </a:cubicBezTo>
                                <a:cubicBezTo>
                                  <a:pt x="321" y="123"/>
                                  <a:pt x="321" y="122"/>
                                  <a:pt x="321" y="122"/>
                                </a:cubicBezTo>
                                <a:cubicBezTo>
                                  <a:pt x="322" y="121"/>
                                  <a:pt x="322" y="120"/>
                                  <a:pt x="322" y="120"/>
                                </a:cubicBezTo>
                                <a:cubicBezTo>
                                  <a:pt x="322" y="119"/>
                                  <a:pt x="323" y="119"/>
                                  <a:pt x="323" y="118"/>
                                </a:cubicBezTo>
                                <a:cubicBezTo>
                                  <a:pt x="323" y="118"/>
                                  <a:pt x="323" y="117"/>
                                  <a:pt x="323" y="117"/>
                                </a:cubicBezTo>
                                <a:cubicBezTo>
                                  <a:pt x="323" y="116"/>
                                  <a:pt x="323" y="115"/>
                                  <a:pt x="324" y="115"/>
                                </a:cubicBezTo>
                                <a:cubicBezTo>
                                  <a:pt x="324" y="114"/>
                                  <a:pt x="324" y="114"/>
                                  <a:pt x="324" y="113"/>
                                </a:cubicBezTo>
                                <a:cubicBezTo>
                                  <a:pt x="324" y="112"/>
                                  <a:pt x="324" y="112"/>
                                  <a:pt x="324" y="111"/>
                                </a:cubicBezTo>
                                <a:cubicBezTo>
                                  <a:pt x="324" y="111"/>
                                  <a:pt x="324" y="111"/>
                                  <a:pt x="324" y="110"/>
                                </a:cubicBezTo>
                                <a:cubicBezTo>
                                  <a:pt x="324" y="110"/>
                                  <a:pt x="324" y="110"/>
                                  <a:pt x="324" y="109"/>
                                </a:cubicBezTo>
                                <a:close/>
                              </a:path>
                            </a:pathLst>
                          </a:custGeom>
                          <a:grpFill/>
                          <a:ln w="0">
                            <a:noFill/>
                            <a:prstDash val="solid"/>
                            <a:round/>
                            <a:headEnd/>
                            <a:tailEnd/>
                          </a:ln>
                        </wps:spPr>
                        <wps:bodyPr/>
                      </wps:wsp>
                      <wps:wsp>
                        <wps:cNvPr id="118" name="Freeform 51"/>
                        <wps:cNvSpPr>
                          <a:spLocks noEditPoints="1"/>
                        </wps:cNvSpPr>
                        <wps:spPr bwMode="auto">
                          <a:xfrm>
                            <a:off x="0" y="0"/>
                            <a:ext cx="536574" cy="420688"/>
                          </a:xfrm>
                          <a:custGeom>
                            <a:avLst/>
                            <a:gdLst>
                              <a:gd name="T0" fmla="*/ 620 w 1240"/>
                              <a:gd name="T1" fmla="*/ 622 h 977"/>
                              <a:gd name="T2" fmla="*/ 620 w 1240"/>
                              <a:gd name="T3" fmla="*/ 622 h 977"/>
                              <a:gd name="T4" fmla="*/ 66 w 1240"/>
                              <a:gd name="T5" fmla="*/ 344 h 977"/>
                              <a:gd name="T6" fmla="*/ 620 w 1240"/>
                              <a:gd name="T7" fmla="*/ 65 h 977"/>
                              <a:gd name="T8" fmla="*/ 1173 w 1240"/>
                              <a:gd name="T9" fmla="*/ 344 h 977"/>
                              <a:gd name="T10" fmla="*/ 620 w 1240"/>
                              <a:gd name="T11" fmla="*/ 622 h 977"/>
                              <a:gd name="T12" fmla="*/ 1240 w 1240"/>
                              <a:gd name="T13" fmla="*/ 594 h 977"/>
                              <a:gd name="T14" fmla="*/ 1240 w 1240"/>
                              <a:gd name="T15" fmla="*/ 594 h 977"/>
                              <a:gd name="T16" fmla="*/ 1240 w 1240"/>
                              <a:gd name="T17" fmla="*/ 364 h 977"/>
                              <a:gd name="T18" fmla="*/ 1240 w 1240"/>
                              <a:gd name="T19" fmla="*/ 358 h 977"/>
                              <a:gd name="T20" fmla="*/ 1240 w 1240"/>
                              <a:gd name="T21" fmla="*/ 344 h 977"/>
                              <a:gd name="T22" fmla="*/ 620 w 1240"/>
                              <a:gd name="T23" fmla="*/ 0 h 977"/>
                              <a:gd name="T24" fmla="*/ 0 w 1240"/>
                              <a:gd name="T25" fmla="*/ 344 h 977"/>
                              <a:gd name="T26" fmla="*/ 0 w 1240"/>
                              <a:gd name="T27" fmla="*/ 358 h 977"/>
                              <a:gd name="T28" fmla="*/ 0 w 1240"/>
                              <a:gd name="T29" fmla="*/ 364 h 977"/>
                              <a:gd name="T30" fmla="*/ 0 w 1240"/>
                              <a:gd name="T31" fmla="*/ 594 h 977"/>
                              <a:gd name="T32" fmla="*/ 442 w 1240"/>
                              <a:gd name="T33" fmla="*/ 925 h 977"/>
                              <a:gd name="T34" fmla="*/ 509 w 1240"/>
                              <a:gd name="T35" fmla="*/ 977 h 977"/>
                              <a:gd name="T36" fmla="*/ 579 w 1240"/>
                              <a:gd name="T37" fmla="*/ 908 h 977"/>
                              <a:gd name="T38" fmla="*/ 509 w 1240"/>
                              <a:gd name="T39" fmla="*/ 839 h 977"/>
                              <a:gd name="T40" fmla="*/ 459 w 1240"/>
                              <a:gd name="T41" fmla="*/ 860 h 977"/>
                              <a:gd name="T42" fmla="*/ 66 w 1240"/>
                              <a:gd name="T43" fmla="*/ 594 h 977"/>
                              <a:gd name="T44" fmla="*/ 66 w 1240"/>
                              <a:gd name="T45" fmla="*/ 502 h 977"/>
                              <a:gd name="T46" fmla="*/ 620 w 1240"/>
                              <a:gd name="T47" fmla="*/ 689 h 977"/>
                              <a:gd name="T48" fmla="*/ 1173 w 1240"/>
                              <a:gd name="T49" fmla="*/ 502 h 977"/>
                              <a:gd name="T50" fmla="*/ 1173 w 1240"/>
                              <a:gd name="T51" fmla="*/ 594 h 977"/>
                              <a:gd name="T52" fmla="*/ 773 w 1240"/>
                              <a:gd name="T53" fmla="*/ 861 h 977"/>
                              <a:gd name="T54" fmla="*/ 722 w 1240"/>
                              <a:gd name="T55" fmla="*/ 839 h 977"/>
                              <a:gd name="T56" fmla="*/ 653 w 1240"/>
                              <a:gd name="T57" fmla="*/ 908 h 977"/>
                              <a:gd name="T58" fmla="*/ 722 w 1240"/>
                              <a:gd name="T59" fmla="*/ 977 h 977"/>
                              <a:gd name="T60" fmla="*/ 789 w 1240"/>
                              <a:gd name="T61" fmla="*/ 926 h 977"/>
                              <a:gd name="T62" fmla="*/ 1240 w 1240"/>
                              <a:gd name="T63" fmla="*/ 594 h 9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40" h="977">
                                <a:moveTo>
                                  <a:pt x="620" y="622"/>
                                </a:moveTo>
                                <a:lnTo>
                                  <a:pt x="620" y="622"/>
                                </a:lnTo>
                                <a:cubicBezTo>
                                  <a:pt x="320" y="622"/>
                                  <a:pt x="66" y="495"/>
                                  <a:pt x="66" y="344"/>
                                </a:cubicBezTo>
                                <a:cubicBezTo>
                                  <a:pt x="66" y="193"/>
                                  <a:pt x="320" y="65"/>
                                  <a:pt x="620" y="65"/>
                                </a:cubicBezTo>
                                <a:cubicBezTo>
                                  <a:pt x="920" y="65"/>
                                  <a:pt x="1173" y="193"/>
                                  <a:pt x="1173" y="344"/>
                                </a:cubicBezTo>
                                <a:cubicBezTo>
                                  <a:pt x="1173" y="495"/>
                                  <a:pt x="920" y="622"/>
                                  <a:pt x="620" y="622"/>
                                </a:cubicBezTo>
                                <a:close/>
                                <a:moveTo>
                                  <a:pt x="1240" y="594"/>
                                </a:moveTo>
                                <a:lnTo>
                                  <a:pt x="1240" y="594"/>
                                </a:lnTo>
                                <a:lnTo>
                                  <a:pt x="1240" y="364"/>
                                </a:lnTo>
                                <a:cubicBezTo>
                                  <a:pt x="1240" y="362"/>
                                  <a:pt x="1240" y="360"/>
                                  <a:pt x="1240" y="358"/>
                                </a:cubicBezTo>
                                <a:cubicBezTo>
                                  <a:pt x="1240" y="353"/>
                                  <a:pt x="1240" y="348"/>
                                  <a:pt x="1240" y="344"/>
                                </a:cubicBezTo>
                                <a:cubicBezTo>
                                  <a:pt x="1240" y="150"/>
                                  <a:pt x="968" y="0"/>
                                  <a:pt x="620" y="0"/>
                                </a:cubicBezTo>
                                <a:cubicBezTo>
                                  <a:pt x="272" y="0"/>
                                  <a:pt x="0" y="150"/>
                                  <a:pt x="0" y="344"/>
                                </a:cubicBezTo>
                                <a:cubicBezTo>
                                  <a:pt x="0" y="348"/>
                                  <a:pt x="0" y="353"/>
                                  <a:pt x="0" y="358"/>
                                </a:cubicBezTo>
                                <a:cubicBezTo>
                                  <a:pt x="0" y="360"/>
                                  <a:pt x="0" y="362"/>
                                  <a:pt x="0" y="364"/>
                                </a:cubicBezTo>
                                <a:lnTo>
                                  <a:pt x="0" y="594"/>
                                </a:lnTo>
                                <a:cubicBezTo>
                                  <a:pt x="0" y="749"/>
                                  <a:pt x="182" y="882"/>
                                  <a:pt x="442" y="925"/>
                                </a:cubicBezTo>
                                <a:cubicBezTo>
                                  <a:pt x="450" y="955"/>
                                  <a:pt x="477" y="977"/>
                                  <a:pt x="509" y="977"/>
                                </a:cubicBezTo>
                                <a:cubicBezTo>
                                  <a:pt x="548" y="977"/>
                                  <a:pt x="579" y="946"/>
                                  <a:pt x="579" y="908"/>
                                </a:cubicBezTo>
                                <a:cubicBezTo>
                                  <a:pt x="579" y="870"/>
                                  <a:pt x="548" y="839"/>
                                  <a:pt x="509" y="839"/>
                                </a:cubicBezTo>
                                <a:cubicBezTo>
                                  <a:pt x="490" y="839"/>
                                  <a:pt x="472" y="847"/>
                                  <a:pt x="459" y="860"/>
                                </a:cubicBezTo>
                                <a:cubicBezTo>
                                  <a:pt x="231" y="824"/>
                                  <a:pt x="66" y="715"/>
                                  <a:pt x="66" y="594"/>
                                </a:cubicBezTo>
                                <a:lnTo>
                                  <a:pt x="66" y="502"/>
                                </a:lnTo>
                                <a:cubicBezTo>
                                  <a:pt x="168" y="613"/>
                                  <a:pt x="375" y="689"/>
                                  <a:pt x="620" y="689"/>
                                </a:cubicBezTo>
                                <a:cubicBezTo>
                                  <a:pt x="865" y="689"/>
                                  <a:pt x="1072" y="613"/>
                                  <a:pt x="1173" y="502"/>
                                </a:cubicBezTo>
                                <a:lnTo>
                                  <a:pt x="1173" y="594"/>
                                </a:lnTo>
                                <a:cubicBezTo>
                                  <a:pt x="1173" y="717"/>
                                  <a:pt x="1005" y="827"/>
                                  <a:pt x="773" y="861"/>
                                </a:cubicBezTo>
                                <a:cubicBezTo>
                                  <a:pt x="761" y="847"/>
                                  <a:pt x="743" y="839"/>
                                  <a:pt x="722" y="839"/>
                                </a:cubicBezTo>
                                <a:cubicBezTo>
                                  <a:pt x="684" y="839"/>
                                  <a:pt x="653" y="870"/>
                                  <a:pt x="653" y="908"/>
                                </a:cubicBezTo>
                                <a:cubicBezTo>
                                  <a:pt x="653" y="946"/>
                                  <a:pt x="684" y="977"/>
                                  <a:pt x="722" y="977"/>
                                </a:cubicBezTo>
                                <a:cubicBezTo>
                                  <a:pt x="754" y="977"/>
                                  <a:pt x="781" y="956"/>
                                  <a:pt x="789" y="926"/>
                                </a:cubicBezTo>
                                <a:cubicBezTo>
                                  <a:pt x="1054" y="885"/>
                                  <a:pt x="1240" y="751"/>
                                  <a:pt x="1240" y="594"/>
                                </a:cubicBezTo>
                                <a:close/>
                              </a:path>
                            </a:pathLst>
                          </a:custGeom>
                          <a:grpFill/>
                          <a:ln w="0">
                            <a:noFill/>
                            <a:prstDash val="solid"/>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259850B3" id="组合 59" o:spid="_x0000_s1026" style="position:absolute;left:0;text-align:left;margin-left:301.8pt;margin-top:143.45pt;width:47.4pt;height:37.1pt;z-index:251658240" coordsize="5365,4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">
                <v:shape id="Freeform 47" o:spid="_x0000_s1027" style="position:absolute;left:1920;top:1635;width:1524;height:873;visibility:visible;mso-wrap-style:square;v-text-anchor:top" coordsize="351,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p/SMEA&#10;AADcAAAADwAAAGRycy9kb3ducmV2LnhtbERP24rCMBB9F/yHMIJvmiqyLNUoIrgIwrJekD4OzdgU&#10;m0lJsrb795sFYd/mcK6z2vS2EU/yoXasYDbNQBCXTtdcKbhe9pN3ECEia2wck4IfCrBZDwcrzLXr&#10;+ETPc6xECuGQowITY5tLGUpDFsPUtcSJuztvMSboK6k9dincNnKeZW/SYs2pwWBLO0Pl4/xtFRT+&#10;dvwoDmwe1e7qmnnnjp9fhVLjUb9dgojUx3/xy33Qaf5sAX/PpAv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af0jBAAAA3AAAAA8AAAAAAAAAAAAAAAAAmAIAAGRycy9kb3du&#10;cmV2LnhtbFBLBQYAAAAABAAEAPUAAACGAwAAAAA=&#10;" path="m308,73r,l202,131r,-78l258,53,258,,176,c161,,149,12,149,26r,105l44,73c31,66,14,71,7,84,,97,5,113,18,120r145,79c163,199,164,199,164,199v1,1,2,1,4,2c168,201,168,201,169,201v,,,,1,c172,202,174,202,176,202v,,,,,l176,202r,c178,202,180,202,182,201v,,,,,c183,201,183,201,184,201v1,-1,2,-1,4,-2c188,199,188,199,188,199l333,120v13,-7,18,-23,11,-36c337,71,321,66,308,73xe" filled="f" stroked="f" strokeweight="0">
                  <v:path arrowok="t" o:connecttype="custom" o:connectlocs="133730,31554;133730,31554;87706,56624;87706,22909;112021,22909;112021,0;76417,0;64694,11238;64694,56624;19104,31554;3039,36308;7815,51869;70773,86016;71207,86016;72944,86881;73378,86881;73812,86881;76417,87313;76417,87313;76417,87313;76417,87313;79022,86881;79022,86881;79891,86881;81627,86016;81627,86016;144585,51869;149361,36308;133730,31554" o:connectangles="0,0,0,0,0,0,0,0,0,0,0,0,0,0,0,0,0,0,0,0,0,0,0,0,0,0,0,0,0"/>
                </v:shape>
                <v:shape id="Freeform 48" o:spid="_x0000_s1028" style="position:absolute;left:1920;top:428;width:1524;height:857;visibility:visible;mso-wrap-style:square;v-text-anchor:top" coordsize="3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HllMAA&#10;AADcAAAADwAAAGRycy9kb3ducmV2LnhtbERP24rCMBB9X/Afwgi+ramCUqtRRBREWLBe3odmbIvN&#10;pDSxrX+/ERb2bQ7nOqtNbyrRUuNKywom4wgEcWZ1ybmC2/XwHYNwHlljZZkUvMnBZj34WmGibccp&#10;tRefixDCLkEFhfd1IqXLCjLoxrYmDtzDNgZ9gE0udYNdCDeVnEbRXBosOTQUWNOuoOx5eRkFj1g6&#10;Lrv9/bw4Tc9p/JO+2rZXajTst0sQnnr/L/5zH3WYP5nB55lwgV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HllMAAAADcAAAADwAAAAAAAAAAAAAAAACYAgAAZHJzL2Rvd25y&#10;ZXYueG1sUEsFBgAAAAAEAAQA9QAAAIUDAAAAAA==&#10;" path="m30,132r,c34,132,39,131,43,129l148,71r,75l92,146r,54l175,200v15,,27,-12,27,-27l202,71r105,58c311,131,315,132,320,132v9,,18,-5,23,-14c350,105,346,89,333,82l188,3v,,,,-1,c187,3,187,2,186,2v-1,,-1,,-2,-1c183,1,183,1,183,1v-1,,-1,,-2,-1c181,,180,,179,v-1,,-1,,-2,c177,,177,,176,v,,-1,,-1,c175,,174,,174,v-1,,-1,,-2,c172,,171,,171,v-1,,-2,,-3,c168,1,168,1,167,1v,,-1,,-1,c165,2,164,2,164,2v-1,,-1,1,-2,1c162,3,162,3,162,3l17,82c4,89,,105,7,118v4,9,14,14,23,14xe" filled="f" stroked="f" strokeweight="0">
                  <v:path arrowok="t" o:connecttype="custom" o:connectlocs="13063,56579;13063,56579;18723,55293;64443,30432;64443,62579;40059,62579;40059,85725;76200,85725;87957,74152;87957,30432;133677,55293;139337,56579;149352,50578;144998,35147;81861,1286;81425,1286;80990,857;80119,429;79683,429;78813,0;77942,0;77071,0;76635,0;76200,0;75765,0;74894,0;74458,0;73152,0;72717,429;72281,429;71410,857;70539,1286;70539,1286;7402,35147;3048,50578;13063,56579" o:connectangles="0,0,0,0,0,0,0,0,0,0,0,0,0,0,0,0,0,0,0,0,0,0,0,0,0,0,0,0,0,0,0,0,0,0,0,0"/>
                </v:shape>
                <v:shape id="Freeform 49" o:spid="_x0000_s1029" style="position:absolute;left:873;top:1000;width:1397;height:920;visibility:visible;mso-wrap-style:square;v-text-anchor:top" coordsize="324,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yJ8IA&#10;AADcAAAADwAAAGRycy9kb3ducmV2LnhtbERPS4vCMBC+C/6HMIK3Na3ig65RfLCwB0Gty55nm7Et&#10;NpPSRK3/3ggL3ubje8582ZpK3KhxpWUF8SACQZxZXXKu4Of09TED4TyyxsoyKXiQg+Wi25ljou2d&#10;j3RLfS5CCLsEFRTe14mULivIoBvYmjhwZ9sY9AE2udQN3kO4qeQwiibSYMmhocCaNgVll/RqFLgq&#10;9tPteHQ9p+Xs+Juv93+7g1Sq32tXnyA8tf4t/nd/6zA/nsDrmXC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63InwgAAANwAAAAPAAAAAAAAAAAAAAAAAJgCAABkcnMvZG93&#10;bnJldi54bWxQSwUGAAAAAAQABAD1AAAAhwMAAAAA&#10;" path="m183,167r,l129,137r141,l270,176r54,l324,110c324,96,312,84,297,84r-168,l183,54v13,-7,17,-24,10,-36c186,5,170,,157,7l13,87v,,,,,1c12,88,11,88,11,89v-1,,-1,,-2,1c9,90,9,91,8,91v,,-1,1,-1,1c7,93,6,93,6,93,5,94,5,94,5,95v-1,,-1,1,-1,1c4,97,3,97,3,97v,1,,1,,1c3,98,2,99,2,99v,1,,2,-1,2c1,102,1,102,1,103v,,,1,,1c,105,,105,,106v,1,,1,,2c,108,,109,,109v,1,,1,,1c,111,,111,,111v,1,,1,,2c,113,,114,,115v,,,1,1,2c1,117,1,118,1,118v,1,,1,,1c2,120,2,121,2,122v,,1,,1,1c3,123,3,123,3,123v,1,,1,1,1c4,125,4,125,5,126v,1,1,1,2,2c7,128,7,129,7,129v,,,,1,c8,129,8,130,8,130v1,,2,1,2,1c11,132,12,133,12,133v1,,1,,1,1c13,134,13,134,13,134r144,79c161,216,165,217,170,217v9,,18,-5,23,-14c200,190,196,174,183,167xe" filled="f" stroked="f" strokeweight="0">
                  <v:path arrowok="t" o:connecttype="custom" o:connectlocs="78905,70860;78905,70860;55621,58130;116417,58130;116417,74678;139700,74678;139700,46674;128058,35642;55621,35642;78905,22913;83216,7638;67694,2970;5605,36915;5605,37339;4743,37763;3881,38188;3449,38612;3018,39036;2587,39461;2156,40309;1725,40734;1294,41158;1294,41582;862,42007;431,42855;431,43704;431,44128;0,44977;0,45825;0,46250;0,46674;0,47098;0,47947;0,48796;431,49644;431,50068;431,50493;862,51766;1294,52190;1294,52190;1725,52614;2156,53463;3018,54312;3018,54736;3449,54736;3449,55160;4312,55584;5174,56433;5605,56857;5605,56857;67694,90378;73299,92075;83216,86135;78905,70860" o:connectangles="0,0,0,0,0,0,0,0,0,0,0,0,0,0,0,0,0,0,0,0,0,0,0,0,0,0,0,0,0,0,0,0,0,0,0,0,0,0,0,0,0,0,0,0,0,0,0,0,0,0,0,0,0,0"/>
                </v:shape>
                <v:shape id="Freeform 50" o:spid="_x0000_s1030" style="position:absolute;left:3095;top:984;width:1397;height:936;visibility:visible;mso-wrap-style:square;v-text-anchor:top" coordsize="324,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fXvMIA&#10;AADcAAAADwAAAGRycy9kb3ducmV2LnhtbERPS4vCMBC+C/6HMII3Tau4StcoPljYg6DWZc+zzdgW&#10;m0lpotZ/b4QFb/PxPWe+bE0lbtS40rKCeBiBIM6sLjlX8HP6GsxAOI+ssbJMCh7kYLnoduaYaHvn&#10;I91Sn4sQwi5BBYX3dSKlywoy6Ia2Jg7c2TYGfYBNLnWD9xBuKjmKog9psOTQUGBNm4KyS3o1ClwV&#10;++l2Mr6e03J2/M3X+7/dQSrV77WrTxCeWv8W/7u/dZgfT+H1TLh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p9e8wgAAANwAAAAPAAAAAAAAAAAAAAAAAJgCAABkcnMvZG93&#10;bnJldi54bWxQSwUGAAAAAAQABAD1AAAAhwMAAAAA&#10;" path="m324,109r,c324,109,324,108,324,108v,-1,,-1,,-2c323,106,323,105,323,104v,,,-1,,-1c323,102,322,102,322,101v,,,-1,-1,-2c321,99,321,98,321,98v,,,,,-1c320,97,320,97,320,97v,-1,-1,-2,-1,-2c319,94,318,94,318,94v-1,-1,-1,-1,-1,-2c316,92,316,91,315,91v,,,-1,-1,-1c314,90,313,89,313,89v-1,,-1,-1,-2,-1c311,88,311,87,310,87l167,7c154,,138,5,130,18v-7,13,-2,29,11,36l194,84,53,84r,-41l,43r,67c,125,12,137,27,137r167,l141,167v-13,7,-18,23,-11,36c135,212,144,217,154,217v4,,9,-1,13,-3l310,134v,,,,,c311,133,311,133,311,133v1,,2,-1,2,-1c314,131,315,130,315,130v1,,1,,1,-1c316,129,316,129,316,129v1,,1,-1,1,-1c318,127,318,127,319,126v,-1,1,-1,1,-2c320,124,320,124,321,123v,,,,,c321,123,321,122,321,122v1,-1,1,-2,1,-2c322,119,323,119,323,118v,,,-1,,-1c323,116,323,115,324,115v,-1,,-1,,-2c324,112,324,112,324,111v,,,,,-1c324,110,324,110,324,109xe" filled="f" stroked="f" strokeweight="0">
                  <v:path arrowok="t" o:connecttype="custom" o:connectlocs="139700,47047;139700,47047;139700,46616;139700,45752;139269,44889;139269,44458;138838,43594;138406,42731;138406,42299;138406,41868;137975,41868;137544,41005;137113,40573;136682,39710;135819,39278;135388,38846;134957,38415;134095,37983;133664,37552;72006,3021;56052,7769;60795,23308;83648,36257;22852,36257;22852,18560;0,18560;0,47479;11642,59133;83648,59133;60795,72082;56052,87620;66401,93663;72006,92368;133664,57838;133664,57838;134095,57406;134957,56975;135819,56111;136251,55680;136251,55680;136682,55248;137544,54385;137975,53522;138406,53090;138406,53090;138406,52658;138838,51795;139269,50932;139269,50500;139700,49637;139700,48774;139700,47911;139700,47479;139700,47047" o:connectangles="0,0,0,0,0,0,0,0,0,0,0,0,0,0,0,0,0,0,0,0,0,0,0,0,0,0,0,0,0,0,0,0,0,0,0,0,0,0,0,0,0,0,0,0,0,0,0,0,0,0,0,0,0,0"/>
                </v:shape>
                <v:shape id="Freeform 51" o:spid="_x0000_s1031" style="position:absolute;width:5365;height:4206;visibility:visible;mso-wrap-style:square;v-text-anchor:top" coordsize="1240,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uL8QA&#10;AADcAAAADwAAAGRycy9kb3ducmV2LnhtbESPQWvDMAyF74P+B6NBL2N1ukM20rqlhA12bbcydhOx&#10;6pjFcho7bfrvp8NgN4n39N6n9XYKnbrQkHxkA8tFAYq4idazM/D58fb4AiplZItdZDJwowTbzexu&#10;jZWNV97T5ZCdkhBOFRpoc+4rrVPTUsC0iD2xaKc4BMyyDk7bAa8SHjr9VBSlDuhZGlrsqW6p+TmM&#10;wcD4/LBnfyzPu1dfj2X95eJ3dMbM76fdClSmKf+b/67freAvhVaekQn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LLi/EAAAA3AAAAA8AAAAAAAAAAAAAAAAAmAIAAGRycy9k&#10;b3ducmV2LnhtbFBLBQYAAAAABAAEAPUAAACJAwAAAAA=&#10;" path="m620,622r,c320,622,66,495,66,344,66,193,320,65,620,65v300,,553,128,553,279c1173,495,920,622,620,622xm1240,594r,l1240,364v,-2,,-4,,-6c1240,353,1240,348,1240,344,1240,150,968,,620,,272,,,150,,344v,4,,9,,14c,360,,362,,364l,594c,749,182,882,442,925v8,30,35,52,67,52c548,977,579,946,579,908v,-38,-31,-69,-70,-69c490,839,472,847,459,860,231,824,66,715,66,594r,-92c168,613,375,689,620,689v245,,452,-76,553,-187l1173,594v,123,-168,233,-400,267c761,847,743,839,722,839v-38,,-69,31,-69,69c653,946,684,977,722,977v32,,59,-21,67,-51c1054,885,1240,751,1240,594xe" filled="f" stroked="f" strokeweight="0">
                  <v:path arrowok="t" o:connecttype="custom" o:connectlocs="268287,267828;268287,267828;28560,148124;268287,27988;507582,148124;268287,267828;536574,255771;536574,255771;536574,156735;536574,154152;536574,148124;268287,0;0,148124;0,154152;0,156735;0,255771;191263,398297;220255,420688;250545,390977;220255,361266;198619,370309;28560,255771;28560,216157;268287,296678;507582,216157;507582,255771;334493,370739;312425,361266;282567,390977;312425,420688;341417,398728;536574,255771" o:connectangles="0,0,0,0,0,0,0,0,0,0,0,0,0,0,0,0,0,0,0,0,0,0,0,0,0,0,0,0,0,0,0,0"/>
                  <o:lock v:ext="edit" verticies="t"/>
                </v:shape>
              </v:group>
            </w:pict>
          </mc:Fallback>
        </mc:AlternateContent>
      </w:r>
      <w:r w:rsidR="00F73C6D">
        <mc:AlternateContent>
          <mc:Choice Requires="wpg">
            <w:drawing>
              <wp:anchor distT="0" distB="0" distL="114300" distR="114300" simplePos="0" relativeHeight="251645440" behindDoc="0" locked="0" layoutInCell="1" allowOverlap="1" wp14:anchorId="3E6A79AC" wp14:editId="4F243248">
                <wp:simplePos x="0" y="0"/>
                <wp:positionH relativeFrom="column">
                  <wp:posOffset>5115560</wp:posOffset>
                </wp:positionH>
                <wp:positionV relativeFrom="paragraph">
                  <wp:posOffset>1695450</wp:posOffset>
                </wp:positionV>
                <wp:extent cx="751205" cy="748030"/>
                <wp:effectExtent l="0" t="0" r="0" b="0"/>
                <wp:wrapNone/>
                <wp:docPr id="58" name="组合 58"/>
                <wp:cNvGraphicFramePr/>
                <a:graphic xmlns:a="http://schemas.openxmlformats.org/drawingml/2006/main">
                  <a:graphicData uri="http://schemas.microsoft.com/office/word/2010/wordprocessingGroup">
                    <wpg:wgp>
                      <wpg:cNvGrpSpPr/>
                      <wpg:grpSpPr bwMode="auto">
                        <a:xfrm>
                          <a:off x="0" y="0"/>
                          <a:ext cx="750570" cy="747395"/>
                          <a:chOff x="0" y="0"/>
                          <a:chExt cx="668338" cy="668338"/>
                        </a:xfrm>
                      </wpg:grpSpPr>
                      <wps:wsp>
                        <wps:cNvPr id="97" name="Freeform 53"/>
                        <wps:cNvSpPr>
                          <a:spLocks/>
                        </wps:cNvSpPr>
                        <wps:spPr bwMode="auto">
                          <a:xfrm>
                            <a:off x="0" y="0"/>
                            <a:ext cx="668338" cy="668338"/>
                          </a:xfrm>
                          <a:custGeom>
                            <a:avLst/>
                            <a:gdLst>
                              <a:gd name="T0" fmla="*/ 2147483646 w 1592"/>
                              <a:gd name="T1" fmla="*/ 2147483646 h 1591"/>
                              <a:gd name="T2" fmla="*/ 2147483646 w 1592"/>
                              <a:gd name="T3" fmla="*/ 2147483646 h 1591"/>
                              <a:gd name="T4" fmla="*/ 0 w 1592"/>
                              <a:gd name="T5" fmla="*/ 2147483646 h 1591"/>
                              <a:gd name="T6" fmla="*/ 2147483646 w 1592"/>
                              <a:gd name="T7" fmla="*/ 0 h 1591"/>
                              <a:gd name="T8" fmla="*/ 2147483646 w 1592"/>
                              <a:gd name="T9" fmla="*/ 2147483646 h 1591"/>
                              <a:gd name="T10" fmla="*/ 2147483646 w 1592"/>
                              <a:gd name="T11" fmla="*/ 2147483646 h 1591"/>
                              <a:gd name="T12" fmla="*/ 2147483646 w 1592"/>
                              <a:gd name="T13" fmla="*/ 2147483646 h 1591"/>
                              <a:gd name="T14" fmla="*/ 2147483646 w 1592"/>
                              <a:gd name="T15" fmla="*/ 2147483646 h 1591"/>
                              <a:gd name="T16" fmla="*/ 2147483646 w 1592"/>
                              <a:gd name="T17" fmla="*/ 2147483646 h 1591"/>
                              <a:gd name="T18" fmla="*/ 2147483646 w 1592"/>
                              <a:gd name="T19" fmla="*/ 2147483646 h 1591"/>
                              <a:gd name="T20" fmla="*/ 2147483646 w 1592"/>
                              <a:gd name="T21" fmla="*/ 2147483646 h 1591"/>
                              <a:gd name="T22" fmla="*/ 2147483646 w 1592"/>
                              <a:gd name="T23" fmla="*/ 2147483646 h 1591"/>
                              <a:gd name="T24" fmla="*/ 2147483646 w 1592"/>
                              <a:gd name="T25" fmla="*/ 2147483646 h 1591"/>
                              <a:gd name="T26" fmla="*/ 2147483646 w 1592"/>
                              <a:gd name="T27" fmla="*/ 2147483646 h 1591"/>
                              <a:gd name="T28" fmla="*/ 2147483646 w 1592"/>
                              <a:gd name="T29" fmla="*/ 2147483646 h 1591"/>
                              <a:gd name="T30" fmla="*/ 2147483646 w 1592"/>
                              <a:gd name="T31" fmla="*/ 2147483646 h 1591"/>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w 1592"/>
                              <a:gd name="T49" fmla="*/ 0 h 1591"/>
                              <a:gd name="T50" fmla="*/ 1592 w 1592"/>
                              <a:gd name="T51" fmla="*/ 1591 h 1591"/>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T48" t="T49" r="T50" b="T51"/>
                            <a:pathLst>
                              <a:path w="1592" h="1591">
                                <a:moveTo>
                                  <a:pt x="796" y="1591"/>
                                </a:moveTo>
                                <a:lnTo>
                                  <a:pt x="796" y="1591"/>
                                </a:lnTo>
                                <a:cubicBezTo>
                                  <a:pt x="357" y="1591"/>
                                  <a:pt x="0" y="1234"/>
                                  <a:pt x="0" y="795"/>
                                </a:cubicBezTo>
                                <a:cubicBezTo>
                                  <a:pt x="0" y="357"/>
                                  <a:pt x="357" y="0"/>
                                  <a:pt x="796" y="0"/>
                                </a:cubicBezTo>
                                <a:cubicBezTo>
                                  <a:pt x="1234" y="0"/>
                                  <a:pt x="1592" y="357"/>
                                  <a:pt x="1592" y="795"/>
                                </a:cubicBezTo>
                                <a:cubicBezTo>
                                  <a:pt x="1592" y="957"/>
                                  <a:pt x="1543" y="1113"/>
                                  <a:pt x="1452" y="1246"/>
                                </a:cubicBezTo>
                                <a:cubicBezTo>
                                  <a:pt x="1442" y="1261"/>
                                  <a:pt x="1421" y="1265"/>
                                  <a:pt x="1406" y="1254"/>
                                </a:cubicBezTo>
                                <a:cubicBezTo>
                                  <a:pt x="1391" y="1244"/>
                                  <a:pt x="1387" y="1223"/>
                                  <a:pt x="1397" y="1208"/>
                                </a:cubicBezTo>
                                <a:cubicBezTo>
                                  <a:pt x="1481" y="1086"/>
                                  <a:pt x="1525" y="944"/>
                                  <a:pt x="1525" y="795"/>
                                </a:cubicBezTo>
                                <a:cubicBezTo>
                                  <a:pt x="1525" y="393"/>
                                  <a:pt x="1198" y="66"/>
                                  <a:pt x="796" y="66"/>
                                </a:cubicBezTo>
                                <a:cubicBezTo>
                                  <a:pt x="393" y="66"/>
                                  <a:pt x="66" y="393"/>
                                  <a:pt x="66" y="795"/>
                                </a:cubicBezTo>
                                <a:cubicBezTo>
                                  <a:pt x="66" y="1198"/>
                                  <a:pt x="393" y="1525"/>
                                  <a:pt x="796" y="1525"/>
                                </a:cubicBezTo>
                                <a:cubicBezTo>
                                  <a:pt x="944" y="1525"/>
                                  <a:pt x="1087" y="1480"/>
                                  <a:pt x="1209" y="1396"/>
                                </a:cubicBezTo>
                                <a:cubicBezTo>
                                  <a:pt x="1225" y="1386"/>
                                  <a:pt x="1245" y="1389"/>
                                  <a:pt x="1256" y="1405"/>
                                </a:cubicBezTo>
                                <a:cubicBezTo>
                                  <a:pt x="1266" y="1420"/>
                                  <a:pt x="1262" y="1440"/>
                                  <a:pt x="1247" y="1451"/>
                                </a:cubicBezTo>
                                <a:cubicBezTo>
                                  <a:pt x="1114" y="1543"/>
                                  <a:pt x="958" y="1591"/>
                                  <a:pt x="796" y="1591"/>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98" name="Freeform 54"/>
                        <wps:cNvSpPr>
                          <a:spLocks/>
                        </wps:cNvSpPr>
                        <wps:spPr bwMode="auto">
                          <a:xfrm>
                            <a:off x="141288" y="330200"/>
                            <a:ext cx="385763" cy="338138"/>
                          </a:xfrm>
                          <a:custGeom>
                            <a:avLst/>
                            <a:gdLst>
                              <a:gd name="T0" fmla="*/ 2147483646 w 919"/>
                              <a:gd name="T1" fmla="*/ 2147483646 h 805"/>
                              <a:gd name="T2" fmla="*/ 2147483646 w 919"/>
                              <a:gd name="T3" fmla="*/ 2147483646 h 805"/>
                              <a:gd name="T4" fmla="*/ 2147483646 w 919"/>
                              <a:gd name="T5" fmla="*/ 2147483646 h 805"/>
                              <a:gd name="T6" fmla="*/ 2147483646 w 919"/>
                              <a:gd name="T7" fmla="*/ 2147483646 h 805"/>
                              <a:gd name="T8" fmla="*/ 2147483646 w 919"/>
                              <a:gd name="T9" fmla="*/ 0 h 805"/>
                              <a:gd name="T10" fmla="*/ 2147483646 w 919"/>
                              <a:gd name="T11" fmla="*/ 2147483646 h 805"/>
                              <a:gd name="T12" fmla="*/ 2147483646 w 919"/>
                              <a:gd name="T13" fmla="*/ 2147483646 h 805"/>
                              <a:gd name="T14" fmla="*/ 2147483646 w 919"/>
                              <a:gd name="T15" fmla="*/ 2147483646 h 805"/>
                              <a:gd name="T16" fmla="*/ 2147483646 w 919"/>
                              <a:gd name="T17" fmla="*/ 0 h 805"/>
                              <a:gd name="T18" fmla="*/ 2147483646 w 919"/>
                              <a:gd name="T19" fmla="*/ 0 h 805"/>
                              <a:gd name="T20" fmla="*/ 2147483646 w 919"/>
                              <a:gd name="T21" fmla="*/ 2147483646 h 805"/>
                              <a:gd name="T22" fmla="*/ 2147483646 w 919"/>
                              <a:gd name="T23" fmla="*/ 2147483646 h 80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919"/>
                              <a:gd name="T37" fmla="*/ 0 h 805"/>
                              <a:gd name="T38" fmla="*/ 919 w 919"/>
                              <a:gd name="T39" fmla="*/ 805 h 805"/>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919" h="805">
                                <a:moveTo>
                                  <a:pt x="460" y="805"/>
                                </a:moveTo>
                                <a:lnTo>
                                  <a:pt x="460" y="805"/>
                                </a:lnTo>
                                <a:cubicBezTo>
                                  <a:pt x="210" y="805"/>
                                  <a:pt x="8" y="467"/>
                                  <a:pt x="1" y="34"/>
                                </a:cubicBezTo>
                                <a:cubicBezTo>
                                  <a:pt x="0" y="16"/>
                                  <a:pt x="15" y="0"/>
                                  <a:pt x="34" y="0"/>
                                </a:cubicBezTo>
                                <a:cubicBezTo>
                                  <a:pt x="52" y="0"/>
                                  <a:pt x="67" y="14"/>
                                  <a:pt x="67" y="33"/>
                                </a:cubicBezTo>
                                <a:cubicBezTo>
                                  <a:pt x="74" y="422"/>
                                  <a:pt x="250" y="739"/>
                                  <a:pt x="460" y="739"/>
                                </a:cubicBezTo>
                                <a:cubicBezTo>
                                  <a:pt x="669" y="739"/>
                                  <a:pt x="845" y="422"/>
                                  <a:pt x="852" y="33"/>
                                </a:cubicBezTo>
                                <a:cubicBezTo>
                                  <a:pt x="852" y="15"/>
                                  <a:pt x="867" y="0"/>
                                  <a:pt x="885" y="0"/>
                                </a:cubicBezTo>
                                <a:cubicBezTo>
                                  <a:pt x="885" y="0"/>
                                  <a:pt x="885" y="0"/>
                                  <a:pt x="886" y="0"/>
                                </a:cubicBezTo>
                                <a:cubicBezTo>
                                  <a:pt x="904" y="1"/>
                                  <a:pt x="919" y="16"/>
                                  <a:pt x="918" y="34"/>
                                </a:cubicBezTo>
                                <a:cubicBezTo>
                                  <a:pt x="911" y="467"/>
                                  <a:pt x="709" y="805"/>
                                  <a:pt x="460" y="805"/>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99" name="Freeform 55"/>
                        <wps:cNvSpPr>
                          <a:spLocks/>
                        </wps:cNvSpPr>
                        <wps:spPr bwMode="auto">
                          <a:xfrm>
                            <a:off x="171450" y="0"/>
                            <a:ext cx="325438" cy="166688"/>
                          </a:xfrm>
                          <a:custGeom>
                            <a:avLst/>
                            <a:gdLst>
                              <a:gd name="T0" fmla="*/ 2147483646 w 775"/>
                              <a:gd name="T1" fmla="*/ 2147483646 h 398"/>
                              <a:gd name="T2" fmla="*/ 2147483646 w 775"/>
                              <a:gd name="T3" fmla="*/ 2147483646 h 398"/>
                              <a:gd name="T4" fmla="*/ 2147483646 w 775"/>
                              <a:gd name="T5" fmla="*/ 2147483646 h 398"/>
                              <a:gd name="T6" fmla="*/ 2147483646 w 775"/>
                              <a:gd name="T7" fmla="*/ 2147483646 h 398"/>
                              <a:gd name="T8" fmla="*/ 2147483646 w 775"/>
                              <a:gd name="T9" fmla="*/ 2147483646 h 398"/>
                              <a:gd name="T10" fmla="*/ 2147483646 w 775"/>
                              <a:gd name="T11" fmla="*/ 2147483646 h 398"/>
                              <a:gd name="T12" fmla="*/ 2147483646 w 775"/>
                              <a:gd name="T13" fmla="*/ 2147483646 h 398"/>
                              <a:gd name="T14" fmla="*/ 2147483646 w 775"/>
                              <a:gd name="T15" fmla="*/ 0 h 398"/>
                              <a:gd name="T16" fmla="*/ 2147483646 w 775"/>
                              <a:gd name="T17" fmla="*/ 2147483646 h 398"/>
                              <a:gd name="T18" fmla="*/ 2147483646 w 775"/>
                              <a:gd name="T19" fmla="*/ 2147483646 h 398"/>
                              <a:gd name="T20" fmla="*/ 2147483646 w 775"/>
                              <a:gd name="T21" fmla="*/ 2147483646 h 39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775"/>
                              <a:gd name="T34" fmla="*/ 0 h 398"/>
                              <a:gd name="T35" fmla="*/ 775 w 775"/>
                              <a:gd name="T36" fmla="*/ 398 h 398"/>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775" h="398">
                                <a:moveTo>
                                  <a:pt x="737" y="398"/>
                                </a:moveTo>
                                <a:lnTo>
                                  <a:pt x="737" y="398"/>
                                </a:lnTo>
                                <a:cubicBezTo>
                                  <a:pt x="724" y="398"/>
                                  <a:pt x="711" y="390"/>
                                  <a:pt x="706" y="377"/>
                                </a:cubicBezTo>
                                <a:cubicBezTo>
                                  <a:pt x="631" y="182"/>
                                  <a:pt x="512" y="66"/>
                                  <a:pt x="386" y="66"/>
                                </a:cubicBezTo>
                                <a:cubicBezTo>
                                  <a:pt x="262" y="66"/>
                                  <a:pt x="143" y="179"/>
                                  <a:pt x="69" y="368"/>
                                </a:cubicBezTo>
                                <a:cubicBezTo>
                                  <a:pt x="62" y="385"/>
                                  <a:pt x="43" y="393"/>
                                  <a:pt x="26" y="386"/>
                                </a:cubicBezTo>
                                <a:cubicBezTo>
                                  <a:pt x="9" y="380"/>
                                  <a:pt x="0" y="360"/>
                                  <a:pt x="7" y="343"/>
                                </a:cubicBezTo>
                                <a:cubicBezTo>
                                  <a:pt x="92" y="128"/>
                                  <a:pt x="233" y="0"/>
                                  <a:pt x="386" y="0"/>
                                </a:cubicBezTo>
                                <a:cubicBezTo>
                                  <a:pt x="540" y="0"/>
                                  <a:pt x="683" y="132"/>
                                  <a:pt x="768" y="353"/>
                                </a:cubicBezTo>
                                <a:cubicBezTo>
                                  <a:pt x="775" y="370"/>
                                  <a:pt x="766" y="390"/>
                                  <a:pt x="749" y="396"/>
                                </a:cubicBezTo>
                                <a:cubicBezTo>
                                  <a:pt x="745" y="398"/>
                                  <a:pt x="741" y="398"/>
                                  <a:pt x="737" y="398"/>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100" name="Freeform 56"/>
                        <wps:cNvSpPr>
                          <a:spLocks/>
                        </wps:cNvSpPr>
                        <wps:spPr bwMode="auto">
                          <a:xfrm>
                            <a:off x="0" y="330200"/>
                            <a:ext cx="666750" cy="26988"/>
                          </a:xfrm>
                          <a:custGeom>
                            <a:avLst/>
                            <a:gdLst>
                              <a:gd name="T0" fmla="*/ 2147483646 w 1590"/>
                              <a:gd name="T1" fmla="*/ 2147483646 h 67"/>
                              <a:gd name="T2" fmla="*/ 2147483646 w 1590"/>
                              <a:gd name="T3" fmla="*/ 2147483646 h 67"/>
                              <a:gd name="T4" fmla="*/ 2147483646 w 1590"/>
                              <a:gd name="T5" fmla="*/ 2147483646 h 67"/>
                              <a:gd name="T6" fmla="*/ 0 w 1590"/>
                              <a:gd name="T7" fmla="*/ 2147483646 h 67"/>
                              <a:gd name="T8" fmla="*/ 2147483646 w 1590"/>
                              <a:gd name="T9" fmla="*/ 0 h 67"/>
                              <a:gd name="T10" fmla="*/ 2147483646 w 1590"/>
                              <a:gd name="T11" fmla="*/ 0 h 67"/>
                              <a:gd name="T12" fmla="*/ 2147483646 w 1590"/>
                              <a:gd name="T13" fmla="*/ 2147483646 h 67"/>
                              <a:gd name="T14" fmla="*/ 2147483646 w 1590"/>
                              <a:gd name="T15" fmla="*/ 2147483646 h 67"/>
                              <a:gd name="T16" fmla="*/ 0 60000 65536"/>
                              <a:gd name="T17" fmla="*/ 0 60000 65536"/>
                              <a:gd name="T18" fmla="*/ 0 60000 65536"/>
                              <a:gd name="T19" fmla="*/ 0 60000 65536"/>
                              <a:gd name="T20" fmla="*/ 0 60000 65536"/>
                              <a:gd name="T21" fmla="*/ 0 60000 65536"/>
                              <a:gd name="T22" fmla="*/ 0 60000 65536"/>
                              <a:gd name="T23" fmla="*/ 0 60000 65536"/>
                              <a:gd name="T24" fmla="*/ 0 w 1590"/>
                              <a:gd name="T25" fmla="*/ 0 h 67"/>
                              <a:gd name="T26" fmla="*/ 1590 w 1590"/>
                              <a:gd name="T27" fmla="*/ 67 h 67"/>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590" h="67">
                                <a:moveTo>
                                  <a:pt x="1557" y="67"/>
                                </a:moveTo>
                                <a:lnTo>
                                  <a:pt x="1557" y="67"/>
                                </a:lnTo>
                                <a:lnTo>
                                  <a:pt x="33" y="67"/>
                                </a:lnTo>
                                <a:cubicBezTo>
                                  <a:pt x="15" y="67"/>
                                  <a:pt x="0" y="52"/>
                                  <a:pt x="0" y="33"/>
                                </a:cubicBezTo>
                                <a:cubicBezTo>
                                  <a:pt x="0" y="15"/>
                                  <a:pt x="15" y="0"/>
                                  <a:pt x="33" y="0"/>
                                </a:cubicBezTo>
                                <a:lnTo>
                                  <a:pt x="1557" y="0"/>
                                </a:lnTo>
                                <a:cubicBezTo>
                                  <a:pt x="1575" y="0"/>
                                  <a:pt x="1590" y="15"/>
                                  <a:pt x="1590" y="33"/>
                                </a:cubicBezTo>
                                <a:cubicBezTo>
                                  <a:pt x="1590" y="52"/>
                                  <a:pt x="1575" y="67"/>
                                  <a:pt x="1557" y="67"/>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101" name="Freeform 57"/>
                        <wps:cNvSpPr>
                          <a:spLocks/>
                        </wps:cNvSpPr>
                        <wps:spPr bwMode="auto">
                          <a:xfrm>
                            <a:off x="319088" y="330200"/>
                            <a:ext cx="28575" cy="338138"/>
                          </a:xfrm>
                          <a:custGeom>
                            <a:avLst/>
                            <a:gdLst>
                              <a:gd name="T0" fmla="*/ 2147483646 w 67"/>
                              <a:gd name="T1" fmla="*/ 2147483646 h 805"/>
                              <a:gd name="T2" fmla="*/ 2147483646 w 67"/>
                              <a:gd name="T3" fmla="*/ 2147483646 h 805"/>
                              <a:gd name="T4" fmla="*/ 0 w 67"/>
                              <a:gd name="T5" fmla="*/ 2147483646 h 805"/>
                              <a:gd name="T6" fmla="*/ 0 w 67"/>
                              <a:gd name="T7" fmla="*/ 2147483646 h 805"/>
                              <a:gd name="T8" fmla="*/ 2147483646 w 67"/>
                              <a:gd name="T9" fmla="*/ 0 h 805"/>
                              <a:gd name="T10" fmla="*/ 2147483646 w 67"/>
                              <a:gd name="T11" fmla="*/ 2147483646 h 805"/>
                              <a:gd name="T12" fmla="*/ 2147483646 w 67"/>
                              <a:gd name="T13" fmla="*/ 2147483646 h 805"/>
                              <a:gd name="T14" fmla="*/ 2147483646 w 67"/>
                              <a:gd name="T15" fmla="*/ 2147483646 h 805"/>
                              <a:gd name="T16" fmla="*/ 0 60000 65536"/>
                              <a:gd name="T17" fmla="*/ 0 60000 65536"/>
                              <a:gd name="T18" fmla="*/ 0 60000 65536"/>
                              <a:gd name="T19" fmla="*/ 0 60000 65536"/>
                              <a:gd name="T20" fmla="*/ 0 60000 65536"/>
                              <a:gd name="T21" fmla="*/ 0 60000 65536"/>
                              <a:gd name="T22" fmla="*/ 0 60000 65536"/>
                              <a:gd name="T23" fmla="*/ 0 60000 65536"/>
                              <a:gd name="T24" fmla="*/ 0 w 67"/>
                              <a:gd name="T25" fmla="*/ 0 h 805"/>
                              <a:gd name="T26" fmla="*/ 67 w 67"/>
                              <a:gd name="T27" fmla="*/ 805 h 805"/>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67" h="805">
                                <a:moveTo>
                                  <a:pt x="34" y="805"/>
                                </a:moveTo>
                                <a:lnTo>
                                  <a:pt x="34" y="805"/>
                                </a:lnTo>
                                <a:cubicBezTo>
                                  <a:pt x="15" y="805"/>
                                  <a:pt x="0" y="790"/>
                                  <a:pt x="0" y="772"/>
                                </a:cubicBezTo>
                                <a:lnTo>
                                  <a:pt x="0" y="34"/>
                                </a:lnTo>
                                <a:cubicBezTo>
                                  <a:pt x="0" y="15"/>
                                  <a:pt x="15" y="0"/>
                                  <a:pt x="34" y="0"/>
                                </a:cubicBezTo>
                                <a:cubicBezTo>
                                  <a:pt x="52" y="0"/>
                                  <a:pt x="67" y="15"/>
                                  <a:pt x="67" y="34"/>
                                </a:cubicBezTo>
                                <a:lnTo>
                                  <a:pt x="67" y="772"/>
                                </a:lnTo>
                                <a:cubicBezTo>
                                  <a:pt x="67" y="790"/>
                                  <a:pt x="52" y="805"/>
                                  <a:pt x="34" y="805"/>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102" name="Freeform 58"/>
                        <wps:cNvSpPr>
                          <a:spLocks/>
                        </wps:cNvSpPr>
                        <wps:spPr bwMode="auto">
                          <a:xfrm>
                            <a:off x="319088" y="0"/>
                            <a:ext cx="28575" cy="166688"/>
                          </a:xfrm>
                          <a:custGeom>
                            <a:avLst/>
                            <a:gdLst>
                              <a:gd name="T0" fmla="*/ 2147483646 w 67"/>
                              <a:gd name="T1" fmla="*/ 2147483646 h 398"/>
                              <a:gd name="T2" fmla="*/ 2147483646 w 67"/>
                              <a:gd name="T3" fmla="*/ 2147483646 h 398"/>
                              <a:gd name="T4" fmla="*/ 0 w 67"/>
                              <a:gd name="T5" fmla="*/ 2147483646 h 398"/>
                              <a:gd name="T6" fmla="*/ 0 w 67"/>
                              <a:gd name="T7" fmla="*/ 2147483646 h 398"/>
                              <a:gd name="T8" fmla="*/ 2147483646 w 67"/>
                              <a:gd name="T9" fmla="*/ 0 h 398"/>
                              <a:gd name="T10" fmla="*/ 2147483646 w 67"/>
                              <a:gd name="T11" fmla="*/ 2147483646 h 398"/>
                              <a:gd name="T12" fmla="*/ 2147483646 w 67"/>
                              <a:gd name="T13" fmla="*/ 2147483646 h 398"/>
                              <a:gd name="T14" fmla="*/ 2147483646 w 67"/>
                              <a:gd name="T15" fmla="*/ 2147483646 h 398"/>
                              <a:gd name="T16" fmla="*/ 0 60000 65536"/>
                              <a:gd name="T17" fmla="*/ 0 60000 65536"/>
                              <a:gd name="T18" fmla="*/ 0 60000 65536"/>
                              <a:gd name="T19" fmla="*/ 0 60000 65536"/>
                              <a:gd name="T20" fmla="*/ 0 60000 65536"/>
                              <a:gd name="T21" fmla="*/ 0 60000 65536"/>
                              <a:gd name="T22" fmla="*/ 0 60000 65536"/>
                              <a:gd name="T23" fmla="*/ 0 60000 65536"/>
                              <a:gd name="T24" fmla="*/ 0 w 67"/>
                              <a:gd name="T25" fmla="*/ 0 h 398"/>
                              <a:gd name="T26" fmla="*/ 67 w 67"/>
                              <a:gd name="T27" fmla="*/ 398 h 39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67" h="398">
                                <a:moveTo>
                                  <a:pt x="34" y="398"/>
                                </a:moveTo>
                                <a:lnTo>
                                  <a:pt x="34" y="398"/>
                                </a:lnTo>
                                <a:cubicBezTo>
                                  <a:pt x="15" y="398"/>
                                  <a:pt x="0" y="383"/>
                                  <a:pt x="0" y="365"/>
                                </a:cubicBezTo>
                                <a:lnTo>
                                  <a:pt x="0" y="33"/>
                                </a:lnTo>
                                <a:cubicBezTo>
                                  <a:pt x="0" y="14"/>
                                  <a:pt x="15" y="0"/>
                                  <a:pt x="34" y="0"/>
                                </a:cubicBezTo>
                                <a:cubicBezTo>
                                  <a:pt x="52" y="0"/>
                                  <a:pt x="67" y="14"/>
                                  <a:pt x="67" y="33"/>
                                </a:cubicBezTo>
                                <a:lnTo>
                                  <a:pt x="67" y="365"/>
                                </a:lnTo>
                                <a:cubicBezTo>
                                  <a:pt x="67" y="383"/>
                                  <a:pt x="52" y="398"/>
                                  <a:pt x="34" y="398"/>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107" name="Freeform 59"/>
                        <wps:cNvSpPr>
                          <a:spLocks/>
                        </wps:cNvSpPr>
                        <wps:spPr bwMode="auto">
                          <a:xfrm>
                            <a:off x="55563" y="139700"/>
                            <a:ext cx="555625" cy="26988"/>
                          </a:xfrm>
                          <a:custGeom>
                            <a:avLst/>
                            <a:gdLst>
                              <a:gd name="T0" fmla="*/ 2147483646 w 1325"/>
                              <a:gd name="T1" fmla="*/ 2147483646 h 66"/>
                              <a:gd name="T2" fmla="*/ 2147483646 w 1325"/>
                              <a:gd name="T3" fmla="*/ 2147483646 h 66"/>
                              <a:gd name="T4" fmla="*/ 2147483646 w 1325"/>
                              <a:gd name="T5" fmla="*/ 2147483646 h 66"/>
                              <a:gd name="T6" fmla="*/ 0 w 1325"/>
                              <a:gd name="T7" fmla="*/ 2147483646 h 66"/>
                              <a:gd name="T8" fmla="*/ 2147483646 w 1325"/>
                              <a:gd name="T9" fmla="*/ 0 h 66"/>
                              <a:gd name="T10" fmla="*/ 2147483646 w 1325"/>
                              <a:gd name="T11" fmla="*/ 0 h 66"/>
                              <a:gd name="T12" fmla="*/ 2147483646 w 1325"/>
                              <a:gd name="T13" fmla="*/ 2147483646 h 66"/>
                              <a:gd name="T14" fmla="*/ 2147483646 w 1325"/>
                              <a:gd name="T15" fmla="*/ 2147483646 h 66"/>
                              <a:gd name="T16" fmla="*/ 0 60000 65536"/>
                              <a:gd name="T17" fmla="*/ 0 60000 65536"/>
                              <a:gd name="T18" fmla="*/ 0 60000 65536"/>
                              <a:gd name="T19" fmla="*/ 0 60000 65536"/>
                              <a:gd name="T20" fmla="*/ 0 60000 65536"/>
                              <a:gd name="T21" fmla="*/ 0 60000 65536"/>
                              <a:gd name="T22" fmla="*/ 0 60000 65536"/>
                              <a:gd name="T23" fmla="*/ 0 60000 65536"/>
                              <a:gd name="T24" fmla="*/ 0 w 1325"/>
                              <a:gd name="T25" fmla="*/ 0 h 66"/>
                              <a:gd name="T26" fmla="*/ 1325 w 1325"/>
                              <a:gd name="T27" fmla="*/ 66 h 6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325" h="66">
                                <a:moveTo>
                                  <a:pt x="1292" y="66"/>
                                </a:moveTo>
                                <a:lnTo>
                                  <a:pt x="1292" y="66"/>
                                </a:lnTo>
                                <a:lnTo>
                                  <a:pt x="33" y="66"/>
                                </a:lnTo>
                                <a:cubicBezTo>
                                  <a:pt x="15" y="66"/>
                                  <a:pt x="0" y="51"/>
                                  <a:pt x="0" y="33"/>
                                </a:cubicBezTo>
                                <a:cubicBezTo>
                                  <a:pt x="0" y="15"/>
                                  <a:pt x="15" y="0"/>
                                  <a:pt x="33" y="0"/>
                                </a:cubicBezTo>
                                <a:lnTo>
                                  <a:pt x="1292" y="0"/>
                                </a:lnTo>
                                <a:cubicBezTo>
                                  <a:pt x="1310" y="0"/>
                                  <a:pt x="1325" y="15"/>
                                  <a:pt x="1325" y="33"/>
                                </a:cubicBezTo>
                                <a:cubicBezTo>
                                  <a:pt x="1325" y="51"/>
                                  <a:pt x="1310" y="66"/>
                                  <a:pt x="1292" y="66"/>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108" name="Freeform 60"/>
                        <wps:cNvSpPr>
                          <a:spLocks/>
                        </wps:cNvSpPr>
                        <wps:spPr bwMode="auto">
                          <a:xfrm>
                            <a:off x="55563" y="501650"/>
                            <a:ext cx="555625" cy="26988"/>
                          </a:xfrm>
                          <a:custGeom>
                            <a:avLst/>
                            <a:gdLst>
                              <a:gd name="T0" fmla="*/ 2147483646 w 1325"/>
                              <a:gd name="T1" fmla="*/ 2147483646 h 66"/>
                              <a:gd name="T2" fmla="*/ 2147483646 w 1325"/>
                              <a:gd name="T3" fmla="*/ 2147483646 h 66"/>
                              <a:gd name="T4" fmla="*/ 2147483646 w 1325"/>
                              <a:gd name="T5" fmla="*/ 2147483646 h 66"/>
                              <a:gd name="T6" fmla="*/ 0 w 1325"/>
                              <a:gd name="T7" fmla="*/ 2147483646 h 66"/>
                              <a:gd name="T8" fmla="*/ 2147483646 w 1325"/>
                              <a:gd name="T9" fmla="*/ 0 h 66"/>
                              <a:gd name="T10" fmla="*/ 2147483646 w 1325"/>
                              <a:gd name="T11" fmla="*/ 0 h 66"/>
                              <a:gd name="T12" fmla="*/ 2147483646 w 1325"/>
                              <a:gd name="T13" fmla="*/ 2147483646 h 66"/>
                              <a:gd name="T14" fmla="*/ 2147483646 w 1325"/>
                              <a:gd name="T15" fmla="*/ 2147483646 h 66"/>
                              <a:gd name="T16" fmla="*/ 0 60000 65536"/>
                              <a:gd name="T17" fmla="*/ 0 60000 65536"/>
                              <a:gd name="T18" fmla="*/ 0 60000 65536"/>
                              <a:gd name="T19" fmla="*/ 0 60000 65536"/>
                              <a:gd name="T20" fmla="*/ 0 60000 65536"/>
                              <a:gd name="T21" fmla="*/ 0 60000 65536"/>
                              <a:gd name="T22" fmla="*/ 0 60000 65536"/>
                              <a:gd name="T23" fmla="*/ 0 60000 65536"/>
                              <a:gd name="T24" fmla="*/ 0 w 1325"/>
                              <a:gd name="T25" fmla="*/ 0 h 66"/>
                              <a:gd name="T26" fmla="*/ 1325 w 1325"/>
                              <a:gd name="T27" fmla="*/ 66 h 6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325" h="66">
                                <a:moveTo>
                                  <a:pt x="1292" y="66"/>
                                </a:moveTo>
                                <a:lnTo>
                                  <a:pt x="1292" y="66"/>
                                </a:lnTo>
                                <a:lnTo>
                                  <a:pt x="33" y="66"/>
                                </a:lnTo>
                                <a:cubicBezTo>
                                  <a:pt x="15" y="66"/>
                                  <a:pt x="0" y="52"/>
                                  <a:pt x="0" y="33"/>
                                </a:cubicBezTo>
                                <a:cubicBezTo>
                                  <a:pt x="0" y="15"/>
                                  <a:pt x="15" y="0"/>
                                  <a:pt x="33" y="0"/>
                                </a:cubicBezTo>
                                <a:lnTo>
                                  <a:pt x="1292" y="0"/>
                                </a:lnTo>
                                <a:cubicBezTo>
                                  <a:pt x="1310" y="0"/>
                                  <a:pt x="1325" y="15"/>
                                  <a:pt x="1325" y="33"/>
                                </a:cubicBezTo>
                                <a:cubicBezTo>
                                  <a:pt x="1325" y="52"/>
                                  <a:pt x="1310" y="66"/>
                                  <a:pt x="1292" y="66"/>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109" name="Freeform 61"/>
                        <wps:cNvSpPr>
                          <a:spLocks/>
                        </wps:cNvSpPr>
                        <wps:spPr bwMode="auto">
                          <a:xfrm>
                            <a:off x="100013" y="195263"/>
                            <a:ext cx="155575" cy="109538"/>
                          </a:xfrm>
                          <a:custGeom>
                            <a:avLst/>
                            <a:gdLst>
                              <a:gd name="T0" fmla="*/ 2147483646 w 370"/>
                              <a:gd name="T1" fmla="*/ 2147483646 h 262"/>
                              <a:gd name="T2" fmla="*/ 2147483646 w 370"/>
                              <a:gd name="T3" fmla="*/ 2147483646 h 262"/>
                              <a:gd name="T4" fmla="*/ 2147483646 w 370"/>
                              <a:gd name="T5" fmla="*/ 0 h 262"/>
                              <a:gd name="T6" fmla="*/ 2147483646 w 370"/>
                              <a:gd name="T7" fmla="*/ 0 h 262"/>
                              <a:gd name="T8" fmla="*/ 2147483646 w 370"/>
                              <a:gd name="T9" fmla="*/ 2147483646 h 262"/>
                              <a:gd name="T10" fmla="*/ 2147483646 w 370"/>
                              <a:gd name="T11" fmla="*/ 0 h 262"/>
                              <a:gd name="T12" fmla="*/ 0 w 370"/>
                              <a:gd name="T13" fmla="*/ 0 h 262"/>
                              <a:gd name="T14" fmla="*/ 2147483646 w 370"/>
                              <a:gd name="T15" fmla="*/ 2147483646 h 262"/>
                              <a:gd name="T16" fmla="*/ 2147483646 w 370"/>
                              <a:gd name="T17" fmla="*/ 2147483646 h 262"/>
                              <a:gd name="T18" fmla="*/ 2147483646 w 370"/>
                              <a:gd name="T19" fmla="*/ 2147483646 h 262"/>
                              <a:gd name="T20" fmla="*/ 2147483646 w 370"/>
                              <a:gd name="T21" fmla="*/ 2147483646 h 262"/>
                              <a:gd name="T22" fmla="*/ 2147483646 w 370"/>
                              <a:gd name="T23" fmla="*/ 2147483646 h 262"/>
                              <a:gd name="T24" fmla="*/ 2147483646 w 370"/>
                              <a:gd name="T25" fmla="*/ 0 h 262"/>
                              <a:gd name="T26" fmla="*/ 2147483646 w 370"/>
                              <a:gd name="T27" fmla="*/ 0 h 262"/>
                              <a:gd name="T28" fmla="*/ 2147483646 w 370"/>
                              <a:gd name="T29" fmla="*/ 2147483646 h 26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370"/>
                              <a:gd name="T46" fmla="*/ 0 h 262"/>
                              <a:gd name="T47" fmla="*/ 370 w 370"/>
                              <a:gd name="T48" fmla="*/ 262 h 262"/>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370" h="262">
                                <a:moveTo>
                                  <a:pt x="261" y="154"/>
                                </a:moveTo>
                                <a:lnTo>
                                  <a:pt x="261" y="154"/>
                                </a:lnTo>
                                <a:lnTo>
                                  <a:pt x="217" y="0"/>
                                </a:lnTo>
                                <a:lnTo>
                                  <a:pt x="158" y="0"/>
                                </a:lnTo>
                                <a:lnTo>
                                  <a:pt x="113" y="154"/>
                                </a:lnTo>
                                <a:lnTo>
                                  <a:pt x="72" y="0"/>
                                </a:lnTo>
                                <a:lnTo>
                                  <a:pt x="0" y="0"/>
                                </a:lnTo>
                                <a:lnTo>
                                  <a:pt x="79" y="262"/>
                                </a:lnTo>
                                <a:lnTo>
                                  <a:pt x="141" y="262"/>
                                </a:lnTo>
                                <a:lnTo>
                                  <a:pt x="186" y="114"/>
                                </a:lnTo>
                                <a:lnTo>
                                  <a:pt x="228" y="262"/>
                                </a:lnTo>
                                <a:lnTo>
                                  <a:pt x="292" y="262"/>
                                </a:lnTo>
                                <a:lnTo>
                                  <a:pt x="370" y="0"/>
                                </a:lnTo>
                                <a:lnTo>
                                  <a:pt x="301" y="0"/>
                                </a:lnTo>
                                <a:lnTo>
                                  <a:pt x="261" y="154"/>
                                </a:ln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110" name="Freeform 62"/>
                        <wps:cNvSpPr>
                          <a:spLocks/>
                        </wps:cNvSpPr>
                        <wps:spPr bwMode="auto">
                          <a:xfrm>
                            <a:off x="261938" y="195263"/>
                            <a:ext cx="155575" cy="109538"/>
                          </a:xfrm>
                          <a:custGeom>
                            <a:avLst/>
                            <a:gdLst>
                              <a:gd name="T0" fmla="*/ 2147483646 w 370"/>
                              <a:gd name="T1" fmla="*/ 2147483646 h 262"/>
                              <a:gd name="T2" fmla="*/ 2147483646 w 370"/>
                              <a:gd name="T3" fmla="*/ 2147483646 h 262"/>
                              <a:gd name="T4" fmla="*/ 2147483646 w 370"/>
                              <a:gd name="T5" fmla="*/ 0 h 262"/>
                              <a:gd name="T6" fmla="*/ 2147483646 w 370"/>
                              <a:gd name="T7" fmla="*/ 0 h 262"/>
                              <a:gd name="T8" fmla="*/ 2147483646 w 370"/>
                              <a:gd name="T9" fmla="*/ 2147483646 h 262"/>
                              <a:gd name="T10" fmla="*/ 2147483646 w 370"/>
                              <a:gd name="T11" fmla="*/ 0 h 262"/>
                              <a:gd name="T12" fmla="*/ 0 w 370"/>
                              <a:gd name="T13" fmla="*/ 0 h 262"/>
                              <a:gd name="T14" fmla="*/ 2147483646 w 370"/>
                              <a:gd name="T15" fmla="*/ 2147483646 h 262"/>
                              <a:gd name="T16" fmla="*/ 2147483646 w 370"/>
                              <a:gd name="T17" fmla="*/ 2147483646 h 262"/>
                              <a:gd name="T18" fmla="*/ 2147483646 w 370"/>
                              <a:gd name="T19" fmla="*/ 2147483646 h 262"/>
                              <a:gd name="T20" fmla="*/ 2147483646 w 370"/>
                              <a:gd name="T21" fmla="*/ 2147483646 h 262"/>
                              <a:gd name="T22" fmla="*/ 2147483646 w 370"/>
                              <a:gd name="T23" fmla="*/ 2147483646 h 262"/>
                              <a:gd name="T24" fmla="*/ 2147483646 w 370"/>
                              <a:gd name="T25" fmla="*/ 0 h 262"/>
                              <a:gd name="T26" fmla="*/ 2147483646 w 370"/>
                              <a:gd name="T27" fmla="*/ 0 h 262"/>
                              <a:gd name="T28" fmla="*/ 2147483646 w 370"/>
                              <a:gd name="T29" fmla="*/ 2147483646 h 26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370"/>
                              <a:gd name="T46" fmla="*/ 0 h 262"/>
                              <a:gd name="T47" fmla="*/ 370 w 370"/>
                              <a:gd name="T48" fmla="*/ 262 h 262"/>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370" h="262">
                                <a:moveTo>
                                  <a:pt x="261" y="154"/>
                                </a:moveTo>
                                <a:lnTo>
                                  <a:pt x="261" y="154"/>
                                </a:lnTo>
                                <a:lnTo>
                                  <a:pt x="218" y="0"/>
                                </a:lnTo>
                                <a:lnTo>
                                  <a:pt x="159" y="0"/>
                                </a:lnTo>
                                <a:lnTo>
                                  <a:pt x="114" y="154"/>
                                </a:lnTo>
                                <a:lnTo>
                                  <a:pt x="72" y="0"/>
                                </a:lnTo>
                                <a:lnTo>
                                  <a:pt x="0" y="0"/>
                                </a:lnTo>
                                <a:lnTo>
                                  <a:pt x="79" y="262"/>
                                </a:lnTo>
                                <a:lnTo>
                                  <a:pt x="142" y="262"/>
                                </a:lnTo>
                                <a:lnTo>
                                  <a:pt x="187" y="114"/>
                                </a:lnTo>
                                <a:lnTo>
                                  <a:pt x="228" y="262"/>
                                </a:lnTo>
                                <a:lnTo>
                                  <a:pt x="292" y="262"/>
                                </a:lnTo>
                                <a:lnTo>
                                  <a:pt x="370" y="0"/>
                                </a:lnTo>
                                <a:lnTo>
                                  <a:pt x="302" y="0"/>
                                </a:lnTo>
                                <a:lnTo>
                                  <a:pt x="261" y="154"/>
                                </a:ln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111" name="Freeform 63"/>
                        <wps:cNvSpPr>
                          <a:spLocks/>
                        </wps:cNvSpPr>
                        <wps:spPr bwMode="auto">
                          <a:xfrm>
                            <a:off x="423863" y="195263"/>
                            <a:ext cx="155575" cy="109538"/>
                          </a:xfrm>
                          <a:custGeom>
                            <a:avLst/>
                            <a:gdLst>
                              <a:gd name="T0" fmla="*/ 2147483646 w 370"/>
                              <a:gd name="T1" fmla="*/ 0 h 262"/>
                              <a:gd name="T2" fmla="*/ 2147483646 w 370"/>
                              <a:gd name="T3" fmla="*/ 0 h 262"/>
                              <a:gd name="T4" fmla="*/ 2147483646 w 370"/>
                              <a:gd name="T5" fmla="*/ 2147483646 h 262"/>
                              <a:gd name="T6" fmla="*/ 2147483646 w 370"/>
                              <a:gd name="T7" fmla="*/ 0 h 262"/>
                              <a:gd name="T8" fmla="*/ 2147483646 w 370"/>
                              <a:gd name="T9" fmla="*/ 0 h 262"/>
                              <a:gd name="T10" fmla="*/ 2147483646 w 370"/>
                              <a:gd name="T11" fmla="*/ 2147483646 h 262"/>
                              <a:gd name="T12" fmla="*/ 2147483646 w 370"/>
                              <a:gd name="T13" fmla="*/ 0 h 262"/>
                              <a:gd name="T14" fmla="*/ 0 w 370"/>
                              <a:gd name="T15" fmla="*/ 0 h 262"/>
                              <a:gd name="T16" fmla="*/ 2147483646 w 370"/>
                              <a:gd name="T17" fmla="*/ 2147483646 h 262"/>
                              <a:gd name="T18" fmla="*/ 2147483646 w 370"/>
                              <a:gd name="T19" fmla="*/ 2147483646 h 262"/>
                              <a:gd name="T20" fmla="*/ 2147483646 w 370"/>
                              <a:gd name="T21" fmla="*/ 2147483646 h 262"/>
                              <a:gd name="T22" fmla="*/ 2147483646 w 370"/>
                              <a:gd name="T23" fmla="*/ 2147483646 h 262"/>
                              <a:gd name="T24" fmla="*/ 2147483646 w 370"/>
                              <a:gd name="T25" fmla="*/ 2147483646 h 262"/>
                              <a:gd name="T26" fmla="*/ 2147483646 w 370"/>
                              <a:gd name="T27" fmla="*/ 0 h 262"/>
                              <a:gd name="T28" fmla="*/ 2147483646 w 370"/>
                              <a:gd name="T29" fmla="*/ 0 h 26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370"/>
                              <a:gd name="T46" fmla="*/ 0 h 262"/>
                              <a:gd name="T47" fmla="*/ 370 w 370"/>
                              <a:gd name="T48" fmla="*/ 262 h 262"/>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370" h="262">
                                <a:moveTo>
                                  <a:pt x="301" y="0"/>
                                </a:moveTo>
                                <a:lnTo>
                                  <a:pt x="301" y="0"/>
                                </a:lnTo>
                                <a:lnTo>
                                  <a:pt x="261" y="154"/>
                                </a:lnTo>
                                <a:lnTo>
                                  <a:pt x="217" y="0"/>
                                </a:lnTo>
                                <a:lnTo>
                                  <a:pt x="158" y="0"/>
                                </a:lnTo>
                                <a:lnTo>
                                  <a:pt x="113" y="154"/>
                                </a:lnTo>
                                <a:lnTo>
                                  <a:pt x="71" y="0"/>
                                </a:lnTo>
                                <a:lnTo>
                                  <a:pt x="0" y="0"/>
                                </a:lnTo>
                                <a:lnTo>
                                  <a:pt x="79" y="262"/>
                                </a:lnTo>
                                <a:lnTo>
                                  <a:pt x="141" y="262"/>
                                </a:lnTo>
                                <a:lnTo>
                                  <a:pt x="186" y="114"/>
                                </a:lnTo>
                                <a:lnTo>
                                  <a:pt x="228" y="262"/>
                                </a:lnTo>
                                <a:lnTo>
                                  <a:pt x="291" y="262"/>
                                </a:lnTo>
                                <a:lnTo>
                                  <a:pt x="370" y="0"/>
                                </a:lnTo>
                                <a:lnTo>
                                  <a:pt x="301" y="0"/>
                                </a:ln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112" name="Freeform 64"/>
                        <wps:cNvSpPr>
                          <a:spLocks/>
                        </wps:cNvSpPr>
                        <wps:spPr bwMode="auto">
                          <a:xfrm>
                            <a:off x="498475" y="549275"/>
                            <a:ext cx="65088" cy="63500"/>
                          </a:xfrm>
                          <a:custGeom>
                            <a:avLst/>
                            <a:gdLst>
                              <a:gd name="T0" fmla="*/ 2147483646 w 154"/>
                              <a:gd name="T1" fmla="*/ 2147483646 h 154"/>
                              <a:gd name="T2" fmla="*/ 2147483646 w 154"/>
                              <a:gd name="T3" fmla="*/ 2147483646 h 154"/>
                              <a:gd name="T4" fmla="*/ 2147483646 w 154"/>
                              <a:gd name="T5" fmla="*/ 2147483646 h 154"/>
                              <a:gd name="T6" fmla="*/ 2147483646 w 154"/>
                              <a:gd name="T7" fmla="*/ 2147483646 h 154"/>
                              <a:gd name="T8" fmla="*/ 2147483646 w 154"/>
                              <a:gd name="T9" fmla="*/ 2147483646 h 154"/>
                              <a:gd name="T10" fmla="*/ 2147483646 w 154"/>
                              <a:gd name="T11" fmla="*/ 2147483646 h 154"/>
                              <a:gd name="T12" fmla="*/ 0 60000 65536"/>
                              <a:gd name="T13" fmla="*/ 0 60000 65536"/>
                              <a:gd name="T14" fmla="*/ 0 60000 65536"/>
                              <a:gd name="T15" fmla="*/ 0 60000 65536"/>
                              <a:gd name="T16" fmla="*/ 0 60000 65536"/>
                              <a:gd name="T17" fmla="*/ 0 60000 65536"/>
                              <a:gd name="T18" fmla="*/ 0 w 154"/>
                              <a:gd name="T19" fmla="*/ 0 h 154"/>
                              <a:gd name="T20" fmla="*/ 154 w 154"/>
                              <a:gd name="T21" fmla="*/ 154 h 154"/>
                            </a:gdLst>
                            <a:ahLst/>
                            <a:cxnLst>
                              <a:cxn ang="T12">
                                <a:pos x="T0" y="T1"/>
                              </a:cxn>
                              <a:cxn ang="T13">
                                <a:pos x="T2" y="T3"/>
                              </a:cxn>
                              <a:cxn ang="T14">
                                <a:pos x="T4" y="T5"/>
                              </a:cxn>
                              <a:cxn ang="T15">
                                <a:pos x="T6" y="T7"/>
                              </a:cxn>
                              <a:cxn ang="T16">
                                <a:pos x="T8" y="T9"/>
                              </a:cxn>
                              <a:cxn ang="T17">
                                <a:pos x="T10" y="T11"/>
                              </a:cxn>
                            </a:cxnLst>
                            <a:rect l="T18" t="T19" r="T20" b="T21"/>
                            <a:pathLst>
                              <a:path w="154" h="154">
                                <a:moveTo>
                                  <a:pt x="124" y="128"/>
                                </a:moveTo>
                                <a:lnTo>
                                  <a:pt x="124" y="128"/>
                                </a:lnTo>
                                <a:cubicBezTo>
                                  <a:pt x="96" y="154"/>
                                  <a:pt x="52" y="152"/>
                                  <a:pt x="26" y="124"/>
                                </a:cubicBezTo>
                                <a:cubicBezTo>
                                  <a:pt x="0" y="96"/>
                                  <a:pt x="2" y="53"/>
                                  <a:pt x="30" y="26"/>
                                </a:cubicBezTo>
                                <a:cubicBezTo>
                                  <a:pt x="58" y="0"/>
                                  <a:pt x="102" y="2"/>
                                  <a:pt x="128" y="30"/>
                                </a:cubicBezTo>
                                <a:cubicBezTo>
                                  <a:pt x="154" y="58"/>
                                  <a:pt x="152" y="102"/>
                                  <a:pt x="124" y="128"/>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113" name="Freeform 65"/>
                        <wps:cNvSpPr>
                          <a:spLocks/>
                        </wps:cNvSpPr>
                        <wps:spPr bwMode="auto">
                          <a:xfrm>
                            <a:off x="565150" y="487363"/>
                            <a:ext cx="63500" cy="65088"/>
                          </a:xfrm>
                          <a:custGeom>
                            <a:avLst/>
                            <a:gdLst>
                              <a:gd name="T0" fmla="*/ 2147483646 w 154"/>
                              <a:gd name="T1" fmla="*/ 2147483646 h 155"/>
                              <a:gd name="T2" fmla="*/ 2147483646 w 154"/>
                              <a:gd name="T3" fmla="*/ 2147483646 h 155"/>
                              <a:gd name="T4" fmla="*/ 2147483646 w 154"/>
                              <a:gd name="T5" fmla="*/ 2147483646 h 155"/>
                              <a:gd name="T6" fmla="*/ 2147483646 w 154"/>
                              <a:gd name="T7" fmla="*/ 2147483646 h 155"/>
                              <a:gd name="T8" fmla="*/ 2147483646 w 154"/>
                              <a:gd name="T9" fmla="*/ 2147483646 h 155"/>
                              <a:gd name="T10" fmla="*/ 2147483646 w 154"/>
                              <a:gd name="T11" fmla="*/ 2147483646 h 155"/>
                              <a:gd name="T12" fmla="*/ 0 60000 65536"/>
                              <a:gd name="T13" fmla="*/ 0 60000 65536"/>
                              <a:gd name="T14" fmla="*/ 0 60000 65536"/>
                              <a:gd name="T15" fmla="*/ 0 60000 65536"/>
                              <a:gd name="T16" fmla="*/ 0 60000 65536"/>
                              <a:gd name="T17" fmla="*/ 0 60000 65536"/>
                              <a:gd name="T18" fmla="*/ 0 w 154"/>
                              <a:gd name="T19" fmla="*/ 0 h 155"/>
                              <a:gd name="T20" fmla="*/ 154 w 154"/>
                              <a:gd name="T21" fmla="*/ 155 h 155"/>
                            </a:gdLst>
                            <a:ahLst/>
                            <a:cxnLst>
                              <a:cxn ang="T12">
                                <a:pos x="T0" y="T1"/>
                              </a:cxn>
                              <a:cxn ang="T13">
                                <a:pos x="T2" y="T3"/>
                              </a:cxn>
                              <a:cxn ang="T14">
                                <a:pos x="T4" y="T5"/>
                              </a:cxn>
                              <a:cxn ang="T15">
                                <a:pos x="T6" y="T7"/>
                              </a:cxn>
                              <a:cxn ang="T16">
                                <a:pos x="T8" y="T9"/>
                              </a:cxn>
                              <a:cxn ang="T17">
                                <a:pos x="T10" y="T11"/>
                              </a:cxn>
                            </a:cxnLst>
                            <a:rect l="T18" t="T19" r="T20" b="T21"/>
                            <a:pathLst>
                              <a:path w="154" h="155">
                                <a:moveTo>
                                  <a:pt x="125" y="128"/>
                                </a:moveTo>
                                <a:lnTo>
                                  <a:pt x="125" y="128"/>
                                </a:lnTo>
                                <a:cubicBezTo>
                                  <a:pt x="96" y="155"/>
                                  <a:pt x="52" y="153"/>
                                  <a:pt x="26" y="125"/>
                                </a:cubicBezTo>
                                <a:cubicBezTo>
                                  <a:pt x="0" y="96"/>
                                  <a:pt x="2" y="53"/>
                                  <a:pt x="30" y="26"/>
                                </a:cubicBezTo>
                                <a:cubicBezTo>
                                  <a:pt x="58" y="0"/>
                                  <a:pt x="102" y="2"/>
                                  <a:pt x="128" y="30"/>
                                </a:cubicBezTo>
                                <a:cubicBezTo>
                                  <a:pt x="154" y="58"/>
                                  <a:pt x="153" y="102"/>
                                  <a:pt x="125" y="128"/>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g:wgp>
                  </a:graphicData>
                </a:graphic>
                <wp14:sizeRelH relativeFrom="page">
                  <wp14:pctWidth>0</wp14:pctWidth>
                </wp14:sizeRelH>
                <wp14:sizeRelV relativeFrom="page">
                  <wp14:pctHeight>0</wp14:pctHeight>
                </wp14:sizeRelV>
              </wp:anchor>
            </w:drawing>
          </mc:Choice>
          <mc:Fallback>
            <w:pict>
              <v:group w14:anchorId="3193DC1C" id="组合 58" o:spid="_x0000_s1026" style="position:absolute;left:0;text-align:left;margin-left:402.8pt;margin-top:133.5pt;width:59.15pt;height:58.9pt;z-index:251658240" coordsize="6683,6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">
                <v:shape id="Freeform 53" o:spid="_x0000_s1027" style="position:absolute;width:6683;height:6683;visibility:visible;mso-wrap-style:square;v-text-anchor:top" coordsize="1592,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o7JsYA&#10;AADbAAAADwAAAGRycy9kb3ducmV2LnhtbESPT2vCQBTE7wW/w/IEb3VjpG2MriKCxR56qH8O3h7Z&#10;ZzaYfRuzW02+fbdQ6HGYmd8wi1Vna3Gn1leOFUzGCQjiwumKSwXHw/Y5A+EDssbaMSnoycNqOXha&#10;YK7dg7/ovg+liBD2OSowITS5lL4wZNGPXUMcvYtrLYYo21LqFh8RbmuZJsmrtFhxXDDY0MZQcd1/&#10;WwXn9J3N7babZv3ps5+eXposlR9KjYbdeg4iUBf+w3/tnVYwe4PfL/EH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zo7JsYAAADbAAAADwAAAAAAAAAAAAAAAACYAgAAZHJz&#10;L2Rvd25yZXYueG1sUEsFBgAAAAAEAAQA9QAAAIsDAAAAAA==&#10;" path="m796,1591r,c357,1591,,1234,,795,,357,357,,796,v438,,796,357,796,795c1592,957,1543,1113,1452,1246v-10,15,-31,19,-46,8c1391,1244,1387,1223,1397,1208v84,-122,128,-264,128,-413c1525,393,1198,66,796,66,393,66,66,393,66,795v,403,327,730,730,730c944,1525,1087,1480,1209,1396v16,-10,36,-7,47,9c1266,1420,1262,1440,1247,1451v-133,92,-289,140,-451,140xe" fillcolor="#474747" stroked="f" strokeweight="0">
                  <v:path arrowok="t" o:connecttype="custom" o:connectlocs="2147483646,2147483646;2147483646,2147483646;0,2147483646;2147483646,0;2147483646,2147483646;2147483646,2147483646;2147483646,2147483646;2147483646,2147483646;2147483646,2147483646;2147483646,2147483646;2147483646,2147483646;2147483646,2147483646;2147483646,2147483646;2147483646,2147483646;2147483646,2147483646;2147483646,2147483646" o:connectangles="0,0,0,0,0,0,0,0,0,0,0,0,0,0,0,0" textboxrect="0,0,1592,1591"/>
                </v:shape>
                <v:shape id="Freeform 54" o:spid="_x0000_s1028" style="position:absolute;left:1412;top:3302;width:3858;height:3381;visibility:visible;mso-wrap-style:square;v-text-anchor:top" coordsize="919,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XvgcEA&#10;AADbAAAADwAAAGRycy9kb3ducmV2LnhtbERPu07DMBTdK/EP1kXq1jhEVQWhbhVRoZCRlIXtKr5N&#10;0sbXaWzy+Hs8IDEenff+OJtOjDS41rKCpygGQVxZ3XKt4Ov8vnkG4Tyyxs4yKVjIwfHwsNpjqu3E&#10;nzSWvhYhhF2KChrv+1RKVzVk0EW2Jw7cxQ4GfYBDLfWAUwg3nUzieCcNthwaGuzpraHqVv4YBVeT&#10;y/ulTcrdKbfbYvrOlmLMlFo/ztkrCE+z/xf/uT+0gpcwNnwJP0Ae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l74HBAAAA2wAAAA8AAAAAAAAAAAAAAAAAmAIAAGRycy9kb3du&#10;cmV2LnhtbFBLBQYAAAAABAAEAPUAAACGAwAAAAA=&#10;" path="m460,805r,c210,805,8,467,1,34,,16,15,,34,,52,,67,14,67,33v7,389,183,706,393,706c669,739,845,422,852,33,852,15,867,,885,v,,,,1,c904,1,919,16,918,34,911,467,709,805,460,805xe" fillcolor="#474747" stroked="f" strokeweight="0">
                  <v:path arrowok="t" o:connecttype="custom" o:connectlocs="2147483646,2147483646;2147483646,2147483646;2147483646,2147483646;2147483646,2147483646;2147483646,0;2147483646,2147483646;2147483646,2147483646;2147483646,2147483646;2147483646,0;2147483646,0;2147483646,2147483646;2147483646,2147483646" o:connectangles="0,0,0,0,0,0,0,0,0,0,0,0" textboxrect="0,0,919,805"/>
                </v:shape>
                <v:shape id="Freeform 55" o:spid="_x0000_s1029" style="position:absolute;left:1714;width:3254;height:1666;visibility:visible;mso-wrap-style:square;v-text-anchor:top" coordsize="775,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A3ycUA&#10;AADbAAAADwAAAGRycy9kb3ducmV2LnhtbESPQWsCMRSE7wX/Q3iFXqRmVVrq1iiiCFIQqhV7fSTP&#10;zdLNy7JJ19VfbwpCj8PMfMNM552rREtNKD0rGA4yEMTam5ILBYev9fMbiBCRDVaeScGFAsxnvYcp&#10;5safeUftPhYiQTjkqMDGWOdSBm3JYRj4mjh5J984jEk2hTQNnhPcVXKUZa/SYclpwWJNS0v6Z//r&#10;FPS3bXn55FU2ftltv69Hqz9Ofa3U02O3eAcRqYv/4Xt7YxRMJvD3Jf0A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DfJxQAAANsAAAAPAAAAAAAAAAAAAAAAAJgCAABkcnMv&#10;ZG93bnJldi54bWxQSwUGAAAAAAQABAD1AAAAigMAAAAA&#10;" path="m737,398r,c724,398,711,390,706,377,631,182,512,66,386,66,262,66,143,179,69,368v-7,17,-26,25,-43,18c9,380,,360,7,343,92,128,233,,386,,540,,683,132,768,353v7,17,-2,37,-19,43c745,398,741,398,737,398xe" fillcolor="#474747" stroked="f" strokeweight="0">
                  <v:path arrowok="t" o:connecttype="custom" o:connectlocs="2147483646,2147483646;2147483646,2147483646;2147483646,2147483646;2147483646,2147483646;2147483646,2147483646;2147483646,2147483646;2147483646,2147483646;2147483646,0;2147483646,2147483646;2147483646,2147483646;2147483646,2147483646" o:connectangles="0,0,0,0,0,0,0,0,0,0,0" textboxrect="0,0,775,398"/>
                </v:shape>
                <v:shape id="Freeform 56" o:spid="_x0000_s1030" style="position:absolute;top:3302;width:6667;height:269;visibility:visible;mso-wrap-style:square;v-text-anchor:top" coordsize="159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t29MUA&#10;AADcAAAADwAAAGRycy9kb3ducmV2LnhtbESPT2vCQBDF74V+h2UEb3Wj1CKpq7RCoYhI/dP7mB2T&#10;pdnZNLvR9Nt3DoK3Gd6b934zX/a+VhdqowtsYDzKQBEXwTouDRwPH08zUDEhW6wDk4E/irBcPD7M&#10;Mbfhyju67FOpJIRjjgaqlJpc61hU5DGOQkMs2jm0HpOsbalti1cJ97WeZNmL9uhYGipsaFVR8bPv&#10;vIEvtz6GaXcqqXnebPX7b/c9c50xw0H/9goqUZ/u5tv1pxX8TP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u3b0xQAAANwAAAAPAAAAAAAAAAAAAAAAAJgCAABkcnMv&#10;ZG93bnJldi54bWxQSwUGAAAAAAQABAD1AAAAigMAAAAA&#10;" path="m1557,67r,l33,67c15,67,,52,,33,,15,15,,33,l1557,v18,,33,15,33,33c1590,52,1575,67,1557,67xe" fillcolor="#474747" stroked="f" strokeweight="0">
                  <v:path arrowok="t" o:connecttype="custom" o:connectlocs="2147483646,2147483646;2147483646,2147483646;2147483646,2147483646;0,2147483646;2147483646,0;2147483646,0;2147483646,2147483646;2147483646,2147483646" o:connectangles="0,0,0,0,0,0,0,0" textboxrect="0,0,1590,67"/>
                </v:shape>
                <v:shape id="Freeform 57" o:spid="_x0000_s1031" style="position:absolute;left:3190;top:3302;width:286;height:3381;visibility:visible;mso-wrap-style:square;v-text-anchor:top" coordsize="67,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1nKMMA&#10;AADcAAAADwAAAGRycy9kb3ducmV2LnhtbERPS2sCMRC+F/ofwhS81cSKRbZGKUVhkV58HOxt2Iy7&#10;i5vJmqTr7r9vBKG3+fies1j1thEd+VA71jAZKxDEhTM1lxqOh83rHESIyAYbx6RhoACr5fPTAjPj&#10;bryjbh9LkUI4ZKihirHNpAxFRRbD2LXEiTs7bzEm6EtpPN5SuG3km1Lv0mLNqaHClr4qKi77X6vB&#10;bHb5+ns6+9meuusw9UM+O6hc69FL//kBIlIf/8UPd27SfDWB+zPp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1nKMMAAADcAAAADwAAAAAAAAAAAAAAAACYAgAAZHJzL2Rv&#10;d25yZXYueG1sUEsFBgAAAAAEAAQA9QAAAIgDAAAAAA==&#10;" path="m34,805r,c15,805,,790,,772l,34c,15,15,,34,,52,,67,15,67,34r,738c67,790,52,805,34,805xe" fillcolor="#474747" stroked="f" strokeweight="0">
                  <v:path arrowok="t" o:connecttype="custom" o:connectlocs="2147483646,2147483646;2147483646,2147483646;0,2147483646;0,2147483646;2147483646,0;2147483646,2147483646;2147483646,2147483646;2147483646,2147483646" o:connectangles="0,0,0,0,0,0,0,0" textboxrect="0,0,67,805"/>
                </v:shape>
                <v:shape id="Freeform 58" o:spid="_x0000_s1032" style="position:absolute;left:3190;width:286;height:1666;visibility:visible;mso-wrap-style:square;v-text-anchor:top" coordsize="67,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FAxr8A&#10;AADcAAAADwAAAGRycy9kb3ducmV2LnhtbERPzYrCMBC+C75DGMGLrOkWFLcaRQRhT4LVBxiasSk2&#10;k9pEW9/eCIK3+fh+Z7XpbS0e1PrKsYLfaQKCuHC64lLB+bT/WYDwAVlj7ZgUPMnDZj0crDDTruMj&#10;PfJQihjCPkMFJoQmk9IXhiz6qWuII3dxrcUQYVtK3WIXw20t0ySZS4sVxwaDDe0MFdf8bhXolM6H&#10;y+K5v0/+Trf8ODOd2fZKjUf9dgkiUB++4o/7X8f5SQrvZ+IFcv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QUDGvwAAANwAAAAPAAAAAAAAAAAAAAAAAJgCAABkcnMvZG93bnJl&#10;di54bWxQSwUGAAAAAAQABAD1AAAAhAMAAAAA&#10;" path="m34,398r,c15,398,,383,,365l,33c,14,15,,34,,52,,67,14,67,33r,332c67,383,52,398,34,398xe" fillcolor="#474747" stroked="f" strokeweight="0">
                  <v:path arrowok="t" o:connecttype="custom" o:connectlocs="2147483646,2147483646;2147483646,2147483646;0,2147483646;0,2147483646;2147483646,0;2147483646,2147483646;2147483646,2147483646;2147483646,2147483646" o:connectangles="0,0,0,0,0,0,0,0" textboxrect="0,0,67,398"/>
                </v:shape>
                <v:shape id="Freeform 59" o:spid="_x0000_s1033" style="position:absolute;left:555;top:1397;width:5556;height:269;visibility:visible;mso-wrap-style:square;v-text-anchor:top" coordsize="132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eg8MA&#10;AADcAAAADwAAAGRycy9kb3ducmV2LnhtbERPS2sCMRC+F/ofwhS81URBLatRpLVg6Um3BY/jZvaB&#10;m8mSpO62v74pCL3Nx/ec1WawrbiSD41jDZOxAkFcONNwpeEjf318AhEissHWMWn4pgCb9f3dCjPj&#10;ej7Q9RgrkUI4ZKihjrHLpAxFTRbD2HXEiSudtxgT9JU0HvsUbls5VWouLTacGmrs6Lmm4nL8shre&#10;+vxcqsnpMNt9zv2PKd9f8v1Z69HDsF2CiDTEf/HNvTdpvlrA3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eg8MAAADcAAAADwAAAAAAAAAAAAAAAACYAgAAZHJzL2Rv&#10;d25yZXYueG1sUEsFBgAAAAAEAAQA9QAAAIgDAAAAAA==&#10;" path="m1292,66r,l33,66c15,66,,51,,33,,15,15,,33,l1292,v18,,33,15,33,33c1325,51,1310,66,1292,66xe" fillcolor="#474747" stroked="f" strokeweight="0">
                  <v:path arrowok="t" o:connecttype="custom" o:connectlocs="2147483646,2147483646;2147483646,2147483646;2147483646,2147483646;0,2147483646;2147483646,0;2147483646,0;2147483646,2147483646;2147483646,2147483646" o:connectangles="0,0,0,0,0,0,0,0" textboxrect="0,0,1325,66"/>
                </v:shape>
                <v:shape id="Freeform 60" o:spid="_x0000_s1034" style="position:absolute;left:555;top:5016;width:5556;height:270;visibility:visible;mso-wrap-style:square;v-text-anchor:top" coordsize="132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8cYA&#10;AADcAAAADwAAAGRycy9kb3ducmV2LnhtbESPT0sDMRDF70K/Q5iCN5tUsMjatEirUPHUroLH6Wb2&#10;D24mSxK7q5/eOQjeZnhv3vvNejv5Xl0opi6wheXCgCKuguu4sfBWPt/cg0oZ2WEfmCx8U4LtZna1&#10;xsKFkY90OeVGSQinAi20OQ+F1qlqyWNahIFYtDpEj1nW2GgXcZRw3+tbY1baY8fS0OJAu5aqz9OX&#10;t/AylufaLD+Od0/vq/jj6td9eThbez2fHh9AZZryv/nv+uAE3witPCMT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K8cYAAADcAAAADwAAAAAAAAAAAAAAAACYAgAAZHJz&#10;L2Rvd25yZXYueG1sUEsFBgAAAAAEAAQA9QAAAIsDAAAAAA==&#10;" path="m1292,66r,l33,66c15,66,,52,,33,,15,15,,33,l1292,v18,,33,15,33,33c1325,52,1310,66,1292,66xe" fillcolor="#474747" stroked="f" strokeweight="0">
                  <v:path arrowok="t" o:connecttype="custom" o:connectlocs="2147483646,2147483646;2147483646,2147483646;2147483646,2147483646;0,2147483646;2147483646,0;2147483646,0;2147483646,2147483646;2147483646,2147483646" o:connectangles="0,0,0,0,0,0,0,0" textboxrect="0,0,1325,66"/>
                </v:shape>
                <v:shape id="Freeform 61" o:spid="_x0000_s1035" style="position:absolute;left:1000;top:1952;width:1555;height:1096;visibility:visible;mso-wrap-style:square;v-text-anchor:top" coordsize="370,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eHOcMA&#10;AADcAAAADwAAAGRycy9kb3ducmV2LnhtbERPS4vCMBC+L+x/CLPgbU31ILYaxQeCwnpY3b2PzbQN&#10;NpPSRK3++o2w4G0+vudM552txZVabxwrGPQTEMS504ZLBT/HzecYhA/IGmvHpOBOHuaz97cpZtrd&#10;+Juuh1CKGMI+QwVVCE0mpc8rsuj7riGOXOFaiyHCtpS6xVsMt7UcJslIWjQcGypsaFVRfj5crIKd&#10;SdP9OAyK3+2XWZ5Xj2Nx2qyV6n10iwmIQF14if/dWx3nJyk8n4kXy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eHOcMAAADcAAAADwAAAAAAAAAAAAAAAACYAgAAZHJzL2Rv&#10;d25yZXYueG1sUEsFBgAAAAAEAAQA9QAAAIgDAAAAAA==&#10;" path="m261,154r,l217,,158,,113,154,72,,,,79,262r62,l186,114r42,148l292,262,370,,301,,261,154xe" fillcolor="#474747" stroked="f" strokeweight="0">
                  <v:path arrowok="t" o:connecttype="custom" o:connectlocs="2147483646,2147483646;2147483646,2147483646;2147483646,0;2147483646,0;2147483646,2147483646;2147483646,0;0,0;2147483646,2147483646;2147483646,2147483646;2147483646,2147483646;2147483646,2147483646;2147483646,2147483646;2147483646,0;2147483646,0;2147483646,2147483646" o:connectangles="0,0,0,0,0,0,0,0,0,0,0,0,0,0,0" textboxrect="0,0,370,262"/>
                </v:shape>
                <v:shape id="Freeform 62" o:spid="_x0000_s1036" style="position:absolute;left:2619;top:1952;width:1556;height:1096;visibility:visible;mso-wrap-style:square;v-text-anchor:top" coordsize="370,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4ecYA&#10;AADcAAAADwAAAGRycy9kb3ducmV2LnhtbESPT2/CMAzF70j7DpEn7QZpd0DQEdDGhMQkdhh/7l7j&#10;thGNUzUBun16fJi0m633/N7Pi9XgW3WlPrrABvJJBoq4DNZxbeB42IxnoGJCttgGJgM/FGG1fBgt&#10;sLDhxl903adaSQjHAg00KXWF1rFsyGOchI5YtCr0HpOsfa1tjzcJ961+zrKp9uhYGhrsaN1Qed5f&#10;vIEPN59/zlJenbY793Ze/x6q7827MU+Pw+sLqERD+jf/XW+t4OeCL8/IBHp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S4ecYAAADcAAAADwAAAAAAAAAAAAAAAACYAgAAZHJz&#10;L2Rvd25yZXYueG1sUEsFBgAAAAAEAAQA9QAAAIsDAAAAAA==&#10;" path="m261,154r,l218,,159,,114,154,72,,,,79,262r63,l187,114r41,148l292,262,370,,302,,261,154xe" fillcolor="#474747" stroked="f" strokeweight="0">
                  <v:path arrowok="t" o:connecttype="custom" o:connectlocs="2147483646,2147483646;2147483646,2147483646;2147483646,0;2147483646,0;2147483646,2147483646;2147483646,0;0,0;2147483646,2147483646;2147483646,2147483646;2147483646,2147483646;2147483646,2147483646;2147483646,2147483646;2147483646,0;2147483646,0;2147483646,2147483646" o:connectangles="0,0,0,0,0,0,0,0,0,0,0,0,0,0,0" textboxrect="0,0,370,262"/>
                </v:shape>
                <v:shape id="Freeform 63" o:spid="_x0000_s1037" style="position:absolute;left:4238;top:1952;width:1556;height:1096;visibility:visible;mso-wrap-style:square;v-text-anchor:top" coordsize="370,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gd4sMA&#10;AADcAAAADwAAAGRycy9kb3ducmV2LnhtbERPS4vCMBC+L+x/CLPgbU27B9FqFHURFNbD+riPzbQN&#10;NpPSRK3++o2w4G0+vudMZp2txZVabxwrSPsJCOLcacOlgsN+9TkE4QOyxtoxKbiTh9n0/W2CmXY3&#10;/qXrLpQihrDPUEEVQpNJ6fOKLPq+a4gjV7jWYoiwLaVu8RbDbS2/kmQgLRqODRU2tKwoP+8uVsHG&#10;jEbbYUiL4/rHLM7Lx744rb6V6n108zGIQF14if/dax3npyk8n4kXyO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gd4sMAAADcAAAADwAAAAAAAAAAAAAAAACYAgAAZHJzL2Rv&#10;d25yZXYueG1sUEsFBgAAAAAEAAQA9QAAAIgDAAAAAA==&#10;" path="m301,r,l261,154,217,,158,,113,154,71,,,,79,262r62,l186,114r42,148l291,262,370,,301,xe" fillcolor="#474747" stroked="f" strokeweight="0">
                  <v:path arrowok="t" o:connecttype="custom" o:connectlocs="2147483646,0;2147483646,0;2147483646,2147483646;2147483646,0;2147483646,0;2147483646,2147483646;2147483646,0;0,0;2147483646,2147483646;2147483646,2147483646;2147483646,2147483646;2147483646,2147483646;2147483646,2147483646;2147483646,0;2147483646,0" o:connectangles="0,0,0,0,0,0,0,0,0,0,0,0,0,0,0" textboxrect="0,0,370,262"/>
                </v:shape>
                <v:shape id="Freeform 64" o:spid="_x0000_s1038" style="position:absolute;left:4984;top:5492;width:651;height:635;visibility:visible;mso-wrap-style:square;v-text-anchor:top" coordsize="154,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s6s8IA&#10;AADcAAAADwAAAGRycy9kb3ducmV2LnhtbERPzWrCQBC+F3yHZQRvdZMIpURXkYokHjzU9gHG7DSb&#10;NjsbsmsS394tFHqbj+93NrvJtmKg3jeOFaTLBARx5XTDtYLPj+PzKwgfkDW2jknBnTzstrOnDeba&#10;jfxOwyXUIoawz1GBCaHLpfSVIYt+6TriyH253mKIsK+l7nGM4baVWZK8SIsNxwaDHb0Zqn4uN6vg&#10;dAptfciu+xUVmsfMuO9zUSq1mE/7NYhAU/gX/7lLHeenGfw+Ey+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azqzwgAAANwAAAAPAAAAAAAAAAAAAAAAAJgCAABkcnMvZG93&#10;bnJldi54bWxQSwUGAAAAAAQABAD1AAAAhwMAAAAA&#10;" path="m124,128r,c96,154,52,152,26,124,,96,2,53,30,26,58,,102,2,128,30v26,28,24,72,-4,98xe" fillcolor="#474747" stroked="f" strokeweight="0">
                  <v:path arrowok="t" o:connecttype="custom" o:connectlocs="2147483646,2147483646;2147483646,2147483646;2147483646,2147483646;2147483646,2147483646;2147483646,2147483646;2147483646,2147483646" o:connectangles="0,0,0,0,0,0" textboxrect="0,0,154,154"/>
                </v:shape>
                <v:shape id="Freeform 65" o:spid="_x0000_s1039" style="position:absolute;left:5651;top:4873;width:635;height:651;visibility:visible;mso-wrap-style:square;v-text-anchor:top" coordsize="154,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PKv8QA&#10;AADcAAAADwAAAGRycy9kb3ducmV2LnhtbERP32vCMBB+H+x/CDfwbaZV2Eo1igwmwtjGnCC+Hc3Z&#10;FJtLTaLt/vtlMPDtPr6fN18OthVX8qFxrCAfZyCIK6cbrhXsvl8fCxAhImtsHZOCHwqwXNzfzbHU&#10;rucvum5jLVIIhxIVmBi7UspQGbIYxq4jTtzReYsxQV9L7bFP4baVkyx7khYbTg0GO3oxVJ22F6tg&#10;mhfm3O+btT8Uz+8Xf5Yfb59HpUYPw2oGItIQb+J/90an+fkU/p5JF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zyr/EAAAA3AAAAA8AAAAAAAAAAAAAAAAAmAIAAGRycy9k&#10;b3ducmV2LnhtbFBLBQYAAAAABAAEAPUAAACJAwAAAAA=&#10;" path="m125,128r,c96,155,52,153,26,125,,96,2,53,30,26,58,,102,2,128,30v26,28,25,72,-3,98xe" fillcolor="#474747" stroked="f" strokeweight="0">
                  <v:path arrowok="t" o:connecttype="custom" o:connectlocs="2147483646,2147483646;2147483646,2147483646;2147483646,2147483646;2147483646,2147483646;2147483646,2147483646;2147483646,2147483646" o:connectangles="0,0,0,0,0,0" textboxrect="0,0,154,155"/>
                </v:shape>
              </v:group>
            </w:pict>
          </mc:Fallback>
        </mc:AlternateContent>
      </w:r>
      <w:r w:rsidR="00F73C6D">
        <mc:AlternateContent>
          <mc:Choice Requires="wpg">
            <w:drawing>
              <wp:anchor distT="0" distB="0" distL="114300" distR="114300" simplePos="0" relativeHeight="251646464" behindDoc="0" locked="0" layoutInCell="1" allowOverlap="1" wp14:anchorId="15CAA1EA" wp14:editId="6DC0AD08">
                <wp:simplePos x="0" y="0"/>
                <wp:positionH relativeFrom="column">
                  <wp:posOffset>2202815</wp:posOffset>
                </wp:positionH>
                <wp:positionV relativeFrom="paragraph">
                  <wp:posOffset>444500</wp:posOffset>
                </wp:positionV>
                <wp:extent cx="750570" cy="598170"/>
                <wp:effectExtent l="0" t="0" r="0" b="0"/>
                <wp:wrapNone/>
                <wp:docPr id="66" name="组合 66"/>
                <wp:cNvGraphicFramePr/>
                <a:graphic xmlns:a="http://schemas.openxmlformats.org/drawingml/2006/main">
                  <a:graphicData uri="http://schemas.microsoft.com/office/word/2010/wordprocessingGroup">
                    <wpg:wgp>
                      <wpg:cNvGrpSpPr/>
                      <wpg:grpSpPr bwMode="auto">
                        <a:xfrm>
                          <a:off x="0" y="0"/>
                          <a:ext cx="750570" cy="598170"/>
                          <a:chOff x="0" y="0"/>
                          <a:chExt cx="668338" cy="534988"/>
                        </a:xfrm>
                      </wpg:grpSpPr>
                      <wps:wsp>
                        <wps:cNvPr id="88" name="Freeform 67"/>
                        <wps:cNvSpPr>
                          <a:spLocks/>
                        </wps:cNvSpPr>
                        <wps:spPr bwMode="auto">
                          <a:xfrm>
                            <a:off x="444500" y="476250"/>
                            <a:ext cx="58738" cy="58738"/>
                          </a:xfrm>
                          <a:custGeom>
                            <a:avLst/>
                            <a:gdLst>
                              <a:gd name="T0" fmla="*/ 2147483646 w 139"/>
                              <a:gd name="T1" fmla="*/ 2147483646 h 139"/>
                              <a:gd name="T2" fmla="*/ 2147483646 w 139"/>
                              <a:gd name="T3" fmla="*/ 2147483646 h 139"/>
                              <a:gd name="T4" fmla="*/ 0 w 139"/>
                              <a:gd name="T5" fmla="*/ 2147483646 h 139"/>
                              <a:gd name="T6" fmla="*/ 2147483646 w 139"/>
                              <a:gd name="T7" fmla="*/ 0 h 139"/>
                              <a:gd name="T8" fmla="*/ 2147483646 w 139"/>
                              <a:gd name="T9" fmla="*/ 2147483646 h 139"/>
                              <a:gd name="T10" fmla="*/ 2147483646 w 139"/>
                              <a:gd name="T11" fmla="*/ 2147483646 h 139"/>
                              <a:gd name="T12" fmla="*/ 0 60000 65536"/>
                              <a:gd name="T13" fmla="*/ 0 60000 65536"/>
                              <a:gd name="T14" fmla="*/ 0 60000 65536"/>
                              <a:gd name="T15" fmla="*/ 0 60000 65536"/>
                              <a:gd name="T16" fmla="*/ 0 60000 65536"/>
                              <a:gd name="T17" fmla="*/ 0 60000 65536"/>
                              <a:gd name="T18" fmla="*/ 0 w 139"/>
                              <a:gd name="T19" fmla="*/ 0 h 139"/>
                              <a:gd name="T20" fmla="*/ 139 w 139"/>
                              <a:gd name="T21" fmla="*/ 139 h 139"/>
                            </a:gdLst>
                            <a:ahLst/>
                            <a:cxnLst>
                              <a:cxn ang="T12">
                                <a:pos x="T0" y="T1"/>
                              </a:cxn>
                              <a:cxn ang="T13">
                                <a:pos x="T2" y="T3"/>
                              </a:cxn>
                              <a:cxn ang="T14">
                                <a:pos x="T4" y="T5"/>
                              </a:cxn>
                              <a:cxn ang="T15">
                                <a:pos x="T6" y="T7"/>
                              </a:cxn>
                              <a:cxn ang="T16">
                                <a:pos x="T8" y="T9"/>
                              </a:cxn>
                              <a:cxn ang="T17">
                                <a:pos x="T10" y="T11"/>
                              </a:cxn>
                            </a:cxnLst>
                            <a:rect l="T18" t="T19" r="T20" b="T21"/>
                            <a:pathLst>
                              <a:path w="139" h="139">
                                <a:moveTo>
                                  <a:pt x="69" y="139"/>
                                </a:moveTo>
                                <a:lnTo>
                                  <a:pt x="69" y="139"/>
                                </a:lnTo>
                                <a:cubicBezTo>
                                  <a:pt x="31" y="139"/>
                                  <a:pt x="0" y="108"/>
                                  <a:pt x="0" y="70"/>
                                </a:cubicBezTo>
                                <a:cubicBezTo>
                                  <a:pt x="0" y="31"/>
                                  <a:pt x="31" y="0"/>
                                  <a:pt x="69" y="0"/>
                                </a:cubicBezTo>
                                <a:cubicBezTo>
                                  <a:pt x="107" y="0"/>
                                  <a:pt x="139" y="31"/>
                                  <a:pt x="139" y="70"/>
                                </a:cubicBezTo>
                                <a:cubicBezTo>
                                  <a:pt x="139" y="108"/>
                                  <a:pt x="107" y="139"/>
                                  <a:pt x="69" y="139"/>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89" name="Freeform 68"/>
                        <wps:cNvSpPr>
                          <a:spLocks/>
                        </wps:cNvSpPr>
                        <wps:spPr bwMode="auto">
                          <a:xfrm>
                            <a:off x="533400" y="476250"/>
                            <a:ext cx="58738" cy="58738"/>
                          </a:xfrm>
                          <a:custGeom>
                            <a:avLst/>
                            <a:gdLst>
                              <a:gd name="T0" fmla="*/ 2147483646 w 139"/>
                              <a:gd name="T1" fmla="*/ 2147483646 h 139"/>
                              <a:gd name="T2" fmla="*/ 2147483646 w 139"/>
                              <a:gd name="T3" fmla="*/ 2147483646 h 139"/>
                              <a:gd name="T4" fmla="*/ 0 w 139"/>
                              <a:gd name="T5" fmla="*/ 2147483646 h 139"/>
                              <a:gd name="T6" fmla="*/ 2147483646 w 139"/>
                              <a:gd name="T7" fmla="*/ 0 h 139"/>
                              <a:gd name="T8" fmla="*/ 2147483646 w 139"/>
                              <a:gd name="T9" fmla="*/ 2147483646 h 139"/>
                              <a:gd name="T10" fmla="*/ 2147483646 w 139"/>
                              <a:gd name="T11" fmla="*/ 2147483646 h 139"/>
                              <a:gd name="T12" fmla="*/ 0 60000 65536"/>
                              <a:gd name="T13" fmla="*/ 0 60000 65536"/>
                              <a:gd name="T14" fmla="*/ 0 60000 65536"/>
                              <a:gd name="T15" fmla="*/ 0 60000 65536"/>
                              <a:gd name="T16" fmla="*/ 0 60000 65536"/>
                              <a:gd name="T17" fmla="*/ 0 60000 65536"/>
                              <a:gd name="T18" fmla="*/ 0 w 139"/>
                              <a:gd name="T19" fmla="*/ 0 h 139"/>
                              <a:gd name="T20" fmla="*/ 139 w 139"/>
                              <a:gd name="T21" fmla="*/ 139 h 139"/>
                            </a:gdLst>
                            <a:ahLst/>
                            <a:cxnLst>
                              <a:cxn ang="T12">
                                <a:pos x="T0" y="T1"/>
                              </a:cxn>
                              <a:cxn ang="T13">
                                <a:pos x="T2" y="T3"/>
                              </a:cxn>
                              <a:cxn ang="T14">
                                <a:pos x="T4" y="T5"/>
                              </a:cxn>
                              <a:cxn ang="T15">
                                <a:pos x="T6" y="T7"/>
                              </a:cxn>
                              <a:cxn ang="T16">
                                <a:pos x="T8" y="T9"/>
                              </a:cxn>
                              <a:cxn ang="T17">
                                <a:pos x="T10" y="T11"/>
                              </a:cxn>
                            </a:cxnLst>
                            <a:rect l="T18" t="T19" r="T20" b="T21"/>
                            <a:pathLst>
                              <a:path w="139" h="139">
                                <a:moveTo>
                                  <a:pt x="69" y="139"/>
                                </a:moveTo>
                                <a:lnTo>
                                  <a:pt x="69" y="139"/>
                                </a:lnTo>
                                <a:cubicBezTo>
                                  <a:pt x="31" y="139"/>
                                  <a:pt x="0" y="108"/>
                                  <a:pt x="0" y="70"/>
                                </a:cubicBezTo>
                                <a:cubicBezTo>
                                  <a:pt x="0" y="31"/>
                                  <a:pt x="31" y="0"/>
                                  <a:pt x="69" y="0"/>
                                </a:cubicBezTo>
                                <a:cubicBezTo>
                                  <a:pt x="107" y="0"/>
                                  <a:pt x="139" y="31"/>
                                  <a:pt x="139" y="70"/>
                                </a:cubicBezTo>
                                <a:cubicBezTo>
                                  <a:pt x="139" y="108"/>
                                  <a:pt x="107" y="139"/>
                                  <a:pt x="69" y="139"/>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92" name="Freeform 69"/>
                        <wps:cNvSpPr>
                          <a:spLocks/>
                        </wps:cNvSpPr>
                        <wps:spPr bwMode="auto">
                          <a:xfrm>
                            <a:off x="0" y="0"/>
                            <a:ext cx="668338" cy="520700"/>
                          </a:xfrm>
                          <a:custGeom>
                            <a:avLst/>
                            <a:gdLst>
                              <a:gd name="T0" fmla="*/ 2147483646 w 1596"/>
                              <a:gd name="T1" fmla="*/ 2147483646 h 1238"/>
                              <a:gd name="T2" fmla="*/ 2147483646 w 1596"/>
                              <a:gd name="T3" fmla="*/ 2147483646 h 1238"/>
                              <a:gd name="T4" fmla="*/ 2147483646 w 1596"/>
                              <a:gd name="T5" fmla="*/ 2147483646 h 1238"/>
                              <a:gd name="T6" fmla="*/ 2147483646 w 1596"/>
                              <a:gd name="T7" fmla="*/ 2147483646 h 1238"/>
                              <a:gd name="T8" fmla="*/ 2147483646 w 1596"/>
                              <a:gd name="T9" fmla="*/ 2147483646 h 1238"/>
                              <a:gd name="T10" fmla="*/ 2147483646 w 1596"/>
                              <a:gd name="T11" fmla="*/ 2147483646 h 1238"/>
                              <a:gd name="T12" fmla="*/ 2147483646 w 1596"/>
                              <a:gd name="T13" fmla="*/ 2147483646 h 1238"/>
                              <a:gd name="T14" fmla="*/ 2147483646 w 1596"/>
                              <a:gd name="T15" fmla="*/ 2147483646 h 1238"/>
                              <a:gd name="T16" fmla="*/ 2147483646 w 1596"/>
                              <a:gd name="T17" fmla="*/ 2147483646 h 1238"/>
                              <a:gd name="T18" fmla="*/ 2147483646 w 1596"/>
                              <a:gd name="T19" fmla="*/ 2147483646 h 1238"/>
                              <a:gd name="T20" fmla="*/ 2147483646 w 1596"/>
                              <a:gd name="T21" fmla="*/ 2147483646 h 1238"/>
                              <a:gd name="T22" fmla="*/ 2147483646 w 1596"/>
                              <a:gd name="T23" fmla="*/ 2147483646 h 1238"/>
                              <a:gd name="T24" fmla="*/ 2147483646 w 1596"/>
                              <a:gd name="T25" fmla="*/ 2147483646 h 1238"/>
                              <a:gd name="T26" fmla="*/ 2147483646 w 1596"/>
                              <a:gd name="T27" fmla="*/ 2147483646 h 1238"/>
                              <a:gd name="T28" fmla="*/ 2147483646 w 1596"/>
                              <a:gd name="T29" fmla="*/ 2147483646 h 1238"/>
                              <a:gd name="T30" fmla="*/ 2147483646 w 1596"/>
                              <a:gd name="T31" fmla="*/ 2147483646 h 1238"/>
                              <a:gd name="T32" fmla="*/ 2147483646 w 1596"/>
                              <a:gd name="T33" fmla="*/ 2147483646 h 1238"/>
                              <a:gd name="T34" fmla="*/ 0 w 1596"/>
                              <a:gd name="T35" fmla="*/ 2147483646 h 1238"/>
                              <a:gd name="T36" fmla="*/ 0 w 1596"/>
                              <a:gd name="T37" fmla="*/ 2147483646 h 1238"/>
                              <a:gd name="T38" fmla="*/ 2147483646 w 1596"/>
                              <a:gd name="T39" fmla="*/ 0 h 1238"/>
                              <a:gd name="T40" fmla="*/ 2147483646 w 1596"/>
                              <a:gd name="T41" fmla="*/ 0 h 1238"/>
                              <a:gd name="T42" fmla="*/ 2147483646 w 1596"/>
                              <a:gd name="T43" fmla="*/ 2147483646 h 1238"/>
                              <a:gd name="T44" fmla="*/ 2147483646 w 1596"/>
                              <a:gd name="T45" fmla="*/ 2147483646 h 1238"/>
                              <a:gd name="T46" fmla="*/ 2147483646 w 1596"/>
                              <a:gd name="T47" fmla="*/ 2147483646 h 1238"/>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w 1596"/>
                              <a:gd name="T73" fmla="*/ 0 h 1238"/>
                              <a:gd name="T74" fmla="*/ 1596 w 1596"/>
                              <a:gd name="T75" fmla="*/ 1238 h 1238"/>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T72" t="T73" r="T74" b="T75"/>
                            <a:pathLst>
                              <a:path w="1596" h="1238">
                                <a:moveTo>
                                  <a:pt x="1483" y="1238"/>
                                </a:moveTo>
                                <a:lnTo>
                                  <a:pt x="1483" y="1238"/>
                                </a:lnTo>
                                <a:lnTo>
                                  <a:pt x="1341" y="1238"/>
                                </a:lnTo>
                                <a:cubicBezTo>
                                  <a:pt x="1322" y="1238"/>
                                  <a:pt x="1307" y="1223"/>
                                  <a:pt x="1307" y="1205"/>
                                </a:cubicBezTo>
                                <a:cubicBezTo>
                                  <a:pt x="1307" y="1186"/>
                                  <a:pt x="1322" y="1171"/>
                                  <a:pt x="1341" y="1171"/>
                                </a:cubicBezTo>
                                <a:lnTo>
                                  <a:pt x="1483" y="1171"/>
                                </a:lnTo>
                                <a:cubicBezTo>
                                  <a:pt x="1509" y="1171"/>
                                  <a:pt x="1530" y="1150"/>
                                  <a:pt x="1530" y="1125"/>
                                </a:cubicBezTo>
                                <a:lnTo>
                                  <a:pt x="1530" y="113"/>
                                </a:lnTo>
                                <a:cubicBezTo>
                                  <a:pt x="1530" y="88"/>
                                  <a:pt x="1509" y="67"/>
                                  <a:pt x="1483" y="67"/>
                                </a:cubicBezTo>
                                <a:lnTo>
                                  <a:pt x="113" y="67"/>
                                </a:lnTo>
                                <a:cubicBezTo>
                                  <a:pt x="87" y="67"/>
                                  <a:pt x="66" y="88"/>
                                  <a:pt x="66" y="113"/>
                                </a:cubicBezTo>
                                <a:lnTo>
                                  <a:pt x="66" y="1125"/>
                                </a:lnTo>
                                <a:cubicBezTo>
                                  <a:pt x="66" y="1150"/>
                                  <a:pt x="87" y="1171"/>
                                  <a:pt x="113" y="1171"/>
                                </a:cubicBezTo>
                                <a:lnTo>
                                  <a:pt x="1132" y="1171"/>
                                </a:lnTo>
                                <a:cubicBezTo>
                                  <a:pt x="1150" y="1171"/>
                                  <a:pt x="1165" y="1186"/>
                                  <a:pt x="1165" y="1205"/>
                                </a:cubicBezTo>
                                <a:cubicBezTo>
                                  <a:pt x="1165" y="1223"/>
                                  <a:pt x="1150" y="1238"/>
                                  <a:pt x="1132" y="1238"/>
                                </a:cubicBezTo>
                                <a:lnTo>
                                  <a:pt x="113" y="1238"/>
                                </a:lnTo>
                                <a:cubicBezTo>
                                  <a:pt x="50" y="1238"/>
                                  <a:pt x="0" y="1187"/>
                                  <a:pt x="0" y="1125"/>
                                </a:cubicBezTo>
                                <a:lnTo>
                                  <a:pt x="0" y="113"/>
                                </a:lnTo>
                                <a:cubicBezTo>
                                  <a:pt x="0" y="51"/>
                                  <a:pt x="50" y="0"/>
                                  <a:pt x="113" y="0"/>
                                </a:cubicBezTo>
                                <a:lnTo>
                                  <a:pt x="1483" y="0"/>
                                </a:lnTo>
                                <a:cubicBezTo>
                                  <a:pt x="1546" y="0"/>
                                  <a:pt x="1596" y="51"/>
                                  <a:pt x="1596" y="113"/>
                                </a:cubicBezTo>
                                <a:lnTo>
                                  <a:pt x="1596" y="1125"/>
                                </a:lnTo>
                                <a:cubicBezTo>
                                  <a:pt x="1596" y="1187"/>
                                  <a:pt x="1546" y="1238"/>
                                  <a:pt x="1483" y="1238"/>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93" name="Freeform 70"/>
                        <wps:cNvSpPr>
                          <a:spLocks noEditPoints="1"/>
                        </wps:cNvSpPr>
                        <wps:spPr bwMode="auto">
                          <a:xfrm>
                            <a:off x="112713" y="76200"/>
                            <a:ext cx="206375" cy="168275"/>
                          </a:xfrm>
                          <a:custGeom>
                            <a:avLst/>
                            <a:gdLst>
                              <a:gd name="T0" fmla="*/ 2147483646 w 491"/>
                              <a:gd name="T1" fmla="*/ 2147483646 h 398"/>
                              <a:gd name="T2" fmla="*/ 2147483646 w 491"/>
                              <a:gd name="T3" fmla="*/ 2147483646 h 398"/>
                              <a:gd name="T4" fmla="*/ 2147483646 w 491"/>
                              <a:gd name="T5" fmla="*/ 2147483646 h 398"/>
                              <a:gd name="T6" fmla="*/ 2147483646 w 491"/>
                              <a:gd name="T7" fmla="*/ 2147483646 h 398"/>
                              <a:gd name="T8" fmla="*/ 2147483646 w 491"/>
                              <a:gd name="T9" fmla="*/ 2147483646 h 398"/>
                              <a:gd name="T10" fmla="*/ 2147483646 w 491"/>
                              <a:gd name="T11" fmla="*/ 2147483646 h 398"/>
                              <a:gd name="T12" fmla="*/ 2147483646 w 491"/>
                              <a:gd name="T13" fmla="*/ 2147483646 h 398"/>
                              <a:gd name="T14" fmla="*/ 2147483646 w 491"/>
                              <a:gd name="T15" fmla="*/ 2147483646 h 398"/>
                              <a:gd name="T16" fmla="*/ 2147483646 w 491"/>
                              <a:gd name="T17" fmla="*/ 2147483646 h 398"/>
                              <a:gd name="T18" fmla="*/ 2147483646 w 491"/>
                              <a:gd name="T19" fmla="*/ 2147483646 h 398"/>
                              <a:gd name="T20" fmla="*/ 2147483646 w 491"/>
                              <a:gd name="T21" fmla="*/ 2147483646 h 398"/>
                              <a:gd name="T22" fmla="*/ 2147483646 w 491"/>
                              <a:gd name="T23" fmla="*/ 2147483646 h 398"/>
                              <a:gd name="T24" fmla="*/ 2147483646 w 491"/>
                              <a:gd name="T25" fmla="*/ 2147483646 h 398"/>
                              <a:gd name="T26" fmla="*/ 2147483646 w 491"/>
                              <a:gd name="T27" fmla="*/ 2147483646 h 398"/>
                              <a:gd name="T28" fmla="*/ 2147483646 w 491"/>
                              <a:gd name="T29" fmla="*/ 2147483646 h 398"/>
                              <a:gd name="T30" fmla="*/ 2147483646 w 491"/>
                              <a:gd name="T31" fmla="*/ 2147483646 h 398"/>
                              <a:gd name="T32" fmla="*/ 2147483646 w 491"/>
                              <a:gd name="T33" fmla="*/ 2147483646 h 398"/>
                              <a:gd name="T34" fmla="*/ 2147483646 w 491"/>
                              <a:gd name="T35" fmla="*/ 2147483646 h 398"/>
                              <a:gd name="T36" fmla="*/ 2147483646 w 491"/>
                              <a:gd name="T37" fmla="*/ 2147483646 h 398"/>
                              <a:gd name="T38" fmla="*/ 2147483646 w 491"/>
                              <a:gd name="T39" fmla="*/ 2147483646 h 398"/>
                              <a:gd name="T40" fmla="*/ 2147483646 w 491"/>
                              <a:gd name="T41" fmla="*/ 2147483646 h 398"/>
                              <a:gd name="T42" fmla="*/ 2147483646 w 491"/>
                              <a:gd name="T43" fmla="*/ 2147483646 h 398"/>
                              <a:gd name="T44" fmla="*/ 2147483646 w 491"/>
                              <a:gd name="T45" fmla="*/ 2147483646 h 398"/>
                              <a:gd name="T46" fmla="*/ 2147483646 w 491"/>
                              <a:gd name="T47" fmla="*/ 2147483646 h 398"/>
                              <a:gd name="T48" fmla="*/ 2147483646 w 491"/>
                              <a:gd name="T49" fmla="*/ 2147483646 h 398"/>
                              <a:gd name="T50" fmla="*/ 2147483646 w 491"/>
                              <a:gd name="T51" fmla="*/ 2147483646 h 398"/>
                              <a:gd name="T52" fmla="*/ 0 w 491"/>
                              <a:gd name="T53" fmla="*/ 2147483646 h 398"/>
                              <a:gd name="T54" fmla="*/ 0 w 491"/>
                              <a:gd name="T55" fmla="*/ 2147483646 h 398"/>
                              <a:gd name="T56" fmla="*/ 2147483646 w 491"/>
                              <a:gd name="T57" fmla="*/ 2147483646 h 398"/>
                              <a:gd name="T58" fmla="*/ 2147483646 w 491"/>
                              <a:gd name="T59" fmla="*/ 0 h 398"/>
                              <a:gd name="T60" fmla="*/ 0 w 491"/>
                              <a:gd name="T61" fmla="*/ 0 h 398"/>
                              <a:gd name="T62" fmla="*/ 0 w 491"/>
                              <a:gd name="T63" fmla="*/ 2147483646 h 398"/>
                              <a:gd name="T64" fmla="*/ 0 w 491"/>
                              <a:gd name="T65" fmla="*/ 0 h 398"/>
                              <a:gd name="T66" fmla="*/ 0 w 491"/>
                              <a:gd name="T67" fmla="*/ 0 h 398"/>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491"/>
                              <a:gd name="T103" fmla="*/ 0 h 398"/>
                              <a:gd name="T104" fmla="*/ 491 w 491"/>
                              <a:gd name="T105" fmla="*/ 398 h 398"/>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491" h="398">
                                <a:moveTo>
                                  <a:pt x="395" y="279"/>
                                </a:moveTo>
                                <a:lnTo>
                                  <a:pt x="395" y="279"/>
                                </a:lnTo>
                                <a:lnTo>
                                  <a:pt x="364" y="279"/>
                                </a:lnTo>
                                <a:lnTo>
                                  <a:pt x="364" y="181"/>
                                </a:lnTo>
                                <a:lnTo>
                                  <a:pt x="322" y="279"/>
                                </a:lnTo>
                                <a:lnTo>
                                  <a:pt x="303" y="279"/>
                                </a:lnTo>
                                <a:lnTo>
                                  <a:pt x="260" y="181"/>
                                </a:lnTo>
                                <a:lnTo>
                                  <a:pt x="260" y="279"/>
                                </a:lnTo>
                                <a:lnTo>
                                  <a:pt x="230" y="279"/>
                                </a:lnTo>
                                <a:lnTo>
                                  <a:pt x="230" y="119"/>
                                </a:lnTo>
                                <a:lnTo>
                                  <a:pt x="266" y="119"/>
                                </a:lnTo>
                                <a:lnTo>
                                  <a:pt x="311" y="224"/>
                                </a:lnTo>
                                <a:cubicBezTo>
                                  <a:pt x="312" y="225"/>
                                  <a:pt x="312" y="226"/>
                                  <a:pt x="313" y="228"/>
                                </a:cubicBezTo>
                                <a:cubicBezTo>
                                  <a:pt x="313" y="226"/>
                                  <a:pt x="314" y="225"/>
                                  <a:pt x="314" y="224"/>
                                </a:cubicBezTo>
                                <a:lnTo>
                                  <a:pt x="360" y="119"/>
                                </a:lnTo>
                                <a:lnTo>
                                  <a:pt x="395" y="119"/>
                                </a:lnTo>
                                <a:lnTo>
                                  <a:pt x="395" y="279"/>
                                </a:lnTo>
                                <a:close/>
                                <a:moveTo>
                                  <a:pt x="161" y="279"/>
                                </a:moveTo>
                                <a:lnTo>
                                  <a:pt x="161" y="279"/>
                                </a:lnTo>
                                <a:lnTo>
                                  <a:pt x="132" y="279"/>
                                </a:lnTo>
                                <a:lnTo>
                                  <a:pt x="74" y="119"/>
                                </a:lnTo>
                                <a:lnTo>
                                  <a:pt x="108" y="119"/>
                                </a:lnTo>
                                <a:lnTo>
                                  <a:pt x="147" y="233"/>
                                </a:lnTo>
                                <a:lnTo>
                                  <a:pt x="187" y="119"/>
                                </a:lnTo>
                                <a:lnTo>
                                  <a:pt x="220" y="119"/>
                                </a:lnTo>
                                <a:lnTo>
                                  <a:pt x="161" y="279"/>
                                </a:lnTo>
                                <a:close/>
                                <a:moveTo>
                                  <a:pt x="0" y="398"/>
                                </a:moveTo>
                                <a:lnTo>
                                  <a:pt x="0" y="398"/>
                                </a:lnTo>
                                <a:lnTo>
                                  <a:pt x="491" y="398"/>
                                </a:lnTo>
                                <a:lnTo>
                                  <a:pt x="491" y="0"/>
                                </a:lnTo>
                                <a:lnTo>
                                  <a:pt x="0" y="0"/>
                                </a:lnTo>
                                <a:lnTo>
                                  <a:pt x="0" y="398"/>
                                </a:lnTo>
                                <a:close/>
                                <a:moveTo>
                                  <a:pt x="0" y="0"/>
                                </a:moveTo>
                                <a:lnTo>
                                  <a:pt x="0" y="0"/>
                                </a:ln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94" name="Freeform 71"/>
                        <wps:cNvSpPr>
                          <a:spLocks noEditPoints="1"/>
                        </wps:cNvSpPr>
                        <wps:spPr bwMode="auto">
                          <a:xfrm>
                            <a:off x="350838" y="76200"/>
                            <a:ext cx="204788" cy="168275"/>
                          </a:xfrm>
                          <a:custGeom>
                            <a:avLst/>
                            <a:gdLst>
                              <a:gd name="T0" fmla="*/ 2147483646 w 491"/>
                              <a:gd name="T1" fmla="*/ 2147483646 h 398"/>
                              <a:gd name="T2" fmla="*/ 2147483646 w 491"/>
                              <a:gd name="T3" fmla="*/ 2147483646 h 398"/>
                              <a:gd name="T4" fmla="*/ 2147483646 w 491"/>
                              <a:gd name="T5" fmla="*/ 2147483646 h 398"/>
                              <a:gd name="T6" fmla="*/ 2147483646 w 491"/>
                              <a:gd name="T7" fmla="*/ 2147483646 h 398"/>
                              <a:gd name="T8" fmla="*/ 2147483646 w 491"/>
                              <a:gd name="T9" fmla="*/ 2147483646 h 398"/>
                              <a:gd name="T10" fmla="*/ 2147483646 w 491"/>
                              <a:gd name="T11" fmla="*/ 2147483646 h 398"/>
                              <a:gd name="T12" fmla="*/ 2147483646 w 491"/>
                              <a:gd name="T13" fmla="*/ 2147483646 h 398"/>
                              <a:gd name="T14" fmla="*/ 2147483646 w 491"/>
                              <a:gd name="T15" fmla="*/ 2147483646 h 398"/>
                              <a:gd name="T16" fmla="*/ 2147483646 w 491"/>
                              <a:gd name="T17" fmla="*/ 2147483646 h 398"/>
                              <a:gd name="T18" fmla="*/ 2147483646 w 491"/>
                              <a:gd name="T19" fmla="*/ 2147483646 h 398"/>
                              <a:gd name="T20" fmla="*/ 2147483646 w 491"/>
                              <a:gd name="T21" fmla="*/ 2147483646 h 398"/>
                              <a:gd name="T22" fmla="*/ 2147483646 w 491"/>
                              <a:gd name="T23" fmla="*/ 2147483646 h 398"/>
                              <a:gd name="T24" fmla="*/ 2147483646 w 491"/>
                              <a:gd name="T25" fmla="*/ 2147483646 h 398"/>
                              <a:gd name="T26" fmla="*/ 2147483646 w 491"/>
                              <a:gd name="T27" fmla="*/ 2147483646 h 398"/>
                              <a:gd name="T28" fmla="*/ 2147483646 w 491"/>
                              <a:gd name="T29" fmla="*/ 2147483646 h 398"/>
                              <a:gd name="T30" fmla="*/ 2147483646 w 491"/>
                              <a:gd name="T31" fmla="*/ 2147483646 h 398"/>
                              <a:gd name="T32" fmla="*/ 2147483646 w 491"/>
                              <a:gd name="T33" fmla="*/ 2147483646 h 398"/>
                              <a:gd name="T34" fmla="*/ 2147483646 w 491"/>
                              <a:gd name="T35" fmla="*/ 2147483646 h 398"/>
                              <a:gd name="T36" fmla="*/ 2147483646 w 491"/>
                              <a:gd name="T37" fmla="*/ 2147483646 h 398"/>
                              <a:gd name="T38" fmla="*/ 2147483646 w 491"/>
                              <a:gd name="T39" fmla="*/ 2147483646 h 398"/>
                              <a:gd name="T40" fmla="*/ 2147483646 w 491"/>
                              <a:gd name="T41" fmla="*/ 2147483646 h 398"/>
                              <a:gd name="T42" fmla="*/ 2147483646 w 491"/>
                              <a:gd name="T43" fmla="*/ 2147483646 h 398"/>
                              <a:gd name="T44" fmla="*/ 2147483646 w 491"/>
                              <a:gd name="T45" fmla="*/ 2147483646 h 398"/>
                              <a:gd name="T46" fmla="*/ 2147483646 w 491"/>
                              <a:gd name="T47" fmla="*/ 2147483646 h 398"/>
                              <a:gd name="T48" fmla="*/ 2147483646 w 491"/>
                              <a:gd name="T49" fmla="*/ 2147483646 h 398"/>
                              <a:gd name="T50" fmla="*/ 2147483646 w 491"/>
                              <a:gd name="T51" fmla="*/ 2147483646 h 398"/>
                              <a:gd name="T52" fmla="*/ 0 w 491"/>
                              <a:gd name="T53" fmla="*/ 2147483646 h 398"/>
                              <a:gd name="T54" fmla="*/ 0 w 491"/>
                              <a:gd name="T55" fmla="*/ 2147483646 h 398"/>
                              <a:gd name="T56" fmla="*/ 2147483646 w 491"/>
                              <a:gd name="T57" fmla="*/ 2147483646 h 398"/>
                              <a:gd name="T58" fmla="*/ 2147483646 w 491"/>
                              <a:gd name="T59" fmla="*/ 0 h 398"/>
                              <a:gd name="T60" fmla="*/ 0 w 491"/>
                              <a:gd name="T61" fmla="*/ 0 h 398"/>
                              <a:gd name="T62" fmla="*/ 0 w 491"/>
                              <a:gd name="T63" fmla="*/ 2147483646 h 398"/>
                              <a:gd name="T64" fmla="*/ 0 w 491"/>
                              <a:gd name="T65" fmla="*/ 0 h 398"/>
                              <a:gd name="T66" fmla="*/ 0 w 491"/>
                              <a:gd name="T67" fmla="*/ 0 h 398"/>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491"/>
                              <a:gd name="T103" fmla="*/ 0 h 398"/>
                              <a:gd name="T104" fmla="*/ 491 w 491"/>
                              <a:gd name="T105" fmla="*/ 398 h 398"/>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491" h="398">
                                <a:moveTo>
                                  <a:pt x="395" y="279"/>
                                </a:moveTo>
                                <a:lnTo>
                                  <a:pt x="395" y="279"/>
                                </a:lnTo>
                                <a:lnTo>
                                  <a:pt x="364" y="279"/>
                                </a:lnTo>
                                <a:lnTo>
                                  <a:pt x="364" y="181"/>
                                </a:lnTo>
                                <a:lnTo>
                                  <a:pt x="321" y="279"/>
                                </a:lnTo>
                                <a:lnTo>
                                  <a:pt x="303" y="279"/>
                                </a:lnTo>
                                <a:lnTo>
                                  <a:pt x="260" y="181"/>
                                </a:lnTo>
                                <a:lnTo>
                                  <a:pt x="260" y="279"/>
                                </a:lnTo>
                                <a:lnTo>
                                  <a:pt x="230" y="279"/>
                                </a:lnTo>
                                <a:lnTo>
                                  <a:pt x="230" y="119"/>
                                </a:lnTo>
                                <a:lnTo>
                                  <a:pt x="266" y="119"/>
                                </a:lnTo>
                                <a:lnTo>
                                  <a:pt x="311" y="224"/>
                                </a:lnTo>
                                <a:cubicBezTo>
                                  <a:pt x="311" y="225"/>
                                  <a:pt x="312" y="226"/>
                                  <a:pt x="312" y="228"/>
                                </a:cubicBezTo>
                                <a:cubicBezTo>
                                  <a:pt x="313" y="226"/>
                                  <a:pt x="313" y="225"/>
                                  <a:pt x="314" y="224"/>
                                </a:cubicBezTo>
                                <a:lnTo>
                                  <a:pt x="360" y="119"/>
                                </a:lnTo>
                                <a:lnTo>
                                  <a:pt x="395" y="119"/>
                                </a:lnTo>
                                <a:lnTo>
                                  <a:pt x="395" y="279"/>
                                </a:lnTo>
                                <a:close/>
                                <a:moveTo>
                                  <a:pt x="161" y="279"/>
                                </a:moveTo>
                                <a:lnTo>
                                  <a:pt x="161" y="279"/>
                                </a:lnTo>
                                <a:lnTo>
                                  <a:pt x="131" y="279"/>
                                </a:lnTo>
                                <a:lnTo>
                                  <a:pt x="74" y="119"/>
                                </a:lnTo>
                                <a:lnTo>
                                  <a:pt x="108" y="119"/>
                                </a:lnTo>
                                <a:lnTo>
                                  <a:pt x="147" y="233"/>
                                </a:lnTo>
                                <a:lnTo>
                                  <a:pt x="187" y="119"/>
                                </a:lnTo>
                                <a:lnTo>
                                  <a:pt x="220" y="119"/>
                                </a:lnTo>
                                <a:lnTo>
                                  <a:pt x="161" y="279"/>
                                </a:lnTo>
                                <a:close/>
                                <a:moveTo>
                                  <a:pt x="0" y="398"/>
                                </a:moveTo>
                                <a:lnTo>
                                  <a:pt x="0" y="398"/>
                                </a:lnTo>
                                <a:lnTo>
                                  <a:pt x="491" y="398"/>
                                </a:lnTo>
                                <a:lnTo>
                                  <a:pt x="491" y="0"/>
                                </a:lnTo>
                                <a:lnTo>
                                  <a:pt x="0" y="0"/>
                                </a:lnTo>
                                <a:lnTo>
                                  <a:pt x="0" y="398"/>
                                </a:lnTo>
                                <a:close/>
                                <a:moveTo>
                                  <a:pt x="0" y="0"/>
                                </a:moveTo>
                                <a:lnTo>
                                  <a:pt x="0" y="0"/>
                                </a:ln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95" name="Freeform 72"/>
                        <wps:cNvSpPr>
                          <a:spLocks noEditPoints="1"/>
                        </wps:cNvSpPr>
                        <wps:spPr bwMode="auto">
                          <a:xfrm>
                            <a:off x="112713" y="276225"/>
                            <a:ext cx="206375" cy="166688"/>
                          </a:xfrm>
                          <a:custGeom>
                            <a:avLst/>
                            <a:gdLst>
                              <a:gd name="T0" fmla="*/ 2147483646 w 491"/>
                              <a:gd name="T1" fmla="*/ 2147483646 h 398"/>
                              <a:gd name="T2" fmla="*/ 2147483646 w 491"/>
                              <a:gd name="T3" fmla="*/ 2147483646 h 398"/>
                              <a:gd name="T4" fmla="*/ 2147483646 w 491"/>
                              <a:gd name="T5" fmla="*/ 2147483646 h 398"/>
                              <a:gd name="T6" fmla="*/ 2147483646 w 491"/>
                              <a:gd name="T7" fmla="*/ 2147483646 h 398"/>
                              <a:gd name="T8" fmla="*/ 2147483646 w 491"/>
                              <a:gd name="T9" fmla="*/ 2147483646 h 398"/>
                              <a:gd name="T10" fmla="*/ 2147483646 w 491"/>
                              <a:gd name="T11" fmla="*/ 2147483646 h 398"/>
                              <a:gd name="T12" fmla="*/ 2147483646 w 491"/>
                              <a:gd name="T13" fmla="*/ 2147483646 h 398"/>
                              <a:gd name="T14" fmla="*/ 2147483646 w 491"/>
                              <a:gd name="T15" fmla="*/ 2147483646 h 398"/>
                              <a:gd name="T16" fmla="*/ 2147483646 w 491"/>
                              <a:gd name="T17" fmla="*/ 2147483646 h 398"/>
                              <a:gd name="T18" fmla="*/ 2147483646 w 491"/>
                              <a:gd name="T19" fmla="*/ 2147483646 h 398"/>
                              <a:gd name="T20" fmla="*/ 2147483646 w 491"/>
                              <a:gd name="T21" fmla="*/ 2147483646 h 398"/>
                              <a:gd name="T22" fmla="*/ 2147483646 w 491"/>
                              <a:gd name="T23" fmla="*/ 2147483646 h 398"/>
                              <a:gd name="T24" fmla="*/ 2147483646 w 491"/>
                              <a:gd name="T25" fmla="*/ 2147483646 h 398"/>
                              <a:gd name="T26" fmla="*/ 2147483646 w 491"/>
                              <a:gd name="T27" fmla="*/ 2147483646 h 398"/>
                              <a:gd name="T28" fmla="*/ 2147483646 w 491"/>
                              <a:gd name="T29" fmla="*/ 2147483646 h 398"/>
                              <a:gd name="T30" fmla="*/ 2147483646 w 491"/>
                              <a:gd name="T31" fmla="*/ 2147483646 h 398"/>
                              <a:gd name="T32" fmla="*/ 2147483646 w 491"/>
                              <a:gd name="T33" fmla="*/ 2147483646 h 398"/>
                              <a:gd name="T34" fmla="*/ 2147483646 w 491"/>
                              <a:gd name="T35" fmla="*/ 2147483646 h 398"/>
                              <a:gd name="T36" fmla="*/ 2147483646 w 491"/>
                              <a:gd name="T37" fmla="*/ 2147483646 h 398"/>
                              <a:gd name="T38" fmla="*/ 2147483646 w 491"/>
                              <a:gd name="T39" fmla="*/ 2147483646 h 398"/>
                              <a:gd name="T40" fmla="*/ 2147483646 w 491"/>
                              <a:gd name="T41" fmla="*/ 2147483646 h 398"/>
                              <a:gd name="T42" fmla="*/ 2147483646 w 491"/>
                              <a:gd name="T43" fmla="*/ 2147483646 h 398"/>
                              <a:gd name="T44" fmla="*/ 2147483646 w 491"/>
                              <a:gd name="T45" fmla="*/ 2147483646 h 398"/>
                              <a:gd name="T46" fmla="*/ 2147483646 w 491"/>
                              <a:gd name="T47" fmla="*/ 2147483646 h 398"/>
                              <a:gd name="T48" fmla="*/ 2147483646 w 491"/>
                              <a:gd name="T49" fmla="*/ 2147483646 h 398"/>
                              <a:gd name="T50" fmla="*/ 2147483646 w 491"/>
                              <a:gd name="T51" fmla="*/ 2147483646 h 398"/>
                              <a:gd name="T52" fmla="*/ 0 w 491"/>
                              <a:gd name="T53" fmla="*/ 2147483646 h 398"/>
                              <a:gd name="T54" fmla="*/ 0 w 491"/>
                              <a:gd name="T55" fmla="*/ 2147483646 h 398"/>
                              <a:gd name="T56" fmla="*/ 2147483646 w 491"/>
                              <a:gd name="T57" fmla="*/ 2147483646 h 398"/>
                              <a:gd name="T58" fmla="*/ 2147483646 w 491"/>
                              <a:gd name="T59" fmla="*/ 0 h 398"/>
                              <a:gd name="T60" fmla="*/ 0 w 491"/>
                              <a:gd name="T61" fmla="*/ 0 h 398"/>
                              <a:gd name="T62" fmla="*/ 0 w 491"/>
                              <a:gd name="T63" fmla="*/ 2147483646 h 398"/>
                              <a:gd name="T64" fmla="*/ 0 w 491"/>
                              <a:gd name="T65" fmla="*/ 0 h 398"/>
                              <a:gd name="T66" fmla="*/ 0 w 491"/>
                              <a:gd name="T67" fmla="*/ 0 h 398"/>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491"/>
                              <a:gd name="T103" fmla="*/ 0 h 398"/>
                              <a:gd name="T104" fmla="*/ 491 w 491"/>
                              <a:gd name="T105" fmla="*/ 398 h 398"/>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491" h="398">
                                <a:moveTo>
                                  <a:pt x="395" y="279"/>
                                </a:moveTo>
                                <a:lnTo>
                                  <a:pt x="395" y="279"/>
                                </a:lnTo>
                                <a:lnTo>
                                  <a:pt x="364" y="279"/>
                                </a:lnTo>
                                <a:lnTo>
                                  <a:pt x="364" y="181"/>
                                </a:lnTo>
                                <a:lnTo>
                                  <a:pt x="322" y="279"/>
                                </a:lnTo>
                                <a:lnTo>
                                  <a:pt x="303" y="279"/>
                                </a:lnTo>
                                <a:lnTo>
                                  <a:pt x="260" y="181"/>
                                </a:lnTo>
                                <a:lnTo>
                                  <a:pt x="260" y="279"/>
                                </a:lnTo>
                                <a:lnTo>
                                  <a:pt x="230" y="279"/>
                                </a:lnTo>
                                <a:lnTo>
                                  <a:pt x="230" y="119"/>
                                </a:lnTo>
                                <a:lnTo>
                                  <a:pt x="266" y="119"/>
                                </a:lnTo>
                                <a:lnTo>
                                  <a:pt x="311" y="224"/>
                                </a:lnTo>
                                <a:cubicBezTo>
                                  <a:pt x="312" y="225"/>
                                  <a:pt x="312" y="226"/>
                                  <a:pt x="313" y="227"/>
                                </a:cubicBezTo>
                                <a:cubicBezTo>
                                  <a:pt x="313" y="226"/>
                                  <a:pt x="314" y="225"/>
                                  <a:pt x="314" y="223"/>
                                </a:cubicBezTo>
                                <a:lnTo>
                                  <a:pt x="360" y="119"/>
                                </a:lnTo>
                                <a:lnTo>
                                  <a:pt x="395" y="119"/>
                                </a:lnTo>
                                <a:lnTo>
                                  <a:pt x="395" y="279"/>
                                </a:lnTo>
                                <a:close/>
                                <a:moveTo>
                                  <a:pt x="161" y="279"/>
                                </a:moveTo>
                                <a:lnTo>
                                  <a:pt x="161" y="279"/>
                                </a:lnTo>
                                <a:lnTo>
                                  <a:pt x="132" y="279"/>
                                </a:lnTo>
                                <a:lnTo>
                                  <a:pt x="74" y="119"/>
                                </a:lnTo>
                                <a:lnTo>
                                  <a:pt x="108" y="119"/>
                                </a:lnTo>
                                <a:lnTo>
                                  <a:pt x="147" y="233"/>
                                </a:lnTo>
                                <a:lnTo>
                                  <a:pt x="187" y="119"/>
                                </a:lnTo>
                                <a:lnTo>
                                  <a:pt x="220" y="119"/>
                                </a:lnTo>
                                <a:lnTo>
                                  <a:pt x="161" y="279"/>
                                </a:lnTo>
                                <a:close/>
                                <a:moveTo>
                                  <a:pt x="0" y="398"/>
                                </a:moveTo>
                                <a:lnTo>
                                  <a:pt x="0" y="398"/>
                                </a:lnTo>
                                <a:lnTo>
                                  <a:pt x="491" y="398"/>
                                </a:lnTo>
                                <a:lnTo>
                                  <a:pt x="491" y="0"/>
                                </a:lnTo>
                                <a:lnTo>
                                  <a:pt x="0" y="0"/>
                                </a:lnTo>
                                <a:lnTo>
                                  <a:pt x="0" y="398"/>
                                </a:lnTo>
                                <a:close/>
                                <a:moveTo>
                                  <a:pt x="0" y="0"/>
                                </a:moveTo>
                                <a:lnTo>
                                  <a:pt x="0" y="0"/>
                                </a:ln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96" name="Freeform 73"/>
                        <wps:cNvSpPr>
                          <a:spLocks noEditPoints="1"/>
                        </wps:cNvSpPr>
                        <wps:spPr bwMode="auto">
                          <a:xfrm>
                            <a:off x="350838" y="276225"/>
                            <a:ext cx="204788" cy="166688"/>
                          </a:xfrm>
                          <a:custGeom>
                            <a:avLst/>
                            <a:gdLst>
                              <a:gd name="T0" fmla="*/ 2147483646 w 491"/>
                              <a:gd name="T1" fmla="*/ 2147483646 h 398"/>
                              <a:gd name="T2" fmla="*/ 2147483646 w 491"/>
                              <a:gd name="T3" fmla="*/ 2147483646 h 398"/>
                              <a:gd name="T4" fmla="*/ 2147483646 w 491"/>
                              <a:gd name="T5" fmla="*/ 2147483646 h 398"/>
                              <a:gd name="T6" fmla="*/ 2147483646 w 491"/>
                              <a:gd name="T7" fmla="*/ 2147483646 h 398"/>
                              <a:gd name="T8" fmla="*/ 2147483646 w 491"/>
                              <a:gd name="T9" fmla="*/ 2147483646 h 398"/>
                              <a:gd name="T10" fmla="*/ 2147483646 w 491"/>
                              <a:gd name="T11" fmla="*/ 2147483646 h 398"/>
                              <a:gd name="T12" fmla="*/ 2147483646 w 491"/>
                              <a:gd name="T13" fmla="*/ 2147483646 h 398"/>
                              <a:gd name="T14" fmla="*/ 2147483646 w 491"/>
                              <a:gd name="T15" fmla="*/ 2147483646 h 398"/>
                              <a:gd name="T16" fmla="*/ 2147483646 w 491"/>
                              <a:gd name="T17" fmla="*/ 2147483646 h 398"/>
                              <a:gd name="T18" fmla="*/ 2147483646 w 491"/>
                              <a:gd name="T19" fmla="*/ 2147483646 h 398"/>
                              <a:gd name="T20" fmla="*/ 2147483646 w 491"/>
                              <a:gd name="T21" fmla="*/ 2147483646 h 398"/>
                              <a:gd name="T22" fmla="*/ 2147483646 w 491"/>
                              <a:gd name="T23" fmla="*/ 2147483646 h 398"/>
                              <a:gd name="T24" fmla="*/ 2147483646 w 491"/>
                              <a:gd name="T25" fmla="*/ 2147483646 h 398"/>
                              <a:gd name="T26" fmla="*/ 2147483646 w 491"/>
                              <a:gd name="T27" fmla="*/ 2147483646 h 398"/>
                              <a:gd name="T28" fmla="*/ 2147483646 w 491"/>
                              <a:gd name="T29" fmla="*/ 2147483646 h 398"/>
                              <a:gd name="T30" fmla="*/ 2147483646 w 491"/>
                              <a:gd name="T31" fmla="*/ 2147483646 h 398"/>
                              <a:gd name="T32" fmla="*/ 2147483646 w 491"/>
                              <a:gd name="T33" fmla="*/ 2147483646 h 398"/>
                              <a:gd name="T34" fmla="*/ 2147483646 w 491"/>
                              <a:gd name="T35" fmla="*/ 2147483646 h 398"/>
                              <a:gd name="T36" fmla="*/ 2147483646 w 491"/>
                              <a:gd name="T37" fmla="*/ 2147483646 h 398"/>
                              <a:gd name="T38" fmla="*/ 2147483646 w 491"/>
                              <a:gd name="T39" fmla="*/ 2147483646 h 398"/>
                              <a:gd name="T40" fmla="*/ 2147483646 w 491"/>
                              <a:gd name="T41" fmla="*/ 2147483646 h 398"/>
                              <a:gd name="T42" fmla="*/ 2147483646 w 491"/>
                              <a:gd name="T43" fmla="*/ 2147483646 h 398"/>
                              <a:gd name="T44" fmla="*/ 2147483646 w 491"/>
                              <a:gd name="T45" fmla="*/ 2147483646 h 398"/>
                              <a:gd name="T46" fmla="*/ 2147483646 w 491"/>
                              <a:gd name="T47" fmla="*/ 2147483646 h 398"/>
                              <a:gd name="T48" fmla="*/ 2147483646 w 491"/>
                              <a:gd name="T49" fmla="*/ 2147483646 h 398"/>
                              <a:gd name="T50" fmla="*/ 2147483646 w 491"/>
                              <a:gd name="T51" fmla="*/ 2147483646 h 398"/>
                              <a:gd name="T52" fmla="*/ 0 w 491"/>
                              <a:gd name="T53" fmla="*/ 2147483646 h 398"/>
                              <a:gd name="T54" fmla="*/ 0 w 491"/>
                              <a:gd name="T55" fmla="*/ 2147483646 h 398"/>
                              <a:gd name="T56" fmla="*/ 2147483646 w 491"/>
                              <a:gd name="T57" fmla="*/ 2147483646 h 398"/>
                              <a:gd name="T58" fmla="*/ 2147483646 w 491"/>
                              <a:gd name="T59" fmla="*/ 0 h 398"/>
                              <a:gd name="T60" fmla="*/ 0 w 491"/>
                              <a:gd name="T61" fmla="*/ 0 h 398"/>
                              <a:gd name="T62" fmla="*/ 0 w 491"/>
                              <a:gd name="T63" fmla="*/ 2147483646 h 398"/>
                              <a:gd name="T64" fmla="*/ 0 w 491"/>
                              <a:gd name="T65" fmla="*/ 0 h 398"/>
                              <a:gd name="T66" fmla="*/ 0 w 491"/>
                              <a:gd name="T67" fmla="*/ 0 h 398"/>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491"/>
                              <a:gd name="T103" fmla="*/ 0 h 398"/>
                              <a:gd name="T104" fmla="*/ 491 w 491"/>
                              <a:gd name="T105" fmla="*/ 398 h 398"/>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491" h="398">
                                <a:moveTo>
                                  <a:pt x="395" y="279"/>
                                </a:moveTo>
                                <a:lnTo>
                                  <a:pt x="395" y="279"/>
                                </a:lnTo>
                                <a:lnTo>
                                  <a:pt x="364" y="279"/>
                                </a:lnTo>
                                <a:lnTo>
                                  <a:pt x="364" y="181"/>
                                </a:lnTo>
                                <a:lnTo>
                                  <a:pt x="321" y="279"/>
                                </a:lnTo>
                                <a:lnTo>
                                  <a:pt x="303" y="279"/>
                                </a:lnTo>
                                <a:lnTo>
                                  <a:pt x="260" y="181"/>
                                </a:lnTo>
                                <a:lnTo>
                                  <a:pt x="260" y="279"/>
                                </a:lnTo>
                                <a:lnTo>
                                  <a:pt x="230" y="279"/>
                                </a:lnTo>
                                <a:lnTo>
                                  <a:pt x="230" y="119"/>
                                </a:lnTo>
                                <a:lnTo>
                                  <a:pt x="266" y="119"/>
                                </a:lnTo>
                                <a:lnTo>
                                  <a:pt x="311" y="224"/>
                                </a:lnTo>
                                <a:cubicBezTo>
                                  <a:pt x="311" y="225"/>
                                  <a:pt x="312" y="226"/>
                                  <a:pt x="312" y="227"/>
                                </a:cubicBezTo>
                                <a:cubicBezTo>
                                  <a:pt x="313" y="226"/>
                                  <a:pt x="313" y="225"/>
                                  <a:pt x="314" y="223"/>
                                </a:cubicBezTo>
                                <a:lnTo>
                                  <a:pt x="360" y="119"/>
                                </a:lnTo>
                                <a:lnTo>
                                  <a:pt x="395" y="119"/>
                                </a:lnTo>
                                <a:lnTo>
                                  <a:pt x="395" y="279"/>
                                </a:lnTo>
                                <a:close/>
                                <a:moveTo>
                                  <a:pt x="161" y="279"/>
                                </a:moveTo>
                                <a:lnTo>
                                  <a:pt x="161" y="279"/>
                                </a:lnTo>
                                <a:lnTo>
                                  <a:pt x="131" y="279"/>
                                </a:lnTo>
                                <a:lnTo>
                                  <a:pt x="74" y="119"/>
                                </a:lnTo>
                                <a:lnTo>
                                  <a:pt x="108" y="119"/>
                                </a:lnTo>
                                <a:lnTo>
                                  <a:pt x="147" y="233"/>
                                </a:lnTo>
                                <a:lnTo>
                                  <a:pt x="187" y="119"/>
                                </a:lnTo>
                                <a:lnTo>
                                  <a:pt x="220" y="119"/>
                                </a:lnTo>
                                <a:lnTo>
                                  <a:pt x="161" y="279"/>
                                </a:lnTo>
                                <a:close/>
                                <a:moveTo>
                                  <a:pt x="0" y="398"/>
                                </a:moveTo>
                                <a:lnTo>
                                  <a:pt x="0" y="398"/>
                                </a:lnTo>
                                <a:lnTo>
                                  <a:pt x="491" y="398"/>
                                </a:lnTo>
                                <a:lnTo>
                                  <a:pt x="491" y="0"/>
                                </a:lnTo>
                                <a:lnTo>
                                  <a:pt x="0" y="0"/>
                                </a:lnTo>
                                <a:lnTo>
                                  <a:pt x="0" y="398"/>
                                </a:lnTo>
                                <a:close/>
                                <a:moveTo>
                                  <a:pt x="0" y="0"/>
                                </a:moveTo>
                                <a:lnTo>
                                  <a:pt x="0" y="0"/>
                                </a:ln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g:wgp>
                  </a:graphicData>
                </a:graphic>
                <wp14:sizeRelH relativeFrom="page">
                  <wp14:pctWidth>0</wp14:pctWidth>
                </wp14:sizeRelH>
                <wp14:sizeRelV relativeFrom="page">
                  <wp14:pctHeight>0</wp14:pctHeight>
                </wp14:sizeRelV>
              </wp:anchor>
            </w:drawing>
          </mc:Choice>
          <mc:Fallback>
            <w:pict>
              <v:group w14:anchorId="77E5C4C9" id="组合 66" o:spid="_x0000_s1026" style="position:absolute;left:0;text-align:left;margin-left:173.45pt;margin-top:35pt;width:59.1pt;height:47.1pt;z-index:251658240" coordsize="6683,5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">
                <v:shape id="Freeform 67" o:spid="_x0000_s1027" style="position:absolute;left:4445;top:4762;width:587;height:587;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ibsA&#10;AADbAAAADwAAAGRycy9kb3ducmV2LnhtbERPvQrCMBDeBd8hnOCmqSJSqlFEFFzVguu1Odtic6lN&#10;tPXtzSA4fnz/621vavGm1lWWFcymEQji3OqKCwXp9TiJQTiPrLG2TAo+5GC7GQ7WmGjb8ZneF1+I&#10;EMIuQQWl900ipctLMuimtiEO3N22Bn2AbSF1i10IN7WcR9FSGqw4NJTY0L6k/HF5GQXzZyajdHY+&#10;3Ipl3NNpsTtkaafUeNTvViA89f4v/rlPWkEcxoYv4QfIzR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wbFom7AAAA2wAAAA8AAAAAAAAAAAAAAAAAmAIAAGRycy9kb3ducmV2Lnht&#10;bFBLBQYAAAAABAAEAPUAAACAAwAAAAA=&#10;" path="m69,139r,c31,139,,108,,70,,31,31,,69,v38,,70,31,70,70c139,108,107,139,69,139xe" fillcolor="#474747" stroked="f" strokeweight="0">
                  <v:path arrowok="t" o:connecttype="custom" o:connectlocs="2147483646,2147483646;2147483646,2147483646;0,2147483646;2147483646,0;2147483646,2147483646;2147483646,2147483646" o:connectangles="0,0,0,0,0,0" textboxrect="0,0,139,139"/>
                </v:shape>
                <v:shape id="Freeform 68" o:spid="_x0000_s1028" style="position:absolute;left:5334;top:4762;width:587;height:587;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ezEsEA&#10;AADbAAAADwAAAGRycy9kb3ducmV2LnhtbESPQYvCMBSE78L+h/AWvNlUEel2TYssCl7Vgtdn87Yt&#10;27x0m2jrvzeC4HGYmW+YdT6aVtyod41lBfMoBkFcWt1wpaA47WYJCOeRNbaWScGdHOTZx2SNqbYD&#10;H+h29JUIEHYpKqi971IpXVmTQRfZjjh4v7Y36IPsK6l7HALctHIRxytpsOGwUGNHPzWVf8erUbD4&#10;v8i4mB+252qVjLRfbraXYlBq+jluvkF4Gv07/GrvtYLkC55fwg+Q2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XsxLBAAAA2wAAAA8AAAAAAAAAAAAAAAAAmAIAAGRycy9kb3du&#10;cmV2LnhtbFBLBQYAAAAABAAEAPUAAACGAwAAAAA=&#10;" path="m69,139r,c31,139,,108,,70,,31,31,,69,v38,,70,31,70,70c139,108,107,139,69,139xe" fillcolor="#474747" stroked="f" strokeweight="0">
                  <v:path arrowok="t" o:connecttype="custom" o:connectlocs="2147483646,2147483646;2147483646,2147483646;0,2147483646;2147483646,0;2147483646,2147483646;2147483646,2147483646" o:connectangles="0,0,0,0,0,0" textboxrect="0,0,139,139"/>
                </v:shape>
                <v:shape id="Freeform 69" o:spid="_x0000_s1029" style="position:absolute;width:6683;height:5207;visibility:visible;mso-wrap-style:square;v-text-anchor:top" coordsize="1596,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Q9scQA&#10;AADbAAAADwAAAGRycy9kb3ducmV2LnhtbESPS4vCQBCE74L/YWjBm07MQdzoKMuKIL7Axx721mQ6&#10;D8z0hMyo8d87woLHoqq+omaL1lTiTo0rLSsYDSMQxKnVJecKLufVYALCeWSNlWVS8CQHi3m3M8NE&#10;2wcf6X7yuQgQdgkqKLyvEyldWpBBN7Q1cfAy2xj0QTa51A0+AtxUMo6isTRYclgosKafgtLr6WYU&#10;tNc/ux4dtvmu3MfL32xzyM7RTal+r/2egvDU+k/4v73WCr5ieH8JP0D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EPbHEAAAA2wAAAA8AAAAAAAAAAAAAAAAAmAIAAGRycy9k&#10;b3ducmV2LnhtbFBLBQYAAAAABAAEAPUAAACJAwAAAAA=&#10;" path="m1483,1238r,l1341,1238v-19,,-34,-15,-34,-33c1307,1186,1322,1171,1341,1171r142,c1509,1171,1530,1150,1530,1125r,-1012c1530,88,1509,67,1483,67l113,67c87,67,66,88,66,113r,1012c66,1150,87,1171,113,1171r1019,c1150,1171,1165,1186,1165,1205v,18,-15,33,-33,33l113,1238c50,1238,,1187,,1125l,113c,51,50,,113,l1483,v63,,113,51,113,113l1596,1125v,62,-50,113,-113,113xe" fillcolor="#474747" stroked="f" strokeweight="0">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2147483646,0;2147483646,0;2147483646,2147483646;2147483646,2147483646;2147483646,2147483646" o:connectangles="0,0,0,0,0,0,0,0,0,0,0,0,0,0,0,0,0,0,0,0,0,0,0,0" textboxrect="0,0,1596,1238"/>
                </v:shape>
                <v:shape id="Freeform 70" o:spid="_x0000_s1030" style="position:absolute;left:1127;top:762;width:2063;height:1682;visibility:visible;mso-wrap-style:square;v-text-anchor:top" coordsize="49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fxcYA&#10;AADbAAAADwAAAGRycy9kb3ducmV2LnhtbESPQWsCMRSE70L/Q3iF3jTbFoquRpFaQWhFtArt7bl5&#10;blY3L+sm6vrvTUHocZiZb5jBqLGlOFPtC8cKnjsJCOLM6YJzBevvabsLwgdkjaVjUnAlD6PhQ2uA&#10;qXYXXtJ5FXIRIexTVGBCqFIpfWbIou+4ijh6O1dbDFHWudQ1XiLclvIlSd6kxYLjgsGK3g1lh9XJ&#10;KuCfr+NnmCYbs5GL8e/HfH/a7idKPT024z6IQE34D9/bM62g9wp/X+IPkM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0fxcYAAADbAAAADwAAAAAAAAAAAAAAAACYAgAAZHJz&#10;L2Rvd25yZXYueG1sUEsFBgAAAAAEAAQA9QAAAIsDAAAAAA==&#10;" path="m395,279r,l364,279r,-98l322,279r-19,l260,181r,98l230,279r,-160l266,119r45,105c312,225,312,226,313,228v,-2,1,-3,1,-4l360,119r35,l395,279xm161,279r,l132,279,74,119r34,l147,233,187,119r33,l161,279xm,398r,l491,398,491,,,,,398xm,l,xe" fillcolor="#474747" stroked="f" strokeweight="0">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2147483646,2147483646;2147483646,0;0,0;0,2147483646;0,0;0,0" o:connectangles="0,0,0,0,0,0,0,0,0,0,0,0,0,0,0,0,0,0,0,0,0,0,0,0,0,0,0,0,0,0,0,0,0,0" textboxrect="0,0,491,398"/>
                  <o:lock v:ext="edit" verticies="t"/>
                </v:shape>
                <v:shape id="Freeform 71" o:spid="_x0000_s1031" style="position:absolute;left:3508;top:762;width:2048;height:1682;visibility:visible;mso-wrap-style:square;v-text-anchor:top" coordsize="49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HscYA&#10;AADbAAAADwAAAGRycy9kb3ducmV2LnhtbESPQWsCMRSE70L/Q3iF3jTbUoquRpFaQWhFtArt7bl5&#10;blY3L+sm6vrvTUHocZiZb5jBqLGlOFPtC8cKnjsJCOLM6YJzBevvabsLwgdkjaVjUnAlD6PhQ2uA&#10;qXYXXtJ5FXIRIexTVGBCqFIpfWbIou+4ijh6O1dbDFHWudQ1XiLclvIlSd6kxYLjgsGK3g1lh9XJ&#10;KuCfr+NnmCYbs5GL8e/HfH/a7idKPT024z6IQE34D9/bM62g9wp/X+IPkM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SHscYAAADbAAAADwAAAAAAAAAAAAAAAACYAgAAZHJz&#10;L2Rvd25yZXYueG1sUEsFBgAAAAAEAAQA9QAAAIsDAAAAAA==&#10;" path="m395,279r,l364,279r,-98l321,279r-18,l260,181r,98l230,279r,-160l266,119r45,105c311,225,312,226,312,228v1,-2,1,-3,2,-4l360,119r35,l395,279xm161,279r,l131,279,74,119r34,l147,233,187,119r33,l161,279xm,398r,l491,398,491,,,,,398xm,l,xe" fillcolor="#474747" stroked="f" strokeweight="0">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2147483646,2147483646;2147483646,0;0,0;0,2147483646;0,0;0,0" o:connectangles="0,0,0,0,0,0,0,0,0,0,0,0,0,0,0,0,0,0,0,0,0,0,0,0,0,0,0,0,0,0,0,0,0,0" textboxrect="0,0,491,398"/>
                  <o:lock v:ext="edit" verticies="t"/>
                </v:shape>
                <v:shape id="Freeform 72" o:spid="_x0000_s1032" style="position:absolute;left:1127;top:2762;width:2063;height:1667;visibility:visible;mso-wrap-style:square;v-text-anchor:top" coordsize="49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giKsYA&#10;AADbAAAADwAAAGRycy9kb3ducmV2LnhtbESPQWsCMRSE70L/Q3iF3jTbQouuRpFaQWhFtArt7bl5&#10;blY3L+sm6vrvTUHocZiZb5jBqLGlOFPtC8cKnjsJCOLM6YJzBevvabsLwgdkjaVjUnAlD6PhQ2uA&#10;qXYXXtJ5FXIRIexTVGBCqFIpfWbIou+4ijh6O1dbDFHWudQ1XiLclvIlSd6kxYLjgsGK3g1lh9XJ&#10;KuCfr+NnmCYbs5GL8e/HfH/a7idKPT024z6IQE34D9/bM62g9wp/X+IPkM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giKsYAAADbAAAADwAAAAAAAAAAAAAAAACYAgAAZHJz&#10;L2Rvd25yZXYueG1sUEsFBgAAAAAEAAQA9QAAAIsDAAAAAA==&#10;" path="m395,279r,l364,279r,-98l322,279r-19,l260,181r,98l230,279r,-160l266,119r45,105c312,225,312,226,313,227v,-1,1,-2,1,-4l360,119r35,l395,279xm161,279r,l132,279,74,119r34,l147,233,187,119r33,l161,279xm,398r,l491,398,491,,,,,398xm,l,xe" fillcolor="#474747" stroked="f" strokeweight="0">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2147483646,2147483646;2147483646,0;0,0;0,2147483646;0,0;0,0" o:connectangles="0,0,0,0,0,0,0,0,0,0,0,0,0,0,0,0,0,0,0,0,0,0,0,0,0,0,0,0,0,0,0,0,0,0" textboxrect="0,0,491,398"/>
                  <o:lock v:ext="edit" verticies="t"/>
                </v:shape>
                <v:shape id="Freeform 73" o:spid="_x0000_s1033" style="position:absolute;left:3508;top:2762;width:2048;height:1667;visibility:visible;mso-wrap-style:square;v-text-anchor:top" coordsize="49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q8XcYA&#10;AADbAAAADwAAAGRycy9kb3ducmV2LnhtbESPQWsCMRSE7wX/Q3iCt262HqTdGkWqgmBLUSvo7XXz&#10;ulndvKybqNt/3whCj8PMfMMMx62txIUaXzpW8JSkIIhzp0suFHxt5o/PIHxA1lg5JgW/5GE86jwM&#10;MdPuyiu6rEMhIoR9hgpMCHUmpc8NWfSJq4mj9+MaiyHKppC6wWuE20r203QgLZYcFwzW9GYoP67P&#10;VgHv3k/LME+3Zis/J/vZx+H8fZgq1eu2k1cQgdrwH763F1rBywBuX+IPkK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q8XcYAAADbAAAADwAAAAAAAAAAAAAAAACYAgAAZHJz&#10;L2Rvd25yZXYueG1sUEsFBgAAAAAEAAQA9QAAAIsDAAAAAA==&#10;" path="m395,279r,l364,279r,-98l321,279r-18,l260,181r,98l230,279r,-160l266,119r45,105c311,225,312,226,312,227v1,-1,1,-2,2,-4l360,119r35,l395,279xm161,279r,l131,279,74,119r34,l147,233,187,119r33,l161,279xm,398r,l491,398,491,,,,,398xm,l,xe" fillcolor="#474747" stroked="f" strokeweight="0">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2147483646,2147483646;2147483646,0;0,0;0,2147483646;0,0;0,0" o:connectangles="0,0,0,0,0,0,0,0,0,0,0,0,0,0,0,0,0,0,0,0,0,0,0,0,0,0,0,0,0,0,0,0,0,0" textboxrect="0,0,491,398"/>
                  <o:lock v:ext="edit" verticies="t"/>
                </v:shape>
              </v:group>
            </w:pict>
          </mc:Fallback>
        </mc:AlternateContent>
      </w:r>
      <w:r w:rsidR="00F73C6D">
        <mc:AlternateContent>
          <mc:Choice Requires="wpg">
            <w:drawing>
              <wp:anchor distT="0" distB="0" distL="114300" distR="114300" simplePos="0" relativeHeight="251647488" behindDoc="0" locked="0" layoutInCell="1" allowOverlap="1" wp14:anchorId="19B24D1A" wp14:editId="5539188A">
                <wp:simplePos x="0" y="0"/>
                <wp:positionH relativeFrom="column">
                  <wp:posOffset>1471295</wp:posOffset>
                </wp:positionH>
                <wp:positionV relativeFrom="paragraph">
                  <wp:posOffset>350520</wp:posOffset>
                </wp:positionV>
                <wp:extent cx="455930" cy="844550"/>
                <wp:effectExtent l="0" t="0" r="1270" b="0"/>
                <wp:wrapNone/>
                <wp:docPr id="57" name="组合 57"/>
                <wp:cNvGraphicFramePr/>
                <a:graphic xmlns:a="http://schemas.openxmlformats.org/drawingml/2006/main">
                  <a:graphicData uri="http://schemas.microsoft.com/office/word/2010/wordprocessingGroup">
                    <wpg:wgp>
                      <wpg:cNvGrpSpPr/>
                      <wpg:grpSpPr bwMode="auto">
                        <a:xfrm>
                          <a:off x="0" y="0"/>
                          <a:ext cx="455295" cy="844550"/>
                          <a:chOff x="0" y="0"/>
                          <a:chExt cx="406400" cy="754063"/>
                        </a:xfrm>
                      </wpg:grpSpPr>
                      <wps:wsp>
                        <wps:cNvPr id="80" name="Freeform 75"/>
                        <wps:cNvSpPr>
                          <a:spLocks/>
                        </wps:cNvSpPr>
                        <wps:spPr bwMode="auto">
                          <a:xfrm>
                            <a:off x="0" y="0"/>
                            <a:ext cx="406400" cy="739775"/>
                          </a:xfrm>
                          <a:custGeom>
                            <a:avLst/>
                            <a:gdLst>
                              <a:gd name="T0" fmla="*/ 2147483646 w 967"/>
                              <a:gd name="T1" fmla="*/ 2147483646 h 1760"/>
                              <a:gd name="T2" fmla="*/ 2147483646 w 967"/>
                              <a:gd name="T3" fmla="*/ 2147483646 h 1760"/>
                              <a:gd name="T4" fmla="*/ 2147483646 w 967"/>
                              <a:gd name="T5" fmla="*/ 2147483646 h 1760"/>
                              <a:gd name="T6" fmla="*/ 2147483646 w 967"/>
                              <a:gd name="T7" fmla="*/ 2147483646 h 1760"/>
                              <a:gd name="T8" fmla="*/ 2147483646 w 967"/>
                              <a:gd name="T9" fmla="*/ 2147483646 h 1760"/>
                              <a:gd name="T10" fmla="*/ 2147483646 w 967"/>
                              <a:gd name="T11" fmla="*/ 2147483646 h 1760"/>
                              <a:gd name="T12" fmla="*/ 2147483646 w 967"/>
                              <a:gd name="T13" fmla="*/ 2147483646 h 1760"/>
                              <a:gd name="T14" fmla="*/ 2147483646 w 967"/>
                              <a:gd name="T15" fmla="*/ 2147483646 h 1760"/>
                              <a:gd name="T16" fmla="*/ 2147483646 w 967"/>
                              <a:gd name="T17" fmla="*/ 2147483646 h 1760"/>
                              <a:gd name="T18" fmla="*/ 2147483646 w 967"/>
                              <a:gd name="T19" fmla="*/ 2147483646 h 1760"/>
                              <a:gd name="T20" fmla="*/ 2147483646 w 967"/>
                              <a:gd name="T21" fmla="*/ 2147483646 h 1760"/>
                              <a:gd name="T22" fmla="*/ 2147483646 w 967"/>
                              <a:gd name="T23" fmla="*/ 2147483646 h 1760"/>
                              <a:gd name="T24" fmla="*/ 2147483646 w 967"/>
                              <a:gd name="T25" fmla="*/ 2147483646 h 1760"/>
                              <a:gd name="T26" fmla="*/ 2147483646 w 967"/>
                              <a:gd name="T27" fmla="*/ 2147483646 h 1760"/>
                              <a:gd name="T28" fmla="*/ 2147483646 w 967"/>
                              <a:gd name="T29" fmla="*/ 2147483646 h 1760"/>
                              <a:gd name="T30" fmla="*/ 0 w 967"/>
                              <a:gd name="T31" fmla="*/ 2147483646 h 1760"/>
                              <a:gd name="T32" fmla="*/ 0 w 967"/>
                              <a:gd name="T33" fmla="*/ 2147483646 h 1760"/>
                              <a:gd name="T34" fmla="*/ 2147483646 w 967"/>
                              <a:gd name="T35" fmla="*/ 0 h 1760"/>
                              <a:gd name="T36" fmla="*/ 2147483646 w 967"/>
                              <a:gd name="T37" fmla="*/ 0 h 1760"/>
                              <a:gd name="T38" fmla="*/ 2147483646 w 967"/>
                              <a:gd name="T39" fmla="*/ 2147483646 h 1760"/>
                              <a:gd name="T40" fmla="*/ 2147483646 w 967"/>
                              <a:gd name="T41" fmla="*/ 2147483646 h 1760"/>
                              <a:gd name="T42" fmla="*/ 2147483646 w 967"/>
                              <a:gd name="T43" fmla="*/ 2147483646 h 1760"/>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w 967"/>
                              <a:gd name="T67" fmla="*/ 0 h 1760"/>
                              <a:gd name="T68" fmla="*/ 967 w 967"/>
                              <a:gd name="T69" fmla="*/ 1760 h 1760"/>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T66" t="T67" r="T68" b="T69"/>
                            <a:pathLst>
                              <a:path w="967" h="1760">
                                <a:moveTo>
                                  <a:pt x="854" y="1760"/>
                                </a:moveTo>
                                <a:lnTo>
                                  <a:pt x="854" y="1760"/>
                                </a:lnTo>
                                <a:lnTo>
                                  <a:pt x="585" y="1760"/>
                                </a:lnTo>
                                <a:lnTo>
                                  <a:pt x="585" y="1693"/>
                                </a:lnTo>
                                <a:lnTo>
                                  <a:pt x="854" y="1693"/>
                                </a:lnTo>
                                <a:cubicBezTo>
                                  <a:pt x="879" y="1693"/>
                                  <a:pt x="900" y="1672"/>
                                  <a:pt x="900" y="1647"/>
                                </a:cubicBezTo>
                                <a:lnTo>
                                  <a:pt x="900" y="113"/>
                                </a:lnTo>
                                <a:cubicBezTo>
                                  <a:pt x="900" y="88"/>
                                  <a:pt x="879" y="67"/>
                                  <a:pt x="854" y="67"/>
                                </a:cubicBezTo>
                                <a:lnTo>
                                  <a:pt x="113" y="67"/>
                                </a:lnTo>
                                <a:cubicBezTo>
                                  <a:pt x="88" y="67"/>
                                  <a:pt x="67" y="88"/>
                                  <a:pt x="67" y="113"/>
                                </a:cubicBezTo>
                                <a:lnTo>
                                  <a:pt x="67" y="1647"/>
                                </a:lnTo>
                                <a:cubicBezTo>
                                  <a:pt x="67" y="1672"/>
                                  <a:pt x="88" y="1693"/>
                                  <a:pt x="113" y="1693"/>
                                </a:cubicBezTo>
                                <a:lnTo>
                                  <a:pt x="385" y="1693"/>
                                </a:lnTo>
                                <a:lnTo>
                                  <a:pt x="385" y="1760"/>
                                </a:lnTo>
                                <a:lnTo>
                                  <a:pt x="113" y="1760"/>
                                </a:lnTo>
                                <a:cubicBezTo>
                                  <a:pt x="51" y="1760"/>
                                  <a:pt x="0" y="1709"/>
                                  <a:pt x="0" y="1647"/>
                                </a:cubicBezTo>
                                <a:lnTo>
                                  <a:pt x="0" y="113"/>
                                </a:lnTo>
                                <a:cubicBezTo>
                                  <a:pt x="0" y="51"/>
                                  <a:pt x="51" y="0"/>
                                  <a:pt x="113" y="0"/>
                                </a:cubicBezTo>
                                <a:lnTo>
                                  <a:pt x="854" y="0"/>
                                </a:lnTo>
                                <a:cubicBezTo>
                                  <a:pt x="916" y="0"/>
                                  <a:pt x="967" y="51"/>
                                  <a:pt x="967" y="113"/>
                                </a:cubicBezTo>
                                <a:lnTo>
                                  <a:pt x="967" y="1647"/>
                                </a:lnTo>
                                <a:cubicBezTo>
                                  <a:pt x="967" y="1709"/>
                                  <a:pt x="916" y="1760"/>
                                  <a:pt x="854" y="1760"/>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81" name="Freeform 76"/>
                        <wps:cNvSpPr>
                          <a:spLocks noEditPoints="1"/>
                        </wps:cNvSpPr>
                        <wps:spPr bwMode="auto">
                          <a:xfrm>
                            <a:off x="71438" y="111125"/>
                            <a:ext cx="263525" cy="120650"/>
                          </a:xfrm>
                          <a:custGeom>
                            <a:avLst/>
                            <a:gdLst>
                              <a:gd name="T0" fmla="*/ 2147483646 w 629"/>
                              <a:gd name="T1" fmla="*/ 2147483646 h 290"/>
                              <a:gd name="T2" fmla="*/ 2147483646 w 629"/>
                              <a:gd name="T3" fmla="*/ 2147483646 h 290"/>
                              <a:gd name="T4" fmla="*/ 2147483646 w 629"/>
                              <a:gd name="T5" fmla="*/ 2147483646 h 290"/>
                              <a:gd name="T6" fmla="*/ 2147483646 w 629"/>
                              <a:gd name="T7" fmla="*/ 2147483646 h 290"/>
                              <a:gd name="T8" fmla="*/ 2147483646 w 629"/>
                              <a:gd name="T9" fmla="*/ 2147483646 h 290"/>
                              <a:gd name="T10" fmla="*/ 2147483646 w 629"/>
                              <a:gd name="T11" fmla="*/ 2147483646 h 290"/>
                              <a:gd name="T12" fmla="*/ 2147483646 w 629"/>
                              <a:gd name="T13" fmla="*/ 2147483646 h 290"/>
                              <a:gd name="T14" fmla="*/ 2147483646 w 629"/>
                              <a:gd name="T15" fmla="*/ 2147483646 h 290"/>
                              <a:gd name="T16" fmla="*/ 0 w 629"/>
                              <a:gd name="T17" fmla="*/ 2147483646 h 290"/>
                              <a:gd name="T18" fmla="*/ 0 w 629"/>
                              <a:gd name="T19" fmla="*/ 0 h 290"/>
                              <a:gd name="T20" fmla="*/ 2147483646 w 629"/>
                              <a:gd name="T21" fmla="*/ 0 h 290"/>
                              <a:gd name="T22" fmla="*/ 2147483646 w 629"/>
                              <a:gd name="T23" fmla="*/ 2147483646 h 29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629"/>
                              <a:gd name="T37" fmla="*/ 0 h 290"/>
                              <a:gd name="T38" fmla="*/ 629 w 629"/>
                              <a:gd name="T39" fmla="*/ 290 h 290"/>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629" h="290">
                                <a:moveTo>
                                  <a:pt x="40" y="250"/>
                                </a:moveTo>
                                <a:lnTo>
                                  <a:pt x="40" y="250"/>
                                </a:lnTo>
                                <a:lnTo>
                                  <a:pt x="589" y="250"/>
                                </a:lnTo>
                                <a:lnTo>
                                  <a:pt x="589" y="40"/>
                                </a:lnTo>
                                <a:lnTo>
                                  <a:pt x="40" y="40"/>
                                </a:lnTo>
                                <a:lnTo>
                                  <a:pt x="40" y="250"/>
                                </a:lnTo>
                                <a:close/>
                                <a:moveTo>
                                  <a:pt x="629" y="290"/>
                                </a:moveTo>
                                <a:lnTo>
                                  <a:pt x="629" y="290"/>
                                </a:lnTo>
                                <a:lnTo>
                                  <a:pt x="0" y="290"/>
                                </a:lnTo>
                                <a:lnTo>
                                  <a:pt x="0" y="0"/>
                                </a:lnTo>
                                <a:lnTo>
                                  <a:pt x="629" y="0"/>
                                </a:lnTo>
                                <a:lnTo>
                                  <a:pt x="629" y="290"/>
                                </a:ln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82" name="Freeform 77"/>
                        <wps:cNvSpPr>
                          <a:spLocks noEditPoints="1"/>
                        </wps:cNvSpPr>
                        <wps:spPr bwMode="auto">
                          <a:xfrm>
                            <a:off x="71438" y="268287"/>
                            <a:ext cx="263525" cy="122238"/>
                          </a:xfrm>
                          <a:custGeom>
                            <a:avLst/>
                            <a:gdLst>
                              <a:gd name="T0" fmla="*/ 2147483646 w 629"/>
                              <a:gd name="T1" fmla="*/ 2147483646 h 290"/>
                              <a:gd name="T2" fmla="*/ 2147483646 w 629"/>
                              <a:gd name="T3" fmla="*/ 2147483646 h 290"/>
                              <a:gd name="T4" fmla="*/ 2147483646 w 629"/>
                              <a:gd name="T5" fmla="*/ 2147483646 h 290"/>
                              <a:gd name="T6" fmla="*/ 2147483646 w 629"/>
                              <a:gd name="T7" fmla="*/ 2147483646 h 290"/>
                              <a:gd name="T8" fmla="*/ 2147483646 w 629"/>
                              <a:gd name="T9" fmla="*/ 2147483646 h 290"/>
                              <a:gd name="T10" fmla="*/ 2147483646 w 629"/>
                              <a:gd name="T11" fmla="*/ 2147483646 h 290"/>
                              <a:gd name="T12" fmla="*/ 2147483646 w 629"/>
                              <a:gd name="T13" fmla="*/ 2147483646 h 290"/>
                              <a:gd name="T14" fmla="*/ 2147483646 w 629"/>
                              <a:gd name="T15" fmla="*/ 2147483646 h 290"/>
                              <a:gd name="T16" fmla="*/ 0 w 629"/>
                              <a:gd name="T17" fmla="*/ 2147483646 h 290"/>
                              <a:gd name="T18" fmla="*/ 0 w 629"/>
                              <a:gd name="T19" fmla="*/ 0 h 290"/>
                              <a:gd name="T20" fmla="*/ 2147483646 w 629"/>
                              <a:gd name="T21" fmla="*/ 0 h 290"/>
                              <a:gd name="T22" fmla="*/ 2147483646 w 629"/>
                              <a:gd name="T23" fmla="*/ 2147483646 h 29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629"/>
                              <a:gd name="T37" fmla="*/ 0 h 290"/>
                              <a:gd name="T38" fmla="*/ 629 w 629"/>
                              <a:gd name="T39" fmla="*/ 290 h 290"/>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629" h="290">
                                <a:moveTo>
                                  <a:pt x="40" y="250"/>
                                </a:moveTo>
                                <a:lnTo>
                                  <a:pt x="40" y="250"/>
                                </a:lnTo>
                                <a:lnTo>
                                  <a:pt x="589" y="250"/>
                                </a:lnTo>
                                <a:lnTo>
                                  <a:pt x="589" y="40"/>
                                </a:lnTo>
                                <a:lnTo>
                                  <a:pt x="40" y="40"/>
                                </a:lnTo>
                                <a:lnTo>
                                  <a:pt x="40" y="250"/>
                                </a:lnTo>
                                <a:close/>
                                <a:moveTo>
                                  <a:pt x="629" y="290"/>
                                </a:moveTo>
                                <a:lnTo>
                                  <a:pt x="629" y="290"/>
                                </a:lnTo>
                                <a:lnTo>
                                  <a:pt x="0" y="290"/>
                                </a:lnTo>
                                <a:lnTo>
                                  <a:pt x="0" y="0"/>
                                </a:lnTo>
                                <a:lnTo>
                                  <a:pt x="629" y="0"/>
                                </a:lnTo>
                                <a:lnTo>
                                  <a:pt x="629" y="290"/>
                                </a:ln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83" name="Freeform 78"/>
                        <wps:cNvSpPr>
                          <a:spLocks/>
                        </wps:cNvSpPr>
                        <wps:spPr bwMode="auto">
                          <a:xfrm>
                            <a:off x="269875" y="427037"/>
                            <a:ext cx="57150" cy="33338"/>
                          </a:xfrm>
                          <a:custGeom>
                            <a:avLst/>
                            <a:gdLst>
                              <a:gd name="T0" fmla="*/ 0 w 136"/>
                              <a:gd name="T1" fmla="*/ 2147483646 h 79"/>
                              <a:gd name="T2" fmla="*/ 0 w 136"/>
                              <a:gd name="T3" fmla="*/ 2147483646 h 79"/>
                              <a:gd name="T4" fmla="*/ 2147483646 w 136"/>
                              <a:gd name="T5" fmla="*/ 2147483646 h 79"/>
                              <a:gd name="T6" fmla="*/ 2147483646 w 136"/>
                              <a:gd name="T7" fmla="*/ 0 h 79"/>
                              <a:gd name="T8" fmla="*/ 0 w 136"/>
                              <a:gd name="T9" fmla="*/ 0 h 79"/>
                              <a:gd name="T10" fmla="*/ 0 w 136"/>
                              <a:gd name="T11" fmla="*/ 2147483646 h 79"/>
                              <a:gd name="T12" fmla="*/ 0 60000 65536"/>
                              <a:gd name="T13" fmla="*/ 0 60000 65536"/>
                              <a:gd name="T14" fmla="*/ 0 60000 65536"/>
                              <a:gd name="T15" fmla="*/ 0 60000 65536"/>
                              <a:gd name="T16" fmla="*/ 0 60000 65536"/>
                              <a:gd name="T17" fmla="*/ 0 60000 65536"/>
                              <a:gd name="T18" fmla="*/ 0 w 136"/>
                              <a:gd name="T19" fmla="*/ 0 h 79"/>
                              <a:gd name="T20" fmla="*/ 136 w 136"/>
                              <a:gd name="T21" fmla="*/ 79 h 79"/>
                            </a:gdLst>
                            <a:ahLst/>
                            <a:cxnLst>
                              <a:cxn ang="T12">
                                <a:pos x="T0" y="T1"/>
                              </a:cxn>
                              <a:cxn ang="T13">
                                <a:pos x="T2" y="T3"/>
                              </a:cxn>
                              <a:cxn ang="T14">
                                <a:pos x="T4" y="T5"/>
                              </a:cxn>
                              <a:cxn ang="T15">
                                <a:pos x="T6" y="T7"/>
                              </a:cxn>
                              <a:cxn ang="T16">
                                <a:pos x="T8" y="T9"/>
                              </a:cxn>
                              <a:cxn ang="T17">
                                <a:pos x="T10" y="T11"/>
                              </a:cxn>
                            </a:cxnLst>
                            <a:rect l="T18" t="T19" r="T20" b="T21"/>
                            <a:pathLst>
                              <a:path w="136" h="79">
                                <a:moveTo>
                                  <a:pt x="0" y="79"/>
                                </a:moveTo>
                                <a:lnTo>
                                  <a:pt x="0" y="79"/>
                                </a:lnTo>
                                <a:lnTo>
                                  <a:pt x="136" y="79"/>
                                </a:lnTo>
                                <a:lnTo>
                                  <a:pt x="136" y="0"/>
                                </a:lnTo>
                                <a:lnTo>
                                  <a:pt x="0" y="0"/>
                                </a:lnTo>
                                <a:lnTo>
                                  <a:pt x="0" y="79"/>
                                </a:ln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84" name="Freeform 79"/>
                        <wps:cNvSpPr>
                          <a:spLocks/>
                        </wps:cNvSpPr>
                        <wps:spPr bwMode="auto">
                          <a:xfrm>
                            <a:off x="269875" y="481012"/>
                            <a:ext cx="57150" cy="33338"/>
                          </a:xfrm>
                          <a:custGeom>
                            <a:avLst/>
                            <a:gdLst>
                              <a:gd name="T0" fmla="*/ 0 w 136"/>
                              <a:gd name="T1" fmla="*/ 2147483646 h 79"/>
                              <a:gd name="T2" fmla="*/ 0 w 136"/>
                              <a:gd name="T3" fmla="*/ 2147483646 h 79"/>
                              <a:gd name="T4" fmla="*/ 2147483646 w 136"/>
                              <a:gd name="T5" fmla="*/ 2147483646 h 79"/>
                              <a:gd name="T6" fmla="*/ 2147483646 w 136"/>
                              <a:gd name="T7" fmla="*/ 0 h 79"/>
                              <a:gd name="T8" fmla="*/ 0 w 136"/>
                              <a:gd name="T9" fmla="*/ 0 h 79"/>
                              <a:gd name="T10" fmla="*/ 0 w 136"/>
                              <a:gd name="T11" fmla="*/ 2147483646 h 79"/>
                              <a:gd name="T12" fmla="*/ 0 60000 65536"/>
                              <a:gd name="T13" fmla="*/ 0 60000 65536"/>
                              <a:gd name="T14" fmla="*/ 0 60000 65536"/>
                              <a:gd name="T15" fmla="*/ 0 60000 65536"/>
                              <a:gd name="T16" fmla="*/ 0 60000 65536"/>
                              <a:gd name="T17" fmla="*/ 0 60000 65536"/>
                              <a:gd name="T18" fmla="*/ 0 w 136"/>
                              <a:gd name="T19" fmla="*/ 0 h 79"/>
                              <a:gd name="T20" fmla="*/ 136 w 136"/>
                              <a:gd name="T21" fmla="*/ 79 h 79"/>
                            </a:gdLst>
                            <a:ahLst/>
                            <a:cxnLst>
                              <a:cxn ang="T12">
                                <a:pos x="T0" y="T1"/>
                              </a:cxn>
                              <a:cxn ang="T13">
                                <a:pos x="T2" y="T3"/>
                              </a:cxn>
                              <a:cxn ang="T14">
                                <a:pos x="T4" y="T5"/>
                              </a:cxn>
                              <a:cxn ang="T15">
                                <a:pos x="T6" y="T7"/>
                              </a:cxn>
                              <a:cxn ang="T16">
                                <a:pos x="T8" y="T9"/>
                              </a:cxn>
                              <a:cxn ang="T17">
                                <a:pos x="T10" y="T11"/>
                              </a:cxn>
                            </a:cxnLst>
                            <a:rect l="T18" t="T19" r="T20" b="T21"/>
                            <a:pathLst>
                              <a:path w="136" h="79">
                                <a:moveTo>
                                  <a:pt x="0" y="79"/>
                                </a:moveTo>
                                <a:lnTo>
                                  <a:pt x="0" y="79"/>
                                </a:lnTo>
                                <a:lnTo>
                                  <a:pt x="136" y="79"/>
                                </a:lnTo>
                                <a:lnTo>
                                  <a:pt x="136" y="0"/>
                                </a:lnTo>
                                <a:lnTo>
                                  <a:pt x="0" y="0"/>
                                </a:lnTo>
                                <a:lnTo>
                                  <a:pt x="0" y="79"/>
                                </a:ln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85" name="Freeform 80"/>
                        <wps:cNvSpPr>
                          <a:spLocks/>
                        </wps:cNvSpPr>
                        <wps:spPr bwMode="auto">
                          <a:xfrm>
                            <a:off x="130175" y="695325"/>
                            <a:ext cx="57150" cy="58738"/>
                          </a:xfrm>
                          <a:custGeom>
                            <a:avLst/>
                            <a:gdLst>
                              <a:gd name="T0" fmla="*/ 2147483646 w 138"/>
                              <a:gd name="T1" fmla="*/ 2147483646 h 139"/>
                              <a:gd name="T2" fmla="*/ 2147483646 w 138"/>
                              <a:gd name="T3" fmla="*/ 2147483646 h 139"/>
                              <a:gd name="T4" fmla="*/ 0 w 138"/>
                              <a:gd name="T5" fmla="*/ 2147483646 h 139"/>
                              <a:gd name="T6" fmla="*/ 2147483646 w 138"/>
                              <a:gd name="T7" fmla="*/ 0 h 139"/>
                              <a:gd name="T8" fmla="*/ 2147483646 w 138"/>
                              <a:gd name="T9" fmla="*/ 2147483646 h 139"/>
                              <a:gd name="T10" fmla="*/ 2147483646 w 138"/>
                              <a:gd name="T11" fmla="*/ 2147483646 h 139"/>
                              <a:gd name="T12" fmla="*/ 0 60000 65536"/>
                              <a:gd name="T13" fmla="*/ 0 60000 65536"/>
                              <a:gd name="T14" fmla="*/ 0 60000 65536"/>
                              <a:gd name="T15" fmla="*/ 0 60000 65536"/>
                              <a:gd name="T16" fmla="*/ 0 60000 65536"/>
                              <a:gd name="T17" fmla="*/ 0 60000 65536"/>
                              <a:gd name="T18" fmla="*/ 0 w 138"/>
                              <a:gd name="T19" fmla="*/ 0 h 139"/>
                              <a:gd name="T20" fmla="*/ 138 w 138"/>
                              <a:gd name="T21" fmla="*/ 139 h 139"/>
                            </a:gdLst>
                            <a:ahLst/>
                            <a:cxnLst>
                              <a:cxn ang="T12">
                                <a:pos x="T0" y="T1"/>
                              </a:cxn>
                              <a:cxn ang="T13">
                                <a:pos x="T2" y="T3"/>
                              </a:cxn>
                              <a:cxn ang="T14">
                                <a:pos x="T4" y="T5"/>
                              </a:cxn>
                              <a:cxn ang="T15">
                                <a:pos x="T6" y="T7"/>
                              </a:cxn>
                              <a:cxn ang="T16">
                                <a:pos x="T8" y="T9"/>
                              </a:cxn>
                              <a:cxn ang="T17">
                                <a:pos x="T10" y="T11"/>
                              </a:cxn>
                            </a:cxnLst>
                            <a:rect l="T18" t="T19" r="T20" b="T21"/>
                            <a:pathLst>
                              <a:path w="138" h="139">
                                <a:moveTo>
                                  <a:pt x="69" y="139"/>
                                </a:moveTo>
                                <a:lnTo>
                                  <a:pt x="69" y="139"/>
                                </a:lnTo>
                                <a:cubicBezTo>
                                  <a:pt x="30" y="139"/>
                                  <a:pt x="0" y="108"/>
                                  <a:pt x="0" y="70"/>
                                </a:cubicBezTo>
                                <a:cubicBezTo>
                                  <a:pt x="0" y="31"/>
                                  <a:pt x="30" y="0"/>
                                  <a:pt x="69" y="0"/>
                                </a:cubicBezTo>
                                <a:cubicBezTo>
                                  <a:pt x="107" y="0"/>
                                  <a:pt x="138" y="31"/>
                                  <a:pt x="138" y="70"/>
                                </a:cubicBezTo>
                                <a:cubicBezTo>
                                  <a:pt x="138" y="108"/>
                                  <a:pt x="107" y="139"/>
                                  <a:pt x="69" y="139"/>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86" name="Freeform 81"/>
                        <wps:cNvSpPr>
                          <a:spLocks/>
                        </wps:cNvSpPr>
                        <wps:spPr bwMode="auto">
                          <a:xfrm>
                            <a:off x="219075" y="695325"/>
                            <a:ext cx="57150" cy="58738"/>
                          </a:xfrm>
                          <a:custGeom>
                            <a:avLst/>
                            <a:gdLst>
                              <a:gd name="T0" fmla="*/ 2147483646 w 138"/>
                              <a:gd name="T1" fmla="*/ 2147483646 h 139"/>
                              <a:gd name="T2" fmla="*/ 2147483646 w 138"/>
                              <a:gd name="T3" fmla="*/ 2147483646 h 139"/>
                              <a:gd name="T4" fmla="*/ 0 w 138"/>
                              <a:gd name="T5" fmla="*/ 2147483646 h 139"/>
                              <a:gd name="T6" fmla="*/ 2147483646 w 138"/>
                              <a:gd name="T7" fmla="*/ 0 h 139"/>
                              <a:gd name="T8" fmla="*/ 2147483646 w 138"/>
                              <a:gd name="T9" fmla="*/ 2147483646 h 139"/>
                              <a:gd name="T10" fmla="*/ 2147483646 w 138"/>
                              <a:gd name="T11" fmla="*/ 2147483646 h 139"/>
                              <a:gd name="T12" fmla="*/ 0 60000 65536"/>
                              <a:gd name="T13" fmla="*/ 0 60000 65536"/>
                              <a:gd name="T14" fmla="*/ 0 60000 65536"/>
                              <a:gd name="T15" fmla="*/ 0 60000 65536"/>
                              <a:gd name="T16" fmla="*/ 0 60000 65536"/>
                              <a:gd name="T17" fmla="*/ 0 60000 65536"/>
                              <a:gd name="T18" fmla="*/ 0 w 138"/>
                              <a:gd name="T19" fmla="*/ 0 h 139"/>
                              <a:gd name="T20" fmla="*/ 138 w 138"/>
                              <a:gd name="T21" fmla="*/ 139 h 139"/>
                            </a:gdLst>
                            <a:ahLst/>
                            <a:cxnLst>
                              <a:cxn ang="T12">
                                <a:pos x="T0" y="T1"/>
                              </a:cxn>
                              <a:cxn ang="T13">
                                <a:pos x="T2" y="T3"/>
                              </a:cxn>
                              <a:cxn ang="T14">
                                <a:pos x="T4" y="T5"/>
                              </a:cxn>
                              <a:cxn ang="T15">
                                <a:pos x="T6" y="T7"/>
                              </a:cxn>
                              <a:cxn ang="T16">
                                <a:pos x="T8" y="T9"/>
                              </a:cxn>
                              <a:cxn ang="T17">
                                <a:pos x="T10" y="T11"/>
                              </a:cxn>
                            </a:cxnLst>
                            <a:rect l="T18" t="T19" r="T20" b="T21"/>
                            <a:pathLst>
                              <a:path w="138" h="139">
                                <a:moveTo>
                                  <a:pt x="69" y="139"/>
                                </a:moveTo>
                                <a:lnTo>
                                  <a:pt x="69" y="139"/>
                                </a:lnTo>
                                <a:cubicBezTo>
                                  <a:pt x="30" y="139"/>
                                  <a:pt x="0" y="108"/>
                                  <a:pt x="0" y="70"/>
                                </a:cubicBezTo>
                                <a:cubicBezTo>
                                  <a:pt x="0" y="31"/>
                                  <a:pt x="30" y="0"/>
                                  <a:pt x="69" y="0"/>
                                </a:cubicBezTo>
                                <a:cubicBezTo>
                                  <a:pt x="107" y="0"/>
                                  <a:pt x="138" y="31"/>
                                  <a:pt x="138" y="70"/>
                                </a:cubicBezTo>
                                <a:cubicBezTo>
                                  <a:pt x="138" y="108"/>
                                  <a:pt x="107" y="139"/>
                                  <a:pt x="69" y="139"/>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g:wgp>
                  </a:graphicData>
                </a:graphic>
                <wp14:sizeRelH relativeFrom="page">
                  <wp14:pctWidth>0</wp14:pctWidth>
                </wp14:sizeRelH>
                <wp14:sizeRelV relativeFrom="page">
                  <wp14:pctHeight>0</wp14:pctHeight>
                </wp14:sizeRelV>
              </wp:anchor>
            </w:drawing>
          </mc:Choice>
          <mc:Fallback>
            <w:pict>
              <v:group w14:anchorId="266CD618" id="组合 57" o:spid="_x0000_s1026" style="position:absolute;left:0;text-align:left;margin-left:115.85pt;margin-top:27.6pt;width:35.9pt;height:66.5pt;z-index:251658240" coordsize="4064,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">
                <v:shape id="Freeform 75" o:spid="_x0000_s1027" style="position:absolute;width:4064;height:7397;visibility:visible;mso-wrap-style:square;v-text-anchor:top" coordsize="967,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L1NsEA&#10;AADbAAAADwAAAGRycy9kb3ducmV2LnhtbERPTYvCMBC9C/6HMII3TVQQ6RplXRD0oKDbw+5taMa2&#10;bjPpNlGrv94cBI+P9z1ftrYSV2p86VjDaKhAEGfOlJxrSL/XgxkIH5ANVo5Jw508LBfdzhwT4258&#10;oOsx5CKGsE9QQxFCnUjps4Is+qGriSN3co3FEGGTS9PgLYbbSo6VmkqLJceGAmv6Kij7O16shgdO&#10;Jnt7xpW//9ch/Zn+KrXbat3vtZ8fIAK14S1+uTdGwyyuj1/iD5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y9TbBAAAA2wAAAA8AAAAAAAAAAAAAAAAAmAIAAGRycy9kb3du&#10;cmV2LnhtbFBLBQYAAAAABAAEAPUAAACGAwAAAAA=&#10;" path="m854,1760r,l585,1760r,-67l854,1693v25,,46,-21,46,-46l900,113c900,88,879,67,854,67r-741,c88,67,67,88,67,113r,1534c67,1672,88,1693,113,1693r272,l385,1760r-272,c51,1760,,1709,,1647l,113c,51,51,,113,l854,v62,,113,51,113,113l967,1647v,62,-51,113,-113,113xe" fillcolor="#474747" stroked="f" strokeweight="0">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2147483646,0;2147483646,0;2147483646,2147483646;2147483646,2147483646;2147483646,2147483646" o:connectangles="0,0,0,0,0,0,0,0,0,0,0,0,0,0,0,0,0,0,0,0,0,0" textboxrect="0,0,967,1760"/>
                </v:shape>
                <v:shape id="Freeform 76" o:spid="_x0000_s1028" style="position:absolute;left:714;top:1111;width:2635;height:1206;visibility:visible;mso-wrap-style:square;v-text-anchor:top" coordsize="629,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zK08EA&#10;AADbAAAADwAAAGRycy9kb3ducmV2LnhtbESPT4vCMBTE78J+h/AWvGnqolK6RpGFFa/+A49vm2dT&#10;bF5qktX67Y0geBxm5jfMbNHZRlzJh9qxgtEwA0FcOl1zpWC/+x3kIEJE1tg4JgV3CrCYf/RmWGh3&#10;4w1dt7ESCcKhQAUmxraQMpSGLIaha4mTd3LeYkzSV1J7vCW4beRXlk2lxZrTgsGWfgyV5+2/VZD9&#10;3Y+b9dhczrm58M4fVt2ktUr1P7vlN4hIXXyHX+21VpCP4Pkl/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8ytPBAAAA2wAAAA8AAAAAAAAAAAAAAAAAmAIAAGRycy9kb3du&#10;cmV2LnhtbFBLBQYAAAAABAAEAPUAAACGAwAAAAA=&#10;" path="m40,250r,l589,250r,-210l40,40r,210xm629,290r,l,290,,,629,r,290xe" fillcolor="#474747" stroked="f" strokeweight="0">
                  <v:path arrowok="t" o:connecttype="custom" o:connectlocs="2147483646,2147483646;2147483646,2147483646;2147483646,2147483646;2147483646,2147483646;2147483646,2147483646;2147483646,2147483646;2147483646,2147483646;2147483646,2147483646;0,2147483646;0,0;2147483646,0;2147483646,2147483646" o:connectangles="0,0,0,0,0,0,0,0,0,0,0,0" textboxrect="0,0,629,290"/>
                  <o:lock v:ext="edit" verticies="t"/>
                </v:shape>
                <v:shape id="Freeform 77" o:spid="_x0000_s1029" style="position:absolute;left:714;top:2682;width:2635;height:1223;visibility:visible;mso-wrap-style:square;v-text-anchor:top" coordsize="629,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5UpMIA&#10;AADbAAAADwAAAGRycy9kb3ducmV2LnhtbESPQWsCMRSE7wX/Q3iCt5q4tGVZjVKEFq9qCz0+N6+b&#10;xc3LmqTr+u9NodDjMDPfMKvN6DoxUIitZw2LuQJBXHvTcqPh4/j2WIKICdlg55k03CjCZj15WGFl&#10;/JX3NBxSIzKEY4UabEp9JWWsLTmMc98TZ+/bB4cpy9BIE/Ca4a6ThVIv0mHLecFiT1tL9fnw4zSo&#10;0+1rv3uyl3NpL3wMn+/jc++0nk3H1yWIRGP6D/+1d0ZDWcDvl/w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lSkwgAAANsAAAAPAAAAAAAAAAAAAAAAAJgCAABkcnMvZG93&#10;bnJldi54bWxQSwUGAAAAAAQABAD1AAAAhwMAAAAA&#10;" path="m40,250r,l589,250r,-210l40,40r,210xm629,290r,l,290,,,629,r,290xe" fillcolor="#474747" stroked="f" strokeweight="0">
                  <v:path arrowok="t" o:connecttype="custom" o:connectlocs="2147483646,2147483646;2147483646,2147483646;2147483646,2147483646;2147483646,2147483646;2147483646,2147483646;2147483646,2147483646;2147483646,2147483646;2147483646,2147483646;0,2147483646;0,0;2147483646,0;2147483646,2147483646" o:connectangles="0,0,0,0,0,0,0,0,0,0,0,0" textboxrect="0,0,629,290"/>
                  <o:lock v:ext="edit" verticies="t"/>
                </v:shape>
                <v:shape id="Freeform 78" o:spid="_x0000_s1030" style="position:absolute;left:2698;top:4270;width:572;height:333;visibility:visible;mso-wrap-style:square;v-text-anchor:top" coordsize="13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yBr8A&#10;AADbAAAADwAAAGRycy9kb3ducmV2LnhtbESPzQrCMBCE74LvEFbwpqkKotUoKige/bt4W5u1LTab&#10;0kRb394IgsdhZr5h5svGFOJFlcstKxj0IxDEidU5pwou521vAsJ5ZI2FZVLwJgfLRbs1x1jbmo/0&#10;OvlUBAi7GBVk3pexlC7JyKDr25I4eHdbGfRBVqnUFdYBbgo5jKKxNJhzWMiwpE1GyeP0NAoO0+3+&#10;2vBxN07rtX7u1ofr4FYr1e00qxkIT43/h3/tvVYwGcH3S/gBcvE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OHIGvwAAANsAAAAPAAAAAAAAAAAAAAAAAJgCAABkcnMvZG93bnJl&#10;di54bWxQSwUGAAAAAAQABAD1AAAAhAMAAAAA&#10;" path="m,79r,l136,79,136,,,,,79xe" fillcolor="#474747" stroked="f" strokeweight="0">
                  <v:path arrowok="t" o:connecttype="custom" o:connectlocs="0,2147483646;0,2147483646;2147483646,2147483646;2147483646,0;0,0;0,2147483646" o:connectangles="0,0,0,0,0,0" textboxrect="0,0,136,79"/>
                </v:shape>
                <v:shape id="Freeform 79" o:spid="_x0000_s1031" style="position:absolute;left:2698;top:4810;width:572;height:333;visibility:visible;mso-wrap-style:square;v-text-anchor:top" coordsize="13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qcr8A&#10;AADbAAAADwAAAGRycy9kb3ducmV2LnhtbESPzQrCMBCE74LvEFbwpqkiotUoKige/bt4W5u1LTab&#10;0kRb394IgsdhZr5h5svGFOJFlcstKxj0IxDEidU5pwou521vAsJ5ZI2FZVLwJgfLRbs1x1jbmo/0&#10;OvlUBAi7GBVk3pexlC7JyKDr25I4eHdbGfRBVqnUFdYBbgo5jKKxNJhzWMiwpE1GyeP0NAoO0+3+&#10;2vBxN07rtX7u1ofr4FYr1e00qxkIT43/h3/tvVYwGcH3S/gBcvE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0epyvwAAANsAAAAPAAAAAAAAAAAAAAAAAJgCAABkcnMvZG93bnJl&#10;di54bWxQSwUGAAAAAAQABAD1AAAAhAMAAAAA&#10;" path="m,79r,l136,79,136,,,,,79xe" fillcolor="#474747" stroked="f" strokeweight="0">
                  <v:path arrowok="t" o:connecttype="custom" o:connectlocs="0,2147483646;0,2147483646;2147483646,2147483646;2147483646,0;0,0;0,2147483646" o:connectangles="0,0,0,0,0,0" textboxrect="0,0,136,79"/>
                </v:shape>
                <v:shape id="Freeform 80" o:spid="_x0000_s1032" style="position:absolute;left:1301;top:6953;width:572;height:587;visibility:visible;mso-wrap-style:square;v-text-anchor:top" coordsize="138,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XjTsYA&#10;AADbAAAADwAAAGRycy9kb3ducmV2LnhtbESPQWvCQBSE7wX/w/KE3ppNpdoQ3QRRCgVLQVsEb8/s&#10;M0nNvg3ZVVN/vSsUehxm5htmlvemEWfqXG1ZwXMUgyAurK65VPD99faUgHAeWWNjmRT8koM8GzzM&#10;MNX2wms6b3wpAoRdigoq79tUSldUZNBFtiUO3sF2Bn2QXSl1h5cAN40cxfFEGqw5LFTY0qKi4rg5&#10;GQW70/rndXWc6L1b6hebfGz153Wr1OOwn09BeOr9f/iv/a4VJGO4fwk/QG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3XjTsYAAADbAAAADwAAAAAAAAAAAAAAAACYAgAAZHJz&#10;L2Rvd25yZXYueG1sUEsFBgAAAAAEAAQA9QAAAIsDAAAAAA==&#10;" path="m69,139r,c30,139,,108,,70,,31,30,,69,v38,,69,31,69,70c138,108,107,139,69,139xe" fillcolor="#474747" stroked="f" strokeweight="0">
                  <v:path arrowok="t" o:connecttype="custom" o:connectlocs="2147483646,2147483646;2147483646,2147483646;0,2147483646;2147483646,0;2147483646,2147483646;2147483646,2147483646" o:connectangles="0,0,0,0,0,0" textboxrect="0,0,138,139"/>
                </v:shape>
                <v:shape id="Freeform 81" o:spid="_x0000_s1033" style="position:absolute;left:2190;top:6953;width:572;height:587;visibility:visible;mso-wrap-style:square;v-text-anchor:top" coordsize="138,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d9OcUA&#10;AADbAAAADwAAAGRycy9kb3ducmV2LnhtbESP3WrCQBSE7wXfYTlC73RjKTGkriKWQkER/EHo3Wn2&#10;NIlmz4bsqtGndwXBy2FmvmHG09ZU4kyNKy0rGA4iEMSZ1SXnCnbb734CwnlkjZVlUnAlB9NJtzPG&#10;VNsLr+m88bkIEHYpKii8r1MpXVaQQTewNXHw/m1j0AfZ5FI3eAlwU8n3KIqlwZLDQoE1zQvKjpuT&#10;UfB7Wh9Gi2Os/9yX/rDJcq9Xt71Sb7129gnCU+tf4Wf7RytIYnh8CT9AT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305xQAAANsAAAAPAAAAAAAAAAAAAAAAAJgCAABkcnMv&#10;ZG93bnJldi54bWxQSwUGAAAAAAQABAD1AAAAigMAAAAA&#10;" path="m69,139r,c30,139,,108,,70,,31,30,,69,v38,,69,31,69,70c138,108,107,139,69,139xe" fillcolor="#474747" stroked="f" strokeweight="0">
                  <v:path arrowok="t" o:connecttype="custom" o:connectlocs="2147483646,2147483646;2147483646,2147483646;0,2147483646;2147483646,0;2147483646,2147483646;2147483646,2147483646" o:connectangles="0,0,0,0,0,0" textboxrect="0,0,138,139"/>
                </v:shape>
              </v:group>
            </w:pict>
          </mc:Fallback>
        </mc:AlternateContent>
      </w:r>
      <w:r w:rsidR="00F73C6D">
        <mc:AlternateContent>
          <mc:Choice Requires="wpg">
            <w:drawing>
              <wp:anchor distT="0" distB="0" distL="114300" distR="114300" simplePos="0" relativeHeight="251648512" behindDoc="0" locked="0" layoutInCell="1" allowOverlap="1" wp14:anchorId="68448FAC" wp14:editId="79106ED4">
                <wp:simplePos x="0" y="0"/>
                <wp:positionH relativeFrom="margin">
                  <wp:posOffset>2035175</wp:posOffset>
                </wp:positionH>
                <wp:positionV relativeFrom="paragraph">
                  <wp:posOffset>2724150</wp:posOffset>
                </wp:positionV>
                <wp:extent cx="475615" cy="380365"/>
                <wp:effectExtent l="0" t="0" r="635" b="635"/>
                <wp:wrapNone/>
                <wp:docPr id="106" name="组合 106"/>
                <wp:cNvGraphicFramePr/>
                <a:graphic xmlns:a="http://schemas.openxmlformats.org/drawingml/2006/main">
                  <a:graphicData uri="http://schemas.microsoft.com/office/word/2010/wordprocessingGroup">
                    <wpg:wgp>
                      <wpg:cNvGrpSpPr/>
                      <wpg:grpSpPr bwMode="auto">
                        <a:xfrm>
                          <a:off x="0" y="0"/>
                          <a:ext cx="474980" cy="380365"/>
                          <a:chOff x="0" y="0"/>
                          <a:chExt cx="719138" cy="528638"/>
                        </a:xfrm>
                      </wpg:grpSpPr>
                      <wps:wsp>
                        <wps:cNvPr id="70" name="Freeform 117"/>
                        <wps:cNvSpPr>
                          <a:spLocks noEditPoints="1"/>
                        </wps:cNvSpPr>
                        <wps:spPr bwMode="auto">
                          <a:xfrm>
                            <a:off x="215900" y="0"/>
                            <a:ext cx="503238" cy="368300"/>
                          </a:xfrm>
                          <a:custGeom>
                            <a:avLst/>
                            <a:gdLst>
                              <a:gd name="T0" fmla="*/ 2147483646 w 1200"/>
                              <a:gd name="T1" fmla="*/ 2147483646 h 879"/>
                              <a:gd name="T2" fmla="*/ 2147483646 w 1200"/>
                              <a:gd name="T3" fmla="*/ 2147483646 h 879"/>
                              <a:gd name="T4" fmla="*/ 2147483646 w 1200"/>
                              <a:gd name="T5" fmla="*/ 2147483646 h 879"/>
                              <a:gd name="T6" fmla="*/ 2147483646 w 1200"/>
                              <a:gd name="T7" fmla="*/ 2147483646 h 879"/>
                              <a:gd name="T8" fmla="*/ 2147483646 w 1200"/>
                              <a:gd name="T9" fmla="*/ 2147483646 h 879"/>
                              <a:gd name="T10" fmla="*/ 2147483646 w 1200"/>
                              <a:gd name="T11" fmla="*/ 2147483646 h 879"/>
                              <a:gd name="T12" fmla="*/ 2147483646 w 1200"/>
                              <a:gd name="T13" fmla="*/ 2147483646 h 879"/>
                              <a:gd name="T14" fmla="*/ 2147483646 w 1200"/>
                              <a:gd name="T15" fmla="*/ 2147483646 h 879"/>
                              <a:gd name="T16" fmla="*/ 2147483646 w 1200"/>
                              <a:gd name="T17" fmla="*/ 2147483646 h 879"/>
                              <a:gd name="T18" fmla="*/ 2147483646 w 1200"/>
                              <a:gd name="T19" fmla="*/ 2147483646 h 879"/>
                              <a:gd name="T20" fmla="*/ 2147483646 w 1200"/>
                              <a:gd name="T21" fmla="*/ 0 h 879"/>
                              <a:gd name="T22" fmla="*/ 2147483646 w 1200"/>
                              <a:gd name="T23" fmla="*/ 0 h 879"/>
                              <a:gd name="T24" fmla="*/ 2147483646 w 1200"/>
                              <a:gd name="T25" fmla="*/ 0 h 879"/>
                              <a:gd name="T26" fmla="*/ 0 w 1200"/>
                              <a:gd name="T27" fmla="*/ 2147483646 h 879"/>
                              <a:gd name="T28" fmla="*/ 0 w 1200"/>
                              <a:gd name="T29" fmla="*/ 2147483646 h 879"/>
                              <a:gd name="T30" fmla="*/ 2147483646 w 1200"/>
                              <a:gd name="T31" fmla="*/ 2147483646 h 879"/>
                              <a:gd name="T32" fmla="*/ 2147483646 w 1200"/>
                              <a:gd name="T33" fmla="*/ 2147483646 h 879"/>
                              <a:gd name="T34" fmla="*/ 2147483646 w 1200"/>
                              <a:gd name="T35" fmla="*/ 2147483646 h 879"/>
                              <a:gd name="T36" fmla="*/ 2147483646 w 1200"/>
                              <a:gd name="T37" fmla="*/ 2147483646 h 879"/>
                              <a:gd name="T38" fmla="*/ 2147483646 w 1200"/>
                              <a:gd name="T39" fmla="*/ 0 h 879"/>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w 1200"/>
                              <a:gd name="T61" fmla="*/ 0 h 879"/>
                              <a:gd name="T62" fmla="*/ 1200 w 1200"/>
                              <a:gd name="T63" fmla="*/ 879 h 879"/>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T60" t="T61" r="T62" b="T63"/>
                            <a:pathLst>
                              <a:path w="1200" h="879">
                                <a:moveTo>
                                  <a:pt x="1133" y="788"/>
                                </a:moveTo>
                                <a:lnTo>
                                  <a:pt x="1133" y="788"/>
                                </a:lnTo>
                                <a:cubicBezTo>
                                  <a:pt x="1133" y="801"/>
                                  <a:pt x="1122" y="813"/>
                                  <a:pt x="1108" y="813"/>
                                </a:cubicBezTo>
                                <a:lnTo>
                                  <a:pt x="92" y="813"/>
                                </a:lnTo>
                                <a:cubicBezTo>
                                  <a:pt x="78" y="813"/>
                                  <a:pt x="67" y="801"/>
                                  <a:pt x="67" y="788"/>
                                </a:cubicBezTo>
                                <a:lnTo>
                                  <a:pt x="67" y="92"/>
                                </a:lnTo>
                                <a:cubicBezTo>
                                  <a:pt x="67" y="78"/>
                                  <a:pt x="78" y="67"/>
                                  <a:pt x="92" y="67"/>
                                </a:cubicBezTo>
                                <a:lnTo>
                                  <a:pt x="1108" y="67"/>
                                </a:lnTo>
                                <a:cubicBezTo>
                                  <a:pt x="1122" y="67"/>
                                  <a:pt x="1133" y="78"/>
                                  <a:pt x="1133" y="92"/>
                                </a:cubicBezTo>
                                <a:lnTo>
                                  <a:pt x="1133" y="788"/>
                                </a:lnTo>
                                <a:close/>
                                <a:moveTo>
                                  <a:pt x="1108" y="0"/>
                                </a:moveTo>
                                <a:lnTo>
                                  <a:pt x="1108" y="0"/>
                                </a:lnTo>
                                <a:lnTo>
                                  <a:pt x="92" y="0"/>
                                </a:lnTo>
                                <a:cubicBezTo>
                                  <a:pt x="42" y="0"/>
                                  <a:pt x="0" y="41"/>
                                  <a:pt x="0" y="92"/>
                                </a:cubicBezTo>
                                <a:lnTo>
                                  <a:pt x="0" y="788"/>
                                </a:lnTo>
                                <a:cubicBezTo>
                                  <a:pt x="0" y="838"/>
                                  <a:pt x="42" y="879"/>
                                  <a:pt x="92" y="879"/>
                                </a:cubicBezTo>
                                <a:lnTo>
                                  <a:pt x="1108" y="879"/>
                                </a:lnTo>
                                <a:cubicBezTo>
                                  <a:pt x="1159" y="879"/>
                                  <a:pt x="1200" y="838"/>
                                  <a:pt x="1200" y="788"/>
                                </a:cubicBezTo>
                                <a:lnTo>
                                  <a:pt x="1200" y="92"/>
                                </a:lnTo>
                                <a:cubicBezTo>
                                  <a:pt x="1200" y="41"/>
                                  <a:pt x="1159" y="0"/>
                                  <a:pt x="1108" y="0"/>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71" name="Freeform 118"/>
                        <wps:cNvSpPr>
                          <a:spLocks/>
                        </wps:cNvSpPr>
                        <wps:spPr bwMode="auto">
                          <a:xfrm>
                            <a:off x="387350" y="384175"/>
                            <a:ext cx="161925" cy="26988"/>
                          </a:xfrm>
                          <a:custGeom>
                            <a:avLst/>
                            <a:gdLst>
                              <a:gd name="T0" fmla="*/ 2147483646 w 385"/>
                              <a:gd name="T1" fmla="*/ 2147483646 h 67"/>
                              <a:gd name="T2" fmla="*/ 2147483646 w 385"/>
                              <a:gd name="T3" fmla="*/ 2147483646 h 67"/>
                              <a:gd name="T4" fmla="*/ 2147483646 w 385"/>
                              <a:gd name="T5" fmla="*/ 2147483646 h 67"/>
                              <a:gd name="T6" fmla="*/ 2147483646 w 385"/>
                              <a:gd name="T7" fmla="*/ 0 h 67"/>
                              <a:gd name="T8" fmla="*/ 2147483646 w 385"/>
                              <a:gd name="T9" fmla="*/ 0 h 67"/>
                              <a:gd name="T10" fmla="*/ 0 w 385"/>
                              <a:gd name="T11" fmla="*/ 2147483646 h 67"/>
                              <a:gd name="T12" fmla="*/ 2147483646 w 385"/>
                              <a:gd name="T13" fmla="*/ 2147483646 h 67"/>
                              <a:gd name="T14" fmla="*/ 2147483646 w 385"/>
                              <a:gd name="T15" fmla="*/ 2147483646 h 67"/>
                              <a:gd name="T16" fmla="*/ 0 60000 65536"/>
                              <a:gd name="T17" fmla="*/ 0 60000 65536"/>
                              <a:gd name="T18" fmla="*/ 0 60000 65536"/>
                              <a:gd name="T19" fmla="*/ 0 60000 65536"/>
                              <a:gd name="T20" fmla="*/ 0 60000 65536"/>
                              <a:gd name="T21" fmla="*/ 0 60000 65536"/>
                              <a:gd name="T22" fmla="*/ 0 60000 65536"/>
                              <a:gd name="T23" fmla="*/ 0 60000 65536"/>
                              <a:gd name="T24" fmla="*/ 0 w 385"/>
                              <a:gd name="T25" fmla="*/ 0 h 67"/>
                              <a:gd name="T26" fmla="*/ 385 w 385"/>
                              <a:gd name="T27" fmla="*/ 67 h 67"/>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385" h="67">
                                <a:moveTo>
                                  <a:pt x="351" y="67"/>
                                </a:moveTo>
                                <a:lnTo>
                                  <a:pt x="351" y="67"/>
                                </a:lnTo>
                                <a:cubicBezTo>
                                  <a:pt x="370" y="67"/>
                                  <a:pt x="385" y="52"/>
                                  <a:pt x="385" y="33"/>
                                </a:cubicBezTo>
                                <a:cubicBezTo>
                                  <a:pt x="385" y="15"/>
                                  <a:pt x="370" y="0"/>
                                  <a:pt x="351" y="0"/>
                                </a:cubicBezTo>
                                <a:lnTo>
                                  <a:pt x="33" y="0"/>
                                </a:lnTo>
                                <a:cubicBezTo>
                                  <a:pt x="15" y="0"/>
                                  <a:pt x="0" y="15"/>
                                  <a:pt x="0" y="33"/>
                                </a:cubicBezTo>
                                <a:cubicBezTo>
                                  <a:pt x="0" y="52"/>
                                  <a:pt x="15" y="67"/>
                                  <a:pt x="33" y="67"/>
                                </a:cubicBezTo>
                                <a:lnTo>
                                  <a:pt x="351" y="67"/>
                                </a:ln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72" name="Freeform 119"/>
                        <wps:cNvSpPr>
                          <a:spLocks noEditPoints="1"/>
                        </wps:cNvSpPr>
                        <wps:spPr bwMode="auto">
                          <a:xfrm>
                            <a:off x="266700" y="47625"/>
                            <a:ext cx="401638" cy="273050"/>
                          </a:xfrm>
                          <a:custGeom>
                            <a:avLst/>
                            <a:gdLst>
                              <a:gd name="T0" fmla="*/ 2147483646 w 958"/>
                              <a:gd name="T1" fmla="*/ 2147483646 h 653"/>
                              <a:gd name="T2" fmla="*/ 2147483646 w 958"/>
                              <a:gd name="T3" fmla="*/ 2147483646 h 653"/>
                              <a:gd name="T4" fmla="*/ 2147483646 w 958"/>
                              <a:gd name="T5" fmla="*/ 2147483646 h 653"/>
                              <a:gd name="T6" fmla="*/ 2147483646 w 958"/>
                              <a:gd name="T7" fmla="*/ 2147483646 h 653"/>
                              <a:gd name="T8" fmla="*/ 2147483646 w 958"/>
                              <a:gd name="T9" fmla="*/ 2147483646 h 653"/>
                              <a:gd name="T10" fmla="*/ 2147483646 w 958"/>
                              <a:gd name="T11" fmla="*/ 2147483646 h 653"/>
                              <a:gd name="T12" fmla="*/ 2147483646 w 958"/>
                              <a:gd name="T13" fmla="*/ 2147483646 h 653"/>
                              <a:gd name="T14" fmla="*/ 2147483646 w 958"/>
                              <a:gd name="T15" fmla="*/ 2147483646 h 653"/>
                              <a:gd name="T16" fmla="*/ 2147483646 w 958"/>
                              <a:gd name="T17" fmla="*/ 2147483646 h 653"/>
                              <a:gd name="T18" fmla="*/ 2147483646 w 958"/>
                              <a:gd name="T19" fmla="*/ 2147483646 h 653"/>
                              <a:gd name="T20" fmla="*/ 2147483646 w 958"/>
                              <a:gd name="T21" fmla="*/ 0 h 653"/>
                              <a:gd name="T22" fmla="*/ 2147483646 w 958"/>
                              <a:gd name="T23" fmla="*/ 0 h 653"/>
                              <a:gd name="T24" fmla="*/ 2147483646 w 958"/>
                              <a:gd name="T25" fmla="*/ 0 h 653"/>
                              <a:gd name="T26" fmla="*/ 0 w 958"/>
                              <a:gd name="T27" fmla="*/ 2147483646 h 653"/>
                              <a:gd name="T28" fmla="*/ 0 w 958"/>
                              <a:gd name="T29" fmla="*/ 2147483646 h 653"/>
                              <a:gd name="T30" fmla="*/ 2147483646 w 958"/>
                              <a:gd name="T31" fmla="*/ 2147483646 h 653"/>
                              <a:gd name="T32" fmla="*/ 2147483646 w 958"/>
                              <a:gd name="T33" fmla="*/ 2147483646 h 653"/>
                              <a:gd name="T34" fmla="*/ 2147483646 w 958"/>
                              <a:gd name="T35" fmla="*/ 2147483646 h 653"/>
                              <a:gd name="T36" fmla="*/ 2147483646 w 958"/>
                              <a:gd name="T37" fmla="*/ 2147483646 h 653"/>
                              <a:gd name="T38" fmla="*/ 2147483646 w 958"/>
                              <a:gd name="T39" fmla="*/ 0 h 653"/>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w 958"/>
                              <a:gd name="T61" fmla="*/ 0 h 653"/>
                              <a:gd name="T62" fmla="*/ 958 w 958"/>
                              <a:gd name="T63" fmla="*/ 653 h 653"/>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T60" t="T61" r="T62" b="T63"/>
                            <a:pathLst>
                              <a:path w="958" h="653">
                                <a:moveTo>
                                  <a:pt x="918" y="581"/>
                                </a:moveTo>
                                <a:lnTo>
                                  <a:pt x="918" y="581"/>
                                </a:lnTo>
                                <a:cubicBezTo>
                                  <a:pt x="918" y="598"/>
                                  <a:pt x="903" y="613"/>
                                  <a:pt x="886" y="613"/>
                                </a:cubicBezTo>
                                <a:lnTo>
                                  <a:pt x="73" y="613"/>
                                </a:lnTo>
                                <a:cubicBezTo>
                                  <a:pt x="55" y="613"/>
                                  <a:pt x="40" y="598"/>
                                  <a:pt x="40" y="581"/>
                                </a:cubicBezTo>
                                <a:lnTo>
                                  <a:pt x="40" y="72"/>
                                </a:lnTo>
                                <a:cubicBezTo>
                                  <a:pt x="40" y="55"/>
                                  <a:pt x="55" y="40"/>
                                  <a:pt x="73" y="40"/>
                                </a:cubicBezTo>
                                <a:lnTo>
                                  <a:pt x="886" y="40"/>
                                </a:lnTo>
                                <a:cubicBezTo>
                                  <a:pt x="903" y="40"/>
                                  <a:pt x="918" y="55"/>
                                  <a:pt x="918" y="72"/>
                                </a:cubicBezTo>
                                <a:lnTo>
                                  <a:pt x="918" y="581"/>
                                </a:lnTo>
                                <a:close/>
                                <a:moveTo>
                                  <a:pt x="886" y="0"/>
                                </a:moveTo>
                                <a:lnTo>
                                  <a:pt x="886" y="0"/>
                                </a:lnTo>
                                <a:lnTo>
                                  <a:pt x="73" y="0"/>
                                </a:lnTo>
                                <a:cubicBezTo>
                                  <a:pt x="33" y="0"/>
                                  <a:pt x="0" y="33"/>
                                  <a:pt x="0" y="72"/>
                                </a:cubicBezTo>
                                <a:lnTo>
                                  <a:pt x="0" y="581"/>
                                </a:lnTo>
                                <a:cubicBezTo>
                                  <a:pt x="0" y="621"/>
                                  <a:pt x="33" y="653"/>
                                  <a:pt x="73" y="653"/>
                                </a:cubicBezTo>
                                <a:lnTo>
                                  <a:pt x="886" y="653"/>
                                </a:lnTo>
                                <a:cubicBezTo>
                                  <a:pt x="926" y="653"/>
                                  <a:pt x="958" y="621"/>
                                  <a:pt x="958" y="581"/>
                                </a:cubicBezTo>
                                <a:lnTo>
                                  <a:pt x="958" y="72"/>
                                </a:lnTo>
                                <a:cubicBezTo>
                                  <a:pt x="958" y="33"/>
                                  <a:pt x="926" y="0"/>
                                  <a:pt x="886" y="0"/>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73" name="Freeform 120"/>
                        <wps:cNvSpPr>
                          <a:spLocks/>
                        </wps:cNvSpPr>
                        <wps:spPr bwMode="auto">
                          <a:xfrm>
                            <a:off x="227013" y="428625"/>
                            <a:ext cx="482600" cy="100013"/>
                          </a:xfrm>
                          <a:custGeom>
                            <a:avLst/>
                            <a:gdLst>
                              <a:gd name="T0" fmla="*/ 2147483646 w 1150"/>
                              <a:gd name="T1" fmla="*/ 2147483646 h 239"/>
                              <a:gd name="T2" fmla="*/ 2147483646 w 1150"/>
                              <a:gd name="T3" fmla="*/ 2147483646 h 239"/>
                              <a:gd name="T4" fmla="*/ 2147483646 w 1150"/>
                              <a:gd name="T5" fmla="*/ 0 h 239"/>
                              <a:gd name="T6" fmla="*/ 2147483646 w 1150"/>
                              <a:gd name="T7" fmla="*/ 0 h 239"/>
                              <a:gd name="T8" fmla="*/ 2147483646 w 1150"/>
                              <a:gd name="T9" fmla="*/ 2147483646 h 239"/>
                              <a:gd name="T10" fmla="*/ 2147483646 w 1150"/>
                              <a:gd name="T11" fmla="*/ 2147483646 h 239"/>
                              <a:gd name="T12" fmla="*/ 2147483646 w 1150"/>
                              <a:gd name="T13" fmla="*/ 2147483646 h 239"/>
                              <a:gd name="T14" fmla="*/ 2147483646 w 1150"/>
                              <a:gd name="T15" fmla="*/ 2147483646 h 239"/>
                              <a:gd name="T16" fmla="*/ 2147483646 w 1150"/>
                              <a:gd name="T17" fmla="*/ 2147483646 h 239"/>
                              <a:gd name="T18" fmla="*/ 2147483646 w 1150"/>
                              <a:gd name="T19" fmla="*/ 2147483646 h 239"/>
                              <a:gd name="T20" fmla="*/ 2147483646 w 1150"/>
                              <a:gd name="T21" fmla="*/ 2147483646 h 239"/>
                              <a:gd name="T22" fmla="*/ 2147483646 w 1150"/>
                              <a:gd name="T23" fmla="*/ 2147483646 h 239"/>
                              <a:gd name="T24" fmla="*/ 2147483646 w 1150"/>
                              <a:gd name="T25" fmla="*/ 2147483646 h 239"/>
                              <a:gd name="T26" fmla="*/ 2147483646 w 1150"/>
                              <a:gd name="T27" fmla="*/ 2147483646 h 239"/>
                              <a:gd name="T28" fmla="*/ 2147483646 w 1150"/>
                              <a:gd name="T29" fmla="*/ 2147483646 h 239"/>
                              <a:gd name="T30" fmla="*/ 2147483646 w 1150"/>
                              <a:gd name="T31" fmla="*/ 2147483646 h 239"/>
                              <a:gd name="T32" fmla="*/ 2147483646 w 1150"/>
                              <a:gd name="T33" fmla="*/ 2147483646 h 239"/>
                              <a:gd name="T34" fmla="*/ 2147483646 w 1150"/>
                              <a:gd name="T35" fmla="*/ 2147483646 h 239"/>
                              <a:gd name="T36" fmla="*/ 2147483646 w 1150"/>
                              <a:gd name="T37" fmla="*/ 2147483646 h 239"/>
                              <a:gd name="T38" fmla="*/ 2147483646 w 1150"/>
                              <a:gd name="T39" fmla="*/ 2147483646 h 239"/>
                              <a:gd name="T40" fmla="*/ 2147483646 w 1150"/>
                              <a:gd name="T41" fmla="*/ 2147483646 h 239"/>
                              <a:gd name="T42" fmla="*/ 2147483646 w 1150"/>
                              <a:gd name="T43" fmla="*/ 2147483646 h 239"/>
                              <a:gd name="T44" fmla="*/ 2147483646 w 1150"/>
                              <a:gd name="T45" fmla="*/ 2147483646 h 239"/>
                              <a:gd name="T46" fmla="*/ 2147483646 w 1150"/>
                              <a:gd name="T47" fmla="*/ 2147483646 h 239"/>
                              <a:gd name="T48" fmla="*/ 2147483646 w 1150"/>
                              <a:gd name="T49" fmla="*/ 2147483646 h 239"/>
                              <a:gd name="T50" fmla="*/ 2147483646 w 1150"/>
                              <a:gd name="T51" fmla="*/ 2147483646 h 239"/>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1150"/>
                              <a:gd name="T79" fmla="*/ 0 h 239"/>
                              <a:gd name="T80" fmla="*/ 1150 w 1150"/>
                              <a:gd name="T81" fmla="*/ 239 h 239"/>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1150" h="239">
                                <a:moveTo>
                                  <a:pt x="1049" y="14"/>
                                </a:moveTo>
                                <a:lnTo>
                                  <a:pt x="1049" y="14"/>
                                </a:lnTo>
                                <a:cubicBezTo>
                                  <a:pt x="1043" y="5"/>
                                  <a:pt x="1033" y="0"/>
                                  <a:pt x="1022" y="0"/>
                                </a:cubicBezTo>
                                <a:lnTo>
                                  <a:pt x="129" y="0"/>
                                </a:lnTo>
                                <a:cubicBezTo>
                                  <a:pt x="118" y="0"/>
                                  <a:pt x="107" y="5"/>
                                  <a:pt x="101" y="14"/>
                                </a:cubicBezTo>
                                <a:lnTo>
                                  <a:pt x="8" y="151"/>
                                </a:lnTo>
                                <a:cubicBezTo>
                                  <a:pt x="1" y="161"/>
                                  <a:pt x="0" y="174"/>
                                  <a:pt x="6" y="185"/>
                                </a:cubicBezTo>
                                <a:cubicBezTo>
                                  <a:pt x="12" y="196"/>
                                  <a:pt x="23" y="203"/>
                                  <a:pt x="35" y="203"/>
                                </a:cubicBezTo>
                                <a:lnTo>
                                  <a:pt x="663" y="203"/>
                                </a:lnTo>
                                <a:cubicBezTo>
                                  <a:pt x="675" y="224"/>
                                  <a:pt x="697" y="239"/>
                                  <a:pt x="724" y="239"/>
                                </a:cubicBezTo>
                                <a:cubicBezTo>
                                  <a:pt x="762" y="239"/>
                                  <a:pt x="793" y="208"/>
                                  <a:pt x="793" y="170"/>
                                </a:cubicBezTo>
                                <a:cubicBezTo>
                                  <a:pt x="793" y="131"/>
                                  <a:pt x="762" y="100"/>
                                  <a:pt x="724" y="100"/>
                                </a:cubicBezTo>
                                <a:cubicBezTo>
                                  <a:pt x="697" y="100"/>
                                  <a:pt x="675" y="115"/>
                                  <a:pt x="663" y="136"/>
                                </a:cubicBezTo>
                                <a:lnTo>
                                  <a:pt x="99" y="136"/>
                                </a:lnTo>
                                <a:lnTo>
                                  <a:pt x="146" y="66"/>
                                </a:lnTo>
                                <a:lnTo>
                                  <a:pt x="1004" y="66"/>
                                </a:lnTo>
                                <a:lnTo>
                                  <a:pt x="1052" y="136"/>
                                </a:lnTo>
                                <a:lnTo>
                                  <a:pt x="997" y="136"/>
                                </a:lnTo>
                                <a:cubicBezTo>
                                  <a:pt x="985" y="115"/>
                                  <a:pt x="963" y="100"/>
                                  <a:pt x="937" y="100"/>
                                </a:cubicBezTo>
                                <a:cubicBezTo>
                                  <a:pt x="898" y="100"/>
                                  <a:pt x="867" y="131"/>
                                  <a:pt x="867" y="170"/>
                                </a:cubicBezTo>
                                <a:cubicBezTo>
                                  <a:pt x="867" y="208"/>
                                  <a:pt x="898" y="239"/>
                                  <a:pt x="937" y="239"/>
                                </a:cubicBezTo>
                                <a:cubicBezTo>
                                  <a:pt x="963" y="239"/>
                                  <a:pt x="985" y="224"/>
                                  <a:pt x="997" y="203"/>
                                </a:cubicBezTo>
                                <a:lnTo>
                                  <a:pt x="1115" y="203"/>
                                </a:lnTo>
                                <a:cubicBezTo>
                                  <a:pt x="1127" y="203"/>
                                  <a:pt x="1139" y="196"/>
                                  <a:pt x="1144" y="185"/>
                                </a:cubicBezTo>
                                <a:cubicBezTo>
                                  <a:pt x="1150" y="174"/>
                                  <a:pt x="1149" y="161"/>
                                  <a:pt x="1142" y="151"/>
                                </a:cubicBezTo>
                                <a:lnTo>
                                  <a:pt x="1049" y="14"/>
                                </a:ln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74" name="Freeform 121"/>
                        <wps:cNvSpPr>
                          <a:spLocks noEditPoints="1"/>
                        </wps:cNvSpPr>
                        <wps:spPr bwMode="auto">
                          <a:xfrm>
                            <a:off x="0" y="71437"/>
                            <a:ext cx="193675" cy="442913"/>
                          </a:xfrm>
                          <a:custGeom>
                            <a:avLst/>
                            <a:gdLst>
                              <a:gd name="T0" fmla="*/ 2147483646 w 461"/>
                              <a:gd name="T1" fmla="*/ 2147483646 h 1055"/>
                              <a:gd name="T2" fmla="*/ 2147483646 w 461"/>
                              <a:gd name="T3" fmla="*/ 2147483646 h 1055"/>
                              <a:gd name="T4" fmla="*/ 2147483646 w 461"/>
                              <a:gd name="T5" fmla="*/ 2147483646 h 1055"/>
                              <a:gd name="T6" fmla="*/ 2147483646 w 461"/>
                              <a:gd name="T7" fmla="*/ 2147483646 h 1055"/>
                              <a:gd name="T8" fmla="*/ 2147483646 w 461"/>
                              <a:gd name="T9" fmla="*/ 2147483646 h 1055"/>
                              <a:gd name="T10" fmla="*/ 2147483646 w 461"/>
                              <a:gd name="T11" fmla="*/ 2147483646 h 1055"/>
                              <a:gd name="T12" fmla="*/ 2147483646 w 461"/>
                              <a:gd name="T13" fmla="*/ 2147483646 h 1055"/>
                              <a:gd name="T14" fmla="*/ 2147483646 w 461"/>
                              <a:gd name="T15" fmla="*/ 2147483646 h 1055"/>
                              <a:gd name="T16" fmla="*/ 2147483646 w 461"/>
                              <a:gd name="T17" fmla="*/ 2147483646 h 1055"/>
                              <a:gd name="T18" fmla="*/ 2147483646 w 461"/>
                              <a:gd name="T19" fmla="*/ 2147483646 h 1055"/>
                              <a:gd name="T20" fmla="*/ 2147483646 w 461"/>
                              <a:gd name="T21" fmla="*/ 0 h 1055"/>
                              <a:gd name="T22" fmla="*/ 2147483646 w 461"/>
                              <a:gd name="T23" fmla="*/ 0 h 1055"/>
                              <a:gd name="T24" fmla="*/ 2147483646 w 461"/>
                              <a:gd name="T25" fmla="*/ 0 h 1055"/>
                              <a:gd name="T26" fmla="*/ 0 w 461"/>
                              <a:gd name="T27" fmla="*/ 2147483646 h 1055"/>
                              <a:gd name="T28" fmla="*/ 0 w 461"/>
                              <a:gd name="T29" fmla="*/ 2147483646 h 1055"/>
                              <a:gd name="T30" fmla="*/ 2147483646 w 461"/>
                              <a:gd name="T31" fmla="*/ 2147483646 h 1055"/>
                              <a:gd name="T32" fmla="*/ 2147483646 w 461"/>
                              <a:gd name="T33" fmla="*/ 2147483646 h 1055"/>
                              <a:gd name="T34" fmla="*/ 2147483646 w 461"/>
                              <a:gd name="T35" fmla="*/ 2147483646 h 1055"/>
                              <a:gd name="T36" fmla="*/ 2147483646 w 461"/>
                              <a:gd name="T37" fmla="*/ 2147483646 h 1055"/>
                              <a:gd name="T38" fmla="*/ 2147483646 w 461"/>
                              <a:gd name="T39" fmla="*/ 0 h 1055"/>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w 461"/>
                              <a:gd name="T61" fmla="*/ 0 h 1055"/>
                              <a:gd name="T62" fmla="*/ 461 w 461"/>
                              <a:gd name="T63" fmla="*/ 1055 h 1055"/>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T60" t="T61" r="T62" b="T63"/>
                            <a:pathLst>
                              <a:path w="461" h="1055">
                                <a:moveTo>
                                  <a:pt x="394" y="955"/>
                                </a:moveTo>
                                <a:lnTo>
                                  <a:pt x="394" y="955"/>
                                </a:lnTo>
                                <a:cubicBezTo>
                                  <a:pt x="394" y="973"/>
                                  <a:pt x="380" y="988"/>
                                  <a:pt x="361" y="988"/>
                                </a:cubicBezTo>
                                <a:lnTo>
                                  <a:pt x="100" y="988"/>
                                </a:lnTo>
                                <a:cubicBezTo>
                                  <a:pt x="82" y="988"/>
                                  <a:pt x="67" y="973"/>
                                  <a:pt x="67" y="955"/>
                                </a:cubicBezTo>
                                <a:lnTo>
                                  <a:pt x="67" y="100"/>
                                </a:lnTo>
                                <a:cubicBezTo>
                                  <a:pt x="67" y="82"/>
                                  <a:pt x="82" y="67"/>
                                  <a:pt x="100" y="67"/>
                                </a:cubicBezTo>
                                <a:lnTo>
                                  <a:pt x="361" y="67"/>
                                </a:lnTo>
                                <a:cubicBezTo>
                                  <a:pt x="380" y="67"/>
                                  <a:pt x="394" y="82"/>
                                  <a:pt x="394" y="100"/>
                                </a:cubicBezTo>
                                <a:lnTo>
                                  <a:pt x="394" y="955"/>
                                </a:lnTo>
                                <a:close/>
                                <a:moveTo>
                                  <a:pt x="361" y="0"/>
                                </a:moveTo>
                                <a:lnTo>
                                  <a:pt x="361" y="0"/>
                                </a:lnTo>
                                <a:lnTo>
                                  <a:pt x="100" y="0"/>
                                </a:lnTo>
                                <a:cubicBezTo>
                                  <a:pt x="45" y="0"/>
                                  <a:pt x="0" y="45"/>
                                  <a:pt x="0" y="100"/>
                                </a:cubicBezTo>
                                <a:lnTo>
                                  <a:pt x="0" y="955"/>
                                </a:lnTo>
                                <a:cubicBezTo>
                                  <a:pt x="0" y="1010"/>
                                  <a:pt x="45" y="1055"/>
                                  <a:pt x="100" y="1055"/>
                                </a:cubicBezTo>
                                <a:lnTo>
                                  <a:pt x="361" y="1055"/>
                                </a:lnTo>
                                <a:cubicBezTo>
                                  <a:pt x="416" y="1055"/>
                                  <a:pt x="461" y="1010"/>
                                  <a:pt x="461" y="955"/>
                                </a:cubicBezTo>
                                <a:lnTo>
                                  <a:pt x="461" y="100"/>
                                </a:lnTo>
                                <a:cubicBezTo>
                                  <a:pt x="461" y="45"/>
                                  <a:pt x="416" y="0"/>
                                  <a:pt x="361" y="0"/>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75" name="Freeform 122"/>
                        <wps:cNvSpPr>
                          <a:spLocks/>
                        </wps:cNvSpPr>
                        <wps:spPr bwMode="auto">
                          <a:xfrm>
                            <a:off x="41275" y="149225"/>
                            <a:ext cx="111125" cy="28575"/>
                          </a:xfrm>
                          <a:custGeom>
                            <a:avLst/>
                            <a:gdLst>
                              <a:gd name="T0" fmla="*/ 2147483646 w 267"/>
                              <a:gd name="T1" fmla="*/ 0 h 67"/>
                              <a:gd name="T2" fmla="*/ 2147483646 w 267"/>
                              <a:gd name="T3" fmla="*/ 0 h 67"/>
                              <a:gd name="T4" fmla="*/ 2147483646 w 267"/>
                              <a:gd name="T5" fmla="*/ 0 h 67"/>
                              <a:gd name="T6" fmla="*/ 0 w 267"/>
                              <a:gd name="T7" fmla="*/ 2147483646 h 67"/>
                              <a:gd name="T8" fmla="*/ 2147483646 w 267"/>
                              <a:gd name="T9" fmla="*/ 2147483646 h 67"/>
                              <a:gd name="T10" fmla="*/ 2147483646 w 267"/>
                              <a:gd name="T11" fmla="*/ 2147483646 h 67"/>
                              <a:gd name="T12" fmla="*/ 2147483646 w 267"/>
                              <a:gd name="T13" fmla="*/ 2147483646 h 67"/>
                              <a:gd name="T14" fmla="*/ 2147483646 w 267"/>
                              <a:gd name="T15" fmla="*/ 0 h 67"/>
                              <a:gd name="T16" fmla="*/ 0 60000 65536"/>
                              <a:gd name="T17" fmla="*/ 0 60000 65536"/>
                              <a:gd name="T18" fmla="*/ 0 60000 65536"/>
                              <a:gd name="T19" fmla="*/ 0 60000 65536"/>
                              <a:gd name="T20" fmla="*/ 0 60000 65536"/>
                              <a:gd name="T21" fmla="*/ 0 60000 65536"/>
                              <a:gd name="T22" fmla="*/ 0 60000 65536"/>
                              <a:gd name="T23" fmla="*/ 0 60000 65536"/>
                              <a:gd name="T24" fmla="*/ 0 w 267"/>
                              <a:gd name="T25" fmla="*/ 0 h 67"/>
                              <a:gd name="T26" fmla="*/ 267 w 267"/>
                              <a:gd name="T27" fmla="*/ 67 h 67"/>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67" h="67">
                                <a:moveTo>
                                  <a:pt x="234" y="0"/>
                                </a:moveTo>
                                <a:lnTo>
                                  <a:pt x="234" y="0"/>
                                </a:lnTo>
                                <a:lnTo>
                                  <a:pt x="34" y="0"/>
                                </a:lnTo>
                                <a:cubicBezTo>
                                  <a:pt x="15" y="0"/>
                                  <a:pt x="0" y="15"/>
                                  <a:pt x="0" y="33"/>
                                </a:cubicBezTo>
                                <a:cubicBezTo>
                                  <a:pt x="0" y="52"/>
                                  <a:pt x="15" y="67"/>
                                  <a:pt x="34" y="67"/>
                                </a:cubicBezTo>
                                <a:lnTo>
                                  <a:pt x="234" y="67"/>
                                </a:lnTo>
                                <a:cubicBezTo>
                                  <a:pt x="252" y="67"/>
                                  <a:pt x="267" y="52"/>
                                  <a:pt x="267" y="33"/>
                                </a:cubicBezTo>
                                <a:cubicBezTo>
                                  <a:pt x="267" y="15"/>
                                  <a:pt x="252" y="0"/>
                                  <a:pt x="234" y="0"/>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76" name="Freeform 123"/>
                        <wps:cNvSpPr>
                          <a:spLocks/>
                        </wps:cNvSpPr>
                        <wps:spPr bwMode="auto">
                          <a:xfrm>
                            <a:off x="41275" y="188912"/>
                            <a:ext cx="111125" cy="28575"/>
                          </a:xfrm>
                          <a:custGeom>
                            <a:avLst/>
                            <a:gdLst>
                              <a:gd name="T0" fmla="*/ 2147483646 w 267"/>
                              <a:gd name="T1" fmla="*/ 0 h 67"/>
                              <a:gd name="T2" fmla="*/ 2147483646 w 267"/>
                              <a:gd name="T3" fmla="*/ 0 h 67"/>
                              <a:gd name="T4" fmla="*/ 2147483646 w 267"/>
                              <a:gd name="T5" fmla="*/ 0 h 67"/>
                              <a:gd name="T6" fmla="*/ 0 w 267"/>
                              <a:gd name="T7" fmla="*/ 2147483646 h 67"/>
                              <a:gd name="T8" fmla="*/ 2147483646 w 267"/>
                              <a:gd name="T9" fmla="*/ 2147483646 h 67"/>
                              <a:gd name="T10" fmla="*/ 2147483646 w 267"/>
                              <a:gd name="T11" fmla="*/ 2147483646 h 67"/>
                              <a:gd name="T12" fmla="*/ 2147483646 w 267"/>
                              <a:gd name="T13" fmla="*/ 2147483646 h 67"/>
                              <a:gd name="T14" fmla="*/ 2147483646 w 267"/>
                              <a:gd name="T15" fmla="*/ 0 h 67"/>
                              <a:gd name="T16" fmla="*/ 0 60000 65536"/>
                              <a:gd name="T17" fmla="*/ 0 60000 65536"/>
                              <a:gd name="T18" fmla="*/ 0 60000 65536"/>
                              <a:gd name="T19" fmla="*/ 0 60000 65536"/>
                              <a:gd name="T20" fmla="*/ 0 60000 65536"/>
                              <a:gd name="T21" fmla="*/ 0 60000 65536"/>
                              <a:gd name="T22" fmla="*/ 0 60000 65536"/>
                              <a:gd name="T23" fmla="*/ 0 60000 65536"/>
                              <a:gd name="T24" fmla="*/ 0 w 267"/>
                              <a:gd name="T25" fmla="*/ 0 h 67"/>
                              <a:gd name="T26" fmla="*/ 267 w 267"/>
                              <a:gd name="T27" fmla="*/ 67 h 67"/>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67" h="67">
                                <a:moveTo>
                                  <a:pt x="234" y="0"/>
                                </a:moveTo>
                                <a:lnTo>
                                  <a:pt x="234" y="0"/>
                                </a:lnTo>
                                <a:lnTo>
                                  <a:pt x="34" y="0"/>
                                </a:lnTo>
                                <a:cubicBezTo>
                                  <a:pt x="15" y="0"/>
                                  <a:pt x="0" y="15"/>
                                  <a:pt x="0" y="34"/>
                                </a:cubicBezTo>
                                <a:cubicBezTo>
                                  <a:pt x="0" y="52"/>
                                  <a:pt x="15" y="67"/>
                                  <a:pt x="34" y="67"/>
                                </a:cubicBezTo>
                                <a:lnTo>
                                  <a:pt x="234" y="67"/>
                                </a:lnTo>
                                <a:cubicBezTo>
                                  <a:pt x="252" y="67"/>
                                  <a:pt x="267" y="52"/>
                                  <a:pt x="267" y="34"/>
                                </a:cubicBezTo>
                                <a:cubicBezTo>
                                  <a:pt x="267" y="15"/>
                                  <a:pt x="252" y="0"/>
                                  <a:pt x="234" y="0"/>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77" name="Freeform 124"/>
                        <wps:cNvSpPr>
                          <a:spLocks/>
                        </wps:cNvSpPr>
                        <wps:spPr bwMode="auto">
                          <a:xfrm>
                            <a:off x="41275" y="228600"/>
                            <a:ext cx="111125" cy="26988"/>
                          </a:xfrm>
                          <a:custGeom>
                            <a:avLst/>
                            <a:gdLst>
                              <a:gd name="T0" fmla="*/ 2147483646 w 267"/>
                              <a:gd name="T1" fmla="*/ 0 h 66"/>
                              <a:gd name="T2" fmla="*/ 2147483646 w 267"/>
                              <a:gd name="T3" fmla="*/ 0 h 66"/>
                              <a:gd name="T4" fmla="*/ 2147483646 w 267"/>
                              <a:gd name="T5" fmla="*/ 0 h 66"/>
                              <a:gd name="T6" fmla="*/ 0 w 267"/>
                              <a:gd name="T7" fmla="*/ 2147483646 h 66"/>
                              <a:gd name="T8" fmla="*/ 2147483646 w 267"/>
                              <a:gd name="T9" fmla="*/ 2147483646 h 66"/>
                              <a:gd name="T10" fmla="*/ 2147483646 w 267"/>
                              <a:gd name="T11" fmla="*/ 2147483646 h 66"/>
                              <a:gd name="T12" fmla="*/ 2147483646 w 267"/>
                              <a:gd name="T13" fmla="*/ 2147483646 h 66"/>
                              <a:gd name="T14" fmla="*/ 2147483646 w 267"/>
                              <a:gd name="T15" fmla="*/ 0 h 66"/>
                              <a:gd name="T16" fmla="*/ 0 60000 65536"/>
                              <a:gd name="T17" fmla="*/ 0 60000 65536"/>
                              <a:gd name="T18" fmla="*/ 0 60000 65536"/>
                              <a:gd name="T19" fmla="*/ 0 60000 65536"/>
                              <a:gd name="T20" fmla="*/ 0 60000 65536"/>
                              <a:gd name="T21" fmla="*/ 0 60000 65536"/>
                              <a:gd name="T22" fmla="*/ 0 60000 65536"/>
                              <a:gd name="T23" fmla="*/ 0 60000 65536"/>
                              <a:gd name="T24" fmla="*/ 0 w 267"/>
                              <a:gd name="T25" fmla="*/ 0 h 66"/>
                              <a:gd name="T26" fmla="*/ 267 w 267"/>
                              <a:gd name="T27" fmla="*/ 66 h 6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67" h="66">
                                <a:moveTo>
                                  <a:pt x="234" y="0"/>
                                </a:moveTo>
                                <a:lnTo>
                                  <a:pt x="234" y="0"/>
                                </a:lnTo>
                                <a:lnTo>
                                  <a:pt x="34" y="0"/>
                                </a:lnTo>
                                <a:cubicBezTo>
                                  <a:pt x="15" y="0"/>
                                  <a:pt x="0" y="15"/>
                                  <a:pt x="0" y="33"/>
                                </a:cubicBezTo>
                                <a:cubicBezTo>
                                  <a:pt x="0" y="52"/>
                                  <a:pt x="15" y="66"/>
                                  <a:pt x="34" y="66"/>
                                </a:cubicBezTo>
                                <a:lnTo>
                                  <a:pt x="234" y="66"/>
                                </a:lnTo>
                                <a:cubicBezTo>
                                  <a:pt x="252" y="66"/>
                                  <a:pt x="267" y="52"/>
                                  <a:pt x="267" y="33"/>
                                </a:cubicBezTo>
                                <a:cubicBezTo>
                                  <a:pt x="267" y="15"/>
                                  <a:pt x="252" y="0"/>
                                  <a:pt x="234" y="0"/>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s:wsp>
                        <wps:cNvPr id="78" name="Freeform 125"/>
                        <wps:cNvSpPr>
                          <a:spLocks noEditPoints="1"/>
                        </wps:cNvSpPr>
                        <wps:spPr bwMode="auto">
                          <a:xfrm>
                            <a:off x="55563" y="373062"/>
                            <a:ext cx="82550" cy="84138"/>
                          </a:xfrm>
                          <a:custGeom>
                            <a:avLst/>
                            <a:gdLst>
                              <a:gd name="T0" fmla="*/ 2147483646 w 200"/>
                              <a:gd name="T1" fmla="*/ 2147483646 h 200"/>
                              <a:gd name="T2" fmla="*/ 2147483646 w 200"/>
                              <a:gd name="T3" fmla="*/ 2147483646 h 200"/>
                              <a:gd name="T4" fmla="*/ 2147483646 w 200"/>
                              <a:gd name="T5" fmla="*/ 2147483646 h 200"/>
                              <a:gd name="T6" fmla="*/ 2147483646 w 200"/>
                              <a:gd name="T7" fmla="*/ 2147483646 h 200"/>
                              <a:gd name="T8" fmla="*/ 2147483646 w 200"/>
                              <a:gd name="T9" fmla="*/ 2147483646 h 200"/>
                              <a:gd name="T10" fmla="*/ 2147483646 w 200"/>
                              <a:gd name="T11" fmla="*/ 2147483646 h 200"/>
                              <a:gd name="T12" fmla="*/ 2147483646 w 200"/>
                              <a:gd name="T13" fmla="*/ 0 h 200"/>
                              <a:gd name="T14" fmla="*/ 2147483646 w 200"/>
                              <a:gd name="T15" fmla="*/ 0 h 200"/>
                              <a:gd name="T16" fmla="*/ 0 w 200"/>
                              <a:gd name="T17" fmla="*/ 2147483646 h 200"/>
                              <a:gd name="T18" fmla="*/ 2147483646 w 200"/>
                              <a:gd name="T19" fmla="*/ 2147483646 h 200"/>
                              <a:gd name="T20" fmla="*/ 2147483646 w 200"/>
                              <a:gd name="T21" fmla="*/ 2147483646 h 200"/>
                              <a:gd name="T22" fmla="*/ 2147483646 w 200"/>
                              <a:gd name="T23" fmla="*/ 0 h 20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200"/>
                              <a:gd name="T37" fmla="*/ 0 h 200"/>
                              <a:gd name="T38" fmla="*/ 200 w 200"/>
                              <a:gd name="T39" fmla="*/ 200 h 200"/>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200" h="200">
                                <a:moveTo>
                                  <a:pt x="100" y="134"/>
                                </a:moveTo>
                                <a:lnTo>
                                  <a:pt x="100" y="134"/>
                                </a:lnTo>
                                <a:cubicBezTo>
                                  <a:pt x="81" y="134"/>
                                  <a:pt x="66" y="119"/>
                                  <a:pt x="66" y="100"/>
                                </a:cubicBezTo>
                                <a:cubicBezTo>
                                  <a:pt x="66" y="82"/>
                                  <a:pt x="81" y="67"/>
                                  <a:pt x="100" y="67"/>
                                </a:cubicBezTo>
                                <a:cubicBezTo>
                                  <a:pt x="118" y="67"/>
                                  <a:pt x="133" y="82"/>
                                  <a:pt x="133" y="100"/>
                                </a:cubicBezTo>
                                <a:cubicBezTo>
                                  <a:pt x="133" y="119"/>
                                  <a:pt x="118" y="134"/>
                                  <a:pt x="100" y="134"/>
                                </a:cubicBezTo>
                                <a:close/>
                                <a:moveTo>
                                  <a:pt x="100" y="0"/>
                                </a:moveTo>
                                <a:lnTo>
                                  <a:pt x="100" y="0"/>
                                </a:lnTo>
                                <a:cubicBezTo>
                                  <a:pt x="45" y="0"/>
                                  <a:pt x="0" y="45"/>
                                  <a:pt x="0" y="100"/>
                                </a:cubicBezTo>
                                <a:cubicBezTo>
                                  <a:pt x="0" y="155"/>
                                  <a:pt x="45" y="200"/>
                                  <a:pt x="100" y="200"/>
                                </a:cubicBezTo>
                                <a:cubicBezTo>
                                  <a:pt x="155" y="200"/>
                                  <a:pt x="200" y="155"/>
                                  <a:pt x="200" y="100"/>
                                </a:cubicBezTo>
                                <a:cubicBezTo>
                                  <a:pt x="200" y="45"/>
                                  <a:pt x="155" y="0"/>
                                  <a:pt x="100" y="0"/>
                                </a:cubicBezTo>
                                <a:close/>
                              </a:path>
                            </a:pathLst>
                          </a:custGeom>
                          <a:solidFill>
                            <a:srgbClr val="474747"/>
                          </a:solidFill>
                          <a:ln>
                            <a:noFill/>
                          </a:ln>
                          <a:extLst>
                            <a:ext uri="{91240B29-F687-4F45-9708-019B960494DF}">
                              <a14:hiddenLine xmlns:a14="http://schemas.microsoft.com/office/drawing/2010/main" w="0">
                                <a:solidFill>
                                  <a:srgbClr val="000000"/>
                                </a:solidFill>
                                <a:round/>
                                <a:headEnd/>
                                <a:tailEnd/>
                              </a14:hiddenLine>
                            </a:ext>
                          </a:extLst>
                        </wps:spPr>
                        <wps:bodyPr/>
                      </wps:wsp>
                    </wpg:wgp>
                  </a:graphicData>
                </a:graphic>
                <wp14:sizeRelH relativeFrom="margin">
                  <wp14:pctWidth>0</wp14:pctWidth>
                </wp14:sizeRelH>
                <wp14:sizeRelV relativeFrom="margin">
                  <wp14:pctHeight>0</wp14:pctHeight>
                </wp14:sizeRelV>
              </wp:anchor>
            </w:drawing>
          </mc:Choice>
          <mc:Fallback>
            <w:pict>
              <v:group w14:anchorId="24DAAF49" id="组合 106" o:spid="_x0000_s1026" style="position:absolute;left:0;text-align:left;margin-left:160.25pt;margin-top:214.5pt;width:37.45pt;height:29.95pt;z-index:251658240;mso-position-horizontal-relative:margin;mso-width-relative:margin;mso-height-relative:margin" coordsize="7191,5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">
                <v:shape id="Freeform 117" o:spid="_x0000_s1027" style="position:absolute;left:2159;width:5032;height:3683;visibility:visible;mso-wrap-style:square;v-text-anchor:top" coordsize="1200,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rNtsIA&#10;AADbAAAADwAAAGRycy9kb3ducmV2LnhtbERPz2vCMBS+C/sfwhvsIppOwWlnWoagOOZlVe+P5K3t&#10;1ryUJmvrf78cBh4/vt/bfLSN6KnztWMFz/MEBLF2puZSweW8n61B+IBssHFMCm7kIc8eJltMjRv4&#10;k/oilCKGsE9RQRVCm0rpdUUW/dy1xJH7cp3FEGFXStPhEMNtIxdJspIWa44NFba0q0j/FL9WwZDs&#10;Du/XabFefh/Pp956ffvYaKWeHse3VxCBxnAX/7uPRsFLXB+/xB8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es22wgAAANsAAAAPAAAAAAAAAAAAAAAAAJgCAABkcnMvZG93&#10;bnJldi54bWxQSwUGAAAAAAQABAD1AAAAhwMAAAAA&#10;" path="m1133,788r,c1133,801,1122,813,1108,813l92,813c78,813,67,801,67,788l67,92c67,78,78,67,92,67r1016,c1122,67,1133,78,1133,92r,696xm1108,r,l92,c42,,,41,,92l,788v,50,42,91,92,91l1108,879v51,,92,-41,92,-91l1200,92c1200,41,1159,,1108,xe" fillcolor="#474747" stroked="f" strokeweight="0">
                  <v:path arrowok="t" o:connecttype="custom" o:connectlocs="2147483646,2147483646;2147483646,2147483646;2147483646,2147483646;2147483646,2147483646;2147483646,2147483646;2147483646,2147483646;2147483646,2147483646;2147483646,2147483646;2147483646,2147483646;2147483646,2147483646;2147483646,0;2147483646,0;2147483646,0;0,2147483646;0,2147483646;2147483646,2147483646;2147483646,2147483646;2147483646,2147483646;2147483646,2147483646;2147483646,0" o:connectangles="0,0,0,0,0,0,0,0,0,0,0,0,0,0,0,0,0,0,0,0" textboxrect="0,0,1200,879"/>
                  <o:lock v:ext="edit" verticies="t"/>
                </v:shape>
                <v:shape id="Freeform 118" o:spid="_x0000_s1028" style="position:absolute;left:3873;top:3841;width:1619;height:270;visibility:visible;mso-wrap-style:square;v-text-anchor:top" coordsize="38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2zuMIA&#10;AADbAAAADwAAAGRycy9kb3ducmV2LnhtbESP3YrCMBSE7wXfIRxh7zTtXqh0jbIs6Mp65c8DHJvT&#10;pmxzUpto69sbQfBymJlvmMWqt7W4UesrxwrSSQKCOHe64lLB6bgez0H4gKyxdkwK7uRhtRwOFphp&#10;1/GebodQighhn6ECE0KTSelzQxb9xDXE0StcazFE2ZZSt9hFuK3lZ5JMpcWK44LBhn4M5f+Hq1Xw&#10;Z85zrnby934qZummMJfOXC9KfYz67y8QgfrwDr/aW61glsLz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jbO4wgAAANsAAAAPAAAAAAAAAAAAAAAAAJgCAABkcnMvZG93&#10;bnJldi54bWxQSwUGAAAAAAQABAD1AAAAhwMAAAAA&#10;" path="m351,67r,c370,67,385,52,385,33,385,15,370,,351,l33,c15,,,15,,33,,52,15,67,33,67r318,xe" fillcolor="#474747" stroked="f" strokeweight="0">
                  <v:path arrowok="t" o:connecttype="custom" o:connectlocs="2147483646,2147483646;2147483646,2147483646;2147483646,2147483646;2147483646,0;2147483646,0;0,2147483646;2147483646,2147483646;2147483646,2147483646" o:connectangles="0,0,0,0,0,0,0,0" textboxrect="0,0,385,67"/>
                </v:shape>
                <v:shape id="Freeform 119" o:spid="_x0000_s1029" style="position:absolute;left:2667;top:476;width:4016;height:2730;visibility:visible;mso-wrap-style:square;v-text-anchor:top" coordsize="958,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g68QA&#10;AADbAAAADwAAAGRycy9kb3ducmV2LnhtbESPQWvCQBSE7wX/w/IEb3Wj0sam2YgUFPFk1Utvz+wz&#10;G5p9G7JbE/99Vyj0OMzMN0y+GmwjbtT52rGC2TQBQVw6XXOl4HzaPC9B+ICssXFMCu7kYVWMnnLM&#10;tOv5k27HUIkIYZ+hAhNCm0npS0MW/dS1xNG7us5iiLKrpO6wj3DbyHmSvEqLNccFgy19GCq/jz9W&#10;wdWkl8v+rT0ctuli4/vlV7JzL0pNxsP6HUSgIfyH/9o7rSCdw+NL/AG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RIOvEAAAA2wAAAA8AAAAAAAAAAAAAAAAAmAIAAGRycy9k&#10;b3ducmV2LnhtbFBLBQYAAAAABAAEAPUAAACJAwAAAAA=&#10;" path="m918,581r,c918,598,903,613,886,613r-813,c55,613,40,598,40,581l40,72c40,55,55,40,73,40r813,c903,40,918,55,918,72r,509xm886,r,l73,c33,,,33,,72l,581v,40,33,72,73,72l886,653v40,,72,-32,72,-72l958,72c958,33,926,,886,xe" fillcolor="#474747" stroked="f" strokeweight="0">
                  <v:path arrowok="t" o:connecttype="custom" o:connectlocs="2147483646,2147483646;2147483646,2147483646;2147483646,2147483646;2147483646,2147483646;2147483646,2147483646;2147483646,2147483646;2147483646,2147483646;2147483646,2147483646;2147483646,2147483646;2147483646,2147483646;2147483646,0;2147483646,0;2147483646,0;0,2147483646;0,2147483646;2147483646,2147483646;2147483646,2147483646;2147483646,2147483646;2147483646,2147483646;2147483646,0" o:connectangles="0,0,0,0,0,0,0,0,0,0,0,0,0,0,0,0,0,0,0,0" textboxrect="0,0,958,653"/>
                  <o:lock v:ext="edit" verticies="t"/>
                </v:shape>
                <v:shape id="Freeform 120" o:spid="_x0000_s1030" style="position:absolute;left:2270;top:4286;width:4826;height:1000;visibility:visible;mso-wrap-style:square;v-text-anchor:top" coordsize="1150,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29sYA&#10;AADbAAAADwAAAGRycy9kb3ducmV2LnhtbESPW2sCMRSE3wv9D+EUfKtZL2i7NUoRBV8UL8XSt8Pm&#10;dHfr5mRNoq7/3ghCH4eZ+YYZTRpTiTM5X1pW0GknIIgzq0vOFXzt5q9vIHxA1lhZJgVX8jAZPz+N&#10;MNX2whs6b0MuIoR9igqKEOpUSp8VZNC3bU0cvV/rDIYoXS61w0uEm0p2k2QgDZYcFwqsaVpQdtie&#10;jAKzXC0Ozr7L2c/1+Dft7/ad7/VeqdZL8/kBIlAT/sOP9kIrGPbg/iX+AD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29sYAAADbAAAADwAAAAAAAAAAAAAAAACYAgAAZHJz&#10;L2Rvd25yZXYueG1sUEsFBgAAAAAEAAQA9QAAAIsDAAAAAA==&#10;" path="m1049,14r,c1043,5,1033,,1022,l129,c118,,107,5,101,14l8,151c1,161,,174,6,185v6,11,17,18,29,18l663,203v12,21,34,36,61,36c762,239,793,208,793,170v,-39,-31,-70,-69,-70c697,100,675,115,663,136r-564,l146,66r858,l1052,136r-55,c985,115,963,100,937,100v-39,,-70,31,-70,70c867,208,898,239,937,239v26,,48,-15,60,-36l1115,203v12,,24,-7,29,-18c1150,174,1149,161,1142,151l1049,14xe" fillcolor="#474747" stroked="f" strokeweight="0">
                  <v:path arrowok="t" o:connecttype="custom" o:connectlocs="2147483646,2147483646;2147483646,2147483646;2147483646,0;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 textboxrect="0,0,1150,239"/>
                </v:shape>
                <v:shape id="Freeform 121" o:spid="_x0000_s1031" style="position:absolute;top:714;width:1936;height:4429;visibility:visible;mso-wrap-style:square;v-text-anchor:top" coordsize="461,1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CXsQA&#10;AADbAAAADwAAAGRycy9kb3ducmV2LnhtbESP3WrCQBSE7wXfYTlC75qNv63RVbQgLShCrd4fssck&#10;mD0bstskvn1XKHg5zMw3zHLdmVI0VLvCsoJhFIMgTq0uOFNw/tm9voNwHlljaZkU3MnBetXvLTHR&#10;tuVvak4+EwHCLkEFufdVIqVLczLoIlsRB+9qa4M+yDqTusY2wE0pR3E8kwYLDgs5VvSRU3o7/RoF&#10;5W4/mfvDcX5vpvJy2dpxOmo/lXoZdJsFCE+df4b/219awdsEHl/C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Igl7EAAAA2wAAAA8AAAAAAAAAAAAAAAAAmAIAAGRycy9k&#10;b3ducmV2LnhtbFBLBQYAAAAABAAEAPUAAACJAwAAAAA=&#10;" path="m394,955r,c394,973,380,988,361,988r-261,c82,988,67,973,67,955r,-855c67,82,82,67,100,67r261,c380,67,394,82,394,100r,855xm361,r,l100,c45,,,45,,100l,955v,55,45,100,100,100l361,1055v55,,100,-45,100,-100l461,100c461,45,416,,361,xe" fillcolor="#474747" stroked="f" strokeweight="0">
                  <v:path arrowok="t" o:connecttype="custom" o:connectlocs="2147483646,2147483646;2147483646,2147483646;2147483646,2147483646;2147483646,2147483646;2147483646,2147483646;2147483646,2147483646;2147483646,2147483646;2147483646,2147483646;2147483646,2147483646;2147483646,2147483646;2147483646,0;2147483646,0;2147483646,0;0,2147483646;0,2147483646;2147483646,2147483646;2147483646,2147483646;2147483646,2147483646;2147483646,2147483646;2147483646,0" o:connectangles="0,0,0,0,0,0,0,0,0,0,0,0,0,0,0,0,0,0,0,0" textboxrect="0,0,461,1055"/>
                  <o:lock v:ext="edit" verticies="t"/>
                </v:shape>
                <v:shape id="Freeform 122" o:spid="_x0000_s1032" style="position:absolute;left:412;top:1492;width:1112;height:286;visibility:visible;mso-wrap-style:square;v-text-anchor:top" coordsize="26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Oe08MA&#10;AADbAAAADwAAAGRycy9kb3ducmV2LnhtbESPS6vCMBSE94L/IRzBjWiq+KLXKCIIgitf6N0dmnPb&#10;cpuT0kRb/70RBJfDzHzDLFaNKcSDKpdbVjAcRCCIE6tzThWcT9v+HITzyBoLy6TgSQ5Wy3ZrgbG2&#10;NR/ocfSpCBB2MSrIvC9jKV2SkUE3sCVx8P5sZdAHWaVSV1gHuCnkKIqm0mDOYSHDkjYZJf/Hu1FQ&#10;1HNzu/bOl9uIp+t9b1Pa8exXqW6nWf+A8NT4b/jT3mkFswm8v4Qf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Oe08MAAADbAAAADwAAAAAAAAAAAAAAAACYAgAAZHJzL2Rv&#10;d25yZXYueG1sUEsFBgAAAAAEAAQA9QAAAIgDAAAAAA==&#10;" path="m234,r,l34,c15,,,15,,33,,52,15,67,34,67r200,c252,67,267,52,267,33,267,15,252,,234,xe" fillcolor="#474747" stroked="f" strokeweight="0">
                  <v:path arrowok="t" o:connecttype="custom" o:connectlocs="2147483646,0;2147483646,0;2147483646,0;0,2147483646;2147483646,2147483646;2147483646,2147483646;2147483646,2147483646;2147483646,0" o:connectangles="0,0,0,0,0,0,0,0" textboxrect="0,0,267,67"/>
                </v:shape>
                <v:shape id="Freeform 123" o:spid="_x0000_s1033" style="position:absolute;left:412;top:1889;width:1112;height:285;visibility:visible;mso-wrap-style:square;v-text-anchor:top" coordsize="26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ApMUA&#10;AADbAAAADwAAAGRycy9kb3ducmV2LnhtbESPQWuDQBSE74H8h+UVeglxjRQN1k0IgUKhpySWJreH&#10;+6pS9624W7X/Plso9DjMzDdMsZ9NJ0YaXGtZwSaKQRBXVrdcKygvL+stCOeRNXaWScEPOdjvlosC&#10;c20nPtF49rUIEHY5Kmi873MpXdWQQRfZnjh4n3Yw6IMcaqkHnALcdDKJ41QabDksNNjTsaHq6/xt&#10;FHTT1lw/VuX7NeH08LY69vYpuyn1+DAfnkF4mv1/+K/9qhVkKfx+CT9A7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wQCkxQAAANsAAAAPAAAAAAAAAAAAAAAAAJgCAABkcnMv&#10;ZG93bnJldi54bWxQSwUGAAAAAAQABAD1AAAAigMAAAAA&#10;" path="m234,r,l34,c15,,,15,,34,,52,15,67,34,67r200,c252,67,267,52,267,34,267,15,252,,234,xe" fillcolor="#474747" stroked="f" strokeweight="0">
                  <v:path arrowok="t" o:connecttype="custom" o:connectlocs="2147483646,0;2147483646,0;2147483646,0;0,2147483646;2147483646,2147483646;2147483646,2147483646;2147483646,2147483646;2147483646,0" o:connectangles="0,0,0,0,0,0,0,0" textboxrect="0,0,267,67"/>
                </v:shape>
                <v:shape id="Freeform 124" o:spid="_x0000_s1034" style="position:absolute;left:412;top:2286;width:1112;height:269;visibility:visible;mso-wrap-style:square;v-text-anchor:top" coordsize="26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XS8MA&#10;AADbAAAADwAAAGRycy9kb3ducmV2LnhtbESPT4vCMBTE7wt+h/AEb2vqgluppkUEl+LNfwdvj+bZ&#10;FpuX0sTa3U9vFgSPw8z8hlllg2lET52rLSuYTSMQxIXVNZcKTsft5wKE88gaG8uk4JccZOnoY4WJ&#10;tg/eU3/wpQgQdgkqqLxvEyldUZFBN7UtcfCutjPog+xKqTt8BLhp5FcUfUuDNYeFClvaVFTcDnej&#10;ID/uTnzO47/9jep7yduL7X/mSk3Gw3oJwtPg3+FXO9cK4hj+v4Qf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vXS8MAAADbAAAADwAAAAAAAAAAAAAAAACYAgAAZHJzL2Rv&#10;d25yZXYueG1sUEsFBgAAAAAEAAQA9QAAAIgDAAAAAA==&#10;" path="m234,r,l34,c15,,,15,,33,,52,15,66,34,66r200,c252,66,267,52,267,33,267,15,252,,234,xe" fillcolor="#474747" stroked="f" strokeweight="0">
                  <v:path arrowok="t" o:connecttype="custom" o:connectlocs="2147483646,0;2147483646,0;2147483646,0;0,2147483646;2147483646,2147483646;2147483646,2147483646;2147483646,2147483646;2147483646,0" o:connectangles="0,0,0,0,0,0,0,0" textboxrect="0,0,267,66"/>
                </v:shape>
                <v:shape id="Freeform 125" o:spid="_x0000_s1035" style="position:absolute;left:555;top:3730;width:826;height:842;visibility:visible;mso-wrap-style:square;v-text-anchor:top" coordsize="20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Z2vr8A&#10;AADbAAAADwAAAGRycy9kb3ducmV2LnhtbERPy4rCMBTdD/gP4QruxlQXKtUogyjqUutjlpfmTlOm&#10;ualN1Pr3ZiG4PJz3bNHaStyp8aVjBYN+AoI4d7rkQsExW39PQPiArLFyTAqe5GEx73zNMNXuwXu6&#10;H0IhYgj7FBWYEOpUSp8bsuj7riaO3J9rLIYIm0LqBh8x3FZymCQjabHk2GCwpqWh/P9wswqyq94U&#10;9rc6nk843l2G2ao9m5VSvW77MwURqA0f8du91QrGcWz8En+An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Zna+vwAAANsAAAAPAAAAAAAAAAAAAAAAAJgCAABkcnMvZG93bnJl&#10;di54bWxQSwUGAAAAAAQABAD1AAAAhAMAAAAA&#10;" path="m100,134r,c81,134,66,119,66,100,66,82,81,67,100,67v18,,33,15,33,33c133,119,118,134,100,134xm100,r,c45,,,45,,100v,55,45,100,100,100c155,200,200,155,200,100,200,45,155,,100,xe" fillcolor="#474747" stroked="f" strokeweight="0">
                  <v:path arrowok="t" o:connecttype="custom" o:connectlocs="2147483646,2147483646;2147483646,2147483646;2147483646,2147483646;2147483646,2147483646;2147483646,2147483646;2147483646,2147483646;2147483646,0;2147483646,0;0,2147483646;2147483646,2147483646;2147483646,2147483646;2147483646,0" o:connectangles="0,0,0,0,0,0,0,0,0,0,0,0" textboxrect="0,0,200,200"/>
                  <o:lock v:ext="edit" verticies="t"/>
                </v:shape>
                <w10:wrap anchorx="margin"/>
              </v:group>
            </w:pict>
          </mc:Fallback>
        </mc:AlternateContent>
      </w:r>
      <w:r w:rsidR="00F73C6D">
        <mc:AlternateContent>
          <mc:Choice Requires="wps">
            <w:drawing>
              <wp:anchor distT="0" distB="0" distL="114300" distR="114300" simplePos="0" relativeHeight="251649536" behindDoc="0" locked="0" layoutInCell="1" allowOverlap="1" wp14:anchorId="2948A04A" wp14:editId="039448B8">
                <wp:simplePos x="0" y="0"/>
                <wp:positionH relativeFrom="column">
                  <wp:posOffset>1227455</wp:posOffset>
                </wp:positionH>
                <wp:positionV relativeFrom="paragraph">
                  <wp:posOffset>111760</wp:posOffset>
                </wp:positionV>
                <wp:extent cx="2070100" cy="1357630"/>
                <wp:effectExtent l="0" t="0" r="25400" b="13970"/>
                <wp:wrapNone/>
                <wp:docPr id="90" name="矩形 90"/>
                <wp:cNvGraphicFramePr/>
                <a:graphic xmlns:a="http://schemas.openxmlformats.org/drawingml/2006/main">
                  <a:graphicData uri="http://schemas.microsoft.com/office/word/2010/wordprocessingShape">
                    <wps:wsp>
                      <wps:cNvSpPr/>
                      <wps:spPr>
                        <a:xfrm>
                          <a:off x="0" y="0"/>
                          <a:ext cx="2070100" cy="1357630"/>
                        </a:xfrm>
                        <a:prstGeom prst="rect">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AD985" id="矩形 90" o:spid="_x0000_s1026" style="position:absolute;left:0;text-align:left;margin-left:96.65pt;margin-top:8.8pt;width:163pt;height:106.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" filled="f" strokecolor="#243f60 [1604]" strokeweight="2pt"/>
            </w:pict>
          </mc:Fallback>
        </mc:AlternateContent>
      </w:r>
      <w:r w:rsidR="00F73C6D">
        <mc:AlternateContent>
          <mc:Choice Requires="wps">
            <w:drawing>
              <wp:anchor distT="0" distB="0" distL="114300" distR="114300" simplePos="0" relativeHeight="251650560" behindDoc="0" locked="0" layoutInCell="1" allowOverlap="1" wp14:anchorId="6239F273" wp14:editId="1A12F48F">
                <wp:simplePos x="0" y="0"/>
                <wp:positionH relativeFrom="column">
                  <wp:posOffset>2826385</wp:posOffset>
                </wp:positionH>
                <wp:positionV relativeFrom="paragraph">
                  <wp:posOffset>2053590</wp:posOffset>
                </wp:positionV>
                <wp:extent cx="993775" cy="8255"/>
                <wp:effectExtent l="0" t="0" r="34925" b="29845"/>
                <wp:wrapNone/>
                <wp:docPr id="91" name="直接连接符 91"/>
                <wp:cNvGraphicFramePr/>
                <a:graphic xmlns:a="http://schemas.openxmlformats.org/drawingml/2006/main">
                  <a:graphicData uri="http://schemas.microsoft.com/office/word/2010/wordprocessingShape">
                    <wps:wsp>
                      <wps:cNvCnPr/>
                      <wps:spPr>
                        <a:xfrm flipV="1">
                          <a:off x="0" y="0"/>
                          <a:ext cx="993775" cy="7620"/>
                        </a:xfrm>
                        <a:prstGeom prst="line">
                          <a:avLst/>
                        </a:prstGeom>
                        <a:ln w="2540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73B3BE" id="直接连接符 91" o:spid="_x0000_s1026" style="position:absolute;left:0;text-align:lef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55pt,161.7pt" to="300.8pt,1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" strokecolor="#ffc000" strokeweight="2pt"/>
            </w:pict>
          </mc:Fallback>
        </mc:AlternateContent>
      </w:r>
      <w:r w:rsidR="00F73C6D">
        <mc:AlternateContent>
          <mc:Choice Requires="wps">
            <w:drawing>
              <wp:anchor distT="0" distB="0" distL="114300" distR="114300" simplePos="0" relativeHeight="251651584" behindDoc="0" locked="0" layoutInCell="1" allowOverlap="1" wp14:anchorId="64170F20" wp14:editId="7624F136">
                <wp:simplePos x="0" y="0"/>
                <wp:positionH relativeFrom="column">
                  <wp:posOffset>2245995</wp:posOffset>
                </wp:positionH>
                <wp:positionV relativeFrom="paragraph">
                  <wp:posOffset>1483360</wp:posOffset>
                </wp:positionV>
                <wp:extent cx="5080" cy="470535"/>
                <wp:effectExtent l="0" t="0" r="33020" b="24765"/>
                <wp:wrapNone/>
                <wp:docPr id="56" name="直接连接符 56"/>
                <wp:cNvGraphicFramePr/>
                <a:graphic xmlns:a="http://schemas.openxmlformats.org/drawingml/2006/main">
                  <a:graphicData uri="http://schemas.microsoft.com/office/word/2010/wordprocessingShape">
                    <wps:wsp>
                      <wps:cNvCnPr/>
                      <wps:spPr>
                        <a:xfrm flipV="1">
                          <a:off x="0" y="0"/>
                          <a:ext cx="5080" cy="470535"/>
                        </a:xfrm>
                        <a:prstGeom prst="line">
                          <a:avLst/>
                        </a:prstGeom>
                        <a:ln w="2540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CF802F" id="直接连接符 56" o:spid="_x0000_s1026" style="position:absolute;left:0;text-align:lef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85pt,116.8pt" to="177.25pt,1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" strokecolor="#ffc000" strokeweight="2pt"/>
            </w:pict>
          </mc:Fallback>
        </mc:AlternateContent>
      </w:r>
      <w:r w:rsidR="00F73C6D">
        <mc:AlternateContent>
          <mc:Choice Requires="wps">
            <w:drawing>
              <wp:anchor distT="0" distB="0" distL="114300" distR="114300" simplePos="0" relativeHeight="251652608" behindDoc="0" locked="0" layoutInCell="1" allowOverlap="1" wp14:anchorId="63AC274C" wp14:editId="62F5F31C">
                <wp:simplePos x="0" y="0"/>
                <wp:positionH relativeFrom="column">
                  <wp:posOffset>4479925</wp:posOffset>
                </wp:positionH>
                <wp:positionV relativeFrom="paragraph">
                  <wp:posOffset>2063750</wp:posOffset>
                </wp:positionV>
                <wp:extent cx="635635" cy="5080"/>
                <wp:effectExtent l="0" t="0" r="31115" b="33020"/>
                <wp:wrapNone/>
                <wp:docPr id="103" name="直接连接符 103"/>
                <wp:cNvGraphicFramePr/>
                <a:graphic xmlns:a="http://schemas.openxmlformats.org/drawingml/2006/main">
                  <a:graphicData uri="http://schemas.microsoft.com/office/word/2010/wordprocessingShape">
                    <wps:wsp>
                      <wps:cNvCnPr/>
                      <wps:spPr>
                        <a:xfrm flipV="1">
                          <a:off x="0" y="0"/>
                          <a:ext cx="635000" cy="5080"/>
                        </a:xfrm>
                        <a:prstGeom prst="line">
                          <a:avLst/>
                        </a:prstGeom>
                        <a:ln w="2540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EBA393" id="直接连接符 103" o:spid="_x0000_s1026" style="position:absolute;left:0;text-align:lef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75pt,162.5pt" to="402.8pt,1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" strokecolor="#ffc000" strokeweight="2pt"/>
            </w:pict>
          </mc:Fallback>
        </mc:AlternateContent>
      </w:r>
      <w:r w:rsidR="00F73C6D">
        <mc:AlternateContent>
          <mc:Choice Requires="wps">
            <w:drawing>
              <wp:anchor distT="0" distB="0" distL="114300" distR="114300" simplePos="0" relativeHeight="251653632" behindDoc="0" locked="0" layoutInCell="1" allowOverlap="1" wp14:anchorId="5E6C854B" wp14:editId="6A3115A5">
                <wp:simplePos x="0" y="0"/>
                <wp:positionH relativeFrom="column">
                  <wp:posOffset>2244725</wp:posOffset>
                </wp:positionH>
                <wp:positionV relativeFrom="paragraph">
                  <wp:posOffset>2206625</wp:posOffset>
                </wp:positionV>
                <wp:extent cx="1270" cy="469265"/>
                <wp:effectExtent l="0" t="0" r="36830" b="26035"/>
                <wp:wrapNone/>
                <wp:docPr id="104" name="直接连接符 104"/>
                <wp:cNvGraphicFramePr/>
                <a:graphic xmlns:a="http://schemas.openxmlformats.org/drawingml/2006/main">
                  <a:graphicData uri="http://schemas.microsoft.com/office/word/2010/wordprocessingShape">
                    <wps:wsp>
                      <wps:cNvCnPr/>
                      <wps:spPr>
                        <a:xfrm flipH="1" flipV="1">
                          <a:off x="0" y="0"/>
                          <a:ext cx="635" cy="469265"/>
                        </a:xfrm>
                        <a:prstGeom prst="line">
                          <a:avLst/>
                        </a:prstGeom>
                        <a:ln w="2540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53FCFA" id="直接连接符 104" o:spid="_x0000_s1026" style="position:absolute;left:0;text-align:lef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75pt,173.75pt" to="176.85pt,2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" strokecolor="#ffc000" strokeweight="2pt"/>
            </w:pict>
          </mc:Fallback>
        </mc:AlternateContent>
      </w:r>
      <w:r w:rsidR="00F73C6D">
        <mc:AlternateContent>
          <mc:Choice Requires="wps">
            <w:drawing>
              <wp:anchor distT="0" distB="0" distL="114300" distR="114300" simplePos="0" relativeHeight="251654656" behindDoc="0" locked="0" layoutInCell="1" allowOverlap="1" wp14:anchorId="044283AA" wp14:editId="5CB3FBFA">
                <wp:simplePos x="0" y="0"/>
                <wp:positionH relativeFrom="margin">
                  <wp:posOffset>2627630</wp:posOffset>
                </wp:positionH>
                <wp:positionV relativeFrom="paragraph">
                  <wp:posOffset>2134235</wp:posOffset>
                </wp:positionV>
                <wp:extent cx="596265" cy="365760"/>
                <wp:effectExtent l="0" t="0" r="0" b="0"/>
                <wp:wrapNone/>
                <wp:docPr id="129" name="文本框 129"/>
                <wp:cNvGraphicFramePr/>
                <a:graphic xmlns:a="http://schemas.openxmlformats.org/drawingml/2006/main">
                  <a:graphicData uri="http://schemas.microsoft.com/office/word/2010/wordprocessingShape">
                    <wps:wsp>
                      <wps:cNvSpPr txBox="1"/>
                      <wps:spPr>
                        <a:xfrm>
                          <a:off x="0" y="0"/>
                          <a:ext cx="596265" cy="365760"/>
                        </a:xfrm>
                        <a:prstGeom prst="rect">
                          <a:avLst/>
                        </a:prstGeom>
                        <a:noFill/>
                        <a:ln w="6350">
                          <a:noFill/>
                        </a:ln>
                      </wps:spPr>
                      <wps:txbx>
                        <w:txbxContent>
                          <w:p w14:paraId="5F5B7310" w14:textId="77777777" w:rsidR="00D25754" w:rsidRDefault="00D25754" w:rsidP="00F73C6D">
                            <w:pPr>
                              <w:spacing w:line="0" w:lineRule="atLeast"/>
                              <w:ind w:left="0"/>
                              <w:rPr>
                                <w:rFonts w:ascii="Huawei Sans" w:hAnsi="Huawei Sans" w:cs="Huawei Sans"/>
                                <w:sz w:val="16"/>
                                <w:szCs w:val="16"/>
                              </w:rPr>
                            </w:pPr>
                            <w:r>
                              <w:rPr>
                                <w:rFonts w:ascii="Huawei Sans" w:hAnsi="Huawei Sans" w:cs="Huawei Sans"/>
                                <w:sz w:val="16"/>
                                <w:szCs w:val="16"/>
                              </w:rPr>
                              <w:t>Switch</w:t>
                            </w:r>
                          </w:p>
                          <w:p w14:paraId="525A2299" w14:textId="77777777" w:rsidR="00D25754" w:rsidRDefault="00D25754" w:rsidP="00F73C6D">
                            <w:pPr>
                              <w:spacing w:line="0" w:lineRule="atLeast"/>
                              <w:ind w:left="0"/>
                              <w:rPr>
                                <w:rFonts w:ascii="Huawei Sans" w:hAnsi="Huawei Sans" w:cs="Huawei San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283AA" id="文本框 129" o:spid="_x0000_s1027" type="#_x0000_t202" style="position:absolute;left:0;text-align:left;margin-left:206.9pt;margin-top:168.05pt;width:46.95pt;height:28.8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" filled="f" stroked="f" strokeweight=".5pt">
                <v:textbox>
                  <w:txbxContent>
                    <w:p w14:paraId="5F5B7310" w14:textId="77777777" w:rsidR="00D25754" w:rsidRDefault="00D25754" w:rsidP="00F73C6D">
                      <w:pPr>
                        <w:spacing w:line="0" w:lineRule="atLeast"/>
                        <w:ind w:left="0"/>
                        <w:rPr>
                          <w:rFonts w:ascii="Huawei Sans" w:hAnsi="Huawei Sans" w:cs="Huawei Sans"/>
                          <w:sz w:val="16"/>
                          <w:szCs w:val="16"/>
                        </w:rPr>
                      </w:pPr>
                      <w:r>
                        <w:rPr>
                          <w:rFonts w:ascii="Huawei Sans" w:hAnsi="Huawei Sans" w:cs="Huawei Sans"/>
                          <w:sz w:val="16"/>
                          <w:szCs w:val="16"/>
                        </w:rPr>
                        <w:t>Switch</w:t>
                      </w:r>
                    </w:p>
                    <w:p w14:paraId="525A2299" w14:textId="77777777" w:rsidR="00D25754" w:rsidRDefault="00D25754" w:rsidP="00F73C6D">
                      <w:pPr>
                        <w:spacing w:line="0" w:lineRule="atLeast"/>
                        <w:ind w:left="0"/>
                        <w:rPr>
                          <w:rFonts w:ascii="Huawei Sans" w:hAnsi="Huawei Sans" w:cs="Huawei Sans"/>
                          <w:sz w:val="16"/>
                          <w:szCs w:val="16"/>
                        </w:rPr>
                      </w:pPr>
                    </w:p>
                  </w:txbxContent>
                </v:textbox>
                <w10:wrap anchorx="margin"/>
              </v:shape>
            </w:pict>
          </mc:Fallback>
        </mc:AlternateContent>
      </w:r>
      <w:r w:rsidR="00F73C6D">
        <mc:AlternateContent>
          <mc:Choice Requires="wps">
            <w:drawing>
              <wp:anchor distT="0" distB="0" distL="114300" distR="114300" simplePos="0" relativeHeight="251655680" behindDoc="0" locked="0" layoutInCell="1" allowOverlap="1" wp14:anchorId="06C1B613" wp14:editId="69C286AE">
                <wp:simplePos x="0" y="0"/>
                <wp:positionH relativeFrom="margin">
                  <wp:posOffset>3764280</wp:posOffset>
                </wp:positionH>
                <wp:positionV relativeFrom="paragraph">
                  <wp:posOffset>2343150</wp:posOffset>
                </wp:positionV>
                <wp:extent cx="954405" cy="565785"/>
                <wp:effectExtent l="0" t="0" r="0" b="5715"/>
                <wp:wrapNone/>
                <wp:docPr id="105" name="文本框 105"/>
                <wp:cNvGraphicFramePr/>
                <a:graphic xmlns:a="http://schemas.openxmlformats.org/drawingml/2006/main">
                  <a:graphicData uri="http://schemas.microsoft.com/office/word/2010/wordprocessingShape">
                    <wps:wsp>
                      <wps:cNvSpPr txBox="1"/>
                      <wps:spPr>
                        <a:xfrm>
                          <a:off x="0" y="0"/>
                          <a:ext cx="953770" cy="565150"/>
                        </a:xfrm>
                        <a:prstGeom prst="rect">
                          <a:avLst/>
                        </a:prstGeom>
                        <a:noFill/>
                        <a:ln w="6350">
                          <a:noFill/>
                        </a:ln>
                      </wps:spPr>
                      <wps:txbx>
                        <w:txbxContent>
                          <w:p w14:paraId="5B9E5A36" w14:textId="77777777" w:rsidR="00D25754" w:rsidRDefault="00D25754" w:rsidP="00F73C6D">
                            <w:pPr>
                              <w:spacing w:line="0" w:lineRule="atLeast"/>
                              <w:ind w:left="0"/>
                              <w:rPr>
                                <w:rFonts w:ascii="Huawei Sans" w:hAnsi="Huawei Sans" w:cs="Huawei Sans"/>
                                <w:sz w:val="16"/>
                                <w:szCs w:val="16"/>
                              </w:rPr>
                            </w:pPr>
                            <w:r>
                              <w:rPr>
                                <w:rFonts w:ascii="Huawei Sans" w:hAnsi="Huawei Sans" w:cs="Huawei Sans"/>
                                <w:sz w:val="16"/>
                                <w:szCs w:val="16"/>
                              </w:rPr>
                              <w:t>Router 192.168.137.1 (Gateway)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1B613" id="文本框 105" o:spid="_x0000_s1028" type="#_x0000_t202" style="position:absolute;left:0;text-align:left;margin-left:296.4pt;margin-top:184.5pt;width:75.15pt;height:44.5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" filled="f" stroked="f" strokeweight=".5pt">
                <v:textbox>
                  <w:txbxContent>
                    <w:p w14:paraId="5B9E5A36" w14:textId="77777777" w:rsidR="00D25754" w:rsidRDefault="00D25754" w:rsidP="00F73C6D">
                      <w:pPr>
                        <w:spacing w:line="0" w:lineRule="atLeast"/>
                        <w:ind w:left="0"/>
                        <w:rPr>
                          <w:rFonts w:ascii="Huawei Sans" w:hAnsi="Huawei Sans" w:cs="Huawei Sans"/>
                          <w:sz w:val="16"/>
                          <w:szCs w:val="16"/>
                        </w:rPr>
                      </w:pPr>
                      <w:r>
                        <w:rPr>
                          <w:rFonts w:ascii="Huawei Sans" w:hAnsi="Huawei Sans" w:cs="Huawei Sans"/>
                          <w:sz w:val="16"/>
                          <w:szCs w:val="16"/>
                        </w:rPr>
                        <w:t>Router 192.168.137.1 (Gateway)</w:t>
                      </w:r>
                    </w:p>
                  </w:txbxContent>
                </v:textbox>
                <w10:wrap anchorx="margin"/>
              </v:shape>
            </w:pict>
          </mc:Fallback>
        </mc:AlternateContent>
      </w:r>
      <w:r w:rsidR="00F73C6D">
        <mc:AlternateContent>
          <mc:Choice Requires="wps">
            <w:drawing>
              <wp:anchor distT="0" distB="0" distL="114300" distR="114300" simplePos="0" relativeHeight="251656704" behindDoc="0" locked="0" layoutInCell="1" allowOverlap="1" wp14:anchorId="5072BBE9" wp14:editId="44751505">
                <wp:simplePos x="0" y="0"/>
                <wp:positionH relativeFrom="margin">
                  <wp:posOffset>3430270</wp:posOffset>
                </wp:positionH>
                <wp:positionV relativeFrom="paragraph">
                  <wp:posOffset>530860</wp:posOffset>
                </wp:positionV>
                <wp:extent cx="1224280" cy="669925"/>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1224280" cy="669290"/>
                        </a:xfrm>
                        <a:prstGeom prst="rect">
                          <a:avLst/>
                        </a:prstGeom>
                        <a:noFill/>
                        <a:ln w="6350">
                          <a:noFill/>
                        </a:ln>
                      </wps:spPr>
                      <wps:txbx>
                        <w:txbxContent>
                          <w:p w14:paraId="0D3ABAAD" w14:textId="77777777" w:rsidR="00D25754" w:rsidRDefault="00D25754" w:rsidP="00F73C6D">
                            <w:pPr>
                              <w:spacing w:line="0" w:lineRule="atLeast"/>
                              <w:ind w:left="0"/>
                              <w:rPr>
                                <w:rFonts w:ascii="Huawei Sans" w:hAnsi="Huawei Sans" w:cs="Huawei Sans"/>
                                <w:sz w:val="16"/>
                                <w:szCs w:val="16"/>
                              </w:rPr>
                            </w:pPr>
                            <w:proofErr w:type="spellStart"/>
                            <w:r>
                              <w:rPr>
                                <w:rFonts w:ascii="Huawei Sans" w:hAnsi="Huawei Sans" w:cs="Huawei Sans"/>
                                <w:sz w:val="16"/>
                                <w:szCs w:val="16"/>
                              </w:rPr>
                              <w:t>Taishan</w:t>
                            </w:r>
                            <w:proofErr w:type="spellEnd"/>
                            <w:r>
                              <w:rPr>
                                <w:rFonts w:ascii="Huawei Sans" w:hAnsi="Huawei Sans" w:cs="Huawei Sans"/>
                                <w:sz w:val="16"/>
                                <w:szCs w:val="16"/>
                              </w:rPr>
                              <w:t xml:space="preserve"> Server</w:t>
                            </w:r>
                          </w:p>
                          <w:p w14:paraId="21183DB7" w14:textId="77777777" w:rsidR="00D25754" w:rsidRDefault="00D25754" w:rsidP="00F73C6D">
                            <w:pPr>
                              <w:spacing w:line="0" w:lineRule="atLeast"/>
                              <w:ind w:left="0"/>
                              <w:rPr>
                                <w:rFonts w:ascii="Huawei Sans" w:hAnsi="Huawei Sans" w:cs="Huawei Sans"/>
                                <w:sz w:val="16"/>
                                <w:szCs w:val="16"/>
                              </w:rPr>
                            </w:pPr>
                            <w:r>
                              <w:rPr>
                                <w:rFonts w:ascii="Huawei Sans" w:hAnsi="Huawei Sans" w:cs="Huawei Sans"/>
                                <w:sz w:val="16"/>
                                <w:szCs w:val="16"/>
                              </w:rPr>
                              <w:t>br0: 192.168.101.X</w:t>
                            </w:r>
                          </w:p>
                          <w:p w14:paraId="3A04582B" w14:textId="77777777" w:rsidR="00D25754" w:rsidRDefault="00D25754" w:rsidP="00F73C6D">
                            <w:pPr>
                              <w:spacing w:line="0" w:lineRule="atLeast"/>
                              <w:ind w:left="0"/>
                              <w:rPr>
                                <w:rFonts w:ascii="Huawei Sans" w:hAnsi="Huawei Sans" w:cs="Huawei Sans"/>
                                <w:sz w:val="16"/>
                                <w:szCs w:val="16"/>
                              </w:rPr>
                            </w:pPr>
                            <w:r>
                              <w:rPr>
                                <w:rFonts w:ascii="Huawei Sans" w:hAnsi="Huawei Sans" w:cs="Huawei Sans"/>
                                <w:sz w:val="16"/>
                                <w:szCs w:val="16"/>
                              </w:rPr>
                              <w:t>br1: 192.168.137.X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2BBE9" id="文本框 55" o:spid="_x0000_s1029" type="#_x0000_t202" style="position:absolute;left:0;text-align:left;margin-left:270.1pt;margin-top:41.8pt;width:96.4pt;height:52.7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" filled="f" stroked="f" strokeweight=".5pt">
                <v:textbox>
                  <w:txbxContent>
                    <w:p w14:paraId="0D3ABAAD" w14:textId="77777777" w:rsidR="00D25754" w:rsidRDefault="00D25754" w:rsidP="00F73C6D">
                      <w:pPr>
                        <w:spacing w:line="0" w:lineRule="atLeast"/>
                        <w:ind w:left="0"/>
                        <w:rPr>
                          <w:rFonts w:ascii="Huawei Sans" w:hAnsi="Huawei Sans" w:cs="Huawei Sans"/>
                          <w:sz w:val="16"/>
                          <w:szCs w:val="16"/>
                        </w:rPr>
                      </w:pPr>
                      <w:proofErr w:type="spellStart"/>
                      <w:r>
                        <w:rPr>
                          <w:rFonts w:ascii="Huawei Sans" w:hAnsi="Huawei Sans" w:cs="Huawei Sans"/>
                          <w:sz w:val="16"/>
                          <w:szCs w:val="16"/>
                        </w:rPr>
                        <w:t>Taishan</w:t>
                      </w:r>
                      <w:proofErr w:type="spellEnd"/>
                      <w:r>
                        <w:rPr>
                          <w:rFonts w:ascii="Huawei Sans" w:hAnsi="Huawei Sans" w:cs="Huawei Sans"/>
                          <w:sz w:val="16"/>
                          <w:szCs w:val="16"/>
                        </w:rPr>
                        <w:t xml:space="preserve"> Server</w:t>
                      </w:r>
                    </w:p>
                    <w:p w14:paraId="21183DB7" w14:textId="77777777" w:rsidR="00D25754" w:rsidRDefault="00D25754" w:rsidP="00F73C6D">
                      <w:pPr>
                        <w:spacing w:line="0" w:lineRule="atLeast"/>
                        <w:ind w:left="0"/>
                        <w:rPr>
                          <w:rFonts w:ascii="Huawei Sans" w:hAnsi="Huawei Sans" w:cs="Huawei Sans"/>
                          <w:sz w:val="16"/>
                          <w:szCs w:val="16"/>
                        </w:rPr>
                      </w:pPr>
                      <w:r>
                        <w:rPr>
                          <w:rFonts w:ascii="Huawei Sans" w:hAnsi="Huawei Sans" w:cs="Huawei Sans"/>
                          <w:sz w:val="16"/>
                          <w:szCs w:val="16"/>
                        </w:rPr>
                        <w:t>br0: 192.168.101.X</w:t>
                      </w:r>
                    </w:p>
                    <w:p w14:paraId="3A04582B" w14:textId="77777777" w:rsidR="00D25754" w:rsidRDefault="00D25754" w:rsidP="00F73C6D">
                      <w:pPr>
                        <w:spacing w:line="0" w:lineRule="atLeast"/>
                        <w:ind w:left="0"/>
                        <w:rPr>
                          <w:rFonts w:ascii="Huawei Sans" w:hAnsi="Huawei Sans" w:cs="Huawei Sans"/>
                          <w:sz w:val="16"/>
                          <w:szCs w:val="16"/>
                        </w:rPr>
                      </w:pPr>
                      <w:r>
                        <w:rPr>
                          <w:rFonts w:ascii="Huawei Sans" w:hAnsi="Huawei Sans" w:cs="Huawei Sans"/>
                          <w:sz w:val="16"/>
                          <w:szCs w:val="16"/>
                        </w:rPr>
                        <w:t>br1: 192.168.137.X</w:t>
                      </w:r>
                    </w:p>
                  </w:txbxContent>
                </v:textbox>
                <w10:wrap anchorx="margin"/>
              </v:shape>
            </w:pict>
          </mc:Fallback>
        </mc:AlternateContent>
      </w:r>
    </w:p>
    <w:p w14:paraId="706ACF32" w14:textId="77777777" w:rsidR="00F73C6D" w:rsidRDefault="00F73C6D" w:rsidP="00F73C6D">
      <w:pPr>
        <w:pStyle w:val="84"/>
      </w:pPr>
    </w:p>
    <w:p w14:paraId="4C9B99D7" w14:textId="77777777" w:rsidR="00F73C6D" w:rsidRDefault="00F73C6D" w:rsidP="00F73C6D">
      <w:pPr>
        <w:pStyle w:val="84"/>
      </w:pPr>
    </w:p>
    <w:p w14:paraId="08699D82" w14:textId="77777777" w:rsidR="00F73C6D" w:rsidRDefault="00F73C6D" w:rsidP="00F73C6D">
      <w:pPr>
        <w:pStyle w:val="84"/>
      </w:pPr>
    </w:p>
    <w:p w14:paraId="56CC33E1" w14:textId="77777777" w:rsidR="00F73C6D" w:rsidRDefault="00F73C6D" w:rsidP="00F73C6D">
      <w:pPr>
        <w:pStyle w:val="84"/>
      </w:pPr>
    </w:p>
    <w:p w14:paraId="72EF2CA8" w14:textId="77777777" w:rsidR="00F73C6D" w:rsidRDefault="00F73C6D" w:rsidP="00F73C6D">
      <w:pPr>
        <w:pStyle w:val="84"/>
      </w:pPr>
    </w:p>
    <w:p w14:paraId="5C9114C7" w14:textId="77777777" w:rsidR="00F73C6D" w:rsidRDefault="00F73C6D" w:rsidP="00F73C6D">
      <w:pPr>
        <w:pStyle w:val="84"/>
      </w:pPr>
    </w:p>
    <w:p w14:paraId="44D6F7ED" w14:textId="77777777" w:rsidR="00F73C6D" w:rsidRDefault="00F73C6D" w:rsidP="00F73C6D">
      <w:pPr>
        <w:pStyle w:val="84"/>
      </w:pPr>
    </w:p>
    <w:p w14:paraId="05F20C94" w14:textId="77777777" w:rsidR="00F73C6D" w:rsidRDefault="00F73C6D" w:rsidP="00F73C6D">
      <w:pPr>
        <w:pStyle w:val="84"/>
      </w:pPr>
    </w:p>
    <w:p w14:paraId="31D93633" w14:textId="77777777" w:rsidR="00F73C6D" w:rsidRDefault="00F73C6D" w:rsidP="00F73C6D">
      <w:pPr>
        <w:pStyle w:val="84"/>
      </w:pPr>
    </w:p>
    <w:p w14:paraId="75011159" w14:textId="77777777" w:rsidR="00F73C6D" w:rsidRDefault="00F73C6D" w:rsidP="00F73C6D">
      <w:pPr>
        <w:pStyle w:val="84"/>
      </w:pPr>
    </w:p>
    <w:p w14:paraId="450386D5" w14:textId="77777777" w:rsidR="00F73C6D" w:rsidRDefault="00F73C6D" w:rsidP="00F73C6D">
      <w:pPr>
        <w:pStyle w:val="84"/>
      </w:pPr>
    </w:p>
    <w:p w14:paraId="33586AD4" w14:textId="77777777" w:rsidR="00F73C6D" w:rsidRDefault="00F73C6D" w:rsidP="00F73C6D">
      <w:pPr>
        <w:pStyle w:val="84"/>
      </w:pPr>
    </w:p>
    <w:p w14:paraId="62070B80" w14:textId="77777777" w:rsidR="00F73C6D" w:rsidRDefault="00F73C6D" w:rsidP="00F73C6D">
      <w:pPr>
        <w:pStyle w:val="84"/>
      </w:pPr>
    </w:p>
    <w:p w14:paraId="43510817" w14:textId="77777777" w:rsidR="00F73C6D" w:rsidRDefault="00F73C6D" w:rsidP="00F73C6D">
      <w:pPr>
        <w:pStyle w:val="84"/>
      </w:pPr>
    </w:p>
    <w:p w14:paraId="16B024FD" w14:textId="77777777" w:rsidR="00F73C6D" w:rsidRDefault="00F73C6D" w:rsidP="00F73C6D">
      <w:pPr>
        <w:pStyle w:val="84"/>
      </w:pPr>
    </w:p>
    <w:p w14:paraId="7E87AE16" w14:textId="77777777" w:rsidR="00F73C6D" w:rsidRDefault="00F73C6D" w:rsidP="00D837EB">
      <w:pPr>
        <w:pStyle w:val="9"/>
        <w:numPr>
          <w:ilvl w:val="7"/>
          <w:numId w:val="15"/>
        </w:numPr>
        <w:ind w:left="1021"/>
      </w:pPr>
      <w:proofErr w:type="spellStart"/>
      <w:r>
        <w:t>openEuler</w:t>
      </w:r>
      <w:proofErr w:type="spellEnd"/>
      <w:r>
        <w:rPr>
          <w:rFonts w:hint="eastAsia"/>
        </w:rPr>
        <w:t>操作系统内核编程实验拓扑图</w:t>
      </w:r>
    </w:p>
    <w:p w14:paraId="362E7A54" w14:textId="20A5C169" w:rsidR="00F73C6D" w:rsidRDefault="002233FE" w:rsidP="00F73C6D">
      <w:pPr>
        <w:pStyle w:val="1f"/>
        <w:ind w:firstLineChars="200" w:firstLine="420"/>
      </w:pPr>
      <w:r>
        <w:rPr>
          <w:rFonts w:hint="eastAsia"/>
        </w:rPr>
        <w:t>实验中</w:t>
      </w:r>
      <w:proofErr w:type="spellStart"/>
      <w:r w:rsidR="00F73C6D">
        <w:t>Taishan</w:t>
      </w:r>
      <w:proofErr w:type="spellEnd"/>
      <w:r>
        <w:rPr>
          <w:rFonts w:hint="eastAsia"/>
        </w:rPr>
        <w:t>物理服务器所在网络环境包含两个网段，</w:t>
      </w:r>
      <w:r w:rsidR="00F73C6D">
        <w:rPr>
          <w:rFonts w:hint="eastAsia"/>
        </w:rPr>
        <w:t>其中</w:t>
      </w:r>
      <w:r>
        <w:rPr>
          <w:rFonts w:hint="eastAsia"/>
        </w:rPr>
        <w:t>网段</w:t>
      </w:r>
      <w:r>
        <w:t>192.168.101.X</w:t>
      </w:r>
      <w:r>
        <w:rPr>
          <w:rFonts w:hint="eastAsia"/>
        </w:rPr>
        <w:t>供终端</w:t>
      </w:r>
      <w:r>
        <w:t>PC</w:t>
      </w:r>
      <w:r>
        <w:rPr>
          <w:rFonts w:hint="eastAsia"/>
        </w:rPr>
        <w:t>机与</w:t>
      </w:r>
      <w:proofErr w:type="spellStart"/>
      <w:r>
        <w:t>Taishan</w:t>
      </w:r>
      <w:proofErr w:type="spellEnd"/>
      <w:r>
        <w:rPr>
          <w:rFonts w:hint="eastAsia"/>
        </w:rPr>
        <w:t>服务器连接用；网段</w:t>
      </w:r>
      <w:r>
        <w:t>192.168.137.X</w:t>
      </w:r>
      <w:r>
        <w:rPr>
          <w:rFonts w:hint="eastAsia"/>
        </w:rPr>
        <w:t>使得</w:t>
      </w:r>
      <w:proofErr w:type="spellStart"/>
      <w:r>
        <w:rPr>
          <w:rFonts w:hint="eastAsia"/>
        </w:rPr>
        <w:t>T</w:t>
      </w:r>
      <w:r>
        <w:t>aishan</w:t>
      </w:r>
      <w:proofErr w:type="spellEnd"/>
      <w:r>
        <w:rPr>
          <w:rFonts w:hint="eastAsia"/>
        </w:rPr>
        <w:t>服务器可以访问公网。您应该根据实际的</w:t>
      </w:r>
      <w:r w:rsidR="00F73C6D">
        <w:rPr>
          <w:rFonts w:hint="eastAsia"/>
        </w:rPr>
        <w:t>实验环境配置网络，但必须</w:t>
      </w:r>
      <w:r>
        <w:rPr>
          <w:rFonts w:hint="eastAsia"/>
        </w:rPr>
        <w:t>保证终端能通过</w:t>
      </w:r>
      <w:r>
        <w:rPr>
          <w:rFonts w:hint="eastAsia"/>
        </w:rPr>
        <w:t>VNC</w:t>
      </w:r>
      <w:r>
        <w:rPr>
          <w:rFonts w:hint="eastAsia"/>
        </w:rPr>
        <w:t>及</w:t>
      </w:r>
      <w:proofErr w:type="spellStart"/>
      <w:r>
        <w:rPr>
          <w:rFonts w:hint="eastAsia"/>
        </w:rPr>
        <w:t>s</w:t>
      </w:r>
      <w:r>
        <w:t>sh</w:t>
      </w:r>
      <w:proofErr w:type="spellEnd"/>
      <w:r>
        <w:rPr>
          <w:rFonts w:hint="eastAsia"/>
        </w:rPr>
        <w:t>连接服务器，且服务器能访问公网</w:t>
      </w:r>
      <w:r w:rsidR="00F73C6D">
        <w:rPr>
          <w:rFonts w:hint="eastAsia"/>
        </w:rPr>
        <w:t>。</w:t>
      </w:r>
    </w:p>
    <w:p w14:paraId="6E476FE0" w14:textId="13EAFFDD" w:rsidR="004608D1" w:rsidRDefault="00630080" w:rsidP="00F73C6D">
      <w:pPr>
        <w:pStyle w:val="1f"/>
        <w:ind w:firstLineChars="200" w:firstLine="420"/>
      </w:pPr>
      <w:r>
        <w:rPr>
          <w:rFonts w:hint="eastAsia"/>
        </w:rPr>
        <w:t>图中的网桥</w:t>
      </w:r>
      <w:r>
        <w:rPr>
          <w:rFonts w:hint="eastAsia"/>
        </w:rPr>
        <w:t>b</w:t>
      </w:r>
      <w:r>
        <w:t>r0</w:t>
      </w:r>
      <w:r>
        <w:rPr>
          <w:rFonts w:hint="eastAsia"/>
        </w:rPr>
        <w:t>和</w:t>
      </w:r>
      <w:r>
        <w:rPr>
          <w:rFonts w:hint="eastAsia"/>
        </w:rPr>
        <w:t>br1</w:t>
      </w:r>
      <w:r>
        <w:rPr>
          <w:rFonts w:hint="eastAsia"/>
        </w:rPr>
        <w:t>是为在</w:t>
      </w:r>
      <w:proofErr w:type="spellStart"/>
      <w:r>
        <w:rPr>
          <w:rFonts w:hint="eastAsia"/>
        </w:rPr>
        <w:t>T</w:t>
      </w:r>
      <w:r>
        <w:t>aishan</w:t>
      </w:r>
      <w:proofErr w:type="spellEnd"/>
      <w:r>
        <w:rPr>
          <w:rFonts w:hint="eastAsia"/>
        </w:rPr>
        <w:t>物理服务器中创建虚拟机使用的。</w:t>
      </w:r>
    </w:p>
    <w:p w14:paraId="3017B791" w14:textId="1272FB58" w:rsidR="00F73C6D" w:rsidRDefault="00F73C6D" w:rsidP="00F73C6D">
      <w:pPr>
        <w:pStyle w:val="1f"/>
      </w:pPr>
      <w:bookmarkStart w:id="14" w:name="_Toc466755570"/>
      <w:r>
        <w:rPr>
          <w:rFonts w:hint="eastAsia"/>
        </w:rPr>
        <w:t>二、实验设备介绍</w:t>
      </w:r>
      <w:bookmarkEnd w:id="14"/>
    </w:p>
    <w:p w14:paraId="18EA015B" w14:textId="77777777" w:rsidR="00F73C6D" w:rsidRDefault="00F73C6D" w:rsidP="00F73C6D">
      <w:pPr>
        <w:pStyle w:val="1f"/>
        <w:ind w:firstLineChars="200" w:firstLine="420"/>
      </w:pPr>
      <w:r>
        <w:rPr>
          <w:rFonts w:hint="eastAsia"/>
        </w:rPr>
        <w:lastRenderedPageBreak/>
        <w:t>实验设备如下表所示：</w:t>
      </w:r>
    </w:p>
    <w:tbl>
      <w:tblPr>
        <w:tblStyle w:val="V30"/>
        <w:tblW w:w="0" w:type="dxa"/>
        <w:tblBorders>
          <w:bottom w:val="single" w:sz="18" w:space="0" w:color="auto"/>
        </w:tblBorders>
        <w:tblLayout w:type="fixed"/>
        <w:tblLook w:val="01E0" w:firstRow="1" w:lastRow="1" w:firstColumn="1" w:lastColumn="1" w:noHBand="0" w:noVBand="0"/>
      </w:tblPr>
      <w:tblGrid>
        <w:gridCol w:w="1941"/>
        <w:gridCol w:w="2835"/>
        <w:gridCol w:w="3814"/>
      </w:tblGrid>
      <w:tr w:rsidR="00F73C6D" w14:paraId="516A14CC" w14:textId="77777777" w:rsidTr="00F73C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1" w:type="dxa"/>
            <w:tcBorders>
              <w:top w:val="single" w:sz="12" w:space="0" w:color="auto"/>
              <w:left w:val="single" w:sz="12" w:space="0" w:color="auto"/>
              <w:bottom w:val="single" w:sz="6" w:space="0" w:color="auto"/>
              <w:right w:val="single" w:sz="6" w:space="0" w:color="auto"/>
            </w:tcBorders>
            <w:hideMark/>
          </w:tcPr>
          <w:p w14:paraId="6442C511" w14:textId="77777777" w:rsidR="00F73C6D" w:rsidRDefault="00F73C6D">
            <w:pPr>
              <w:pStyle w:val="5a"/>
            </w:pPr>
            <w:r>
              <w:rPr>
                <w:rFonts w:hint="eastAsia"/>
              </w:rPr>
              <w:t>设备名称</w:t>
            </w:r>
          </w:p>
        </w:tc>
        <w:tc>
          <w:tcPr>
            <w:tcW w:w="2835" w:type="dxa"/>
            <w:tcBorders>
              <w:top w:val="single" w:sz="12" w:space="0" w:color="auto"/>
              <w:left w:val="single" w:sz="6" w:space="0" w:color="auto"/>
              <w:bottom w:val="single" w:sz="6" w:space="0" w:color="auto"/>
              <w:right w:val="single" w:sz="6" w:space="0" w:color="auto"/>
            </w:tcBorders>
            <w:hideMark/>
          </w:tcPr>
          <w:p w14:paraId="708F022D" w14:textId="77777777" w:rsidR="00F73C6D" w:rsidRDefault="00F73C6D">
            <w:pPr>
              <w:pStyle w:val="5a"/>
              <w:cnfStyle w:val="100000000000" w:firstRow="1" w:lastRow="0" w:firstColumn="0" w:lastColumn="0" w:oddVBand="0" w:evenVBand="0" w:oddHBand="0" w:evenHBand="0" w:firstRowFirstColumn="0" w:firstRowLastColumn="0" w:lastRowFirstColumn="0" w:lastRowLastColumn="0"/>
            </w:pPr>
            <w:r>
              <w:rPr>
                <w:rFonts w:hint="eastAsia"/>
              </w:rPr>
              <w:t>设备型号</w:t>
            </w:r>
          </w:p>
        </w:tc>
        <w:tc>
          <w:tcPr>
            <w:tcW w:w="3814" w:type="dxa"/>
            <w:tcBorders>
              <w:top w:val="single" w:sz="12" w:space="0" w:color="auto"/>
              <w:left w:val="single" w:sz="6" w:space="0" w:color="auto"/>
              <w:bottom w:val="single" w:sz="6" w:space="0" w:color="auto"/>
              <w:right w:val="single" w:sz="12" w:space="0" w:color="auto"/>
            </w:tcBorders>
            <w:hideMark/>
          </w:tcPr>
          <w:p w14:paraId="395372DB" w14:textId="77777777" w:rsidR="00F73C6D" w:rsidRDefault="00F73C6D">
            <w:pPr>
              <w:pStyle w:val="5a"/>
              <w:cnfStyle w:val="100000000000" w:firstRow="1" w:lastRow="0" w:firstColumn="0" w:lastColumn="0" w:oddVBand="0" w:evenVBand="0" w:oddHBand="0" w:evenHBand="0" w:firstRowFirstColumn="0" w:firstRowLastColumn="0" w:lastRowFirstColumn="0" w:lastRowLastColumn="0"/>
            </w:pPr>
            <w:r>
              <w:rPr>
                <w:rFonts w:hint="eastAsia"/>
              </w:rPr>
              <w:t>软件版本</w:t>
            </w:r>
          </w:p>
        </w:tc>
      </w:tr>
      <w:tr w:rsidR="00F73C6D" w14:paraId="0147F5E5" w14:textId="77777777" w:rsidTr="00F73C6D">
        <w:tc>
          <w:tcPr>
            <w:cnfStyle w:val="001000000000" w:firstRow="0" w:lastRow="0" w:firstColumn="1" w:lastColumn="0" w:oddVBand="0" w:evenVBand="0" w:oddHBand="0" w:evenHBand="0" w:firstRowFirstColumn="0" w:firstRowLastColumn="0" w:lastRowFirstColumn="0" w:lastRowLastColumn="0"/>
            <w:tcW w:w="1941" w:type="dxa"/>
            <w:tcBorders>
              <w:top w:val="single" w:sz="6" w:space="0" w:color="auto"/>
              <w:left w:val="single" w:sz="12" w:space="0" w:color="auto"/>
              <w:bottom w:val="single" w:sz="6" w:space="0" w:color="auto"/>
              <w:right w:val="single" w:sz="6" w:space="0" w:color="auto"/>
            </w:tcBorders>
            <w:hideMark/>
          </w:tcPr>
          <w:p w14:paraId="6DACBCC2" w14:textId="77777777" w:rsidR="00F73C6D" w:rsidRDefault="00F73C6D">
            <w:pPr>
              <w:pStyle w:val="5a"/>
            </w:pPr>
            <w:r>
              <w:rPr>
                <w:rFonts w:hint="eastAsia"/>
              </w:rPr>
              <w:t>泰山服务器</w:t>
            </w:r>
          </w:p>
        </w:tc>
        <w:tc>
          <w:tcPr>
            <w:tcW w:w="2835" w:type="dxa"/>
            <w:tcBorders>
              <w:top w:val="single" w:sz="6" w:space="0" w:color="auto"/>
              <w:left w:val="single" w:sz="6" w:space="0" w:color="auto"/>
              <w:bottom w:val="single" w:sz="6" w:space="0" w:color="auto"/>
              <w:right w:val="single" w:sz="6" w:space="0" w:color="auto"/>
            </w:tcBorders>
            <w:hideMark/>
          </w:tcPr>
          <w:p w14:paraId="16D258D6" w14:textId="77777777" w:rsidR="00F73C6D" w:rsidRDefault="00F73C6D">
            <w:pPr>
              <w:pStyle w:val="5a"/>
              <w:cnfStyle w:val="000000000000" w:firstRow="0" w:lastRow="0" w:firstColumn="0" w:lastColumn="0" w:oddVBand="0" w:evenVBand="0" w:oddHBand="0" w:evenHBand="0" w:firstRowFirstColumn="0" w:firstRowLastColumn="0" w:lastRowFirstColumn="0" w:lastRowLastColumn="0"/>
            </w:pPr>
            <w:r>
              <w:t>2280 V2</w:t>
            </w:r>
          </w:p>
        </w:tc>
        <w:tc>
          <w:tcPr>
            <w:tcW w:w="3814" w:type="dxa"/>
            <w:tcBorders>
              <w:top w:val="single" w:sz="6" w:space="0" w:color="auto"/>
              <w:left w:val="single" w:sz="6" w:space="0" w:color="auto"/>
              <w:bottom w:val="single" w:sz="6" w:space="0" w:color="auto"/>
              <w:right w:val="single" w:sz="12" w:space="0" w:color="auto"/>
            </w:tcBorders>
            <w:hideMark/>
          </w:tcPr>
          <w:p w14:paraId="1EA6D50C" w14:textId="77777777" w:rsidR="00F73C6D" w:rsidRDefault="00F73C6D">
            <w:pPr>
              <w:pStyle w:val="5a"/>
              <w:cnfStyle w:val="000000000000" w:firstRow="0" w:lastRow="0" w:firstColumn="0" w:lastColumn="0" w:oddVBand="0" w:evenVBand="0" w:oddHBand="0" w:evenHBand="0" w:firstRowFirstColumn="0" w:firstRowLastColumn="0" w:lastRowFirstColumn="0" w:lastRowLastColumn="0"/>
            </w:pPr>
            <w:proofErr w:type="spellStart"/>
            <w:r>
              <w:t>openEuler</w:t>
            </w:r>
            <w:proofErr w:type="spellEnd"/>
            <w:r>
              <w:t xml:space="preserve"> 20.03 LTS </w:t>
            </w:r>
            <w:r>
              <w:rPr>
                <w:rFonts w:hint="eastAsia"/>
              </w:rPr>
              <w:t>服务器版安装</w:t>
            </w:r>
          </w:p>
        </w:tc>
      </w:tr>
      <w:tr w:rsidR="00F73C6D" w14:paraId="757D2A4F" w14:textId="77777777" w:rsidTr="00F73C6D">
        <w:tc>
          <w:tcPr>
            <w:cnfStyle w:val="001000000000" w:firstRow="0" w:lastRow="0" w:firstColumn="1" w:lastColumn="0" w:oddVBand="0" w:evenVBand="0" w:oddHBand="0" w:evenHBand="0" w:firstRowFirstColumn="0" w:firstRowLastColumn="0" w:lastRowFirstColumn="0" w:lastRowLastColumn="0"/>
            <w:tcW w:w="1941" w:type="dxa"/>
            <w:tcBorders>
              <w:top w:val="single" w:sz="6" w:space="0" w:color="auto"/>
              <w:left w:val="single" w:sz="12" w:space="0" w:color="auto"/>
              <w:bottom w:val="single" w:sz="6" w:space="0" w:color="auto"/>
              <w:right w:val="single" w:sz="6" w:space="0" w:color="auto"/>
            </w:tcBorders>
            <w:hideMark/>
          </w:tcPr>
          <w:p w14:paraId="40B0FF13" w14:textId="418FCA02" w:rsidR="00F73C6D" w:rsidRDefault="00B44BAF">
            <w:pPr>
              <w:pStyle w:val="5a"/>
            </w:pPr>
            <w:r>
              <w:t>3</w:t>
            </w:r>
            <w:r>
              <w:rPr>
                <w:rFonts w:hint="eastAsia"/>
              </w:rPr>
              <w:t>层交换机</w:t>
            </w:r>
          </w:p>
        </w:tc>
        <w:tc>
          <w:tcPr>
            <w:tcW w:w="2835" w:type="dxa"/>
            <w:tcBorders>
              <w:top w:val="single" w:sz="6" w:space="0" w:color="auto"/>
              <w:left w:val="single" w:sz="6" w:space="0" w:color="auto"/>
              <w:bottom w:val="single" w:sz="6" w:space="0" w:color="auto"/>
              <w:right w:val="single" w:sz="6" w:space="0" w:color="auto"/>
            </w:tcBorders>
            <w:hideMark/>
          </w:tcPr>
          <w:p w14:paraId="61364E2C" w14:textId="50179BAB" w:rsidR="00F73C6D" w:rsidRDefault="00B44BAF">
            <w:pPr>
              <w:pStyle w:val="5a"/>
              <w:cnfStyle w:val="000000000000" w:firstRow="0" w:lastRow="0" w:firstColumn="0" w:lastColumn="0" w:oddVBand="0" w:evenVBand="0" w:oddHBand="0" w:evenHBand="0" w:firstRowFirstColumn="0" w:firstRowLastColumn="0" w:lastRowFirstColumn="0" w:lastRowLastColumn="0"/>
            </w:pPr>
            <w:r>
              <w:rPr>
                <w:rFonts w:hint="eastAsia"/>
              </w:rPr>
              <w:t>不限制</w:t>
            </w:r>
          </w:p>
        </w:tc>
        <w:tc>
          <w:tcPr>
            <w:tcW w:w="3814" w:type="dxa"/>
            <w:tcBorders>
              <w:top w:val="single" w:sz="6" w:space="0" w:color="auto"/>
              <w:left w:val="single" w:sz="6" w:space="0" w:color="auto"/>
              <w:bottom w:val="single" w:sz="6" w:space="0" w:color="auto"/>
              <w:right w:val="single" w:sz="12" w:space="0" w:color="auto"/>
            </w:tcBorders>
            <w:hideMark/>
          </w:tcPr>
          <w:p w14:paraId="7B61E438" w14:textId="11E7F19E" w:rsidR="00F73C6D" w:rsidRDefault="00B44BAF">
            <w:pPr>
              <w:pStyle w:val="5a"/>
              <w:cnfStyle w:val="000000000000" w:firstRow="0" w:lastRow="0" w:firstColumn="0" w:lastColumn="0" w:oddVBand="0" w:evenVBand="0" w:oddHBand="0" w:evenHBand="0" w:firstRowFirstColumn="0" w:firstRowLastColumn="0" w:lastRowFirstColumn="0" w:lastRowLastColumn="0"/>
            </w:pPr>
            <w:r>
              <w:rPr>
                <w:rFonts w:hint="eastAsia"/>
              </w:rPr>
              <w:t>不限制</w:t>
            </w:r>
          </w:p>
        </w:tc>
      </w:tr>
      <w:tr w:rsidR="00B44BAF" w14:paraId="0D2ED206" w14:textId="77777777" w:rsidTr="00F73C6D">
        <w:tc>
          <w:tcPr>
            <w:cnfStyle w:val="001000000000" w:firstRow="0" w:lastRow="0" w:firstColumn="1" w:lastColumn="0" w:oddVBand="0" w:evenVBand="0" w:oddHBand="0" w:evenHBand="0" w:firstRowFirstColumn="0" w:firstRowLastColumn="0" w:lastRowFirstColumn="0" w:lastRowLastColumn="0"/>
            <w:tcW w:w="1941" w:type="dxa"/>
            <w:tcBorders>
              <w:top w:val="single" w:sz="6" w:space="0" w:color="auto"/>
              <w:left w:val="single" w:sz="12" w:space="0" w:color="auto"/>
              <w:bottom w:val="single" w:sz="6" w:space="0" w:color="auto"/>
              <w:right w:val="single" w:sz="6" w:space="0" w:color="auto"/>
            </w:tcBorders>
          </w:tcPr>
          <w:p w14:paraId="43C660E0" w14:textId="0F0BE6A3" w:rsidR="00B44BAF" w:rsidRDefault="00B44BAF">
            <w:pPr>
              <w:pStyle w:val="5a"/>
            </w:pPr>
            <w:r>
              <w:rPr>
                <w:rFonts w:hint="eastAsia"/>
              </w:rPr>
              <w:t>路由器</w:t>
            </w:r>
          </w:p>
        </w:tc>
        <w:tc>
          <w:tcPr>
            <w:tcW w:w="2835" w:type="dxa"/>
            <w:tcBorders>
              <w:top w:val="single" w:sz="6" w:space="0" w:color="auto"/>
              <w:left w:val="single" w:sz="6" w:space="0" w:color="auto"/>
              <w:bottom w:val="single" w:sz="6" w:space="0" w:color="auto"/>
              <w:right w:val="single" w:sz="6" w:space="0" w:color="auto"/>
            </w:tcBorders>
          </w:tcPr>
          <w:p w14:paraId="2C7F4047" w14:textId="42F0D4FF" w:rsidR="00B44BAF" w:rsidRDefault="00B44BAF">
            <w:pPr>
              <w:pStyle w:val="5a"/>
              <w:cnfStyle w:val="000000000000" w:firstRow="0" w:lastRow="0" w:firstColumn="0" w:lastColumn="0" w:oddVBand="0" w:evenVBand="0" w:oddHBand="0" w:evenHBand="0" w:firstRowFirstColumn="0" w:firstRowLastColumn="0" w:lastRowFirstColumn="0" w:lastRowLastColumn="0"/>
            </w:pPr>
            <w:r>
              <w:rPr>
                <w:rFonts w:hint="eastAsia"/>
              </w:rPr>
              <w:t>不限制</w:t>
            </w:r>
          </w:p>
        </w:tc>
        <w:tc>
          <w:tcPr>
            <w:tcW w:w="3814" w:type="dxa"/>
            <w:tcBorders>
              <w:top w:val="single" w:sz="6" w:space="0" w:color="auto"/>
              <w:left w:val="single" w:sz="6" w:space="0" w:color="auto"/>
              <w:bottom w:val="single" w:sz="6" w:space="0" w:color="auto"/>
              <w:right w:val="single" w:sz="12" w:space="0" w:color="auto"/>
            </w:tcBorders>
          </w:tcPr>
          <w:p w14:paraId="28D1A189" w14:textId="11BC6611" w:rsidR="00B44BAF" w:rsidRDefault="00B44BAF">
            <w:pPr>
              <w:pStyle w:val="5a"/>
              <w:cnfStyle w:val="000000000000" w:firstRow="0" w:lastRow="0" w:firstColumn="0" w:lastColumn="0" w:oddVBand="0" w:evenVBand="0" w:oddHBand="0" w:evenHBand="0" w:firstRowFirstColumn="0" w:firstRowLastColumn="0" w:lastRowFirstColumn="0" w:lastRowLastColumn="0"/>
            </w:pPr>
            <w:r>
              <w:rPr>
                <w:rFonts w:hint="eastAsia"/>
              </w:rPr>
              <w:t>不限制</w:t>
            </w:r>
          </w:p>
        </w:tc>
      </w:tr>
      <w:tr w:rsidR="00F73C6D" w14:paraId="495BCAFF" w14:textId="77777777" w:rsidTr="00F73C6D">
        <w:tc>
          <w:tcPr>
            <w:cnfStyle w:val="001000000000" w:firstRow="0" w:lastRow="0" w:firstColumn="1" w:lastColumn="0" w:oddVBand="0" w:evenVBand="0" w:oddHBand="0" w:evenHBand="0" w:firstRowFirstColumn="0" w:firstRowLastColumn="0" w:lastRowFirstColumn="0" w:lastRowLastColumn="0"/>
            <w:tcW w:w="1941" w:type="dxa"/>
            <w:tcBorders>
              <w:top w:val="single" w:sz="6" w:space="0" w:color="auto"/>
              <w:left w:val="single" w:sz="12" w:space="0" w:color="auto"/>
              <w:bottom w:val="single" w:sz="18" w:space="0" w:color="auto"/>
              <w:right w:val="single" w:sz="6" w:space="0" w:color="auto"/>
            </w:tcBorders>
            <w:hideMark/>
          </w:tcPr>
          <w:p w14:paraId="5DCCFD2D" w14:textId="77777777" w:rsidR="00F73C6D" w:rsidRDefault="00F73C6D">
            <w:pPr>
              <w:pStyle w:val="5a"/>
            </w:pPr>
            <w:r>
              <w:t>PC</w:t>
            </w:r>
            <w:r>
              <w:rPr>
                <w:rFonts w:hint="eastAsia"/>
              </w:rPr>
              <w:t>终端</w:t>
            </w:r>
          </w:p>
        </w:tc>
        <w:tc>
          <w:tcPr>
            <w:tcW w:w="2835" w:type="dxa"/>
            <w:tcBorders>
              <w:top w:val="single" w:sz="6" w:space="0" w:color="auto"/>
              <w:left w:val="single" w:sz="6" w:space="0" w:color="auto"/>
              <w:bottom w:val="single" w:sz="18" w:space="0" w:color="auto"/>
              <w:right w:val="single" w:sz="6" w:space="0" w:color="auto"/>
            </w:tcBorders>
            <w:hideMark/>
          </w:tcPr>
          <w:p w14:paraId="1C199785" w14:textId="77777777" w:rsidR="00F73C6D" w:rsidRDefault="00F73C6D">
            <w:pPr>
              <w:pStyle w:val="5a"/>
              <w:cnfStyle w:val="000000000000" w:firstRow="0" w:lastRow="0" w:firstColumn="0" w:lastColumn="0" w:oddVBand="0" w:evenVBand="0" w:oddHBand="0" w:evenHBand="0" w:firstRowFirstColumn="0" w:firstRowLastColumn="0" w:lastRowFirstColumn="0" w:lastRowLastColumn="0"/>
            </w:pPr>
            <w:r>
              <w:rPr>
                <w:rFonts w:hint="eastAsia"/>
              </w:rPr>
              <w:t>不限制</w:t>
            </w:r>
          </w:p>
        </w:tc>
        <w:tc>
          <w:tcPr>
            <w:tcW w:w="3814" w:type="dxa"/>
            <w:tcBorders>
              <w:top w:val="single" w:sz="6" w:space="0" w:color="auto"/>
              <w:left w:val="single" w:sz="6" w:space="0" w:color="auto"/>
              <w:bottom w:val="single" w:sz="18" w:space="0" w:color="auto"/>
              <w:right w:val="single" w:sz="12" w:space="0" w:color="auto"/>
            </w:tcBorders>
            <w:hideMark/>
          </w:tcPr>
          <w:p w14:paraId="1CD67993" w14:textId="77777777" w:rsidR="00F73C6D" w:rsidRDefault="00F73C6D">
            <w:pPr>
              <w:pStyle w:val="5a"/>
              <w:cnfStyle w:val="000000000000" w:firstRow="0" w:lastRow="0" w:firstColumn="0" w:lastColumn="0" w:oddVBand="0" w:evenVBand="0" w:oddHBand="0" w:evenHBand="0" w:firstRowFirstColumn="0" w:firstRowLastColumn="0" w:lastRowFirstColumn="0" w:lastRowLastColumn="0"/>
            </w:pPr>
            <w:r>
              <w:t xml:space="preserve">Windows 10 / macOS / Linux / Unix </w:t>
            </w:r>
          </w:p>
          <w:p w14:paraId="60FF9DF6" w14:textId="7FF477C3" w:rsidR="00F73C6D" w:rsidRDefault="00F73C6D">
            <w:pPr>
              <w:pStyle w:val="5a"/>
              <w:cnfStyle w:val="000000000000" w:firstRow="0" w:lastRow="0" w:firstColumn="0" w:lastColumn="0" w:oddVBand="0" w:evenVBand="0" w:oddHBand="0" w:evenHBand="0" w:firstRowFirstColumn="0" w:firstRowLastColumn="0" w:lastRowFirstColumn="0" w:lastRowLastColumn="0"/>
            </w:pPr>
            <w:proofErr w:type="spellStart"/>
            <w:r>
              <w:t>TigerVNC</w:t>
            </w:r>
            <w:proofErr w:type="spellEnd"/>
            <w:r>
              <w:rPr>
                <w:rFonts w:hint="eastAsia"/>
              </w:rPr>
              <w:t>客户端</w:t>
            </w:r>
          </w:p>
        </w:tc>
      </w:tr>
    </w:tbl>
    <w:p w14:paraId="6187704D" w14:textId="6D7BFC0E" w:rsidR="002E5D8C" w:rsidRDefault="002E5D8C" w:rsidP="00F73C6D">
      <w:pPr>
        <w:topLinePunct w:val="0"/>
        <w:adjustRightInd/>
        <w:snapToGrid/>
        <w:spacing w:before="0" w:after="0" w:line="240" w:lineRule="auto"/>
        <w:ind w:left="0"/>
        <w:rPr>
          <w:rFonts w:ascii="Huawei Sans" w:eastAsia="方正兰亭黑简体" w:hAnsi="Huawei Sans" w:cs="Book Antiqua"/>
          <w:b/>
          <w:bCs/>
          <w:sz w:val="44"/>
          <w:szCs w:val="44"/>
        </w:rPr>
      </w:pPr>
    </w:p>
    <w:p w14:paraId="43406604" w14:textId="42680651" w:rsidR="00CD5982" w:rsidRDefault="00CD5982" w:rsidP="00CD5982">
      <w:pPr>
        <w:pStyle w:val="1f"/>
      </w:pPr>
      <w:r>
        <w:rPr>
          <w:rFonts w:hint="eastAsia"/>
        </w:rPr>
        <w:t>三、本手册用到的参考源代码</w:t>
      </w:r>
    </w:p>
    <w:p w14:paraId="2BC7165D" w14:textId="05E49875" w:rsidR="00CD5982" w:rsidRDefault="00CD5982" w:rsidP="00CD5982">
      <w:pPr>
        <w:pStyle w:val="1f"/>
      </w:pPr>
      <w:r>
        <w:object w:dxaOrig="1534" w:dyaOrig="997" w14:anchorId="696940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65pt;height:50pt" o:ole="">
            <v:imagedata r:id="rId17" o:title=""/>
          </v:shape>
          <o:OLEObject Type="Embed" ProgID="Package" ShapeID="_x0000_i1025" DrawAspect="Icon" ObjectID="_1707857836" r:id="rId18"/>
        </w:object>
      </w:r>
    </w:p>
    <w:p w14:paraId="0FB1A576" w14:textId="77777777" w:rsidR="00CD5982" w:rsidRDefault="00CD5982" w:rsidP="00CD5982">
      <w:pPr>
        <w:pStyle w:val="1f"/>
      </w:pPr>
    </w:p>
    <w:p w14:paraId="2022E2D7" w14:textId="77777777" w:rsidR="00CD5982" w:rsidRDefault="00CD5982" w:rsidP="00F73C6D">
      <w:pPr>
        <w:topLinePunct w:val="0"/>
        <w:adjustRightInd/>
        <w:snapToGrid/>
        <w:spacing w:before="0" w:after="0" w:line="240" w:lineRule="auto"/>
        <w:ind w:left="0"/>
        <w:rPr>
          <w:rFonts w:ascii="Huawei Sans" w:eastAsia="方正兰亭黑简体" w:hAnsi="Huawei Sans" w:cs="Book Antiqua"/>
          <w:b/>
          <w:bCs/>
          <w:sz w:val="44"/>
          <w:szCs w:val="44"/>
        </w:rPr>
      </w:pPr>
    </w:p>
    <w:p w14:paraId="48819507" w14:textId="77777777" w:rsidR="002E5D8C" w:rsidRDefault="002E5D8C">
      <w:pPr>
        <w:topLinePunct w:val="0"/>
        <w:adjustRightInd/>
        <w:snapToGrid/>
        <w:spacing w:before="0" w:after="0" w:line="240" w:lineRule="auto"/>
        <w:ind w:left="0"/>
        <w:rPr>
          <w:rFonts w:ascii="Huawei Sans" w:eastAsia="方正兰亭黑简体" w:hAnsi="Huawei Sans" w:cs="Book Antiqua"/>
          <w:b/>
          <w:bCs/>
          <w:sz w:val="44"/>
          <w:szCs w:val="44"/>
        </w:rPr>
      </w:pPr>
      <w:r>
        <w:rPr>
          <w:rFonts w:ascii="Huawei Sans" w:eastAsia="方正兰亭黑简体" w:hAnsi="Huawei Sans" w:cs="Book Antiqua"/>
          <w:b/>
          <w:bCs/>
          <w:sz w:val="44"/>
          <w:szCs w:val="44"/>
        </w:rPr>
        <w:br w:type="page"/>
      </w:r>
    </w:p>
    <w:p w14:paraId="3A6C72C6" w14:textId="77777777" w:rsidR="00F73C6D" w:rsidRDefault="00F73C6D" w:rsidP="00F73C6D">
      <w:pPr>
        <w:topLinePunct w:val="0"/>
        <w:adjustRightInd/>
        <w:snapToGrid/>
        <w:spacing w:before="0" w:after="0" w:line="240" w:lineRule="auto"/>
        <w:ind w:left="0"/>
        <w:rPr>
          <w:rFonts w:ascii="Huawei Sans" w:eastAsia="方正兰亭黑简体" w:hAnsi="Huawei Sans" w:cs="Book Antiqua"/>
          <w:b/>
          <w:bCs/>
          <w:sz w:val="44"/>
          <w:szCs w:val="44"/>
        </w:rPr>
      </w:pPr>
    </w:p>
    <w:p w14:paraId="23EC27BF" w14:textId="53C27465" w:rsidR="00F73C6D" w:rsidRPr="00F73C6D" w:rsidRDefault="0041641C" w:rsidP="00D837EB">
      <w:pPr>
        <w:pStyle w:val="1"/>
        <w:numPr>
          <w:ilvl w:val="0"/>
          <w:numId w:val="21"/>
        </w:numPr>
        <w:rPr>
          <w:sz w:val="21"/>
          <w:szCs w:val="20"/>
        </w:rPr>
      </w:pPr>
      <w:bookmarkStart w:id="15" w:name="_Toc59480132"/>
      <w:r>
        <w:t>实验</w:t>
      </w:r>
      <w:proofErr w:type="gramStart"/>
      <w:r>
        <w:t>一</w:t>
      </w:r>
      <w:proofErr w:type="gramEnd"/>
      <w:r>
        <w:rPr>
          <w:rFonts w:hint="eastAsia"/>
        </w:rPr>
        <w:t xml:space="preserve"> </w:t>
      </w:r>
      <w:proofErr w:type="spellStart"/>
      <w:r w:rsidR="00F73C6D">
        <w:t>openEuler</w:t>
      </w:r>
      <w:proofErr w:type="spellEnd"/>
      <w:r w:rsidR="00F73C6D">
        <w:rPr>
          <w:rFonts w:hint="eastAsia"/>
        </w:rPr>
        <w:t>的安装及内核</w:t>
      </w:r>
      <w:bookmarkEnd w:id="11"/>
      <w:r w:rsidR="00F73C6D">
        <w:rPr>
          <w:rFonts w:hint="eastAsia"/>
        </w:rPr>
        <w:t>编译</w:t>
      </w:r>
      <w:bookmarkEnd w:id="15"/>
    </w:p>
    <w:p w14:paraId="35BD81D6" w14:textId="77777777" w:rsidR="00F73C6D" w:rsidRDefault="00F73C6D" w:rsidP="00D837EB">
      <w:pPr>
        <w:pStyle w:val="2"/>
        <w:numPr>
          <w:ilvl w:val="1"/>
          <w:numId w:val="15"/>
        </w:numPr>
      </w:pPr>
      <w:bookmarkStart w:id="16" w:name="_Toc466755572"/>
      <w:bookmarkStart w:id="17" w:name="_Toc59480133"/>
      <w:r>
        <w:rPr>
          <w:rFonts w:hint="eastAsia"/>
        </w:rPr>
        <w:t>实验介绍</w:t>
      </w:r>
      <w:bookmarkEnd w:id="16"/>
      <w:bookmarkEnd w:id="17"/>
    </w:p>
    <w:p w14:paraId="4E57DA02" w14:textId="1083F5E0" w:rsidR="00F73C6D" w:rsidRPr="00F73C6D" w:rsidRDefault="00F73C6D" w:rsidP="00F73C6D">
      <w:pPr>
        <w:pStyle w:val="1f"/>
        <w:ind w:firstLineChars="200" w:firstLine="420"/>
        <w:rPr>
          <w:bCs/>
        </w:rPr>
      </w:pPr>
      <w:bookmarkStart w:id="18" w:name="_Toc466755573"/>
      <w:r>
        <w:rPr>
          <w:rFonts w:hint="eastAsia"/>
        </w:rPr>
        <w:t>本实验通过安装</w:t>
      </w:r>
      <w:proofErr w:type="spellStart"/>
      <w:r>
        <w:t>openEuler</w:t>
      </w:r>
      <w:proofErr w:type="spellEnd"/>
      <w:r>
        <w:rPr>
          <w:rFonts w:hint="eastAsia"/>
        </w:rPr>
        <w:t>操作系统、编译</w:t>
      </w:r>
      <w:r w:rsidRPr="00F73C6D">
        <w:rPr>
          <w:rFonts w:hint="eastAsia"/>
        </w:rPr>
        <w:t>安装</w:t>
      </w:r>
      <w:proofErr w:type="spellStart"/>
      <w:r w:rsidRPr="00F73C6D">
        <w:t>openEuler</w:t>
      </w:r>
      <w:proofErr w:type="spellEnd"/>
      <w:r w:rsidRPr="00F73C6D">
        <w:t>操作系统新内核</w:t>
      </w:r>
      <w:r>
        <w:t>以及</w:t>
      </w:r>
      <w:r w:rsidR="00066E24">
        <w:rPr>
          <w:rFonts w:hint="eastAsia"/>
        </w:rPr>
        <w:t>简单的内核模块编程任务操作带领大家了解操作系统</w:t>
      </w:r>
      <w:r>
        <w:rPr>
          <w:rFonts w:hint="eastAsia"/>
        </w:rPr>
        <w:t>及内核编程。</w:t>
      </w:r>
    </w:p>
    <w:p w14:paraId="56BE0F41" w14:textId="77777777" w:rsidR="00F73C6D" w:rsidRDefault="00F73C6D" w:rsidP="00D837EB">
      <w:pPr>
        <w:pStyle w:val="3"/>
        <w:numPr>
          <w:ilvl w:val="2"/>
          <w:numId w:val="15"/>
        </w:numPr>
      </w:pPr>
      <w:bookmarkStart w:id="19" w:name="_Toc59480134"/>
      <w:r>
        <w:rPr>
          <w:rFonts w:hint="eastAsia"/>
        </w:rPr>
        <w:t>任务描述</w:t>
      </w:r>
      <w:bookmarkEnd w:id="19"/>
    </w:p>
    <w:p w14:paraId="545C24FA" w14:textId="20E87A83" w:rsidR="00F73C6D" w:rsidRDefault="00F73C6D" w:rsidP="00D837EB">
      <w:pPr>
        <w:pStyle w:val="4a"/>
        <w:numPr>
          <w:ilvl w:val="0"/>
          <w:numId w:val="18"/>
        </w:numPr>
        <w:ind w:left="1446"/>
        <w:rPr>
          <w:lang w:val="zh-CN"/>
        </w:rPr>
      </w:pPr>
      <w:r>
        <w:rPr>
          <w:rFonts w:hint="eastAsia"/>
        </w:rPr>
        <w:t>安装</w:t>
      </w:r>
      <w:proofErr w:type="spellStart"/>
      <w:r>
        <w:rPr>
          <w:rFonts w:hint="eastAsia"/>
        </w:rPr>
        <w:t>openEuler</w:t>
      </w:r>
      <w:proofErr w:type="spellEnd"/>
      <w:r>
        <w:rPr>
          <w:rFonts w:hint="eastAsia"/>
        </w:rPr>
        <w:t>操作系统</w:t>
      </w:r>
    </w:p>
    <w:p w14:paraId="6E036807" w14:textId="337D419E" w:rsidR="00F73C6D" w:rsidRDefault="00F73C6D" w:rsidP="00D837EB">
      <w:pPr>
        <w:pStyle w:val="4a"/>
        <w:numPr>
          <w:ilvl w:val="0"/>
          <w:numId w:val="18"/>
        </w:numPr>
        <w:ind w:left="1446"/>
        <w:rPr>
          <w:lang w:val="zh-CN"/>
        </w:rPr>
      </w:pPr>
      <w:r>
        <w:rPr>
          <w:rFonts w:hint="eastAsia"/>
          <w:lang w:val="zh-CN"/>
        </w:rPr>
        <w:t>编译安装</w:t>
      </w:r>
      <w:r>
        <w:rPr>
          <w:rFonts w:hint="eastAsia"/>
          <w:lang w:val="zh-CN"/>
        </w:rPr>
        <w:t>openEuler</w:t>
      </w:r>
      <w:r>
        <w:rPr>
          <w:rFonts w:hint="eastAsia"/>
          <w:lang w:val="zh-CN"/>
        </w:rPr>
        <w:t>操作系统新内核</w:t>
      </w:r>
    </w:p>
    <w:p w14:paraId="0146F7B9" w14:textId="3B6DF061" w:rsidR="00F73C6D" w:rsidRDefault="00F73C6D" w:rsidP="00D837EB">
      <w:pPr>
        <w:pStyle w:val="4a"/>
        <w:numPr>
          <w:ilvl w:val="0"/>
          <w:numId w:val="18"/>
        </w:numPr>
        <w:ind w:left="1446"/>
        <w:rPr>
          <w:lang w:val="zh-CN"/>
        </w:rPr>
      </w:pPr>
      <w:r>
        <w:rPr>
          <w:rFonts w:hint="eastAsia"/>
        </w:rPr>
        <w:t>简单的内核模块编程实验，在内核模块中打印“</w:t>
      </w:r>
      <w:r>
        <w:t>Hello, world!</w:t>
      </w:r>
      <w:r>
        <w:rPr>
          <w:rFonts w:hint="eastAsia"/>
        </w:rPr>
        <w:t>”</w:t>
      </w:r>
    </w:p>
    <w:p w14:paraId="1A9A33E6" w14:textId="77777777" w:rsidR="00F73C6D" w:rsidRDefault="00F73C6D" w:rsidP="00D837EB">
      <w:pPr>
        <w:pStyle w:val="2"/>
        <w:numPr>
          <w:ilvl w:val="1"/>
          <w:numId w:val="15"/>
        </w:numPr>
        <w:rPr>
          <w:lang w:eastAsia="zh-CN"/>
        </w:rPr>
      </w:pPr>
      <w:bookmarkStart w:id="20" w:name="_Toc59480135"/>
      <w:r>
        <w:rPr>
          <w:rFonts w:hint="eastAsia"/>
          <w:lang w:eastAsia="zh-CN"/>
        </w:rPr>
        <w:t>实验目的</w:t>
      </w:r>
      <w:bookmarkEnd w:id="20"/>
    </w:p>
    <w:p w14:paraId="77FEBD3D" w14:textId="09F2DF9A" w:rsidR="00F73C6D" w:rsidRDefault="00F73C6D" w:rsidP="00D837EB">
      <w:pPr>
        <w:pStyle w:val="4a"/>
        <w:numPr>
          <w:ilvl w:val="0"/>
          <w:numId w:val="18"/>
        </w:numPr>
        <w:ind w:left="1446"/>
      </w:pPr>
      <w:r>
        <w:t>学习掌握如何安装操作系统</w:t>
      </w:r>
    </w:p>
    <w:p w14:paraId="28C5C12B" w14:textId="69F962EA" w:rsidR="00F73C6D" w:rsidRDefault="00F73C6D" w:rsidP="00D837EB">
      <w:pPr>
        <w:pStyle w:val="4a"/>
        <w:numPr>
          <w:ilvl w:val="0"/>
          <w:numId w:val="18"/>
        </w:numPr>
        <w:ind w:left="1446"/>
      </w:pPr>
      <w:r>
        <w:rPr>
          <w:rFonts w:hint="eastAsia"/>
        </w:rPr>
        <w:t>学习掌握如何编译操作系统内核</w:t>
      </w:r>
    </w:p>
    <w:p w14:paraId="6C9C8083" w14:textId="74E05939" w:rsidR="00F73C6D" w:rsidRDefault="00F73C6D" w:rsidP="00D837EB">
      <w:pPr>
        <w:pStyle w:val="4a"/>
        <w:numPr>
          <w:ilvl w:val="0"/>
          <w:numId w:val="18"/>
        </w:numPr>
        <w:ind w:left="1446"/>
      </w:pPr>
      <w:r>
        <w:rPr>
          <w:rFonts w:hint="eastAsia"/>
        </w:rPr>
        <w:t>了解内核模块编程。</w:t>
      </w:r>
      <w:bookmarkEnd w:id="18"/>
    </w:p>
    <w:p w14:paraId="67C8DC6B" w14:textId="77777777" w:rsidR="00F73C6D" w:rsidRDefault="00F73C6D" w:rsidP="00D837EB">
      <w:pPr>
        <w:pStyle w:val="2"/>
        <w:numPr>
          <w:ilvl w:val="1"/>
          <w:numId w:val="15"/>
        </w:numPr>
      </w:pPr>
      <w:bookmarkStart w:id="21" w:name="_Toc59480136"/>
      <w:r>
        <w:t>实验任务</w:t>
      </w:r>
      <w:bookmarkEnd w:id="21"/>
    </w:p>
    <w:p w14:paraId="4AFB14E7" w14:textId="1FBCEA96" w:rsidR="00F73C6D" w:rsidRDefault="00F73C6D" w:rsidP="00F73C6D">
      <w:pPr>
        <w:pStyle w:val="3"/>
      </w:pPr>
      <w:bookmarkStart w:id="22" w:name="_Toc59480137"/>
      <w:r>
        <w:t>openEuler</w:t>
      </w:r>
      <w:r>
        <w:rPr>
          <w:rFonts w:hint="eastAsia"/>
        </w:rPr>
        <w:t>操作系统安装</w:t>
      </w:r>
      <w:bookmarkEnd w:id="22"/>
    </w:p>
    <w:p w14:paraId="1D5DD0BD" w14:textId="79F95775" w:rsidR="00F73C6D" w:rsidRDefault="00CD2597" w:rsidP="003133F7">
      <w:pPr>
        <w:pStyle w:val="30"/>
        <w:rPr>
          <w:color w:val="FF0000"/>
        </w:rPr>
      </w:pPr>
      <w:bookmarkStart w:id="23" w:name="_Toc466755578"/>
      <w:r>
        <w:rPr>
          <w:rFonts w:hint="eastAsia"/>
        </w:rPr>
        <w:t>准备安装镜像</w:t>
      </w:r>
      <w:bookmarkEnd w:id="23"/>
    </w:p>
    <w:p w14:paraId="3BB694DD" w14:textId="12473201" w:rsidR="00F73C6D" w:rsidRDefault="00CD2597" w:rsidP="00F73C6D">
      <w:pPr>
        <w:pStyle w:val="1f"/>
      </w:pPr>
      <w:r>
        <w:rPr>
          <w:rFonts w:hint="eastAsia"/>
        </w:rPr>
        <w:t>您可以访问</w:t>
      </w:r>
      <w:proofErr w:type="spellStart"/>
      <w:r>
        <w:t>openEuler</w:t>
      </w:r>
      <w:proofErr w:type="spellEnd"/>
      <w:r>
        <w:rPr>
          <w:rFonts w:hint="eastAsia"/>
        </w:rPr>
        <w:t>官方网站（</w:t>
      </w:r>
      <w:r w:rsidR="009D0D41">
        <w:fldChar w:fldCharType="begin"/>
      </w:r>
      <w:r w:rsidR="009D0D41">
        <w:instrText xml:space="preserve"> HYPERLINK "https://openeuler.org/" </w:instrText>
      </w:r>
      <w:r w:rsidR="009D0D41">
        <w:fldChar w:fldCharType="separate"/>
      </w:r>
      <w:r w:rsidRPr="00CD2597">
        <w:rPr>
          <w:rStyle w:val="af0"/>
        </w:rPr>
        <w:t>openeuler.org</w:t>
      </w:r>
      <w:r w:rsidR="009D0D41">
        <w:rPr>
          <w:rStyle w:val="af0"/>
        </w:rPr>
        <w:fldChar w:fldCharType="end"/>
      </w:r>
      <w:r>
        <w:rPr>
          <w:rFonts w:hint="eastAsia"/>
        </w:rPr>
        <w:t>）下载</w:t>
      </w:r>
      <w:r w:rsidR="00D71D05">
        <w:t>AA</w:t>
      </w:r>
      <w:r w:rsidR="00D71D05" w:rsidRPr="00D71D05">
        <w:t>rch64</w:t>
      </w:r>
      <w:r w:rsidR="00D71D05">
        <w:rPr>
          <w:rFonts w:hint="eastAsia"/>
        </w:rPr>
        <w:t>平台的</w:t>
      </w:r>
      <w:proofErr w:type="spellStart"/>
      <w:r w:rsidR="00D71D05" w:rsidRPr="00D71D05">
        <w:t>openEuler</w:t>
      </w:r>
      <w:proofErr w:type="spellEnd"/>
      <w:r w:rsidR="00D71D05" w:rsidRPr="00D71D05">
        <w:t xml:space="preserve"> 20.03 LTS</w:t>
      </w:r>
      <w:r w:rsidR="00D71D05">
        <w:rPr>
          <w:rFonts w:hint="eastAsia"/>
        </w:rPr>
        <w:t>安装包：</w:t>
      </w:r>
      <w:r w:rsidR="009D0D41">
        <w:fldChar w:fldCharType="begin"/>
      </w:r>
      <w:r w:rsidR="009D0D41">
        <w:instrText xml:space="preserve"> HYPERLINK "https://repo.openeuler.org/o</w:instrText>
      </w:r>
      <w:r w:rsidR="009D0D41">
        <w:instrText xml:space="preserve">penEuler-20.03-LTS/ISO/aarch64/openEuler-20.03-LTS-aarch64-dvd.iso" </w:instrText>
      </w:r>
      <w:r w:rsidR="009D0D41">
        <w:fldChar w:fldCharType="separate"/>
      </w:r>
      <w:r w:rsidR="00D71D05" w:rsidRPr="00BD76C3">
        <w:rPr>
          <w:rStyle w:val="af0"/>
        </w:rPr>
        <w:t>openEuler-20.03-LTS-aarch64-dvd.iso</w:t>
      </w:r>
      <w:r w:rsidR="009D0D41">
        <w:rPr>
          <w:rStyle w:val="af0"/>
        </w:rPr>
        <w:fldChar w:fldCharType="end"/>
      </w:r>
      <w:r w:rsidR="00D71D05">
        <w:rPr>
          <w:rFonts w:hint="eastAsia"/>
        </w:rPr>
        <w:t>（文件大小约</w:t>
      </w:r>
      <w:r w:rsidR="00D71D05" w:rsidRPr="00D71D05">
        <w:t>4.3 GiB</w:t>
      </w:r>
      <w:r w:rsidR="00D71D05">
        <w:rPr>
          <w:rFonts w:hint="eastAsia"/>
        </w:rPr>
        <w:t>）。</w:t>
      </w:r>
    </w:p>
    <w:p w14:paraId="67E52147" w14:textId="3A2F39E6" w:rsidR="00F73C6D" w:rsidRDefault="003133F7" w:rsidP="003133F7">
      <w:pPr>
        <w:pStyle w:val="30"/>
      </w:pPr>
      <w:r w:rsidRPr="003133F7">
        <w:rPr>
          <w:rFonts w:hint="eastAsia"/>
        </w:rPr>
        <w:t>安装</w:t>
      </w:r>
      <w:proofErr w:type="spellStart"/>
      <w:r>
        <w:rPr>
          <w:rFonts w:hint="eastAsia"/>
        </w:rPr>
        <w:t>openEuler</w:t>
      </w:r>
      <w:proofErr w:type="spellEnd"/>
      <w:r w:rsidRPr="003133F7">
        <w:rPr>
          <w:rFonts w:hint="eastAsia"/>
        </w:rPr>
        <w:t>操作系统</w:t>
      </w:r>
    </w:p>
    <w:p w14:paraId="672E8F55" w14:textId="087FDB24" w:rsidR="0046388E" w:rsidRDefault="0009609C" w:rsidP="0046388E">
      <w:pPr>
        <w:pStyle w:val="1f"/>
      </w:pPr>
      <w:r>
        <w:rPr>
          <w:rFonts w:hint="eastAsia"/>
        </w:rPr>
        <w:lastRenderedPageBreak/>
        <w:t>根据自己的实际情况，将安装介质与</w:t>
      </w:r>
      <w:proofErr w:type="spellStart"/>
      <w:r w:rsidR="0046388E">
        <w:rPr>
          <w:rFonts w:hint="eastAsia"/>
        </w:rPr>
        <w:t>T</w:t>
      </w:r>
      <w:r w:rsidR="0046388E">
        <w:t>aishan</w:t>
      </w:r>
      <w:proofErr w:type="spellEnd"/>
      <w:r w:rsidR="0046388E">
        <w:rPr>
          <w:rFonts w:hint="eastAsia"/>
        </w:rPr>
        <w:t>服务器</w:t>
      </w:r>
      <w:r>
        <w:rPr>
          <w:rFonts w:hint="eastAsia"/>
        </w:rPr>
        <w:t>连接</w:t>
      </w:r>
      <w:r w:rsidR="00ED77DC">
        <w:rPr>
          <w:rFonts w:hint="eastAsia"/>
        </w:rPr>
        <w:t>，然后</w:t>
      </w:r>
      <w:r>
        <w:rPr>
          <w:rFonts w:hint="eastAsia"/>
        </w:rPr>
        <w:t>开机开始</w:t>
      </w:r>
      <w:r w:rsidR="002F1C1C">
        <w:rPr>
          <w:rFonts w:hint="eastAsia"/>
        </w:rPr>
        <w:t>安装</w:t>
      </w:r>
      <w:proofErr w:type="spellStart"/>
      <w:r w:rsidR="002F1C1C">
        <w:rPr>
          <w:rFonts w:hint="eastAsia"/>
        </w:rPr>
        <w:t>o</w:t>
      </w:r>
      <w:r w:rsidR="002F1C1C">
        <w:t>penEuler</w:t>
      </w:r>
      <w:proofErr w:type="spellEnd"/>
      <w:r w:rsidR="002F1C1C">
        <w:rPr>
          <w:rFonts w:hint="eastAsia"/>
        </w:rPr>
        <w:t>操作系统</w:t>
      </w:r>
      <w:r w:rsidR="00ED77DC">
        <w:rPr>
          <w:rFonts w:hint="eastAsia"/>
        </w:rPr>
        <w:t>：</w:t>
      </w:r>
    </w:p>
    <w:p w14:paraId="0D635D6A" w14:textId="0D8142C1" w:rsidR="002F1C1C" w:rsidRDefault="0009609C" w:rsidP="0046388E">
      <w:pPr>
        <w:pStyle w:val="1f"/>
      </w:pPr>
      <w:r w:rsidRPr="0009609C">
        <w:rPr>
          <w:noProof/>
        </w:rPr>
        <w:drawing>
          <wp:inline distT="0" distB="0" distL="0" distR="0" wp14:anchorId="32EAA68E" wp14:editId="3EE27FFA">
            <wp:extent cx="3467584" cy="1686160"/>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67584" cy="1686160"/>
                    </a:xfrm>
                    <a:prstGeom prst="rect">
                      <a:avLst/>
                    </a:prstGeom>
                    <a:noFill/>
                    <a:ln w="12700">
                      <a:solidFill>
                        <a:schemeClr val="bg1">
                          <a:lumMod val="85000"/>
                        </a:schemeClr>
                      </a:solidFill>
                    </a:ln>
                  </pic:spPr>
                </pic:pic>
              </a:graphicData>
            </a:graphic>
          </wp:inline>
        </w:drawing>
      </w:r>
    </w:p>
    <w:p w14:paraId="0C342C9F" w14:textId="77777777" w:rsidR="00ED77DC" w:rsidRDefault="00ED77DC" w:rsidP="0046388E">
      <w:pPr>
        <w:pStyle w:val="1f"/>
      </w:pPr>
    </w:p>
    <w:p w14:paraId="7ACFA97E" w14:textId="0A73B79A" w:rsidR="00424018" w:rsidRDefault="00424018" w:rsidP="0046388E">
      <w:pPr>
        <w:pStyle w:val="1f"/>
      </w:pPr>
      <w:r>
        <w:rPr>
          <w:rFonts w:hint="eastAsia"/>
        </w:rPr>
        <w:t>启动过程：</w:t>
      </w:r>
    </w:p>
    <w:p w14:paraId="092FC41A" w14:textId="5D38BB82" w:rsidR="00EB2B87" w:rsidRDefault="00EB2B87" w:rsidP="0046388E">
      <w:pPr>
        <w:pStyle w:val="1f"/>
      </w:pPr>
      <w:r w:rsidRPr="00EB2B87">
        <w:rPr>
          <w:noProof/>
        </w:rPr>
        <w:drawing>
          <wp:inline distT="0" distB="0" distL="0" distR="0" wp14:anchorId="647E5466" wp14:editId="237008A6">
            <wp:extent cx="5224007" cy="3918277"/>
            <wp:effectExtent l="19050" t="19050" r="1524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6601" cy="3927723"/>
                    </a:xfrm>
                    <a:prstGeom prst="rect">
                      <a:avLst/>
                    </a:prstGeom>
                    <a:ln w="12700">
                      <a:solidFill>
                        <a:schemeClr val="bg1">
                          <a:lumMod val="85000"/>
                        </a:schemeClr>
                      </a:solidFill>
                    </a:ln>
                  </pic:spPr>
                </pic:pic>
              </a:graphicData>
            </a:graphic>
          </wp:inline>
        </w:drawing>
      </w:r>
    </w:p>
    <w:p w14:paraId="5BE62E16" w14:textId="77777777" w:rsidR="00EB2B87" w:rsidRDefault="00EB2B87" w:rsidP="0046388E">
      <w:pPr>
        <w:pStyle w:val="1f"/>
      </w:pPr>
    </w:p>
    <w:p w14:paraId="52E55C06" w14:textId="745D443A" w:rsidR="009B47E8" w:rsidRDefault="004D0047" w:rsidP="0046388E">
      <w:pPr>
        <w:pStyle w:val="1f"/>
      </w:pPr>
      <w:r>
        <w:rPr>
          <w:rFonts w:hint="eastAsia"/>
        </w:rPr>
        <w:t>选择</w:t>
      </w:r>
      <w:r>
        <w:rPr>
          <w:rFonts w:hint="eastAsia"/>
        </w:rPr>
        <w:t>I</w:t>
      </w:r>
      <w:r>
        <w:t xml:space="preserve">nstall </w:t>
      </w:r>
      <w:proofErr w:type="spellStart"/>
      <w:r>
        <w:t>openEuler</w:t>
      </w:r>
      <w:proofErr w:type="spellEnd"/>
      <w:r>
        <w:t xml:space="preserve"> 20.03 LTS</w:t>
      </w:r>
      <w:r>
        <w:rPr>
          <w:rFonts w:hint="eastAsia"/>
        </w:rPr>
        <w:t>进行安装：</w:t>
      </w:r>
    </w:p>
    <w:p w14:paraId="390F67F9" w14:textId="71300113" w:rsidR="004D0047" w:rsidRDefault="00EB2B87" w:rsidP="0046388E">
      <w:pPr>
        <w:pStyle w:val="1f"/>
      </w:pPr>
      <w:r w:rsidRPr="00EB2B87">
        <w:rPr>
          <w:noProof/>
        </w:rPr>
        <w:lastRenderedPageBreak/>
        <w:drawing>
          <wp:inline distT="0" distB="0" distL="0" distR="0" wp14:anchorId="59A62D09" wp14:editId="5036D3F2">
            <wp:extent cx="5249787" cy="3419061"/>
            <wp:effectExtent l="19050" t="19050" r="27305"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8488" cy="3431241"/>
                    </a:xfrm>
                    <a:prstGeom prst="rect">
                      <a:avLst/>
                    </a:prstGeom>
                    <a:ln w="12700">
                      <a:solidFill>
                        <a:schemeClr val="bg1">
                          <a:lumMod val="85000"/>
                        </a:schemeClr>
                      </a:solidFill>
                    </a:ln>
                  </pic:spPr>
                </pic:pic>
              </a:graphicData>
            </a:graphic>
          </wp:inline>
        </w:drawing>
      </w:r>
    </w:p>
    <w:p w14:paraId="1F147B86" w14:textId="77777777" w:rsidR="004D0047" w:rsidRDefault="004D0047" w:rsidP="0046388E">
      <w:pPr>
        <w:pStyle w:val="1f"/>
      </w:pPr>
    </w:p>
    <w:p w14:paraId="14573370" w14:textId="2B25B504" w:rsidR="00424018" w:rsidRDefault="00424018" w:rsidP="0046388E">
      <w:pPr>
        <w:pStyle w:val="1f"/>
      </w:pPr>
      <w:r>
        <w:rPr>
          <w:rFonts w:hint="eastAsia"/>
        </w:rPr>
        <w:t>加载过程：</w:t>
      </w:r>
    </w:p>
    <w:p w14:paraId="6FD382C4" w14:textId="51770E63" w:rsidR="004D0047" w:rsidRDefault="003652F0" w:rsidP="0046388E">
      <w:pPr>
        <w:pStyle w:val="1f"/>
      </w:pPr>
      <w:r w:rsidRPr="003652F0">
        <w:rPr>
          <w:noProof/>
        </w:rPr>
        <w:drawing>
          <wp:inline distT="0" distB="0" distL="0" distR="0" wp14:anchorId="5F6FDE9B" wp14:editId="0D18A96B">
            <wp:extent cx="5265448" cy="1299699"/>
            <wp:effectExtent l="19050" t="19050" r="11430" b="152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93506" cy="1306625"/>
                    </a:xfrm>
                    <a:prstGeom prst="rect">
                      <a:avLst/>
                    </a:prstGeom>
                    <a:ln w="12700">
                      <a:solidFill>
                        <a:schemeClr val="bg1">
                          <a:lumMod val="85000"/>
                        </a:schemeClr>
                      </a:solidFill>
                    </a:ln>
                  </pic:spPr>
                </pic:pic>
              </a:graphicData>
            </a:graphic>
          </wp:inline>
        </w:drawing>
      </w:r>
    </w:p>
    <w:p w14:paraId="0DCE1FD3" w14:textId="77777777" w:rsidR="008E6E70" w:rsidRDefault="008E6E70" w:rsidP="00F73C6D">
      <w:pPr>
        <w:pStyle w:val="1f"/>
      </w:pPr>
    </w:p>
    <w:p w14:paraId="28BAD2D5" w14:textId="3AFB5311" w:rsidR="00F73C6D" w:rsidRDefault="00F73C6D" w:rsidP="00F73C6D">
      <w:pPr>
        <w:pStyle w:val="1f"/>
      </w:pPr>
      <w:r>
        <w:rPr>
          <w:rFonts w:hint="eastAsia"/>
        </w:rPr>
        <w:t>保持默认的英文安装</w:t>
      </w:r>
      <w:r w:rsidR="008E6E70">
        <w:rPr>
          <w:rFonts w:hint="eastAsia"/>
        </w:rPr>
        <w:t>：</w:t>
      </w:r>
    </w:p>
    <w:p w14:paraId="593BBF99" w14:textId="6BD22027" w:rsidR="008E6E70" w:rsidRDefault="008E6E70" w:rsidP="00F73C6D">
      <w:pPr>
        <w:pStyle w:val="1f"/>
      </w:pPr>
      <w:r w:rsidRPr="008E6E70">
        <w:rPr>
          <w:noProof/>
        </w:rPr>
        <w:lastRenderedPageBreak/>
        <w:drawing>
          <wp:inline distT="0" distB="0" distL="0" distR="0" wp14:anchorId="77286FFA" wp14:editId="647DB54B">
            <wp:extent cx="5367131" cy="4021172"/>
            <wp:effectExtent l="19050" t="19050" r="24130" b="177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9616" cy="4030526"/>
                    </a:xfrm>
                    <a:prstGeom prst="rect">
                      <a:avLst/>
                    </a:prstGeom>
                    <a:ln w="12700">
                      <a:solidFill>
                        <a:schemeClr val="bg1">
                          <a:lumMod val="85000"/>
                        </a:schemeClr>
                      </a:solidFill>
                    </a:ln>
                  </pic:spPr>
                </pic:pic>
              </a:graphicData>
            </a:graphic>
          </wp:inline>
        </w:drawing>
      </w:r>
    </w:p>
    <w:p w14:paraId="49EA0EFF" w14:textId="77777777" w:rsidR="008E6E70" w:rsidRDefault="008E6E70" w:rsidP="00F73C6D">
      <w:pPr>
        <w:pStyle w:val="1f"/>
      </w:pPr>
    </w:p>
    <w:p w14:paraId="7BDDB5C6" w14:textId="652D9729" w:rsidR="00F73C6D" w:rsidRDefault="00F73C6D" w:rsidP="00F73C6D">
      <w:pPr>
        <w:pStyle w:val="1f"/>
      </w:pPr>
      <w:r>
        <w:rPr>
          <w:rFonts w:hint="eastAsia"/>
        </w:rPr>
        <w:t>请在“</w:t>
      </w:r>
      <w:r>
        <w:t>SYSTEM</w:t>
      </w:r>
      <w:r>
        <w:rPr>
          <w:rFonts w:hint="eastAsia"/>
        </w:rPr>
        <w:t>”</w:t>
      </w:r>
      <w:r w:rsidR="008E6E70">
        <w:rPr>
          <w:rFonts w:hint="eastAsia"/>
        </w:rPr>
        <w:t>栏目的“</w:t>
      </w:r>
      <w:r w:rsidR="008E6E70">
        <w:rPr>
          <w:rFonts w:hint="eastAsia"/>
        </w:rPr>
        <w:t>I</w:t>
      </w:r>
      <w:r w:rsidR="008E6E70">
        <w:t>nstallation Destination</w:t>
      </w:r>
      <w:r w:rsidR="008E6E70">
        <w:rPr>
          <w:rFonts w:hint="eastAsia"/>
        </w:rPr>
        <w:t>”</w:t>
      </w:r>
      <w:r>
        <w:rPr>
          <w:rFonts w:hint="eastAsia"/>
        </w:rPr>
        <w:t>里确认安装位置</w:t>
      </w:r>
      <w:r w:rsidR="008E6E70">
        <w:rPr>
          <w:rFonts w:hint="eastAsia"/>
        </w:rPr>
        <w:t>：</w:t>
      </w:r>
    </w:p>
    <w:p w14:paraId="2CAB9FD0" w14:textId="687996FC" w:rsidR="008E6E70" w:rsidRDefault="008E6E70" w:rsidP="00F73C6D">
      <w:pPr>
        <w:pStyle w:val="1f"/>
      </w:pPr>
      <w:r w:rsidRPr="008E6E70">
        <w:rPr>
          <w:noProof/>
        </w:rPr>
        <w:lastRenderedPageBreak/>
        <w:drawing>
          <wp:inline distT="0" distB="0" distL="0" distR="0" wp14:anchorId="1BA2261A" wp14:editId="1AFEC29C">
            <wp:extent cx="5382923" cy="4034121"/>
            <wp:effectExtent l="19050" t="19050" r="27305" b="241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852" cy="4046808"/>
                    </a:xfrm>
                    <a:prstGeom prst="rect">
                      <a:avLst/>
                    </a:prstGeom>
                    <a:ln w="12700">
                      <a:solidFill>
                        <a:schemeClr val="bg1">
                          <a:lumMod val="85000"/>
                        </a:schemeClr>
                      </a:solidFill>
                    </a:ln>
                  </pic:spPr>
                </pic:pic>
              </a:graphicData>
            </a:graphic>
          </wp:inline>
        </w:drawing>
      </w:r>
    </w:p>
    <w:p w14:paraId="4F1EB9B7" w14:textId="77777777" w:rsidR="008E6E70" w:rsidRDefault="008E6E70" w:rsidP="00F73C6D">
      <w:pPr>
        <w:pStyle w:val="1f"/>
      </w:pPr>
    </w:p>
    <w:p w14:paraId="68C7826F" w14:textId="3D1159D0" w:rsidR="008E6E70" w:rsidRDefault="00533EA2" w:rsidP="00F73C6D">
      <w:pPr>
        <w:pStyle w:val="1f"/>
      </w:pPr>
      <w:r>
        <w:rPr>
          <w:rFonts w:hint="eastAsia"/>
        </w:rPr>
        <w:t>一般</w:t>
      </w:r>
      <w:r w:rsidR="008E6E70">
        <w:rPr>
          <w:rFonts w:hint="eastAsia"/>
        </w:rPr>
        <w:t>保持默认值即可</w:t>
      </w:r>
      <w:r>
        <w:rPr>
          <w:rFonts w:hint="eastAsia"/>
        </w:rPr>
        <w:t>，如果</w:t>
      </w:r>
      <w:r w:rsidR="008B427F">
        <w:rPr>
          <w:rFonts w:hint="eastAsia"/>
        </w:rPr>
        <w:t>以前安装过操作系统导致</w:t>
      </w:r>
      <w:r>
        <w:rPr>
          <w:rFonts w:hint="eastAsia"/>
        </w:rPr>
        <w:t>空间不够可以选中“</w:t>
      </w:r>
      <w:r>
        <w:rPr>
          <w:rFonts w:hint="eastAsia"/>
        </w:rPr>
        <w:t>I</w:t>
      </w:r>
      <w:r>
        <w:t xml:space="preserve"> would like to make additional space available</w:t>
      </w:r>
      <w:r>
        <w:rPr>
          <w:rFonts w:hint="eastAsia"/>
        </w:rPr>
        <w:t>”选项，然后点击左上角的“</w:t>
      </w:r>
      <w:r>
        <w:rPr>
          <w:rFonts w:hint="eastAsia"/>
        </w:rPr>
        <w:t>Done</w:t>
      </w:r>
      <w:r>
        <w:rPr>
          <w:rFonts w:hint="eastAsia"/>
        </w:rPr>
        <w:t>”按钮进行设置</w:t>
      </w:r>
      <w:r w:rsidR="008E6E70">
        <w:rPr>
          <w:rFonts w:hint="eastAsia"/>
        </w:rPr>
        <w:t>：</w:t>
      </w:r>
    </w:p>
    <w:p w14:paraId="5772DE0B" w14:textId="20863909" w:rsidR="008E6E70" w:rsidRPr="00533EA2" w:rsidRDefault="00533EA2" w:rsidP="00F73C6D">
      <w:pPr>
        <w:pStyle w:val="1f"/>
      </w:pPr>
      <w:r>
        <w:rPr>
          <w:noProof/>
        </w:rPr>
        <w:lastRenderedPageBreak/>
        <mc:AlternateContent>
          <mc:Choice Requires="wps">
            <w:drawing>
              <wp:anchor distT="0" distB="0" distL="114300" distR="114300" simplePos="0" relativeHeight="251678208" behindDoc="0" locked="0" layoutInCell="1" allowOverlap="1" wp14:anchorId="7EBB7763" wp14:editId="2D724ED6">
                <wp:simplePos x="0" y="0"/>
                <wp:positionH relativeFrom="column">
                  <wp:posOffset>734999</wp:posOffset>
                </wp:positionH>
                <wp:positionV relativeFrom="paragraph">
                  <wp:posOffset>192073</wp:posOffset>
                </wp:positionV>
                <wp:extent cx="397565" cy="198341"/>
                <wp:effectExtent l="19050" t="19050" r="21590" b="11430"/>
                <wp:wrapNone/>
                <wp:docPr id="167" name="矩形 62"/>
                <wp:cNvGraphicFramePr/>
                <a:graphic xmlns:a="http://schemas.openxmlformats.org/drawingml/2006/main">
                  <a:graphicData uri="http://schemas.microsoft.com/office/word/2010/wordprocessingShape">
                    <wps:wsp>
                      <wps:cNvSpPr/>
                      <wps:spPr>
                        <a:xfrm>
                          <a:off x="0" y="0"/>
                          <a:ext cx="397565" cy="19834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7CDA3" id="矩形 62" o:spid="_x0000_s1026" style="position:absolute;left:0;text-align:left;margin-left:57.85pt;margin-top:15.1pt;width:31.3pt;height:15.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" filled="f" strokecolor="#c7000b" strokeweight="2.25pt"/>
            </w:pict>
          </mc:Fallback>
        </mc:AlternateContent>
      </w:r>
      <w:r>
        <w:rPr>
          <w:noProof/>
        </w:rPr>
        <mc:AlternateContent>
          <mc:Choice Requires="wps">
            <w:drawing>
              <wp:anchor distT="0" distB="0" distL="114300" distR="114300" simplePos="0" relativeHeight="251676160" behindDoc="0" locked="0" layoutInCell="1" allowOverlap="1" wp14:anchorId="74F563C4" wp14:editId="011B677F">
                <wp:simplePos x="0" y="0"/>
                <wp:positionH relativeFrom="column">
                  <wp:posOffset>734999</wp:posOffset>
                </wp:positionH>
                <wp:positionV relativeFrom="paragraph">
                  <wp:posOffset>2585416</wp:posOffset>
                </wp:positionV>
                <wp:extent cx="1645920" cy="166978"/>
                <wp:effectExtent l="19050" t="19050" r="11430" b="24130"/>
                <wp:wrapNone/>
                <wp:docPr id="62" name="矩形 62"/>
                <wp:cNvGraphicFramePr/>
                <a:graphic xmlns:a="http://schemas.openxmlformats.org/drawingml/2006/main">
                  <a:graphicData uri="http://schemas.microsoft.com/office/word/2010/wordprocessingShape">
                    <wps:wsp>
                      <wps:cNvSpPr/>
                      <wps:spPr>
                        <a:xfrm>
                          <a:off x="0" y="0"/>
                          <a:ext cx="1645920" cy="16697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FE364" id="矩形 62" o:spid="_x0000_s1026" style="position:absolute;left:0;text-align:left;margin-left:57.85pt;margin-top:203.6pt;width:129.6pt;height:13.1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" filled="f" strokecolor="#c7000b" strokeweight="2.25pt"/>
            </w:pict>
          </mc:Fallback>
        </mc:AlternateContent>
      </w:r>
      <w:r w:rsidRPr="00533EA2">
        <w:rPr>
          <w:noProof/>
        </w:rPr>
        <w:drawing>
          <wp:inline distT="0" distB="0" distL="0" distR="0" wp14:anchorId="39E56D31" wp14:editId="57A1F0A5">
            <wp:extent cx="5327374" cy="3970381"/>
            <wp:effectExtent l="19050" t="19050" r="26035" b="114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4733" cy="3990771"/>
                    </a:xfrm>
                    <a:prstGeom prst="rect">
                      <a:avLst/>
                    </a:prstGeom>
                    <a:ln w="12700">
                      <a:solidFill>
                        <a:schemeClr val="bg1">
                          <a:lumMod val="85000"/>
                        </a:schemeClr>
                      </a:solidFill>
                    </a:ln>
                  </pic:spPr>
                </pic:pic>
              </a:graphicData>
            </a:graphic>
          </wp:inline>
        </w:drawing>
      </w:r>
    </w:p>
    <w:p w14:paraId="48E3DE2D" w14:textId="562D6B7F" w:rsidR="008E6E70" w:rsidRDefault="008E6E70" w:rsidP="00F73C6D">
      <w:pPr>
        <w:pStyle w:val="1f"/>
      </w:pPr>
    </w:p>
    <w:p w14:paraId="01BB4AD8" w14:textId="7593FAEF" w:rsidR="00533EA2" w:rsidRDefault="008B427F" w:rsidP="00F73C6D">
      <w:pPr>
        <w:pStyle w:val="1f"/>
      </w:pPr>
      <w:r>
        <w:rPr>
          <w:rFonts w:hint="eastAsia"/>
        </w:rPr>
        <w:t>点击“</w:t>
      </w:r>
      <w:r>
        <w:rPr>
          <w:rFonts w:hint="eastAsia"/>
        </w:rPr>
        <w:t>D</w:t>
      </w:r>
      <w:r>
        <w:t>elete all</w:t>
      </w:r>
      <w:r>
        <w:rPr>
          <w:rFonts w:hint="eastAsia"/>
        </w:rPr>
        <w:t>”按钮：</w:t>
      </w:r>
    </w:p>
    <w:p w14:paraId="02FA3D05" w14:textId="26A9F10F" w:rsidR="00533EA2" w:rsidRDefault="008B427F" w:rsidP="00F73C6D">
      <w:pPr>
        <w:pStyle w:val="1f"/>
      </w:pPr>
      <w:r>
        <w:rPr>
          <w:noProof/>
        </w:rPr>
        <mc:AlternateContent>
          <mc:Choice Requires="wps">
            <w:drawing>
              <wp:anchor distT="0" distB="0" distL="114300" distR="114300" simplePos="0" relativeHeight="251680256" behindDoc="0" locked="0" layoutInCell="1" allowOverlap="1" wp14:anchorId="7BE0F678" wp14:editId="681E96E9">
                <wp:simplePos x="0" y="0"/>
                <wp:positionH relativeFrom="column">
                  <wp:posOffset>5473976</wp:posOffset>
                </wp:positionH>
                <wp:positionV relativeFrom="paragraph">
                  <wp:posOffset>2676581</wp:posOffset>
                </wp:positionV>
                <wp:extent cx="516476" cy="182880"/>
                <wp:effectExtent l="19050" t="19050" r="17145" b="26670"/>
                <wp:wrapNone/>
                <wp:docPr id="171" name="矩形 62"/>
                <wp:cNvGraphicFramePr/>
                <a:graphic xmlns:a="http://schemas.openxmlformats.org/drawingml/2006/main">
                  <a:graphicData uri="http://schemas.microsoft.com/office/word/2010/wordprocessingShape">
                    <wps:wsp>
                      <wps:cNvSpPr/>
                      <wps:spPr>
                        <a:xfrm>
                          <a:off x="0" y="0"/>
                          <a:ext cx="516476"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F4932" id="矩形 62" o:spid="_x0000_s1026" style="position:absolute;left:0;text-align:left;margin-left:431pt;margin-top:210.75pt;width:40.65pt;height:14.4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" filled="f" strokecolor="#c7000b" strokeweight="2.25pt"/>
            </w:pict>
          </mc:Fallback>
        </mc:AlternateContent>
      </w:r>
      <w:r w:rsidR="00533EA2" w:rsidRPr="00533EA2">
        <w:rPr>
          <w:noProof/>
        </w:rPr>
        <w:drawing>
          <wp:inline distT="0" distB="0" distL="0" distR="0" wp14:anchorId="1524FC80" wp14:editId="1AB9FEBA">
            <wp:extent cx="5342918" cy="3419844"/>
            <wp:effectExtent l="19050" t="19050" r="10160" b="285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2370" cy="3425894"/>
                    </a:xfrm>
                    <a:prstGeom prst="rect">
                      <a:avLst/>
                    </a:prstGeom>
                    <a:ln w="12700">
                      <a:solidFill>
                        <a:schemeClr val="bg1">
                          <a:lumMod val="85000"/>
                        </a:schemeClr>
                      </a:solidFill>
                    </a:ln>
                  </pic:spPr>
                </pic:pic>
              </a:graphicData>
            </a:graphic>
          </wp:inline>
        </w:drawing>
      </w:r>
    </w:p>
    <w:p w14:paraId="4B5AE862" w14:textId="03992EED" w:rsidR="00533EA2" w:rsidRDefault="00533EA2" w:rsidP="00F73C6D">
      <w:pPr>
        <w:pStyle w:val="1f"/>
      </w:pPr>
    </w:p>
    <w:p w14:paraId="490EA92C" w14:textId="6A1998AB" w:rsidR="008B427F" w:rsidRDefault="008B427F" w:rsidP="00F73C6D">
      <w:pPr>
        <w:pStyle w:val="1f"/>
      </w:pPr>
      <w:r>
        <w:rPr>
          <w:rFonts w:hint="eastAsia"/>
        </w:rPr>
        <w:t>然后点击“</w:t>
      </w:r>
      <w:r>
        <w:rPr>
          <w:rFonts w:hint="eastAsia"/>
        </w:rPr>
        <w:t>R</w:t>
      </w:r>
      <w:r>
        <w:t>eclaim space</w:t>
      </w:r>
      <w:r>
        <w:rPr>
          <w:rFonts w:hint="eastAsia"/>
        </w:rPr>
        <w:t>”按钮：</w:t>
      </w:r>
    </w:p>
    <w:p w14:paraId="7991D00B" w14:textId="1537D7A2" w:rsidR="00533EA2" w:rsidRDefault="008B427F" w:rsidP="00F73C6D">
      <w:pPr>
        <w:pStyle w:val="1f"/>
      </w:pPr>
      <w:r>
        <w:rPr>
          <w:noProof/>
        </w:rPr>
        <w:lastRenderedPageBreak/>
        <mc:AlternateContent>
          <mc:Choice Requires="wps">
            <w:drawing>
              <wp:anchor distT="0" distB="0" distL="114300" distR="114300" simplePos="0" relativeHeight="251682304" behindDoc="0" locked="0" layoutInCell="1" allowOverlap="1" wp14:anchorId="61D36C31" wp14:editId="3664AA94">
                <wp:simplePos x="0" y="0"/>
                <wp:positionH relativeFrom="column">
                  <wp:posOffset>5378560</wp:posOffset>
                </wp:positionH>
                <wp:positionV relativeFrom="paragraph">
                  <wp:posOffset>3285131</wp:posOffset>
                </wp:positionV>
                <wp:extent cx="699522" cy="182880"/>
                <wp:effectExtent l="19050" t="19050" r="24765" b="26670"/>
                <wp:wrapNone/>
                <wp:docPr id="172" name="矩形 62"/>
                <wp:cNvGraphicFramePr/>
                <a:graphic xmlns:a="http://schemas.openxmlformats.org/drawingml/2006/main">
                  <a:graphicData uri="http://schemas.microsoft.com/office/word/2010/wordprocessingShape">
                    <wps:wsp>
                      <wps:cNvSpPr/>
                      <wps:spPr>
                        <a:xfrm>
                          <a:off x="0" y="0"/>
                          <a:ext cx="699522"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58BAE" id="矩形 62" o:spid="_x0000_s1026" style="position:absolute;left:0;text-align:left;margin-left:423.5pt;margin-top:258.65pt;width:55.1pt;height:14.4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" filled="f" strokecolor="#c7000b" strokeweight="2.25pt"/>
            </w:pict>
          </mc:Fallback>
        </mc:AlternateContent>
      </w:r>
      <w:r w:rsidRPr="008B427F">
        <w:rPr>
          <w:noProof/>
        </w:rPr>
        <w:drawing>
          <wp:inline distT="0" distB="0" distL="0" distR="0" wp14:anchorId="5272D880" wp14:editId="4D6B9FE9">
            <wp:extent cx="5414839" cy="4054106"/>
            <wp:effectExtent l="19050" t="19050" r="14605" b="2286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0917" cy="4066144"/>
                    </a:xfrm>
                    <a:prstGeom prst="rect">
                      <a:avLst/>
                    </a:prstGeom>
                    <a:ln w="12700">
                      <a:solidFill>
                        <a:schemeClr val="bg1">
                          <a:lumMod val="85000"/>
                        </a:schemeClr>
                      </a:solidFill>
                    </a:ln>
                  </pic:spPr>
                </pic:pic>
              </a:graphicData>
            </a:graphic>
          </wp:inline>
        </w:drawing>
      </w:r>
    </w:p>
    <w:p w14:paraId="69E73286" w14:textId="42F6E83A" w:rsidR="00533EA2" w:rsidRDefault="00533EA2" w:rsidP="00F73C6D">
      <w:pPr>
        <w:pStyle w:val="1f"/>
      </w:pPr>
    </w:p>
    <w:p w14:paraId="03D4F5FF" w14:textId="33155D23" w:rsidR="008B427F" w:rsidRDefault="00BD36C4" w:rsidP="00F73C6D">
      <w:pPr>
        <w:pStyle w:val="1f"/>
      </w:pPr>
      <w:r>
        <w:rPr>
          <w:rFonts w:hint="eastAsia"/>
        </w:rPr>
        <w:t>回到主界面后，点击</w:t>
      </w:r>
      <w:r>
        <w:t>“SOFTWARE”</w:t>
      </w:r>
      <w:r>
        <w:rPr>
          <w:rFonts w:hint="eastAsia"/>
        </w:rPr>
        <w:t>栏目下面的“</w:t>
      </w:r>
      <w:r>
        <w:rPr>
          <w:rFonts w:hint="eastAsia"/>
        </w:rPr>
        <w:t>S</w:t>
      </w:r>
      <w:r>
        <w:t>oftware Selection</w:t>
      </w:r>
      <w:r>
        <w:rPr>
          <w:rFonts w:hint="eastAsia"/>
        </w:rPr>
        <w:t>”按钮：</w:t>
      </w:r>
    </w:p>
    <w:p w14:paraId="1BEDE2CC" w14:textId="77777777" w:rsidR="008B427F" w:rsidRDefault="008B427F" w:rsidP="00F73C6D">
      <w:pPr>
        <w:pStyle w:val="1f"/>
      </w:pPr>
    </w:p>
    <w:p w14:paraId="10227791" w14:textId="0D46BCDB" w:rsidR="008B427F" w:rsidRDefault="00BD36C4" w:rsidP="00F73C6D">
      <w:pPr>
        <w:pStyle w:val="1f"/>
      </w:pPr>
      <w:r>
        <w:rPr>
          <w:noProof/>
        </w:rPr>
        <w:lastRenderedPageBreak/>
        <mc:AlternateContent>
          <mc:Choice Requires="wps">
            <w:drawing>
              <wp:anchor distT="0" distB="0" distL="114300" distR="114300" simplePos="0" relativeHeight="251684352" behindDoc="0" locked="0" layoutInCell="1" allowOverlap="1" wp14:anchorId="6DC7C3EB" wp14:editId="4AB01323">
                <wp:simplePos x="0" y="0"/>
                <wp:positionH relativeFrom="column">
                  <wp:posOffset>3168098</wp:posOffset>
                </wp:positionH>
                <wp:positionV relativeFrom="paragraph">
                  <wp:posOffset>1981117</wp:posOffset>
                </wp:positionV>
                <wp:extent cx="1025718" cy="294088"/>
                <wp:effectExtent l="19050" t="19050" r="22225" b="10795"/>
                <wp:wrapNone/>
                <wp:docPr id="173" name="矩形 62"/>
                <wp:cNvGraphicFramePr/>
                <a:graphic xmlns:a="http://schemas.openxmlformats.org/drawingml/2006/main">
                  <a:graphicData uri="http://schemas.microsoft.com/office/word/2010/wordprocessingShape">
                    <wps:wsp>
                      <wps:cNvSpPr/>
                      <wps:spPr>
                        <a:xfrm>
                          <a:off x="0" y="0"/>
                          <a:ext cx="1025718" cy="29408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EDF15" id="矩形 62" o:spid="_x0000_s1026" style="position:absolute;left:0;text-align:left;margin-left:249.45pt;margin-top:156pt;width:80.75pt;height:23.1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" filled="f" strokecolor="#c7000b" strokeweight="2.25pt"/>
            </w:pict>
          </mc:Fallback>
        </mc:AlternateContent>
      </w:r>
      <w:r w:rsidR="008B427F" w:rsidRPr="008B427F">
        <w:rPr>
          <w:noProof/>
        </w:rPr>
        <w:drawing>
          <wp:inline distT="0" distB="0" distL="0" distR="0" wp14:anchorId="5F1D664E" wp14:editId="23729B06">
            <wp:extent cx="5343277" cy="4003300"/>
            <wp:effectExtent l="19050" t="19050" r="10160" b="165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4368" cy="4019101"/>
                    </a:xfrm>
                    <a:prstGeom prst="rect">
                      <a:avLst/>
                    </a:prstGeom>
                    <a:ln w="12700">
                      <a:solidFill>
                        <a:schemeClr val="bg1">
                          <a:lumMod val="85000"/>
                        </a:schemeClr>
                      </a:solidFill>
                    </a:ln>
                  </pic:spPr>
                </pic:pic>
              </a:graphicData>
            </a:graphic>
          </wp:inline>
        </w:drawing>
      </w:r>
    </w:p>
    <w:p w14:paraId="5572B941" w14:textId="77777777" w:rsidR="008B427F" w:rsidRDefault="008B427F" w:rsidP="00F73C6D">
      <w:pPr>
        <w:pStyle w:val="1f"/>
      </w:pPr>
    </w:p>
    <w:p w14:paraId="1B684DC2" w14:textId="748AD6D1" w:rsidR="008B427F" w:rsidRDefault="00DA4245" w:rsidP="00F73C6D">
      <w:pPr>
        <w:pStyle w:val="1f"/>
      </w:pPr>
      <w:r>
        <w:rPr>
          <w:rFonts w:hint="eastAsia"/>
        </w:rPr>
        <w:t>选中左边的“</w:t>
      </w:r>
      <w:r>
        <w:rPr>
          <w:rFonts w:hint="eastAsia"/>
        </w:rPr>
        <w:t>S</w:t>
      </w:r>
      <w:r>
        <w:t>erver</w:t>
      </w:r>
      <w:r>
        <w:rPr>
          <w:rFonts w:hint="eastAsia"/>
        </w:rPr>
        <w:t>”</w:t>
      </w:r>
      <w:r w:rsidR="00C00711">
        <w:rPr>
          <w:rFonts w:hint="eastAsia"/>
        </w:rPr>
        <w:t>，</w:t>
      </w:r>
      <w:proofErr w:type="gramStart"/>
      <w:r w:rsidR="00C00711">
        <w:rPr>
          <w:rFonts w:hint="eastAsia"/>
        </w:rPr>
        <w:t>勾选</w:t>
      </w:r>
      <w:r>
        <w:rPr>
          <w:rFonts w:hint="eastAsia"/>
        </w:rPr>
        <w:t>右边</w:t>
      </w:r>
      <w:proofErr w:type="gramEnd"/>
      <w:r>
        <w:rPr>
          <w:rFonts w:hint="eastAsia"/>
        </w:rPr>
        <w:t>的</w:t>
      </w:r>
      <w:r w:rsidR="00C00711">
        <w:rPr>
          <w:rFonts w:hint="eastAsia"/>
        </w:rPr>
        <w:t>“</w:t>
      </w:r>
      <w:r w:rsidR="00C00711">
        <w:rPr>
          <w:rFonts w:hint="eastAsia"/>
        </w:rPr>
        <w:t>D</w:t>
      </w:r>
      <w:r w:rsidR="00C00711">
        <w:t>evelopment Tools</w:t>
      </w:r>
      <w:r w:rsidR="00C00711">
        <w:rPr>
          <w:rFonts w:hint="eastAsia"/>
        </w:rPr>
        <w:t>”</w:t>
      </w:r>
      <w:r w:rsidR="00B67947">
        <w:rPr>
          <w:rFonts w:hint="eastAsia"/>
        </w:rPr>
        <w:t>和“</w:t>
      </w:r>
      <w:proofErr w:type="spellStart"/>
      <w:r w:rsidR="00B67947" w:rsidRPr="00B67947">
        <w:t>Virtulaization</w:t>
      </w:r>
      <w:proofErr w:type="spellEnd"/>
      <w:r w:rsidR="00B67947" w:rsidRPr="00B67947">
        <w:t xml:space="preserve"> Hypervisor</w:t>
      </w:r>
      <w:r w:rsidR="00B67947">
        <w:rPr>
          <w:rFonts w:hint="eastAsia"/>
        </w:rPr>
        <w:t>”项</w:t>
      </w:r>
      <w:r>
        <w:rPr>
          <w:rFonts w:hint="eastAsia"/>
        </w:rPr>
        <w:t>：</w:t>
      </w:r>
    </w:p>
    <w:p w14:paraId="4FD514F3" w14:textId="001BEFCC" w:rsidR="005877DE" w:rsidRDefault="005877DE" w:rsidP="00F73C6D">
      <w:pPr>
        <w:pStyle w:val="1f"/>
      </w:pPr>
      <w:r w:rsidRPr="005877DE">
        <w:rPr>
          <w:noProof/>
        </w:rPr>
        <w:lastRenderedPageBreak/>
        <w:drawing>
          <wp:inline distT="0" distB="0" distL="0" distR="0" wp14:anchorId="4ACB1CB5" wp14:editId="41F41276">
            <wp:extent cx="5383033" cy="4007952"/>
            <wp:effectExtent l="19050" t="19050" r="27305"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4969" cy="4016839"/>
                    </a:xfrm>
                    <a:prstGeom prst="rect">
                      <a:avLst/>
                    </a:prstGeom>
                    <a:ln w="12700">
                      <a:solidFill>
                        <a:schemeClr val="accent1"/>
                      </a:solidFill>
                    </a:ln>
                  </pic:spPr>
                </pic:pic>
              </a:graphicData>
            </a:graphic>
          </wp:inline>
        </w:drawing>
      </w:r>
    </w:p>
    <w:p w14:paraId="0CA40E25" w14:textId="77777777" w:rsidR="00E943CC" w:rsidRDefault="00E943CC" w:rsidP="00F73C6D">
      <w:pPr>
        <w:pStyle w:val="1f"/>
      </w:pPr>
    </w:p>
    <w:p w14:paraId="33B039F5" w14:textId="286F9F9D" w:rsidR="00F73C6D" w:rsidRDefault="005E243E" w:rsidP="00F73C6D">
      <w:pPr>
        <w:pStyle w:val="1f"/>
      </w:pPr>
      <w:r>
        <w:rPr>
          <w:rFonts w:hint="eastAsia"/>
        </w:rPr>
        <w:t>然后</w:t>
      </w:r>
      <w:r w:rsidR="00F73C6D">
        <w:rPr>
          <w:rFonts w:hint="eastAsia"/>
        </w:rPr>
        <w:t>点击左上角的“</w:t>
      </w:r>
      <w:r w:rsidR="00F73C6D">
        <w:t>Done</w:t>
      </w:r>
      <w:r w:rsidR="00F73C6D">
        <w:rPr>
          <w:rFonts w:hint="eastAsia"/>
        </w:rPr>
        <w:t>”按钮</w:t>
      </w:r>
      <w:r w:rsidR="00DA4245">
        <w:rPr>
          <w:rFonts w:hint="eastAsia"/>
        </w:rPr>
        <w:t>回到主界面，并点击右下角的“</w:t>
      </w:r>
      <w:r w:rsidR="00DA4245">
        <w:rPr>
          <w:rFonts w:hint="eastAsia"/>
        </w:rPr>
        <w:t>B</w:t>
      </w:r>
      <w:r w:rsidR="00DA4245">
        <w:t>egin Installation</w:t>
      </w:r>
      <w:r w:rsidR="00DA4245">
        <w:rPr>
          <w:rFonts w:hint="eastAsia"/>
        </w:rPr>
        <w:t>”按钮进行安装：</w:t>
      </w:r>
    </w:p>
    <w:p w14:paraId="5D4B03CE" w14:textId="550A4D0C" w:rsidR="00DA4245" w:rsidRDefault="00DA4245" w:rsidP="00F73C6D">
      <w:pPr>
        <w:pStyle w:val="1f"/>
      </w:pPr>
      <w:r>
        <w:rPr>
          <w:noProof/>
        </w:rPr>
        <w:lastRenderedPageBreak/>
        <mc:AlternateContent>
          <mc:Choice Requires="wps">
            <w:drawing>
              <wp:anchor distT="0" distB="0" distL="114300" distR="114300" simplePos="0" relativeHeight="251686400" behindDoc="0" locked="0" layoutInCell="1" allowOverlap="1" wp14:anchorId="61EAFA2B" wp14:editId="2A2B31F5">
                <wp:simplePos x="0" y="0"/>
                <wp:positionH relativeFrom="column">
                  <wp:posOffset>5219534</wp:posOffset>
                </wp:positionH>
                <wp:positionV relativeFrom="paragraph">
                  <wp:posOffset>3690648</wp:posOffset>
                </wp:positionV>
                <wp:extent cx="818543" cy="190831"/>
                <wp:effectExtent l="19050" t="19050" r="19685" b="19050"/>
                <wp:wrapNone/>
                <wp:docPr id="176" name="矩形 62"/>
                <wp:cNvGraphicFramePr/>
                <a:graphic xmlns:a="http://schemas.openxmlformats.org/drawingml/2006/main">
                  <a:graphicData uri="http://schemas.microsoft.com/office/word/2010/wordprocessingShape">
                    <wps:wsp>
                      <wps:cNvSpPr/>
                      <wps:spPr>
                        <a:xfrm>
                          <a:off x="0" y="0"/>
                          <a:ext cx="818543" cy="19083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DDAE7" id="矩形 62" o:spid="_x0000_s1026" style="position:absolute;left:0;text-align:left;margin-left:411pt;margin-top:290.6pt;width:64.45pt;height:15.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" filled="f" strokecolor="#c7000b" strokeweight="2.25pt"/>
            </w:pict>
          </mc:Fallback>
        </mc:AlternateContent>
      </w:r>
      <w:r w:rsidRPr="00DA4245">
        <w:rPr>
          <w:noProof/>
        </w:rPr>
        <w:drawing>
          <wp:inline distT="0" distB="0" distL="0" distR="0" wp14:anchorId="6916E923" wp14:editId="63FD0BF1">
            <wp:extent cx="5375082" cy="4013744"/>
            <wp:effectExtent l="19050" t="19050" r="16510" b="2540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5956" cy="4021864"/>
                    </a:xfrm>
                    <a:prstGeom prst="rect">
                      <a:avLst/>
                    </a:prstGeom>
                    <a:ln w="12700">
                      <a:solidFill>
                        <a:schemeClr val="bg1">
                          <a:lumMod val="85000"/>
                        </a:schemeClr>
                      </a:solidFill>
                    </a:ln>
                  </pic:spPr>
                </pic:pic>
              </a:graphicData>
            </a:graphic>
          </wp:inline>
        </w:drawing>
      </w:r>
    </w:p>
    <w:p w14:paraId="21DDD167" w14:textId="0F7D4D47" w:rsidR="00DA4245" w:rsidRDefault="00DA4245" w:rsidP="00F73C6D">
      <w:pPr>
        <w:pStyle w:val="1f"/>
      </w:pPr>
    </w:p>
    <w:p w14:paraId="6AB5D830" w14:textId="36C5F52F" w:rsidR="00DA4245" w:rsidRDefault="00DA4245" w:rsidP="00F73C6D">
      <w:pPr>
        <w:pStyle w:val="1f"/>
      </w:pPr>
      <w:r w:rsidRPr="00DA4245">
        <w:rPr>
          <w:noProof/>
        </w:rPr>
        <w:drawing>
          <wp:inline distT="0" distB="0" distL="0" distR="0" wp14:anchorId="635BE46A" wp14:editId="476EAA10">
            <wp:extent cx="5374612" cy="4017854"/>
            <wp:effectExtent l="19050" t="19050" r="17145" b="209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8584" cy="4028299"/>
                    </a:xfrm>
                    <a:prstGeom prst="rect">
                      <a:avLst/>
                    </a:prstGeom>
                    <a:ln w="12700">
                      <a:solidFill>
                        <a:schemeClr val="bg1">
                          <a:lumMod val="85000"/>
                        </a:schemeClr>
                      </a:solidFill>
                    </a:ln>
                  </pic:spPr>
                </pic:pic>
              </a:graphicData>
            </a:graphic>
          </wp:inline>
        </w:drawing>
      </w:r>
    </w:p>
    <w:p w14:paraId="1296AD0C" w14:textId="30503140" w:rsidR="00F73C6D" w:rsidRDefault="00F73C6D" w:rsidP="00F73C6D">
      <w:pPr>
        <w:pStyle w:val="1f"/>
      </w:pPr>
    </w:p>
    <w:p w14:paraId="3979534B" w14:textId="245C3463" w:rsidR="00F73C6D" w:rsidRDefault="00F73C6D" w:rsidP="00F73C6D">
      <w:pPr>
        <w:pStyle w:val="1f"/>
      </w:pPr>
      <w:r>
        <w:rPr>
          <w:rFonts w:hint="eastAsia"/>
        </w:rPr>
        <w:t>在安装期间请</w:t>
      </w:r>
      <w:r w:rsidR="00DA4245">
        <w:rPr>
          <w:rFonts w:hint="eastAsia"/>
        </w:rPr>
        <w:t>按照提示</w:t>
      </w:r>
      <w:r>
        <w:rPr>
          <w:rFonts w:hint="eastAsia"/>
        </w:rPr>
        <w:t>设置</w:t>
      </w:r>
      <w:r>
        <w:t>root</w:t>
      </w:r>
      <w:r>
        <w:rPr>
          <w:rFonts w:hint="eastAsia"/>
        </w:rPr>
        <w:t>用户的密码（必需）</w:t>
      </w:r>
      <w:r w:rsidR="00DA4245">
        <w:rPr>
          <w:rFonts w:hint="eastAsia"/>
        </w:rPr>
        <w:t>：</w:t>
      </w:r>
    </w:p>
    <w:p w14:paraId="7E7D24FB" w14:textId="37876F4A" w:rsidR="00F73C6D" w:rsidRDefault="00DA4245" w:rsidP="00F73C6D">
      <w:pPr>
        <w:pStyle w:val="1f"/>
        <w:rPr>
          <w:noProof/>
        </w:rPr>
      </w:pPr>
      <w:r w:rsidRPr="00DA4245">
        <w:rPr>
          <w:noProof/>
        </w:rPr>
        <w:drawing>
          <wp:inline distT="0" distB="0" distL="0" distR="0" wp14:anchorId="61C52872" wp14:editId="07F7AF92">
            <wp:extent cx="5239910" cy="3880730"/>
            <wp:effectExtent l="19050" t="19050" r="18415" b="2476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9351" cy="3887722"/>
                    </a:xfrm>
                    <a:prstGeom prst="rect">
                      <a:avLst/>
                    </a:prstGeom>
                    <a:ln w="12700">
                      <a:solidFill>
                        <a:schemeClr val="bg1">
                          <a:lumMod val="85000"/>
                        </a:schemeClr>
                      </a:solidFill>
                    </a:ln>
                  </pic:spPr>
                </pic:pic>
              </a:graphicData>
            </a:graphic>
          </wp:inline>
        </w:drawing>
      </w:r>
    </w:p>
    <w:p w14:paraId="297B8853" w14:textId="77777777" w:rsidR="00DA4245" w:rsidRDefault="00DA4245" w:rsidP="00F73C6D">
      <w:pPr>
        <w:pStyle w:val="1f"/>
        <w:rPr>
          <w:noProof/>
        </w:rPr>
      </w:pPr>
    </w:p>
    <w:p w14:paraId="09006C67" w14:textId="0C28497E" w:rsidR="00DA4245" w:rsidRPr="00DA4245" w:rsidRDefault="00DA4245" w:rsidP="00D75510">
      <w:pPr>
        <w:pStyle w:val="1f"/>
      </w:pPr>
      <w:r>
        <w:rPr>
          <w:rFonts w:hint="eastAsia"/>
        </w:rPr>
        <w:t>您也可以设</w:t>
      </w:r>
      <w:r w:rsidR="00D75510">
        <w:rPr>
          <w:rFonts w:hint="eastAsia"/>
        </w:rPr>
        <w:t>置普通用户的密码（非必需）：</w:t>
      </w:r>
    </w:p>
    <w:p w14:paraId="704B658F" w14:textId="267862D8" w:rsidR="00DA4245" w:rsidRDefault="00DA4245" w:rsidP="00F73C6D">
      <w:pPr>
        <w:pStyle w:val="1f"/>
        <w:rPr>
          <w:noProof/>
        </w:rPr>
      </w:pPr>
      <w:r w:rsidRPr="00DA4245">
        <w:rPr>
          <w:noProof/>
        </w:rPr>
        <w:lastRenderedPageBreak/>
        <w:drawing>
          <wp:inline distT="0" distB="0" distL="0" distR="0" wp14:anchorId="7374C485" wp14:editId="5DAC51AE">
            <wp:extent cx="5335325" cy="3977967"/>
            <wp:effectExtent l="19050" t="19050" r="17780" b="2286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7050" cy="3986709"/>
                    </a:xfrm>
                    <a:prstGeom prst="rect">
                      <a:avLst/>
                    </a:prstGeom>
                    <a:ln w="12700">
                      <a:solidFill>
                        <a:schemeClr val="bg1">
                          <a:lumMod val="85000"/>
                        </a:schemeClr>
                      </a:solidFill>
                    </a:ln>
                  </pic:spPr>
                </pic:pic>
              </a:graphicData>
            </a:graphic>
          </wp:inline>
        </w:drawing>
      </w:r>
    </w:p>
    <w:p w14:paraId="17841D5B" w14:textId="77777777" w:rsidR="00DA4245" w:rsidRDefault="00DA4245" w:rsidP="00F73C6D">
      <w:pPr>
        <w:pStyle w:val="1f"/>
        <w:rPr>
          <w:noProof/>
        </w:rPr>
      </w:pPr>
    </w:p>
    <w:p w14:paraId="070B2810" w14:textId="753131F6" w:rsidR="00DA4245" w:rsidRDefault="00D75510" w:rsidP="00F73C6D">
      <w:pPr>
        <w:pStyle w:val="1f"/>
      </w:pPr>
      <w:r>
        <w:rPr>
          <w:rFonts w:hint="eastAsia"/>
        </w:rPr>
        <w:t>静等安装完成：</w:t>
      </w:r>
    </w:p>
    <w:p w14:paraId="520CAB41" w14:textId="3EEC410A" w:rsidR="00DA4245" w:rsidRDefault="00DA4245" w:rsidP="00F73C6D">
      <w:pPr>
        <w:pStyle w:val="1f"/>
      </w:pPr>
      <w:r w:rsidRPr="00DA4245">
        <w:rPr>
          <w:noProof/>
        </w:rPr>
        <w:lastRenderedPageBreak/>
        <w:drawing>
          <wp:inline distT="0" distB="0" distL="0" distR="0" wp14:anchorId="0887EE02" wp14:editId="1996AC14">
            <wp:extent cx="5327374" cy="3991385"/>
            <wp:effectExtent l="19050" t="19050" r="26035" b="285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9687" cy="4000610"/>
                    </a:xfrm>
                    <a:prstGeom prst="rect">
                      <a:avLst/>
                    </a:prstGeom>
                    <a:ln w="12700">
                      <a:solidFill>
                        <a:schemeClr val="bg1">
                          <a:lumMod val="85000"/>
                        </a:schemeClr>
                      </a:solidFill>
                    </a:ln>
                  </pic:spPr>
                </pic:pic>
              </a:graphicData>
            </a:graphic>
          </wp:inline>
        </w:drawing>
      </w:r>
    </w:p>
    <w:p w14:paraId="0A688DFA" w14:textId="7F1F9F15" w:rsidR="00F73C6D" w:rsidRDefault="00F73C6D" w:rsidP="00F73C6D">
      <w:pPr>
        <w:pStyle w:val="1f"/>
      </w:pPr>
    </w:p>
    <w:p w14:paraId="681B6DEF" w14:textId="7868DE05" w:rsidR="00F73C6D" w:rsidRDefault="00F73C6D" w:rsidP="00F73C6D">
      <w:pPr>
        <w:pStyle w:val="1f"/>
      </w:pPr>
      <w:r>
        <w:rPr>
          <w:rFonts w:hint="eastAsia"/>
        </w:rPr>
        <w:t>安装完成后点击“</w:t>
      </w:r>
      <w:r>
        <w:t>Reboot</w:t>
      </w:r>
      <w:r>
        <w:rPr>
          <w:rFonts w:hint="eastAsia"/>
        </w:rPr>
        <w:t>”按钮重启</w:t>
      </w:r>
      <w:r w:rsidR="00D75510">
        <w:rPr>
          <w:rFonts w:hint="eastAsia"/>
        </w:rPr>
        <w:t>系统：</w:t>
      </w:r>
    </w:p>
    <w:p w14:paraId="6A1A5D8D" w14:textId="62912E3C" w:rsidR="00D75510" w:rsidRDefault="00D75510" w:rsidP="00F73C6D">
      <w:pPr>
        <w:pStyle w:val="1f"/>
      </w:pPr>
      <w:r w:rsidRPr="00D75510">
        <w:rPr>
          <w:noProof/>
        </w:rPr>
        <w:lastRenderedPageBreak/>
        <w:drawing>
          <wp:inline distT="0" distB="0" distL="0" distR="0" wp14:anchorId="76A78CCF" wp14:editId="69E7E4D7">
            <wp:extent cx="5279666" cy="3949067"/>
            <wp:effectExtent l="19050" t="19050" r="16510" b="133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6875" cy="3954459"/>
                    </a:xfrm>
                    <a:prstGeom prst="rect">
                      <a:avLst/>
                    </a:prstGeom>
                    <a:ln w="12700">
                      <a:solidFill>
                        <a:schemeClr val="bg1">
                          <a:lumMod val="85000"/>
                        </a:schemeClr>
                      </a:solidFill>
                    </a:ln>
                  </pic:spPr>
                </pic:pic>
              </a:graphicData>
            </a:graphic>
          </wp:inline>
        </w:drawing>
      </w:r>
    </w:p>
    <w:p w14:paraId="1083CE41" w14:textId="77777777" w:rsidR="00D75510" w:rsidRDefault="00D75510" w:rsidP="00F73C6D">
      <w:pPr>
        <w:pStyle w:val="1f"/>
      </w:pPr>
    </w:p>
    <w:p w14:paraId="06786F2E" w14:textId="718B5F70" w:rsidR="00F73C6D" w:rsidRDefault="00235B69" w:rsidP="00F73C6D">
      <w:pPr>
        <w:pStyle w:val="1f"/>
      </w:pPr>
      <w:r>
        <w:rPr>
          <w:rFonts w:hint="eastAsia"/>
        </w:rPr>
        <w:t>出现如下图所示界面时</w:t>
      </w:r>
      <w:r w:rsidR="00F73C6D">
        <w:rPr>
          <w:rFonts w:hint="eastAsia"/>
        </w:rPr>
        <w:t>请</w:t>
      </w:r>
      <w:r w:rsidR="006C7D3A">
        <w:rPr>
          <w:rFonts w:hint="eastAsia"/>
        </w:rPr>
        <w:t>按照其</w:t>
      </w:r>
      <w:r w:rsidR="00863B88">
        <w:rPr>
          <w:rFonts w:hint="eastAsia"/>
        </w:rPr>
        <w:t>默认</w:t>
      </w:r>
      <w:r w:rsidR="006C7D3A">
        <w:rPr>
          <w:rFonts w:hint="eastAsia"/>
        </w:rPr>
        <w:t>的启动项</w:t>
      </w:r>
      <w:r w:rsidR="00F73C6D">
        <w:rPr>
          <w:rFonts w:hint="eastAsia"/>
        </w:rPr>
        <w:t>“</w:t>
      </w:r>
      <w:proofErr w:type="spellStart"/>
      <w:r w:rsidR="00F73C6D">
        <w:t>openEuler</w:t>
      </w:r>
      <w:proofErr w:type="spellEnd"/>
      <w:r w:rsidR="00F73C6D">
        <w:t xml:space="preserve"> (4.19.90-2003.4.0.0036.oel.aarch64) 20.03 (LTS)</w:t>
      </w:r>
      <w:r w:rsidR="006C7D3A">
        <w:rPr>
          <w:rFonts w:hint="eastAsia"/>
        </w:rPr>
        <w:t>”</w:t>
      </w:r>
      <w:r w:rsidR="00F73C6D">
        <w:rPr>
          <w:rFonts w:hint="eastAsia"/>
        </w:rPr>
        <w:t>启动（您的子版本号可能有所不同</w:t>
      </w:r>
      <w:r>
        <w:rPr>
          <w:rFonts w:hint="eastAsia"/>
        </w:rPr>
        <w:t>，</w:t>
      </w:r>
      <w:r w:rsidR="00F04566">
        <w:rPr>
          <w:rFonts w:hint="eastAsia"/>
        </w:rPr>
        <w:t>上图中的第二个启动项为救援模式</w:t>
      </w:r>
      <w:r w:rsidR="00F73C6D">
        <w:rPr>
          <w:rFonts w:hint="eastAsia"/>
        </w:rPr>
        <w:t>）</w:t>
      </w:r>
      <w:r w:rsidR="00F04566">
        <w:rPr>
          <w:rFonts w:hint="eastAsia"/>
        </w:rPr>
        <w:t>：</w:t>
      </w:r>
    </w:p>
    <w:p w14:paraId="1B44F086" w14:textId="3677A791" w:rsidR="00D85D9D" w:rsidRDefault="00E472AF" w:rsidP="00F73C6D">
      <w:pPr>
        <w:pStyle w:val="1f"/>
      </w:pPr>
      <w:r w:rsidRPr="00E472AF">
        <w:rPr>
          <w:noProof/>
        </w:rPr>
        <w:lastRenderedPageBreak/>
        <w:drawing>
          <wp:inline distT="0" distB="0" distL="0" distR="0" wp14:anchorId="276423B8" wp14:editId="6079ADA9">
            <wp:extent cx="5398936" cy="4026515"/>
            <wp:effectExtent l="19050" t="19050" r="11430" b="1270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7209" cy="4032685"/>
                    </a:xfrm>
                    <a:prstGeom prst="rect">
                      <a:avLst/>
                    </a:prstGeom>
                    <a:ln w="12700">
                      <a:solidFill>
                        <a:schemeClr val="bg1">
                          <a:lumMod val="85000"/>
                        </a:schemeClr>
                      </a:solidFill>
                    </a:ln>
                  </pic:spPr>
                </pic:pic>
              </a:graphicData>
            </a:graphic>
          </wp:inline>
        </w:drawing>
      </w:r>
    </w:p>
    <w:p w14:paraId="3ECC10A8" w14:textId="77777777" w:rsidR="00D85D9D" w:rsidRDefault="00D85D9D" w:rsidP="00F73C6D">
      <w:pPr>
        <w:pStyle w:val="1f"/>
      </w:pPr>
    </w:p>
    <w:p w14:paraId="52D6E585" w14:textId="7F9616D4" w:rsidR="00F73C6D" w:rsidRDefault="00F73C6D" w:rsidP="009C0E3C">
      <w:pPr>
        <w:pStyle w:val="1f"/>
      </w:pPr>
      <w:r>
        <w:rPr>
          <w:rFonts w:hint="eastAsia"/>
        </w:rPr>
        <w:t>在</w:t>
      </w:r>
      <w:r w:rsidR="009C0E3C">
        <w:rPr>
          <w:rFonts w:hint="eastAsia"/>
        </w:rPr>
        <w:t>登录界面中以</w:t>
      </w:r>
      <w:r w:rsidR="009C0E3C">
        <w:rPr>
          <w:rFonts w:hint="eastAsia"/>
        </w:rPr>
        <w:t>r</w:t>
      </w:r>
      <w:r w:rsidR="009C0E3C">
        <w:t>oot</w:t>
      </w:r>
      <w:r w:rsidR="009C0E3C">
        <w:rPr>
          <w:rFonts w:hint="eastAsia"/>
        </w:rPr>
        <w:t>用户登录</w:t>
      </w:r>
      <w:r>
        <w:rPr>
          <w:rFonts w:hint="eastAsia"/>
        </w:rPr>
        <w:t>（输入</w:t>
      </w:r>
      <w:r w:rsidR="009C0E3C">
        <w:rPr>
          <w:rFonts w:hint="eastAsia"/>
        </w:rPr>
        <w:t>密码</w:t>
      </w:r>
      <w:r>
        <w:rPr>
          <w:rFonts w:hint="eastAsia"/>
        </w:rPr>
        <w:t>时不会有任何显示）</w:t>
      </w:r>
      <w:r w:rsidR="009C0E3C">
        <w:rPr>
          <w:rFonts w:hint="eastAsia"/>
        </w:rPr>
        <w:t>：</w:t>
      </w:r>
    </w:p>
    <w:p w14:paraId="3BF6B548" w14:textId="254F634B" w:rsidR="009C0E3C" w:rsidRDefault="0001066C" w:rsidP="009C0E3C">
      <w:pPr>
        <w:pStyle w:val="1f"/>
      </w:pPr>
      <w:r w:rsidRPr="0001066C">
        <w:rPr>
          <w:noProof/>
        </w:rPr>
        <w:drawing>
          <wp:inline distT="0" distB="0" distL="0" distR="0" wp14:anchorId="71A0FE7F" wp14:editId="5A2AD1EA">
            <wp:extent cx="5414673" cy="1019114"/>
            <wp:effectExtent l="19050" t="19050" r="14605" b="1016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93155" cy="1033885"/>
                    </a:xfrm>
                    <a:prstGeom prst="rect">
                      <a:avLst/>
                    </a:prstGeom>
                    <a:ln w="12700">
                      <a:solidFill>
                        <a:schemeClr val="bg1">
                          <a:lumMod val="85000"/>
                        </a:schemeClr>
                      </a:solidFill>
                    </a:ln>
                  </pic:spPr>
                </pic:pic>
              </a:graphicData>
            </a:graphic>
          </wp:inline>
        </w:drawing>
      </w:r>
    </w:p>
    <w:p w14:paraId="02956526" w14:textId="77777777" w:rsidR="009C0E3C" w:rsidRDefault="009C0E3C" w:rsidP="009C0E3C">
      <w:pPr>
        <w:pStyle w:val="1f"/>
      </w:pPr>
    </w:p>
    <w:p w14:paraId="623C70C5" w14:textId="7DA166DF" w:rsidR="00F73C6D" w:rsidRDefault="009C0E3C" w:rsidP="00F73C6D">
      <w:pPr>
        <w:pStyle w:val="1f"/>
      </w:pPr>
      <w:r w:rsidRPr="009C0E3C">
        <w:rPr>
          <w:noProof/>
        </w:rPr>
        <w:lastRenderedPageBreak/>
        <w:drawing>
          <wp:inline distT="0" distB="0" distL="0" distR="0" wp14:anchorId="33F4723F" wp14:editId="0725F54E">
            <wp:extent cx="5383033" cy="3938138"/>
            <wp:effectExtent l="19050" t="19050" r="27305" b="2476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3520" cy="3953126"/>
                    </a:xfrm>
                    <a:prstGeom prst="rect">
                      <a:avLst/>
                    </a:prstGeom>
                    <a:ln w="12700">
                      <a:solidFill>
                        <a:schemeClr val="bg1">
                          <a:lumMod val="85000"/>
                        </a:schemeClr>
                      </a:solidFill>
                    </a:ln>
                  </pic:spPr>
                </pic:pic>
              </a:graphicData>
            </a:graphic>
          </wp:inline>
        </w:drawing>
      </w:r>
    </w:p>
    <w:p w14:paraId="053A2D30" w14:textId="77777777" w:rsidR="00B32D2F" w:rsidRDefault="00F73C6D" w:rsidP="00F73C6D">
      <w:pPr>
        <w:pStyle w:val="1f"/>
      </w:pPr>
      <w:r>
        <w:rPr>
          <w:rFonts w:hint="eastAsia"/>
        </w:rPr>
        <w:t>这里是登录成功后的界面</w:t>
      </w:r>
      <w:r w:rsidR="00B32D2F">
        <w:rPr>
          <w:rFonts w:hint="eastAsia"/>
        </w:rPr>
        <w:t>。</w:t>
      </w:r>
    </w:p>
    <w:p w14:paraId="43BF1001" w14:textId="09358D7B" w:rsidR="00F73C6D" w:rsidRDefault="00B32D2F" w:rsidP="00F73C6D">
      <w:pPr>
        <w:pStyle w:val="1f"/>
      </w:pPr>
      <w:r>
        <w:rPr>
          <w:rFonts w:hint="eastAsia"/>
        </w:rPr>
        <w:t>注意：您的系统显示的信息可能与此不同</w:t>
      </w:r>
      <w:r w:rsidR="00F73C6D">
        <w:rPr>
          <w:rFonts w:hint="eastAsia"/>
        </w:rPr>
        <w:t>。</w:t>
      </w:r>
    </w:p>
    <w:p w14:paraId="13D5D96C" w14:textId="4A0A8709" w:rsidR="00F73C6D" w:rsidRDefault="00E329F3" w:rsidP="003133F7">
      <w:pPr>
        <w:pStyle w:val="30"/>
      </w:pPr>
      <w:r>
        <w:rPr>
          <w:rFonts w:hint="eastAsia"/>
        </w:rPr>
        <w:t>验证</w:t>
      </w:r>
      <w:r w:rsidR="00F73C6D">
        <w:rPr>
          <w:rFonts w:hint="eastAsia"/>
        </w:rPr>
        <w:t>网络</w:t>
      </w:r>
    </w:p>
    <w:p w14:paraId="72591E72" w14:textId="10D7A707" w:rsidR="00242CDD" w:rsidRDefault="00242CDD" w:rsidP="003133F7">
      <w:pPr>
        <w:pStyle w:val="1f"/>
      </w:pPr>
      <w:r>
        <w:rPr>
          <w:rFonts w:hint="eastAsia"/>
        </w:rPr>
        <w:t>本机以太网接口及</w:t>
      </w:r>
      <w:r>
        <w:rPr>
          <w:rFonts w:hint="eastAsia"/>
        </w:rPr>
        <w:t>IP</w:t>
      </w:r>
      <w:r>
        <w:rPr>
          <w:rFonts w:hint="eastAsia"/>
        </w:rPr>
        <w:t>地址如下所示：</w:t>
      </w:r>
    </w:p>
    <w:p w14:paraId="777EE823" w14:textId="77777777" w:rsidR="00242CDD" w:rsidRDefault="00242CDD" w:rsidP="00242CDD">
      <w:pPr>
        <w:pStyle w:val="2f5"/>
      </w:pPr>
      <w:r>
        <w:t>[</w:t>
      </w:r>
      <w:proofErr w:type="spellStart"/>
      <w:r>
        <w:t>root@localhost</w:t>
      </w:r>
      <w:proofErr w:type="spellEnd"/>
      <w:r>
        <w:t xml:space="preserve"> </w:t>
      </w:r>
      <w:proofErr w:type="gramStart"/>
      <w:r>
        <w:t>~]#</w:t>
      </w:r>
      <w:proofErr w:type="gramEnd"/>
      <w:r>
        <w:t xml:space="preserve"> </w:t>
      </w:r>
      <w:r w:rsidRPr="005A460F">
        <w:rPr>
          <w:b/>
        </w:rPr>
        <w:t>ifconfig</w:t>
      </w:r>
    </w:p>
    <w:p w14:paraId="5A9C7E00" w14:textId="77777777" w:rsidR="00242CDD" w:rsidRDefault="00242CDD" w:rsidP="00242CDD">
      <w:pPr>
        <w:pStyle w:val="2f5"/>
      </w:pPr>
      <w:r>
        <w:t>enp125s0f0: flags=4163&lt;</w:t>
      </w:r>
      <w:proofErr w:type="gramStart"/>
      <w:r>
        <w:t>UP,BROADCAST</w:t>
      </w:r>
      <w:proofErr w:type="gramEnd"/>
      <w:r>
        <w:t xml:space="preserve">,RUNNING,MULTICAST&gt;  </w:t>
      </w:r>
      <w:proofErr w:type="spellStart"/>
      <w:r>
        <w:t>mtu</w:t>
      </w:r>
      <w:proofErr w:type="spellEnd"/>
      <w:r>
        <w:t xml:space="preserve"> 1500</w:t>
      </w:r>
    </w:p>
    <w:p w14:paraId="409AA66F" w14:textId="77777777" w:rsidR="00242CDD" w:rsidRDefault="00242CDD" w:rsidP="00242CDD">
      <w:pPr>
        <w:pStyle w:val="2f5"/>
      </w:pPr>
      <w:r>
        <w:t xml:space="preserve">        </w:t>
      </w:r>
      <w:proofErr w:type="spellStart"/>
      <w:r>
        <w:t>inet</w:t>
      </w:r>
      <w:proofErr w:type="spellEnd"/>
      <w:r>
        <w:t xml:space="preserve"> </w:t>
      </w:r>
      <w:proofErr w:type="gramStart"/>
      <w:r>
        <w:t>192.168.137.62  netmask</w:t>
      </w:r>
      <w:proofErr w:type="gramEnd"/>
      <w:r>
        <w:t xml:space="preserve"> 255.255.255.0  broadcast 192.168.137.255</w:t>
      </w:r>
    </w:p>
    <w:p w14:paraId="07EFC166" w14:textId="77777777" w:rsidR="00242CDD" w:rsidRDefault="00242CDD" w:rsidP="00242CDD">
      <w:pPr>
        <w:pStyle w:val="2f5"/>
      </w:pPr>
      <w:r>
        <w:t xml:space="preserve">        inet6 fe</w:t>
      </w:r>
      <w:proofErr w:type="gramStart"/>
      <w:r>
        <w:t>80::</w:t>
      </w:r>
      <w:proofErr w:type="gramEnd"/>
      <w:r>
        <w:t xml:space="preserve">aace:2b25:8cb0:30bd  </w:t>
      </w:r>
      <w:proofErr w:type="spellStart"/>
      <w:r>
        <w:t>prefixlen</w:t>
      </w:r>
      <w:proofErr w:type="spellEnd"/>
      <w:r>
        <w:t xml:space="preserve"> 64  </w:t>
      </w:r>
      <w:proofErr w:type="spellStart"/>
      <w:r>
        <w:t>scopeid</w:t>
      </w:r>
      <w:proofErr w:type="spellEnd"/>
      <w:r>
        <w:t xml:space="preserve"> 0x20&lt;link&gt;</w:t>
      </w:r>
    </w:p>
    <w:p w14:paraId="13DB2E10" w14:textId="77777777" w:rsidR="00242CDD" w:rsidRDefault="00242CDD" w:rsidP="00242CDD">
      <w:pPr>
        <w:pStyle w:val="2f5"/>
      </w:pPr>
      <w:r>
        <w:t xml:space="preserve">        ether 1c:20:db:fc:4f:c</w:t>
      </w:r>
      <w:proofErr w:type="gramStart"/>
      <w:r>
        <w:t xml:space="preserve">9  </w:t>
      </w:r>
      <w:proofErr w:type="spellStart"/>
      <w:r>
        <w:t>txqueuelen</w:t>
      </w:r>
      <w:proofErr w:type="spellEnd"/>
      <w:proofErr w:type="gramEnd"/>
      <w:r>
        <w:t xml:space="preserve"> 1000  (Ethernet)</w:t>
      </w:r>
    </w:p>
    <w:p w14:paraId="5A82E4A4" w14:textId="77777777" w:rsidR="00242CDD" w:rsidRDefault="00242CDD" w:rsidP="00242CDD">
      <w:pPr>
        <w:pStyle w:val="2f5"/>
      </w:pPr>
      <w:r>
        <w:t xml:space="preserve">        RX packets </w:t>
      </w:r>
      <w:proofErr w:type="gramStart"/>
      <w:r>
        <w:t>128  bytes</w:t>
      </w:r>
      <w:proofErr w:type="gramEnd"/>
      <w:r>
        <w:t xml:space="preserve"> 30602 (29.8 KiB)</w:t>
      </w:r>
    </w:p>
    <w:p w14:paraId="6A8A56B2" w14:textId="77777777" w:rsidR="00242CDD" w:rsidRDefault="00242CDD" w:rsidP="00242CDD">
      <w:pPr>
        <w:pStyle w:val="2f5"/>
      </w:pPr>
      <w:r>
        <w:t xml:space="preserve">        RX errors </w:t>
      </w:r>
      <w:proofErr w:type="gramStart"/>
      <w:r>
        <w:t>0  dropped</w:t>
      </w:r>
      <w:proofErr w:type="gramEnd"/>
      <w:r>
        <w:t xml:space="preserve"> 0  overruns 0  frame 0</w:t>
      </w:r>
    </w:p>
    <w:p w14:paraId="582CD2D0" w14:textId="77777777" w:rsidR="00242CDD" w:rsidRDefault="00242CDD" w:rsidP="00242CDD">
      <w:pPr>
        <w:pStyle w:val="2f5"/>
      </w:pPr>
      <w:r>
        <w:t xml:space="preserve">        TX packets </w:t>
      </w:r>
      <w:proofErr w:type="gramStart"/>
      <w:r>
        <w:t>28  bytes</w:t>
      </w:r>
      <w:proofErr w:type="gramEnd"/>
      <w:r>
        <w:t xml:space="preserve"> 6068 (5.9 KiB)</w:t>
      </w:r>
    </w:p>
    <w:p w14:paraId="4AA061D5" w14:textId="77777777" w:rsidR="00242CDD" w:rsidRDefault="00242CDD" w:rsidP="00242CDD">
      <w:pPr>
        <w:pStyle w:val="2f5"/>
      </w:pPr>
      <w:r>
        <w:t xml:space="preserve">        TX errors </w:t>
      </w:r>
      <w:proofErr w:type="gramStart"/>
      <w:r>
        <w:t>0  dropped</w:t>
      </w:r>
      <w:proofErr w:type="gramEnd"/>
      <w:r>
        <w:t xml:space="preserve"> 0 overruns 0  carrier 0  collisions 0</w:t>
      </w:r>
    </w:p>
    <w:p w14:paraId="05D61448" w14:textId="77777777" w:rsidR="00242CDD" w:rsidRDefault="00242CDD" w:rsidP="00242CDD">
      <w:pPr>
        <w:pStyle w:val="2f5"/>
      </w:pPr>
    </w:p>
    <w:p w14:paraId="00D4B0DA" w14:textId="77777777" w:rsidR="00242CDD" w:rsidRDefault="00242CDD" w:rsidP="00242CDD">
      <w:pPr>
        <w:pStyle w:val="2f5"/>
      </w:pPr>
      <w:r>
        <w:t>enp125s0f1: flags=4163&lt;</w:t>
      </w:r>
      <w:proofErr w:type="gramStart"/>
      <w:r>
        <w:t>UP,BROADCAST</w:t>
      </w:r>
      <w:proofErr w:type="gramEnd"/>
      <w:r>
        <w:t xml:space="preserve">,RUNNING,MULTICAST&gt;  </w:t>
      </w:r>
      <w:proofErr w:type="spellStart"/>
      <w:r>
        <w:t>mtu</w:t>
      </w:r>
      <w:proofErr w:type="spellEnd"/>
      <w:r>
        <w:t xml:space="preserve"> 1500</w:t>
      </w:r>
    </w:p>
    <w:p w14:paraId="7A91527D" w14:textId="77777777" w:rsidR="00242CDD" w:rsidRDefault="00242CDD" w:rsidP="00242CDD">
      <w:pPr>
        <w:pStyle w:val="2f5"/>
      </w:pPr>
      <w:r>
        <w:t xml:space="preserve">        </w:t>
      </w:r>
      <w:proofErr w:type="spellStart"/>
      <w:r>
        <w:t>inet</w:t>
      </w:r>
      <w:proofErr w:type="spellEnd"/>
      <w:r>
        <w:t xml:space="preserve"> </w:t>
      </w:r>
      <w:proofErr w:type="gramStart"/>
      <w:r>
        <w:t>192.168.137.217  netmask</w:t>
      </w:r>
      <w:proofErr w:type="gramEnd"/>
      <w:r>
        <w:t xml:space="preserve"> 255.255.255.0  broadcast 192.168.137.255</w:t>
      </w:r>
    </w:p>
    <w:p w14:paraId="34168790" w14:textId="77777777" w:rsidR="00242CDD" w:rsidRDefault="00242CDD" w:rsidP="00242CDD">
      <w:pPr>
        <w:pStyle w:val="2f5"/>
      </w:pPr>
      <w:r>
        <w:t xml:space="preserve">        inet6 fe</w:t>
      </w:r>
      <w:proofErr w:type="gramStart"/>
      <w:r>
        <w:t>80::</w:t>
      </w:r>
      <w:proofErr w:type="gramEnd"/>
      <w:r>
        <w:t xml:space="preserve">a213:9f60:6ccd:7203  </w:t>
      </w:r>
      <w:proofErr w:type="spellStart"/>
      <w:r>
        <w:t>prefixlen</w:t>
      </w:r>
      <w:proofErr w:type="spellEnd"/>
      <w:r>
        <w:t xml:space="preserve"> 64  </w:t>
      </w:r>
      <w:proofErr w:type="spellStart"/>
      <w:r>
        <w:t>scopeid</w:t>
      </w:r>
      <w:proofErr w:type="spellEnd"/>
      <w:r>
        <w:t xml:space="preserve"> 0x20&lt;link&gt;</w:t>
      </w:r>
    </w:p>
    <w:p w14:paraId="5F5B71F5" w14:textId="77777777" w:rsidR="00242CDD" w:rsidRDefault="00242CDD" w:rsidP="00242CDD">
      <w:pPr>
        <w:pStyle w:val="2f5"/>
      </w:pPr>
      <w:r>
        <w:t xml:space="preserve">        ether 1c:20:db:fc:4f:</w:t>
      </w:r>
      <w:proofErr w:type="gramStart"/>
      <w:r>
        <w:t xml:space="preserve">ca  </w:t>
      </w:r>
      <w:proofErr w:type="spellStart"/>
      <w:r>
        <w:t>txqueuelen</w:t>
      </w:r>
      <w:proofErr w:type="spellEnd"/>
      <w:proofErr w:type="gramEnd"/>
      <w:r>
        <w:t xml:space="preserve"> 1000  (Ethernet)</w:t>
      </w:r>
    </w:p>
    <w:p w14:paraId="522FAB41" w14:textId="77777777" w:rsidR="00242CDD" w:rsidRDefault="00242CDD" w:rsidP="00242CDD">
      <w:pPr>
        <w:pStyle w:val="2f5"/>
      </w:pPr>
      <w:r>
        <w:t xml:space="preserve">        RX packets </w:t>
      </w:r>
      <w:proofErr w:type="gramStart"/>
      <w:r>
        <w:t>237  bytes</w:t>
      </w:r>
      <w:proofErr w:type="gramEnd"/>
      <w:r>
        <w:t xml:space="preserve"> 43930 (42.9 KiB)</w:t>
      </w:r>
    </w:p>
    <w:p w14:paraId="09C9C1FF" w14:textId="77777777" w:rsidR="00242CDD" w:rsidRDefault="00242CDD" w:rsidP="00242CDD">
      <w:pPr>
        <w:pStyle w:val="2f5"/>
      </w:pPr>
      <w:r>
        <w:t xml:space="preserve">        RX errors </w:t>
      </w:r>
      <w:proofErr w:type="gramStart"/>
      <w:r>
        <w:t>0  dropped</w:t>
      </w:r>
      <w:proofErr w:type="gramEnd"/>
      <w:r>
        <w:t xml:space="preserve"> 0  overruns 0  frame 0</w:t>
      </w:r>
    </w:p>
    <w:p w14:paraId="1C23FDE6" w14:textId="77777777" w:rsidR="00242CDD" w:rsidRDefault="00242CDD" w:rsidP="00242CDD">
      <w:pPr>
        <w:pStyle w:val="2f5"/>
      </w:pPr>
      <w:r>
        <w:t xml:space="preserve">        TX packets </w:t>
      </w:r>
      <w:proofErr w:type="gramStart"/>
      <w:r>
        <w:t>215  bytes</w:t>
      </w:r>
      <w:proofErr w:type="gramEnd"/>
      <w:r>
        <w:t xml:space="preserve"> 21240 (20.7 KiB)</w:t>
      </w:r>
    </w:p>
    <w:p w14:paraId="2BD0251E" w14:textId="77777777" w:rsidR="00242CDD" w:rsidRDefault="00242CDD" w:rsidP="00242CDD">
      <w:pPr>
        <w:pStyle w:val="2f5"/>
      </w:pPr>
      <w:r>
        <w:t xml:space="preserve">        TX errors </w:t>
      </w:r>
      <w:proofErr w:type="gramStart"/>
      <w:r>
        <w:t>0  dropped</w:t>
      </w:r>
      <w:proofErr w:type="gramEnd"/>
      <w:r>
        <w:t xml:space="preserve"> 0 overruns 0  carrier 0  collisions 0</w:t>
      </w:r>
    </w:p>
    <w:p w14:paraId="6B2CAB17" w14:textId="77777777" w:rsidR="00242CDD" w:rsidRDefault="00242CDD" w:rsidP="00242CDD">
      <w:pPr>
        <w:pStyle w:val="2f5"/>
      </w:pPr>
    </w:p>
    <w:p w14:paraId="2BAC7E3A" w14:textId="77777777" w:rsidR="00242CDD" w:rsidRDefault="00242CDD" w:rsidP="00242CDD">
      <w:pPr>
        <w:pStyle w:val="2f5"/>
      </w:pPr>
      <w:r>
        <w:t>enp125s0f2: flags=4163&lt;</w:t>
      </w:r>
      <w:proofErr w:type="gramStart"/>
      <w:r>
        <w:t>UP,BROADCAST</w:t>
      </w:r>
      <w:proofErr w:type="gramEnd"/>
      <w:r>
        <w:t xml:space="preserve">,RUNNING,MULTICAST&gt;  </w:t>
      </w:r>
      <w:proofErr w:type="spellStart"/>
      <w:r>
        <w:t>mtu</w:t>
      </w:r>
      <w:proofErr w:type="spellEnd"/>
      <w:r>
        <w:t xml:space="preserve"> 1500</w:t>
      </w:r>
    </w:p>
    <w:p w14:paraId="13734E11" w14:textId="77777777" w:rsidR="00242CDD" w:rsidRDefault="00242CDD" w:rsidP="00242CDD">
      <w:pPr>
        <w:pStyle w:val="2f5"/>
      </w:pPr>
      <w:r>
        <w:t xml:space="preserve">        </w:t>
      </w:r>
      <w:proofErr w:type="spellStart"/>
      <w:r>
        <w:t>inet</w:t>
      </w:r>
      <w:proofErr w:type="spellEnd"/>
      <w:r>
        <w:t xml:space="preserve"> </w:t>
      </w:r>
      <w:proofErr w:type="gramStart"/>
      <w:r>
        <w:t>192.168.101.244  netmask</w:t>
      </w:r>
      <w:proofErr w:type="gramEnd"/>
      <w:r>
        <w:t xml:space="preserve"> 255.255.255.0  broadcast 192.168.101.255</w:t>
      </w:r>
    </w:p>
    <w:p w14:paraId="4986913B" w14:textId="77777777" w:rsidR="00242CDD" w:rsidRDefault="00242CDD" w:rsidP="00242CDD">
      <w:pPr>
        <w:pStyle w:val="2f5"/>
      </w:pPr>
      <w:r>
        <w:t xml:space="preserve">        inet6 fe80::9</w:t>
      </w:r>
      <w:proofErr w:type="gramStart"/>
      <w:r>
        <w:t>de:da</w:t>
      </w:r>
      <w:proofErr w:type="gramEnd"/>
      <w:r>
        <w:t xml:space="preserve">16:b7a6:d13c  </w:t>
      </w:r>
      <w:proofErr w:type="spellStart"/>
      <w:r>
        <w:t>prefixlen</w:t>
      </w:r>
      <w:proofErr w:type="spellEnd"/>
      <w:r>
        <w:t xml:space="preserve"> 64  </w:t>
      </w:r>
      <w:proofErr w:type="spellStart"/>
      <w:r>
        <w:t>scopeid</w:t>
      </w:r>
      <w:proofErr w:type="spellEnd"/>
      <w:r>
        <w:t xml:space="preserve"> 0x20&lt;link&gt;</w:t>
      </w:r>
    </w:p>
    <w:p w14:paraId="4A7E60F8" w14:textId="77777777" w:rsidR="00242CDD" w:rsidRDefault="00242CDD" w:rsidP="00242CDD">
      <w:pPr>
        <w:pStyle w:val="2f5"/>
      </w:pPr>
      <w:r>
        <w:t xml:space="preserve">        ether 1c:20:db:fc:4</w:t>
      </w:r>
      <w:proofErr w:type="gramStart"/>
      <w:r>
        <w:t>f:cb</w:t>
      </w:r>
      <w:proofErr w:type="gramEnd"/>
      <w:r>
        <w:t xml:space="preserve">  </w:t>
      </w:r>
      <w:proofErr w:type="spellStart"/>
      <w:r>
        <w:t>txqueuelen</w:t>
      </w:r>
      <w:proofErr w:type="spellEnd"/>
      <w:r>
        <w:t xml:space="preserve"> 1000  (Ethernet)</w:t>
      </w:r>
    </w:p>
    <w:p w14:paraId="6D5AF071" w14:textId="77777777" w:rsidR="00242CDD" w:rsidRDefault="00242CDD" w:rsidP="00242CDD">
      <w:pPr>
        <w:pStyle w:val="2f5"/>
      </w:pPr>
      <w:r>
        <w:t xml:space="preserve">        RX packets </w:t>
      </w:r>
      <w:proofErr w:type="gramStart"/>
      <w:r>
        <w:t>265  bytes</w:t>
      </w:r>
      <w:proofErr w:type="gramEnd"/>
      <w:r>
        <w:t xml:space="preserve"> 33786 (32.9 KiB)</w:t>
      </w:r>
    </w:p>
    <w:p w14:paraId="54C723E6" w14:textId="77777777" w:rsidR="00242CDD" w:rsidRDefault="00242CDD" w:rsidP="00242CDD">
      <w:pPr>
        <w:pStyle w:val="2f5"/>
      </w:pPr>
      <w:r>
        <w:t xml:space="preserve">        RX errors </w:t>
      </w:r>
      <w:proofErr w:type="gramStart"/>
      <w:r>
        <w:t>0  dropped</w:t>
      </w:r>
      <w:proofErr w:type="gramEnd"/>
      <w:r>
        <w:t xml:space="preserve"> 0  overruns 0  frame 0</w:t>
      </w:r>
    </w:p>
    <w:p w14:paraId="76B90A57" w14:textId="77777777" w:rsidR="00242CDD" w:rsidRDefault="00242CDD" w:rsidP="00242CDD">
      <w:pPr>
        <w:pStyle w:val="2f5"/>
      </w:pPr>
      <w:r>
        <w:t xml:space="preserve">        TX packets </w:t>
      </w:r>
      <w:proofErr w:type="gramStart"/>
      <w:r>
        <w:t>18  bytes</w:t>
      </w:r>
      <w:proofErr w:type="gramEnd"/>
      <w:r>
        <w:t xml:space="preserve"> 3548 (3.4 KiB)</w:t>
      </w:r>
    </w:p>
    <w:p w14:paraId="33CE9900" w14:textId="77777777" w:rsidR="00242CDD" w:rsidRDefault="00242CDD" w:rsidP="00242CDD">
      <w:pPr>
        <w:pStyle w:val="2f5"/>
      </w:pPr>
      <w:r>
        <w:t xml:space="preserve">        TX errors </w:t>
      </w:r>
      <w:proofErr w:type="gramStart"/>
      <w:r>
        <w:t>0  dropped</w:t>
      </w:r>
      <w:proofErr w:type="gramEnd"/>
      <w:r>
        <w:t xml:space="preserve"> 0 overruns 0  carrier 0  collisions 0</w:t>
      </w:r>
    </w:p>
    <w:p w14:paraId="17D07656" w14:textId="77777777" w:rsidR="00242CDD" w:rsidRDefault="00242CDD" w:rsidP="00242CDD">
      <w:pPr>
        <w:pStyle w:val="2f5"/>
      </w:pPr>
    </w:p>
    <w:p w14:paraId="335872D9" w14:textId="77777777" w:rsidR="00242CDD" w:rsidRDefault="00242CDD" w:rsidP="00242CDD">
      <w:pPr>
        <w:pStyle w:val="2f5"/>
      </w:pPr>
      <w:r>
        <w:t>enp125s0f3: flags=4163&lt;</w:t>
      </w:r>
      <w:proofErr w:type="gramStart"/>
      <w:r>
        <w:t>UP,BROADCAST</w:t>
      </w:r>
      <w:proofErr w:type="gramEnd"/>
      <w:r>
        <w:t xml:space="preserve">,RUNNING,MULTICAST&gt;  </w:t>
      </w:r>
      <w:proofErr w:type="spellStart"/>
      <w:r>
        <w:t>mtu</w:t>
      </w:r>
      <w:proofErr w:type="spellEnd"/>
      <w:r>
        <w:t xml:space="preserve"> 1500</w:t>
      </w:r>
    </w:p>
    <w:p w14:paraId="633AABBF" w14:textId="77777777" w:rsidR="00242CDD" w:rsidRDefault="00242CDD" w:rsidP="00242CDD">
      <w:pPr>
        <w:pStyle w:val="2f5"/>
      </w:pPr>
      <w:r>
        <w:t xml:space="preserve">        </w:t>
      </w:r>
      <w:proofErr w:type="spellStart"/>
      <w:r>
        <w:t>inet</w:t>
      </w:r>
      <w:proofErr w:type="spellEnd"/>
      <w:r>
        <w:t xml:space="preserve"> </w:t>
      </w:r>
      <w:proofErr w:type="gramStart"/>
      <w:r>
        <w:t>192.168.101.242  netmask</w:t>
      </w:r>
      <w:proofErr w:type="gramEnd"/>
      <w:r>
        <w:t xml:space="preserve"> 255.255.255.0  broadcast 192.168.101.255</w:t>
      </w:r>
    </w:p>
    <w:p w14:paraId="5CDBB213" w14:textId="77777777" w:rsidR="00242CDD" w:rsidRDefault="00242CDD" w:rsidP="00242CDD">
      <w:pPr>
        <w:pStyle w:val="2f5"/>
      </w:pPr>
      <w:r>
        <w:t xml:space="preserve">        inet6 fe80::15c</w:t>
      </w:r>
      <w:proofErr w:type="gramStart"/>
      <w:r>
        <w:t>3:e</w:t>
      </w:r>
      <w:proofErr w:type="gramEnd"/>
      <w:r>
        <w:t xml:space="preserve">57d:200a:74bd  </w:t>
      </w:r>
      <w:proofErr w:type="spellStart"/>
      <w:r>
        <w:t>prefixlen</w:t>
      </w:r>
      <w:proofErr w:type="spellEnd"/>
      <w:r>
        <w:t xml:space="preserve"> 64  </w:t>
      </w:r>
      <w:proofErr w:type="spellStart"/>
      <w:r>
        <w:t>scopeid</w:t>
      </w:r>
      <w:proofErr w:type="spellEnd"/>
      <w:r>
        <w:t xml:space="preserve"> 0x20&lt;link&gt;</w:t>
      </w:r>
    </w:p>
    <w:p w14:paraId="734B6E1F" w14:textId="77777777" w:rsidR="00242CDD" w:rsidRDefault="00242CDD" w:rsidP="00242CDD">
      <w:pPr>
        <w:pStyle w:val="2f5"/>
      </w:pPr>
      <w:r>
        <w:t xml:space="preserve">        ether 1c:20:db:fc:4f:</w:t>
      </w:r>
      <w:proofErr w:type="gramStart"/>
      <w:r>
        <w:t xml:space="preserve">cc  </w:t>
      </w:r>
      <w:proofErr w:type="spellStart"/>
      <w:r>
        <w:t>txqueuelen</w:t>
      </w:r>
      <w:proofErr w:type="spellEnd"/>
      <w:proofErr w:type="gramEnd"/>
      <w:r>
        <w:t xml:space="preserve"> 1000  (Ethernet)</w:t>
      </w:r>
    </w:p>
    <w:p w14:paraId="2FCC98B1" w14:textId="77777777" w:rsidR="00242CDD" w:rsidRDefault="00242CDD" w:rsidP="00242CDD">
      <w:pPr>
        <w:pStyle w:val="2f5"/>
      </w:pPr>
      <w:r>
        <w:t xml:space="preserve">        RX packets </w:t>
      </w:r>
      <w:proofErr w:type="gramStart"/>
      <w:r>
        <w:t>405  bytes</w:t>
      </w:r>
      <w:proofErr w:type="gramEnd"/>
      <w:r>
        <w:t xml:space="preserve"> 46541 (45.4 KiB)</w:t>
      </w:r>
    </w:p>
    <w:p w14:paraId="570A9AD6" w14:textId="77777777" w:rsidR="00242CDD" w:rsidRDefault="00242CDD" w:rsidP="00242CDD">
      <w:pPr>
        <w:pStyle w:val="2f5"/>
      </w:pPr>
      <w:r>
        <w:t xml:space="preserve">        RX errors </w:t>
      </w:r>
      <w:proofErr w:type="gramStart"/>
      <w:r>
        <w:t>0  dropped</w:t>
      </w:r>
      <w:proofErr w:type="gramEnd"/>
      <w:r>
        <w:t xml:space="preserve"> 0  overruns 0  frame 0</w:t>
      </w:r>
    </w:p>
    <w:p w14:paraId="4CE2EA18" w14:textId="77777777" w:rsidR="00242CDD" w:rsidRDefault="00242CDD" w:rsidP="00242CDD">
      <w:pPr>
        <w:pStyle w:val="2f5"/>
      </w:pPr>
      <w:r>
        <w:t xml:space="preserve">        TX packets </w:t>
      </w:r>
      <w:proofErr w:type="gramStart"/>
      <w:r>
        <w:t>131  bytes</w:t>
      </w:r>
      <w:proofErr w:type="gramEnd"/>
      <w:r>
        <w:t xml:space="preserve"> 20023 (19.5 KiB)</w:t>
      </w:r>
    </w:p>
    <w:p w14:paraId="383B7934" w14:textId="77777777" w:rsidR="00242CDD" w:rsidRDefault="00242CDD" w:rsidP="00242CDD">
      <w:pPr>
        <w:pStyle w:val="2f5"/>
      </w:pPr>
      <w:r>
        <w:t xml:space="preserve">        TX errors </w:t>
      </w:r>
      <w:proofErr w:type="gramStart"/>
      <w:r>
        <w:t>0  dropped</w:t>
      </w:r>
      <w:proofErr w:type="gramEnd"/>
      <w:r>
        <w:t xml:space="preserve"> 0 overruns 0  carrier 0  collisions 0</w:t>
      </w:r>
    </w:p>
    <w:p w14:paraId="5CA59B9A" w14:textId="77777777" w:rsidR="00242CDD" w:rsidRDefault="00242CDD" w:rsidP="00242CDD">
      <w:pPr>
        <w:pStyle w:val="2f5"/>
      </w:pPr>
    </w:p>
    <w:p w14:paraId="584F495F" w14:textId="77777777" w:rsidR="00242CDD" w:rsidRDefault="00242CDD" w:rsidP="00242CDD">
      <w:pPr>
        <w:pStyle w:val="2f5"/>
      </w:pPr>
      <w:r>
        <w:t>enp3s0: flags=4099&lt;</w:t>
      </w:r>
      <w:proofErr w:type="gramStart"/>
      <w:r>
        <w:t>UP,BROADCAST</w:t>
      </w:r>
      <w:proofErr w:type="gramEnd"/>
      <w:r>
        <w:t xml:space="preserve">,MULTICAST&gt;  </w:t>
      </w:r>
      <w:proofErr w:type="spellStart"/>
      <w:r>
        <w:t>mtu</w:t>
      </w:r>
      <w:proofErr w:type="spellEnd"/>
      <w:r>
        <w:t xml:space="preserve"> 1500</w:t>
      </w:r>
    </w:p>
    <w:p w14:paraId="74BEA6F6" w14:textId="77777777" w:rsidR="00242CDD" w:rsidRDefault="00242CDD" w:rsidP="00242CDD">
      <w:pPr>
        <w:pStyle w:val="2f5"/>
      </w:pPr>
      <w:r>
        <w:t xml:space="preserve">        ether 18:cf:24:cf:9</w:t>
      </w:r>
      <w:proofErr w:type="gramStart"/>
      <w:r>
        <w:t>e:b</w:t>
      </w:r>
      <w:proofErr w:type="gramEnd"/>
      <w:r>
        <w:t xml:space="preserve">3  </w:t>
      </w:r>
      <w:proofErr w:type="spellStart"/>
      <w:r>
        <w:t>txqueuelen</w:t>
      </w:r>
      <w:proofErr w:type="spellEnd"/>
      <w:r>
        <w:t xml:space="preserve"> 1000  (Ethernet)</w:t>
      </w:r>
    </w:p>
    <w:p w14:paraId="51182952" w14:textId="77777777" w:rsidR="00242CDD" w:rsidRDefault="00242CDD" w:rsidP="00242CDD">
      <w:pPr>
        <w:pStyle w:val="2f5"/>
      </w:pPr>
      <w:r>
        <w:t xml:space="preserve">        RX packets </w:t>
      </w:r>
      <w:proofErr w:type="gramStart"/>
      <w:r>
        <w:t>0  bytes</w:t>
      </w:r>
      <w:proofErr w:type="gramEnd"/>
      <w:r>
        <w:t xml:space="preserve"> 0 (0.0 B)</w:t>
      </w:r>
    </w:p>
    <w:p w14:paraId="26F615AB" w14:textId="77777777" w:rsidR="00242CDD" w:rsidRDefault="00242CDD" w:rsidP="00242CDD">
      <w:pPr>
        <w:pStyle w:val="2f5"/>
      </w:pPr>
      <w:r>
        <w:t xml:space="preserve">        RX errors </w:t>
      </w:r>
      <w:proofErr w:type="gramStart"/>
      <w:r>
        <w:t>0  dropped</w:t>
      </w:r>
      <w:proofErr w:type="gramEnd"/>
      <w:r>
        <w:t xml:space="preserve"> 0  overruns 0  frame 0</w:t>
      </w:r>
    </w:p>
    <w:p w14:paraId="49AA03A8" w14:textId="77777777" w:rsidR="00242CDD" w:rsidRDefault="00242CDD" w:rsidP="00242CDD">
      <w:pPr>
        <w:pStyle w:val="2f5"/>
      </w:pPr>
      <w:r>
        <w:t xml:space="preserve">        TX packets </w:t>
      </w:r>
      <w:proofErr w:type="gramStart"/>
      <w:r>
        <w:t>0  bytes</w:t>
      </w:r>
      <w:proofErr w:type="gramEnd"/>
      <w:r>
        <w:t xml:space="preserve"> 0 (0.0 B)</w:t>
      </w:r>
    </w:p>
    <w:p w14:paraId="1A5B2943" w14:textId="77777777" w:rsidR="00242CDD" w:rsidRDefault="00242CDD" w:rsidP="00242CDD">
      <w:pPr>
        <w:pStyle w:val="2f5"/>
      </w:pPr>
      <w:r>
        <w:t xml:space="preserve">        TX errors </w:t>
      </w:r>
      <w:proofErr w:type="gramStart"/>
      <w:r>
        <w:t>0  dropped</w:t>
      </w:r>
      <w:proofErr w:type="gramEnd"/>
      <w:r>
        <w:t xml:space="preserve"> 0 overruns 0  carrier 0  collisions 0</w:t>
      </w:r>
    </w:p>
    <w:p w14:paraId="364AB207" w14:textId="77777777" w:rsidR="00242CDD" w:rsidRDefault="00242CDD" w:rsidP="00242CDD">
      <w:pPr>
        <w:pStyle w:val="2f5"/>
      </w:pPr>
    </w:p>
    <w:p w14:paraId="6A9C8358" w14:textId="77777777" w:rsidR="00242CDD" w:rsidRDefault="00242CDD" w:rsidP="00242CDD">
      <w:pPr>
        <w:pStyle w:val="2f5"/>
      </w:pPr>
      <w:r>
        <w:t>enp4s0: flags=4099&lt;</w:t>
      </w:r>
      <w:proofErr w:type="gramStart"/>
      <w:r>
        <w:t>UP,BROADCAST</w:t>
      </w:r>
      <w:proofErr w:type="gramEnd"/>
      <w:r>
        <w:t xml:space="preserve">,MULTICAST&gt;  </w:t>
      </w:r>
      <w:proofErr w:type="spellStart"/>
      <w:r>
        <w:t>mtu</w:t>
      </w:r>
      <w:proofErr w:type="spellEnd"/>
      <w:r>
        <w:t xml:space="preserve"> 1500</w:t>
      </w:r>
    </w:p>
    <w:p w14:paraId="1167A7C7" w14:textId="77777777" w:rsidR="00242CDD" w:rsidRDefault="00242CDD" w:rsidP="00242CDD">
      <w:pPr>
        <w:pStyle w:val="2f5"/>
      </w:pPr>
      <w:r>
        <w:t xml:space="preserve">        ether 18:cf:24:cf:9</w:t>
      </w:r>
      <w:proofErr w:type="gramStart"/>
      <w:r>
        <w:t>e:b</w:t>
      </w:r>
      <w:proofErr w:type="gramEnd"/>
      <w:r>
        <w:t xml:space="preserve">4  </w:t>
      </w:r>
      <w:proofErr w:type="spellStart"/>
      <w:r>
        <w:t>txqueuelen</w:t>
      </w:r>
      <w:proofErr w:type="spellEnd"/>
      <w:r>
        <w:t xml:space="preserve"> 1000  (Ethernet)</w:t>
      </w:r>
    </w:p>
    <w:p w14:paraId="509C4AD8" w14:textId="77777777" w:rsidR="00242CDD" w:rsidRDefault="00242CDD" w:rsidP="00242CDD">
      <w:pPr>
        <w:pStyle w:val="2f5"/>
      </w:pPr>
      <w:r>
        <w:t xml:space="preserve">        RX packets </w:t>
      </w:r>
      <w:proofErr w:type="gramStart"/>
      <w:r>
        <w:t>0  bytes</w:t>
      </w:r>
      <w:proofErr w:type="gramEnd"/>
      <w:r>
        <w:t xml:space="preserve"> 0 (0.0 B)</w:t>
      </w:r>
    </w:p>
    <w:p w14:paraId="16F01A3C" w14:textId="77777777" w:rsidR="00242CDD" w:rsidRDefault="00242CDD" w:rsidP="00242CDD">
      <w:pPr>
        <w:pStyle w:val="2f5"/>
      </w:pPr>
      <w:r>
        <w:t xml:space="preserve">        RX errors </w:t>
      </w:r>
      <w:proofErr w:type="gramStart"/>
      <w:r>
        <w:t>0  dropped</w:t>
      </w:r>
      <w:proofErr w:type="gramEnd"/>
      <w:r>
        <w:t xml:space="preserve"> 0  overruns 0  frame 0</w:t>
      </w:r>
    </w:p>
    <w:p w14:paraId="142B3A81" w14:textId="77777777" w:rsidR="00242CDD" w:rsidRDefault="00242CDD" w:rsidP="00242CDD">
      <w:pPr>
        <w:pStyle w:val="2f5"/>
      </w:pPr>
      <w:r>
        <w:t xml:space="preserve">        TX packets </w:t>
      </w:r>
      <w:proofErr w:type="gramStart"/>
      <w:r>
        <w:t>0  bytes</w:t>
      </w:r>
      <w:proofErr w:type="gramEnd"/>
      <w:r>
        <w:t xml:space="preserve"> 0 (0.0 B)</w:t>
      </w:r>
    </w:p>
    <w:p w14:paraId="59701E02" w14:textId="77777777" w:rsidR="00242CDD" w:rsidRDefault="00242CDD" w:rsidP="00242CDD">
      <w:pPr>
        <w:pStyle w:val="2f5"/>
      </w:pPr>
      <w:r>
        <w:t xml:space="preserve">        TX errors </w:t>
      </w:r>
      <w:proofErr w:type="gramStart"/>
      <w:r>
        <w:t>0  dropped</w:t>
      </w:r>
      <w:proofErr w:type="gramEnd"/>
      <w:r>
        <w:t xml:space="preserve"> 0 overruns 0  carrier 0  collisions 0</w:t>
      </w:r>
    </w:p>
    <w:p w14:paraId="3D3C26F1" w14:textId="77777777" w:rsidR="00242CDD" w:rsidRDefault="00242CDD" w:rsidP="00242CDD">
      <w:pPr>
        <w:pStyle w:val="2f5"/>
      </w:pPr>
    </w:p>
    <w:p w14:paraId="47AEBAD3" w14:textId="77777777" w:rsidR="00242CDD" w:rsidRDefault="00242CDD" w:rsidP="00242CDD">
      <w:pPr>
        <w:pStyle w:val="2f5"/>
      </w:pPr>
      <w:r>
        <w:t>enp5s0: flags=4099&lt;</w:t>
      </w:r>
      <w:proofErr w:type="gramStart"/>
      <w:r>
        <w:t>UP,BROADCAST</w:t>
      </w:r>
      <w:proofErr w:type="gramEnd"/>
      <w:r>
        <w:t xml:space="preserve">,MULTICAST&gt;  </w:t>
      </w:r>
      <w:proofErr w:type="spellStart"/>
      <w:r>
        <w:t>mtu</w:t>
      </w:r>
      <w:proofErr w:type="spellEnd"/>
      <w:r>
        <w:t xml:space="preserve"> 1500</w:t>
      </w:r>
    </w:p>
    <w:p w14:paraId="1542113D" w14:textId="77777777" w:rsidR="00242CDD" w:rsidRDefault="00242CDD" w:rsidP="00242CDD">
      <w:pPr>
        <w:pStyle w:val="2f5"/>
      </w:pPr>
      <w:r>
        <w:t xml:space="preserve">        ether 18:cf:24:cf:9</w:t>
      </w:r>
      <w:proofErr w:type="gramStart"/>
      <w:r>
        <w:t>e:b</w:t>
      </w:r>
      <w:proofErr w:type="gramEnd"/>
      <w:r>
        <w:t xml:space="preserve">5  </w:t>
      </w:r>
      <w:proofErr w:type="spellStart"/>
      <w:r>
        <w:t>txqueuelen</w:t>
      </w:r>
      <w:proofErr w:type="spellEnd"/>
      <w:r>
        <w:t xml:space="preserve"> 1000  (Ethernet)</w:t>
      </w:r>
    </w:p>
    <w:p w14:paraId="229C09CF" w14:textId="77777777" w:rsidR="00242CDD" w:rsidRDefault="00242CDD" w:rsidP="00242CDD">
      <w:pPr>
        <w:pStyle w:val="2f5"/>
      </w:pPr>
      <w:r>
        <w:t xml:space="preserve">        RX packets </w:t>
      </w:r>
      <w:proofErr w:type="gramStart"/>
      <w:r>
        <w:t>0  bytes</w:t>
      </w:r>
      <w:proofErr w:type="gramEnd"/>
      <w:r>
        <w:t xml:space="preserve"> 0 (0.0 B)</w:t>
      </w:r>
    </w:p>
    <w:p w14:paraId="573109F6" w14:textId="77777777" w:rsidR="00242CDD" w:rsidRDefault="00242CDD" w:rsidP="00242CDD">
      <w:pPr>
        <w:pStyle w:val="2f5"/>
      </w:pPr>
      <w:r>
        <w:t xml:space="preserve">        RX errors </w:t>
      </w:r>
      <w:proofErr w:type="gramStart"/>
      <w:r>
        <w:t>0  dropped</w:t>
      </w:r>
      <w:proofErr w:type="gramEnd"/>
      <w:r>
        <w:t xml:space="preserve"> 0  overruns 0  frame 0</w:t>
      </w:r>
    </w:p>
    <w:p w14:paraId="0F581250" w14:textId="77777777" w:rsidR="00242CDD" w:rsidRDefault="00242CDD" w:rsidP="00242CDD">
      <w:pPr>
        <w:pStyle w:val="2f5"/>
      </w:pPr>
      <w:r>
        <w:t xml:space="preserve">        TX packets </w:t>
      </w:r>
      <w:proofErr w:type="gramStart"/>
      <w:r>
        <w:t>0  bytes</w:t>
      </w:r>
      <w:proofErr w:type="gramEnd"/>
      <w:r>
        <w:t xml:space="preserve"> 0 (0.0 B)</w:t>
      </w:r>
    </w:p>
    <w:p w14:paraId="40C348C6" w14:textId="77777777" w:rsidR="00242CDD" w:rsidRDefault="00242CDD" w:rsidP="00242CDD">
      <w:pPr>
        <w:pStyle w:val="2f5"/>
      </w:pPr>
      <w:r>
        <w:t xml:space="preserve">        TX errors </w:t>
      </w:r>
      <w:proofErr w:type="gramStart"/>
      <w:r>
        <w:t>0  dropped</w:t>
      </w:r>
      <w:proofErr w:type="gramEnd"/>
      <w:r>
        <w:t xml:space="preserve"> 0 overruns 0  carrier 0  collisions 0</w:t>
      </w:r>
    </w:p>
    <w:p w14:paraId="1ECBB93C" w14:textId="77777777" w:rsidR="00242CDD" w:rsidRDefault="00242CDD" w:rsidP="00242CDD">
      <w:pPr>
        <w:pStyle w:val="2f5"/>
      </w:pPr>
    </w:p>
    <w:p w14:paraId="088DFC75" w14:textId="77777777" w:rsidR="00242CDD" w:rsidRDefault="00242CDD" w:rsidP="00242CDD">
      <w:pPr>
        <w:pStyle w:val="2f5"/>
      </w:pPr>
      <w:r>
        <w:t>enp6s0: flags=4099&lt;</w:t>
      </w:r>
      <w:proofErr w:type="gramStart"/>
      <w:r>
        <w:t>UP,BROADCAST</w:t>
      </w:r>
      <w:proofErr w:type="gramEnd"/>
      <w:r>
        <w:t xml:space="preserve">,MULTICAST&gt;  </w:t>
      </w:r>
      <w:proofErr w:type="spellStart"/>
      <w:r>
        <w:t>mtu</w:t>
      </w:r>
      <w:proofErr w:type="spellEnd"/>
      <w:r>
        <w:t xml:space="preserve"> 1500</w:t>
      </w:r>
    </w:p>
    <w:p w14:paraId="4A1AB6D2" w14:textId="77777777" w:rsidR="00242CDD" w:rsidRDefault="00242CDD" w:rsidP="00242CDD">
      <w:pPr>
        <w:pStyle w:val="2f5"/>
      </w:pPr>
      <w:r>
        <w:t xml:space="preserve">        ether 18:cf:24:cf:9</w:t>
      </w:r>
      <w:proofErr w:type="gramStart"/>
      <w:r>
        <w:t>e:b</w:t>
      </w:r>
      <w:proofErr w:type="gramEnd"/>
      <w:r>
        <w:t xml:space="preserve">6  </w:t>
      </w:r>
      <w:proofErr w:type="spellStart"/>
      <w:r>
        <w:t>txqueuelen</w:t>
      </w:r>
      <w:proofErr w:type="spellEnd"/>
      <w:r>
        <w:t xml:space="preserve"> 1000  (Ethernet)</w:t>
      </w:r>
    </w:p>
    <w:p w14:paraId="7DE47778" w14:textId="77777777" w:rsidR="00242CDD" w:rsidRDefault="00242CDD" w:rsidP="00242CDD">
      <w:pPr>
        <w:pStyle w:val="2f5"/>
      </w:pPr>
      <w:r>
        <w:t xml:space="preserve">        RX packets </w:t>
      </w:r>
      <w:proofErr w:type="gramStart"/>
      <w:r>
        <w:t>0  bytes</w:t>
      </w:r>
      <w:proofErr w:type="gramEnd"/>
      <w:r>
        <w:t xml:space="preserve"> 0 (0.0 B)</w:t>
      </w:r>
    </w:p>
    <w:p w14:paraId="40C826FD" w14:textId="77777777" w:rsidR="00242CDD" w:rsidRDefault="00242CDD" w:rsidP="00242CDD">
      <w:pPr>
        <w:pStyle w:val="2f5"/>
      </w:pPr>
      <w:r>
        <w:t xml:space="preserve">        RX errors </w:t>
      </w:r>
      <w:proofErr w:type="gramStart"/>
      <w:r>
        <w:t>0  dropped</w:t>
      </w:r>
      <w:proofErr w:type="gramEnd"/>
      <w:r>
        <w:t xml:space="preserve"> 0  overruns 0  frame 0</w:t>
      </w:r>
    </w:p>
    <w:p w14:paraId="598C7D11" w14:textId="77777777" w:rsidR="00242CDD" w:rsidRDefault="00242CDD" w:rsidP="00242CDD">
      <w:pPr>
        <w:pStyle w:val="2f5"/>
      </w:pPr>
      <w:r>
        <w:t xml:space="preserve">        TX packets </w:t>
      </w:r>
      <w:proofErr w:type="gramStart"/>
      <w:r>
        <w:t>0  bytes</w:t>
      </w:r>
      <w:proofErr w:type="gramEnd"/>
      <w:r>
        <w:t xml:space="preserve"> 0 (0.0 B)</w:t>
      </w:r>
    </w:p>
    <w:p w14:paraId="7DA6E81D" w14:textId="77777777" w:rsidR="00242CDD" w:rsidRDefault="00242CDD" w:rsidP="00242CDD">
      <w:pPr>
        <w:pStyle w:val="2f5"/>
      </w:pPr>
      <w:r>
        <w:t xml:space="preserve">        TX errors </w:t>
      </w:r>
      <w:proofErr w:type="gramStart"/>
      <w:r>
        <w:t>0  dropped</w:t>
      </w:r>
      <w:proofErr w:type="gramEnd"/>
      <w:r>
        <w:t xml:space="preserve"> 0 overruns 0  carrier 0  collisions 0</w:t>
      </w:r>
    </w:p>
    <w:p w14:paraId="072392CE" w14:textId="77777777" w:rsidR="00242CDD" w:rsidRDefault="00242CDD" w:rsidP="00242CDD">
      <w:pPr>
        <w:pStyle w:val="2f5"/>
      </w:pPr>
    </w:p>
    <w:p w14:paraId="7AC39C75" w14:textId="77777777" w:rsidR="00242CDD" w:rsidRDefault="00242CDD" w:rsidP="00242CDD">
      <w:pPr>
        <w:pStyle w:val="2f5"/>
      </w:pPr>
      <w:r>
        <w:t>lo: flags=73&lt;</w:t>
      </w:r>
      <w:proofErr w:type="gramStart"/>
      <w:r>
        <w:t>UP,LOOPBACK</w:t>
      </w:r>
      <w:proofErr w:type="gramEnd"/>
      <w:r>
        <w:t xml:space="preserve">,RUNNING&gt;  </w:t>
      </w:r>
      <w:proofErr w:type="spellStart"/>
      <w:r>
        <w:t>mtu</w:t>
      </w:r>
      <w:proofErr w:type="spellEnd"/>
      <w:r>
        <w:t xml:space="preserve"> 65536</w:t>
      </w:r>
    </w:p>
    <w:p w14:paraId="3D563A7A" w14:textId="77777777" w:rsidR="00242CDD" w:rsidRDefault="00242CDD" w:rsidP="00242CDD">
      <w:pPr>
        <w:pStyle w:val="2f5"/>
      </w:pPr>
      <w:r>
        <w:lastRenderedPageBreak/>
        <w:t xml:space="preserve">        </w:t>
      </w:r>
      <w:proofErr w:type="spellStart"/>
      <w:r>
        <w:t>inet</w:t>
      </w:r>
      <w:proofErr w:type="spellEnd"/>
      <w:r>
        <w:t xml:space="preserve"> </w:t>
      </w:r>
      <w:proofErr w:type="gramStart"/>
      <w:r>
        <w:t>127.0.0.1  netmask</w:t>
      </w:r>
      <w:proofErr w:type="gramEnd"/>
      <w:r>
        <w:t xml:space="preserve"> 255.0.0.0</w:t>
      </w:r>
    </w:p>
    <w:p w14:paraId="300E2B78" w14:textId="77777777" w:rsidR="00242CDD" w:rsidRDefault="00242CDD" w:rsidP="00242CDD">
      <w:pPr>
        <w:pStyle w:val="2f5"/>
      </w:pPr>
      <w:r>
        <w:t xml:space="preserve">        inet</w:t>
      </w:r>
      <w:proofErr w:type="gramStart"/>
      <w:r>
        <w:t>6 :</w:t>
      </w:r>
      <w:proofErr w:type="gramEnd"/>
      <w:r>
        <w:t xml:space="preserve">:1  </w:t>
      </w:r>
      <w:proofErr w:type="spellStart"/>
      <w:r>
        <w:t>prefixlen</w:t>
      </w:r>
      <w:proofErr w:type="spellEnd"/>
      <w:r>
        <w:t xml:space="preserve"> 128  </w:t>
      </w:r>
      <w:proofErr w:type="spellStart"/>
      <w:r>
        <w:t>scopeid</w:t>
      </w:r>
      <w:proofErr w:type="spellEnd"/>
      <w:r>
        <w:t xml:space="preserve"> 0x10&lt;host&gt;</w:t>
      </w:r>
    </w:p>
    <w:p w14:paraId="2AA66992" w14:textId="77777777" w:rsidR="00242CDD" w:rsidRDefault="00242CDD" w:rsidP="00242CDD">
      <w:pPr>
        <w:pStyle w:val="2f5"/>
      </w:pPr>
      <w:r>
        <w:t xml:space="preserve">        </w:t>
      </w:r>
      <w:proofErr w:type="gramStart"/>
      <w:r>
        <w:t xml:space="preserve">loop  </w:t>
      </w:r>
      <w:proofErr w:type="spellStart"/>
      <w:r>
        <w:t>txqueuelen</w:t>
      </w:r>
      <w:proofErr w:type="spellEnd"/>
      <w:proofErr w:type="gramEnd"/>
      <w:r>
        <w:t xml:space="preserve"> 1000  (Local Loopback)</w:t>
      </w:r>
    </w:p>
    <w:p w14:paraId="4D2CCABF" w14:textId="77777777" w:rsidR="00242CDD" w:rsidRDefault="00242CDD" w:rsidP="00242CDD">
      <w:pPr>
        <w:pStyle w:val="2f5"/>
      </w:pPr>
      <w:r>
        <w:t xml:space="preserve">        RX packets </w:t>
      </w:r>
      <w:proofErr w:type="gramStart"/>
      <w:r>
        <w:t>0  bytes</w:t>
      </w:r>
      <w:proofErr w:type="gramEnd"/>
      <w:r>
        <w:t xml:space="preserve"> 0 (0.0 B)</w:t>
      </w:r>
    </w:p>
    <w:p w14:paraId="4A6AF0E1" w14:textId="77777777" w:rsidR="00242CDD" w:rsidRDefault="00242CDD" w:rsidP="00242CDD">
      <w:pPr>
        <w:pStyle w:val="2f5"/>
      </w:pPr>
      <w:r>
        <w:t xml:space="preserve">        RX errors </w:t>
      </w:r>
      <w:proofErr w:type="gramStart"/>
      <w:r>
        <w:t>0  dropped</w:t>
      </w:r>
      <w:proofErr w:type="gramEnd"/>
      <w:r>
        <w:t xml:space="preserve"> 0  overruns 0  frame 0</w:t>
      </w:r>
    </w:p>
    <w:p w14:paraId="03A7CC5F" w14:textId="77777777" w:rsidR="00242CDD" w:rsidRDefault="00242CDD" w:rsidP="00242CDD">
      <w:pPr>
        <w:pStyle w:val="2f5"/>
      </w:pPr>
      <w:r>
        <w:t xml:space="preserve">        TX packets </w:t>
      </w:r>
      <w:proofErr w:type="gramStart"/>
      <w:r>
        <w:t>0  bytes</w:t>
      </w:r>
      <w:proofErr w:type="gramEnd"/>
      <w:r>
        <w:t xml:space="preserve"> 0 (0.0 B)</w:t>
      </w:r>
    </w:p>
    <w:p w14:paraId="575809D0" w14:textId="77777777" w:rsidR="00242CDD" w:rsidRDefault="00242CDD" w:rsidP="00242CDD">
      <w:pPr>
        <w:pStyle w:val="2f5"/>
      </w:pPr>
      <w:r>
        <w:t xml:space="preserve">        TX errors </w:t>
      </w:r>
      <w:proofErr w:type="gramStart"/>
      <w:r>
        <w:t>0  dropped</w:t>
      </w:r>
      <w:proofErr w:type="gramEnd"/>
      <w:r>
        <w:t xml:space="preserve"> 0 overruns 0  carrier 0  collisions 0</w:t>
      </w:r>
    </w:p>
    <w:p w14:paraId="677D5E55" w14:textId="77777777" w:rsidR="00242CDD" w:rsidRDefault="00242CDD" w:rsidP="00242CDD">
      <w:pPr>
        <w:pStyle w:val="2f5"/>
      </w:pPr>
    </w:p>
    <w:p w14:paraId="4F98C0B0" w14:textId="77777777" w:rsidR="00242CDD" w:rsidRDefault="00242CDD" w:rsidP="00242CDD">
      <w:pPr>
        <w:pStyle w:val="2f5"/>
      </w:pPr>
      <w:r>
        <w:t>virbr0: flags=4099&lt;</w:t>
      </w:r>
      <w:proofErr w:type="gramStart"/>
      <w:r>
        <w:t>UP,BROADCAST</w:t>
      </w:r>
      <w:proofErr w:type="gramEnd"/>
      <w:r>
        <w:t xml:space="preserve">,MULTICAST&gt;  </w:t>
      </w:r>
      <w:proofErr w:type="spellStart"/>
      <w:r>
        <w:t>mtu</w:t>
      </w:r>
      <w:proofErr w:type="spellEnd"/>
      <w:r>
        <w:t xml:space="preserve"> 1500</w:t>
      </w:r>
    </w:p>
    <w:p w14:paraId="322509AA" w14:textId="77777777" w:rsidR="00242CDD" w:rsidRDefault="00242CDD" w:rsidP="00242CDD">
      <w:pPr>
        <w:pStyle w:val="2f5"/>
      </w:pPr>
      <w:r>
        <w:t xml:space="preserve">        </w:t>
      </w:r>
      <w:proofErr w:type="spellStart"/>
      <w:r>
        <w:t>inet</w:t>
      </w:r>
      <w:proofErr w:type="spellEnd"/>
      <w:r>
        <w:t xml:space="preserve"> </w:t>
      </w:r>
      <w:proofErr w:type="gramStart"/>
      <w:r>
        <w:t>192.168.122.1  netmask</w:t>
      </w:r>
      <w:proofErr w:type="gramEnd"/>
      <w:r>
        <w:t xml:space="preserve"> 255.255.255.0  broadcast 192.168.122.255</w:t>
      </w:r>
    </w:p>
    <w:p w14:paraId="51F07D8C" w14:textId="77777777" w:rsidR="00242CDD" w:rsidRDefault="00242CDD" w:rsidP="00242CDD">
      <w:pPr>
        <w:pStyle w:val="2f5"/>
      </w:pPr>
      <w:r>
        <w:t xml:space="preserve">        ether </w:t>
      </w:r>
      <w:proofErr w:type="gramStart"/>
      <w:r>
        <w:t>52:54:00:f</w:t>
      </w:r>
      <w:proofErr w:type="gramEnd"/>
      <w:r>
        <w:t xml:space="preserve">6:a5:21  </w:t>
      </w:r>
      <w:proofErr w:type="spellStart"/>
      <w:r>
        <w:t>txqueuelen</w:t>
      </w:r>
      <w:proofErr w:type="spellEnd"/>
      <w:r>
        <w:t xml:space="preserve"> 1000  (Ethernet)</w:t>
      </w:r>
    </w:p>
    <w:p w14:paraId="120D45F2" w14:textId="77777777" w:rsidR="00242CDD" w:rsidRDefault="00242CDD" w:rsidP="00242CDD">
      <w:pPr>
        <w:pStyle w:val="2f5"/>
      </w:pPr>
      <w:r>
        <w:t xml:space="preserve">        RX packets </w:t>
      </w:r>
      <w:proofErr w:type="gramStart"/>
      <w:r>
        <w:t>0  bytes</w:t>
      </w:r>
      <w:proofErr w:type="gramEnd"/>
      <w:r>
        <w:t xml:space="preserve"> 0 (0.0 B)</w:t>
      </w:r>
    </w:p>
    <w:p w14:paraId="2240FF7A" w14:textId="77777777" w:rsidR="00242CDD" w:rsidRDefault="00242CDD" w:rsidP="00242CDD">
      <w:pPr>
        <w:pStyle w:val="2f5"/>
      </w:pPr>
      <w:r>
        <w:t xml:space="preserve">        RX errors </w:t>
      </w:r>
      <w:proofErr w:type="gramStart"/>
      <w:r>
        <w:t>0  dropped</w:t>
      </w:r>
      <w:proofErr w:type="gramEnd"/>
      <w:r>
        <w:t xml:space="preserve"> 0  overruns 0  frame 0</w:t>
      </w:r>
    </w:p>
    <w:p w14:paraId="3295A564" w14:textId="77777777" w:rsidR="00242CDD" w:rsidRDefault="00242CDD" w:rsidP="00242CDD">
      <w:pPr>
        <w:pStyle w:val="2f5"/>
      </w:pPr>
      <w:r>
        <w:t xml:space="preserve">        TX packets </w:t>
      </w:r>
      <w:proofErr w:type="gramStart"/>
      <w:r>
        <w:t>0  bytes</w:t>
      </w:r>
      <w:proofErr w:type="gramEnd"/>
      <w:r>
        <w:t xml:space="preserve"> 0 (0.0 B)</w:t>
      </w:r>
    </w:p>
    <w:p w14:paraId="31F6BE67" w14:textId="77777777" w:rsidR="00242CDD" w:rsidRDefault="00242CDD" w:rsidP="00242CDD">
      <w:pPr>
        <w:pStyle w:val="2f5"/>
      </w:pPr>
      <w:r>
        <w:t xml:space="preserve">        TX errors </w:t>
      </w:r>
      <w:proofErr w:type="gramStart"/>
      <w:r>
        <w:t>0  dropped</w:t>
      </w:r>
      <w:proofErr w:type="gramEnd"/>
      <w:r>
        <w:t xml:space="preserve"> 0 overruns 0  carrier 0  collisions 0</w:t>
      </w:r>
    </w:p>
    <w:p w14:paraId="61F33D6C" w14:textId="77777777" w:rsidR="00242CDD" w:rsidRDefault="00242CDD" w:rsidP="00242CDD">
      <w:pPr>
        <w:pStyle w:val="2f5"/>
      </w:pPr>
    </w:p>
    <w:p w14:paraId="1E79F4AA" w14:textId="4B88476D" w:rsidR="00242CDD" w:rsidRDefault="00242CDD" w:rsidP="00242CDD">
      <w:pPr>
        <w:pStyle w:val="2f5"/>
      </w:pPr>
      <w:r>
        <w:t>[</w:t>
      </w:r>
      <w:proofErr w:type="spellStart"/>
      <w:r>
        <w:t>root@localhost</w:t>
      </w:r>
      <w:proofErr w:type="spellEnd"/>
      <w:r>
        <w:t xml:space="preserve"> </w:t>
      </w:r>
      <w:proofErr w:type="gramStart"/>
      <w:r>
        <w:t>~]#</w:t>
      </w:r>
      <w:proofErr w:type="gramEnd"/>
    </w:p>
    <w:p w14:paraId="47ABD4AE" w14:textId="6EA6D7B1" w:rsidR="00242CDD" w:rsidRDefault="00021204" w:rsidP="003133F7">
      <w:pPr>
        <w:pStyle w:val="1f"/>
      </w:pPr>
      <w:r>
        <w:rPr>
          <w:rFonts w:hint="eastAsia"/>
        </w:rPr>
        <w:t>本文</w:t>
      </w:r>
      <w:proofErr w:type="spellStart"/>
      <w:r>
        <w:rPr>
          <w:rFonts w:hint="eastAsia"/>
        </w:rPr>
        <w:t>T</w:t>
      </w:r>
      <w:r>
        <w:t>aishan</w:t>
      </w:r>
      <w:proofErr w:type="spellEnd"/>
      <w:r>
        <w:rPr>
          <w:rFonts w:hint="eastAsia"/>
        </w:rPr>
        <w:t>服务器的共有</w:t>
      </w:r>
      <w:r>
        <w:rPr>
          <w:rFonts w:hint="eastAsia"/>
        </w:rPr>
        <w:t>4</w:t>
      </w:r>
      <w:r>
        <w:rPr>
          <w:rFonts w:hint="eastAsia"/>
        </w:rPr>
        <w:t>张网卡，两个属于</w:t>
      </w:r>
      <w:r>
        <w:t>192.168.101.X</w:t>
      </w:r>
      <w:r>
        <w:rPr>
          <w:rFonts w:hint="eastAsia"/>
        </w:rPr>
        <w:t>网段，</w:t>
      </w:r>
      <w:r w:rsidR="0021120B">
        <w:rPr>
          <w:rFonts w:hint="eastAsia"/>
        </w:rPr>
        <w:t>用于终端登录；</w:t>
      </w:r>
      <w:r>
        <w:rPr>
          <w:rFonts w:hint="eastAsia"/>
        </w:rPr>
        <w:t>两个属于</w:t>
      </w:r>
      <w:r>
        <w:t>192.168.137.X</w:t>
      </w:r>
      <w:r>
        <w:rPr>
          <w:rFonts w:hint="eastAsia"/>
        </w:rPr>
        <w:t>网段，</w:t>
      </w:r>
      <w:r w:rsidR="0021120B">
        <w:rPr>
          <w:rFonts w:hint="eastAsia"/>
        </w:rPr>
        <w:t>用于连接公网。它们的</w:t>
      </w:r>
      <w:r>
        <w:t>IP</w:t>
      </w:r>
      <w:r>
        <w:rPr>
          <w:rFonts w:hint="eastAsia"/>
        </w:rPr>
        <w:t>地址都是由</w:t>
      </w:r>
      <w:r>
        <w:t>DHCP</w:t>
      </w:r>
      <w:r>
        <w:rPr>
          <w:rFonts w:hint="eastAsia"/>
        </w:rPr>
        <w:t>协议自动分配</w:t>
      </w:r>
      <w:r w:rsidR="0021120B">
        <w:rPr>
          <w:rFonts w:hint="eastAsia"/>
        </w:rPr>
        <w:t>的</w:t>
      </w:r>
      <w:r>
        <w:rPr>
          <w:rFonts w:hint="eastAsia"/>
        </w:rPr>
        <w:t>。</w:t>
      </w:r>
    </w:p>
    <w:p w14:paraId="0425FA0A" w14:textId="5990BB96" w:rsidR="00021204" w:rsidRDefault="001578B5" w:rsidP="003133F7">
      <w:pPr>
        <w:pStyle w:val="1f"/>
      </w:pPr>
      <w:r>
        <w:rPr>
          <w:rFonts w:hint="eastAsia"/>
        </w:rPr>
        <w:t>注意：您的网络信息与此会有不同。</w:t>
      </w:r>
    </w:p>
    <w:p w14:paraId="20794701" w14:textId="77777777" w:rsidR="001578B5" w:rsidRDefault="001578B5" w:rsidP="003133F7">
      <w:pPr>
        <w:pStyle w:val="1f"/>
      </w:pPr>
    </w:p>
    <w:p w14:paraId="1337648E" w14:textId="3F774BFD" w:rsidR="005C2688" w:rsidRDefault="005C2688" w:rsidP="005C2688">
      <w:pPr>
        <w:pStyle w:val="1f"/>
      </w:pPr>
      <w:r>
        <w:rPr>
          <w:rFonts w:hint="eastAsia"/>
        </w:rPr>
        <w:t>若没有访问公网的默认路由，需要自行添加：</w:t>
      </w:r>
    </w:p>
    <w:p w14:paraId="4F194D1D" w14:textId="77777777" w:rsidR="005C2688" w:rsidRPr="00D04F75" w:rsidRDefault="005C2688" w:rsidP="005C2688">
      <w:pPr>
        <w:pStyle w:val="2f5"/>
        <w:rPr>
          <w:b/>
        </w:rPr>
      </w:pPr>
      <w:r w:rsidRPr="00D04F75">
        <w:t>[</w:t>
      </w:r>
      <w:proofErr w:type="spellStart"/>
      <w:r w:rsidRPr="00D04F75">
        <w:t>root@localhost</w:t>
      </w:r>
      <w:proofErr w:type="spellEnd"/>
      <w:r w:rsidRPr="00D04F75">
        <w:t xml:space="preserve"> </w:t>
      </w:r>
      <w:proofErr w:type="gramStart"/>
      <w:r w:rsidRPr="00D04F75">
        <w:t>~]#</w:t>
      </w:r>
      <w:proofErr w:type="gramEnd"/>
      <w:r w:rsidRPr="00D04F75">
        <w:rPr>
          <w:b/>
        </w:rPr>
        <w:t xml:space="preserve"> </w:t>
      </w:r>
      <w:proofErr w:type="spellStart"/>
      <w:r>
        <w:rPr>
          <w:b/>
        </w:rPr>
        <w:t>ip</w:t>
      </w:r>
      <w:proofErr w:type="spellEnd"/>
      <w:r>
        <w:rPr>
          <w:b/>
        </w:rPr>
        <w:t xml:space="preserve"> route add default via </w:t>
      </w:r>
      <w:r w:rsidRPr="00145B36">
        <w:rPr>
          <w:b/>
          <w:i/>
        </w:rPr>
        <w:t>192.168.137.1</w:t>
      </w:r>
    </w:p>
    <w:p w14:paraId="18B02DD9" w14:textId="77777777" w:rsidR="005C2688" w:rsidRDefault="005C2688" w:rsidP="005C2688">
      <w:pPr>
        <w:pStyle w:val="1f"/>
      </w:pPr>
      <w:r>
        <w:rPr>
          <w:rFonts w:hint="eastAsia"/>
        </w:rPr>
        <w:t>注意：要将上述命令中</w:t>
      </w:r>
      <w:proofErr w:type="spellStart"/>
      <w:r>
        <w:rPr>
          <w:rFonts w:hint="eastAsia"/>
        </w:rPr>
        <w:t>ip</w:t>
      </w:r>
      <w:proofErr w:type="spellEnd"/>
      <w:r>
        <w:rPr>
          <w:rFonts w:hint="eastAsia"/>
        </w:rPr>
        <w:t>地址替换为您所在网络的可以访问公网的网关地址。</w:t>
      </w:r>
    </w:p>
    <w:p w14:paraId="7ACBA6BD" w14:textId="77777777" w:rsidR="005C2688" w:rsidRDefault="005C2688" w:rsidP="005C2688">
      <w:pPr>
        <w:pStyle w:val="1f"/>
      </w:pPr>
    </w:p>
    <w:p w14:paraId="5FF1F313" w14:textId="0EDC43EA" w:rsidR="00242CDD" w:rsidRDefault="00632B86" w:rsidP="003133F7">
      <w:pPr>
        <w:pStyle w:val="1f"/>
      </w:pPr>
      <w:r>
        <w:rPr>
          <w:rFonts w:hint="eastAsia"/>
        </w:rPr>
        <w:t>若没有</w:t>
      </w:r>
      <w:r>
        <w:rPr>
          <w:rFonts w:hint="eastAsia"/>
        </w:rPr>
        <w:t>DNS</w:t>
      </w:r>
      <w:r>
        <w:rPr>
          <w:rFonts w:hint="eastAsia"/>
        </w:rPr>
        <w:t>，可</w:t>
      </w:r>
      <w:r w:rsidR="00242CDD">
        <w:rPr>
          <w:rFonts w:hint="eastAsia"/>
        </w:rPr>
        <w:t>按如下内容配置</w:t>
      </w:r>
      <w:r w:rsidR="00242CDD">
        <w:rPr>
          <w:rFonts w:hint="eastAsia"/>
        </w:rPr>
        <w:t>DNS</w:t>
      </w:r>
      <w:r w:rsidR="00242CDD">
        <w:rPr>
          <w:rFonts w:hint="eastAsia"/>
        </w:rPr>
        <w:t>：</w:t>
      </w:r>
    </w:p>
    <w:p w14:paraId="029F2369" w14:textId="792E5C1C" w:rsidR="005A460F" w:rsidRDefault="005A460F" w:rsidP="005A460F">
      <w:pPr>
        <w:pStyle w:val="2f5"/>
      </w:pPr>
      <w:r>
        <w:t>[</w:t>
      </w:r>
      <w:proofErr w:type="spellStart"/>
      <w:r>
        <w:t>root@localhost</w:t>
      </w:r>
      <w:proofErr w:type="spellEnd"/>
      <w:r>
        <w:t xml:space="preserve"> </w:t>
      </w:r>
      <w:proofErr w:type="gramStart"/>
      <w:r>
        <w:t>~]#</w:t>
      </w:r>
      <w:proofErr w:type="gramEnd"/>
      <w:r>
        <w:t xml:space="preserve"> </w:t>
      </w:r>
      <w:r w:rsidRPr="005A460F">
        <w:rPr>
          <w:b/>
        </w:rPr>
        <w:t>vi /</w:t>
      </w:r>
      <w:proofErr w:type="spellStart"/>
      <w:r w:rsidRPr="005A460F">
        <w:rPr>
          <w:b/>
        </w:rPr>
        <w:t>etc</w:t>
      </w:r>
      <w:proofErr w:type="spellEnd"/>
      <w:r w:rsidRPr="005A460F">
        <w:rPr>
          <w:b/>
        </w:rPr>
        <w:t>/</w:t>
      </w:r>
      <w:proofErr w:type="spellStart"/>
      <w:r w:rsidRPr="005A460F">
        <w:rPr>
          <w:b/>
        </w:rPr>
        <w:t>resolv.conf</w:t>
      </w:r>
      <w:proofErr w:type="spellEnd"/>
    </w:p>
    <w:p w14:paraId="15C64D71" w14:textId="77777777" w:rsidR="00242CDD" w:rsidRDefault="00242CDD" w:rsidP="00242CDD">
      <w:pPr>
        <w:pStyle w:val="2f5"/>
      </w:pPr>
      <w:r>
        <w:t>[</w:t>
      </w:r>
      <w:proofErr w:type="spellStart"/>
      <w:r>
        <w:t>root@localhost</w:t>
      </w:r>
      <w:proofErr w:type="spellEnd"/>
      <w:r>
        <w:t xml:space="preserve"> </w:t>
      </w:r>
      <w:proofErr w:type="gramStart"/>
      <w:r>
        <w:t>~]#</w:t>
      </w:r>
      <w:proofErr w:type="gramEnd"/>
      <w:r>
        <w:t xml:space="preserve"> </w:t>
      </w:r>
      <w:r w:rsidRPr="005A460F">
        <w:rPr>
          <w:b/>
        </w:rPr>
        <w:t>cat /</w:t>
      </w:r>
      <w:proofErr w:type="spellStart"/>
      <w:r w:rsidRPr="005A460F">
        <w:rPr>
          <w:b/>
        </w:rPr>
        <w:t>etc</w:t>
      </w:r>
      <w:proofErr w:type="spellEnd"/>
      <w:r w:rsidRPr="005A460F">
        <w:rPr>
          <w:b/>
        </w:rPr>
        <w:t>/</w:t>
      </w:r>
      <w:proofErr w:type="spellStart"/>
      <w:r w:rsidRPr="005A460F">
        <w:rPr>
          <w:b/>
        </w:rPr>
        <w:t>resolv.conf</w:t>
      </w:r>
      <w:proofErr w:type="spellEnd"/>
    </w:p>
    <w:p w14:paraId="7395B0F5" w14:textId="77777777" w:rsidR="00242CDD" w:rsidRDefault="00242CDD" w:rsidP="00242CDD">
      <w:pPr>
        <w:pStyle w:val="2f5"/>
      </w:pPr>
      <w:r>
        <w:t xml:space="preserve"># Generated by </w:t>
      </w:r>
      <w:proofErr w:type="spellStart"/>
      <w:r>
        <w:t>NetworkManager</w:t>
      </w:r>
      <w:proofErr w:type="spellEnd"/>
    </w:p>
    <w:p w14:paraId="50B28DBB" w14:textId="77777777" w:rsidR="00242CDD" w:rsidRDefault="00242CDD" w:rsidP="00242CDD">
      <w:pPr>
        <w:pStyle w:val="2f5"/>
      </w:pPr>
      <w:r>
        <w:t>##search mshome.net</w:t>
      </w:r>
    </w:p>
    <w:p w14:paraId="6CF419F8" w14:textId="77777777" w:rsidR="00242CDD" w:rsidRDefault="00242CDD" w:rsidP="00242CDD">
      <w:pPr>
        <w:pStyle w:val="2f5"/>
      </w:pPr>
      <w:r>
        <w:t>nameserver 8.8.8.8</w:t>
      </w:r>
    </w:p>
    <w:p w14:paraId="766E3375" w14:textId="6B953388" w:rsidR="00242CDD" w:rsidRDefault="00242CDD" w:rsidP="00242CDD">
      <w:pPr>
        <w:pStyle w:val="2f5"/>
      </w:pPr>
      <w:r>
        <w:t>nameserver 114.114.114.114</w:t>
      </w:r>
    </w:p>
    <w:p w14:paraId="1A94B18C" w14:textId="77777777" w:rsidR="007B1FFB" w:rsidRPr="007B1FFB" w:rsidRDefault="007B1FFB" w:rsidP="00242CDD">
      <w:pPr>
        <w:pStyle w:val="1f"/>
      </w:pPr>
    </w:p>
    <w:p w14:paraId="0E02BCA9" w14:textId="51D04E32" w:rsidR="00F73C6D" w:rsidRDefault="00E329F3" w:rsidP="003133F7">
      <w:pPr>
        <w:pStyle w:val="1f"/>
      </w:pPr>
      <w:r>
        <w:rPr>
          <w:rFonts w:hint="eastAsia"/>
        </w:rPr>
        <w:t>验证网络</w:t>
      </w:r>
      <w:r w:rsidR="00B32D2F">
        <w:rPr>
          <w:rFonts w:hint="eastAsia"/>
        </w:rPr>
        <w:t>是否</w:t>
      </w:r>
      <w:r>
        <w:rPr>
          <w:rFonts w:hint="eastAsia"/>
        </w:rPr>
        <w:t>可以访问公网：</w:t>
      </w:r>
    </w:p>
    <w:p w14:paraId="7C02DE73" w14:textId="0862713E" w:rsidR="00242CDD" w:rsidRDefault="00242CDD" w:rsidP="00242CDD">
      <w:pPr>
        <w:pStyle w:val="2f5"/>
      </w:pPr>
      <w:r>
        <w:t>[</w:t>
      </w:r>
      <w:proofErr w:type="spellStart"/>
      <w:r>
        <w:t>root@localhost</w:t>
      </w:r>
      <w:proofErr w:type="spellEnd"/>
      <w:r>
        <w:t xml:space="preserve"> </w:t>
      </w:r>
      <w:proofErr w:type="gramStart"/>
      <w:r>
        <w:t>~]#</w:t>
      </w:r>
      <w:proofErr w:type="gramEnd"/>
      <w:r>
        <w:t xml:space="preserve"> </w:t>
      </w:r>
      <w:r w:rsidRPr="005A460F">
        <w:rPr>
          <w:b/>
        </w:rPr>
        <w:t>ping www.huawei.com</w:t>
      </w:r>
    </w:p>
    <w:p w14:paraId="151CD6F8" w14:textId="77777777" w:rsidR="00242CDD" w:rsidRDefault="00242CDD" w:rsidP="00242CDD">
      <w:pPr>
        <w:pStyle w:val="2f5"/>
      </w:pPr>
      <w:r>
        <w:t>PING www.huawei.com.lxdns.com (101.227.102.169) 56(84) bytes of data.</w:t>
      </w:r>
    </w:p>
    <w:p w14:paraId="0E6F9EDF" w14:textId="77777777" w:rsidR="00242CDD" w:rsidRDefault="00242CDD" w:rsidP="00242CDD">
      <w:pPr>
        <w:pStyle w:val="2f5"/>
      </w:pPr>
      <w:r>
        <w:t xml:space="preserve">64 bytes from 101.227.102.169 (101.227.102.169): </w:t>
      </w:r>
      <w:proofErr w:type="spellStart"/>
      <w:r>
        <w:t>icmp_seq</w:t>
      </w:r>
      <w:proofErr w:type="spellEnd"/>
      <w:r>
        <w:t xml:space="preserve">=1 </w:t>
      </w:r>
      <w:proofErr w:type="spellStart"/>
      <w:r>
        <w:t>ttl</w:t>
      </w:r>
      <w:proofErr w:type="spellEnd"/>
      <w:r>
        <w:t xml:space="preserve">=52 time=22.2 </w:t>
      </w:r>
      <w:proofErr w:type="spellStart"/>
      <w:r>
        <w:t>ms</w:t>
      </w:r>
      <w:proofErr w:type="spellEnd"/>
    </w:p>
    <w:p w14:paraId="6B2E7C05" w14:textId="77777777" w:rsidR="00242CDD" w:rsidRDefault="00242CDD" w:rsidP="00242CDD">
      <w:pPr>
        <w:pStyle w:val="2f5"/>
      </w:pPr>
      <w:r>
        <w:t xml:space="preserve">64 bytes from 101.227.102.169 (101.227.102.169): </w:t>
      </w:r>
      <w:proofErr w:type="spellStart"/>
      <w:r>
        <w:t>icmp_seq</w:t>
      </w:r>
      <w:proofErr w:type="spellEnd"/>
      <w:r>
        <w:t xml:space="preserve">=2 </w:t>
      </w:r>
      <w:proofErr w:type="spellStart"/>
      <w:r>
        <w:t>ttl</w:t>
      </w:r>
      <w:proofErr w:type="spellEnd"/>
      <w:r>
        <w:t xml:space="preserve">=52 time=22.9 </w:t>
      </w:r>
      <w:proofErr w:type="spellStart"/>
      <w:r>
        <w:t>ms</w:t>
      </w:r>
      <w:proofErr w:type="spellEnd"/>
    </w:p>
    <w:p w14:paraId="4A8BC2D8" w14:textId="7158AFB1" w:rsidR="00242CDD" w:rsidRDefault="00242CDD" w:rsidP="00242CDD">
      <w:pPr>
        <w:pStyle w:val="2f5"/>
      </w:pPr>
      <w:r>
        <w:t xml:space="preserve">64 bytes from 101.227.102.169 (101.227.102.169): </w:t>
      </w:r>
      <w:proofErr w:type="spellStart"/>
      <w:r>
        <w:t>icmp_seq</w:t>
      </w:r>
      <w:proofErr w:type="spellEnd"/>
      <w:r>
        <w:t xml:space="preserve">=3 </w:t>
      </w:r>
      <w:proofErr w:type="spellStart"/>
      <w:r>
        <w:t>ttl</w:t>
      </w:r>
      <w:proofErr w:type="spellEnd"/>
      <w:r>
        <w:t xml:space="preserve">=52 time=21.8 </w:t>
      </w:r>
      <w:proofErr w:type="spellStart"/>
      <w:r>
        <w:t>ms</w:t>
      </w:r>
      <w:proofErr w:type="spellEnd"/>
    </w:p>
    <w:p w14:paraId="46BB9891" w14:textId="5B440760" w:rsidR="00F73C6D" w:rsidRDefault="001578B5" w:rsidP="00F73C6D">
      <w:pPr>
        <w:pStyle w:val="1f"/>
      </w:pPr>
      <w:r>
        <w:rPr>
          <w:rFonts w:hint="eastAsia"/>
        </w:rPr>
        <w:t>注意：若不能访问，请按自己的实际情况配置网络。</w:t>
      </w:r>
    </w:p>
    <w:p w14:paraId="58E7E9ED" w14:textId="3FE4FC55" w:rsidR="00F73C6D" w:rsidRDefault="00F73C6D" w:rsidP="00D04F75">
      <w:pPr>
        <w:pStyle w:val="30"/>
      </w:pPr>
      <w:r>
        <w:rPr>
          <w:rFonts w:hint="eastAsia"/>
        </w:rPr>
        <w:lastRenderedPageBreak/>
        <w:t>设置</w:t>
      </w:r>
      <w:r>
        <w:t>yum</w:t>
      </w:r>
      <w:r>
        <w:rPr>
          <w:rFonts w:hint="eastAsia"/>
        </w:rPr>
        <w:t>仓库</w:t>
      </w:r>
      <w:r w:rsidR="00D04F75">
        <w:rPr>
          <w:rFonts w:hint="eastAsia"/>
        </w:rPr>
        <w:t>。</w:t>
      </w:r>
      <w:r>
        <w:rPr>
          <w:rFonts w:hint="eastAsia"/>
        </w:rPr>
        <w:t>请以如下文件的内容替换</w:t>
      </w:r>
      <w:r w:rsidRPr="00C04AF3">
        <w:rPr>
          <w:b/>
        </w:rPr>
        <w:t>/</w:t>
      </w:r>
      <w:proofErr w:type="spellStart"/>
      <w:r w:rsidRPr="00C04AF3">
        <w:rPr>
          <w:b/>
        </w:rPr>
        <w:t>etc</w:t>
      </w:r>
      <w:proofErr w:type="spellEnd"/>
      <w:r w:rsidRPr="00C04AF3">
        <w:rPr>
          <w:b/>
        </w:rPr>
        <w:t>/</w:t>
      </w:r>
      <w:proofErr w:type="spellStart"/>
      <w:r w:rsidRPr="00C04AF3">
        <w:rPr>
          <w:b/>
        </w:rPr>
        <w:t>yum.repos.d</w:t>
      </w:r>
      <w:proofErr w:type="spellEnd"/>
      <w:r w:rsidRPr="00C04AF3">
        <w:rPr>
          <w:b/>
        </w:rPr>
        <w:t>/openEuler_aarch64.repo</w:t>
      </w:r>
      <w:r>
        <w:rPr>
          <w:rFonts w:hint="eastAsia"/>
        </w:rPr>
        <w:t>文件内容：</w:t>
      </w:r>
    </w:p>
    <w:p w14:paraId="54060110" w14:textId="77777777" w:rsidR="00F73C6D" w:rsidRDefault="00F73C6D" w:rsidP="00F73C6D">
      <w:pPr>
        <w:pStyle w:val="1f"/>
      </w:pPr>
      <w:r>
        <w:rPr>
          <w:rFonts w:cs="Huawei Sans"/>
          <w:bCs/>
          <w:lang w:val="zh-CN"/>
        </w:rPr>
        <w:object w:dxaOrig="1545" w:dyaOrig="1005" w14:anchorId="60DA6179">
          <v:shape id="_x0000_i1026" type="#_x0000_t75" style="width:79pt;height:50.65pt" o:ole="">
            <v:imagedata r:id="rId39" o:title=""/>
          </v:shape>
          <o:OLEObject Type="Embed" ProgID="Package" ShapeID="_x0000_i1026" DrawAspect="Icon" ObjectID="_1707857837" r:id="rId40"/>
        </w:object>
      </w:r>
    </w:p>
    <w:p w14:paraId="0563A619" w14:textId="77777777" w:rsidR="00F73C6D" w:rsidRDefault="00F73C6D" w:rsidP="00F73C6D">
      <w:pPr>
        <w:pStyle w:val="1f"/>
      </w:pPr>
      <w:r>
        <w:rPr>
          <w:rFonts w:hint="eastAsia"/>
        </w:rPr>
        <w:t>更新后的</w:t>
      </w:r>
      <w:proofErr w:type="spellStart"/>
      <w:r>
        <w:t>repolist</w:t>
      </w:r>
      <w:proofErr w:type="spellEnd"/>
      <w:r>
        <w:rPr>
          <w:rFonts w:hint="eastAsia"/>
        </w:rPr>
        <w:t>如下所示：</w:t>
      </w:r>
    </w:p>
    <w:p w14:paraId="5AE7B40B" w14:textId="77777777" w:rsidR="00F73C6D" w:rsidRPr="00D04F75" w:rsidRDefault="00F73C6D" w:rsidP="00D04F75">
      <w:pPr>
        <w:pStyle w:val="2f5"/>
        <w:rPr>
          <w:b/>
        </w:rPr>
      </w:pPr>
      <w:r>
        <w:t>[</w:t>
      </w:r>
      <w:proofErr w:type="spellStart"/>
      <w:r>
        <w:t>root@localhost</w:t>
      </w:r>
      <w:proofErr w:type="spellEnd"/>
      <w:r>
        <w:t xml:space="preserve"> </w:t>
      </w:r>
      <w:proofErr w:type="gramStart"/>
      <w:r>
        <w:t>~]#</w:t>
      </w:r>
      <w:proofErr w:type="gramEnd"/>
      <w:r>
        <w:t xml:space="preserve"> </w:t>
      </w:r>
      <w:r w:rsidRPr="00D04F75">
        <w:rPr>
          <w:b/>
        </w:rPr>
        <w:t xml:space="preserve">yum </w:t>
      </w:r>
      <w:proofErr w:type="spellStart"/>
      <w:r w:rsidRPr="00D04F75">
        <w:rPr>
          <w:b/>
        </w:rPr>
        <w:t>repolist</w:t>
      </w:r>
      <w:proofErr w:type="spellEnd"/>
    </w:p>
    <w:p w14:paraId="05F2F539" w14:textId="77777777" w:rsidR="00F73C6D" w:rsidRDefault="00F73C6D" w:rsidP="006A6A38">
      <w:pPr>
        <w:pStyle w:val="2f5"/>
      </w:pPr>
      <w:r>
        <w:t>repo id                                 repo name</w:t>
      </w:r>
    </w:p>
    <w:p w14:paraId="54B63C69" w14:textId="77777777" w:rsidR="00F73C6D" w:rsidRDefault="00F73C6D" w:rsidP="00D04F75">
      <w:pPr>
        <w:pStyle w:val="2f5"/>
      </w:pPr>
      <w:r>
        <w:t xml:space="preserve">EPOL                                    </w:t>
      </w:r>
      <w:proofErr w:type="spellStart"/>
      <w:r>
        <w:t>EPOL</w:t>
      </w:r>
      <w:proofErr w:type="spellEnd"/>
    </w:p>
    <w:p w14:paraId="6E386487" w14:textId="77777777" w:rsidR="00F73C6D" w:rsidRDefault="00F73C6D" w:rsidP="00D04F75">
      <w:pPr>
        <w:pStyle w:val="2f5"/>
      </w:pPr>
      <w:r>
        <w:t xml:space="preserve">OS                                      </w:t>
      </w:r>
      <w:proofErr w:type="spellStart"/>
      <w:r>
        <w:t>OS</w:t>
      </w:r>
      <w:proofErr w:type="spellEnd"/>
    </w:p>
    <w:p w14:paraId="04758DD3" w14:textId="77777777" w:rsidR="00F73C6D" w:rsidRDefault="00F73C6D" w:rsidP="00D04F75">
      <w:pPr>
        <w:pStyle w:val="2f5"/>
      </w:pPr>
      <w:proofErr w:type="spellStart"/>
      <w:r>
        <w:t>debuginfo</w:t>
      </w:r>
      <w:proofErr w:type="spellEnd"/>
      <w:r>
        <w:t xml:space="preserve">                               </w:t>
      </w:r>
      <w:proofErr w:type="spellStart"/>
      <w:r>
        <w:t>debuginfo</w:t>
      </w:r>
      <w:proofErr w:type="spellEnd"/>
    </w:p>
    <w:p w14:paraId="2CCE9804" w14:textId="77777777" w:rsidR="00F73C6D" w:rsidRDefault="00F73C6D" w:rsidP="00D04F75">
      <w:pPr>
        <w:pStyle w:val="2f5"/>
      </w:pPr>
      <w:r>
        <w:t xml:space="preserve">everything                              </w:t>
      </w:r>
      <w:proofErr w:type="spellStart"/>
      <w:r>
        <w:t>everything</w:t>
      </w:r>
      <w:proofErr w:type="spellEnd"/>
    </w:p>
    <w:p w14:paraId="0CAAAC6B" w14:textId="77777777" w:rsidR="00F73C6D" w:rsidRDefault="00F73C6D" w:rsidP="00D04F75">
      <w:pPr>
        <w:pStyle w:val="2f5"/>
      </w:pPr>
      <w:r>
        <w:t xml:space="preserve">source                                  </w:t>
      </w:r>
      <w:proofErr w:type="spellStart"/>
      <w:r>
        <w:t>source</w:t>
      </w:r>
      <w:proofErr w:type="spellEnd"/>
    </w:p>
    <w:p w14:paraId="0AA54BFB" w14:textId="77777777" w:rsidR="00F73C6D" w:rsidRDefault="00F73C6D" w:rsidP="00D04F75">
      <w:pPr>
        <w:pStyle w:val="2f5"/>
      </w:pPr>
      <w:r>
        <w:t xml:space="preserve">update                                  </w:t>
      </w:r>
      <w:proofErr w:type="spellStart"/>
      <w:r>
        <w:t>update</w:t>
      </w:r>
      <w:proofErr w:type="spellEnd"/>
    </w:p>
    <w:p w14:paraId="4F9EDF1B" w14:textId="408FCBA3" w:rsidR="00F73C6D" w:rsidRDefault="00F73C6D" w:rsidP="00D04F75">
      <w:pPr>
        <w:pStyle w:val="30"/>
      </w:pPr>
      <w:r>
        <w:rPr>
          <w:rFonts w:hint="eastAsia"/>
        </w:rPr>
        <w:t>构建开发环境：</w:t>
      </w:r>
    </w:p>
    <w:p w14:paraId="0F4B6D30" w14:textId="6B2ECF43" w:rsidR="00F73C6D" w:rsidRPr="00D04F75" w:rsidRDefault="00F73C6D" w:rsidP="00D04F75">
      <w:pPr>
        <w:pStyle w:val="2f5"/>
        <w:rPr>
          <w:b/>
        </w:rPr>
      </w:pPr>
      <w:r>
        <w:t>[</w:t>
      </w:r>
      <w:proofErr w:type="spellStart"/>
      <w:r>
        <w:t>root@localhost</w:t>
      </w:r>
      <w:proofErr w:type="spellEnd"/>
      <w:r>
        <w:t xml:space="preserve"> </w:t>
      </w:r>
      <w:proofErr w:type="gramStart"/>
      <w:r>
        <w:t>~]#</w:t>
      </w:r>
      <w:proofErr w:type="gramEnd"/>
      <w:r>
        <w:t xml:space="preserve"> </w:t>
      </w:r>
      <w:r w:rsidRPr="00D04F75">
        <w:rPr>
          <w:b/>
        </w:rPr>
        <w:t xml:space="preserve">yum install </w:t>
      </w:r>
      <w:proofErr w:type="spellStart"/>
      <w:r w:rsidRPr="00D04F75">
        <w:rPr>
          <w:b/>
        </w:rPr>
        <w:t>openssl-devel</w:t>
      </w:r>
      <w:proofErr w:type="spellEnd"/>
      <w:r w:rsidR="00D04F75" w:rsidRPr="00D04F75">
        <w:rPr>
          <w:b/>
        </w:rPr>
        <w:t xml:space="preserve"> -y</w:t>
      </w:r>
    </w:p>
    <w:p w14:paraId="69F06BCF" w14:textId="4E8BF70E" w:rsidR="00F73C6D" w:rsidRPr="00C00711" w:rsidRDefault="00F73C6D" w:rsidP="00F73C6D">
      <w:pPr>
        <w:pStyle w:val="1f"/>
      </w:pPr>
    </w:p>
    <w:p w14:paraId="4764C1B6" w14:textId="35D1E226" w:rsidR="00F73C6D" w:rsidRDefault="00F73C6D" w:rsidP="00F73C6D">
      <w:pPr>
        <w:pStyle w:val="3"/>
      </w:pPr>
      <w:bookmarkStart w:id="24" w:name="_Toc466755580"/>
      <w:bookmarkStart w:id="25" w:name="_Toc59480138"/>
      <w:r>
        <w:t>openEuler</w:t>
      </w:r>
      <w:r>
        <w:rPr>
          <w:rFonts w:hint="eastAsia"/>
        </w:rPr>
        <w:t>内核编译与安装</w:t>
      </w:r>
      <w:bookmarkEnd w:id="24"/>
      <w:bookmarkEnd w:id="25"/>
      <w:r>
        <w:t xml:space="preserve"> </w:t>
      </w:r>
    </w:p>
    <w:p w14:paraId="5B2B695E" w14:textId="4E0B4D83" w:rsidR="00F73C6D" w:rsidRDefault="00F73C6D" w:rsidP="00D04F75">
      <w:pPr>
        <w:pStyle w:val="30"/>
      </w:pPr>
      <w:bookmarkStart w:id="26" w:name="_Toc466755581"/>
      <w:r>
        <w:rPr>
          <w:rFonts w:hint="eastAsia"/>
        </w:rPr>
        <w:t>备份</w:t>
      </w:r>
      <w:r>
        <w:t>boot</w:t>
      </w:r>
      <w:r>
        <w:rPr>
          <w:rFonts w:hint="eastAsia"/>
        </w:rPr>
        <w:t>目录</w:t>
      </w:r>
      <w:bookmarkEnd w:id="26"/>
      <w:r>
        <w:rPr>
          <w:rFonts w:hint="eastAsia"/>
        </w:rPr>
        <w:t>以防后续步骤更新内核失败</w:t>
      </w:r>
    </w:p>
    <w:p w14:paraId="2B761BE2" w14:textId="47331A40" w:rsidR="00F73C6D" w:rsidRPr="00D04F75" w:rsidRDefault="00F73C6D" w:rsidP="00D04F75">
      <w:pPr>
        <w:pStyle w:val="2f5"/>
        <w:rPr>
          <w:b/>
        </w:rPr>
      </w:pPr>
      <w:r>
        <w:t>[</w:t>
      </w:r>
      <w:proofErr w:type="spellStart"/>
      <w:r>
        <w:t>root@localhost</w:t>
      </w:r>
      <w:proofErr w:type="spellEnd"/>
      <w:r>
        <w:t xml:space="preserve"> </w:t>
      </w:r>
      <w:proofErr w:type="gramStart"/>
      <w:r>
        <w:t>~]#</w:t>
      </w:r>
      <w:proofErr w:type="gramEnd"/>
      <w:r>
        <w:t xml:space="preserve"> </w:t>
      </w:r>
      <w:r w:rsidRPr="00D04F75">
        <w:rPr>
          <w:b/>
        </w:rPr>
        <w:t xml:space="preserve">tar </w:t>
      </w:r>
      <w:proofErr w:type="spellStart"/>
      <w:r w:rsidRPr="00D04F75">
        <w:rPr>
          <w:b/>
        </w:rPr>
        <w:t>czvf</w:t>
      </w:r>
      <w:proofErr w:type="spellEnd"/>
      <w:r w:rsidRPr="00D04F75">
        <w:rPr>
          <w:b/>
        </w:rPr>
        <w:t xml:space="preserve"> boot</w:t>
      </w:r>
      <w:r w:rsidR="0050158F">
        <w:rPr>
          <w:b/>
        </w:rPr>
        <w:t>_</w:t>
      </w:r>
      <w:r w:rsidRPr="00D04F75">
        <w:rPr>
          <w:b/>
        </w:rPr>
        <w:t>origin.tgz /boot/</w:t>
      </w:r>
    </w:p>
    <w:p w14:paraId="6D1873AE" w14:textId="77777777" w:rsidR="00F73C6D" w:rsidRDefault="00F73C6D" w:rsidP="00D04F75">
      <w:pPr>
        <w:pStyle w:val="1f"/>
      </w:pPr>
      <w:r>
        <w:rPr>
          <w:rFonts w:hint="eastAsia"/>
        </w:rPr>
        <w:t>保存当前内核版本信息</w:t>
      </w:r>
    </w:p>
    <w:p w14:paraId="5E1ADE75" w14:textId="77777777" w:rsidR="00F73C6D" w:rsidRPr="00D04F75" w:rsidRDefault="00F73C6D" w:rsidP="00D04F75">
      <w:pPr>
        <w:pStyle w:val="2f5"/>
        <w:rPr>
          <w:b/>
        </w:rPr>
      </w:pPr>
      <w:r>
        <w:t>[</w:t>
      </w:r>
      <w:proofErr w:type="spellStart"/>
      <w:r>
        <w:t>root@localhost</w:t>
      </w:r>
      <w:proofErr w:type="spellEnd"/>
      <w:r>
        <w:t xml:space="preserve"> </w:t>
      </w:r>
      <w:proofErr w:type="gramStart"/>
      <w:r>
        <w:t>~]#</w:t>
      </w:r>
      <w:proofErr w:type="gramEnd"/>
      <w:r>
        <w:t xml:space="preserve"> </w:t>
      </w:r>
      <w:proofErr w:type="spellStart"/>
      <w:r w:rsidRPr="00D04F75">
        <w:rPr>
          <w:b/>
        </w:rPr>
        <w:t>uname</w:t>
      </w:r>
      <w:proofErr w:type="spellEnd"/>
      <w:r w:rsidRPr="00D04F75">
        <w:rPr>
          <w:b/>
        </w:rPr>
        <w:t xml:space="preserve"> –r &gt; uname_r.log</w:t>
      </w:r>
    </w:p>
    <w:p w14:paraId="4513A483" w14:textId="77777777" w:rsidR="00F73C6D" w:rsidRDefault="00F73C6D" w:rsidP="00D837EB">
      <w:pPr>
        <w:pStyle w:val="30"/>
        <w:numPr>
          <w:ilvl w:val="5"/>
          <w:numId w:val="15"/>
        </w:numPr>
        <w:tabs>
          <w:tab w:val="num" w:pos="1418"/>
        </w:tabs>
        <w:ind w:left="1620" w:right="200" w:hanging="425"/>
      </w:pPr>
      <w:r>
        <w:rPr>
          <w:rFonts w:hint="eastAsia"/>
        </w:rPr>
        <w:t>获取内核源代码并解压</w:t>
      </w:r>
    </w:p>
    <w:p w14:paraId="1D9B035E" w14:textId="77777777" w:rsidR="00F73C6D" w:rsidRDefault="00F73C6D" w:rsidP="00D04F75">
      <w:pPr>
        <w:pStyle w:val="2f5"/>
      </w:pPr>
      <w:r>
        <w:t>[</w:t>
      </w:r>
      <w:proofErr w:type="spellStart"/>
      <w:r>
        <w:t>root@localhost</w:t>
      </w:r>
      <w:proofErr w:type="spellEnd"/>
      <w:r>
        <w:t xml:space="preserve"> </w:t>
      </w:r>
      <w:proofErr w:type="gramStart"/>
      <w:r>
        <w:t>~]#</w:t>
      </w:r>
      <w:proofErr w:type="gramEnd"/>
      <w:r>
        <w:t xml:space="preserve"> </w:t>
      </w:r>
      <w:proofErr w:type="spellStart"/>
      <w:r w:rsidRPr="00D04F75">
        <w:rPr>
          <w:b/>
        </w:rPr>
        <w:t>wget</w:t>
      </w:r>
      <w:proofErr w:type="spellEnd"/>
      <w:r w:rsidRPr="00D04F75">
        <w:rPr>
          <w:b/>
        </w:rPr>
        <w:t xml:space="preserve"> https://gitee.com/openeuler/kernel/repository/archive/kernel-4.19.zip</w:t>
      </w:r>
    </w:p>
    <w:p w14:paraId="5EDCF574" w14:textId="77777777" w:rsidR="00F73C6D" w:rsidRPr="00D04F75" w:rsidRDefault="00F73C6D" w:rsidP="00D04F75">
      <w:pPr>
        <w:pStyle w:val="2f5"/>
        <w:rPr>
          <w:b/>
        </w:rPr>
      </w:pPr>
      <w:r>
        <w:t>[</w:t>
      </w:r>
      <w:proofErr w:type="spellStart"/>
      <w:r>
        <w:t>root@localhost</w:t>
      </w:r>
      <w:proofErr w:type="spellEnd"/>
      <w:r>
        <w:t xml:space="preserve"> </w:t>
      </w:r>
      <w:proofErr w:type="gramStart"/>
      <w:r>
        <w:t>~]#</w:t>
      </w:r>
      <w:proofErr w:type="gramEnd"/>
      <w:r>
        <w:t xml:space="preserve"> </w:t>
      </w:r>
      <w:r w:rsidRPr="00D04F75">
        <w:rPr>
          <w:b/>
        </w:rPr>
        <w:t>unzip kernel-4.19.zip</w:t>
      </w:r>
    </w:p>
    <w:p w14:paraId="5DC147D8" w14:textId="77777777" w:rsidR="00F73C6D" w:rsidRDefault="00F73C6D" w:rsidP="00D837EB">
      <w:pPr>
        <w:pStyle w:val="30"/>
        <w:numPr>
          <w:ilvl w:val="5"/>
          <w:numId w:val="15"/>
        </w:numPr>
        <w:tabs>
          <w:tab w:val="num" w:pos="1418"/>
        </w:tabs>
        <w:ind w:left="1620" w:right="200" w:hanging="425"/>
      </w:pPr>
      <w:r>
        <w:rPr>
          <w:rFonts w:hint="eastAsia"/>
        </w:rPr>
        <w:t>编译内核</w:t>
      </w:r>
    </w:p>
    <w:p w14:paraId="5AEE081A" w14:textId="77777777" w:rsidR="00F73C6D" w:rsidRPr="00DB649A" w:rsidRDefault="00F73C6D" w:rsidP="00D04F75">
      <w:pPr>
        <w:pStyle w:val="2f5"/>
        <w:rPr>
          <w:b/>
        </w:rPr>
      </w:pPr>
      <w:r>
        <w:t>[</w:t>
      </w:r>
      <w:proofErr w:type="spellStart"/>
      <w:r>
        <w:t>root@localhost</w:t>
      </w:r>
      <w:proofErr w:type="spellEnd"/>
      <w:r>
        <w:t xml:space="preserve"> </w:t>
      </w:r>
      <w:proofErr w:type="gramStart"/>
      <w:r>
        <w:t>~]#</w:t>
      </w:r>
      <w:proofErr w:type="gramEnd"/>
      <w:r>
        <w:t xml:space="preserve"> </w:t>
      </w:r>
      <w:r w:rsidRPr="00DB649A">
        <w:rPr>
          <w:b/>
        </w:rPr>
        <w:t>cd kernel</w:t>
      </w:r>
    </w:p>
    <w:p w14:paraId="78B9B717" w14:textId="77777777" w:rsidR="00F73C6D" w:rsidRPr="00DB649A" w:rsidRDefault="00F73C6D" w:rsidP="00D04F75">
      <w:pPr>
        <w:pStyle w:val="2f5"/>
        <w:rPr>
          <w:b/>
        </w:rPr>
      </w:pPr>
      <w:r>
        <w:t>[</w:t>
      </w:r>
      <w:proofErr w:type="spellStart"/>
      <w:r>
        <w:t>root@localhost</w:t>
      </w:r>
      <w:proofErr w:type="spellEnd"/>
      <w:r>
        <w:t xml:space="preserve"> </w:t>
      </w:r>
      <w:proofErr w:type="gramStart"/>
      <w:r>
        <w:t>kernel]#</w:t>
      </w:r>
      <w:proofErr w:type="gramEnd"/>
      <w:r>
        <w:t xml:space="preserve"> </w:t>
      </w:r>
      <w:r w:rsidRPr="00DB649A">
        <w:rPr>
          <w:b/>
        </w:rPr>
        <w:t xml:space="preserve">make </w:t>
      </w:r>
      <w:proofErr w:type="spellStart"/>
      <w:r w:rsidRPr="00DB649A">
        <w:rPr>
          <w:b/>
        </w:rPr>
        <w:t>openeuler_defconfig</w:t>
      </w:r>
      <w:proofErr w:type="spellEnd"/>
    </w:p>
    <w:p w14:paraId="07B1F1E8" w14:textId="77777777" w:rsidR="00F73C6D" w:rsidRDefault="00F73C6D" w:rsidP="00F73C6D">
      <w:pPr>
        <w:pStyle w:val="1f"/>
      </w:pPr>
      <w:r>
        <w:rPr>
          <w:rFonts w:hint="eastAsia"/>
        </w:rPr>
        <w:t>在这里，我们按源代码文件</w:t>
      </w:r>
      <w:r>
        <w:t>kernel/arch/arm64/configs/</w:t>
      </w:r>
      <w:proofErr w:type="spellStart"/>
      <w:r>
        <w:t>openeuler_defconfig</w:t>
      </w:r>
      <w:proofErr w:type="spellEnd"/>
      <w:r>
        <w:rPr>
          <w:rFonts w:hint="eastAsia"/>
        </w:rPr>
        <w:t>的</w:t>
      </w:r>
      <w:proofErr w:type="gramStart"/>
      <w:r>
        <w:rPr>
          <w:rFonts w:hint="eastAsia"/>
        </w:rPr>
        <w:t>配置配置</w:t>
      </w:r>
      <w:proofErr w:type="gramEnd"/>
      <w:r>
        <w:rPr>
          <w:rFonts w:hint="eastAsia"/>
        </w:rPr>
        <w:t>内核。</w:t>
      </w:r>
    </w:p>
    <w:p w14:paraId="509A1132" w14:textId="77777777" w:rsidR="00F73C6D" w:rsidRPr="00DB649A" w:rsidRDefault="00F73C6D" w:rsidP="00D04F75">
      <w:pPr>
        <w:pStyle w:val="2f5"/>
        <w:rPr>
          <w:b/>
        </w:rPr>
      </w:pPr>
      <w:r>
        <w:t>[</w:t>
      </w:r>
      <w:proofErr w:type="spellStart"/>
      <w:r>
        <w:t>root@localhost</w:t>
      </w:r>
      <w:proofErr w:type="spellEnd"/>
      <w:r>
        <w:t xml:space="preserve"> </w:t>
      </w:r>
      <w:proofErr w:type="gramStart"/>
      <w:r>
        <w:t>kernel]#</w:t>
      </w:r>
      <w:proofErr w:type="gramEnd"/>
      <w:r>
        <w:t xml:space="preserve"> </w:t>
      </w:r>
      <w:r w:rsidRPr="00DB649A">
        <w:rPr>
          <w:b/>
        </w:rPr>
        <w:t>make help | grep Image</w:t>
      </w:r>
    </w:p>
    <w:p w14:paraId="419282AE" w14:textId="77777777" w:rsidR="00F73C6D" w:rsidRDefault="00F73C6D" w:rsidP="00D04F75">
      <w:pPr>
        <w:pStyle w:val="2f5"/>
      </w:pPr>
      <w:r>
        <w:t>* Image.gz      - Compressed kernel image (arch/arm64/boot/Image.gz)</w:t>
      </w:r>
    </w:p>
    <w:p w14:paraId="2CAC2D0C" w14:textId="77777777" w:rsidR="00F73C6D" w:rsidRDefault="00F73C6D" w:rsidP="00D04F75">
      <w:pPr>
        <w:pStyle w:val="2f5"/>
      </w:pPr>
      <w:r>
        <w:t xml:space="preserve">  Image         - Uncompressed kernel image (arch/arm64/boot/Image)</w:t>
      </w:r>
    </w:p>
    <w:p w14:paraId="6448E50C" w14:textId="77777777" w:rsidR="00F73C6D" w:rsidRDefault="00F73C6D" w:rsidP="00F73C6D">
      <w:pPr>
        <w:pStyle w:val="1f"/>
      </w:pPr>
      <w:r>
        <w:rPr>
          <w:rFonts w:hint="eastAsia"/>
        </w:rPr>
        <w:t>这一步查看了可编译的</w:t>
      </w:r>
      <w:r>
        <w:t>Image</w:t>
      </w:r>
      <w:r>
        <w:rPr>
          <w:rFonts w:hint="eastAsia"/>
        </w:rPr>
        <w:t>。</w:t>
      </w:r>
    </w:p>
    <w:p w14:paraId="5B87E655" w14:textId="37AD6371" w:rsidR="00F73C6D" w:rsidRPr="00DB649A" w:rsidRDefault="00F73C6D" w:rsidP="00D04F75">
      <w:pPr>
        <w:pStyle w:val="2f5"/>
        <w:rPr>
          <w:b/>
        </w:rPr>
      </w:pPr>
      <w:r>
        <w:t>[</w:t>
      </w:r>
      <w:proofErr w:type="spellStart"/>
      <w:r>
        <w:t>root@localhost</w:t>
      </w:r>
      <w:proofErr w:type="spellEnd"/>
      <w:r>
        <w:t xml:space="preserve"> </w:t>
      </w:r>
      <w:proofErr w:type="gramStart"/>
      <w:r>
        <w:t>kernel]#</w:t>
      </w:r>
      <w:proofErr w:type="gramEnd"/>
      <w:r>
        <w:t xml:space="preserve"> </w:t>
      </w:r>
      <w:r w:rsidRPr="00DB649A">
        <w:rPr>
          <w:b/>
        </w:rPr>
        <w:t>make -j</w:t>
      </w:r>
      <w:r w:rsidR="0053358B">
        <w:rPr>
          <w:b/>
        </w:rPr>
        <w:t>16</w:t>
      </w:r>
      <w:r w:rsidRPr="00DB649A">
        <w:rPr>
          <w:b/>
        </w:rPr>
        <w:t xml:space="preserve"> Image modules </w:t>
      </w:r>
      <w:proofErr w:type="spellStart"/>
      <w:r w:rsidRPr="00DB649A">
        <w:rPr>
          <w:b/>
        </w:rPr>
        <w:t>dtbs</w:t>
      </w:r>
      <w:proofErr w:type="spellEnd"/>
    </w:p>
    <w:p w14:paraId="079C3714" w14:textId="77777777" w:rsidR="00F73C6D" w:rsidRDefault="00F73C6D" w:rsidP="00F73C6D">
      <w:pPr>
        <w:pStyle w:val="1f"/>
      </w:pPr>
      <w:r>
        <w:rPr>
          <w:rFonts w:hint="eastAsia"/>
        </w:rPr>
        <w:t>这一步是编译内核的</w:t>
      </w:r>
      <w:r>
        <w:t>Image</w:t>
      </w:r>
      <w:r>
        <w:rPr>
          <w:rFonts w:hint="eastAsia"/>
        </w:rPr>
        <w:t>、</w:t>
      </w:r>
      <w:r>
        <w:t>modules</w:t>
      </w:r>
      <w:r>
        <w:rPr>
          <w:rFonts w:hint="eastAsia"/>
        </w:rPr>
        <w:t>和</w:t>
      </w:r>
      <w:proofErr w:type="spellStart"/>
      <w:r>
        <w:t>dtbs</w:t>
      </w:r>
      <w:proofErr w:type="spellEnd"/>
      <w:r>
        <w:rPr>
          <w:rFonts w:hint="eastAsia"/>
        </w:rPr>
        <w:t>。</w:t>
      </w:r>
    </w:p>
    <w:p w14:paraId="0EF9B8D6" w14:textId="77777777" w:rsidR="00F73C6D" w:rsidRDefault="00F73C6D" w:rsidP="00D837EB">
      <w:pPr>
        <w:pStyle w:val="30"/>
        <w:numPr>
          <w:ilvl w:val="5"/>
          <w:numId w:val="15"/>
        </w:numPr>
        <w:tabs>
          <w:tab w:val="num" w:pos="1418"/>
        </w:tabs>
        <w:ind w:left="1620" w:right="200" w:hanging="425"/>
      </w:pPr>
      <w:r>
        <w:rPr>
          <w:rFonts w:hint="eastAsia"/>
        </w:rPr>
        <w:lastRenderedPageBreak/>
        <w:t>安装内核</w:t>
      </w:r>
    </w:p>
    <w:p w14:paraId="1D34908F" w14:textId="77777777" w:rsidR="00F73C6D" w:rsidRDefault="00F73C6D" w:rsidP="00D04F75">
      <w:pPr>
        <w:pStyle w:val="2f5"/>
        <w:rPr>
          <w:b/>
        </w:rPr>
      </w:pPr>
      <w:r>
        <w:t>[</w:t>
      </w:r>
      <w:proofErr w:type="spellStart"/>
      <w:r>
        <w:t>root@localhost</w:t>
      </w:r>
      <w:proofErr w:type="spellEnd"/>
      <w:r>
        <w:t xml:space="preserve"> </w:t>
      </w:r>
      <w:proofErr w:type="gramStart"/>
      <w:r>
        <w:t>kernel]#</w:t>
      </w:r>
      <w:proofErr w:type="gramEnd"/>
      <w:r>
        <w:t xml:space="preserve"> </w:t>
      </w:r>
      <w:r w:rsidRPr="00DB649A">
        <w:rPr>
          <w:b/>
        </w:rPr>
        <w:t xml:space="preserve">make </w:t>
      </w:r>
      <w:proofErr w:type="spellStart"/>
      <w:r w:rsidRPr="00DB649A">
        <w:rPr>
          <w:b/>
        </w:rPr>
        <w:t>modules_install</w:t>
      </w:r>
      <w:proofErr w:type="spellEnd"/>
    </w:p>
    <w:p w14:paraId="4930E1E2" w14:textId="0F31E91E" w:rsidR="008A3D3B" w:rsidRPr="00DB649A" w:rsidRDefault="008A3D3B" w:rsidP="008A3D3B">
      <w:pPr>
        <w:pStyle w:val="1f"/>
      </w:pPr>
      <w:r>
        <w:rPr>
          <w:rFonts w:hint="eastAsia"/>
        </w:rPr>
        <w:t>由于</w:t>
      </w:r>
      <w:r>
        <w:rPr>
          <w:rFonts w:hint="eastAsia"/>
        </w:rPr>
        <w:t>k</w:t>
      </w:r>
      <w:r>
        <w:t>ernel/</w:t>
      </w:r>
      <w:proofErr w:type="spellStart"/>
      <w:r>
        <w:t>Makefile</w:t>
      </w:r>
      <w:proofErr w:type="spellEnd"/>
      <w:r>
        <w:rPr>
          <w:rFonts w:hint="eastAsia"/>
        </w:rPr>
        <w:t>把获取的架构字符串“</w:t>
      </w:r>
      <w:r>
        <w:rPr>
          <w:rFonts w:hint="eastAsia"/>
        </w:rPr>
        <w:t>a</w:t>
      </w:r>
      <w:r>
        <w:t>arch64</w:t>
      </w:r>
      <w:r>
        <w:rPr>
          <w:rFonts w:hint="eastAsia"/>
        </w:rPr>
        <w:t>”直接用于寻找“</w:t>
      </w:r>
      <w:r>
        <w:rPr>
          <w:rFonts w:hint="eastAsia"/>
        </w:rPr>
        <w:t>ke</w:t>
      </w:r>
      <w:r>
        <w:t>rnel/arch/arm64”</w:t>
      </w:r>
      <w:r>
        <w:rPr>
          <w:rFonts w:hint="eastAsia"/>
        </w:rPr>
        <w:t>里面的内容导致失败，这里简单一个应对方法是将“</w:t>
      </w:r>
      <w:r>
        <w:rPr>
          <w:rFonts w:hint="eastAsia"/>
        </w:rPr>
        <w:t>ke</w:t>
      </w:r>
      <w:r>
        <w:t>rnel/arch/arm64”</w:t>
      </w:r>
      <w:r>
        <w:rPr>
          <w:rFonts w:hint="eastAsia"/>
        </w:rPr>
        <w:t>文件夹复制一份为“</w:t>
      </w:r>
      <w:r>
        <w:rPr>
          <w:rFonts w:hint="eastAsia"/>
        </w:rPr>
        <w:t>ke</w:t>
      </w:r>
      <w:r>
        <w:t>rnel/arch/aarch64</w:t>
      </w:r>
      <w:r>
        <w:rPr>
          <w:rFonts w:hint="eastAsia"/>
        </w:rPr>
        <w:t>”即可：</w:t>
      </w:r>
    </w:p>
    <w:p w14:paraId="08C8EEE8" w14:textId="435B57EA" w:rsidR="008A3D3B" w:rsidRDefault="008A3D3B" w:rsidP="00D04F75">
      <w:pPr>
        <w:pStyle w:val="2f5"/>
      </w:pPr>
      <w:r>
        <w:t>[</w:t>
      </w:r>
      <w:proofErr w:type="spellStart"/>
      <w:r>
        <w:t>root@localhost</w:t>
      </w:r>
      <w:proofErr w:type="spellEnd"/>
      <w:r>
        <w:t xml:space="preserve"> </w:t>
      </w:r>
      <w:proofErr w:type="gramStart"/>
      <w:r>
        <w:t>kernel]#</w:t>
      </w:r>
      <w:proofErr w:type="gramEnd"/>
      <w:r>
        <w:t xml:space="preserve"> </w:t>
      </w:r>
      <w:r w:rsidRPr="008A3D3B">
        <w:rPr>
          <w:b/>
        </w:rPr>
        <w:t>cp -r ./arch/arm64/ ./arch/aarch64 /</w:t>
      </w:r>
    </w:p>
    <w:p w14:paraId="049A74E0" w14:textId="77777777" w:rsidR="00F73C6D" w:rsidRPr="00DB649A" w:rsidRDefault="00F73C6D" w:rsidP="00D04F75">
      <w:pPr>
        <w:pStyle w:val="2f5"/>
        <w:rPr>
          <w:b/>
        </w:rPr>
      </w:pPr>
      <w:r>
        <w:t>[</w:t>
      </w:r>
      <w:proofErr w:type="spellStart"/>
      <w:r>
        <w:t>root@localhost</w:t>
      </w:r>
      <w:proofErr w:type="spellEnd"/>
      <w:r>
        <w:t xml:space="preserve"> </w:t>
      </w:r>
      <w:proofErr w:type="gramStart"/>
      <w:r>
        <w:t>kernel]#</w:t>
      </w:r>
      <w:proofErr w:type="gramEnd"/>
      <w:r>
        <w:t xml:space="preserve"> </w:t>
      </w:r>
      <w:r w:rsidRPr="00DB649A">
        <w:rPr>
          <w:b/>
        </w:rPr>
        <w:t>make install</w:t>
      </w:r>
    </w:p>
    <w:p w14:paraId="34826E52" w14:textId="77777777" w:rsidR="00F73C6D" w:rsidRDefault="00F73C6D" w:rsidP="00D837EB">
      <w:pPr>
        <w:pStyle w:val="30"/>
        <w:numPr>
          <w:ilvl w:val="5"/>
          <w:numId w:val="15"/>
        </w:numPr>
        <w:tabs>
          <w:tab w:val="num" w:pos="1418"/>
        </w:tabs>
        <w:ind w:left="1620" w:right="200" w:hanging="425"/>
      </w:pPr>
      <w:r>
        <w:rPr>
          <w:rFonts w:hint="eastAsia"/>
        </w:rPr>
        <w:t>重启机器</w:t>
      </w:r>
    </w:p>
    <w:p w14:paraId="0ACF1B6E" w14:textId="77777777" w:rsidR="00F73C6D" w:rsidRDefault="00F73C6D" w:rsidP="00D04F75">
      <w:pPr>
        <w:pStyle w:val="2f5"/>
      </w:pPr>
      <w:r>
        <w:t>[</w:t>
      </w:r>
      <w:proofErr w:type="spellStart"/>
      <w:r>
        <w:t>root@localhost</w:t>
      </w:r>
      <w:proofErr w:type="spellEnd"/>
      <w:r>
        <w:t xml:space="preserve"> </w:t>
      </w:r>
      <w:proofErr w:type="gramStart"/>
      <w:r>
        <w:t>kernel]#</w:t>
      </w:r>
      <w:proofErr w:type="gramEnd"/>
      <w:r>
        <w:t xml:space="preserve"> </w:t>
      </w:r>
      <w:r w:rsidRPr="00DB649A">
        <w:rPr>
          <w:b/>
        </w:rPr>
        <w:t>reboot</w:t>
      </w:r>
    </w:p>
    <w:p w14:paraId="465C040E" w14:textId="626EC6D4" w:rsidR="00F73C6D" w:rsidRDefault="00F73C6D" w:rsidP="00D04F75">
      <w:pPr>
        <w:pStyle w:val="30"/>
      </w:pPr>
      <w:r>
        <w:rPr>
          <w:rFonts w:hint="eastAsia"/>
        </w:rPr>
        <w:t>登录</w:t>
      </w:r>
      <w:r w:rsidR="00FF4C51">
        <w:rPr>
          <w:rFonts w:hint="eastAsia"/>
        </w:rPr>
        <w:t>新内核</w:t>
      </w:r>
    </w:p>
    <w:p w14:paraId="5319089C" w14:textId="5554D30E" w:rsidR="00F73C6D" w:rsidRDefault="00FF4C51" w:rsidP="00F73C6D">
      <w:pPr>
        <w:pStyle w:val="1f"/>
      </w:pPr>
      <w:r>
        <w:rPr>
          <w:rFonts w:hint="eastAsia"/>
        </w:rPr>
        <w:t>在启动菜单上会出现新编译的内核版本，我们</w:t>
      </w:r>
      <w:r w:rsidR="00E00788">
        <w:rPr>
          <w:rFonts w:hint="eastAsia"/>
        </w:rPr>
        <w:t>选择</w:t>
      </w:r>
      <w:r>
        <w:rPr>
          <w:rFonts w:hint="eastAsia"/>
        </w:rPr>
        <w:t>这个新版本</w:t>
      </w:r>
      <w:r w:rsidR="00652489">
        <w:rPr>
          <w:rFonts w:hint="eastAsia"/>
        </w:rPr>
        <w:t>内核</w:t>
      </w:r>
      <w:r w:rsidR="00785D63">
        <w:rPr>
          <w:rFonts w:hint="eastAsia"/>
        </w:rPr>
        <w:t>启动系统</w:t>
      </w:r>
      <w:r>
        <w:rPr>
          <w:rFonts w:hint="eastAsia"/>
        </w:rPr>
        <w:t>：</w:t>
      </w:r>
    </w:p>
    <w:p w14:paraId="5F6FD424" w14:textId="33EC1721" w:rsidR="00BE1081" w:rsidRDefault="00BE1081" w:rsidP="00F73C6D">
      <w:pPr>
        <w:pStyle w:val="1f"/>
      </w:pPr>
      <w:r w:rsidRPr="00BE1081">
        <w:rPr>
          <w:noProof/>
        </w:rPr>
        <w:drawing>
          <wp:inline distT="0" distB="0" distL="0" distR="0" wp14:anchorId="03401AC5" wp14:editId="525542B3">
            <wp:extent cx="5136543" cy="3317062"/>
            <wp:effectExtent l="19050" t="19050" r="2603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0756" cy="3326240"/>
                    </a:xfrm>
                    <a:prstGeom prst="rect">
                      <a:avLst/>
                    </a:prstGeom>
                    <a:ln w="12700">
                      <a:solidFill>
                        <a:schemeClr val="accent1"/>
                      </a:solidFill>
                    </a:ln>
                  </pic:spPr>
                </pic:pic>
              </a:graphicData>
            </a:graphic>
          </wp:inline>
        </w:drawing>
      </w:r>
    </w:p>
    <w:p w14:paraId="6A7C96C5" w14:textId="77777777" w:rsidR="00BE1081" w:rsidRDefault="00BE1081" w:rsidP="00F73C6D">
      <w:pPr>
        <w:pStyle w:val="1f"/>
      </w:pPr>
    </w:p>
    <w:p w14:paraId="026C3300" w14:textId="77777777" w:rsidR="00F73C6D" w:rsidRDefault="00F73C6D" w:rsidP="00D837EB">
      <w:pPr>
        <w:pStyle w:val="30"/>
        <w:numPr>
          <w:ilvl w:val="5"/>
          <w:numId w:val="15"/>
        </w:numPr>
        <w:tabs>
          <w:tab w:val="num" w:pos="1418"/>
        </w:tabs>
        <w:ind w:left="1620" w:right="200" w:hanging="425"/>
      </w:pPr>
      <w:r>
        <w:rPr>
          <w:rFonts w:hint="eastAsia"/>
        </w:rPr>
        <w:t>查看版本</w:t>
      </w:r>
    </w:p>
    <w:p w14:paraId="0820B265" w14:textId="413E4CF4" w:rsidR="00FF4C51" w:rsidRDefault="00FF4C51" w:rsidP="00FF4C51">
      <w:pPr>
        <w:pStyle w:val="1f"/>
      </w:pPr>
      <w:r>
        <w:rPr>
          <w:rFonts w:hint="eastAsia"/>
        </w:rPr>
        <w:t>登录后用</w:t>
      </w:r>
      <w:proofErr w:type="spellStart"/>
      <w:r>
        <w:rPr>
          <w:rFonts w:hint="eastAsia"/>
        </w:rPr>
        <w:t>u</w:t>
      </w:r>
      <w:r>
        <w:t>name</w:t>
      </w:r>
      <w:proofErr w:type="spellEnd"/>
      <w:r>
        <w:rPr>
          <w:rFonts w:hint="eastAsia"/>
        </w:rPr>
        <w:t>命令查看内核版本：</w:t>
      </w:r>
    </w:p>
    <w:p w14:paraId="0BED30D0" w14:textId="77777777" w:rsidR="00F73C6D" w:rsidRPr="00DB649A" w:rsidRDefault="00F73C6D" w:rsidP="00DB649A">
      <w:pPr>
        <w:pStyle w:val="2f5"/>
        <w:rPr>
          <w:b/>
        </w:rPr>
      </w:pPr>
      <w:r>
        <w:t>[</w:t>
      </w:r>
      <w:proofErr w:type="spellStart"/>
      <w:r>
        <w:t>root@localhost</w:t>
      </w:r>
      <w:proofErr w:type="spellEnd"/>
      <w:r>
        <w:t xml:space="preserve"> </w:t>
      </w:r>
      <w:proofErr w:type="gramStart"/>
      <w:r>
        <w:t>~]#</w:t>
      </w:r>
      <w:proofErr w:type="gramEnd"/>
      <w:r>
        <w:t xml:space="preserve"> </w:t>
      </w:r>
      <w:proofErr w:type="spellStart"/>
      <w:r w:rsidRPr="00DB649A">
        <w:rPr>
          <w:b/>
        </w:rPr>
        <w:t>uname</w:t>
      </w:r>
      <w:proofErr w:type="spellEnd"/>
      <w:r w:rsidRPr="00DB649A">
        <w:rPr>
          <w:b/>
        </w:rPr>
        <w:t xml:space="preserve"> -r</w:t>
      </w:r>
    </w:p>
    <w:p w14:paraId="25765CAE" w14:textId="545A036E" w:rsidR="00F73C6D" w:rsidRDefault="00F73C6D" w:rsidP="00DB649A">
      <w:pPr>
        <w:pStyle w:val="2f5"/>
      </w:pPr>
      <w:r>
        <w:t>4.19.1</w:t>
      </w:r>
      <w:r w:rsidR="00FF4C51">
        <w:t>62</w:t>
      </w:r>
    </w:p>
    <w:p w14:paraId="48CE43C3" w14:textId="77777777" w:rsidR="00F73C6D" w:rsidRDefault="00F73C6D" w:rsidP="00F73C6D">
      <w:pPr>
        <w:pStyle w:val="1f"/>
      </w:pPr>
      <w:r>
        <w:rPr>
          <w:rFonts w:hint="eastAsia"/>
        </w:rPr>
        <w:t>以上文字表明内核版本已更新（注意：以上显示的内核版本可能和您下载的内核版本不同）。</w:t>
      </w:r>
    </w:p>
    <w:p w14:paraId="2C0A6226" w14:textId="5318D54C" w:rsidR="00F73C6D" w:rsidRDefault="00F73C6D" w:rsidP="00F73C6D">
      <w:pPr>
        <w:pStyle w:val="3"/>
      </w:pPr>
      <w:bookmarkStart w:id="27" w:name="_Toc59480139"/>
      <w:r>
        <w:t>Hello, world!</w:t>
      </w:r>
      <w:bookmarkEnd w:id="27"/>
    </w:p>
    <w:p w14:paraId="239AB2B0" w14:textId="23319FE4" w:rsidR="00DB649A" w:rsidRDefault="00DB649A" w:rsidP="00D837EB">
      <w:pPr>
        <w:pStyle w:val="30"/>
        <w:numPr>
          <w:ilvl w:val="5"/>
          <w:numId w:val="15"/>
        </w:numPr>
        <w:tabs>
          <w:tab w:val="num" w:pos="1418"/>
        </w:tabs>
        <w:ind w:left="1620" w:right="200" w:hanging="425"/>
        <w:rPr>
          <w:rFonts w:cs="Huawei Sans"/>
          <w:lang w:bidi="hi-IN"/>
        </w:rPr>
      </w:pPr>
      <w:r>
        <w:rPr>
          <w:rFonts w:hint="eastAsia"/>
        </w:rPr>
        <w:t>正确编写满足功能的源文件，包括</w:t>
      </w:r>
      <w:r>
        <w:rPr>
          <w:lang w:eastAsia="x-none"/>
        </w:rPr>
        <w:t>.c</w:t>
      </w:r>
      <w:proofErr w:type="spellStart"/>
      <w:r>
        <w:rPr>
          <w:rFonts w:hint="eastAsia"/>
          <w:lang w:val="x-none" w:eastAsia="x-none"/>
        </w:rPr>
        <w:t>源文件</w:t>
      </w:r>
      <w:r>
        <w:rPr>
          <w:rFonts w:hint="eastAsia"/>
        </w:rPr>
        <w:t>和</w:t>
      </w:r>
      <w:r>
        <w:rPr>
          <w:lang w:eastAsia="x-none"/>
        </w:rPr>
        <w:t>Makefile</w:t>
      </w:r>
      <w:r>
        <w:rPr>
          <w:rFonts w:hint="eastAsia"/>
          <w:lang w:val="x-none" w:eastAsia="x-none"/>
        </w:rPr>
        <w:t>文件</w:t>
      </w:r>
      <w:proofErr w:type="spellEnd"/>
      <w:r>
        <w:rPr>
          <w:rFonts w:hint="eastAsia"/>
        </w:rPr>
        <w:t>。</w:t>
      </w:r>
    </w:p>
    <w:p w14:paraId="00C5DAA4" w14:textId="26342545" w:rsidR="00DB649A" w:rsidRDefault="00DB649A" w:rsidP="00DB649A">
      <w:pPr>
        <w:pStyle w:val="2f5"/>
        <w:rPr>
          <w:b/>
        </w:rPr>
      </w:pPr>
      <w:r>
        <w:lastRenderedPageBreak/>
        <w:t>[</w:t>
      </w:r>
      <w:proofErr w:type="spellStart"/>
      <w:r>
        <w:t>root@localhost</w:t>
      </w:r>
      <w:proofErr w:type="spellEnd"/>
      <w:r>
        <w:t xml:space="preserve"> </w:t>
      </w:r>
      <w:proofErr w:type="gramStart"/>
      <w:r>
        <w:t>~]#</w:t>
      </w:r>
      <w:proofErr w:type="gramEnd"/>
      <w:r>
        <w:t xml:space="preserve"> </w:t>
      </w:r>
      <w:r>
        <w:rPr>
          <w:b/>
        </w:rPr>
        <w:t xml:space="preserve">cd </w:t>
      </w:r>
      <w:proofErr w:type="spellStart"/>
      <w:r>
        <w:rPr>
          <w:b/>
        </w:rPr>
        <w:t>tasks_k</w:t>
      </w:r>
      <w:proofErr w:type="spellEnd"/>
      <w:r>
        <w:rPr>
          <w:b/>
        </w:rPr>
        <w:t>/1/task3</w:t>
      </w:r>
    </w:p>
    <w:p w14:paraId="41616ABE" w14:textId="77777777" w:rsidR="00DB649A" w:rsidRDefault="00DB649A" w:rsidP="00DB649A">
      <w:pPr>
        <w:pStyle w:val="2f5"/>
      </w:pPr>
      <w:r>
        <w:t>[</w:t>
      </w:r>
      <w:proofErr w:type="spellStart"/>
      <w:r>
        <w:t>root@localhost</w:t>
      </w:r>
      <w:proofErr w:type="spellEnd"/>
      <w:r>
        <w:t xml:space="preserve"> task</w:t>
      </w:r>
      <w:proofErr w:type="gramStart"/>
      <w:r>
        <w:t>1]#</w:t>
      </w:r>
      <w:proofErr w:type="gramEnd"/>
      <w:r>
        <w:t xml:space="preserve"> </w:t>
      </w:r>
      <w:r>
        <w:rPr>
          <w:b/>
        </w:rPr>
        <w:t>ls</w:t>
      </w:r>
    </w:p>
    <w:p w14:paraId="5148D876" w14:textId="5AB265DE" w:rsidR="00DB649A" w:rsidRDefault="00DB649A" w:rsidP="00DB649A">
      <w:pPr>
        <w:pStyle w:val="2f5"/>
      </w:pPr>
      <w:proofErr w:type="spellStart"/>
      <w:r>
        <w:rPr>
          <w:rFonts w:hint="eastAsia"/>
        </w:rPr>
        <w:t>helloworld</w:t>
      </w:r>
      <w:r>
        <w:t>.</w:t>
      </w:r>
      <w:proofErr w:type="gramStart"/>
      <w:r>
        <w:t>c</w:t>
      </w:r>
      <w:proofErr w:type="spellEnd"/>
      <w:r>
        <w:t xml:space="preserve">  </w:t>
      </w:r>
      <w:proofErr w:type="spellStart"/>
      <w:r>
        <w:t>Makefile</w:t>
      </w:r>
      <w:proofErr w:type="spellEnd"/>
      <w:proofErr w:type="gramEnd"/>
    </w:p>
    <w:p w14:paraId="59AA53D1" w14:textId="049F2C0A" w:rsidR="00F304CA" w:rsidRDefault="00F304CA" w:rsidP="004608D1">
      <w:pPr>
        <w:pStyle w:val="1f"/>
      </w:pPr>
      <w:r>
        <w:rPr>
          <w:rFonts w:hint="eastAsia"/>
        </w:rPr>
        <w:t>示例源文件</w:t>
      </w:r>
      <w:r w:rsidR="00CD5982">
        <w:rPr>
          <w:rFonts w:hint="eastAsia"/>
        </w:rPr>
        <w:t>请见</w:t>
      </w:r>
      <w:r>
        <w:rPr>
          <w:rFonts w:hint="eastAsia"/>
        </w:rPr>
        <w:t>源码压缩包中</w:t>
      </w:r>
      <w:proofErr w:type="spellStart"/>
      <w:r>
        <w:t>tasks_k</w:t>
      </w:r>
      <w:proofErr w:type="spellEnd"/>
      <w:r>
        <w:rPr>
          <w:rFonts w:hint="eastAsia"/>
        </w:rPr>
        <w:t>/</w:t>
      </w:r>
      <w:r>
        <w:t>1/task3</w:t>
      </w:r>
      <w:r>
        <w:rPr>
          <w:rFonts w:hint="eastAsia"/>
        </w:rPr>
        <w:t>目录下。</w:t>
      </w:r>
    </w:p>
    <w:p w14:paraId="1C017639" w14:textId="7968356A" w:rsidR="00F304CA" w:rsidRDefault="00F304CA" w:rsidP="004608D1">
      <w:pPr>
        <w:pStyle w:val="1f"/>
      </w:pPr>
    </w:p>
    <w:p w14:paraId="72A4F936" w14:textId="77777777" w:rsidR="00DB649A" w:rsidRDefault="00DB649A" w:rsidP="00D837EB">
      <w:pPr>
        <w:pStyle w:val="30"/>
        <w:numPr>
          <w:ilvl w:val="5"/>
          <w:numId w:val="15"/>
        </w:numPr>
        <w:tabs>
          <w:tab w:val="num" w:pos="1418"/>
        </w:tabs>
        <w:ind w:left="1620" w:right="200" w:hanging="425"/>
      </w:pPr>
      <w:r>
        <w:rPr>
          <w:rFonts w:hint="eastAsia"/>
        </w:rPr>
        <w:t>编译源文件</w:t>
      </w:r>
    </w:p>
    <w:p w14:paraId="0483CD6F" w14:textId="14C7F23F" w:rsidR="00DB649A" w:rsidRDefault="00DB649A" w:rsidP="00DB649A">
      <w:pPr>
        <w:pStyle w:val="2f5"/>
      </w:pPr>
      <w:r>
        <w:t>[</w:t>
      </w:r>
      <w:proofErr w:type="spellStart"/>
      <w:r>
        <w:t>root@localhost</w:t>
      </w:r>
      <w:proofErr w:type="spellEnd"/>
      <w:r>
        <w:t xml:space="preserve"> task</w:t>
      </w:r>
      <w:proofErr w:type="gramStart"/>
      <w:r>
        <w:t>3]#</w:t>
      </w:r>
      <w:proofErr w:type="gramEnd"/>
      <w:r>
        <w:t xml:space="preserve"> </w:t>
      </w:r>
      <w:r w:rsidRPr="00DB649A">
        <w:rPr>
          <w:b/>
        </w:rPr>
        <w:t>make</w:t>
      </w:r>
    </w:p>
    <w:p w14:paraId="4F6CE042" w14:textId="77777777" w:rsidR="00DB649A" w:rsidRDefault="00DB649A" w:rsidP="00DB649A">
      <w:pPr>
        <w:pStyle w:val="2f5"/>
      </w:pPr>
      <w:r>
        <w:t>make -C /root/kernel M=/root/</w:t>
      </w:r>
      <w:proofErr w:type="spellStart"/>
      <w:r>
        <w:t>tasks_k</w:t>
      </w:r>
      <w:proofErr w:type="spellEnd"/>
      <w:r>
        <w:t>/1/task3 modules</w:t>
      </w:r>
    </w:p>
    <w:p w14:paraId="1EE42204" w14:textId="77777777" w:rsidR="00DB649A" w:rsidRDefault="00DB649A" w:rsidP="00DB649A">
      <w:pPr>
        <w:pStyle w:val="2f5"/>
      </w:pPr>
      <w:proofErr w:type="gramStart"/>
      <w:r>
        <w:t>make[</w:t>
      </w:r>
      <w:proofErr w:type="gramEnd"/>
      <w:r>
        <w:t>1]: Entering directory '/root/kernel'</w:t>
      </w:r>
    </w:p>
    <w:p w14:paraId="30F9A55B" w14:textId="77777777" w:rsidR="00DB649A" w:rsidRDefault="00DB649A" w:rsidP="00DB649A">
      <w:pPr>
        <w:pStyle w:val="2f5"/>
      </w:pPr>
      <w:r>
        <w:t xml:space="preserve">  CC [M</w:t>
      </w:r>
      <w:proofErr w:type="gramStart"/>
      <w:r>
        <w:t>]  /</w:t>
      </w:r>
      <w:proofErr w:type="gramEnd"/>
      <w:r>
        <w:t>root/</w:t>
      </w:r>
      <w:proofErr w:type="spellStart"/>
      <w:r>
        <w:t>tasks_k</w:t>
      </w:r>
      <w:proofErr w:type="spellEnd"/>
      <w:r>
        <w:t>/1/task3/</w:t>
      </w:r>
      <w:proofErr w:type="spellStart"/>
      <w:r>
        <w:t>helloworld.o</w:t>
      </w:r>
      <w:proofErr w:type="spellEnd"/>
    </w:p>
    <w:p w14:paraId="74496CD9" w14:textId="77777777" w:rsidR="00DB649A" w:rsidRDefault="00DB649A" w:rsidP="00DB649A">
      <w:pPr>
        <w:pStyle w:val="2f5"/>
      </w:pPr>
      <w:r>
        <w:t xml:space="preserve">  Building modules, stage 2.</w:t>
      </w:r>
    </w:p>
    <w:p w14:paraId="3FE1A40A" w14:textId="77777777" w:rsidR="00DB649A" w:rsidRDefault="00DB649A" w:rsidP="00DB649A">
      <w:pPr>
        <w:pStyle w:val="2f5"/>
      </w:pPr>
      <w:r>
        <w:t xml:space="preserve">  MODPOST 1 modules</w:t>
      </w:r>
    </w:p>
    <w:p w14:paraId="4E5ED9FD" w14:textId="77777777" w:rsidR="00DB649A" w:rsidRDefault="00DB649A" w:rsidP="00DB649A">
      <w:pPr>
        <w:pStyle w:val="2f5"/>
      </w:pPr>
      <w:r>
        <w:t xml:space="preserve">  CC      /root/</w:t>
      </w:r>
      <w:proofErr w:type="spellStart"/>
      <w:r>
        <w:t>tasks_k</w:t>
      </w:r>
      <w:proofErr w:type="spellEnd"/>
      <w:r>
        <w:t>/1/task3/</w:t>
      </w:r>
      <w:proofErr w:type="spellStart"/>
      <w:r>
        <w:t>helloworld.mod.o</w:t>
      </w:r>
      <w:proofErr w:type="spellEnd"/>
    </w:p>
    <w:p w14:paraId="27DDAE41" w14:textId="77777777" w:rsidR="00DB649A" w:rsidRDefault="00DB649A" w:rsidP="00DB649A">
      <w:pPr>
        <w:pStyle w:val="2f5"/>
      </w:pPr>
      <w:r>
        <w:t xml:space="preserve">  LD [M</w:t>
      </w:r>
      <w:proofErr w:type="gramStart"/>
      <w:r>
        <w:t>]  /</w:t>
      </w:r>
      <w:proofErr w:type="gramEnd"/>
      <w:r>
        <w:t>root/</w:t>
      </w:r>
      <w:proofErr w:type="spellStart"/>
      <w:r>
        <w:t>tasks_k</w:t>
      </w:r>
      <w:proofErr w:type="spellEnd"/>
      <w:r>
        <w:t>/1/task3/</w:t>
      </w:r>
      <w:proofErr w:type="spellStart"/>
      <w:r>
        <w:t>helloworld.ko</w:t>
      </w:r>
      <w:proofErr w:type="spellEnd"/>
    </w:p>
    <w:p w14:paraId="5BCBDE2B" w14:textId="4F85FDF0" w:rsidR="00DB649A" w:rsidRDefault="00DB649A" w:rsidP="00DB649A">
      <w:pPr>
        <w:pStyle w:val="2f5"/>
      </w:pPr>
      <w:proofErr w:type="gramStart"/>
      <w:r>
        <w:t>make[</w:t>
      </w:r>
      <w:proofErr w:type="gramEnd"/>
      <w:r>
        <w:t>1]: Leaving directory '/root/kernel'</w:t>
      </w:r>
    </w:p>
    <w:p w14:paraId="3716F5BB" w14:textId="77777777" w:rsidR="00DB649A" w:rsidRDefault="00DB649A" w:rsidP="00D837EB">
      <w:pPr>
        <w:pStyle w:val="30"/>
        <w:numPr>
          <w:ilvl w:val="5"/>
          <w:numId w:val="15"/>
        </w:numPr>
        <w:tabs>
          <w:tab w:val="num" w:pos="1418"/>
        </w:tabs>
        <w:ind w:left="1620" w:right="200" w:hanging="425"/>
      </w:pPr>
      <w:r>
        <w:rPr>
          <w:rFonts w:hint="eastAsia"/>
        </w:rPr>
        <w:t>加载编译完成的内核模块，并查看加载结果。</w:t>
      </w:r>
    </w:p>
    <w:p w14:paraId="0F2686A1" w14:textId="2744CCD6" w:rsidR="00DB649A" w:rsidRPr="00DB649A" w:rsidRDefault="00DB649A" w:rsidP="00DB649A">
      <w:pPr>
        <w:pStyle w:val="2f5"/>
        <w:rPr>
          <w:b/>
        </w:rPr>
      </w:pPr>
      <w:r>
        <w:t>[</w:t>
      </w:r>
      <w:proofErr w:type="spellStart"/>
      <w:r>
        <w:t>root@localhost</w:t>
      </w:r>
      <w:proofErr w:type="spellEnd"/>
      <w:r>
        <w:t xml:space="preserve"> task</w:t>
      </w:r>
      <w:proofErr w:type="gramStart"/>
      <w:r>
        <w:t>3]#</w:t>
      </w:r>
      <w:proofErr w:type="gramEnd"/>
      <w:r>
        <w:t xml:space="preserve"> </w:t>
      </w:r>
      <w:proofErr w:type="spellStart"/>
      <w:r w:rsidRPr="00DB649A">
        <w:rPr>
          <w:b/>
        </w:rPr>
        <w:t>insmod</w:t>
      </w:r>
      <w:proofErr w:type="spellEnd"/>
      <w:r w:rsidRPr="00DB649A">
        <w:rPr>
          <w:b/>
        </w:rPr>
        <w:t xml:space="preserve"> </w:t>
      </w:r>
      <w:proofErr w:type="spellStart"/>
      <w:r w:rsidRPr="00DB649A">
        <w:rPr>
          <w:b/>
        </w:rPr>
        <w:t>helloworld.ko</w:t>
      </w:r>
      <w:proofErr w:type="spellEnd"/>
    </w:p>
    <w:p w14:paraId="540781D0" w14:textId="77777777" w:rsidR="00DB649A" w:rsidRPr="00DB649A" w:rsidRDefault="00DB649A" w:rsidP="00DB649A">
      <w:pPr>
        <w:pStyle w:val="2f5"/>
        <w:rPr>
          <w:b/>
        </w:rPr>
      </w:pPr>
      <w:r>
        <w:t>[</w:t>
      </w:r>
      <w:proofErr w:type="spellStart"/>
      <w:r>
        <w:t>root@localhost</w:t>
      </w:r>
      <w:proofErr w:type="spellEnd"/>
      <w:r>
        <w:t xml:space="preserve"> task</w:t>
      </w:r>
      <w:proofErr w:type="gramStart"/>
      <w:r>
        <w:t>3]#</w:t>
      </w:r>
      <w:proofErr w:type="gramEnd"/>
      <w:r>
        <w:t xml:space="preserve"> </w:t>
      </w:r>
      <w:proofErr w:type="spellStart"/>
      <w:r w:rsidRPr="00DB649A">
        <w:rPr>
          <w:b/>
        </w:rPr>
        <w:t>lsmod</w:t>
      </w:r>
      <w:proofErr w:type="spellEnd"/>
      <w:r w:rsidRPr="00DB649A">
        <w:rPr>
          <w:b/>
        </w:rPr>
        <w:t xml:space="preserve"> | grep </w:t>
      </w:r>
      <w:proofErr w:type="spellStart"/>
      <w:r w:rsidRPr="00DB649A">
        <w:rPr>
          <w:b/>
        </w:rPr>
        <w:t>helloworld</w:t>
      </w:r>
      <w:proofErr w:type="spellEnd"/>
    </w:p>
    <w:p w14:paraId="3F0BFE2A" w14:textId="77777777" w:rsidR="00DB649A" w:rsidRDefault="00DB649A" w:rsidP="00DB649A">
      <w:pPr>
        <w:pStyle w:val="2f5"/>
      </w:pPr>
      <w:proofErr w:type="spellStart"/>
      <w:r>
        <w:t>helloworld</w:t>
      </w:r>
      <w:proofErr w:type="spellEnd"/>
      <w:r>
        <w:t xml:space="preserve">            </w:t>
      </w:r>
      <w:proofErr w:type="gramStart"/>
      <w:r>
        <w:t>262144  0</w:t>
      </w:r>
      <w:proofErr w:type="gramEnd"/>
    </w:p>
    <w:p w14:paraId="132D4593" w14:textId="77777777" w:rsidR="00DB649A" w:rsidRDefault="00DB649A" w:rsidP="00D837EB">
      <w:pPr>
        <w:pStyle w:val="30"/>
        <w:numPr>
          <w:ilvl w:val="5"/>
          <w:numId w:val="15"/>
        </w:numPr>
        <w:tabs>
          <w:tab w:val="num" w:pos="1418"/>
        </w:tabs>
        <w:ind w:left="1620" w:right="200" w:hanging="425"/>
      </w:pPr>
      <w:r>
        <w:rPr>
          <w:rFonts w:hint="eastAsia"/>
        </w:rPr>
        <w:t>卸载内核模块，并查看结果。</w:t>
      </w:r>
    </w:p>
    <w:p w14:paraId="4D8A25FD" w14:textId="067D8AD2" w:rsidR="00DB649A" w:rsidRDefault="00DB649A" w:rsidP="00DB649A">
      <w:pPr>
        <w:pStyle w:val="2f5"/>
        <w:rPr>
          <w:b/>
        </w:rPr>
      </w:pPr>
      <w:r>
        <w:t>[</w:t>
      </w:r>
      <w:proofErr w:type="spellStart"/>
      <w:r>
        <w:t>root@localhost</w:t>
      </w:r>
      <w:proofErr w:type="spellEnd"/>
      <w:r>
        <w:t xml:space="preserve"> task</w:t>
      </w:r>
      <w:proofErr w:type="gramStart"/>
      <w:r>
        <w:t>3]#</w:t>
      </w:r>
      <w:proofErr w:type="gramEnd"/>
      <w:r>
        <w:t xml:space="preserve"> </w:t>
      </w:r>
      <w:proofErr w:type="spellStart"/>
      <w:r w:rsidRPr="00DB649A">
        <w:rPr>
          <w:b/>
        </w:rPr>
        <w:t>rmmod</w:t>
      </w:r>
      <w:proofErr w:type="spellEnd"/>
      <w:r w:rsidRPr="00DB649A">
        <w:rPr>
          <w:b/>
        </w:rPr>
        <w:t xml:space="preserve"> </w:t>
      </w:r>
      <w:proofErr w:type="spellStart"/>
      <w:r w:rsidRPr="00DB649A">
        <w:rPr>
          <w:b/>
        </w:rPr>
        <w:t>helloworld</w:t>
      </w:r>
      <w:proofErr w:type="spellEnd"/>
    </w:p>
    <w:p w14:paraId="3F04D63D" w14:textId="77777777" w:rsidR="00346BB0" w:rsidRPr="00346BB0" w:rsidRDefault="00346BB0" w:rsidP="00346BB0">
      <w:pPr>
        <w:pStyle w:val="2f5"/>
        <w:rPr>
          <w:b/>
        </w:rPr>
      </w:pPr>
      <w:r w:rsidRPr="00346BB0">
        <w:t>[</w:t>
      </w:r>
      <w:proofErr w:type="spellStart"/>
      <w:r w:rsidRPr="00346BB0">
        <w:t>root@localhost</w:t>
      </w:r>
      <w:proofErr w:type="spellEnd"/>
      <w:r w:rsidRPr="00346BB0">
        <w:t xml:space="preserve"> task</w:t>
      </w:r>
      <w:proofErr w:type="gramStart"/>
      <w:r w:rsidRPr="00346BB0">
        <w:t>3]#</w:t>
      </w:r>
      <w:proofErr w:type="gramEnd"/>
      <w:r w:rsidRPr="00346BB0">
        <w:t xml:space="preserve"> </w:t>
      </w:r>
      <w:proofErr w:type="spellStart"/>
      <w:r w:rsidRPr="00346BB0">
        <w:rPr>
          <w:b/>
        </w:rPr>
        <w:t>dmesg</w:t>
      </w:r>
      <w:proofErr w:type="spellEnd"/>
      <w:r w:rsidRPr="00346BB0">
        <w:rPr>
          <w:b/>
        </w:rPr>
        <w:t xml:space="preserve"> | tail -n5</w:t>
      </w:r>
    </w:p>
    <w:p w14:paraId="379BC4EB" w14:textId="77777777" w:rsidR="00346BB0" w:rsidRPr="00346BB0" w:rsidRDefault="00346BB0" w:rsidP="00346BB0">
      <w:pPr>
        <w:pStyle w:val="2f5"/>
      </w:pPr>
      <w:proofErr w:type="gramStart"/>
      <w:r w:rsidRPr="00346BB0">
        <w:t>[  808.740327</w:t>
      </w:r>
      <w:proofErr w:type="gramEnd"/>
      <w:r w:rsidRPr="00346BB0">
        <w:t xml:space="preserve">] </w:t>
      </w:r>
      <w:proofErr w:type="spellStart"/>
      <w:r w:rsidRPr="00346BB0">
        <w:t>helloworld</w:t>
      </w:r>
      <w:proofErr w:type="spellEnd"/>
      <w:r w:rsidRPr="00346BB0">
        <w:t>: loading out-of-tree module taints kernel.</w:t>
      </w:r>
    </w:p>
    <w:p w14:paraId="6DDE2E48" w14:textId="77777777" w:rsidR="00346BB0" w:rsidRPr="00346BB0" w:rsidRDefault="00346BB0" w:rsidP="00346BB0">
      <w:pPr>
        <w:pStyle w:val="2f5"/>
      </w:pPr>
      <w:proofErr w:type="gramStart"/>
      <w:r w:rsidRPr="00346BB0">
        <w:t>[  808.740382</w:t>
      </w:r>
      <w:proofErr w:type="gramEnd"/>
      <w:r w:rsidRPr="00346BB0">
        <w:t xml:space="preserve">] </w:t>
      </w:r>
      <w:proofErr w:type="spellStart"/>
      <w:r w:rsidRPr="00346BB0">
        <w:t>helloworld</w:t>
      </w:r>
      <w:proofErr w:type="spellEnd"/>
      <w:r w:rsidRPr="00346BB0">
        <w:t>: module verification failed: signature and/or required                                                                                                                              key missing - tainting kernel</w:t>
      </w:r>
    </w:p>
    <w:p w14:paraId="7FA261DC" w14:textId="77777777" w:rsidR="00346BB0" w:rsidRPr="00346BB0" w:rsidRDefault="00346BB0" w:rsidP="00346BB0">
      <w:pPr>
        <w:pStyle w:val="2f5"/>
      </w:pPr>
      <w:proofErr w:type="gramStart"/>
      <w:r w:rsidRPr="00346BB0">
        <w:t>[  808.740989</w:t>
      </w:r>
      <w:proofErr w:type="gramEnd"/>
      <w:r w:rsidRPr="00346BB0">
        <w:t xml:space="preserve">] </w:t>
      </w:r>
      <w:proofErr w:type="spellStart"/>
      <w:r w:rsidRPr="00346BB0">
        <w:t>hello_init</w:t>
      </w:r>
      <w:proofErr w:type="spellEnd"/>
    </w:p>
    <w:p w14:paraId="13912FBB" w14:textId="77777777" w:rsidR="00346BB0" w:rsidRPr="00346BB0" w:rsidRDefault="00346BB0" w:rsidP="00346BB0">
      <w:pPr>
        <w:pStyle w:val="2f5"/>
      </w:pPr>
      <w:proofErr w:type="gramStart"/>
      <w:r w:rsidRPr="00346BB0">
        <w:t>[  808.740990</w:t>
      </w:r>
      <w:proofErr w:type="gramEnd"/>
      <w:r w:rsidRPr="00346BB0">
        <w:t>] Hello, world!</w:t>
      </w:r>
    </w:p>
    <w:p w14:paraId="0AA38060" w14:textId="43E0E7AF" w:rsidR="00346BB0" w:rsidRDefault="00346BB0" w:rsidP="00346BB0">
      <w:pPr>
        <w:pStyle w:val="2f5"/>
      </w:pPr>
      <w:proofErr w:type="gramStart"/>
      <w:r w:rsidRPr="00346BB0">
        <w:t>[  829.767482</w:t>
      </w:r>
      <w:proofErr w:type="gramEnd"/>
      <w:r w:rsidRPr="00346BB0">
        <w:t xml:space="preserve">] </w:t>
      </w:r>
      <w:proofErr w:type="spellStart"/>
      <w:r w:rsidRPr="00346BB0">
        <w:t>hello_exit</w:t>
      </w:r>
      <w:proofErr w:type="spellEnd"/>
    </w:p>
    <w:p w14:paraId="545B7028" w14:textId="267A1650" w:rsidR="00346BB0" w:rsidRPr="00346BB0" w:rsidRDefault="00346BB0" w:rsidP="00346BB0">
      <w:pPr>
        <w:pStyle w:val="1f"/>
      </w:pPr>
      <w:r>
        <w:rPr>
          <w:rFonts w:hint="eastAsia"/>
        </w:rPr>
        <w:t>在这里可以忽略</w:t>
      </w:r>
      <w:r w:rsidR="000A2B07">
        <w:rPr>
          <w:rFonts w:hint="eastAsia"/>
        </w:rPr>
        <w:t>前</w:t>
      </w:r>
      <w:r>
        <w:rPr>
          <w:rFonts w:hint="eastAsia"/>
        </w:rPr>
        <w:t>两行错误</w:t>
      </w:r>
      <w:r w:rsidR="000A2B07">
        <w:rPr>
          <w:rFonts w:hint="eastAsia"/>
        </w:rPr>
        <w:t>信息</w:t>
      </w:r>
      <w:r>
        <w:rPr>
          <w:rFonts w:hint="eastAsia"/>
        </w:rPr>
        <w:t>。</w:t>
      </w:r>
    </w:p>
    <w:p w14:paraId="689677DC" w14:textId="4DD20C28" w:rsidR="00F73C6D" w:rsidRDefault="00F73C6D" w:rsidP="00F73C6D">
      <w:pPr>
        <w:pStyle w:val="1f"/>
      </w:pPr>
    </w:p>
    <w:p w14:paraId="6F813140" w14:textId="52EC7694" w:rsidR="00547DC8" w:rsidRDefault="00547DC8">
      <w:pPr>
        <w:topLinePunct w:val="0"/>
        <w:adjustRightInd/>
        <w:snapToGrid/>
        <w:spacing w:before="0" w:after="0" w:line="240" w:lineRule="auto"/>
        <w:ind w:left="0"/>
        <w:rPr>
          <w:rFonts w:ascii="Huawei Sans" w:eastAsia="方正兰亭黑简体" w:hAnsi="Huawei Sans"/>
          <w:sz w:val="21"/>
        </w:rPr>
      </w:pPr>
      <w:r>
        <w:br w:type="page"/>
      </w:r>
    </w:p>
    <w:p w14:paraId="21DFFA96" w14:textId="77777777" w:rsidR="00F73C6D" w:rsidRDefault="00F73C6D" w:rsidP="00D837EB">
      <w:pPr>
        <w:pStyle w:val="1"/>
        <w:numPr>
          <w:ilvl w:val="0"/>
          <w:numId w:val="15"/>
        </w:numPr>
      </w:pPr>
      <w:bookmarkStart w:id="28" w:name="_Toc59480140"/>
      <w:r>
        <w:rPr>
          <w:rFonts w:hint="eastAsia"/>
        </w:rPr>
        <w:lastRenderedPageBreak/>
        <w:t>实验二</w:t>
      </w:r>
      <w:r>
        <w:t xml:space="preserve"> </w:t>
      </w:r>
      <w:r>
        <w:rPr>
          <w:rFonts w:hint="eastAsia"/>
        </w:rPr>
        <w:t>内存管理</w:t>
      </w:r>
      <w:bookmarkEnd w:id="28"/>
    </w:p>
    <w:p w14:paraId="289D0E5B" w14:textId="77777777" w:rsidR="00F73C6D" w:rsidRDefault="00F73C6D" w:rsidP="00DD692F">
      <w:pPr>
        <w:pStyle w:val="2"/>
        <w:rPr>
          <w:lang w:bidi="hi-IN"/>
        </w:rPr>
      </w:pPr>
      <w:bookmarkStart w:id="29" w:name="_Toc59480141"/>
      <w:r>
        <w:rPr>
          <w:rFonts w:hint="eastAsia"/>
          <w:lang w:bidi="hi-IN"/>
        </w:rPr>
        <w:t>实验介绍</w:t>
      </w:r>
      <w:bookmarkEnd w:id="29"/>
    </w:p>
    <w:p w14:paraId="2C3C85F0" w14:textId="77777777" w:rsidR="00F73C6D" w:rsidRDefault="00F73C6D" w:rsidP="00F73C6D">
      <w:pPr>
        <w:pStyle w:val="1f"/>
        <w:ind w:firstLineChars="200" w:firstLine="420"/>
        <w:rPr>
          <w:lang w:bidi="hi-IN"/>
        </w:rPr>
      </w:pPr>
      <w:r>
        <w:rPr>
          <w:rFonts w:hint="eastAsia"/>
          <w:lang w:bidi="hi-IN"/>
        </w:rPr>
        <w:t>本实验通过在内核</w:t>
      </w:r>
      <w:proofErr w:type="gramStart"/>
      <w:r>
        <w:rPr>
          <w:rFonts w:hint="eastAsia"/>
          <w:lang w:bidi="hi-IN"/>
        </w:rPr>
        <w:t>态分配</w:t>
      </w:r>
      <w:proofErr w:type="gramEnd"/>
      <w:r>
        <w:rPr>
          <w:rFonts w:hint="eastAsia"/>
          <w:lang w:bidi="hi-IN"/>
        </w:rPr>
        <w:t>内存的任务操作，让学生们了解并掌握操作系统中内存管理的布局，内核态内存分配的实现，以及内核模块的加载、卸载。</w:t>
      </w:r>
    </w:p>
    <w:p w14:paraId="28EB099A" w14:textId="2EE6D8B2" w:rsidR="00F73C6D" w:rsidRDefault="00F73C6D" w:rsidP="00D837EB">
      <w:pPr>
        <w:pStyle w:val="3"/>
        <w:numPr>
          <w:ilvl w:val="2"/>
          <w:numId w:val="15"/>
        </w:numPr>
      </w:pPr>
      <w:bookmarkStart w:id="30" w:name="_Toc59480142"/>
      <w:r>
        <w:rPr>
          <w:rFonts w:hint="eastAsia"/>
        </w:rPr>
        <w:t>相关知识</w:t>
      </w:r>
      <w:bookmarkEnd w:id="30"/>
    </w:p>
    <w:p w14:paraId="5BDC2260" w14:textId="77777777" w:rsidR="00F73C6D" w:rsidRDefault="00F73C6D" w:rsidP="00F73C6D">
      <w:pPr>
        <w:pStyle w:val="1f"/>
      </w:pPr>
      <w:r>
        <w:rPr>
          <w:rFonts w:hint="eastAsia"/>
        </w:rPr>
        <w:t>一、</w:t>
      </w:r>
      <w:proofErr w:type="spellStart"/>
      <w:r>
        <w:t>kmalloc</w:t>
      </w:r>
      <w:proofErr w:type="spellEnd"/>
      <w:r>
        <w:t>()</w:t>
      </w:r>
      <w:r>
        <w:rPr>
          <w:rFonts w:hint="eastAsia"/>
        </w:rPr>
        <w:t>和</w:t>
      </w:r>
      <w:proofErr w:type="spellStart"/>
      <w:r>
        <w:t>vmalloc</w:t>
      </w:r>
      <w:proofErr w:type="spellEnd"/>
      <w:r>
        <w:t>()</w:t>
      </w:r>
      <w:r>
        <w:rPr>
          <w:rFonts w:hint="eastAsia"/>
        </w:rPr>
        <w:t>分配的是内核态的内存分配函数。</w:t>
      </w:r>
    </w:p>
    <w:p w14:paraId="271F9704" w14:textId="77777777" w:rsidR="00F73C6D" w:rsidRDefault="00F73C6D" w:rsidP="00F73C6D">
      <w:pPr>
        <w:pStyle w:val="1f"/>
      </w:pPr>
      <w:proofErr w:type="spellStart"/>
      <w:proofErr w:type="gramStart"/>
      <w:r>
        <w:t>kmalloc</w:t>
      </w:r>
      <w:proofErr w:type="spellEnd"/>
      <w:r>
        <w:t>(</w:t>
      </w:r>
      <w:proofErr w:type="gramEnd"/>
      <w:r>
        <w:t>)</w:t>
      </w:r>
    </w:p>
    <w:p w14:paraId="01F13BA4" w14:textId="77777777" w:rsidR="00F73C6D" w:rsidRDefault="00F73C6D" w:rsidP="00F73C6D">
      <w:pPr>
        <w:pStyle w:val="1f"/>
      </w:pPr>
      <w:r>
        <w:rPr>
          <w:rFonts w:hint="eastAsia"/>
        </w:rPr>
        <w:t>功能：在设备驱动程序或者内核模块中动态分配内存。</w:t>
      </w:r>
    </w:p>
    <w:p w14:paraId="1E89A51F" w14:textId="77777777" w:rsidR="00F73C6D" w:rsidRDefault="00F73C6D" w:rsidP="00F73C6D">
      <w:pPr>
        <w:pStyle w:val="1f"/>
      </w:pPr>
      <w:r>
        <w:rPr>
          <w:rFonts w:hint="eastAsia"/>
        </w:rPr>
        <w:t>函数原型：</w:t>
      </w:r>
      <w:r>
        <w:t>static __</w:t>
      </w:r>
      <w:proofErr w:type="spellStart"/>
      <w:r>
        <w:t>always_inline</w:t>
      </w:r>
      <w:proofErr w:type="spellEnd"/>
      <w:r>
        <w:t xml:space="preserve"> void *</w:t>
      </w:r>
      <w:proofErr w:type="spellStart"/>
      <w:proofErr w:type="gramStart"/>
      <w:r>
        <w:t>kmalloc</w:t>
      </w:r>
      <w:proofErr w:type="spellEnd"/>
      <w:r>
        <w:t>(</w:t>
      </w:r>
      <w:proofErr w:type="spellStart"/>
      <w:proofErr w:type="gramEnd"/>
      <w:r>
        <w:t>size_t</w:t>
      </w:r>
      <w:proofErr w:type="spellEnd"/>
      <w:r>
        <w:t xml:space="preserve"> size, </w:t>
      </w:r>
      <w:proofErr w:type="spellStart"/>
      <w:r>
        <w:t>gfp_t</w:t>
      </w:r>
      <w:proofErr w:type="spellEnd"/>
      <w:r>
        <w:t xml:space="preserve"> flags)</w:t>
      </w:r>
    </w:p>
    <w:p w14:paraId="219065FD" w14:textId="77777777" w:rsidR="00F73C6D" w:rsidRDefault="00F73C6D" w:rsidP="00F73C6D">
      <w:pPr>
        <w:pStyle w:val="1f"/>
      </w:pPr>
      <w:r>
        <w:rPr>
          <w:rFonts w:hint="eastAsia"/>
        </w:rPr>
        <w:t>头文件：</w:t>
      </w:r>
      <w:r>
        <w:t>#include &lt;</w:t>
      </w:r>
      <w:proofErr w:type="spellStart"/>
      <w:r>
        <w:t>linux</w:t>
      </w:r>
      <w:proofErr w:type="spellEnd"/>
      <w:r>
        <w:t>/</w:t>
      </w:r>
      <w:proofErr w:type="spellStart"/>
      <w:r>
        <w:t>slab.h</w:t>
      </w:r>
      <w:proofErr w:type="spellEnd"/>
      <w:r>
        <w:t>&gt;</w:t>
      </w:r>
    </w:p>
    <w:p w14:paraId="3BA56F94" w14:textId="77777777" w:rsidR="00F73C6D" w:rsidRDefault="00F73C6D" w:rsidP="00F73C6D">
      <w:pPr>
        <w:pStyle w:val="1f"/>
      </w:pPr>
      <w:r>
        <w:rPr>
          <w:rFonts w:hint="eastAsia"/>
        </w:rPr>
        <w:t>参数说明：</w:t>
      </w:r>
    </w:p>
    <w:p w14:paraId="54B66458" w14:textId="77777777" w:rsidR="00F73C6D" w:rsidRDefault="00F73C6D" w:rsidP="00F73C6D">
      <w:pPr>
        <w:pStyle w:val="1f"/>
      </w:pPr>
      <w:r>
        <w:t>size</w:t>
      </w:r>
      <w:r>
        <w:rPr>
          <w:rFonts w:hint="eastAsia"/>
        </w:rPr>
        <w:t>：要分配内存的大小，以字节为单位。</w:t>
      </w:r>
    </w:p>
    <w:p w14:paraId="74346D2A" w14:textId="77777777" w:rsidR="00F73C6D" w:rsidRDefault="00F73C6D" w:rsidP="00F73C6D">
      <w:pPr>
        <w:pStyle w:val="1f"/>
      </w:pPr>
      <w:r>
        <w:t>flags</w:t>
      </w:r>
      <w:r>
        <w:rPr>
          <w:rFonts w:hint="eastAsia"/>
        </w:rPr>
        <w:t>：要分配的内存类型。如：</w:t>
      </w:r>
      <w:r>
        <w:t>GFP_USER</w:t>
      </w:r>
      <w:r>
        <w:rPr>
          <w:rFonts w:hint="eastAsia"/>
        </w:rPr>
        <w:t>（代表用户分配内存）、</w:t>
      </w:r>
      <w:r>
        <w:t>GFP_KERNEL</w:t>
      </w:r>
      <w:r>
        <w:rPr>
          <w:rFonts w:hint="eastAsia"/>
        </w:rPr>
        <w:t>（分配内核内存）、</w:t>
      </w:r>
      <w:r>
        <w:t>GFP_ATOMIC</w:t>
      </w:r>
      <w:r>
        <w:rPr>
          <w:rFonts w:hint="eastAsia"/>
        </w:rPr>
        <w:t>等（</w:t>
      </w:r>
      <w:proofErr w:type="gramStart"/>
      <w:r>
        <w:rPr>
          <w:rFonts w:hint="eastAsia"/>
        </w:rPr>
        <w:t>更多请</w:t>
      </w:r>
      <w:proofErr w:type="gramEnd"/>
      <w:r>
        <w:rPr>
          <w:rFonts w:hint="eastAsia"/>
        </w:rPr>
        <w:t>参考</w:t>
      </w:r>
      <w:r>
        <w:t xml:space="preserve"> </w:t>
      </w:r>
      <w:proofErr w:type="spellStart"/>
      <w:r>
        <w:t>linux</w:t>
      </w:r>
      <w:proofErr w:type="spellEnd"/>
      <w:r>
        <w:t>/</w:t>
      </w:r>
      <w:proofErr w:type="spellStart"/>
      <w:r>
        <w:t>gfp.h</w:t>
      </w:r>
      <w:proofErr w:type="spellEnd"/>
      <w:r>
        <w:rPr>
          <w:rFonts w:hint="eastAsia"/>
        </w:rPr>
        <w:t>）</w:t>
      </w:r>
    </w:p>
    <w:p w14:paraId="1A4CE55D" w14:textId="77777777" w:rsidR="00F73C6D" w:rsidRDefault="00F73C6D" w:rsidP="00F73C6D">
      <w:pPr>
        <w:pStyle w:val="1f"/>
      </w:pPr>
      <w:r>
        <w:rPr>
          <w:rFonts w:hint="eastAsia"/>
        </w:rPr>
        <w:t>返回值：分配成功时，返回分配的虚拟地址；分配失败时，返回</w:t>
      </w:r>
      <w:r>
        <w:t>NULL</w:t>
      </w:r>
      <w:r>
        <w:rPr>
          <w:rFonts w:hint="eastAsia"/>
        </w:rPr>
        <w:t>。</w:t>
      </w:r>
    </w:p>
    <w:p w14:paraId="1307D311" w14:textId="77777777" w:rsidR="00F73C6D" w:rsidRDefault="00F73C6D" w:rsidP="00F73C6D">
      <w:pPr>
        <w:pStyle w:val="1f"/>
      </w:pPr>
      <w:r>
        <w:rPr>
          <w:rFonts w:hint="eastAsia"/>
        </w:rPr>
        <w:t>特点：</w:t>
      </w:r>
    </w:p>
    <w:p w14:paraId="2E38E215" w14:textId="77777777" w:rsidR="00F73C6D" w:rsidRDefault="00F73C6D" w:rsidP="00F73C6D">
      <w:pPr>
        <w:pStyle w:val="1f"/>
      </w:pPr>
      <w:r>
        <w:rPr>
          <w:rFonts w:hint="eastAsia"/>
        </w:rPr>
        <w:t>分配的内存在物理上是连续的（这对于要进行</w:t>
      </w:r>
      <w:r>
        <w:t>DMA</w:t>
      </w:r>
      <w:r>
        <w:rPr>
          <w:rFonts w:hint="eastAsia"/>
        </w:rPr>
        <w:t>的设备十分重要），用于小内存分配。</w:t>
      </w:r>
    </w:p>
    <w:p w14:paraId="57460E3A" w14:textId="77777777" w:rsidR="00F73C6D" w:rsidRDefault="00F73C6D" w:rsidP="00F73C6D">
      <w:pPr>
        <w:pStyle w:val="1f"/>
      </w:pPr>
      <w:r>
        <w:rPr>
          <w:rFonts w:hint="eastAsia"/>
        </w:rPr>
        <w:t>最多只能分配</w:t>
      </w:r>
      <w:r>
        <w:t xml:space="preserve"> 32*PAGESIZE</w:t>
      </w:r>
      <w:r>
        <w:rPr>
          <w:rFonts w:hint="eastAsia"/>
        </w:rPr>
        <w:t>大小的内存。</w:t>
      </w:r>
    </w:p>
    <w:p w14:paraId="359CB5AA" w14:textId="77777777" w:rsidR="00F73C6D" w:rsidRDefault="00F73C6D" w:rsidP="00F73C6D">
      <w:pPr>
        <w:pStyle w:val="1f"/>
      </w:pPr>
      <w:r>
        <w:rPr>
          <w:rFonts w:hint="eastAsia"/>
        </w:rPr>
        <w:t>最小处理</w:t>
      </w:r>
      <w:r>
        <w:t xml:space="preserve"> 32 </w:t>
      </w:r>
      <w:r>
        <w:rPr>
          <w:rFonts w:hint="eastAsia"/>
        </w:rPr>
        <w:t>字节或者</w:t>
      </w:r>
      <w:r>
        <w:t xml:space="preserve"> 64 </w:t>
      </w:r>
      <w:r>
        <w:rPr>
          <w:rFonts w:hint="eastAsia"/>
        </w:rPr>
        <w:t>字节的内存块。</w:t>
      </w:r>
    </w:p>
    <w:p w14:paraId="57F2187E" w14:textId="77777777" w:rsidR="00F73C6D" w:rsidRDefault="00F73C6D" w:rsidP="00F73C6D">
      <w:pPr>
        <w:pStyle w:val="1f"/>
      </w:pPr>
      <w:r>
        <w:rPr>
          <w:rFonts w:hint="eastAsia"/>
        </w:rPr>
        <w:t>分配速度较快，内核中主要的内存分配方法。</w:t>
      </w:r>
    </w:p>
    <w:p w14:paraId="7DA27C87" w14:textId="77777777" w:rsidR="00F73C6D" w:rsidRDefault="00F73C6D" w:rsidP="00F73C6D">
      <w:pPr>
        <w:pStyle w:val="1f"/>
      </w:pPr>
      <w:r>
        <w:rPr>
          <w:rFonts w:hint="eastAsia"/>
        </w:rPr>
        <w:t>使用完之后，用</w:t>
      </w:r>
      <w:r>
        <w:t xml:space="preserve"> </w:t>
      </w:r>
      <w:proofErr w:type="spellStart"/>
      <w:r>
        <w:t>kfree</w:t>
      </w:r>
      <w:proofErr w:type="spellEnd"/>
      <w:r>
        <w:t xml:space="preserve">() </w:t>
      </w:r>
      <w:r>
        <w:rPr>
          <w:rFonts w:hint="eastAsia"/>
        </w:rPr>
        <w:t>释放内存：</w:t>
      </w:r>
      <w:r>
        <w:t xml:space="preserve">void </w:t>
      </w:r>
      <w:proofErr w:type="spellStart"/>
      <w:proofErr w:type="gramStart"/>
      <w:r>
        <w:t>kfree</w:t>
      </w:r>
      <w:proofErr w:type="spellEnd"/>
      <w:r>
        <w:t>(</w:t>
      </w:r>
      <w:proofErr w:type="gramEnd"/>
      <w:r>
        <w:t>const void *);</w:t>
      </w:r>
    </w:p>
    <w:p w14:paraId="5D903051" w14:textId="77777777" w:rsidR="00F73C6D" w:rsidRDefault="00F73C6D" w:rsidP="00F73C6D">
      <w:pPr>
        <w:pStyle w:val="1f"/>
      </w:pPr>
      <w:proofErr w:type="spellStart"/>
      <w:proofErr w:type="gramStart"/>
      <w:r>
        <w:t>vmalloc</w:t>
      </w:r>
      <w:proofErr w:type="spellEnd"/>
      <w:r>
        <w:t>(</w:t>
      </w:r>
      <w:proofErr w:type="gramEnd"/>
      <w:r>
        <w:t>)</w:t>
      </w:r>
    </w:p>
    <w:p w14:paraId="7F9A7534" w14:textId="77777777" w:rsidR="00F73C6D" w:rsidRDefault="00F73C6D" w:rsidP="00F73C6D">
      <w:pPr>
        <w:pStyle w:val="1f"/>
      </w:pPr>
      <w:r>
        <w:rPr>
          <w:rFonts w:hint="eastAsia"/>
        </w:rPr>
        <w:t>功能：在设备驱动程序或者内核模块中动态分配内存。</w:t>
      </w:r>
    </w:p>
    <w:p w14:paraId="638F4DAA" w14:textId="77777777" w:rsidR="00F73C6D" w:rsidRDefault="00F73C6D" w:rsidP="00F73C6D">
      <w:pPr>
        <w:pStyle w:val="1f"/>
      </w:pPr>
      <w:r>
        <w:rPr>
          <w:rFonts w:hint="eastAsia"/>
        </w:rPr>
        <w:t>函数原型：</w:t>
      </w:r>
      <w:r>
        <w:t>void *</w:t>
      </w:r>
      <w:proofErr w:type="spellStart"/>
      <w:proofErr w:type="gramStart"/>
      <w:r>
        <w:t>vmalloc</w:t>
      </w:r>
      <w:proofErr w:type="spellEnd"/>
      <w:r>
        <w:t>(</w:t>
      </w:r>
      <w:proofErr w:type="gramEnd"/>
      <w:r>
        <w:t>unsigned long size)</w:t>
      </w:r>
    </w:p>
    <w:p w14:paraId="0BA363AE" w14:textId="77777777" w:rsidR="00F73C6D" w:rsidRDefault="00F73C6D" w:rsidP="00F73C6D">
      <w:pPr>
        <w:pStyle w:val="1f"/>
      </w:pPr>
      <w:r>
        <w:rPr>
          <w:rFonts w:hint="eastAsia"/>
        </w:rPr>
        <w:t>头文件：</w:t>
      </w:r>
      <w:r>
        <w:t>#include &lt;</w:t>
      </w:r>
      <w:proofErr w:type="spellStart"/>
      <w:r>
        <w:t>linux</w:t>
      </w:r>
      <w:proofErr w:type="spellEnd"/>
      <w:r>
        <w:t>/</w:t>
      </w:r>
      <w:proofErr w:type="spellStart"/>
      <w:r>
        <w:t>vmalloc.h</w:t>
      </w:r>
      <w:proofErr w:type="spellEnd"/>
      <w:r>
        <w:t>&gt;</w:t>
      </w:r>
    </w:p>
    <w:p w14:paraId="1633B36D" w14:textId="77777777" w:rsidR="00F73C6D" w:rsidRDefault="00F73C6D" w:rsidP="00F73C6D">
      <w:pPr>
        <w:pStyle w:val="1f"/>
      </w:pPr>
      <w:r>
        <w:rPr>
          <w:rFonts w:hint="eastAsia"/>
        </w:rPr>
        <w:lastRenderedPageBreak/>
        <w:t>参数说明：</w:t>
      </w:r>
    </w:p>
    <w:p w14:paraId="58770C53" w14:textId="77777777" w:rsidR="00F73C6D" w:rsidRDefault="00F73C6D" w:rsidP="00F73C6D">
      <w:pPr>
        <w:pStyle w:val="1f"/>
      </w:pPr>
      <w:r>
        <w:t>size</w:t>
      </w:r>
      <w:r>
        <w:rPr>
          <w:rFonts w:hint="eastAsia"/>
        </w:rPr>
        <w:t>：要分配内存的大小，以字节为单位。</w:t>
      </w:r>
    </w:p>
    <w:p w14:paraId="6A20C10A" w14:textId="77777777" w:rsidR="00F73C6D" w:rsidRDefault="00F73C6D" w:rsidP="00F73C6D">
      <w:pPr>
        <w:pStyle w:val="1f"/>
      </w:pPr>
      <w:r>
        <w:rPr>
          <w:rFonts w:hint="eastAsia"/>
        </w:rPr>
        <w:t>返回值：分配成功时，返回分配的虚拟地址；分配失败时，返回</w:t>
      </w:r>
      <w:r>
        <w:t xml:space="preserve"> NULL</w:t>
      </w:r>
      <w:r>
        <w:rPr>
          <w:rFonts w:hint="eastAsia"/>
        </w:rPr>
        <w:t>。</w:t>
      </w:r>
    </w:p>
    <w:p w14:paraId="059A8443" w14:textId="77777777" w:rsidR="00F73C6D" w:rsidRDefault="00F73C6D" w:rsidP="00F73C6D">
      <w:pPr>
        <w:pStyle w:val="1f"/>
      </w:pPr>
      <w:r>
        <w:rPr>
          <w:rFonts w:hint="eastAsia"/>
        </w:rPr>
        <w:t>特点：</w:t>
      </w:r>
    </w:p>
    <w:p w14:paraId="13D0B9D6" w14:textId="77777777" w:rsidR="00F73C6D" w:rsidRDefault="00F73C6D" w:rsidP="00F73C6D">
      <w:pPr>
        <w:pStyle w:val="1f"/>
      </w:pPr>
      <w:r>
        <w:rPr>
          <w:rFonts w:hint="eastAsia"/>
        </w:rPr>
        <w:t>分配的内存：虚拟地址连续，物理地址不连续。</w:t>
      </w:r>
    </w:p>
    <w:p w14:paraId="497602C2" w14:textId="77777777" w:rsidR="00F73C6D" w:rsidRDefault="00F73C6D" w:rsidP="00F73C6D">
      <w:pPr>
        <w:pStyle w:val="1f"/>
      </w:pPr>
      <w:r>
        <w:rPr>
          <w:rFonts w:hint="eastAsia"/>
        </w:rPr>
        <w:t>最小处理</w:t>
      </w:r>
      <w:r>
        <w:t xml:space="preserve"> 4KB </w:t>
      </w:r>
      <w:r>
        <w:rPr>
          <w:rFonts w:hint="eastAsia"/>
        </w:rPr>
        <w:t>的内存块。</w:t>
      </w:r>
    </w:p>
    <w:p w14:paraId="4F54B946" w14:textId="77777777" w:rsidR="00F73C6D" w:rsidRDefault="00F73C6D" w:rsidP="00F73C6D">
      <w:pPr>
        <w:pStyle w:val="1f"/>
      </w:pPr>
      <w:r>
        <w:rPr>
          <w:rFonts w:hint="eastAsia"/>
        </w:rPr>
        <w:t>分配速度较慢，一般用于大块内存的分配。</w:t>
      </w:r>
    </w:p>
    <w:p w14:paraId="00548262" w14:textId="77777777" w:rsidR="00F73C6D" w:rsidRDefault="00F73C6D" w:rsidP="00F73C6D">
      <w:pPr>
        <w:pStyle w:val="1f"/>
      </w:pPr>
      <w:r>
        <w:rPr>
          <w:rFonts w:hint="eastAsia"/>
        </w:rPr>
        <w:t>使用完之后，用</w:t>
      </w:r>
      <w:r>
        <w:t xml:space="preserve"> </w:t>
      </w:r>
      <w:proofErr w:type="spellStart"/>
      <w:r>
        <w:t>vfree</w:t>
      </w:r>
      <w:proofErr w:type="spellEnd"/>
      <w:r>
        <w:t xml:space="preserve">() </w:t>
      </w:r>
      <w:r>
        <w:rPr>
          <w:rFonts w:hint="eastAsia"/>
        </w:rPr>
        <w:t>释放内存：</w:t>
      </w:r>
      <w:r>
        <w:t xml:space="preserve">void </w:t>
      </w:r>
      <w:proofErr w:type="spellStart"/>
      <w:proofErr w:type="gramStart"/>
      <w:r>
        <w:t>vfree</w:t>
      </w:r>
      <w:proofErr w:type="spellEnd"/>
      <w:r>
        <w:t>(</w:t>
      </w:r>
      <w:proofErr w:type="gramEnd"/>
      <w:r>
        <w:t>const void *</w:t>
      </w:r>
      <w:proofErr w:type="spellStart"/>
      <w:r>
        <w:t>addr</w:t>
      </w:r>
      <w:proofErr w:type="spellEnd"/>
      <w:r>
        <w:t>)</w:t>
      </w:r>
    </w:p>
    <w:p w14:paraId="451A95CF" w14:textId="77777777" w:rsidR="00F73C6D" w:rsidRDefault="00F73C6D" w:rsidP="00F73C6D">
      <w:pPr>
        <w:pStyle w:val="1f"/>
        <w:rPr>
          <w:lang w:eastAsia="x-none"/>
        </w:rPr>
      </w:pPr>
      <w:r>
        <w:rPr>
          <w:rFonts w:hint="eastAsia"/>
        </w:rPr>
        <w:t>二、内存布局</w:t>
      </w:r>
    </w:p>
    <w:p w14:paraId="27F2067C" w14:textId="77777777" w:rsidR="00F73C6D" w:rsidRDefault="00F73C6D" w:rsidP="00F73C6D">
      <w:pPr>
        <w:pStyle w:val="1f"/>
      </w:pPr>
      <w:r>
        <w:rPr>
          <w:rFonts w:hint="eastAsia"/>
        </w:rPr>
        <w:t>不同的体系架构，内存布局各不相同，在内核源码的</w:t>
      </w:r>
      <w:r>
        <w:t>Document</w:t>
      </w:r>
      <w:r>
        <w:rPr>
          <w:rFonts w:hint="eastAsia"/>
        </w:rPr>
        <w:t>目录下，有部分架构关于内核布局的详细描述，如：</w:t>
      </w:r>
    </w:p>
    <w:p w14:paraId="0AEF9493" w14:textId="77777777" w:rsidR="00F73C6D" w:rsidRDefault="00F73C6D" w:rsidP="00F73C6D">
      <w:pPr>
        <w:pStyle w:val="1f"/>
      </w:pPr>
      <w:r>
        <w:t>arm64: Documentation/arm64/memory.txt</w:t>
      </w:r>
    </w:p>
    <w:p w14:paraId="2423707E" w14:textId="77777777" w:rsidR="00F73C6D" w:rsidRDefault="00F73C6D" w:rsidP="00F73C6D">
      <w:pPr>
        <w:pStyle w:val="1f"/>
        <w:rPr>
          <w:lang w:eastAsia="x-none"/>
        </w:rPr>
      </w:pPr>
      <w:r>
        <w:rPr>
          <w:rFonts w:hint="eastAsia"/>
        </w:rPr>
        <w:t>三、内核模块编程</w:t>
      </w:r>
    </w:p>
    <w:p w14:paraId="7E9F683D" w14:textId="77777777" w:rsidR="00F73C6D" w:rsidRDefault="00F73C6D" w:rsidP="00F73C6D">
      <w:pPr>
        <w:pStyle w:val="1f"/>
      </w:pPr>
      <w:r>
        <w:rPr>
          <w:rFonts w:hint="eastAsia"/>
        </w:rPr>
        <w:t>源码编写</w:t>
      </w:r>
      <w:r>
        <w:t>—— .c</w:t>
      </w:r>
      <w:r>
        <w:rPr>
          <w:rFonts w:hint="eastAsia"/>
        </w:rPr>
        <w:t>源文件</w:t>
      </w:r>
    </w:p>
    <w:p w14:paraId="446EDD87" w14:textId="77777777" w:rsidR="00F73C6D" w:rsidRDefault="00F73C6D" w:rsidP="00F73C6D">
      <w:pPr>
        <w:pStyle w:val="1f"/>
      </w:pPr>
      <w:proofErr w:type="spellStart"/>
      <w:r>
        <w:t>Makefile</w:t>
      </w:r>
      <w:proofErr w:type="spellEnd"/>
      <w:r>
        <w:rPr>
          <w:rFonts w:hint="eastAsia"/>
        </w:rPr>
        <w:t>文件编写</w:t>
      </w:r>
    </w:p>
    <w:p w14:paraId="6C355723" w14:textId="77777777" w:rsidR="00F73C6D" w:rsidRDefault="00F73C6D" w:rsidP="00F73C6D">
      <w:pPr>
        <w:pStyle w:val="1f"/>
      </w:pPr>
      <w:r>
        <w:rPr>
          <w:rFonts w:hint="eastAsia"/>
        </w:rPr>
        <w:t>编译模块</w:t>
      </w:r>
      <w:r>
        <w:t>——make</w:t>
      </w:r>
    </w:p>
    <w:p w14:paraId="555CC469" w14:textId="77777777" w:rsidR="00F73C6D" w:rsidRDefault="00F73C6D" w:rsidP="00F73C6D">
      <w:pPr>
        <w:pStyle w:val="1f"/>
      </w:pPr>
      <w:r>
        <w:rPr>
          <w:rFonts w:hint="eastAsia"/>
        </w:rPr>
        <w:t>模块</w:t>
      </w:r>
      <w:proofErr w:type="gramStart"/>
      <w:r>
        <w:rPr>
          <w:rFonts w:hint="eastAsia"/>
        </w:rPr>
        <w:t>加载进内核</w:t>
      </w:r>
      <w:proofErr w:type="gramEnd"/>
      <w:r>
        <w:t>——</w:t>
      </w:r>
      <w:proofErr w:type="spellStart"/>
      <w:r>
        <w:t>insmod</w:t>
      </w:r>
      <w:proofErr w:type="spellEnd"/>
    </w:p>
    <w:p w14:paraId="62E7E328" w14:textId="77777777" w:rsidR="00F73C6D" w:rsidRDefault="00F73C6D" w:rsidP="00F73C6D">
      <w:pPr>
        <w:pStyle w:val="1f"/>
      </w:pPr>
      <w:r>
        <w:rPr>
          <w:rFonts w:hint="eastAsia"/>
        </w:rPr>
        <w:t>查看加载的内容</w:t>
      </w:r>
      <w:r>
        <w:t>——</w:t>
      </w:r>
      <w:proofErr w:type="spellStart"/>
      <w:r>
        <w:t>dmesg</w:t>
      </w:r>
      <w:proofErr w:type="spellEnd"/>
    </w:p>
    <w:p w14:paraId="75026EC3" w14:textId="77777777" w:rsidR="00F73C6D" w:rsidRDefault="00F73C6D" w:rsidP="00F73C6D">
      <w:pPr>
        <w:pStyle w:val="1f"/>
      </w:pPr>
      <w:r>
        <w:rPr>
          <w:rFonts w:hint="eastAsia"/>
        </w:rPr>
        <w:t>查看内核模块</w:t>
      </w:r>
      <w:r>
        <w:t>——</w:t>
      </w:r>
      <w:proofErr w:type="spellStart"/>
      <w:r>
        <w:t>lsmod</w:t>
      </w:r>
      <w:proofErr w:type="spellEnd"/>
    </w:p>
    <w:p w14:paraId="79602AFE" w14:textId="77777777" w:rsidR="00F73C6D" w:rsidRDefault="00F73C6D" w:rsidP="00F73C6D">
      <w:pPr>
        <w:pStyle w:val="1f"/>
      </w:pPr>
      <w:r>
        <w:rPr>
          <w:rFonts w:hint="eastAsia"/>
        </w:rPr>
        <w:t>卸载内核模块</w:t>
      </w:r>
      <w:r>
        <w:t>——</w:t>
      </w:r>
      <w:proofErr w:type="spellStart"/>
      <w:r>
        <w:t>rmmod</w:t>
      </w:r>
      <w:proofErr w:type="spellEnd"/>
    </w:p>
    <w:p w14:paraId="795E51B9" w14:textId="39CF9314" w:rsidR="00F73C6D" w:rsidRDefault="00F73C6D" w:rsidP="00D837EB">
      <w:pPr>
        <w:pStyle w:val="3"/>
        <w:numPr>
          <w:ilvl w:val="2"/>
          <w:numId w:val="15"/>
        </w:numPr>
      </w:pPr>
      <w:bookmarkStart w:id="31" w:name="_Toc59480143"/>
      <w:r>
        <w:rPr>
          <w:rFonts w:hint="eastAsia"/>
        </w:rPr>
        <w:t>任务描述</w:t>
      </w:r>
      <w:bookmarkEnd w:id="31"/>
    </w:p>
    <w:p w14:paraId="3272255D" w14:textId="77777777" w:rsidR="00F73C6D" w:rsidRDefault="00F73C6D" w:rsidP="00D837EB">
      <w:pPr>
        <w:pStyle w:val="4a"/>
        <w:numPr>
          <w:ilvl w:val="0"/>
          <w:numId w:val="18"/>
        </w:numPr>
        <w:ind w:left="1446"/>
        <w:rPr>
          <w:lang w:val="zh-CN"/>
        </w:rPr>
      </w:pPr>
      <w:r>
        <w:rPr>
          <w:rFonts w:hint="eastAsia"/>
          <w:lang w:val="zh-CN"/>
        </w:rPr>
        <w:t>使用</w:t>
      </w:r>
      <w:r>
        <w:rPr>
          <w:lang w:val="zh-CN"/>
        </w:rPr>
        <w:t>kmalloc</w:t>
      </w:r>
      <w:r>
        <w:rPr>
          <w:rFonts w:hint="eastAsia"/>
          <w:lang w:val="zh-CN"/>
        </w:rPr>
        <w:t>分配</w:t>
      </w:r>
      <w:r>
        <w:rPr>
          <w:lang w:val="zh-CN"/>
        </w:rPr>
        <w:t>1KB</w:t>
      </w:r>
      <w:r>
        <w:rPr>
          <w:rFonts w:hint="eastAsia"/>
          <w:lang w:val="zh-CN"/>
        </w:rPr>
        <w:t>，</w:t>
      </w:r>
      <w:r>
        <w:rPr>
          <w:lang w:val="zh-CN"/>
        </w:rPr>
        <w:t>8KB</w:t>
      </w:r>
      <w:r>
        <w:rPr>
          <w:rFonts w:hint="eastAsia"/>
          <w:lang w:val="zh-CN"/>
        </w:rPr>
        <w:t>的内存，打印指针地址；</w:t>
      </w:r>
    </w:p>
    <w:p w14:paraId="60101DB3" w14:textId="77777777" w:rsidR="00F73C6D" w:rsidRDefault="00F73C6D" w:rsidP="00D837EB">
      <w:pPr>
        <w:pStyle w:val="4a"/>
        <w:numPr>
          <w:ilvl w:val="0"/>
          <w:numId w:val="18"/>
        </w:numPr>
        <w:ind w:left="1446"/>
      </w:pPr>
      <w:r>
        <w:rPr>
          <w:rFonts w:hint="eastAsia"/>
        </w:rPr>
        <w:t>使用</w:t>
      </w:r>
      <w:proofErr w:type="spellStart"/>
      <w:r>
        <w:t>vmalloc</w:t>
      </w:r>
      <w:proofErr w:type="spellEnd"/>
      <w:r>
        <w:rPr>
          <w:rFonts w:hint="eastAsia"/>
        </w:rPr>
        <w:t>分配</w:t>
      </w:r>
      <w:r>
        <w:t>8KB</w:t>
      </w:r>
      <w:r>
        <w:rPr>
          <w:rFonts w:hint="eastAsia"/>
        </w:rPr>
        <w:t>、</w:t>
      </w:r>
      <w:r>
        <w:t>1MB</w:t>
      </w:r>
      <w:r>
        <w:rPr>
          <w:rFonts w:hint="eastAsia"/>
        </w:rPr>
        <w:t>、</w:t>
      </w:r>
      <w:r>
        <w:t>64MB</w:t>
      </w:r>
      <w:r>
        <w:rPr>
          <w:rFonts w:hint="eastAsia"/>
        </w:rPr>
        <w:t>的内存，打印指针地址；</w:t>
      </w:r>
    </w:p>
    <w:p w14:paraId="65504FB7" w14:textId="77777777" w:rsidR="00F73C6D" w:rsidRDefault="00F73C6D" w:rsidP="00D837EB">
      <w:pPr>
        <w:pStyle w:val="4a"/>
        <w:numPr>
          <w:ilvl w:val="0"/>
          <w:numId w:val="18"/>
        </w:numPr>
        <w:ind w:left="1446"/>
        <w:rPr>
          <w:rFonts w:cs="Huawei Sans"/>
          <w:lang w:eastAsia="x-none"/>
        </w:rPr>
      </w:pPr>
      <w:r>
        <w:rPr>
          <w:rFonts w:hint="eastAsia"/>
          <w:lang w:val="zh-CN"/>
        </w:rPr>
        <w:t>查看已分配的内存，根据机器是</w:t>
      </w:r>
      <w:r>
        <w:rPr>
          <w:lang w:val="zh-CN"/>
        </w:rPr>
        <w:t>32</w:t>
      </w:r>
      <w:r>
        <w:rPr>
          <w:rFonts w:hint="eastAsia"/>
          <w:lang w:val="zh-CN"/>
        </w:rPr>
        <w:t>位或</w:t>
      </w:r>
      <w:r>
        <w:rPr>
          <w:lang w:val="zh-CN"/>
        </w:rPr>
        <w:t>64</w:t>
      </w:r>
      <w:r>
        <w:rPr>
          <w:rFonts w:hint="eastAsia"/>
          <w:lang w:val="zh-CN"/>
        </w:rPr>
        <w:t>位的情况，分析地址落在的区域。</w:t>
      </w:r>
    </w:p>
    <w:p w14:paraId="550F0AB4" w14:textId="77777777" w:rsidR="00F73C6D" w:rsidRDefault="00F73C6D" w:rsidP="00DD692F">
      <w:pPr>
        <w:pStyle w:val="2"/>
      </w:pPr>
      <w:bookmarkStart w:id="32" w:name="_Toc59480144"/>
      <w:r>
        <w:rPr>
          <w:rFonts w:hint="eastAsia"/>
        </w:rPr>
        <w:t>实验目的</w:t>
      </w:r>
      <w:bookmarkEnd w:id="32"/>
    </w:p>
    <w:p w14:paraId="3D1A7275" w14:textId="77777777" w:rsidR="00F73C6D" w:rsidRDefault="00F73C6D" w:rsidP="00D837EB">
      <w:pPr>
        <w:pStyle w:val="4a"/>
        <w:numPr>
          <w:ilvl w:val="0"/>
          <w:numId w:val="18"/>
        </w:numPr>
        <w:ind w:left="1446"/>
      </w:pPr>
      <w:r>
        <w:rPr>
          <w:rFonts w:hint="eastAsia"/>
        </w:rPr>
        <w:t>掌握正确编写满足功能的源文件，正确编译。</w:t>
      </w:r>
    </w:p>
    <w:p w14:paraId="3AA5CEE4" w14:textId="77777777" w:rsidR="00F73C6D" w:rsidRDefault="00F73C6D" w:rsidP="00D837EB">
      <w:pPr>
        <w:pStyle w:val="4a"/>
        <w:numPr>
          <w:ilvl w:val="0"/>
          <w:numId w:val="18"/>
        </w:numPr>
        <w:ind w:left="1446"/>
      </w:pPr>
      <w:r>
        <w:rPr>
          <w:rFonts w:hint="eastAsia"/>
        </w:rPr>
        <w:t>掌握正常加载、卸载内核模块；且内核模块功能满足任务所述。</w:t>
      </w:r>
    </w:p>
    <w:p w14:paraId="05FED93F" w14:textId="77777777" w:rsidR="00F73C6D" w:rsidRDefault="00F73C6D" w:rsidP="00D837EB">
      <w:pPr>
        <w:pStyle w:val="4a"/>
        <w:numPr>
          <w:ilvl w:val="0"/>
          <w:numId w:val="18"/>
        </w:numPr>
        <w:ind w:left="1446"/>
      </w:pPr>
      <w:r>
        <w:rPr>
          <w:rFonts w:hint="eastAsia"/>
        </w:rPr>
        <w:t>了解操作系统的内存管理。</w:t>
      </w:r>
    </w:p>
    <w:p w14:paraId="1CE10641" w14:textId="77777777" w:rsidR="00F73C6D" w:rsidRDefault="00F73C6D" w:rsidP="00DD692F">
      <w:pPr>
        <w:pStyle w:val="2"/>
      </w:pPr>
      <w:bookmarkStart w:id="33" w:name="_Toc59480145"/>
      <w:r>
        <w:rPr>
          <w:rFonts w:hint="eastAsia"/>
        </w:rPr>
        <w:lastRenderedPageBreak/>
        <w:t>实验任务</w:t>
      </w:r>
      <w:bookmarkEnd w:id="33"/>
    </w:p>
    <w:p w14:paraId="7FB9A036" w14:textId="77777777" w:rsidR="00F73C6D" w:rsidRDefault="00F73C6D" w:rsidP="00D837EB">
      <w:pPr>
        <w:pStyle w:val="3"/>
        <w:numPr>
          <w:ilvl w:val="2"/>
          <w:numId w:val="15"/>
        </w:numPr>
      </w:pPr>
      <w:bookmarkStart w:id="34" w:name="_Toc59480146"/>
      <w:r>
        <w:rPr>
          <w:rFonts w:hint="eastAsia"/>
        </w:rPr>
        <w:t>使用</w:t>
      </w:r>
      <w:r>
        <w:t>kmalloc</w:t>
      </w:r>
      <w:r>
        <w:rPr>
          <w:rFonts w:hint="eastAsia"/>
        </w:rPr>
        <w:t>分配</w:t>
      </w:r>
      <w:r>
        <w:t>1KB</w:t>
      </w:r>
      <w:r>
        <w:rPr>
          <w:rFonts w:hint="eastAsia"/>
        </w:rPr>
        <w:t>，</w:t>
      </w:r>
      <w:r>
        <w:t>8KB</w:t>
      </w:r>
      <w:r>
        <w:rPr>
          <w:rFonts w:hint="eastAsia"/>
        </w:rPr>
        <w:t>的内存，打印指针地址</w:t>
      </w:r>
      <w:bookmarkEnd w:id="34"/>
    </w:p>
    <w:p w14:paraId="0F442517" w14:textId="77777777" w:rsidR="00F73C6D" w:rsidRDefault="00F73C6D" w:rsidP="00D837EB">
      <w:pPr>
        <w:pStyle w:val="30"/>
        <w:numPr>
          <w:ilvl w:val="5"/>
          <w:numId w:val="15"/>
        </w:numPr>
        <w:tabs>
          <w:tab w:val="num" w:pos="1418"/>
        </w:tabs>
        <w:ind w:left="1620" w:right="200" w:hanging="425"/>
        <w:rPr>
          <w:rFonts w:cs="Huawei Sans"/>
          <w:lang w:bidi="hi-IN"/>
        </w:rPr>
      </w:pPr>
      <w:r>
        <w:rPr>
          <w:rFonts w:hint="eastAsia"/>
        </w:rPr>
        <w:t>正确编写满足功能的源文件，包括</w:t>
      </w:r>
      <w:r>
        <w:rPr>
          <w:lang w:eastAsia="x-none"/>
        </w:rPr>
        <w:t>.c</w:t>
      </w:r>
      <w:proofErr w:type="spellStart"/>
      <w:r>
        <w:rPr>
          <w:rFonts w:hint="eastAsia"/>
          <w:lang w:val="x-none" w:eastAsia="x-none"/>
        </w:rPr>
        <w:t>源文件</w:t>
      </w:r>
      <w:r>
        <w:rPr>
          <w:rFonts w:hint="eastAsia"/>
        </w:rPr>
        <w:t>和</w:t>
      </w:r>
      <w:r>
        <w:rPr>
          <w:lang w:eastAsia="x-none"/>
        </w:rPr>
        <w:t>Makefile</w:t>
      </w:r>
      <w:r>
        <w:rPr>
          <w:rFonts w:hint="eastAsia"/>
          <w:lang w:val="x-none" w:eastAsia="x-none"/>
        </w:rPr>
        <w:t>文件</w:t>
      </w:r>
      <w:r>
        <w:rPr>
          <w:rFonts w:hint="eastAsia"/>
        </w:rPr>
        <w:t>。在这里我们的示例源文件存放在</w:t>
      </w:r>
      <w:r>
        <w:t>tasks_k</w:t>
      </w:r>
      <w:proofErr w:type="spellEnd"/>
      <w:r>
        <w:t>/2/task1</w:t>
      </w:r>
      <w:r>
        <w:rPr>
          <w:rFonts w:hint="eastAsia"/>
        </w:rPr>
        <w:t>目录下。</w:t>
      </w:r>
    </w:p>
    <w:p w14:paraId="444FA55E" w14:textId="77777777" w:rsidR="00F73C6D" w:rsidRDefault="00F73C6D" w:rsidP="00F73C6D">
      <w:pPr>
        <w:pStyle w:val="2f5"/>
        <w:rPr>
          <w:b/>
        </w:rPr>
      </w:pPr>
      <w:r>
        <w:t>[</w:t>
      </w:r>
      <w:proofErr w:type="spellStart"/>
      <w:r>
        <w:t>root@localhost</w:t>
      </w:r>
      <w:proofErr w:type="spellEnd"/>
      <w:r>
        <w:t xml:space="preserve"> </w:t>
      </w:r>
      <w:proofErr w:type="gramStart"/>
      <w:r>
        <w:t>~]#</w:t>
      </w:r>
      <w:proofErr w:type="gramEnd"/>
      <w:r>
        <w:t xml:space="preserve"> </w:t>
      </w:r>
      <w:r>
        <w:rPr>
          <w:b/>
        </w:rPr>
        <w:t xml:space="preserve">cd </w:t>
      </w:r>
      <w:proofErr w:type="spellStart"/>
      <w:r>
        <w:rPr>
          <w:b/>
        </w:rPr>
        <w:t>tasks_k</w:t>
      </w:r>
      <w:proofErr w:type="spellEnd"/>
      <w:r>
        <w:rPr>
          <w:b/>
        </w:rPr>
        <w:t>/2/task1</w:t>
      </w:r>
    </w:p>
    <w:p w14:paraId="3E87E1F6"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r>
        <w:rPr>
          <w:b/>
        </w:rPr>
        <w:t>ls</w:t>
      </w:r>
    </w:p>
    <w:p w14:paraId="7DF479E6" w14:textId="77777777" w:rsidR="00F73C6D" w:rsidRDefault="00F73C6D" w:rsidP="00F73C6D">
      <w:pPr>
        <w:pStyle w:val="2f5"/>
      </w:pPr>
      <w:proofErr w:type="spellStart"/>
      <w:r>
        <w:t>kmalloc.</w:t>
      </w:r>
      <w:proofErr w:type="gramStart"/>
      <w:r>
        <w:t>c</w:t>
      </w:r>
      <w:proofErr w:type="spellEnd"/>
      <w:r>
        <w:t xml:space="preserve">  </w:t>
      </w:r>
      <w:proofErr w:type="spellStart"/>
      <w:r>
        <w:t>Makefile</w:t>
      </w:r>
      <w:proofErr w:type="spellEnd"/>
      <w:proofErr w:type="gramEnd"/>
    </w:p>
    <w:p w14:paraId="26F55D19" w14:textId="77777777" w:rsidR="00F73C6D" w:rsidRDefault="00F73C6D" w:rsidP="00D837EB">
      <w:pPr>
        <w:pStyle w:val="30"/>
        <w:numPr>
          <w:ilvl w:val="5"/>
          <w:numId w:val="15"/>
        </w:numPr>
        <w:tabs>
          <w:tab w:val="num" w:pos="1418"/>
        </w:tabs>
        <w:ind w:left="1620" w:right="200" w:hanging="425"/>
      </w:pPr>
      <w:r>
        <w:rPr>
          <w:rFonts w:hint="eastAsia"/>
        </w:rPr>
        <w:t>编译源文件</w:t>
      </w:r>
    </w:p>
    <w:p w14:paraId="2E015B54"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r>
        <w:rPr>
          <w:b/>
        </w:rPr>
        <w:t>make</w:t>
      </w:r>
    </w:p>
    <w:p w14:paraId="051977CA" w14:textId="77777777" w:rsidR="00F73C6D" w:rsidRDefault="00F73C6D" w:rsidP="00F73C6D">
      <w:pPr>
        <w:pStyle w:val="2f5"/>
      </w:pPr>
      <w:r>
        <w:t>make -C /root/kernel M=/root/</w:t>
      </w:r>
      <w:proofErr w:type="spellStart"/>
      <w:r>
        <w:t>tasks_k</w:t>
      </w:r>
      <w:proofErr w:type="spellEnd"/>
      <w:r>
        <w:t>/2/task1 modules</w:t>
      </w:r>
    </w:p>
    <w:p w14:paraId="3D1544CB" w14:textId="77777777" w:rsidR="00F73C6D" w:rsidRDefault="00F73C6D" w:rsidP="00F73C6D">
      <w:pPr>
        <w:pStyle w:val="2f5"/>
      </w:pPr>
      <w:proofErr w:type="gramStart"/>
      <w:r>
        <w:t>make[</w:t>
      </w:r>
      <w:proofErr w:type="gramEnd"/>
      <w:r>
        <w:t>1]: Entering directory '/root/kernel'</w:t>
      </w:r>
    </w:p>
    <w:p w14:paraId="73FCF35D" w14:textId="77777777" w:rsidR="00F73C6D" w:rsidRDefault="00F73C6D" w:rsidP="00F73C6D">
      <w:pPr>
        <w:pStyle w:val="2f5"/>
      </w:pPr>
      <w:r>
        <w:t xml:space="preserve">  CC [M</w:t>
      </w:r>
      <w:proofErr w:type="gramStart"/>
      <w:r>
        <w:t>]  /</w:t>
      </w:r>
      <w:proofErr w:type="gramEnd"/>
      <w:r>
        <w:t>root/</w:t>
      </w:r>
      <w:proofErr w:type="spellStart"/>
      <w:r>
        <w:t>tasks_k</w:t>
      </w:r>
      <w:proofErr w:type="spellEnd"/>
      <w:r>
        <w:t>/2/task1/</w:t>
      </w:r>
      <w:proofErr w:type="spellStart"/>
      <w:r>
        <w:t>kmalloc.o</w:t>
      </w:r>
      <w:proofErr w:type="spellEnd"/>
    </w:p>
    <w:p w14:paraId="4A112BE6" w14:textId="77777777" w:rsidR="00F73C6D" w:rsidRDefault="00F73C6D" w:rsidP="00F73C6D">
      <w:pPr>
        <w:pStyle w:val="2f5"/>
      </w:pPr>
      <w:r>
        <w:t xml:space="preserve">  Building modules, stage 2.</w:t>
      </w:r>
    </w:p>
    <w:p w14:paraId="0FCDECCD" w14:textId="77777777" w:rsidR="00F73C6D" w:rsidRDefault="00F73C6D" w:rsidP="00F73C6D">
      <w:pPr>
        <w:pStyle w:val="2f5"/>
      </w:pPr>
      <w:r>
        <w:t xml:space="preserve">  MODPOST 1 modules</w:t>
      </w:r>
    </w:p>
    <w:p w14:paraId="6A022A92" w14:textId="77777777" w:rsidR="00F73C6D" w:rsidRDefault="00F73C6D" w:rsidP="00F73C6D">
      <w:pPr>
        <w:pStyle w:val="2f5"/>
      </w:pPr>
      <w:r>
        <w:t xml:space="preserve">  CC      /root/</w:t>
      </w:r>
      <w:proofErr w:type="spellStart"/>
      <w:r>
        <w:t>tasks_k</w:t>
      </w:r>
      <w:proofErr w:type="spellEnd"/>
      <w:r>
        <w:t>/2/task1/</w:t>
      </w:r>
      <w:proofErr w:type="spellStart"/>
      <w:r>
        <w:t>kmalloc.mod.o</w:t>
      </w:r>
      <w:proofErr w:type="spellEnd"/>
    </w:p>
    <w:p w14:paraId="7028026C" w14:textId="77777777" w:rsidR="00F73C6D" w:rsidRDefault="00F73C6D" w:rsidP="00F73C6D">
      <w:pPr>
        <w:pStyle w:val="2f5"/>
      </w:pPr>
      <w:r>
        <w:t xml:space="preserve">  LD [M</w:t>
      </w:r>
      <w:proofErr w:type="gramStart"/>
      <w:r>
        <w:t>]  /</w:t>
      </w:r>
      <w:proofErr w:type="gramEnd"/>
      <w:r>
        <w:t>root/</w:t>
      </w:r>
      <w:proofErr w:type="spellStart"/>
      <w:r>
        <w:t>tasks_k</w:t>
      </w:r>
      <w:proofErr w:type="spellEnd"/>
      <w:r>
        <w:t>/2/task1/</w:t>
      </w:r>
      <w:proofErr w:type="spellStart"/>
      <w:r>
        <w:t>kmalloc.ko</w:t>
      </w:r>
      <w:proofErr w:type="spellEnd"/>
    </w:p>
    <w:p w14:paraId="49F1CBD7" w14:textId="77777777" w:rsidR="00F73C6D" w:rsidRDefault="00F73C6D" w:rsidP="00F73C6D">
      <w:pPr>
        <w:pStyle w:val="2f5"/>
      </w:pPr>
      <w:proofErr w:type="gramStart"/>
      <w:r>
        <w:t>make[</w:t>
      </w:r>
      <w:proofErr w:type="gramEnd"/>
      <w:r>
        <w:t>1]: Leaving directory '/root/kernel'</w:t>
      </w:r>
    </w:p>
    <w:p w14:paraId="5C25D271" w14:textId="77777777" w:rsidR="00F73C6D" w:rsidRDefault="00F73C6D" w:rsidP="00F73C6D">
      <w:pPr>
        <w:pStyle w:val="2f5"/>
      </w:pPr>
      <w:r>
        <w:t>[</w:t>
      </w:r>
      <w:proofErr w:type="spellStart"/>
      <w:r>
        <w:t>root@localhost</w:t>
      </w:r>
      <w:proofErr w:type="spellEnd"/>
      <w:r>
        <w:t xml:space="preserve"> task</w:t>
      </w:r>
      <w:proofErr w:type="gramStart"/>
      <w:r>
        <w:t>1]#</w:t>
      </w:r>
      <w:proofErr w:type="gramEnd"/>
      <w:r>
        <w:rPr>
          <w:b/>
        </w:rPr>
        <w:t xml:space="preserve"> ls</w:t>
      </w:r>
    </w:p>
    <w:p w14:paraId="32072300" w14:textId="77777777" w:rsidR="00F73C6D" w:rsidRDefault="00F73C6D" w:rsidP="00F73C6D">
      <w:pPr>
        <w:pStyle w:val="2f5"/>
      </w:pPr>
      <w:proofErr w:type="spellStart"/>
      <w:r>
        <w:t>kmalloc.</w:t>
      </w:r>
      <w:proofErr w:type="gramStart"/>
      <w:r>
        <w:t>c</w:t>
      </w:r>
      <w:proofErr w:type="spellEnd"/>
      <w:r>
        <w:t xml:space="preserve">  </w:t>
      </w:r>
      <w:proofErr w:type="spellStart"/>
      <w:r>
        <w:t>kmalloc</w:t>
      </w:r>
      <w:proofErr w:type="gramEnd"/>
      <w:r>
        <w:t>.ko</w:t>
      </w:r>
      <w:proofErr w:type="spellEnd"/>
      <w:r>
        <w:t xml:space="preserve">  </w:t>
      </w:r>
      <w:proofErr w:type="spellStart"/>
      <w:r>
        <w:t>kmalloc.mod.c</w:t>
      </w:r>
      <w:proofErr w:type="spellEnd"/>
      <w:r>
        <w:t xml:space="preserve">  </w:t>
      </w:r>
      <w:proofErr w:type="spellStart"/>
      <w:r>
        <w:t>kmalloc.mod.o</w:t>
      </w:r>
      <w:proofErr w:type="spellEnd"/>
      <w:r>
        <w:t xml:space="preserve">  </w:t>
      </w:r>
      <w:proofErr w:type="spellStart"/>
      <w:r>
        <w:t>kmalloc.o</w:t>
      </w:r>
      <w:proofErr w:type="spellEnd"/>
      <w:r>
        <w:t xml:space="preserve">  </w:t>
      </w:r>
      <w:proofErr w:type="spellStart"/>
      <w:r>
        <w:t>Makefile</w:t>
      </w:r>
      <w:proofErr w:type="spellEnd"/>
      <w:r>
        <w:t xml:space="preserve">  </w:t>
      </w:r>
      <w:proofErr w:type="spellStart"/>
      <w:r>
        <w:t>modules.order</w:t>
      </w:r>
      <w:proofErr w:type="spellEnd"/>
      <w:r>
        <w:t xml:space="preserve">  </w:t>
      </w:r>
      <w:proofErr w:type="spellStart"/>
      <w:r>
        <w:t>Module.symvers</w:t>
      </w:r>
      <w:proofErr w:type="spellEnd"/>
    </w:p>
    <w:p w14:paraId="56D68AB2" w14:textId="77777777" w:rsidR="00F73C6D" w:rsidRDefault="00F73C6D" w:rsidP="00D837EB">
      <w:pPr>
        <w:pStyle w:val="30"/>
        <w:numPr>
          <w:ilvl w:val="5"/>
          <w:numId w:val="15"/>
        </w:numPr>
        <w:tabs>
          <w:tab w:val="num" w:pos="1418"/>
        </w:tabs>
        <w:ind w:left="1620" w:right="200" w:hanging="425"/>
      </w:pPr>
      <w:r>
        <w:rPr>
          <w:rFonts w:hint="eastAsia"/>
        </w:rPr>
        <w:t>加载编译完成的内核模块，并查看加载结果。</w:t>
      </w:r>
    </w:p>
    <w:p w14:paraId="7F93A461"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proofErr w:type="spellStart"/>
      <w:r>
        <w:rPr>
          <w:b/>
        </w:rPr>
        <w:t>insmod</w:t>
      </w:r>
      <w:proofErr w:type="spellEnd"/>
      <w:r>
        <w:rPr>
          <w:b/>
        </w:rPr>
        <w:t xml:space="preserve"> </w:t>
      </w:r>
      <w:proofErr w:type="spellStart"/>
      <w:r>
        <w:rPr>
          <w:b/>
        </w:rPr>
        <w:t>kmalloc.ko</w:t>
      </w:r>
      <w:proofErr w:type="spellEnd"/>
    </w:p>
    <w:p w14:paraId="5E1615A6"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proofErr w:type="spellStart"/>
      <w:r>
        <w:rPr>
          <w:b/>
        </w:rPr>
        <w:t>dmesg</w:t>
      </w:r>
      <w:proofErr w:type="spellEnd"/>
      <w:r>
        <w:rPr>
          <w:b/>
        </w:rPr>
        <w:t xml:space="preserve"> | tail -n3</w:t>
      </w:r>
    </w:p>
    <w:p w14:paraId="10495740" w14:textId="77777777" w:rsidR="00F73C6D" w:rsidRDefault="00F73C6D" w:rsidP="00F73C6D">
      <w:pPr>
        <w:pStyle w:val="2f5"/>
      </w:pPr>
      <w:r>
        <w:t xml:space="preserve">[12892.541517] Start </w:t>
      </w:r>
      <w:proofErr w:type="spellStart"/>
      <w:r>
        <w:t>kmalloc</w:t>
      </w:r>
      <w:proofErr w:type="spellEnd"/>
      <w:r>
        <w:t>!</w:t>
      </w:r>
    </w:p>
    <w:p w14:paraId="68A4F2D6" w14:textId="26432206" w:rsidR="00F73C6D" w:rsidRDefault="00F73C6D" w:rsidP="00F73C6D">
      <w:pPr>
        <w:pStyle w:val="2f5"/>
      </w:pPr>
      <w:r>
        <w:t xml:space="preserve">[12892.541688] kmallocmem1 </w:t>
      </w:r>
      <w:proofErr w:type="spellStart"/>
      <w:r>
        <w:t>addr</w:t>
      </w:r>
      <w:proofErr w:type="spellEnd"/>
      <w:r>
        <w:t xml:space="preserve"> = </w:t>
      </w:r>
      <w:r w:rsidR="00094494" w:rsidRPr="00094494">
        <w:t>ffffa0bf78165400</w:t>
      </w:r>
    </w:p>
    <w:p w14:paraId="1B04EB9D" w14:textId="45A24F8D" w:rsidR="00F73C6D" w:rsidRDefault="00F73C6D" w:rsidP="00F73C6D">
      <w:pPr>
        <w:pStyle w:val="2f5"/>
      </w:pPr>
      <w:r>
        <w:t xml:space="preserve">[12892.541920] kmallocmem2 </w:t>
      </w:r>
      <w:proofErr w:type="spellStart"/>
      <w:r>
        <w:t>addr</w:t>
      </w:r>
      <w:proofErr w:type="spellEnd"/>
      <w:r>
        <w:t xml:space="preserve"> = </w:t>
      </w:r>
      <w:r w:rsidR="00094494" w:rsidRPr="00094494">
        <w:t>ffff80bfcda82000</w:t>
      </w:r>
    </w:p>
    <w:p w14:paraId="26CFA0C8" w14:textId="77777777" w:rsidR="00F73C6D" w:rsidRDefault="00F73C6D" w:rsidP="00D837EB">
      <w:pPr>
        <w:pStyle w:val="30"/>
        <w:numPr>
          <w:ilvl w:val="5"/>
          <w:numId w:val="15"/>
        </w:numPr>
        <w:tabs>
          <w:tab w:val="num" w:pos="1418"/>
        </w:tabs>
        <w:ind w:left="1620" w:right="200" w:hanging="425"/>
      </w:pPr>
      <w:r>
        <w:rPr>
          <w:rFonts w:hint="eastAsia"/>
        </w:rPr>
        <w:t>卸载内核模块，并查看结果。</w:t>
      </w:r>
    </w:p>
    <w:p w14:paraId="0657DBB9"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proofErr w:type="spellStart"/>
      <w:r>
        <w:rPr>
          <w:b/>
        </w:rPr>
        <w:t>rmmod</w:t>
      </w:r>
      <w:proofErr w:type="spellEnd"/>
      <w:r>
        <w:rPr>
          <w:b/>
        </w:rPr>
        <w:t xml:space="preserve"> </w:t>
      </w:r>
      <w:proofErr w:type="spellStart"/>
      <w:r>
        <w:rPr>
          <w:b/>
        </w:rPr>
        <w:t>kmalloc</w:t>
      </w:r>
      <w:proofErr w:type="spellEnd"/>
    </w:p>
    <w:p w14:paraId="7394EB1F"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proofErr w:type="spellStart"/>
      <w:r>
        <w:rPr>
          <w:b/>
        </w:rPr>
        <w:t>dmesg</w:t>
      </w:r>
      <w:proofErr w:type="spellEnd"/>
      <w:r>
        <w:rPr>
          <w:b/>
        </w:rPr>
        <w:t xml:space="preserve"> | tail -n4</w:t>
      </w:r>
    </w:p>
    <w:p w14:paraId="330CF6D4" w14:textId="77777777" w:rsidR="00F73C6D" w:rsidRDefault="00F73C6D" w:rsidP="00F73C6D">
      <w:pPr>
        <w:pStyle w:val="2f5"/>
      </w:pPr>
      <w:r>
        <w:t xml:space="preserve">[12892.541517] Start </w:t>
      </w:r>
      <w:proofErr w:type="spellStart"/>
      <w:r>
        <w:t>kmalloc</w:t>
      </w:r>
      <w:proofErr w:type="spellEnd"/>
      <w:r>
        <w:t>!</w:t>
      </w:r>
    </w:p>
    <w:p w14:paraId="1365F285" w14:textId="2FA9D76F" w:rsidR="00F73C6D" w:rsidRDefault="00F73C6D" w:rsidP="00F73C6D">
      <w:pPr>
        <w:pStyle w:val="2f5"/>
      </w:pPr>
      <w:r>
        <w:t xml:space="preserve">[12892.541688] kmallocmem1 </w:t>
      </w:r>
      <w:proofErr w:type="spellStart"/>
      <w:r>
        <w:t>addr</w:t>
      </w:r>
      <w:proofErr w:type="spellEnd"/>
      <w:r>
        <w:t xml:space="preserve"> = </w:t>
      </w:r>
      <w:r w:rsidR="00094494" w:rsidRPr="00094494">
        <w:t>ffffa0bf78165400</w:t>
      </w:r>
    </w:p>
    <w:p w14:paraId="49158114" w14:textId="28E7135A" w:rsidR="00F73C6D" w:rsidRDefault="00F73C6D" w:rsidP="00F73C6D">
      <w:pPr>
        <w:pStyle w:val="2f5"/>
      </w:pPr>
      <w:r>
        <w:t xml:space="preserve">[12892.541920] kmallocmem2 </w:t>
      </w:r>
      <w:proofErr w:type="spellStart"/>
      <w:r>
        <w:t>addr</w:t>
      </w:r>
      <w:proofErr w:type="spellEnd"/>
      <w:r>
        <w:t xml:space="preserve"> = </w:t>
      </w:r>
      <w:r w:rsidR="00094494" w:rsidRPr="00094494">
        <w:t>ffff80bfcda82000</w:t>
      </w:r>
    </w:p>
    <w:p w14:paraId="5905AEE9" w14:textId="77777777" w:rsidR="00F73C6D" w:rsidRDefault="00F73C6D" w:rsidP="00F73C6D">
      <w:pPr>
        <w:pStyle w:val="2f5"/>
      </w:pPr>
      <w:r>
        <w:t xml:space="preserve">[12994.315305] Exit </w:t>
      </w:r>
      <w:proofErr w:type="spellStart"/>
      <w:r>
        <w:t>kmalloc</w:t>
      </w:r>
      <w:proofErr w:type="spellEnd"/>
      <w:r>
        <w:t>!</w:t>
      </w:r>
    </w:p>
    <w:p w14:paraId="4A1407E5" w14:textId="77777777" w:rsidR="00F73C6D" w:rsidRDefault="00F73C6D" w:rsidP="00F73C6D">
      <w:pPr>
        <w:pStyle w:val="2f5"/>
      </w:pPr>
      <w:r>
        <w:t>[</w:t>
      </w:r>
      <w:proofErr w:type="spellStart"/>
      <w:r>
        <w:t>root@localhost</w:t>
      </w:r>
      <w:proofErr w:type="spellEnd"/>
      <w:r>
        <w:t xml:space="preserve"> task</w:t>
      </w:r>
      <w:proofErr w:type="gramStart"/>
      <w:r>
        <w:t>1]#</w:t>
      </w:r>
      <w:proofErr w:type="gramEnd"/>
    </w:p>
    <w:p w14:paraId="7D7FC191" w14:textId="48DD76A5" w:rsidR="00F73C6D" w:rsidRDefault="00F73C6D" w:rsidP="00D837EB">
      <w:pPr>
        <w:pStyle w:val="3"/>
        <w:numPr>
          <w:ilvl w:val="2"/>
          <w:numId w:val="15"/>
        </w:numPr>
      </w:pPr>
      <w:bookmarkStart w:id="35" w:name="_Toc59480147"/>
      <w:r>
        <w:rPr>
          <w:rFonts w:hint="eastAsia"/>
        </w:rPr>
        <w:t>使用</w:t>
      </w:r>
      <w:r>
        <w:t>vmalloc</w:t>
      </w:r>
      <w:r>
        <w:rPr>
          <w:rFonts w:hint="eastAsia"/>
        </w:rPr>
        <w:t>分配</w:t>
      </w:r>
      <w:r>
        <w:t>8KB</w:t>
      </w:r>
      <w:r>
        <w:rPr>
          <w:rFonts w:hint="eastAsia"/>
        </w:rPr>
        <w:t>、</w:t>
      </w:r>
      <w:r>
        <w:t>1MB</w:t>
      </w:r>
      <w:r>
        <w:rPr>
          <w:rFonts w:hint="eastAsia"/>
        </w:rPr>
        <w:t>、</w:t>
      </w:r>
      <w:r>
        <w:t>64MB</w:t>
      </w:r>
      <w:r>
        <w:rPr>
          <w:rFonts w:hint="eastAsia"/>
        </w:rPr>
        <w:t>的内存，打印指针地址</w:t>
      </w:r>
      <w:bookmarkEnd w:id="35"/>
    </w:p>
    <w:p w14:paraId="2931CEAA" w14:textId="77777777" w:rsidR="00F73C6D" w:rsidRDefault="00F73C6D" w:rsidP="00D837EB">
      <w:pPr>
        <w:pStyle w:val="30"/>
        <w:numPr>
          <w:ilvl w:val="5"/>
          <w:numId w:val="15"/>
        </w:numPr>
        <w:tabs>
          <w:tab w:val="num" w:pos="1418"/>
        </w:tabs>
        <w:ind w:left="1620" w:right="200" w:hanging="425"/>
        <w:rPr>
          <w:rFonts w:cs="Huawei Sans"/>
          <w:lang w:bidi="hi-IN"/>
        </w:rPr>
      </w:pPr>
      <w:r>
        <w:rPr>
          <w:rFonts w:hint="eastAsia"/>
        </w:rPr>
        <w:t>正确编写满足功能的源文件，包括</w:t>
      </w:r>
      <w:r>
        <w:rPr>
          <w:lang w:eastAsia="x-none"/>
        </w:rPr>
        <w:t>.c</w:t>
      </w:r>
      <w:proofErr w:type="spellStart"/>
      <w:r>
        <w:rPr>
          <w:rFonts w:hint="eastAsia"/>
          <w:lang w:val="x-none" w:eastAsia="x-none"/>
        </w:rPr>
        <w:t>源文件</w:t>
      </w:r>
      <w:r>
        <w:rPr>
          <w:rFonts w:hint="eastAsia"/>
        </w:rPr>
        <w:t>和</w:t>
      </w:r>
      <w:r>
        <w:rPr>
          <w:lang w:eastAsia="x-none"/>
        </w:rPr>
        <w:t>Makefile</w:t>
      </w:r>
      <w:r>
        <w:rPr>
          <w:rFonts w:hint="eastAsia"/>
          <w:lang w:val="x-none" w:eastAsia="x-none"/>
        </w:rPr>
        <w:t>文件</w:t>
      </w:r>
      <w:r>
        <w:rPr>
          <w:rFonts w:hint="eastAsia"/>
        </w:rPr>
        <w:t>。在这里我们的示例源文件存放在</w:t>
      </w:r>
      <w:r>
        <w:t>tasks_k</w:t>
      </w:r>
      <w:proofErr w:type="spellEnd"/>
      <w:r>
        <w:t>/2/task1</w:t>
      </w:r>
      <w:r>
        <w:rPr>
          <w:rFonts w:hint="eastAsia"/>
        </w:rPr>
        <w:t>目录下。</w:t>
      </w:r>
    </w:p>
    <w:p w14:paraId="76D21450" w14:textId="77777777" w:rsidR="00F73C6D" w:rsidRDefault="00F73C6D" w:rsidP="00F73C6D">
      <w:pPr>
        <w:pStyle w:val="2f5"/>
        <w:rPr>
          <w:b/>
        </w:rPr>
      </w:pPr>
      <w:r>
        <w:lastRenderedPageBreak/>
        <w:t>[</w:t>
      </w:r>
      <w:proofErr w:type="spellStart"/>
      <w:r>
        <w:t>root@localhost</w:t>
      </w:r>
      <w:proofErr w:type="spellEnd"/>
      <w:r>
        <w:t xml:space="preserve"> </w:t>
      </w:r>
      <w:proofErr w:type="gramStart"/>
      <w:r>
        <w:t>~]#</w:t>
      </w:r>
      <w:proofErr w:type="gramEnd"/>
      <w:r>
        <w:t xml:space="preserve"> </w:t>
      </w:r>
      <w:r>
        <w:rPr>
          <w:b/>
        </w:rPr>
        <w:t xml:space="preserve">cd </w:t>
      </w:r>
      <w:proofErr w:type="spellStart"/>
      <w:r>
        <w:rPr>
          <w:b/>
        </w:rPr>
        <w:t>tasks_k</w:t>
      </w:r>
      <w:proofErr w:type="spellEnd"/>
      <w:r>
        <w:rPr>
          <w:b/>
        </w:rPr>
        <w:t>/2/task2</w:t>
      </w:r>
    </w:p>
    <w:p w14:paraId="746248FB" w14:textId="77777777" w:rsidR="00F73C6D" w:rsidRDefault="00F73C6D" w:rsidP="00F73C6D">
      <w:pPr>
        <w:pStyle w:val="2f5"/>
      </w:pPr>
      <w:r>
        <w:t>[</w:t>
      </w:r>
      <w:proofErr w:type="spellStart"/>
      <w:r>
        <w:t>root@localhost</w:t>
      </w:r>
      <w:proofErr w:type="spellEnd"/>
      <w:r>
        <w:t xml:space="preserve"> task</w:t>
      </w:r>
      <w:proofErr w:type="gramStart"/>
      <w:r>
        <w:t>2]#</w:t>
      </w:r>
      <w:proofErr w:type="gramEnd"/>
      <w:r>
        <w:t xml:space="preserve"> </w:t>
      </w:r>
      <w:r>
        <w:rPr>
          <w:b/>
        </w:rPr>
        <w:t>ls</w:t>
      </w:r>
    </w:p>
    <w:p w14:paraId="7996B233" w14:textId="77777777" w:rsidR="00F73C6D" w:rsidRDefault="00F73C6D" w:rsidP="00F73C6D">
      <w:pPr>
        <w:pStyle w:val="2f5"/>
      </w:pPr>
      <w:proofErr w:type="spellStart"/>
      <w:r>
        <w:t>vmalloc.</w:t>
      </w:r>
      <w:proofErr w:type="gramStart"/>
      <w:r>
        <w:t>c</w:t>
      </w:r>
      <w:proofErr w:type="spellEnd"/>
      <w:r>
        <w:t xml:space="preserve">  </w:t>
      </w:r>
      <w:proofErr w:type="spellStart"/>
      <w:r>
        <w:t>Makefile</w:t>
      </w:r>
      <w:proofErr w:type="spellEnd"/>
      <w:proofErr w:type="gramEnd"/>
    </w:p>
    <w:p w14:paraId="253F59D2" w14:textId="77777777" w:rsidR="00F73C6D" w:rsidRDefault="00F73C6D" w:rsidP="00D837EB">
      <w:pPr>
        <w:pStyle w:val="30"/>
        <w:numPr>
          <w:ilvl w:val="5"/>
          <w:numId w:val="15"/>
        </w:numPr>
        <w:tabs>
          <w:tab w:val="num" w:pos="1418"/>
        </w:tabs>
        <w:ind w:left="1620" w:right="200" w:hanging="425"/>
      </w:pPr>
      <w:r>
        <w:rPr>
          <w:rFonts w:hint="eastAsia"/>
        </w:rPr>
        <w:t>编译源文件</w:t>
      </w:r>
    </w:p>
    <w:p w14:paraId="0A659A8B" w14:textId="77777777" w:rsidR="00F73C6D" w:rsidRDefault="00F73C6D" w:rsidP="00F73C6D">
      <w:pPr>
        <w:pStyle w:val="2f5"/>
      </w:pPr>
      <w:r>
        <w:t>[</w:t>
      </w:r>
      <w:proofErr w:type="spellStart"/>
      <w:r>
        <w:t>root@localhost</w:t>
      </w:r>
      <w:proofErr w:type="spellEnd"/>
      <w:r>
        <w:t xml:space="preserve"> task</w:t>
      </w:r>
      <w:proofErr w:type="gramStart"/>
      <w:r>
        <w:t>2]#</w:t>
      </w:r>
      <w:proofErr w:type="gramEnd"/>
      <w:r>
        <w:t xml:space="preserve"> </w:t>
      </w:r>
      <w:r>
        <w:rPr>
          <w:b/>
        </w:rPr>
        <w:t>make</w:t>
      </w:r>
    </w:p>
    <w:p w14:paraId="76E68462" w14:textId="77777777" w:rsidR="00F73C6D" w:rsidRDefault="00F73C6D" w:rsidP="00F73C6D">
      <w:pPr>
        <w:pStyle w:val="2f5"/>
      </w:pPr>
      <w:r>
        <w:t>make -C /root/kernel M=/root/</w:t>
      </w:r>
      <w:proofErr w:type="spellStart"/>
      <w:r>
        <w:t>tasks_k</w:t>
      </w:r>
      <w:proofErr w:type="spellEnd"/>
      <w:r>
        <w:t>/2/task2 modules</w:t>
      </w:r>
    </w:p>
    <w:p w14:paraId="0471A528" w14:textId="77777777" w:rsidR="00F73C6D" w:rsidRDefault="00F73C6D" w:rsidP="00F73C6D">
      <w:pPr>
        <w:pStyle w:val="2f5"/>
      </w:pPr>
      <w:proofErr w:type="gramStart"/>
      <w:r>
        <w:t>make[</w:t>
      </w:r>
      <w:proofErr w:type="gramEnd"/>
      <w:r>
        <w:t>1]: Entering directory '/root/kernel'</w:t>
      </w:r>
    </w:p>
    <w:p w14:paraId="16D9A542" w14:textId="77777777" w:rsidR="00F73C6D" w:rsidRDefault="00F73C6D" w:rsidP="00F73C6D">
      <w:pPr>
        <w:pStyle w:val="2f5"/>
      </w:pPr>
      <w:r>
        <w:t xml:space="preserve">  CC [M</w:t>
      </w:r>
      <w:proofErr w:type="gramStart"/>
      <w:r>
        <w:t>]  /</w:t>
      </w:r>
      <w:proofErr w:type="gramEnd"/>
      <w:r>
        <w:t>root/</w:t>
      </w:r>
      <w:proofErr w:type="spellStart"/>
      <w:r>
        <w:t>tasks_k</w:t>
      </w:r>
      <w:proofErr w:type="spellEnd"/>
      <w:r>
        <w:t>/2/task2/</w:t>
      </w:r>
      <w:proofErr w:type="spellStart"/>
      <w:r>
        <w:t>vmalloc.o</w:t>
      </w:r>
      <w:proofErr w:type="spellEnd"/>
    </w:p>
    <w:p w14:paraId="36A59185" w14:textId="77777777" w:rsidR="00F73C6D" w:rsidRDefault="00F73C6D" w:rsidP="00F73C6D">
      <w:pPr>
        <w:pStyle w:val="2f5"/>
      </w:pPr>
      <w:r>
        <w:t xml:space="preserve">  Building modules, stage 2.</w:t>
      </w:r>
    </w:p>
    <w:p w14:paraId="08CC6C2B" w14:textId="77777777" w:rsidR="00F73C6D" w:rsidRDefault="00F73C6D" w:rsidP="00F73C6D">
      <w:pPr>
        <w:pStyle w:val="2f5"/>
      </w:pPr>
      <w:r>
        <w:t xml:space="preserve">  MODPOST 1 modules</w:t>
      </w:r>
    </w:p>
    <w:p w14:paraId="255E60B9" w14:textId="77777777" w:rsidR="00F73C6D" w:rsidRDefault="00F73C6D" w:rsidP="00F73C6D">
      <w:pPr>
        <w:pStyle w:val="2f5"/>
      </w:pPr>
      <w:r>
        <w:t xml:space="preserve">  CC      /root/</w:t>
      </w:r>
      <w:proofErr w:type="spellStart"/>
      <w:r>
        <w:t>tasks_k</w:t>
      </w:r>
      <w:proofErr w:type="spellEnd"/>
      <w:r>
        <w:t>/2/task2/</w:t>
      </w:r>
      <w:proofErr w:type="spellStart"/>
      <w:r>
        <w:t>vmalloc.mod.o</w:t>
      </w:r>
      <w:proofErr w:type="spellEnd"/>
    </w:p>
    <w:p w14:paraId="30B16E67" w14:textId="77777777" w:rsidR="00F73C6D" w:rsidRDefault="00F73C6D" w:rsidP="00F73C6D">
      <w:pPr>
        <w:pStyle w:val="2f5"/>
      </w:pPr>
      <w:r>
        <w:t xml:space="preserve">  LD [M</w:t>
      </w:r>
      <w:proofErr w:type="gramStart"/>
      <w:r>
        <w:t>]  /</w:t>
      </w:r>
      <w:proofErr w:type="gramEnd"/>
      <w:r>
        <w:t>root/</w:t>
      </w:r>
      <w:proofErr w:type="spellStart"/>
      <w:r>
        <w:t>tasks_k</w:t>
      </w:r>
      <w:proofErr w:type="spellEnd"/>
      <w:r>
        <w:t>/2/task2/</w:t>
      </w:r>
      <w:proofErr w:type="spellStart"/>
      <w:r>
        <w:t>vmalloc.ko</w:t>
      </w:r>
      <w:proofErr w:type="spellEnd"/>
    </w:p>
    <w:p w14:paraId="21E52D0D" w14:textId="77777777" w:rsidR="00F73C6D" w:rsidRDefault="00F73C6D" w:rsidP="00F73C6D">
      <w:pPr>
        <w:pStyle w:val="2f5"/>
      </w:pPr>
      <w:proofErr w:type="gramStart"/>
      <w:r>
        <w:t>make[</w:t>
      </w:r>
      <w:proofErr w:type="gramEnd"/>
      <w:r>
        <w:t>1]: Leaving directory '/root/kernel'</w:t>
      </w:r>
    </w:p>
    <w:p w14:paraId="6FFE1812" w14:textId="77777777" w:rsidR="00F73C6D" w:rsidRDefault="00F73C6D" w:rsidP="00F73C6D">
      <w:pPr>
        <w:pStyle w:val="2f5"/>
        <w:rPr>
          <w:b/>
        </w:rPr>
      </w:pPr>
      <w:r>
        <w:t>[</w:t>
      </w:r>
      <w:proofErr w:type="spellStart"/>
      <w:r>
        <w:t>root@localhost</w:t>
      </w:r>
      <w:proofErr w:type="spellEnd"/>
      <w:r>
        <w:t xml:space="preserve"> task</w:t>
      </w:r>
      <w:proofErr w:type="gramStart"/>
      <w:r>
        <w:t>2]#</w:t>
      </w:r>
      <w:proofErr w:type="gramEnd"/>
      <w:r>
        <w:t xml:space="preserve"> </w:t>
      </w:r>
      <w:r>
        <w:rPr>
          <w:b/>
        </w:rPr>
        <w:t>ls</w:t>
      </w:r>
    </w:p>
    <w:p w14:paraId="01EE6E44" w14:textId="77777777" w:rsidR="00F73C6D" w:rsidRDefault="00F73C6D" w:rsidP="00F73C6D">
      <w:pPr>
        <w:pStyle w:val="2f5"/>
      </w:pPr>
      <w:proofErr w:type="spellStart"/>
      <w:proofErr w:type="gramStart"/>
      <w:r>
        <w:t>Makefile</w:t>
      </w:r>
      <w:proofErr w:type="spellEnd"/>
      <w:r>
        <w:t xml:space="preserve">  </w:t>
      </w:r>
      <w:proofErr w:type="spellStart"/>
      <w:r>
        <w:t>modules</w:t>
      </w:r>
      <w:proofErr w:type="gramEnd"/>
      <w:r>
        <w:t>.order</w:t>
      </w:r>
      <w:proofErr w:type="spellEnd"/>
      <w:r>
        <w:t xml:space="preserve">  </w:t>
      </w:r>
      <w:proofErr w:type="spellStart"/>
      <w:r>
        <w:t>Module.symvers</w:t>
      </w:r>
      <w:proofErr w:type="spellEnd"/>
      <w:r>
        <w:t xml:space="preserve">  </w:t>
      </w:r>
      <w:proofErr w:type="spellStart"/>
      <w:r>
        <w:t>vmalloc.c</w:t>
      </w:r>
      <w:proofErr w:type="spellEnd"/>
      <w:r>
        <w:t xml:space="preserve">  </w:t>
      </w:r>
      <w:proofErr w:type="spellStart"/>
      <w:r>
        <w:t>vmalloc.ko</w:t>
      </w:r>
      <w:proofErr w:type="spellEnd"/>
      <w:r>
        <w:t xml:space="preserve">  </w:t>
      </w:r>
      <w:proofErr w:type="spellStart"/>
      <w:r>
        <w:t>vmalloc.mod.c</w:t>
      </w:r>
      <w:proofErr w:type="spellEnd"/>
      <w:r>
        <w:t xml:space="preserve">  </w:t>
      </w:r>
      <w:proofErr w:type="spellStart"/>
      <w:r>
        <w:t>vmalloc.mod.o</w:t>
      </w:r>
      <w:proofErr w:type="spellEnd"/>
      <w:r>
        <w:t xml:space="preserve">  </w:t>
      </w:r>
      <w:proofErr w:type="spellStart"/>
      <w:r>
        <w:t>vmalloc.o</w:t>
      </w:r>
      <w:proofErr w:type="spellEnd"/>
    </w:p>
    <w:p w14:paraId="3308E6C5" w14:textId="77777777" w:rsidR="00F73C6D" w:rsidRDefault="00F73C6D" w:rsidP="00D837EB">
      <w:pPr>
        <w:pStyle w:val="30"/>
        <w:numPr>
          <w:ilvl w:val="5"/>
          <w:numId w:val="15"/>
        </w:numPr>
        <w:tabs>
          <w:tab w:val="num" w:pos="1418"/>
        </w:tabs>
        <w:ind w:left="1620" w:right="200" w:hanging="425"/>
      </w:pPr>
      <w:r>
        <w:rPr>
          <w:rFonts w:hint="eastAsia"/>
        </w:rPr>
        <w:t>加载编译完成的内核模块，并查看加载结果。</w:t>
      </w:r>
    </w:p>
    <w:p w14:paraId="7789D2A8" w14:textId="77777777" w:rsidR="00F73C6D" w:rsidRDefault="00F73C6D" w:rsidP="00F73C6D">
      <w:pPr>
        <w:pStyle w:val="2f5"/>
      </w:pPr>
      <w:r>
        <w:t>[</w:t>
      </w:r>
      <w:proofErr w:type="spellStart"/>
      <w:r>
        <w:t>root@localhost</w:t>
      </w:r>
      <w:proofErr w:type="spellEnd"/>
      <w:r>
        <w:t xml:space="preserve"> task</w:t>
      </w:r>
      <w:proofErr w:type="gramStart"/>
      <w:r>
        <w:t>2]#</w:t>
      </w:r>
      <w:proofErr w:type="gramEnd"/>
      <w:r>
        <w:t xml:space="preserve"> </w:t>
      </w:r>
      <w:proofErr w:type="spellStart"/>
      <w:r>
        <w:rPr>
          <w:b/>
        </w:rPr>
        <w:t>insmod</w:t>
      </w:r>
      <w:proofErr w:type="spellEnd"/>
      <w:r>
        <w:rPr>
          <w:b/>
        </w:rPr>
        <w:t xml:space="preserve"> </w:t>
      </w:r>
      <w:proofErr w:type="spellStart"/>
      <w:r>
        <w:rPr>
          <w:b/>
        </w:rPr>
        <w:t>vmalloc.ko</w:t>
      </w:r>
      <w:proofErr w:type="spellEnd"/>
    </w:p>
    <w:p w14:paraId="7D63659F" w14:textId="77777777" w:rsidR="00F73C6D" w:rsidRDefault="00F73C6D" w:rsidP="00F73C6D">
      <w:pPr>
        <w:pStyle w:val="2f5"/>
      </w:pPr>
      <w:r>
        <w:t>[</w:t>
      </w:r>
      <w:proofErr w:type="spellStart"/>
      <w:r>
        <w:t>root@localhost</w:t>
      </w:r>
      <w:proofErr w:type="spellEnd"/>
      <w:r>
        <w:t xml:space="preserve"> task</w:t>
      </w:r>
      <w:proofErr w:type="gramStart"/>
      <w:r>
        <w:t>2]#</w:t>
      </w:r>
      <w:proofErr w:type="gramEnd"/>
      <w:r>
        <w:t xml:space="preserve"> </w:t>
      </w:r>
      <w:proofErr w:type="spellStart"/>
      <w:r>
        <w:rPr>
          <w:b/>
        </w:rPr>
        <w:t>dmesg</w:t>
      </w:r>
      <w:proofErr w:type="spellEnd"/>
      <w:r>
        <w:rPr>
          <w:b/>
        </w:rPr>
        <w:t xml:space="preserve"> | tail -n4</w:t>
      </w:r>
    </w:p>
    <w:p w14:paraId="693E88DC" w14:textId="77777777" w:rsidR="00F73C6D" w:rsidRDefault="00F73C6D" w:rsidP="00F73C6D">
      <w:pPr>
        <w:pStyle w:val="2f5"/>
      </w:pPr>
      <w:r>
        <w:t xml:space="preserve">[20608.083498] Start </w:t>
      </w:r>
      <w:proofErr w:type="spellStart"/>
      <w:r>
        <w:t>vmalloc</w:t>
      </w:r>
      <w:proofErr w:type="spellEnd"/>
      <w:r>
        <w:t>!</w:t>
      </w:r>
    </w:p>
    <w:p w14:paraId="1F1542C1" w14:textId="0158883A" w:rsidR="00F73C6D" w:rsidRDefault="00F73C6D" w:rsidP="00F73C6D">
      <w:pPr>
        <w:pStyle w:val="2f5"/>
      </w:pPr>
      <w:r>
        <w:t xml:space="preserve">[20608.083718] vmallocmem1 </w:t>
      </w:r>
      <w:proofErr w:type="spellStart"/>
      <w:r>
        <w:t>addr</w:t>
      </w:r>
      <w:proofErr w:type="spellEnd"/>
      <w:r>
        <w:t xml:space="preserve"> = </w:t>
      </w:r>
      <w:r w:rsidR="002C56B0" w:rsidRPr="002C56B0">
        <w:t>ffff00003af10000</w:t>
      </w:r>
    </w:p>
    <w:p w14:paraId="0DAEAFFF" w14:textId="1D9A296E" w:rsidR="00F73C6D" w:rsidRDefault="00F73C6D" w:rsidP="00F73C6D">
      <w:pPr>
        <w:pStyle w:val="2f5"/>
      </w:pPr>
      <w:r>
        <w:t xml:space="preserve">[20608.083953] vmallocmem2 </w:t>
      </w:r>
      <w:proofErr w:type="spellStart"/>
      <w:r>
        <w:t>addr</w:t>
      </w:r>
      <w:proofErr w:type="spellEnd"/>
      <w:r>
        <w:t xml:space="preserve"> = </w:t>
      </w:r>
      <w:r w:rsidR="002C56B0" w:rsidRPr="002C56B0">
        <w:t>ffff00017e3a0000</w:t>
      </w:r>
    </w:p>
    <w:p w14:paraId="01A280DD" w14:textId="741B6D49" w:rsidR="00F73C6D" w:rsidRDefault="00F73C6D" w:rsidP="00F73C6D">
      <w:pPr>
        <w:pStyle w:val="2f5"/>
      </w:pPr>
      <w:r>
        <w:t xml:space="preserve">[20608.084370] vmallocmem3 </w:t>
      </w:r>
      <w:proofErr w:type="spellStart"/>
      <w:r>
        <w:t>addr</w:t>
      </w:r>
      <w:proofErr w:type="spellEnd"/>
      <w:r>
        <w:t xml:space="preserve"> = </w:t>
      </w:r>
      <w:r w:rsidR="002C56B0" w:rsidRPr="002C56B0">
        <w:t>ffff000185840000</w:t>
      </w:r>
    </w:p>
    <w:p w14:paraId="52364CBD" w14:textId="77777777" w:rsidR="00F73C6D" w:rsidRDefault="00F73C6D" w:rsidP="00D837EB">
      <w:pPr>
        <w:pStyle w:val="30"/>
        <w:numPr>
          <w:ilvl w:val="5"/>
          <w:numId w:val="15"/>
        </w:numPr>
        <w:tabs>
          <w:tab w:val="num" w:pos="1418"/>
        </w:tabs>
        <w:ind w:left="1620" w:right="200" w:hanging="425"/>
      </w:pPr>
      <w:r>
        <w:rPr>
          <w:rFonts w:hint="eastAsia"/>
        </w:rPr>
        <w:t>卸载内核模块，并查看结果。</w:t>
      </w:r>
    </w:p>
    <w:p w14:paraId="082AE02E" w14:textId="77777777" w:rsidR="00F73C6D" w:rsidRDefault="00F73C6D" w:rsidP="00F73C6D">
      <w:pPr>
        <w:pStyle w:val="2f5"/>
      </w:pPr>
      <w:r>
        <w:t>[</w:t>
      </w:r>
      <w:proofErr w:type="spellStart"/>
      <w:r>
        <w:t>root@localhost</w:t>
      </w:r>
      <w:proofErr w:type="spellEnd"/>
      <w:r>
        <w:t xml:space="preserve"> task</w:t>
      </w:r>
      <w:proofErr w:type="gramStart"/>
      <w:r>
        <w:t>2]#</w:t>
      </w:r>
      <w:proofErr w:type="gramEnd"/>
      <w:r>
        <w:t xml:space="preserve"> </w:t>
      </w:r>
      <w:proofErr w:type="spellStart"/>
      <w:r>
        <w:rPr>
          <w:b/>
        </w:rPr>
        <w:t>rmmod</w:t>
      </w:r>
      <w:proofErr w:type="spellEnd"/>
      <w:r>
        <w:rPr>
          <w:b/>
        </w:rPr>
        <w:t xml:space="preserve"> </w:t>
      </w:r>
      <w:proofErr w:type="spellStart"/>
      <w:r>
        <w:rPr>
          <w:b/>
        </w:rPr>
        <w:t>vmalloc</w:t>
      </w:r>
      <w:proofErr w:type="spellEnd"/>
    </w:p>
    <w:p w14:paraId="6FE70AC4" w14:textId="77777777" w:rsidR="00F73C6D" w:rsidRDefault="00F73C6D" w:rsidP="00F73C6D">
      <w:pPr>
        <w:pStyle w:val="2f5"/>
      </w:pPr>
      <w:r>
        <w:t>[</w:t>
      </w:r>
      <w:proofErr w:type="spellStart"/>
      <w:r>
        <w:t>root@localhost</w:t>
      </w:r>
      <w:proofErr w:type="spellEnd"/>
      <w:r>
        <w:t xml:space="preserve"> task</w:t>
      </w:r>
      <w:proofErr w:type="gramStart"/>
      <w:r>
        <w:t>2]#</w:t>
      </w:r>
      <w:proofErr w:type="gramEnd"/>
      <w:r>
        <w:t xml:space="preserve"> </w:t>
      </w:r>
      <w:proofErr w:type="spellStart"/>
      <w:r>
        <w:rPr>
          <w:b/>
        </w:rPr>
        <w:t>dmesg</w:t>
      </w:r>
      <w:proofErr w:type="spellEnd"/>
      <w:r>
        <w:rPr>
          <w:b/>
        </w:rPr>
        <w:t xml:space="preserve"> | tail -n5</w:t>
      </w:r>
    </w:p>
    <w:p w14:paraId="0D94FB0A" w14:textId="77777777" w:rsidR="00F73C6D" w:rsidRDefault="00F73C6D" w:rsidP="00F73C6D">
      <w:pPr>
        <w:pStyle w:val="2f5"/>
      </w:pPr>
      <w:r>
        <w:t xml:space="preserve">[20608.083498] Start </w:t>
      </w:r>
      <w:proofErr w:type="spellStart"/>
      <w:r>
        <w:t>vmalloc</w:t>
      </w:r>
      <w:proofErr w:type="spellEnd"/>
      <w:r>
        <w:t>!</w:t>
      </w:r>
    </w:p>
    <w:p w14:paraId="276F6F99" w14:textId="13CBFC65" w:rsidR="00F73C6D" w:rsidRDefault="00F73C6D" w:rsidP="00F73C6D">
      <w:pPr>
        <w:pStyle w:val="2f5"/>
      </w:pPr>
      <w:r>
        <w:t xml:space="preserve">[20608.083718] vmallocmem1 </w:t>
      </w:r>
      <w:proofErr w:type="spellStart"/>
      <w:r>
        <w:t>addr</w:t>
      </w:r>
      <w:proofErr w:type="spellEnd"/>
      <w:r>
        <w:t xml:space="preserve"> = </w:t>
      </w:r>
      <w:r w:rsidR="002C56B0" w:rsidRPr="002C56B0">
        <w:t>ffff00003af10000</w:t>
      </w:r>
    </w:p>
    <w:p w14:paraId="79190690" w14:textId="77B4B3B4" w:rsidR="00F73C6D" w:rsidRDefault="00F73C6D" w:rsidP="00F73C6D">
      <w:pPr>
        <w:pStyle w:val="2f5"/>
      </w:pPr>
      <w:r>
        <w:t xml:space="preserve">[20608.083953] vmallocmem2 </w:t>
      </w:r>
      <w:proofErr w:type="spellStart"/>
      <w:r>
        <w:t>addr</w:t>
      </w:r>
      <w:proofErr w:type="spellEnd"/>
      <w:r>
        <w:t xml:space="preserve"> = </w:t>
      </w:r>
      <w:r w:rsidR="002C56B0" w:rsidRPr="002C56B0">
        <w:t>ffff00017e3a0000</w:t>
      </w:r>
    </w:p>
    <w:p w14:paraId="501DB52D" w14:textId="1657321E" w:rsidR="00F73C6D" w:rsidRDefault="00F73C6D" w:rsidP="00F73C6D">
      <w:pPr>
        <w:pStyle w:val="2f5"/>
      </w:pPr>
      <w:r>
        <w:t xml:space="preserve">[20608.084370] vmallocmem3 </w:t>
      </w:r>
      <w:proofErr w:type="spellStart"/>
      <w:r>
        <w:t>addr</w:t>
      </w:r>
      <w:proofErr w:type="spellEnd"/>
      <w:r>
        <w:t xml:space="preserve"> = </w:t>
      </w:r>
      <w:r w:rsidR="002C56B0" w:rsidRPr="002C56B0">
        <w:t>ffff000185840000</w:t>
      </w:r>
    </w:p>
    <w:p w14:paraId="1EBC6AB9" w14:textId="77777777" w:rsidR="00F73C6D" w:rsidRDefault="00F73C6D" w:rsidP="00F73C6D">
      <w:pPr>
        <w:pStyle w:val="2f5"/>
      </w:pPr>
      <w:r>
        <w:t xml:space="preserve">[20759.537586] Exit </w:t>
      </w:r>
      <w:proofErr w:type="spellStart"/>
      <w:r>
        <w:t>vmalloc</w:t>
      </w:r>
      <w:proofErr w:type="spellEnd"/>
      <w:r>
        <w:t>!</w:t>
      </w:r>
    </w:p>
    <w:p w14:paraId="3D56F9D9" w14:textId="20FBFB38" w:rsidR="00F73C6D" w:rsidRDefault="00F73C6D" w:rsidP="00D837EB">
      <w:pPr>
        <w:pStyle w:val="3"/>
        <w:numPr>
          <w:ilvl w:val="2"/>
          <w:numId w:val="15"/>
        </w:numPr>
      </w:pPr>
      <w:bookmarkStart w:id="36" w:name="_Toc59480148"/>
      <w:r>
        <w:rPr>
          <w:rFonts w:hint="eastAsia"/>
        </w:rPr>
        <w:t>实验结果分析</w:t>
      </w:r>
      <w:bookmarkEnd w:id="36"/>
    </w:p>
    <w:p w14:paraId="4CBBCDFA" w14:textId="14352568" w:rsidR="00F73C6D" w:rsidRDefault="00F73C6D" w:rsidP="00F73C6D">
      <w:pPr>
        <w:pStyle w:val="1f"/>
        <w:ind w:firstLineChars="200" w:firstLine="420"/>
      </w:pPr>
      <w:r>
        <w:rPr>
          <w:rFonts w:hint="eastAsia"/>
        </w:rPr>
        <w:t>通过</w:t>
      </w:r>
      <w:proofErr w:type="spellStart"/>
      <w:r>
        <w:t>uname</w:t>
      </w:r>
      <w:proofErr w:type="spellEnd"/>
      <w:r>
        <w:t xml:space="preserve"> -a</w:t>
      </w:r>
      <w:r>
        <w:rPr>
          <w:rFonts w:hint="eastAsia"/>
        </w:rPr>
        <w:t>或</w:t>
      </w:r>
      <w:r>
        <w:t>arch</w:t>
      </w:r>
      <w:r>
        <w:rPr>
          <w:rFonts w:hint="eastAsia"/>
        </w:rPr>
        <w:t>命令查看当前是</w:t>
      </w:r>
      <w:r>
        <w:t>ARM64</w:t>
      </w:r>
      <w:r>
        <w:rPr>
          <w:rFonts w:hint="eastAsia"/>
        </w:rPr>
        <w:t>位的机器。使用</w:t>
      </w:r>
      <w:r>
        <w:t>“</w:t>
      </w:r>
      <w:proofErr w:type="spellStart"/>
      <w:r>
        <w:t>getconf</w:t>
      </w:r>
      <w:proofErr w:type="spellEnd"/>
      <w:r>
        <w:t xml:space="preserve"> PAGE_SIZE”</w:t>
      </w:r>
      <w:r>
        <w:rPr>
          <w:rFonts w:hint="eastAsia"/>
        </w:rPr>
        <w:t>查看系统的页表大小；或者通过查看内核配置选项，内核配置文件是：</w:t>
      </w:r>
      <w:r>
        <w:t>arch/arm64/configs/</w:t>
      </w:r>
      <w:proofErr w:type="spellStart"/>
      <w:r>
        <w:t>openeuler_defconfig</w:t>
      </w:r>
      <w:proofErr w:type="spellEnd"/>
      <w:r>
        <w:rPr>
          <w:rFonts w:hint="eastAsia"/>
        </w:rPr>
        <w:t>，其中与内存管理相关的配置内容是（可通过</w:t>
      </w:r>
      <w:r>
        <w:t>vi</w:t>
      </w:r>
      <w:r>
        <w:rPr>
          <w:rFonts w:hint="eastAsia"/>
        </w:rPr>
        <w:t>打开配置文件，关键词搜索定位）：</w:t>
      </w:r>
    </w:p>
    <w:p w14:paraId="5BD9C8FC" w14:textId="77777777" w:rsidR="00F73C6D" w:rsidRDefault="00F73C6D" w:rsidP="00F73C6D">
      <w:pPr>
        <w:pStyle w:val="2f5"/>
      </w:pPr>
      <w:r>
        <w:t>CONFIG_ARM64=y</w:t>
      </w:r>
    </w:p>
    <w:p w14:paraId="4D004B3B" w14:textId="77777777" w:rsidR="00F73C6D" w:rsidRDefault="00F73C6D" w:rsidP="00F73C6D">
      <w:pPr>
        <w:pStyle w:val="2f5"/>
      </w:pPr>
      <w:r>
        <w:t>CONFIG_64BIT=y</w:t>
      </w:r>
    </w:p>
    <w:p w14:paraId="1F52EE8D" w14:textId="77777777" w:rsidR="00F73C6D" w:rsidRDefault="00F73C6D" w:rsidP="00F73C6D">
      <w:pPr>
        <w:pStyle w:val="2f5"/>
      </w:pPr>
      <w:r>
        <w:t>CONFIG_PGTABLE_LEVELS=3</w:t>
      </w:r>
    </w:p>
    <w:p w14:paraId="4B966213" w14:textId="77777777" w:rsidR="00F73C6D" w:rsidRDefault="00F73C6D" w:rsidP="00F73C6D">
      <w:pPr>
        <w:pStyle w:val="2f5"/>
      </w:pPr>
      <w:r>
        <w:t>CONFIG_ARM64_PAGE_SHIFT=16</w:t>
      </w:r>
    </w:p>
    <w:p w14:paraId="633D5E59" w14:textId="77777777" w:rsidR="00F73C6D" w:rsidRDefault="00F73C6D" w:rsidP="00F73C6D">
      <w:pPr>
        <w:pStyle w:val="2f5"/>
      </w:pPr>
      <w:r>
        <w:t>CONFIG_ARM64_64K_PAGES=y</w:t>
      </w:r>
    </w:p>
    <w:p w14:paraId="4459684E" w14:textId="77777777" w:rsidR="00F73C6D" w:rsidRDefault="00F73C6D" w:rsidP="00F73C6D">
      <w:pPr>
        <w:pStyle w:val="2f5"/>
      </w:pPr>
      <w:r>
        <w:t>CONFIG_ARM64_VA_BITS_48=y</w:t>
      </w:r>
    </w:p>
    <w:p w14:paraId="3503485C" w14:textId="77777777" w:rsidR="00F73C6D" w:rsidRDefault="00F73C6D" w:rsidP="00F73C6D">
      <w:pPr>
        <w:pStyle w:val="1f"/>
      </w:pPr>
      <w:r>
        <w:rPr>
          <w:rFonts w:hint="eastAsia"/>
        </w:rPr>
        <w:lastRenderedPageBreak/>
        <w:t>也就是说，目前的配置是：</w:t>
      </w:r>
    </w:p>
    <w:p w14:paraId="59FBCAF6" w14:textId="77777777" w:rsidR="00F73C6D" w:rsidRDefault="00F73C6D" w:rsidP="00F73C6D">
      <w:pPr>
        <w:pStyle w:val="1f"/>
      </w:pPr>
      <w:r>
        <w:rPr>
          <w:rFonts w:hint="eastAsia"/>
        </w:rPr>
        <w:t>虚拟地址位数为</w:t>
      </w:r>
      <w:r>
        <w:t>48</w:t>
      </w:r>
      <w:r>
        <w:rPr>
          <w:rFonts w:hint="eastAsia"/>
        </w:rPr>
        <w:t>位（</w:t>
      </w:r>
      <w:r>
        <w:t>CONFIG_ARM64_VA_BITS_48=y</w:t>
      </w:r>
      <w:r>
        <w:rPr>
          <w:rFonts w:hint="eastAsia"/>
        </w:rPr>
        <w:t>、</w:t>
      </w:r>
      <w:r>
        <w:t>CONFIG_ARM64_VA_BITS=48</w:t>
      </w:r>
      <w:r>
        <w:rPr>
          <w:rFonts w:hint="eastAsia"/>
        </w:rPr>
        <w:t>）；</w:t>
      </w:r>
    </w:p>
    <w:p w14:paraId="2BA61B88" w14:textId="77777777" w:rsidR="00F73C6D" w:rsidRDefault="00F73C6D" w:rsidP="00F73C6D">
      <w:pPr>
        <w:pStyle w:val="1f"/>
      </w:pPr>
      <w:r>
        <w:rPr>
          <w:rFonts w:hint="eastAsia"/>
        </w:rPr>
        <w:t>页表的大小是</w:t>
      </w:r>
      <w:r>
        <w:t>64K</w:t>
      </w:r>
      <w:r>
        <w:rPr>
          <w:rFonts w:hint="eastAsia"/>
        </w:rPr>
        <w:t>（</w:t>
      </w:r>
      <w:r>
        <w:t>CONFIG_ARM64_PAGE_SHIFT=16</w:t>
      </w:r>
      <w:r>
        <w:rPr>
          <w:rFonts w:hint="eastAsia"/>
        </w:rPr>
        <w:t>、</w:t>
      </w:r>
      <w:r>
        <w:t>CONFIG_ARM64_64K_PAGES=y</w:t>
      </w:r>
      <w:r>
        <w:rPr>
          <w:rFonts w:hint="eastAsia"/>
        </w:rPr>
        <w:t>）；</w:t>
      </w:r>
    </w:p>
    <w:p w14:paraId="1E7AF3EB" w14:textId="77777777" w:rsidR="00F73C6D" w:rsidRDefault="00F73C6D" w:rsidP="00F73C6D">
      <w:pPr>
        <w:pStyle w:val="1f"/>
      </w:pPr>
      <w:r>
        <w:rPr>
          <w:rFonts w:hint="eastAsia"/>
        </w:rPr>
        <w:t>页表转化是</w:t>
      </w:r>
      <w:r>
        <w:t>3</w:t>
      </w:r>
      <w:r>
        <w:rPr>
          <w:rFonts w:hint="eastAsia"/>
        </w:rPr>
        <w:t>级（</w:t>
      </w:r>
      <w:r>
        <w:t>CONFIG_PGTABLE_LEVELS=3</w:t>
      </w:r>
      <w:r>
        <w:rPr>
          <w:rFonts w:hint="eastAsia"/>
        </w:rPr>
        <w:t>）。</w:t>
      </w:r>
    </w:p>
    <w:p w14:paraId="6DEC4B18" w14:textId="77777777" w:rsidR="00F73C6D" w:rsidRDefault="00F73C6D" w:rsidP="00F73C6D">
      <w:pPr>
        <w:pStyle w:val="1f"/>
      </w:pPr>
      <w:r>
        <w:rPr>
          <w:rFonts w:hint="eastAsia"/>
        </w:rPr>
        <w:t>因此查看内核源码的文档</w:t>
      </w:r>
      <w:r>
        <w:t>Documentation/arm64/memory.txt</w:t>
      </w:r>
      <w:r>
        <w:rPr>
          <w:rFonts w:hint="eastAsia"/>
        </w:rPr>
        <w:t>可见，对应的内存布局如下：</w:t>
      </w:r>
    </w:p>
    <w:p w14:paraId="1D09D7EC" w14:textId="51A58830" w:rsidR="00F73C6D" w:rsidRDefault="00F73C6D" w:rsidP="00F73C6D">
      <w:pPr>
        <w:pStyle w:val="1f"/>
        <w:rPr>
          <w:noProof/>
        </w:rPr>
      </w:pPr>
      <w:r>
        <w:rPr>
          <w:noProof/>
        </w:rPr>
        <w:drawing>
          <wp:inline distT="0" distB="0" distL="0" distR="0" wp14:anchorId="1EF43B24" wp14:editId="28795458">
            <wp:extent cx="5575300" cy="1050925"/>
            <wp:effectExtent l="19050" t="19050" r="254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5300" cy="1050925"/>
                    </a:xfrm>
                    <a:prstGeom prst="rect">
                      <a:avLst/>
                    </a:prstGeom>
                    <a:noFill/>
                    <a:ln w="12700" cmpd="sng">
                      <a:solidFill>
                        <a:srgbClr val="000000"/>
                      </a:solidFill>
                      <a:miter lim="800000"/>
                      <a:headEnd/>
                      <a:tailEnd/>
                    </a:ln>
                    <a:effectLst/>
                  </pic:spPr>
                </pic:pic>
              </a:graphicData>
            </a:graphic>
          </wp:inline>
        </w:drawing>
      </w:r>
    </w:p>
    <w:p w14:paraId="1DAD4A7C" w14:textId="77777777" w:rsidR="00F73C6D" w:rsidRDefault="00F73C6D" w:rsidP="00F73C6D">
      <w:pPr>
        <w:pStyle w:val="1f"/>
      </w:pPr>
      <w:r>
        <w:rPr>
          <w:rFonts w:hint="eastAsia"/>
        </w:rPr>
        <w:t>由运行结果可知，</w:t>
      </w:r>
      <w:proofErr w:type="spellStart"/>
      <w:r>
        <w:t>kmalloc</w:t>
      </w:r>
      <w:proofErr w:type="spellEnd"/>
      <w:r>
        <w:rPr>
          <w:rFonts w:hint="eastAsia"/>
        </w:rPr>
        <w:t>和</w:t>
      </w:r>
      <w:proofErr w:type="spellStart"/>
      <w:r>
        <w:t>vmalloc</w:t>
      </w:r>
      <w:proofErr w:type="spellEnd"/>
      <w:r>
        <w:rPr>
          <w:rFonts w:hint="eastAsia"/>
        </w:rPr>
        <w:t>分配的内存地址，都位于内核空间。</w:t>
      </w:r>
    </w:p>
    <w:p w14:paraId="1C0F310B" w14:textId="2B9BE2F6" w:rsidR="00F73C6D" w:rsidRDefault="00F73C6D" w:rsidP="00DD692F">
      <w:pPr>
        <w:pStyle w:val="2"/>
        <w:rPr>
          <w:lang w:bidi="hi-IN"/>
        </w:rPr>
      </w:pPr>
      <w:bookmarkStart w:id="37" w:name="_Toc59480149"/>
      <w:r>
        <w:rPr>
          <w:rFonts w:hint="eastAsia"/>
          <w:lang w:bidi="hi-IN"/>
        </w:rPr>
        <w:t>思考题</w:t>
      </w:r>
      <w:bookmarkEnd w:id="37"/>
    </w:p>
    <w:p w14:paraId="0DD93D1B" w14:textId="77777777" w:rsidR="00F73C6D" w:rsidRDefault="00F73C6D" w:rsidP="00F73C6D">
      <w:pPr>
        <w:pStyle w:val="1f"/>
      </w:pPr>
      <w:r>
        <w:rPr>
          <w:rFonts w:hint="eastAsia"/>
        </w:rPr>
        <w:t>一、什么是内存泄漏、内存溢出、内存越界？</w:t>
      </w:r>
    </w:p>
    <w:p w14:paraId="6209DA92" w14:textId="77777777" w:rsidR="00F73C6D" w:rsidRDefault="00F73C6D" w:rsidP="00F73C6D">
      <w:pPr>
        <w:pStyle w:val="1f"/>
      </w:pPr>
      <w:r>
        <w:rPr>
          <w:rFonts w:hint="eastAsia"/>
        </w:rPr>
        <w:t>内存泄漏（</w:t>
      </w:r>
      <w:r>
        <w:t>memory leak</w:t>
      </w:r>
      <w:r>
        <w:rPr>
          <w:rFonts w:hint="eastAsia"/>
        </w:rPr>
        <w:t>）：程序中己动态分配的内存未释放或无法释放，就产生了内存泄露。</w:t>
      </w:r>
    </w:p>
    <w:p w14:paraId="2F1301DC" w14:textId="77777777" w:rsidR="00F73C6D" w:rsidRDefault="00F73C6D" w:rsidP="00F73C6D">
      <w:pPr>
        <w:pStyle w:val="1f"/>
      </w:pPr>
      <w:r>
        <w:rPr>
          <w:rFonts w:hint="eastAsia"/>
        </w:rPr>
        <w:t>内存溢出（</w:t>
      </w:r>
      <w:r>
        <w:t>out of memory</w:t>
      </w:r>
      <w:r>
        <w:rPr>
          <w:rFonts w:hint="eastAsia"/>
        </w:rPr>
        <w:t>）：程序在申请内存时，没有足够的内存空间供其使用。</w:t>
      </w:r>
    </w:p>
    <w:p w14:paraId="073B2134" w14:textId="77777777" w:rsidR="00F73C6D" w:rsidRDefault="00F73C6D" w:rsidP="00F73C6D">
      <w:pPr>
        <w:pStyle w:val="1f"/>
      </w:pPr>
      <w:r>
        <w:rPr>
          <w:rFonts w:hint="eastAsia"/>
        </w:rPr>
        <w:t>内存越界：是</w:t>
      </w:r>
      <w:proofErr w:type="gramStart"/>
      <w:r>
        <w:rPr>
          <w:rFonts w:hint="eastAsia"/>
        </w:rPr>
        <w:t>指程序</w:t>
      </w:r>
      <w:proofErr w:type="gramEnd"/>
      <w:r>
        <w:rPr>
          <w:rFonts w:hint="eastAsia"/>
        </w:rPr>
        <w:t>向系统申请一块内存后，使用时超出申请范围。</w:t>
      </w:r>
    </w:p>
    <w:p w14:paraId="027577EC" w14:textId="77777777" w:rsidR="00F73C6D" w:rsidRDefault="00F73C6D" w:rsidP="00F73C6D">
      <w:pPr>
        <w:pStyle w:val="1f"/>
      </w:pPr>
      <w:r>
        <w:rPr>
          <w:rFonts w:hint="eastAsia"/>
        </w:rPr>
        <w:t>二、分析程序</w:t>
      </w:r>
    </w:p>
    <w:p w14:paraId="6F865CC4" w14:textId="77777777" w:rsidR="00F73C6D" w:rsidRDefault="00F73C6D" w:rsidP="00F73C6D">
      <w:pPr>
        <w:pStyle w:val="1f"/>
      </w:pPr>
      <w:r>
        <w:t>1</w:t>
      </w:r>
      <w:r>
        <w:rPr>
          <w:rFonts w:hint="eastAsia"/>
        </w:rPr>
        <w:t>、分析：下面这个程序是否会产生内存泄露、内存溢出或内存越界？</w:t>
      </w:r>
    </w:p>
    <w:p w14:paraId="10A1C8B7" w14:textId="77777777" w:rsidR="00F73C6D" w:rsidRDefault="00F73C6D" w:rsidP="00F73C6D">
      <w:pPr>
        <w:pStyle w:val="2f5"/>
      </w:pPr>
      <w:r>
        <w:t>#include &lt;</w:t>
      </w:r>
      <w:proofErr w:type="spellStart"/>
      <w:r>
        <w:t>stdlib.h</w:t>
      </w:r>
      <w:proofErr w:type="spellEnd"/>
      <w:r>
        <w:t>&gt;</w:t>
      </w:r>
    </w:p>
    <w:p w14:paraId="299DC21D" w14:textId="77777777" w:rsidR="00F73C6D" w:rsidRDefault="00F73C6D" w:rsidP="00F73C6D">
      <w:pPr>
        <w:pStyle w:val="2f5"/>
      </w:pPr>
      <w:r>
        <w:t xml:space="preserve"> void </w:t>
      </w:r>
      <w:proofErr w:type="spellStart"/>
      <w:r>
        <w:t>function_which_allocates</w:t>
      </w:r>
      <w:proofErr w:type="spellEnd"/>
      <w:r>
        <w:t xml:space="preserve">(void) </w:t>
      </w:r>
    </w:p>
    <w:p w14:paraId="242C9DC4" w14:textId="77777777" w:rsidR="00F73C6D" w:rsidRDefault="00F73C6D" w:rsidP="00F73C6D">
      <w:pPr>
        <w:pStyle w:val="2f5"/>
      </w:pPr>
      <w:r>
        <w:t>{</w:t>
      </w:r>
    </w:p>
    <w:p w14:paraId="5EAD29C4" w14:textId="77777777" w:rsidR="00F73C6D" w:rsidRDefault="00F73C6D" w:rsidP="00F73C6D">
      <w:pPr>
        <w:pStyle w:val="2f5"/>
      </w:pPr>
      <w:r>
        <w:t xml:space="preserve">    float *a = malloc(</w:t>
      </w:r>
      <w:proofErr w:type="spellStart"/>
      <w:r>
        <w:t>sizeof</w:t>
      </w:r>
      <w:proofErr w:type="spellEnd"/>
      <w:r>
        <w:t xml:space="preserve">(float) * 45);    // </w:t>
      </w:r>
      <w:r>
        <w:rPr>
          <w:rFonts w:hint="eastAsia"/>
        </w:rPr>
        <w:t>分配包含</w:t>
      </w:r>
      <w:r>
        <w:t>45</w:t>
      </w:r>
      <w:r>
        <w:rPr>
          <w:rFonts w:hint="eastAsia"/>
        </w:rPr>
        <w:t>个浮点数的数组</w:t>
      </w:r>
    </w:p>
    <w:p w14:paraId="34281B92" w14:textId="77777777" w:rsidR="00F73C6D" w:rsidRDefault="00F73C6D" w:rsidP="00F73C6D">
      <w:pPr>
        <w:pStyle w:val="2f5"/>
      </w:pPr>
      <w:r>
        <w:t xml:space="preserve">    /* </w:t>
      </w:r>
      <w:r>
        <w:rPr>
          <w:rFonts w:hint="eastAsia"/>
        </w:rPr>
        <w:t>使用数组</w:t>
      </w:r>
      <w:r>
        <w:t>a</w:t>
      </w:r>
      <w:r>
        <w:rPr>
          <w:rFonts w:hint="eastAsia"/>
        </w:rPr>
        <w:t>的代码</w:t>
      </w:r>
      <w:r>
        <w:t xml:space="preserve"> */</w:t>
      </w:r>
    </w:p>
    <w:p w14:paraId="01B681F1" w14:textId="77777777" w:rsidR="00F73C6D" w:rsidRDefault="00F73C6D" w:rsidP="00F73C6D">
      <w:pPr>
        <w:pStyle w:val="2f5"/>
      </w:pPr>
      <w:r>
        <w:t>}</w:t>
      </w:r>
    </w:p>
    <w:p w14:paraId="51A39C1E" w14:textId="77777777" w:rsidR="00F73C6D" w:rsidRDefault="00F73C6D" w:rsidP="00F73C6D">
      <w:pPr>
        <w:pStyle w:val="2f5"/>
      </w:pPr>
      <w:r>
        <w:t xml:space="preserve"> int main(void) </w:t>
      </w:r>
    </w:p>
    <w:p w14:paraId="0CA91321" w14:textId="77777777" w:rsidR="00F73C6D" w:rsidRDefault="00F73C6D" w:rsidP="00F73C6D">
      <w:pPr>
        <w:pStyle w:val="2f5"/>
      </w:pPr>
      <w:r>
        <w:t>{</w:t>
      </w:r>
    </w:p>
    <w:p w14:paraId="4D4F9681" w14:textId="77777777" w:rsidR="00F73C6D" w:rsidRDefault="00F73C6D" w:rsidP="00F73C6D">
      <w:pPr>
        <w:pStyle w:val="2f5"/>
      </w:pPr>
      <w:proofErr w:type="spellStart"/>
      <w:r>
        <w:t>function_which_</w:t>
      </w:r>
      <w:proofErr w:type="gramStart"/>
      <w:r>
        <w:t>allocates</w:t>
      </w:r>
      <w:proofErr w:type="spellEnd"/>
      <w:r>
        <w:t>(</w:t>
      </w:r>
      <w:proofErr w:type="gramEnd"/>
      <w:r>
        <w:t xml:space="preserve">); </w:t>
      </w:r>
    </w:p>
    <w:p w14:paraId="014DB194" w14:textId="77777777" w:rsidR="00F73C6D" w:rsidRDefault="00F73C6D" w:rsidP="00F73C6D">
      <w:pPr>
        <w:pStyle w:val="2f5"/>
      </w:pPr>
      <w:r>
        <w:t xml:space="preserve">/* </w:t>
      </w:r>
      <w:r>
        <w:rPr>
          <w:rFonts w:hint="eastAsia"/>
        </w:rPr>
        <w:t>指针</w:t>
      </w:r>
      <w:r>
        <w:t>a</w:t>
      </w:r>
      <w:r>
        <w:rPr>
          <w:rFonts w:hint="eastAsia"/>
        </w:rPr>
        <w:t>已经不存在了，所以包含</w:t>
      </w:r>
      <w:r>
        <w:t>45</w:t>
      </w:r>
      <w:r>
        <w:rPr>
          <w:rFonts w:hint="eastAsia"/>
        </w:rPr>
        <w:t>个浮点数的数组就不能被释放了，但这个数组还存在于内存中，因此就造成了内存泄露</w:t>
      </w:r>
      <w:r>
        <w:t>*/</w:t>
      </w:r>
    </w:p>
    <w:p w14:paraId="1CA21EA9" w14:textId="77777777" w:rsidR="00F73C6D" w:rsidRDefault="00F73C6D" w:rsidP="00F73C6D">
      <w:pPr>
        <w:pStyle w:val="2f5"/>
      </w:pPr>
      <w:r>
        <w:t>}</w:t>
      </w:r>
    </w:p>
    <w:p w14:paraId="127EED19" w14:textId="77777777" w:rsidR="00F73C6D" w:rsidRDefault="00F73C6D" w:rsidP="00F73C6D">
      <w:pPr>
        <w:pStyle w:val="1f"/>
      </w:pPr>
      <w:r>
        <w:rPr>
          <w:rFonts w:hint="eastAsia"/>
        </w:rPr>
        <w:t>分析：内存泄漏，己动态分配的内存未释放。</w:t>
      </w:r>
    </w:p>
    <w:p w14:paraId="2A5AA3CC" w14:textId="77777777" w:rsidR="00F73C6D" w:rsidRDefault="00F73C6D" w:rsidP="00F73C6D">
      <w:pPr>
        <w:pStyle w:val="1f"/>
      </w:pPr>
      <w:r>
        <w:t>2</w:t>
      </w:r>
      <w:r>
        <w:rPr>
          <w:rFonts w:hint="eastAsia"/>
        </w:rPr>
        <w:t>、分析：下面这个程序是否会产生内存泄露、内存溢出或内存越界？</w:t>
      </w:r>
    </w:p>
    <w:p w14:paraId="724AA4C8" w14:textId="77777777" w:rsidR="00F73C6D" w:rsidRDefault="00F73C6D" w:rsidP="00F73C6D">
      <w:pPr>
        <w:pStyle w:val="2f5"/>
      </w:pPr>
      <w:r>
        <w:t xml:space="preserve">void </w:t>
      </w:r>
      <w:proofErr w:type="spellStart"/>
      <w:proofErr w:type="gramStart"/>
      <w:r>
        <w:t>func</w:t>
      </w:r>
      <w:proofErr w:type="spellEnd"/>
      <w:r>
        <w:t>(</w:t>
      </w:r>
      <w:proofErr w:type="gramEnd"/>
      <w:r>
        <w:t>char * input)</w:t>
      </w:r>
    </w:p>
    <w:p w14:paraId="34A082C8" w14:textId="77777777" w:rsidR="00F73C6D" w:rsidRDefault="00F73C6D" w:rsidP="00F73C6D">
      <w:pPr>
        <w:pStyle w:val="2f5"/>
      </w:pPr>
      <w:r>
        <w:lastRenderedPageBreak/>
        <w:t>{</w:t>
      </w:r>
    </w:p>
    <w:p w14:paraId="0CC6071B" w14:textId="77777777" w:rsidR="00F73C6D" w:rsidRDefault="00F73C6D" w:rsidP="00F73C6D">
      <w:pPr>
        <w:pStyle w:val="2f5"/>
      </w:pPr>
      <w:r>
        <w:t xml:space="preserve">char </w:t>
      </w:r>
      <w:proofErr w:type="gramStart"/>
      <w:r>
        <w:t>buffer[</w:t>
      </w:r>
      <w:proofErr w:type="gramEnd"/>
      <w:r>
        <w:t>16];</w:t>
      </w:r>
    </w:p>
    <w:p w14:paraId="240B3F1F" w14:textId="77777777" w:rsidR="00F73C6D" w:rsidRDefault="00F73C6D" w:rsidP="00F73C6D">
      <w:pPr>
        <w:pStyle w:val="2f5"/>
      </w:pPr>
      <w:proofErr w:type="spellStart"/>
      <w:proofErr w:type="gramStart"/>
      <w:r>
        <w:t>strcpy</w:t>
      </w:r>
      <w:proofErr w:type="spellEnd"/>
      <w:r>
        <w:t>(</w:t>
      </w:r>
      <w:proofErr w:type="gramEnd"/>
      <w:r>
        <w:t>buffer, input);</w:t>
      </w:r>
    </w:p>
    <w:p w14:paraId="5E815776" w14:textId="77777777" w:rsidR="00F73C6D" w:rsidRDefault="00F73C6D" w:rsidP="00F73C6D">
      <w:pPr>
        <w:pStyle w:val="2f5"/>
      </w:pPr>
      <w:r>
        <w:t>}</w:t>
      </w:r>
    </w:p>
    <w:p w14:paraId="2305237C" w14:textId="77777777" w:rsidR="00F73C6D" w:rsidRDefault="00F73C6D" w:rsidP="00F73C6D">
      <w:pPr>
        <w:pStyle w:val="2f5"/>
      </w:pPr>
      <w:r>
        <w:t xml:space="preserve">void </w:t>
      </w:r>
      <w:proofErr w:type="gramStart"/>
      <w:r>
        <w:t>main(</w:t>
      </w:r>
      <w:proofErr w:type="gramEnd"/>
      <w:r>
        <w:t>)</w:t>
      </w:r>
    </w:p>
    <w:p w14:paraId="172F08D1" w14:textId="77777777" w:rsidR="00F73C6D" w:rsidRDefault="00F73C6D" w:rsidP="00F73C6D">
      <w:pPr>
        <w:pStyle w:val="2f5"/>
      </w:pPr>
      <w:r>
        <w:t>{</w:t>
      </w:r>
    </w:p>
    <w:p w14:paraId="0271F952" w14:textId="77777777" w:rsidR="00F73C6D" w:rsidRDefault="00F73C6D" w:rsidP="00F73C6D">
      <w:pPr>
        <w:pStyle w:val="2f5"/>
      </w:pPr>
      <w:r>
        <w:t xml:space="preserve">char </w:t>
      </w:r>
      <w:proofErr w:type="spellStart"/>
      <w:proofErr w:type="gramStart"/>
      <w:r>
        <w:t>longstring</w:t>
      </w:r>
      <w:proofErr w:type="spellEnd"/>
      <w:r>
        <w:t>[</w:t>
      </w:r>
      <w:proofErr w:type="gramEnd"/>
      <w:r>
        <w:t>256];</w:t>
      </w:r>
    </w:p>
    <w:p w14:paraId="69766586" w14:textId="77777777" w:rsidR="00F73C6D" w:rsidRDefault="00F73C6D" w:rsidP="00F73C6D">
      <w:pPr>
        <w:pStyle w:val="2f5"/>
      </w:pPr>
      <w:r>
        <w:t xml:space="preserve">int </w:t>
      </w:r>
      <w:proofErr w:type="spellStart"/>
      <w:r>
        <w:t>i</w:t>
      </w:r>
      <w:proofErr w:type="spellEnd"/>
      <w:r>
        <w:t>;</w:t>
      </w:r>
    </w:p>
    <w:p w14:paraId="7E21C25C" w14:textId="77777777" w:rsidR="00F73C6D" w:rsidRDefault="00F73C6D" w:rsidP="00F73C6D">
      <w:pPr>
        <w:pStyle w:val="2f5"/>
      </w:pPr>
      <w:proofErr w:type="gramStart"/>
      <w:r>
        <w:t xml:space="preserve">for( </w:t>
      </w:r>
      <w:proofErr w:type="spellStart"/>
      <w:r>
        <w:t>i</w:t>
      </w:r>
      <w:proofErr w:type="spellEnd"/>
      <w:proofErr w:type="gramEnd"/>
      <w:r>
        <w:t xml:space="preserve"> = 0; </w:t>
      </w:r>
      <w:proofErr w:type="spellStart"/>
      <w:r>
        <w:t>i</w:t>
      </w:r>
      <w:proofErr w:type="spellEnd"/>
      <w:r>
        <w:t xml:space="preserve"> &lt; 255; </w:t>
      </w:r>
      <w:proofErr w:type="spellStart"/>
      <w:r>
        <w:t>i</w:t>
      </w:r>
      <w:proofErr w:type="spellEnd"/>
      <w:r>
        <w:t>++)</w:t>
      </w:r>
    </w:p>
    <w:p w14:paraId="702A3DDA" w14:textId="77777777" w:rsidR="00F73C6D" w:rsidRDefault="00F73C6D" w:rsidP="00F73C6D">
      <w:pPr>
        <w:pStyle w:val="2f5"/>
      </w:pPr>
      <w:r>
        <w:t xml:space="preserve">        </w:t>
      </w:r>
      <w:proofErr w:type="spellStart"/>
      <w:r>
        <w:t>longstring</w:t>
      </w:r>
      <w:proofErr w:type="spellEnd"/>
      <w:r>
        <w:t xml:space="preserve"> [</w:t>
      </w:r>
      <w:proofErr w:type="spellStart"/>
      <w:r>
        <w:t>i</w:t>
      </w:r>
      <w:proofErr w:type="spellEnd"/>
      <w:r>
        <w:t>] = 'B';</w:t>
      </w:r>
    </w:p>
    <w:p w14:paraId="1F93CCE8" w14:textId="77777777" w:rsidR="00F73C6D" w:rsidRDefault="00F73C6D" w:rsidP="00F73C6D">
      <w:pPr>
        <w:pStyle w:val="2f5"/>
      </w:pPr>
      <w:proofErr w:type="spellStart"/>
      <w:r>
        <w:t>func</w:t>
      </w:r>
      <w:proofErr w:type="spellEnd"/>
      <w:r>
        <w:t>(</w:t>
      </w:r>
      <w:proofErr w:type="spellStart"/>
      <w:r>
        <w:t>longstring</w:t>
      </w:r>
      <w:proofErr w:type="spellEnd"/>
      <w:r>
        <w:t>);</w:t>
      </w:r>
    </w:p>
    <w:p w14:paraId="0428ABBD" w14:textId="77777777" w:rsidR="00F73C6D" w:rsidRDefault="00F73C6D" w:rsidP="00F73C6D">
      <w:pPr>
        <w:pStyle w:val="2f5"/>
      </w:pPr>
      <w:r>
        <w:t>}</w:t>
      </w:r>
    </w:p>
    <w:p w14:paraId="275121C4" w14:textId="77777777" w:rsidR="00F73C6D" w:rsidRDefault="00F73C6D" w:rsidP="00F73C6D">
      <w:pPr>
        <w:pStyle w:val="1f"/>
      </w:pPr>
      <w:r>
        <w:rPr>
          <w:rFonts w:hint="eastAsia"/>
        </w:rPr>
        <w:t>分析：内存越界：上述代码中，</w:t>
      </w:r>
      <w:proofErr w:type="spellStart"/>
      <w:r>
        <w:t>strcpy</w:t>
      </w:r>
      <w:proofErr w:type="spellEnd"/>
      <w:r>
        <w:t>()</w:t>
      </w:r>
      <w:r>
        <w:rPr>
          <w:rFonts w:hint="eastAsia"/>
        </w:rPr>
        <w:t>直接将</w:t>
      </w:r>
      <w:r>
        <w:t>input</w:t>
      </w:r>
      <w:r>
        <w:rPr>
          <w:rFonts w:hint="eastAsia"/>
        </w:rPr>
        <w:t>中的内容</w:t>
      </w:r>
      <w:r>
        <w:t>copy</w:t>
      </w:r>
      <w:r>
        <w:rPr>
          <w:rFonts w:hint="eastAsia"/>
        </w:rPr>
        <w:t>到</w:t>
      </w:r>
      <w:r>
        <w:t>buffer</w:t>
      </w:r>
      <w:r>
        <w:rPr>
          <w:rFonts w:hint="eastAsia"/>
        </w:rPr>
        <w:t>中。而</w:t>
      </w:r>
      <w:r>
        <w:t>main</w:t>
      </w:r>
      <w:r>
        <w:rPr>
          <w:rFonts w:hint="eastAsia"/>
        </w:rPr>
        <w:t>函数中，传入</w:t>
      </w:r>
      <w:r>
        <w:t>input</w:t>
      </w:r>
      <w:r>
        <w:rPr>
          <w:rFonts w:hint="eastAsia"/>
        </w:rPr>
        <w:t>的长度是</w:t>
      </w:r>
      <w:r>
        <w:t>256</w:t>
      </w:r>
      <w:r>
        <w:rPr>
          <w:rFonts w:hint="eastAsia"/>
        </w:rPr>
        <w:t>，大于</w:t>
      </w:r>
      <w:r>
        <w:t>buffer</w:t>
      </w:r>
      <w:r>
        <w:rPr>
          <w:rFonts w:hint="eastAsia"/>
        </w:rPr>
        <w:t>的长度，造成</w:t>
      </w:r>
      <w:r>
        <w:t>buffer</w:t>
      </w:r>
      <w:r>
        <w:rPr>
          <w:rFonts w:hint="eastAsia"/>
        </w:rPr>
        <w:t>越界，使程序运行出错。</w:t>
      </w:r>
    </w:p>
    <w:p w14:paraId="6E892734" w14:textId="77777777" w:rsidR="00F73C6D" w:rsidRDefault="00F73C6D" w:rsidP="00F73C6D">
      <w:pPr>
        <w:pStyle w:val="1f"/>
      </w:pPr>
    </w:p>
    <w:p w14:paraId="1EB1EF47" w14:textId="77777777" w:rsidR="00F73C6D" w:rsidRDefault="00F73C6D" w:rsidP="00F73C6D">
      <w:pPr>
        <w:pStyle w:val="1f"/>
      </w:pPr>
    </w:p>
    <w:p w14:paraId="2B353429" w14:textId="77777777" w:rsidR="00F73C6D" w:rsidRDefault="00F73C6D" w:rsidP="00F73C6D">
      <w:pPr>
        <w:topLinePunct w:val="0"/>
        <w:adjustRightInd/>
        <w:snapToGrid/>
        <w:spacing w:before="0" w:after="0" w:line="240" w:lineRule="auto"/>
        <w:ind w:left="0"/>
        <w:rPr>
          <w:rFonts w:ascii="Huawei Sans" w:eastAsia="方正兰亭黑简体" w:hAnsi="Huawei Sans" w:cs="Huawei Sans"/>
        </w:rPr>
      </w:pPr>
      <w:r>
        <w:rPr>
          <w:rFonts w:ascii="Huawei Sans" w:eastAsia="方正兰亭黑简体" w:hAnsi="Huawei Sans" w:cs="Huawei Sans"/>
        </w:rPr>
        <w:br w:type="page"/>
      </w:r>
    </w:p>
    <w:p w14:paraId="331ED9AB" w14:textId="77777777" w:rsidR="00F73C6D" w:rsidRDefault="00F73C6D" w:rsidP="00D837EB">
      <w:pPr>
        <w:pStyle w:val="1"/>
        <w:numPr>
          <w:ilvl w:val="0"/>
          <w:numId w:val="15"/>
        </w:numPr>
      </w:pPr>
      <w:bookmarkStart w:id="38" w:name="_Toc59480150"/>
      <w:r>
        <w:rPr>
          <w:rFonts w:hint="eastAsia"/>
        </w:rPr>
        <w:lastRenderedPageBreak/>
        <w:t>实验三</w:t>
      </w:r>
      <w:r>
        <w:t xml:space="preserve"> </w:t>
      </w:r>
      <w:r>
        <w:rPr>
          <w:rFonts w:hint="eastAsia"/>
        </w:rPr>
        <w:t>进程管理</w:t>
      </w:r>
      <w:bookmarkEnd w:id="38"/>
    </w:p>
    <w:p w14:paraId="4191479E" w14:textId="77777777" w:rsidR="00F73C6D" w:rsidRDefault="00F73C6D" w:rsidP="00D837EB">
      <w:pPr>
        <w:pStyle w:val="2"/>
        <w:numPr>
          <w:ilvl w:val="1"/>
          <w:numId w:val="15"/>
        </w:numPr>
      </w:pPr>
      <w:bookmarkStart w:id="39" w:name="_Toc59480151"/>
      <w:r>
        <w:rPr>
          <w:rFonts w:hint="eastAsia"/>
        </w:rPr>
        <w:t>实验介绍</w:t>
      </w:r>
      <w:bookmarkEnd w:id="39"/>
    </w:p>
    <w:p w14:paraId="7D7551B6" w14:textId="77777777" w:rsidR="00F73C6D" w:rsidRDefault="00F73C6D" w:rsidP="00F73C6D">
      <w:pPr>
        <w:pStyle w:val="1f"/>
        <w:ind w:firstLineChars="200" w:firstLine="420"/>
      </w:pPr>
      <w:r>
        <w:rPr>
          <w:rFonts w:hint="eastAsia"/>
          <w:lang w:bidi="hi-IN"/>
        </w:rPr>
        <w:t>本实验通过在内核</w:t>
      </w:r>
      <w:proofErr w:type="gramStart"/>
      <w:r>
        <w:rPr>
          <w:rFonts w:hint="eastAsia"/>
          <w:lang w:bidi="hi-IN"/>
        </w:rPr>
        <w:t>态创建</w:t>
      </w:r>
      <w:proofErr w:type="gramEnd"/>
      <w:r>
        <w:rPr>
          <w:rFonts w:hint="eastAsia"/>
          <w:lang w:bidi="hi-IN"/>
        </w:rPr>
        <w:t>进程，读取系统</w:t>
      </w:r>
      <w:r>
        <w:rPr>
          <w:lang w:bidi="hi-IN"/>
        </w:rPr>
        <w:t>CPU</w:t>
      </w:r>
      <w:r>
        <w:rPr>
          <w:rFonts w:hint="eastAsia"/>
          <w:lang w:bidi="hi-IN"/>
        </w:rPr>
        <w:t>负载，打印系统当前运行进程</w:t>
      </w:r>
      <w:r>
        <w:rPr>
          <w:lang w:bidi="hi-IN"/>
        </w:rPr>
        <w:t>PID</w:t>
      </w:r>
      <w:r>
        <w:rPr>
          <w:rFonts w:hint="eastAsia"/>
          <w:lang w:bidi="hi-IN"/>
        </w:rPr>
        <w:t>以及使用</w:t>
      </w:r>
      <w:proofErr w:type="spellStart"/>
      <w:r>
        <w:rPr>
          <w:lang w:bidi="hi-IN"/>
        </w:rPr>
        <w:t>cgroup</w:t>
      </w:r>
      <w:proofErr w:type="spellEnd"/>
      <w:r>
        <w:rPr>
          <w:rFonts w:hint="eastAsia"/>
          <w:lang w:bidi="hi-IN"/>
        </w:rPr>
        <w:t>限制</w:t>
      </w:r>
      <w:r>
        <w:rPr>
          <w:lang w:bidi="hi-IN"/>
        </w:rPr>
        <w:t>CPU</w:t>
      </w:r>
      <w:r>
        <w:rPr>
          <w:rFonts w:hint="eastAsia"/>
          <w:lang w:bidi="hi-IN"/>
        </w:rPr>
        <w:t>核数等任务操作，让学生们了解并掌握操作系统中的进程管理。</w:t>
      </w:r>
    </w:p>
    <w:p w14:paraId="18CCA0BD" w14:textId="12E05CC8" w:rsidR="00F73C6D" w:rsidRDefault="00F73C6D" w:rsidP="00D837EB">
      <w:pPr>
        <w:pStyle w:val="3"/>
        <w:numPr>
          <w:ilvl w:val="2"/>
          <w:numId w:val="15"/>
        </w:numPr>
      </w:pPr>
      <w:bookmarkStart w:id="40" w:name="_Toc59480152"/>
      <w:r>
        <w:rPr>
          <w:rFonts w:hint="eastAsia"/>
        </w:rPr>
        <w:t>任务描述</w:t>
      </w:r>
      <w:bookmarkEnd w:id="40"/>
    </w:p>
    <w:p w14:paraId="7D3F429B" w14:textId="77777777" w:rsidR="00F73C6D" w:rsidRDefault="00F73C6D" w:rsidP="00D837EB">
      <w:pPr>
        <w:pStyle w:val="4a"/>
        <w:numPr>
          <w:ilvl w:val="0"/>
          <w:numId w:val="18"/>
        </w:numPr>
        <w:ind w:left="1446"/>
        <w:rPr>
          <w:lang w:val="zh-CN"/>
        </w:rPr>
      </w:pPr>
      <w:r>
        <w:rPr>
          <w:rFonts w:hint="eastAsia"/>
        </w:rPr>
        <w:t>编写内核模块，创建一个内核线程；并在模块退出时杀死该线程。</w:t>
      </w:r>
    </w:p>
    <w:p w14:paraId="7EEB2D3D" w14:textId="77777777" w:rsidR="00F73C6D" w:rsidRDefault="00F73C6D" w:rsidP="00D837EB">
      <w:pPr>
        <w:pStyle w:val="4a"/>
        <w:numPr>
          <w:ilvl w:val="0"/>
          <w:numId w:val="18"/>
        </w:numPr>
        <w:ind w:left="1446"/>
        <w:rPr>
          <w:lang w:val="zh-CN"/>
        </w:rPr>
      </w:pPr>
      <w:r>
        <w:rPr>
          <w:rFonts w:hint="eastAsia"/>
          <w:lang w:val="zh-CN"/>
        </w:rPr>
        <w:t>编写一个内核模块，实现读取系统一分钟内的</w:t>
      </w:r>
      <w:r>
        <w:rPr>
          <w:lang w:val="zh-CN"/>
        </w:rPr>
        <w:t>CPU</w:t>
      </w:r>
      <w:r>
        <w:rPr>
          <w:rFonts w:hint="eastAsia"/>
          <w:lang w:val="zh-CN"/>
        </w:rPr>
        <w:t>负载。</w:t>
      </w:r>
    </w:p>
    <w:p w14:paraId="1F3383F5" w14:textId="77777777" w:rsidR="00F73C6D" w:rsidRDefault="00F73C6D" w:rsidP="00D837EB">
      <w:pPr>
        <w:pStyle w:val="4a"/>
        <w:numPr>
          <w:ilvl w:val="0"/>
          <w:numId w:val="18"/>
        </w:numPr>
        <w:ind w:left="1446"/>
        <w:rPr>
          <w:lang w:val="zh-CN"/>
        </w:rPr>
      </w:pPr>
      <w:r>
        <w:rPr>
          <w:rFonts w:hint="eastAsia"/>
          <w:lang w:val="zh-CN"/>
        </w:rPr>
        <w:t>编写一个内核模块，打印当前系统处于运行状态的进程的</w:t>
      </w:r>
      <w:r>
        <w:rPr>
          <w:lang w:val="zh-CN"/>
        </w:rPr>
        <w:t>PID</w:t>
      </w:r>
      <w:r>
        <w:rPr>
          <w:rFonts w:hint="eastAsia"/>
          <w:lang w:val="zh-CN"/>
        </w:rPr>
        <w:t>和名字。</w:t>
      </w:r>
    </w:p>
    <w:p w14:paraId="165A1F27" w14:textId="77777777" w:rsidR="00F73C6D" w:rsidRPr="00043060" w:rsidRDefault="00F73C6D" w:rsidP="00D837EB">
      <w:pPr>
        <w:pStyle w:val="4a"/>
        <w:numPr>
          <w:ilvl w:val="0"/>
          <w:numId w:val="18"/>
        </w:numPr>
        <w:ind w:left="1446"/>
        <w:rPr>
          <w:lang w:val="zh-CN"/>
        </w:rPr>
      </w:pPr>
      <w:r>
        <w:rPr>
          <w:rFonts w:hint="eastAsia"/>
        </w:rPr>
        <w:t>使用</w:t>
      </w:r>
      <w:proofErr w:type="spellStart"/>
      <w:r>
        <w:t>cgroup</w:t>
      </w:r>
      <w:proofErr w:type="spellEnd"/>
      <w:r>
        <w:rPr>
          <w:rFonts w:hint="eastAsia"/>
        </w:rPr>
        <w:t>实现限制</w:t>
      </w:r>
      <w:r>
        <w:t>CPU</w:t>
      </w:r>
      <w:r>
        <w:rPr>
          <w:rFonts w:hint="eastAsia"/>
        </w:rPr>
        <w:t>核数。</w:t>
      </w:r>
    </w:p>
    <w:p w14:paraId="5503EC31" w14:textId="2B5C0F61" w:rsidR="00043060" w:rsidRDefault="00043060" w:rsidP="00043060">
      <w:pPr>
        <w:pStyle w:val="4a"/>
        <w:rPr>
          <w:lang w:val="zh-CN"/>
        </w:rPr>
      </w:pPr>
      <w:r w:rsidRPr="00043060">
        <w:rPr>
          <w:lang w:val="zh-CN"/>
        </w:rPr>
        <w:t>使用</w:t>
      </w:r>
      <w:r w:rsidRPr="00043060">
        <w:rPr>
          <w:lang w:val="zh-CN"/>
        </w:rPr>
        <w:t>cgroup</w:t>
      </w:r>
      <w:r w:rsidRPr="00043060">
        <w:rPr>
          <w:lang w:val="zh-CN"/>
        </w:rPr>
        <w:t>实现不允许访问</w:t>
      </w:r>
      <w:r w:rsidRPr="00043060">
        <w:rPr>
          <w:lang w:val="zh-CN"/>
        </w:rPr>
        <w:t>U</w:t>
      </w:r>
      <w:r w:rsidRPr="00043060">
        <w:rPr>
          <w:lang w:val="zh-CN"/>
        </w:rPr>
        <w:t>盘。</w:t>
      </w:r>
    </w:p>
    <w:p w14:paraId="1A69EA25" w14:textId="77777777" w:rsidR="00F73C6D" w:rsidRDefault="00F73C6D" w:rsidP="00D837EB">
      <w:pPr>
        <w:pStyle w:val="2"/>
        <w:numPr>
          <w:ilvl w:val="1"/>
          <w:numId w:val="15"/>
        </w:numPr>
      </w:pPr>
      <w:bookmarkStart w:id="41" w:name="_Toc59480153"/>
      <w:r>
        <w:rPr>
          <w:rFonts w:hint="eastAsia"/>
        </w:rPr>
        <w:t>实验目的</w:t>
      </w:r>
      <w:bookmarkEnd w:id="41"/>
    </w:p>
    <w:p w14:paraId="6C485226" w14:textId="77777777" w:rsidR="00F73C6D" w:rsidRDefault="00F73C6D" w:rsidP="00D837EB">
      <w:pPr>
        <w:pStyle w:val="4a"/>
        <w:numPr>
          <w:ilvl w:val="0"/>
          <w:numId w:val="18"/>
        </w:numPr>
        <w:ind w:left="1446"/>
      </w:pPr>
      <w:r>
        <w:rPr>
          <w:rFonts w:hint="eastAsia"/>
        </w:rPr>
        <w:t>掌握正确编写满足功能的源文件，正确编译。</w:t>
      </w:r>
    </w:p>
    <w:p w14:paraId="2D846B4D" w14:textId="77777777" w:rsidR="00F73C6D" w:rsidRDefault="00F73C6D" w:rsidP="00D837EB">
      <w:pPr>
        <w:pStyle w:val="4a"/>
        <w:numPr>
          <w:ilvl w:val="0"/>
          <w:numId w:val="18"/>
        </w:numPr>
        <w:ind w:left="1446"/>
      </w:pPr>
      <w:r>
        <w:rPr>
          <w:rFonts w:hint="eastAsia"/>
        </w:rPr>
        <w:t>掌握正常加载、卸载内核模块；且内核模块功能满足任务所述。</w:t>
      </w:r>
    </w:p>
    <w:p w14:paraId="4C15273D" w14:textId="77777777" w:rsidR="00F73C6D" w:rsidRDefault="00F73C6D" w:rsidP="00D837EB">
      <w:pPr>
        <w:pStyle w:val="4a"/>
        <w:numPr>
          <w:ilvl w:val="0"/>
          <w:numId w:val="18"/>
        </w:numPr>
        <w:ind w:left="1446"/>
      </w:pPr>
      <w:r>
        <w:rPr>
          <w:rFonts w:hint="eastAsia"/>
        </w:rPr>
        <w:t>了解操作系统的进程管理。</w:t>
      </w:r>
    </w:p>
    <w:p w14:paraId="440C7413" w14:textId="297F928C" w:rsidR="00043060" w:rsidRDefault="00043060" w:rsidP="00D837EB">
      <w:pPr>
        <w:pStyle w:val="4a"/>
        <w:numPr>
          <w:ilvl w:val="0"/>
          <w:numId w:val="18"/>
        </w:numPr>
        <w:ind w:left="1446"/>
      </w:pPr>
      <w:r>
        <w:rPr>
          <w:rFonts w:hint="eastAsia"/>
        </w:rPr>
        <w:t>了解</w:t>
      </w:r>
      <w:proofErr w:type="spellStart"/>
      <w:r>
        <w:rPr>
          <w:rFonts w:hint="eastAsia"/>
        </w:rPr>
        <w:t>c</w:t>
      </w:r>
      <w:r>
        <w:t>group</w:t>
      </w:r>
      <w:proofErr w:type="spellEnd"/>
      <w:r w:rsidR="00E70EB4">
        <w:rPr>
          <w:rFonts w:hint="eastAsia"/>
        </w:rPr>
        <w:t>的功能。</w:t>
      </w:r>
    </w:p>
    <w:p w14:paraId="628F26D3" w14:textId="77777777" w:rsidR="00F73C6D" w:rsidRDefault="00F73C6D" w:rsidP="00D837EB">
      <w:pPr>
        <w:pStyle w:val="2"/>
        <w:numPr>
          <w:ilvl w:val="1"/>
          <w:numId w:val="15"/>
        </w:numPr>
        <w:rPr>
          <w:b/>
          <w:bCs w:val="0"/>
          <w:kern w:val="2"/>
          <w:sz w:val="21"/>
          <w:szCs w:val="21"/>
        </w:rPr>
      </w:pPr>
      <w:bookmarkStart w:id="42" w:name="_Toc59480154"/>
      <w:r>
        <w:rPr>
          <w:rFonts w:hint="eastAsia"/>
        </w:rPr>
        <w:t>实验</w:t>
      </w:r>
      <w:r>
        <w:rPr>
          <w:rFonts w:hint="eastAsia"/>
          <w:lang w:eastAsia="zh-CN"/>
        </w:rPr>
        <w:t>任务</w:t>
      </w:r>
      <w:bookmarkEnd w:id="42"/>
    </w:p>
    <w:p w14:paraId="28D15A6D" w14:textId="77777777" w:rsidR="00F73C6D" w:rsidRDefault="00F73C6D" w:rsidP="003E185F">
      <w:pPr>
        <w:pStyle w:val="3"/>
      </w:pPr>
      <w:bookmarkStart w:id="43" w:name="_Toc59480155"/>
      <w:r>
        <w:rPr>
          <w:rFonts w:hint="eastAsia"/>
        </w:rPr>
        <w:t>创建内核进程</w:t>
      </w:r>
      <w:bookmarkEnd w:id="43"/>
    </w:p>
    <w:p w14:paraId="0286BF0C" w14:textId="77777777" w:rsidR="00F73C6D" w:rsidRDefault="00F73C6D" w:rsidP="00D837EB">
      <w:pPr>
        <w:pStyle w:val="4"/>
        <w:numPr>
          <w:ilvl w:val="3"/>
          <w:numId w:val="15"/>
        </w:numPr>
        <w:rPr>
          <w:rFonts w:hint="default"/>
        </w:rPr>
      </w:pPr>
      <w:r>
        <w:t>相关知识</w:t>
      </w:r>
    </w:p>
    <w:p w14:paraId="065BF2B9" w14:textId="77777777" w:rsidR="00F73C6D" w:rsidRDefault="00F73C6D" w:rsidP="00F73C6D">
      <w:pPr>
        <w:pStyle w:val="1f"/>
      </w:pPr>
      <w:r>
        <w:rPr>
          <w:rFonts w:hint="eastAsia"/>
        </w:rPr>
        <w:t>一、内核线程介绍</w:t>
      </w:r>
    </w:p>
    <w:p w14:paraId="107B6201" w14:textId="77777777" w:rsidR="00F73C6D" w:rsidRDefault="00F73C6D" w:rsidP="00F73C6D">
      <w:pPr>
        <w:pStyle w:val="1f"/>
        <w:ind w:firstLineChars="200" w:firstLine="420"/>
      </w:pPr>
      <w:r>
        <w:rPr>
          <w:rFonts w:hint="eastAsia"/>
        </w:rPr>
        <w:lastRenderedPageBreak/>
        <w:t>内核经常需要在后台执行一些操作，这种任务就可以通过内核线程（</w:t>
      </w:r>
      <w:r>
        <w:t>kernel thread</w:t>
      </w:r>
      <w:r>
        <w:rPr>
          <w:rFonts w:hint="eastAsia"/>
        </w:rPr>
        <w:t>）完成，内核线程是指独立运行在内核空间的标准进程。内核线程和普通的进程间的区别在于：内核线程没有独立的地址空间，</w:t>
      </w:r>
      <w:r>
        <w:t>mm</w:t>
      </w:r>
      <w:r>
        <w:rPr>
          <w:rFonts w:hint="eastAsia"/>
        </w:rPr>
        <w:t>指针被设置为</w:t>
      </w:r>
      <w:r>
        <w:t>NULL</w:t>
      </w:r>
      <w:r>
        <w:rPr>
          <w:rFonts w:hint="eastAsia"/>
        </w:rPr>
        <w:t>；它只在内核空间运行，从来不切换到用户空间去；并且和普通进程一样，可以被调度，也可以被抢占。</w:t>
      </w:r>
    </w:p>
    <w:p w14:paraId="686B6CB6" w14:textId="77777777" w:rsidR="00F73C6D" w:rsidRDefault="00F73C6D" w:rsidP="00F73C6D">
      <w:pPr>
        <w:pStyle w:val="1f"/>
        <w:ind w:firstLineChars="200" w:firstLine="420"/>
      </w:pPr>
      <w:r>
        <w:rPr>
          <w:rFonts w:hint="eastAsia"/>
        </w:rPr>
        <w:t>内核线程只能由其它的内核线程创建，</w:t>
      </w:r>
      <w:r>
        <w:t>Linux</w:t>
      </w:r>
      <w:r>
        <w:rPr>
          <w:rFonts w:hint="eastAsia"/>
        </w:rPr>
        <w:t>内核通过给出的函数接口与系统中的初始内核线程</w:t>
      </w:r>
      <w:proofErr w:type="spellStart"/>
      <w:r>
        <w:t>kthreadd</w:t>
      </w:r>
      <w:proofErr w:type="spellEnd"/>
      <w:r>
        <w:rPr>
          <w:rFonts w:hint="eastAsia"/>
        </w:rPr>
        <w:t>交互，由</w:t>
      </w:r>
      <w:proofErr w:type="spellStart"/>
      <w:r>
        <w:t>kthreadd</w:t>
      </w:r>
      <w:proofErr w:type="spellEnd"/>
      <w:r>
        <w:rPr>
          <w:rFonts w:hint="eastAsia"/>
        </w:rPr>
        <w:t>衍生出其它的内核线程。</w:t>
      </w:r>
    </w:p>
    <w:p w14:paraId="7C366116" w14:textId="77777777" w:rsidR="00F73C6D" w:rsidRDefault="00F73C6D" w:rsidP="00F73C6D">
      <w:pPr>
        <w:pStyle w:val="1f"/>
      </w:pPr>
      <w:r>
        <w:rPr>
          <w:rFonts w:hint="eastAsia"/>
        </w:rPr>
        <w:t>二、相关接口函数</w:t>
      </w:r>
    </w:p>
    <w:p w14:paraId="4D377EC7" w14:textId="77777777" w:rsidR="00F73C6D" w:rsidRDefault="00F73C6D" w:rsidP="00F73C6D">
      <w:pPr>
        <w:pStyle w:val="1f"/>
      </w:pPr>
      <w:r>
        <w:t>1</w:t>
      </w:r>
      <w:r>
        <w:rPr>
          <w:rFonts w:hint="eastAsia"/>
        </w:rPr>
        <w:t>、</w:t>
      </w:r>
      <w:proofErr w:type="spellStart"/>
      <w:r>
        <w:t>kthread_create</w:t>
      </w:r>
      <w:proofErr w:type="spellEnd"/>
      <w:r>
        <w:t>()</w:t>
      </w:r>
      <w:r>
        <w:rPr>
          <w:rFonts w:hint="eastAsia"/>
        </w:rPr>
        <w:t>：</w:t>
      </w:r>
    </w:p>
    <w:p w14:paraId="650786CF" w14:textId="77777777" w:rsidR="00F73C6D" w:rsidRDefault="00F73C6D" w:rsidP="00F73C6D">
      <w:pPr>
        <w:pStyle w:val="1f"/>
        <w:ind w:firstLineChars="200" w:firstLine="420"/>
      </w:pPr>
      <w:r>
        <w:rPr>
          <w:rFonts w:hint="eastAsia"/>
        </w:rPr>
        <w:t>函数返回一个</w:t>
      </w:r>
      <w:proofErr w:type="spellStart"/>
      <w:r>
        <w:t>task_struct</w:t>
      </w:r>
      <w:proofErr w:type="spellEnd"/>
      <w:r>
        <w:rPr>
          <w:rFonts w:hint="eastAsia"/>
        </w:rPr>
        <w:t>指针，指向代表新建内核线程的</w:t>
      </w:r>
      <w:proofErr w:type="spellStart"/>
      <w:r>
        <w:t>task_struct</w:t>
      </w:r>
      <w:proofErr w:type="spellEnd"/>
      <w:r>
        <w:rPr>
          <w:rFonts w:hint="eastAsia"/>
        </w:rPr>
        <w:t>结构体。注意：使用该函数创建的内核线程处于不可运行状态，需要将</w:t>
      </w:r>
      <w:proofErr w:type="spellStart"/>
      <w:r>
        <w:t>kthread_create</w:t>
      </w:r>
      <w:proofErr w:type="spellEnd"/>
      <w:r>
        <w:rPr>
          <w:rFonts w:hint="eastAsia"/>
        </w:rPr>
        <w:t>返回的</w:t>
      </w:r>
      <w:proofErr w:type="spellStart"/>
      <w:r>
        <w:t>task_struct</w:t>
      </w:r>
      <w:proofErr w:type="spellEnd"/>
      <w:r>
        <w:rPr>
          <w:rFonts w:hint="eastAsia"/>
        </w:rPr>
        <w:t>传递给</w:t>
      </w:r>
      <w:proofErr w:type="spellStart"/>
      <w:r>
        <w:t>wake_up_process</w:t>
      </w:r>
      <w:proofErr w:type="spellEnd"/>
      <w:r>
        <w:rPr>
          <w:rFonts w:hint="eastAsia"/>
        </w:rPr>
        <w:t>函数，通过此函数唤醒新建的内核线程。</w:t>
      </w:r>
    </w:p>
    <w:p w14:paraId="6CCBB054" w14:textId="77777777" w:rsidR="00F73C6D" w:rsidRDefault="00F73C6D" w:rsidP="00F73C6D">
      <w:pPr>
        <w:pStyle w:val="1f"/>
      </w:pPr>
      <w:r>
        <w:t>2</w:t>
      </w:r>
      <w:r>
        <w:rPr>
          <w:rFonts w:hint="eastAsia"/>
        </w:rPr>
        <w:t>、</w:t>
      </w:r>
      <w:proofErr w:type="spellStart"/>
      <w:r>
        <w:t>kthread_run</w:t>
      </w:r>
      <w:proofErr w:type="spellEnd"/>
      <w:r>
        <w:t>()</w:t>
      </w:r>
    </w:p>
    <w:p w14:paraId="5D386D64" w14:textId="77777777" w:rsidR="00F73C6D" w:rsidRDefault="00F73C6D" w:rsidP="00F73C6D">
      <w:pPr>
        <w:pStyle w:val="1f"/>
      </w:pPr>
      <w:r>
        <w:rPr>
          <w:rFonts w:hint="eastAsia"/>
        </w:rPr>
        <w:t>头文件：</w:t>
      </w:r>
      <w:r>
        <w:t>&lt;</w:t>
      </w:r>
      <w:proofErr w:type="spellStart"/>
      <w:r>
        <w:t>linux</w:t>
      </w:r>
      <w:proofErr w:type="spellEnd"/>
      <w:r>
        <w:t>/</w:t>
      </w:r>
      <w:proofErr w:type="spellStart"/>
      <w:r>
        <w:t>kthread.h</w:t>
      </w:r>
      <w:proofErr w:type="spellEnd"/>
      <w:r>
        <w:t>&gt;</w:t>
      </w:r>
    </w:p>
    <w:p w14:paraId="58C97E4D" w14:textId="77777777" w:rsidR="00F73C6D" w:rsidRDefault="00F73C6D" w:rsidP="00F73C6D">
      <w:pPr>
        <w:pStyle w:val="1f"/>
      </w:pPr>
      <w:r>
        <w:rPr>
          <w:rFonts w:hint="eastAsia"/>
        </w:rPr>
        <w:t>函数原型：</w:t>
      </w:r>
      <w:r>
        <w:t xml:space="preserve">struct </w:t>
      </w:r>
      <w:proofErr w:type="spellStart"/>
      <w:r>
        <w:t>task_struct</w:t>
      </w:r>
      <w:proofErr w:type="spellEnd"/>
      <w:r>
        <w:t xml:space="preserve"> *</w:t>
      </w:r>
      <w:proofErr w:type="spellStart"/>
      <w:r>
        <w:t>kthread_</w:t>
      </w:r>
      <w:proofErr w:type="gramStart"/>
      <w:r>
        <w:t>run</w:t>
      </w:r>
      <w:proofErr w:type="spellEnd"/>
      <w:r>
        <w:t>(</w:t>
      </w:r>
      <w:proofErr w:type="gramEnd"/>
      <w:r>
        <w:t>int (*</w:t>
      </w:r>
      <w:proofErr w:type="spellStart"/>
      <w:r>
        <w:t>threadfn</w:t>
      </w:r>
      <w:proofErr w:type="spellEnd"/>
      <w:r>
        <w:t>)(void *data),void *</w:t>
      </w:r>
      <w:proofErr w:type="spellStart"/>
      <w:r>
        <w:t>data,const</w:t>
      </w:r>
      <w:proofErr w:type="spellEnd"/>
      <w:r>
        <w:t xml:space="preserve"> char *</w:t>
      </w:r>
      <w:proofErr w:type="spellStart"/>
      <w:r>
        <w:t>namefmt</w:t>
      </w:r>
      <w:proofErr w:type="spellEnd"/>
      <w:r>
        <w:t>, ...);</w:t>
      </w:r>
    </w:p>
    <w:p w14:paraId="44FF3C2B" w14:textId="77777777" w:rsidR="00F73C6D" w:rsidRDefault="00F73C6D" w:rsidP="00F73C6D">
      <w:pPr>
        <w:pStyle w:val="1f"/>
      </w:pPr>
      <w:r>
        <w:rPr>
          <w:rFonts w:hint="eastAsia"/>
        </w:rPr>
        <w:t>功能：创建并启动一个线程。</w:t>
      </w:r>
    </w:p>
    <w:p w14:paraId="0EB4228E" w14:textId="77777777" w:rsidR="00F73C6D" w:rsidRDefault="00F73C6D" w:rsidP="00F73C6D">
      <w:pPr>
        <w:pStyle w:val="1f"/>
      </w:pPr>
      <w:r>
        <w:rPr>
          <w:rFonts w:hint="eastAsia"/>
        </w:rPr>
        <w:t>参数：</w:t>
      </w:r>
      <w:r>
        <w:t>int (*</w:t>
      </w:r>
      <w:proofErr w:type="spellStart"/>
      <w:r>
        <w:t>threadfn</w:t>
      </w:r>
      <w:proofErr w:type="spellEnd"/>
      <w:r>
        <w:t>)(void *data)------&gt;</w:t>
      </w:r>
      <w:r>
        <w:rPr>
          <w:rFonts w:hint="eastAsia"/>
        </w:rPr>
        <w:t>线程函数，指定该线程要完成的任务。这个函数会一直运行直到接收到终止信号。</w:t>
      </w:r>
    </w:p>
    <w:p w14:paraId="2F9E4866" w14:textId="77777777" w:rsidR="00F73C6D" w:rsidRDefault="00F73C6D" w:rsidP="00F73C6D">
      <w:pPr>
        <w:pStyle w:val="1f"/>
      </w:pPr>
      <w:r>
        <w:t xml:space="preserve">      void *data--------------------------&gt;</w:t>
      </w:r>
      <w:r>
        <w:rPr>
          <w:rFonts w:hint="eastAsia"/>
        </w:rPr>
        <w:t>线程函数的参数。</w:t>
      </w:r>
    </w:p>
    <w:p w14:paraId="664C4E57" w14:textId="77777777" w:rsidR="00F73C6D" w:rsidRDefault="00F73C6D" w:rsidP="00F73C6D">
      <w:pPr>
        <w:pStyle w:val="1f"/>
      </w:pPr>
      <w:r>
        <w:t xml:space="preserve">      const char *</w:t>
      </w:r>
      <w:proofErr w:type="spellStart"/>
      <w:r>
        <w:t>namefmt</w:t>
      </w:r>
      <w:proofErr w:type="spellEnd"/>
      <w:r>
        <w:t>--------------&gt;</w:t>
      </w:r>
      <w:r>
        <w:rPr>
          <w:rFonts w:hint="eastAsia"/>
        </w:rPr>
        <w:t>线程名字。</w:t>
      </w:r>
    </w:p>
    <w:p w14:paraId="18663EEB" w14:textId="77777777" w:rsidR="00F73C6D" w:rsidRDefault="00F73C6D" w:rsidP="00F73C6D">
      <w:pPr>
        <w:pStyle w:val="1f"/>
      </w:pPr>
      <w:r>
        <w:t>3</w:t>
      </w:r>
      <w:r>
        <w:rPr>
          <w:rFonts w:hint="eastAsia"/>
        </w:rPr>
        <w:t>、线程函数</w:t>
      </w:r>
    </w:p>
    <w:p w14:paraId="258872A6" w14:textId="77777777" w:rsidR="00F73C6D" w:rsidRDefault="00F73C6D" w:rsidP="00F73C6D">
      <w:pPr>
        <w:pStyle w:val="1f"/>
      </w:pPr>
      <w:r>
        <w:t xml:space="preserve">    </w:t>
      </w:r>
      <w:r>
        <w:rPr>
          <w:rFonts w:hint="eastAsia"/>
        </w:rPr>
        <w:t>用户在线程函数中指定要让该线程完成的任务。该函数会一直运行，直到接收到结束信号。因此函数中需要有判断是否收到信号的语句。</w:t>
      </w:r>
    </w:p>
    <w:p w14:paraId="7EA30366" w14:textId="77777777" w:rsidR="00F73C6D" w:rsidRDefault="00F73C6D" w:rsidP="00750513">
      <w:pPr>
        <w:pStyle w:val="2f5"/>
      </w:pPr>
      <w:r>
        <w:t xml:space="preserve">static int </w:t>
      </w:r>
      <w:proofErr w:type="spellStart"/>
      <w:proofErr w:type="gramStart"/>
      <w:r>
        <w:t>func</w:t>
      </w:r>
      <w:proofErr w:type="spellEnd"/>
      <w:r>
        <w:t>(</w:t>
      </w:r>
      <w:proofErr w:type="gramEnd"/>
      <w:r>
        <w:t xml:space="preserve">void *data){ </w:t>
      </w:r>
    </w:p>
    <w:p w14:paraId="4EC649A1" w14:textId="77777777" w:rsidR="00F73C6D" w:rsidRDefault="00F73C6D" w:rsidP="00750513">
      <w:pPr>
        <w:pStyle w:val="2f5"/>
      </w:pPr>
      <w:r>
        <w:t xml:space="preserve">   while</w:t>
      </w:r>
      <w:proofErr w:type="gramStart"/>
      <w:r>
        <w:t>(!</w:t>
      </w:r>
      <w:proofErr w:type="spellStart"/>
      <w:r>
        <w:t>kthread</w:t>
      </w:r>
      <w:proofErr w:type="gramEnd"/>
      <w:r>
        <w:t>_should_stop</w:t>
      </w:r>
      <w:proofErr w:type="spellEnd"/>
      <w:r>
        <w:t xml:space="preserve">()){ </w:t>
      </w:r>
    </w:p>
    <w:p w14:paraId="28037CC8" w14:textId="71C0D0D3" w:rsidR="00F73C6D" w:rsidRPr="004608D1" w:rsidRDefault="00F73C6D" w:rsidP="00750513">
      <w:pPr>
        <w:pStyle w:val="2f5"/>
      </w:pPr>
      <w:r>
        <w:t xml:space="preserve">     </w:t>
      </w:r>
      <w:r w:rsidR="00750513">
        <w:rPr>
          <w:rFonts w:hint="eastAsia"/>
        </w:rPr>
        <w:t>/</w:t>
      </w:r>
      <w:r w:rsidR="00750513">
        <w:t xml:space="preserve">* </w:t>
      </w:r>
      <w:r w:rsidR="00750513">
        <w:rPr>
          <w:rFonts w:hint="eastAsia"/>
        </w:rPr>
        <w:t>在此处做</w:t>
      </w:r>
      <w:r>
        <w:rPr>
          <w:rFonts w:hint="eastAsia"/>
        </w:rPr>
        <w:t>一些工作</w:t>
      </w:r>
      <w:r w:rsidR="00750513">
        <w:rPr>
          <w:rFonts w:hint="eastAsia"/>
        </w:rPr>
        <w:t xml:space="preserve"> *</w:t>
      </w:r>
      <w:r w:rsidR="00750513">
        <w:t>/</w:t>
      </w:r>
    </w:p>
    <w:p w14:paraId="28D6CF96" w14:textId="77777777" w:rsidR="00F73C6D" w:rsidRDefault="00F73C6D" w:rsidP="00750513">
      <w:pPr>
        <w:pStyle w:val="2f5"/>
      </w:pPr>
      <w:r>
        <w:t xml:space="preserve">     </w:t>
      </w:r>
      <w:proofErr w:type="spellStart"/>
      <w:proofErr w:type="gramStart"/>
      <w:r>
        <w:t>msleep</w:t>
      </w:r>
      <w:proofErr w:type="spellEnd"/>
      <w:r>
        <w:t>(</w:t>
      </w:r>
      <w:proofErr w:type="gramEnd"/>
      <w:r>
        <w:t xml:space="preserve">2000); </w:t>
      </w:r>
    </w:p>
    <w:p w14:paraId="53E6798B" w14:textId="77777777" w:rsidR="00F73C6D" w:rsidRDefault="00F73C6D" w:rsidP="00750513">
      <w:pPr>
        <w:pStyle w:val="2f5"/>
      </w:pPr>
      <w:r>
        <w:t xml:space="preserve">   } </w:t>
      </w:r>
    </w:p>
    <w:p w14:paraId="4BD1B159" w14:textId="77777777" w:rsidR="00F73C6D" w:rsidRDefault="00F73C6D" w:rsidP="00750513">
      <w:pPr>
        <w:pStyle w:val="2f5"/>
      </w:pPr>
      <w:r>
        <w:t xml:space="preserve">   return 0; </w:t>
      </w:r>
    </w:p>
    <w:p w14:paraId="468D73BB" w14:textId="77777777" w:rsidR="00F73C6D" w:rsidRDefault="00F73C6D" w:rsidP="00750513">
      <w:pPr>
        <w:pStyle w:val="2f5"/>
      </w:pPr>
      <w:r>
        <w:t xml:space="preserve">} </w:t>
      </w:r>
    </w:p>
    <w:p w14:paraId="3B9DA2F4" w14:textId="77777777" w:rsidR="00F73C6D" w:rsidRDefault="00F73C6D" w:rsidP="00F73C6D">
      <w:pPr>
        <w:pStyle w:val="1f"/>
      </w:pPr>
      <w:r>
        <w:t xml:space="preserve">    </w:t>
      </w:r>
      <w:r>
        <w:rPr>
          <w:rFonts w:hint="eastAsia"/>
        </w:rPr>
        <w:t>注意在线程函数中需要在每一轮迭代之后休眠一定时间，让出</w:t>
      </w:r>
      <w:r>
        <w:t>CPU</w:t>
      </w:r>
      <w:r>
        <w:rPr>
          <w:rFonts w:hint="eastAsia"/>
        </w:rPr>
        <w:t>给其他的任务，否则创建的这个线程会一直占用</w:t>
      </w:r>
      <w:r>
        <w:t>CPU</w:t>
      </w:r>
      <w:r>
        <w:rPr>
          <w:rFonts w:hint="eastAsia"/>
        </w:rPr>
        <w:t>，使得其他任务均瘫痪。更严重的是，使线程终止的命令也无法执行，导致这种状态一直持续下去。</w:t>
      </w:r>
    </w:p>
    <w:p w14:paraId="29813233" w14:textId="77777777" w:rsidR="00F73C6D" w:rsidRDefault="00F73C6D" w:rsidP="00F73C6D">
      <w:pPr>
        <w:pStyle w:val="1f"/>
      </w:pPr>
      <w:r>
        <w:t>4</w:t>
      </w:r>
      <w:r>
        <w:rPr>
          <w:rFonts w:hint="eastAsia"/>
        </w:rPr>
        <w:t>、</w:t>
      </w:r>
      <w:proofErr w:type="spellStart"/>
      <w:r>
        <w:t>kthread_stop</w:t>
      </w:r>
      <w:proofErr w:type="spellEnd"/>
      <w:r>
        <w:t>()</w:t>
      </w:r>
      <w:r>
        <w:rPr>
          <w:rFonts w:hint="eastAsia"/>
        </w:rPr>
        <w:t>：</w:t>
      </w:r>
    </w:p>
    <w:p w14:paraId="5C6F93E9" w14:textId="77777777" w:rsidR="00F73C6D" w:rsidRDefault="00F73C6D" w:rsidP="00F73C6D">
      <w:pPr>
        <w:pStyle w:val="1f"/>
      </w:pPr>
      <w:r>
        <w:rPr>
          <w:rFonts w:hint="eastAsia"/>
        </w:rPr>
        <w:t>头文件：</w:t>
      </w:r>
      <w:r>
        <w:t>&lt;</w:t>
      </w:r>
      <w:proofErr w:type="spellStart"/>
      <w:r>
        <w:t>linux</w:t>
      </w:r>
      <w:proofErr w:type="spellEnd"/>
      <w:r>
        <w:t>/</w:t>
      </w:r>
      <w:proofErr w:type="spellStart"/>
      <w:r>
        <w:t>kthread.h</w:t>
      </w:r>
      <w:proofErr w:type="spellEnd"/>
      <w:r>
        <w:t>&gt;</w:t>
      </w:r>
    </w:p>
    <w:p w14:paraId="3F8A3320" w14:textId="77777777" w:rsidR="00F73C6D" w:rsidRDefault="00F73C6D" w:rsidP="00F73C6D">
      <w:pPr>
        <w:pStyle w:val="1f"/>
      </w:pPr>
      <w:r>
        <w:rPr>
          <w:rFonts w:hint="eastAsia"/>
        </w:rPr>
        <w:lastRenderedPageBreak/>
        <w:t>函数原型：</w:t>
      </w:r>
      <w:r>
        <w:t xml:space="preserve">int </w:t>
      </w:r>
      <w:proofErr w:type="spellStart"/>
      <w:r>
        <w:t>kthread_</w:t>
      </w:r>
      <w:proofErr w:type="gramStart"/>
      <w:r>
        <w:t>stop</w:t>
      </w:r>
      <w:proofErr w:type="spellEnd"/>
      <w:r>
        <w:t>(</w:t>
      </w:r>
      <w:proofErr w:type="gramEnd"/>
      <w:r>
        <w:t xml:space="preserve">struct </w:t>
      </w:r>
      <w:proofErr w:type="spellStart"/>
      <w:r>
        <w:t>task_struct</w:t>
      </w:r>
      <w:proofErr w:type="spellEnd"/>
      <w:r>
        <w:t xml:space="preserve"> *k);</w:t>
      </w:r>
    </w:p>
    <w:p w14:paraId="33D83887" w14:textId="77777777" w:rsidR="00F73C6D" w:rsidRDefault="00F73C6D" w:rsidP="00F73C6D">
      <w:pPr>
        <w:pStyle w:val="1f"/>
      </w:pPr>
      <w:r>
        <w:rPr>
          <w:rFonts w:hint="eastAsia"/>
        </w:rPr>
        <w:t>功能：在模块卸载时，发送信号给</w:t>
      </w:r>
      <w:r>
        <w:t>k</w:t>
      </w:r>
      <w:r>
        <w:rPr>
          <w:rFonts w:hint="eastAsia"/>
        </w:rPr>
        <w:t>指向的线程，使之退出。</w:t>
      </w:r>
    </w:p>
    <w:p w14:paraId="08FD6E16" w14:textId="77777777" w:rsidR="00F73C6D" w:rsidRDefault="00F73C6D" w:rsidP="00F73C6D">
      <w:pPr>
        <w:pStyle w:val="1f"/>
      </w:pPr>
      <w:r>
        <w:t xml:space="preserve">    </w:t>
      </w:r>
      <w:r>
        <w:rPr>
          <w:rFonts w:hint="eastAsia"/>
        </w:rPr>
        <w:t>线程一旦启动起来之后，会一直运行，除非该线程主动调用</w:t>
      </w:r>
      <w:proofErr w:type="spellStart"/>
      <w:r>
        <w:t>do_exit</w:t>
      </w:r>
      <w:proofErr w:type="spellEnd"/>
      <w:r>
        <w:rPr>
          <w:rFonts w:hint="eastAsia"/>
        </w:rPr>
        <w:t>函数，或者其他的进程调用</w:t>
      </w:r>
      <w:proofErr w:type="spellStart"/>
      <w:r>
        <w:t>kthread_stop</w:t>
      </w:r>
      <w:proofErr w:type="spellEnd"/>
      <w:r>
        <w:rPr>
          <w:rFonts w:hint="eastAsia"/>
        </w:rPr>
        <w:t>函数，结束线程的运行。当然，如果线程函数永远不返回，并且不检查信号，它将永远不会停止。因此线程函数信号检查语句以及返回</w:t>
      </w:r>
      <w:proofErr w:type="gramStart"/>
      <w:r>
        <w:rPr>
          <w:rFonts w:hint="eastAsia"/>
        </w:rPr>
        <w:t>值非常</w:t>
      </w:r>
      <w:proofErr w:type="gramEnd"/>
      <w:r>
        <w:rPr>
          <w:rFonts w:hint="eastAsia"/>
        </w:rPr>
        <w:t>重要。</w:t>
      </w:r>
    </w:p>
    <w:p w14:paraId="7D74E9B3" w14:textId="77777777" w:rsidR="00F73C6D" w:rsidRDefault="00F73C6D" w:rsidP="00F73C6D">
      <w:pPr>
        <w:pStyle w:val="1f"/>
      </w:pPr>
      <w:r>
        <w:t xml:space="preserve">    </w:t>
      </w:r>
      <w:r>
        <w:rPr>
          <w:rFonts w:hint="eastAsia"/>
        </w:rPr>
        <w:t>注意，在调用</w:t>
      </w:r>
      <w:proofErr w:type="spellStart"/>
      <w:r>
        <w:t>kthread_stop</w:t>
      </w:r>
      <w:proofErr w:type="spellEnd"/>
      <w:r>
        <w:rPr>
          <w:rFonts w:hint="eastAsia"/>
        </w:rPr>
        <w:t>函数时，线程不能已经结束运行，否则，</w:t>
      </w:r>
      <w:proofErr w:type="spellStart"/>
      <w:r>
        <w:t>kthread_stop</w:t>
      </w:r>
      <w:proofErr w:type="spellEnd"/>
      <w:r>
        <w:rPr>
          <w:rFonts w:hint="eastAsia"/>
        </w:rPr>
        <w:t>函数会一直等待。</w:t>
      </w:r>
    </w:p>
    <w:p w14:paraId="09368293" w14:textId="77777777" w:rsidR="00F73C6D" w:rsidRDefault="00F73C6D" w:rsidP="00F73C6D">
      <w:pPr>
        <w:pStyle w:val="1f"/>
      </w:pPr>
      <w:r>
        <w:t>5</w:t>
      </w:r>
      <w:r>
        <w:rPr>
          <w:rFonts w:hint="eastAsia"/>
        </w:rPr>
        <w:t>、</w:t>
      </w:r>
      <w:proofErr w:type="spellStart"/>
      <w:r>
        <w:t>kthread_should_stop</w:t>
      </w:r>
      <w:proofErr w:type="spellEnd"/>
      <w:r>
        <w:t>()</w:t>
      </w:r>
      <w:r>
        <w:rPr>
          <w:rFonts w:hint="eastAsia"/>
        </w:rPr>
        <w:t>：</w:t>
      </w:r>
    </w:p>
    <w:p w14:paraId="0B3BEF56" w14:textId="77777777" w:rsidR="00F73C6D" w:rsidRDefault="00F73C6D" w:rsidP="00F73C6D">
      <w:pPr>
        <w:pStyle w:val="1f"/>
      </w:pPr>
      <w:r>
        <w:rPr>
          <w:rFonts w:hint="eastAsia"/>
        </w:rPr>
        <w:t>头文件：</w:t>
      </w:r>
      <w:r>
        <w:t>&lt;</w:t>
      </w:r>
      <w:proofErr w:type="spellStart"/>
      <w:r>
        <w:t>linux</w:t>
      </w:r>
      <w:proofErr w:type="spellEnd"/>
      <w:r>
        <w:t>/</w:t>
      </w:r>
      <w:proofErr w:type="spellStart"/>
      <w:r>
        <w:t>kthread.h</w:t>
      </w:r>
      <w:proofErr w:type="spellEnd"/>
      <w:r>
        <w:t>&gt;</w:t>
      </w:r>
    </w:p>
    <w:p w14:paraId="155976FC" w14:textId="77777777" w:rsidR="00F73C6D" w:rsidRDefault="00F73C6D" w:rsidP="00F73C6D">
      <w:pPr>
        <w:pStyle w:val="1f"/>
      </w:pPr>
      <w:r>
        <w:rPr>
          <w:rFonts w:hint="eastAsia"/>
        </w:rPr>
        <w:t>函数原型：</w:t>
      </w:r>
      <w:r>
        <w:t xml:space="preserve">bool </w:t>
      </w:r>
      <w:proofErr w:type="spellStart"/>
      <w:r>
        <w:t>kthread_should_stop</w:t>
      </w:r>
      <w:proofErr w:type="spellEnd"/>
      <w:r>
        <w:t>(void);</w:t>
      </w:r>
    </w:p>
    <w:p w14:paraId="243652A0" w14:textId="77777777" w:rsidR="00F73C6D" w:rsidRDefault="00F73C6D" w:rsidP="00F73C6D">
      <w:pPr>
        <w:pStyle w:val="1f"/>
      </w:pPr>
      <w:r>
        <w:rPr>
          <w:rFonts w:hint="eastAsia"/>
        </w:rPr>
        <w:t>功能：该函数位于内核线程函数体内，与</w:t>
      </w:r>
      <w:proofErr w:type="spellStart"/>
      <w:r>
        <w:t>kthread_stop</w:t>
      </w:r>
      <w:proofErr w:type="spellEnd"/>
      <w:r>
        <w:rPr>
          <w:rFonts w:hint="eastAsia"/>
        </w:rPr>
        <w:t>配合使用，用于接收</w:t>
      </w:r>
      <w:proofErr w:type="spellStart"/>
      <w:r>
        <w:t>kthread_stop</w:t>
      </w:r>
      <w:proofErr w:type="spellEnd"/>
      <w:r>
        <w:rPr>
          <w:rFonts w:hint="eastAsia"/>
        </w:rPr>
        <w:t>传递的结束线程信号，如果内核线程中未用此函数，则</w:t>
      </w:r>
      <w:proofErr w:type="spellStart"/>
      <w:r>
        <w:t>kthread_stop</w:t>
      </w:r>
      <w:proofErr w:type="spellEnd"/>
      <w:r>
        <w:rPr>
          <w:rFonts w:hint="eastAsia"/>
        </w:rPr>
        <w:t>使其结束。</w:t>
      </w:r>
    </w:p>
    <w:p w14:paraId="530C9CFD" w14:textId="77777777" w:rsidR="00F73C6D" w:rsidRDefault="00F73C6D" w:rsidP="00D837EB">
      <w:pPr>
        <w:pStyle w:val="4"/>
        <w:numPr>
          <w:ilvl w:val="3"/>
          <w:numId w:val="15"/>
        </w:numPr>
        <w:rPr>
          <w:rFonts w:hint="default"/>
        </w:rPr>
      </w:pPr>
      <w:r>
        <w:t>实验步骤</w:t>
      </w:r>
    </w:p>
    <w:p w14:paraId="25EF8016" w14:textId="77777777" w:rsidR="00F73C6D" w:rsidRDefault="00F73C6D" w:rsidP="00D837EB">
      <w:pPr>
        <w:pStyle w:val="30"/>
        <w:numPr>
          <w:ilvl w:val="5"/>
          <w:numId w:val="15"/>
        </w:numPr>
        <w:tabs>
          <w:tab w:val="num" w:pos="1418"/>
        </w:tabs>
        <w:ind w:left="1620" w:right="200" w:hanging="425"/>
        <w:rPr>
          <w:rFonts w:cs="Huawei Sans"/>
          <w:lang w:bidi="hi-IN"/>
        </w:rPr>
      </w:pPr>
      <w:r>
        <w:rPr>
          <w:rFonts w:hint="eastAsia"/>
        </w:rPr>
        <w:t>正确编写满足功能的源文件，包括</w:t>
      </w:r>
      <w:r>
        <w:rPr>
          <w:lang w:eastAsia="x-none"/>
        </w:rPr>
        <w:t>.c</w:t>
      </w:r>
      <w:proofErr w:type="spellStart"/>
      <w:r>
        <w:rPr>
          <w:rFonts w:hint="eastAsia"/>
          <w:lang w:val="x-none" w:eastAsia="x-none"/>
        </w:rPr>
        <w:t>源文件</w:t>
      </w:r>
      <w:r>
        <w:rPr>
          <w:rFonts w:hint="eastAsia"/>
        </w:rPr>
        <w:t>和</w:t>
      </w:r>
      <w:r>
        <w:rPr>
          <w:lang w:eastAsia="x-none"/>
        </w:rPr>
        <w:t>Makefile</w:t>
      </w:r>
      <w:r>
        <w:rPr>
          <w:rFonts w:hint="eastAsia"/>
          <w:lang w:val="x-none" w:eastAsia="x-none"/>
        </w:rPr>
        <w:t>文件</w:t>
      </w:r>
      <w:r>
        <w:rPr>
          <w:rFonts w:hint="eastAsia"/>
        </w:rPr>
        <w:t>。在这里我们的示例源文件存放在</w:t>
      </w:r>
      <w:r>
        <w:t>tasks_k</w:t>
      </w:r>
      <w:proofErr w:type="spellEnd"/>
      <w:r>
        <w:t>/3/task1</w:t>
      </w:r>
      <w:r>
        <w:rPr>
          <w:rFonts w:hint="eastAsia"/>
        </w:rPr>
        <w:t>目录下。</w:t>
      </w:r>
    </w:p>
    <w:p w14:paraId="70118E3A" w14:textId="77777777" w:rsidR="00F73C6D" w:rsidRDefault="00F73C6D" w:rsidP="00F73C6D">
      <w:pPr>
        <w:pStyle w:val="2f5"/>
      </w:pPr>
      <w:r>
        <w:t>[</w:t>
      </w:r>
      <w:proofErr w:type="spellStart"/>
      <w:r>
        <w:t>root@localhost</w:t>
      </w:r>
      <w:proofErr w:type="spellEnd"/>
      <w:r>
        <w:t xml:space="preserve"> </w:t>
      </w:r>
      <w:proofErr w:type="gramStart"/>
      <w:r>
        <w:t>~]#</w:t>
      </w:r>
      <w:proofErr w:type="gramEnd"/>
      <w:r>
        <w:t xml:space="preserve"> </w:t>
      </w:r>
      <w:r>
        <w:rPr>
          <w:b/>
        </w:rPr>
        <w:t xml:space="preserve">cd </w:t>
      </w:r>
      <w:proofErr w:type="spellStart"/>
      <w:r>
        <w:rPr>
          <w:b/>
        </w:rPr>
        <w:t>tasks_k</w:t>
      </w:r>
      <w:proofErr w:type="spellEnd"/>
      <w:r>
        <w:rPr>
          <w:b/>
        </w:rPr>
        <w:t>/3/task1</w:t>
      </w:r>
    </w:p>
    <w:p w14:paraId="6C8A36C9" w14:textId="77777777" w:rsidR="00F73C6D" w:rsidRDefault="00F73C6D" w:rsidP="00F73C6D">
      <w:pPr>
        <w:pStyle w:val="2f5"/>
        <w:rPr>
          <w:b/>
        </w:rPr>
      </w:pPr>
      <w:r>
        <w:t>[</w:t>
      </w:r>
      <w:proofErr w:type="spellStart"/>
      <w:r>
        <w:t>root@localhost</w:t>
      </w:r>
      <w:proofErr w:type="spellEnd"/>
      <w:r>
        <w:t xml:space="preserve"> task</w:t>
      </w:r>
      <w:proofErr w:type="gramStart"/>
      <w:r>
        <w:t>1]#</w:t>
      </w:r>
      <w:proofErr w:type="gramEnd"/>
      <w:r>
        <w:t xml:space="preserve"> </w:t>
      </w:r>
      <w:r>
        <w:rPr>
          <w:b/>
        </w:rPr>
        <w:t>ls</w:t>
      </w:r>
    </w:p>
    <w:p w14:paraId="0D64B6A2" w14:textId="77777777" w:rsidR="00F73C6D" w:rsidRDefault="00F73C6D" w:rsidP="00F73C6D">
      <w:pPr>
        <w:pStyle w:val="2f5"/>
      </w:pPr>
      <w:proofErr w:type="spellStart"/>
      <w:r>
        <w:t>kthread.</w:t>
      </w:r>
      <w:proofErr w:type="gramStart"/>
      <w:r>
        <w:t>c</w:t>
      </w:r>
      <w:proofErr w:type="spellEnd"/>
      <w:r>
        <w:t xml:space="preserve">  </w:t>
      </w:r>
      <w:proofErr w:type="spellStart"/>
      <w:r>
        <w:t>Makefile</w:t>
      </w:r>
      <w:proofErr w:type="spellEnd"/>
      <w:proofErr w:type="gramEnd"/>
    </w:p>
    <w:p w14:paraId="6BBF10D5" w14:textId="77777777" w:rsidR="00F73C6D" w:rsidRDefault="00F73C6D" w:rsidP="00D837EB">
      <w:pPr>
        <w:pStyle w:val="30"/>
        <w:numPr>
          <w:ilvl w:val="5"/>
          <w:numId w:val="15"/>
        </w:numPr>
        <w:tabs>
          <w:tab w:val="num" w:pos="1418"/>
        </w:tabs>
        <w:ind w:left="1620" w:right="200" w:hanging="425"/>
      </w:pPr>
      <w:r>
        <w:rPr>
          <w:rFonts w:hint="eastAsia"/>
        </w:rPr>
        <w:t>编译源文件</w:t>
      </w:r>
    </w:p>
    <w:p w14:paraId="1BF5AD1F"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r>
        <w:rPr>
          <w:b/>
        </w:rPr>
        <w:t>make</w:t>
      </w:r>
    </w:p>
    <w:p w14:paraId="3AFF4DE9" w14:textId="77777777" w:rsidR="00F73C6D" w:rsidRDefault="00F73C6D" w:rsidP="00F73C6D">
      <w:pPr>
        <w:pStyle w:val="2f5"/>
      </w:pPr>
      <w:r>
        <w:t>make -C /root/kernel M=/root/</w:t>
      </w:r>
      <w:proofErr w:type="spellStart"/>
      <w:r>
        <w:t>tasks_k</w:t>
      </w:r>
      <w:proofErr w:type="spellEnd"/>
      <w:r>
        <w:t>/3/task1 modules</w:t>
      </w:r>
    </w:p>
    <w:p w14:paraId="6F5CC0B4" w14:textId="77777777" w:rsidR="00F73C6D" w:rsidRDefault="00F73C6D" w:rsidP="00F73C6D">
      <w:pPr>
        <w:pStyle w:val="2f5"/>
      </w:pPr>
      <w:proofErr w:type="gramStart"/>
      <w:r>
        <w:t>make[</w:t>
      </w:r>
      <w:proofErr w:type="gramEnd"/>
      <w:r>
        <w:t>1]: Entering directory '/root/kernel'</w:t>
      </w:r>
    </w:p>
    <w:p w14:paraId="5459AA28" w14:textId="77777777" w:rsidR="00F73C6D" w:rsidRDefault="00F73C6D" w:rsidP="00F73C6D">
      <w:pPr>
        <w:pStyle w:val="2f5"/>
      </w:pPr>
      <w:r>
        <w:t xml:space="preserve">  CC [M</w:t>
      </w:r>
      <w:proofErr w:type="gramStart"/>
      <w:r>
        <w:t>]  /</w:t>
      </w:r>
      <w:proofErr w:type="gramEnd"/>
      <w:r>
        <w:t>root/</w:t>
      </w:r>
      <w:proofErr w:type="spellStart"/>
      <w:r>
        <w:t>tasks_k</w:t>
      </w:r>
      <w:proofErr w:type="spellEnd"/>
      <w:r>
        <w:t>/3/task1/</w:t>
      </w:r>
      <w:proofErr w:type="spellStart"/>
      <w:r>
        <w:t>kthread.o</w:t>
      </w:r>
      <w:proofErr w:type="spellEnd"/>
    </w:p>
    <w:p w14:paraId="0EE1A89C" w14:textId="77777777" w:rsidR="00F73C6D" w:rsidRDefault="00F73C6D" w:rsidP="00F73C6D">
      <w:pPr>
        <w:pStyle w:val="2f5"/>
      </w:pPr>
      <w:r>
        <w:t xml:space="preserve">  Building modules, stage 2.</w:t>
      </w:r>
    </w:p>
    <w:p w14:paraId="020E279E" w14:textId="77777777" w:rsidR="00F73C6D" w:rsidRDefault="00F73C6D" w:rsidP="00F73C6D">
      <w:pPr>
        <w:pStyle w:val="2f5"/>
      </w:pPr>
      <w:r>
        <w:t xml:space="preserve">  MODPOST 1 modules</w:t>
      </w:r>
    </w:p>
    <w:p w14:paraId="74127BB0" w14:textId="77777777" w:rsidR="00F73C6D" w:rsidRDefault="00F73C6D" w:rsidP="00F73C6D">
      <w:pPr>
        <w:pStyle w:val="2f5"/>
      </w:pPr>
      <w:r>
        <w:t xml:space="preserve">  CC      /root/</w:t>
      </w:r>
      <w:proofErr w:type="spellStart"/>
      <w:r>
        <w:t>tasks_k</w:t>
      </w:r>
      <w:proofErr w:type="spellEnd"/>
      <w:r>
        <w:t>/3/task1/</w:t>
      </w:r>
      <w:proofErr w:type="spellStart"/>
      <w:r>
        <w:t>kthread.mod.o</w:t>
      </w:r>
      <w:proofErr w:type="spellEnd"/>
    </w:p>
    <w:p w14:paraId="041FFDFD" w14:textId="77777777" w:rsidR="00F73C6D" w:rsidRDefault="00F73C6D" w:rsidP="00F73C6D">
      <w:pPr>
        <w:pStyle w:val="2f5"/>
      </w:pPr>
      <w:r>
        <w:t xml:space="preserve">  LD [M</w:t>
      </w:r>
      <w:proofErr w:type="gramStart"/>
      <w:r>
        <w:t>]  /</w:t>
      </w:r>
      <w:proofErr w:type="gramEnd"/>
      <w:r>
        <w:t>root/</w:t>
      </w:r>
      <w:proofErr w:type="spellStart"/>
      <w:r>
        <w:t>tasks_k</w:t>
      </w:r>
      <w:proofErr w:type="spellEnd"/>
      <w:r>
        <w:t>/3/task1/</w:t>
      </w:r>
      <w:proofErr w:type="spellStart"/>
      <w:r>
        <w:t>kthread.ko</w:t>
      </w:r>
      <w:proofErr w:type="spellEnd"/>
    </w:p>
    <w:p w14:paraId="5A5F7E71" w14:textId="77777777" w:rsidR="00F73C6D" w:rsidRDefault="00F73C6D" w:rsidP="00F73C6D">
      <w:pPr>
        <w:pStyle w:val="2f5"/>
      </w:pPr>
      <w:proofErr w:type="gramStart"/>
      <w:r>
        <w:t>make[</w:t>
      </w:r>
      <w:proofErr w:type="gramEnd"/>
      <w:r>
        <w:t>1]: Leaving directory '/root/kernel'</w:t>
      </w:r>
    </w:p>
    <w:p w14:paraId="1C82A359"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r>
        <w:rPr>
          <w:b/>
        </w:rPr>
        <w:t>ls</w:t>
      </w:r>
    </w:p>
    <w:p w14:paraId="5AC14F31" w14:textId="77777777" w:rsidR="00F73C6D" w:rsidRDefault="00F73C6D" w:rsidP="00F73C6D">
      <w:pPr>
        <w:pStyle w:val="2f5"/>
      </w:pPr>
      <w:proofErr w:type="spellStart"/>
      <w:r>
        <w:t>kthread.</w:t>
      </w:r>
      <w:proofErr w:type="gramStart"/>
      <w:r>
        <w:t>c</w:t>
      </w:r>
      <w:proofErr w:type="spellEnd"/>
      <w:r>
        <w:t xml:space="preserve">  </w:t>
      </w:r>
      <w:proofErr w:type="spellStart"/>
      <w:r>
        <w:t>kthread</w:t>
      </w:r>
      <w:proofErr w:type="gramEnd"/>
      <w:r>
        <w:t>.ko</w:t>
      </w:r>
      <w:proofErr w:type="spellEnd"/>
      <w:r>
        <w:t xml:space="preserve">  </w:t>
      </w:r>
      <w:proofErr w:type="spellStart"/>
      <w:r>
        <w:t>kthread.mod.c</w:t>
      </w:r>
      <w:proofErr w:type="spellEnd"/>
      <w:r>
        <w:t xml:space="preserve">  </w:t>
      </w:r>
      <w:proofErr w:type="spellStart"/>
      <w:r>
        <w:t>kthread.mod.o</w:t>
      </w:r>
      <w:proofErr w:type="spellEnd"/>
      <w:r>
        <w:t xml:space="preserve">  </w:t>
      </w:r>
      <w:proofErr w:type="spellStart"/>
      <w:r>
        <w:t>kthread.o</w:t>
      </w:r>
      <w:proofErr w:type="spellEnd"/>
      <w:r>
        <w:t xml:space="preserve">  </w:t>
      </w:r>
      <w:proofErr w:type="spellStart"/>
      <w:r>
        <w:t>Makefile</w:t>
      </w:r>
      <w:proofErr w:type="spellEnd"/>
      <w:r>
        <w:t xml:space="preserve">  </w:t>
      </w:r>
      <w:proofErr w:type="spellStart"/>
      <w:r>
        <w:t>modules.order</w:t>
      </w:r>
      <w:proofErr w:type="spellEnd"/>
      <w:r>
        <w:t xml:space="preserve">  </w:t>
      </w:r>
      <w:proofErr w:type="spellStart"/>
      <w:r>
        <w:t>Module.symvers</w:t>
      </w:r>
      <w:proofErr w:type="spellEnd"/>
    </w:p>
    <w:p w14:paraId="4507FE0A" w14:textId="77777777" w:rsidR="00F73C6D" w:rsidRDefault="00F73C6D" w:rsidP="00D837EB">
      <w:pPr>
        <w:pStyle w:val="30"/>
        <w:numPr>
          <w:ilvl w:val="5"/>
          <w:numId w:val="15"/>
        </w:numPr>
        <w:tabs>
          <w:tab w:val="num" w:pos="1418"/>
        </w:tabs>
        <w:ind w:left="1620" w:right="200" w:hanging="425"/>
      </w:pPr>
      <w:r>
        <w:rPr>
          <w:rFonts w:hint="eastAsia"/>
        </w:rPr>
        <w:t>加载编译完成的内核模块，并查看加载结果。</w:t>
      </w:r>
    </w:p>
    <w:p w14:paraId="5EA9AD68"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proofErr w:type="spellStart"/>
      <w:r>
        <w:rPr>
          <w:b/>
        </w:rPr>
        <w:t>insmod</w:t>
      </w:r>
      <w:proofErr w:type="spellEnd"/>
      <w:r>
        <w:rPr>
          <w:b/>
        </w:rPr>
        <w:t xml:space="preserve"> </w:t>
      </w:r>
      <w:proofErr w:type="spellStart"/>
      <w:r>
        <w:rPr>
          <w:b/>
        </w:rPr>
        <w:t>kthread.ko</w:t>
      </w:r>
      <w:proofErr w:type="spellEnd"/>
    </w:p>
    <w:p w14:paraId="2E6E5E93"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proofErr w:type="spellStart"/>
      <w:r>
        <w:rPr>
          <w:b/>
        </w:rPr>
        <w:t>dmesg</w:t>
      </w:r>
      <w:proofErr w:type="spellEnd"/>
      <w:r>
        <w:rPr>
          <w:b/>
        </w:rPr>
        <w:t xml:space="preserve"> | tail –n5</w:t>
      </w:r>
    </w:p>
    <w:p w14:paraId="7C8E54A1" w14:textId="77777777" w:rsidR="00E504A6" w:rsidRDefault="00E504A6" w:rsidP="00E504A6">
      <w:pPr>
        <w:pStyle w:val="2f5"/>
      </w:pPr>
      <w:r>
        <w:t>[834853.034010] Create kernel thread!</w:t>
      </w:r>
    </w:p>
    <w:p w14:paraId="7B51969A" w14:textId="77777777" w:rsidR="00E504A6" w:rsidRDefault="00E504A6" w:rsidP="00E504A6">
      <w:pPr>
        <w:pStyle w:val="2f5"/>
      </w:pPr>
      <w:r>
        <w:t xml:space="preserve">[834853.034072] New </w:t>
      </w:r>
      <w:proofErr w:type="spellStart"/>
      <w:r>
        <w:t>kthread</w:t>
      </w:r>
      <w:proofErr w:type="spellEnd"/>
      <w:r>
        <w:t xml:space="preserve"> is running.</w:t>
      </w:r>
    </w:p>
    <w:p w14:paraId="040B845D" w14:textId="77777777" w:rsidR="00E504A6" w:rsidRDefault="00E504A6" w:rsidP="00E504A6">
      <w:pPr>
        <w:pStyle w:val="2f5"/>
      </w:pPr>
      <w:r>
        <w:t xml:space="preserve">[834855.060481] New </w:t>
      </w:r>
      <w:proofErr w:type="spellStart"/>
      <w:r>
        <w:t>kthread</w:t>
      </w:r>
      <w:proofErr w:type="spellEnd"/>
      <w:r>
        <w:t xml:space="preserve"> is running.</w:t>
      </w:r>
    </w:p>
    <w:p w14:paraId="6EE687CA" w14:textId="48E1A559" w:rsidR="00F73C6D" w:rsidRDefault="00E504A6" w:rsidP="00E504A6">
      <w:pPr>
        <w:pStyle w:val="2f5"/>
      </w:pPr>
      <w:r>
        <w:t xml:space="preserve">[834857.076456] New </w:t>
      </w:r>
      <w:proofErr w:type="spellStart"/>
      <w:r>
        <w:t>kthread</w:t>
      </w:r>
      <w:proofErr w:type="spellEnd"/>
      <w:r>
        <w:t xml:space="preserve"> is running.</w:t>
      </w:r>
    </w:p>
    <w:p w14:paraId="13911EB4" w14:textId="7EED5470" w:rsidR="00E504A6" w:rsidRDefault="00E504A6" w:rsidP="00E504A6">
      <w:pPr>
        <w:pStyle w:val="2f5"/>
      </w:pPr>
      <w:r w:rsidRPr="00E504A6">
        <w:lastRenderedPageBreak/>
        <w:t xml:space="preserve">[834859.092413] New </w:t>
      </w:r>
      <w:proofErr w:type="spellStart"/>
      <w:r w:rsidRPr="00E504A6">
        <w:t>kthread</w:t>
      </w:r>
      <w:proofErr w:type="spellEnd"/>
      <w:r w:rsidRPr="00E504A6">
        <w:t xml:space="preserve"> is running.</w:t>
      </w:r>
    </w:p>
    <w:p w14:paraId="1CF43D08" w14:textId="77777777" w:rsidR="00F73C6D" w:rsidRDefault="00F73C6D" w:rsidP="00D837EB">
      <w:pPr>
        <w:pStyle w:val="30"/>
        <w:numPr>
          <w:ilvl w:val="5"/>
          <w:numId w:val="15"/>
        </w:numPr>
        <w:tabs>
          <w:tab w:val="num" w:pos="1418"/>
        </w:tabs>
        <w:ind w:left="1620" w:right="200" w:hanging="425"/>
      </w:pPr>
      <w:r>
        <w:rPr>
          <w:rFonts w:hint="eastAsia"/>
        </w:rPr>
        <w:t>卸载内核模块，并查看结果。</w:t>
      </w:r>
    </w:p>
    <w:p w14:paraId="60D61E11"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proofErr w:type="spellStart"/>
      <w:r>
        <w:rPr>
          <w:b/>
        </w:rPr>
        <w:t>rmmod</w:t>
      </w:r>
      <w:proofErr w:type="spellEnd"/>
      <w:r>
        <w:rPr>
          <w:b/>
        </w:rPr>
        <w:t xml:space="preserve"> </w:t>
      </w:r>
      <w:proofErr w:type="spellStart"/>
      <w:r>
        <w:rPr>
          <w:b/>
        </w:rPr>
        <w:t>kthread</w:t>
      </w:r>
      <w:proofErr w:type="spellEnd"/>
    </w:p>
    <w:p w14:paraId="114C5AEE"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proofErr w:type="spellStart"/>
      <w:r>
        <w:rPr>
          <w:b/>
        </w:rPr>
        <w:t>dmesg</w:t>
      </w:r>
      <w:proofErr w:type="spellEnd"/>
      <w:r>
        <w:rPr>
          <w:b/>
        </w:rPr>
        <w:t xml:space="preserve"> | tail –n5</w:t>
      </w:r>
    </w:p>
    <w:p w14:paraId="44167A4F" w14:textId="77777777" w:rsidR="00E504A6" w:rsidRDefault="00E504A6" w:rsidP="00E504A6">
      <w:pPr>
        <w:pStyle w:val="2f5"/>
      </w:pPr>
      <w:r>
        <w:t xml:space="preserve">[834901.427791] New </w:t>
      </w:r>
      <w:proofErr w:type="spellStart"/>
      <w:r>
        <w:t>kthread</w:t>
      </w:r>
      <w:proofErr w:type="spellEnd"/>
      <w:r>
        <w:t xml:space="preserve"> is running.</w:t>
      </w:r>
    </w:p>
    <w:p w14:paraId="2D5F12F3" w14:textId="77777777" w:rsidR="00E504A6" w:rsidRDefault="00E504A6" w:rsidP="00E504A6">
      <w:pPr>
        <w:pStyle w:val="2f5"/>
      </w:pPr>
      <w:r>
        <w:t xml:space="preserve">[834903.443756] New </w:t>
      </w:r>
      <w:proofErr w:type="spellStart"/>
      <w:r>
        <w:t>kthread</w:t>
      </w:r>
      <w:proofErr w:type="spellEnd"/>
      <w:r>
        <w:t xml:space="preserve"> is running.</w:t>
      </w:r>
    </w:p>
    <w:p w14:paraId="3366BD7C" w14:textId="77777777" w:rsidR="00E504A6" w:rsidRDefault="00E504A6" w:rsidP="00E504A6">
      <w:pPr>
        <w:pStyle w:val="2f5"/>
      </w:pPr>
      <w:r>
        <w:t xml:space="preserve">[834905.459734] New </w:t>
      </w:r>
      <w:proofErr w:type="spellStart"/>
      <w:r>
        <w:t>kthread</w:t>
      </w:r>
      <w:proofErr w:type="spellEnd"/>
      <w:r>
        <w:t xml:space="preserve"> is running.</w:t>
      </w:r>
    </w:p>
    <w:p w14:paraId="07800349" w14:textId="77777777" w:rsidR="00E504A6" w:rsidRDefault="00E504A6" w:rsidP="00E504A6">
      <w:pPr>
        <w:pStyle w:val="2f5"/>
      </w:pPr>
      <w:r>
        <w:t xml:space="preserve">[834907.475699] New </w:t>
      </w:r>
      <w:proofErr w:type="spellStart"/>
      <w:r>
        <w:t>kthread</w:t>
      </w:r>
      <w:proofErr w:type="spellEnd"/>
      <w:r>
        <w:t xml:space="preserve"> is running.</w:t>
      </w:r>
    </w:p>
    <w:p w14:paraId="5F074717" w14:textId="550AB4B3" w:rsidR="00F73C6D" w:rsidRDefault="00E504A6" w:rsidP="00E504A6">
      <w:pPr>
        <w:pStyle w:val="2f5"/>
      </w:pPr>
      <w:r>
        <w:t xml:space="preserve">[834908.407177] Kill new </w:t>
      </w:r>
      <w:proofErr w:type="spellStart"/>
      <w:r>
        <w:t>kthread</w:t>
      </w:r>
      <w:proofErr w:type="spellEnd"/>
      <w:r>
        <w:t>.</w:t>
      </w:r>
      <w:r w:rsidR="00F73C6D">
        <w:t xml:space="preserve"> </w:t>
      </w:r>
    </w:p>
    <w:p w14:paraId="353F1373" w14:textId="106F5E55" w:rsidR="00F73C6D" w:rsidRDefault="00F73C6D" w:rsidP="00D837EB">
      <w:pPr>
        <w:pStyle w:val="3"/>
        <w:numPr>
          <w:ilvl w:val="2"/>
          <w:numId w:val="15"/>
        </w:numPr>
      </w:pPr>
      <w:bookmarkStart w:id="44" w:name="_Toc59480156"/>
      <w:r>
        <w:rPr>
          <w:rFonts w:hint="eastAsia"/>
        </w:rPr>
        <w:t>打印输出当前系统</w:t>
      </w:r>
      <w:r>
        <w:t>CPU</w:t>
      </w:r>
      <w:r>
        <w:rPr>
          <w:rFonts w:hint="eastAsia"/>
        </w:rPr>
        <w:t>负载情况</w:t>
      </w:r>
      <w:bookmarkEnd w:id="44"/>
    </w:p>
    <w:p w14:paraId="4FD9F14D" w14:textId="77777777" w:rsidR="00F73C6D" w:rsidRDefault="00F73C6D" w:rsidP="00D837EB">
      <w:pPr>
        <w:pStyle w:val="4"/>
        <w:numPr>
          <w:ilvl w:val="3"/>
          <w:numId w:val="15"/>
        </w:numPr>
        <w:rPr>
          <w:rFonts w:hint="default"/>
        </w:rPr>
      </w:pPr>
      <w:r>
        <w:t>相关知识</w:t>
      </w:r>
    </w:p>
    <w:p w14:paraId="770AFE98" w14:textId="77777777" w:rsidR="00F73C6D" w:rsidRDefault="00F73C6D" w:rsidP="00F73C6D">
      <w:pPr>
        <w:pStyle w:val="1f"/>
      </w:pPr>
      <w:r>
        <w:rPr>
          <w:rFonts w:hint="eastAsia"/>
        </w:rPr>
        <w:t>一、</w:t>
      </w:r>
      <w:r>
        <w:t>proc</w:t>
      </w:r>
      <w:r>
        <w:rPr>
          <w:rFonts w:hint="eastAsia"/>
        </w:rPr>
        <w:t>文件系统</w:t>
      </w:r>
    </w:p>
    <w:p w14:paraId="7BD6156F" w14:textId="77777777" w:rsidR="00F73C6D" w:rsidRDefault="00F73C6D" w:rsidP="00F73C6D">
      <w:pPr>
        <w:pStyle w:val="1f"/>
      </w:pPr>
      <w:r>
        <w:t>1</w:t>
      </w:r>
      <w:r>
        <w:rPr>
          <w:rFonts w:hint="eastAsia"/>
        </w:rPr>
        <w:t>、</w:t>
      </w:r>
      <w:r>
        <w:t>proc</w:t>
      </w:r>
      <w:r>
        <w:rPr>
          <w:rFonts w:hint="eastAsia"/>
        </w:rPr>
        <w:t>文件简介</w:t>
      </w:r>
    </w:p>
    <w:p w14:paraId="5F014C37" w14:textId="77777777" w:rsidR="00F73C6D" w:rsidRDefault="00F73C6D" w:rsidP="00F73C6D">
      <w:pPr>
        <w:pStyle w:val="1f"/>
        <w:ind w:firstLineChars="200" w:firstLine="420"/>
      </w:pPr>
      <w:r>
        <w:t>proc</w:t>
      </w:r>
      <w:r>
        <w:rPr>
          <w:rFonts w:hint="eastAsia"/>
        </w:rPr>
        <w:t>文件系统是</w:t>
      </w:r>
      <w:r>
        <w:t>Linux</w:t>
      </w:r>
      <w:r>
        <w:rPr>
          <w:rFonts w:hint="eastAsia"/>
        </w:rPr>
        <w:t>中的特殊文件系统，提供给用户一个可以了解内核内部工作过程的可读窗口，在运行时访问内核内部数据结构、改变内核设置的机制。</w:t>
      </w:r>
    </w:p>
    <w:p w14:paraId="4FD5D4CA" w14:textId="77777777" w:rsidR="00F73C6D" w:rsidRDefault="00F73C6D" w:rsidP="00F73C6D">
      <w:pPr>
        <w:pStyle w:val="1f"/>
        <w:ind w:firstLineChars="200" w:firstLine="420"/>
      </w:pPr>
      <w:r>
        <w:t>proc</w:t>
      </w:r>
      <w:r>
        <w:rPr>
          <w:rFonts w:hint="eastAsia"/>
        </w:rPr>
        <w:t>文件系统能够保存系统当前工作的特殊数据，但并不存在于任何物理设备中，对其进行读写时，才根据系统中的相关信息即时生成。所有</w:t>
      </w:r>
      <w:r>
        <w:t>proc</w:t>
      </w:r>
      <w:r>
        <w:rPr>
          <w:rFonts w:hint="eastAsia"/>
        </w:rPr>
        <w:t>文件挂载在</w:t>
      </w:r>
      <w:r>
        <w:t>/proc</w:t>
      </w:r>
      <w:r>
        <w:rPr>
          <w:rFonts w:hint="eastAsia"/>
        </w:rPr>
        <w:t>目录下。</w:t>
      </w:r>
    </w:p>
    <w:p w14:paraId="5951180E" w14:textId="77777777" w:rsidR="00F73C6D" w:rsidRDefault="00F73C6D" w:rsidP="00F73C6D">
      <w:pPr>
        <w:pStyle w:val="1f"/>
        <w:ind w:firstLineChars="200" w:firstLine="420"/>
      </w:pPr>
      <w:r>
        <w:t>/proc</w:t>
      </w:r>
      <w:r>
        <w:rPr>
          <w:rFonts w:hint="eastAsia"/>
        </w:rPr>
        <w:t>的文件可以用于访问有关内核的状态、计算机的属性、正在运行的进程的状态等信息。大部分</w:t>
      </w:r>
      <w:r>
        <w:t xml:space="preserve"> /proc </w:t>
      </w:r>
      <w:r>
        <w:rPr>
          <w:rFonts w:hint="eastAsia"/>
        </w:rPr>
        <w:t>中的文件和目录提供系统物理环境最新的信息。它们实际上并不存在磁盘上，也不占用任何空间。（用</w:t>
      </w:r>
      <w:r>
        <w:t xml:space="preserve">ls </w:t>
      </w:r>
      <w:r>
        <w:rPr>
          <w:rFonts w:eastAsia="宋体"/>
        </w:rPr>
        <w:t>–</w:t>
      </w:r>
      <w:r>
        <w:t xml:space="preserve">l </w:t>
      </w:r>
      <w:r>
        <w:rPr>
          <w:rFonts w:hint="eastAsia"/>
        </w:rPr>
        <w:t>可以显示它们的大小）当查看这些文件时，实际上是在访问存在内存中的信息，这些信息用于访问系统。</w:t>
      </w:r>
    </w:p>
    <w:p w14:paraId="1714C6A7" w14:textId="77777777" w:rsidR="00F73C6D" w:rsidRDefault="00F73C6D" w:rsidP="00F73C6D">
      <w:pPr>
        <w:pStyle w:val="1f"/>
        <w:ind w:firstLineChars="200" w:firstLine="420"/>
      </w:pPr>
      <w:r>
        <w:rPr>
          <w:rFonts w:hint="eastAsia"/>
        </w:rPr>
        <w:t>尽管</w:t>
      </w:r>
      <w:r>
        <w:t>/proc</w:t>
      </w:r>
      <w:r>
        <w:rPr>
          <w:rFonts w:hint="eastAsia"/>
        </w:rPr>
        <w:t>中的文件是虚拟的，但它们仍可以使用任何文件编辑器或像</w:t>
      </w:r>
      <w:r>
        <w:t xml:space="preserve"> 'more'</w:t>
      </w:r>
      <w:r>
        <w:rPr>
          <w:rFonts w:hint="eastAsia"/>
        </w:rPr>
        <w:t>、</w:t>
      </w:r>
      <w:r>
        <w:t xml:space="preserve">'less' </w:t>
      </w:r>
      <w:r>
        <w:rPr>
          <w:rFonts w:hint="eastAsia"/>
        </w:rPr>
        <w:t>或</w:t>
      </w:r>
      <w:r>
        <w:t xml:space="preserve"> 'cat' </w:t>
      </w:r>
      <w:r>
        <w:rPr>
          <w:rFonts w:hint="eastAsia"/>
        </w:rPr>
        <w:t>这样的程序来查看。当编辑程序试图打开一个虚拟文件时，这个文件就通过内核中的信息被凭空地创建了。</w:t>
      </w:r>
    </w:p>
    <w:p w14:paraId="1315A7EC" w14:textId="77777777" w:rsidR="00F73C6D" w:rsidRDefault="00F73C6D" w:rsidP="00F73C6D">
      <w:pPr>
        <w:pStyle w:val="1f"/>
      </w:pPr>
      <w:r>
        <w:t>2</w:t>
      </w:r>
      <w:r>
        <w:rPr>
          <w:rFonts w:hint="eastAsia"/>
        </w:rPr>
        <w:t>、</w:t>
      </w:r>
      <w:r>
        <w:t>proc</w:t>
      </w:r>
      <w:r>
        <w:rPr>
          <w:rFonts w:hint="eastAsia"/>
        </w:rPr>
        <w:t>文件组成</w:t>
      </w:r>
    </w:p>
    <w:p w14:paraId="40D7C580" w14:textId="77777777" w:rsidR="00F73C6D" w:rsidRDefault="00F73C6D" w:rsidP="00F73C6D">
      <w:pPr>
        <w:pStyle w:val="1f"/>
      </w:pPr>
      <w:r>
        <w:rPr>
          <w:rFonts w:hint="eastAsia"/>
        </w:rPr>
        <w:t>（</w:t>
      </w:r>
      <w:r>
        <w:t>1</w:t>
      </w:r>
      <w:r>
        <w:rPr>
          <w:rFonts w:hint="eastAsia"/>
        </w:rPr>
        <w:t>）有用内核信息</w:t>
      </w:r>
    </w:p>
    <w:p w14:paraId="30C0A541" w14:textId="77777777" w:rsidR="00F73C6D" w:rsidRDefault="00F73C6D" w:rsidP="00F73C6D">
      <w:pPr>
        <w:pStyle w:val="1f"/>
        <w:ind w:firstLineChars="200" w:firstLine="420"/>
      </w:pPr>
      <w:r>
        <w:t>proc</w:t>
      </w:r>
      <w:r>
        <w:rPr>
          <w:rFonts w:hint="eastAsia"/>
        </w:rPr>
        <w:t>文件系统可以被用于收集有用的关于系统和运行中的内核的信息。下面是一些重要的文件：</w:t>
      </w:r>
      <w:r>
        <w:t xml:space="preserve"> </w:t>
      </w:r>
    </w:p>
    <w:p w14:paraId="69907BB6" w14:textId="77777777" w:rsidR="00F73C6D" w:rsidRDefault="00F73C6D" w:rsidP="00F73C6D">
      <w:pPr>
        <w:pStyle w:val="1f"/>
      </w:pPr>
      <w:r>
        <w:t>/proc/</w:t>
      </w:r>
      <w:proofErr w:type="spellStart"/>
      <w:r>
        <w:t>cpuinfo</w:t>
      </w:r>
      <w:proofErr w:type="spellEnd"/>
      <w:r>
        <w:t xml:space="preserve"> ------------------------------------- CPU</w:t>
      </w:r>
      <w:r>
        <w:rPr>
          <w:rFonts w:hint="eastAsia"/>
        </w:rPr>
        <w:t>的信息（型号，家族，缓存大小等）</w:t>
      </w:r>
    </w:p>
    <w:p w14:paraId="66E6F1CC" w14:textId="77777777" w:rsidR="00F73C6D" w:rsidRDefault="00F73C6D" w:rsidP="00F73C6D">
      <w:pPr>
        <w:pStyle w:val="1f"/>
      </w:pPr>
      <w:r>
        <w:t>/proc/</w:t>
      </w:r>
      <w:proofErr w:type="spellStart"/>
      <w:r>
        <w:t>meminfo</w:t>
      </w:r>
      <w:proofErr w:type="spellEnd"/>
      <w:r>
        <w:t xml:space="preserve"> ----------------------------------- </w:t>
      </w:r>
      <w:r>
        <w:rPr>
          <w:rFonts w:hint="eastAsia"/>
        </w:rPr>
        <w:t>物理内存、交换空间等的信息</w:t>
      </w:r>
    </w:p>
    <w:p w14:paraId="44D7028A" w14:textId="77777777" w:rsidR="00F73C6D" w:rsidRDefault="00F73C6D" w:rsidP="00F73C6D">
      <w:pPr>
        <w:pStyle w:val="1f"/>
      </w:pPr>
      <w:r>
        <w:t>/proc/</w:t>
      </w:r>
      <w:proofErr w:type="spellStart"/>
      <w:r>
        <w:t>loadavg</w:t>
      </w:r>
      <w:proofErr w:type="spellEnd"/>
      <w:r>
        <w:t xml:space="preserve"> ------------------------------------ </w:t>
      </w:r>
      <w:r>
        <w:rPr>
          <w:rFonts w:hint="eastAsia"/>
        </w:rPr>
        <w:t>查看系统</w:t>
      </w:r>
      <w:r>
        <w:t>1</w:t>
      </w:r>
      <w:r>
        <w:rPr>
          <w:rFonts w:hint="eastAsia"/>
        </w:rPr>
        <w:t>分钟、</w:t>
      </w:r>
      <w:r>
        <w:t>5</w:t>
      </w:r>
      <w:r>
        <w:rPr>
          <w:rFonts w:hint="eastAsia"/>
        </w:rPr>
        <w:t>分钟、</w:t>
      </w:r>
      <w:r>
        <w:t>15</w:t>
      </w:r>
      <w:r>
        <w:rPr>
          <w:rFonts w:hint="eastAsia"/>
        </w:rPr>
        <w:t>分钟的平均负载情况</w:t>
      </w:r>
    </w:p>
    <w:p w14:paraId="07894366" w14:textId="77777777" w:rsidR="00F73C6D" w:rsidRDefault="00F73C6D" w:rsidP="00F73C6D">
      <w:pPr>
        <w:pStyle w:val="1f"/>
      </w:pPr>
      <w:r>
        <w:t xml:space="preserve">/proc/mounts ------------------------------------- </w:t>
      </w:r>
      <w:r>
        <w:rPr>
          <w:rFonts w:hint="eastAsia"/>
        </w:rPr>
        <w:t>已加载的文件系统的列表</w:t>
      </w:r>
    </w:p>
    <w:p w14:paraId="37EB5CAC" w14:textId="77777777" w:rsidR="00F73C6D" w:rsidRDefault="00F73C6D" w:rsidP="00F73C6D">
      <w:pPr>
        <w:pStyle w:val="1f"/>
      </w:pPr>
      <w:r>
        <w:t xml:space="preserve">/proc/devices ------------------------------------- </w:t>
      </w:r>
      <w:r>
        <w:rPr>
          <w:rFonts w:hint="eastAsia"/>
        </w:rPr>
        <w:t>可用设备的列表</w:t>
      </w:r>
    </w:p>
    <w:p w14:paraId="5B4F0A4D" w14:textId="77777777" w:rsidR="00F73C6D" w:rsidRDefault="00F73C6D" w:rsidP="00F73C6D">
      <w:pPr>
        <w:pStyle w:val="1f"/>
      </w:pPr>
      <w:r>
        <w:lastRenderedPageBreak/>
        <w:t xml:space="preserve">/proc/filesystems --------------------------------- </w:t>
      </w:r>
      <w:r>
        <w:rPr>
          <w:rFonts w:hint="eastAsia"/>
        </w:rPr>
        <w:t>被支持的文件系统</w:t>
      </w:r>
    </w:p>
    <w:p w14:paraId="024B0152" w14:textId="77777777" w:rsidR="00F73C6D" w:rsidRDefault="00F73C6D" w:rsidP="00F73C6D">
      <w:pPr>
        <w:pStyle w:val="1f"/>
      </w:pPr>
      <w:r>
        <w:t xml:space="preserve">/proc/modules ------------------------------------ </w:t>
      </w:r>
      <w:r>
        <w:rPr>
          <w:rFonts w:hint="eastAsia"/>
        </w:rPr>
        <w:t>已加载的模块</w:t>
      </w:r>
    </w:p>
    <w:p w14:paraId="127E55FF" w14:textId="77777777" w:rsidR="00F73C6D" w:rsidRDefault="00F73C6D" w:rsidP="00F73C6D">
      <w:pPr>
        <w:pStyle w:val="1f"/>
      </w:pPr>
      <w:r>
        <w:t xml:space="preserve">/proc/version ------------------------------------- </w:t>
      </w:r>
      <w:r>
        <w:rPr>
          <w:rFonts w:hint="eastAsia"/>
        </w:rPr>
        <w:t>内核版本</w:t>
      </w:r>
    </w:p>
    <w:p w14:paraId="13B5DBC0" w14:textId="77777777" w:rsidR="00F73C6D" w:rsidRDefault="00F73C6D" w:rsidP="00F73C6D">
      <w:pPr>
        <w:pStyle w:val="1f"/>
      </w:pPr>
      <w:r>
        <w:t>/proc/</w:t>
      </w:r>
      <w:proofErr w:type="spellStart"/>
      <w:r>
        <w:t>cmdline</w:t>
      </w:r>
      <w:proofErr w:type="spellEnd"/>
      <w:r>
        <w:t xml:space="preserve"> ------------------------------------ </w:t>
      </w:r>
      <w:r>
        <w:rPr>
          <w:rFonts w:hint="eastAsia"/>
        </w:rPr>
        <w:t>系统启动时输入的内核命令行参数</w:t>
      </w:r>
      <w:r>
        <w:t xml:space="preserve"> </w:t>
      </w:r>
    </w:p>
    <w:p w14:paraId="42BC2380" w14:textId="77777777" w:rsidR="00F73C6D" w:rsidRDefault="00F73C6D" w:rsidP="00F73C6D">
      <w:pPr>
        <w:pStyle w:val="1f"/>
      </w:pPr>
      <w:r>
        <w:t>proc</w:t>
      </w:r>
      <w:r>
        <w:rPr>
          <w:rFonts w:hint="eastAsia"/>
        </w:rPr>
        <w:t>中的文件远不止上面列出的这么多。想要进一步了解，可以对</w:t>
      </w:r>
      <w:r>
        <w:t>/proc</w:t>
      </w:r>
      <w:r>
        <w:rPr>
          <w:rFonts w:hint="eastAsia"/>
        </w:rPr>
        <w:t>的每一个文件都‘</w:t>
      </w:r>
      <w:r>
        <w:t>more</w:t>
      </w:r>
      <w:r>
        <w:rPr>
          <w:rFonts w:hint="eastAsia"/>
        </w:rPr>
        <w:t>’一下。</w:t>
      </w:r>
    </w:p>
    <w:p w14:paraId="46AABBAB" w14:textId="77777777" w:rsidR="00F73C6D" w:rsidRDefault="00F73C6D" w:rsidP="00F73C6D">
      <w:pPr>
        <w:pStyle w:val="1f"/>
      </w:pPr>
      <w:r>
        <w:rPr>
          <w:rFonts w:hint="eastAsia"/>
        </w:rPr>
        <w:t>（</w:t>
      </w:r>
      <w:r>
        <w:t>2</w:t>
      </w:r>
      <w:r>
        <w:rPr>
          <w:rFonts w:hint="eastAsia"/>
        </w:rPr>
        <w:t>）进程相关信息</w:t>
      </w:r>
    </w:p>
    <w:p w14:paraId="1EEE649E" w14:textId="77777777" w:rsidR="00F73C6D" w:rsidRDefault="00F73C6D" w:rsidP="00F73C6D">
      <w:pPr>
        <w:pStyle w:val="1f"/>
        <w:ind w:firstLineChars="200" w:firstLine="420"/>
      </w:pPr>
      <w:r>
        <w:t>/proc</w:t>
      </w:r>
      <w:r>
        <w:rPr>
          <w:rFonts w:hint="eastAsia"/>
        </w:rPr>
        <w:t>文件系统可以用于获取运行中的进程的信息。在</w:t>
      </w:r>
      <w:r>
        <w:t>/proc</w:t>
      </w:r>
      <w:r>
        <w:rPr>
          <w:rFonts w:hint="eastAsia"/>
        </w:rPr>
        <w:t>中有一些编号的子目录。每个编号的目录对应一个进程</w:t>
      </w:r>
      <w:r>
        <w:t>id(PID)</w:t>
      </w:r>
      <w:r>
        <w:rPr>
          <w:rFonts w:hint="eastAsia"/>
        </w:rPr>
        <w:t>。这样，每一个运行中的进程</w:t>
      </w:r>
      <w:r>
        <w:t>/proc</w:t>
      </w:r>
      <w:r>
        <w:rPr>
          <w:rFonts w:hint="eastAsia"/>
        </w:rPr>
        <w:t>中都有一个用它的</w:t>
      </w:r>
      <w:r>
        <w:t>PID</w:t>
      </w:r>
      <w:r>
        <w:rPr>
          <w:rFonts w:hint="eastAsia"/>
        </w:rPr>
        <w:t>命名的目录。这些子目录中包含可以提供有关进程的状态和环境的重要细节信息的文件。</w:t>
      </w:r>
    </w:p>
    <w:p w14:paraId="3A96BE8A" w14:textId="77777777" w:rsidR="00F73C6D" w:rsidRDefault="00F73C6D" w:rsidP="00F73C6D">
      <w:pPr>
        <w:pStyle w:val="1f"/>
      </w:pPr>
      <w:r>
        <w:rPr>
          <w:rFonts w:hint="eastAsia"/>
        </w:rPr>
        <w:t>（</w:t>
      </w:r>
      <w:r>
        <w:t>3</w:t>
      </w:r>
      <w:r>
        <w:rPr>
          <w:rFonts w:hint="eastAsia"/>
        </w:rPr>
        <w:t>）通过</w:t>
      </w:r>
      <w:r>
        <w:t>proc</w:t>
      </w:r>
      <w:r>
        <w:rPr>
          <w:rFonts w:hint="eastAsia"/>
        </w:rPr>
        <w:t>文件与内核交互</w:t>
      </w:r>
    </w:p>
    <w:p w14:paraId="4418965D" w14:textId="77777777" w:rsidR="00F73C6D" w:rsidRDefault="00F73C6D" w:rsidP="00F73C6D">
      <w:pPr>
        <w:pStyle w:val="1f"/>
        <w:ind w:firstLineChars="200" w:firstLine="420"/>
      </w:pPr>
      <w:r>
        <w:rPr>
          <w:rFonts w:hint="eastAsia"/>
        </w:rPr>
        <w:t>上面讨论的大部分</w:t>
      </w:r>
      <w:r>
        <w:t>/proc</w:t>
      </w:r>
      <w:r>
        <w:rPr>
          <w:rFonts w:hint="eastAsia"/>
        </w:rPr>
        <w:t>的文件是只读的。而实际上</w:t>
      </w:r>
      <w:r>
        <w:t>/proc</w:t>
      </w:r>
      <w:r>
        <w:rPr>
          <w:rFonts w:hint="eastAsia"/>
        </w:rPr>
        <w:t>文件系统通过</w:t>
      </w:r>
      <w:r>
        <w:t>/proc</w:t>
      </w:r>
      <w:r>
        <w:rPr>
          <w:rFonts w:hint="eastAsia"/>
        </w:rPr>
        <w:t>中可读写的文件提供了对内核的交互机制。写这些文件可以改变内核的状态，因而要慎重改动这些文件。</w:t>
      </w:r>
    </w:p>
    <w:p w14:paraId="7E4D4CA4" w14:textId="77777777" w:rsidR="00F73C6D" w:rsidRDefault="00F73C6D" w:rsidP="00F73C6D">
      <w:pPr>
        <w:pStyle w:val="1f"/>
      </w:pPr>
      <w:r>
        <w:t>/proc/sys ---------------------------</w:t>
      </w:r>
      <w:r>
        <w:rPr>
          <w:rFonts w:hint="eastAsia"/>
        </w:rPr>
        <w:t>目录存放所有可读写的文件的目录，可以被用于改变内核行为。</w:t>
      </w:r>
    </w:p>
    <w:p w14:paraId="76822E21" w14:textId="77777777" w:rsidR="00F73C6D" w:rsidRDefault="00F73C6D" w:rsidP="00F73C6D">
      <w:pPr>
        <w:pStyle w:val="1f"/>
      </w:pPr>
      <w:r>
        <w:t>/proc/sys/kernel ------------------</w:t>
      </w:r>
      <w:r>
        <w:rPr>
          <w:rFonts w:hint="eastAsia"/>
        </w:rPr>
        <w:t>这个目录包含通用内核行为的信息。</w:t>
      </w:r>
      <w:r>
        <w:t>/proc/sys/kernel/{</w:t>
      </w:r>
      <w:proofErr w:type="spellStart"/>
      <w:r>
        <w:t>domainname</w:t>
      </w:r>
      <w:proofErr w:type="spellEnd"/>
      <w:r>
        <w:t xml:space="preserve">, hostname} </w:t>
      </w:r>
      <w:r>
        <w:rPr>
          <w:rFonts w:hint="eastAsia"/>
        </w:rPr>
        <w:t>存放着机器</w:t>
      </w:r>
      <w:r>
        <w:t>/</w:t>
      </w:r>
      <w:r>
        <w:rPr>
          <w:rFonts w:hint="eastAsia"/>
        </w:rPr>
        <w:t>网络的域名和主机名。</w:t>
      </w:r>
    </w:p>
    <w:p w14:paraId="7B30A03F" w14:textId="77777777" w:rsidR="00F73C6D" w:rsidRDefault="00F73C6D" w:rsidP="00F73C6D">
      <w:pPr>
        <w:pStyle w:val="1f"/>
      </w:pPr>
      <w:r>
        <w:rPr>
          <w:rFonts w:hint="eastAsia"/>
        </w:rPr>
        <w:t>二、内核中读写文件数据的方法</w:t>
      </w:r>
    </w:p>
    <w:p w14:paraId="13807F42" w14:textId="77777777" w:rsidR="00F73C6D" w:rsidRDefault="00F73C6D" w:rsidP="00F73C6D">
      <w:pPr>
        <w:pStyle w:val="1f"/>
        <w:ind w:firstLineChars="200" w:firstLine="420"/>
        <w:rPr>
          <w:lang w:bidi="hi-IN"/>
        </w:rPr>
      </w:pPr>
      <w:r>
        <w:rPr>
          <w:rFonts w:hint="eastAsia"/>
          <w:lang w:bidi="hi-IN"/>
        </w:rPr>
        <w:t>有时候需要在</w:t>
      </w:r>
      <w:r>
        <w:rPr>
          <w:lang w:bidi="hi-IN"/>
        </w:rPr>
        <w:t>Linux kernel</w:t>
      </w:r>
      <w:r>
        <w:rPr>
          <w:rFonts w:hint="eastAsia"/>
          <w:lang w:bidi="hi-IN"/>
        </w:rPr>
        <w:t>中读写文件数据，如调试程序的时候，或者内核与用户空间交换数据的时候。在</w:t>
      </w:r>
      <w:r>
        <w:rPr>
          <w:lang w:bidi="hi-IN"/>
        </w:rPr>
        <w:t>kernel</w:t>
      </w:r>
      <w:r>
        <w:rPr>
          <w:rFonts w:hint="eastAsia"/>
          <w:lang w:bidi="hi-IN"/>
        </w:rPr>
        <w:t>中操作文件没有标准库可用，需要利用</w:t>
      </w:r>
      <w:r>
        <w:rPr>
          <w:lang w:bidi="hi-IN"/>
        </w:rPr>
        <w:t>kernel</w:t>
      </w:r>
      <w:r>
        <w:rPr>
          <w:rFonts w:hint="eastAsia"/>
          <w:lang w:bidi="hi-IN"/>
        </w:rPr>
        <w:t>的一些函数，这些函数主要有：</w:t>
      </w:r>
    </w:p>
    <w:p w14:paraId="439ECFE2" w14:textId="77777777" w:rsidR="00F73C6D" w:rsidRDefault="00F73C6D" w:rsidP="00F73C6D">
      <w:pPr>
        <w:pStyle w:val="1f"/>
        <w:rPr>
          <w:lang w:bidi="hi-IN"/>
        </w:rPr>
      </w:pPr>
      <w:proofErr w:type="spellStart"/>
      <w:r>
        <w:rPr>
          <w:lang w:bidi="hi-IN"/>
        </w:rPr>
        <w:t>filp_open</w:t>
      </w:r>
      <w:proofErr w:type="spellEnd"/>
      <w:r>
        <w:rPr>
          <w:lang w:bidi="hi-IN"/>
        </w:rPr>
        <w:t>()</w:t>
      </w:r>
      <w:r>
        <w:rPr>
          <w:lang w:bidi="hi-IN"/>
        </w:rPr>
        <w:tab/>
      </w:r>
      <w:r>
        <w:rPr>
          <w:lang w:bidi="hi-IN"/>
        </w:rPr>
        <w:tab/>
      </w:r>
      <w:r>
        <w:rPr>
          <w:lang w:bidi="hi-IN"/>
        </w:rPr>
        <w:tab/>
      </w:r>
      <w:r>
        <w:rPr>
          <w:lang w:bidi="hi-IN"/>
        </w:rPr>
        <w:tab/>
      </w:r>
      <w:r>
        <w:rPr>
          <w:lang w:bidi="hi-IN"/>
        </w:rPr>
        <w:tab/>
      </w:r>
      <w:r>
        <w:rPr>
          <w:rFonts w:hint="eastAsia"/>
        </w:rPr>
        <w:t>在</w:t>
      </w:r>
      <w:r>
        <w:t>kernel</w:t>
      </w:r>
      <w:r>
        <w:rPr>
          <w:rFonts w:hint="eastAsia"/>
        </w:rPr>
        <w:t>中打开指定文件。</w:t>
      </w:r>
    </w:p>
    <w:p w14:paraId="3E99E0D3" w14:textId="77777777" w:rsidR="00F73C6D" w:rsidRDefault="00F73C6D" w:rsidP="00F73C6D">
      <w:pPr>
        <w:pStyle w:val="1f"/>
        <w:rPr>
          <w:lang w:bidi="hi-IN"/>
        </w:rPr>
      </w:pPr>
      <w:proofErr w:type="spellStart"/>
      <w:r>
        <w:rPr>
          <w:lang w:bidi="hi-IN"/>
        </w:rPr>
        <w:t>filp_close</w:t>
      </w:r>
      <w:proofErr w:type="spellEnd"/>
      <w:r>
        <w:rPr>
          <w:lang w:bidi="hi-IN"/>
        </w:rPr>
        <w:t>()</w:t>
      </w:r>
      <w:r>
        <w:rPr>
          <w:lang w:bidi="hi-IN"/>
        </w:rPr>
        <w:tab/>
      </w:r>
      <w:r>
        <w:rPr>
          <w:lang w:bidi="hi-IN"/>
        </w:rPr>
        <w:tab/>
      </w:r>
      <w:r>
        <w:rPr>
          <w:lang w:bidi="hi-IN"/>
        </w:rPr>
        <w:tab/>
      </w:r>
      <w:r>
        <w:rPr>
          <w:lang w:bidi="hi-IN"/>
        </w:rPr>
        <w:tab/>
      </w:r>
      <w:r>
        <w:rPr>
          <w:lang w:bidi="hi-IN"/>
        </w:rPr>
        <w:tab/>
      </w:r>
      <w:r>
        <w:t>kernel</w:t>
      </w:r>
      <w:r>
        <w:rPr>
          <w:rFonts w:hint="eastAsia"/>
        </w:rPr>
        <w:t>中文件的读操作。</w:t>
      </w:r>
    </w:p>
    <w:p w14:paraId="3052E2AF" w14:textId="77777777" w:rsidR="00F73C6D" w:rsidRDefault="00F73C6D" w:rsidP="00F73C6D">
      <w:pPr>
        <w:pStyle w:val="1f"/>
        <w:rPr>
          <w:lang w:bidi="hi-IN"/>
        </w:rPr>
      </w:pPr>
      <w:proofErr w:type="spellStart"/>
      <w:r>
        <w:rPr>
          <w:lang w:bidi="hi-IN"/>
        </w:rPr>
        <w:t>kernel_read</w:t>
      </w:r>
      <w:proofErr w:type="spellEnd"/>
      <w:r>
        <w:rPr>
          <w:lang w:bidi="hi-IN"/>
        </w:rPr>
        <w:t>()</w:t>
      </w:r>
      <w:r>
        <w:rPr>
          <w:lang w:bidi="hi-IN"/>
        </w:rPr>
        <w:tab/>
      </w:r>
      <w:r>
        <w:rPr>
          <w:lang w:bidi="hi-IN"/>
        </w:rPr>
        <w:tab/>
      </w:r>
      <w:r>
        <w:rPr>
          <w:lang w:bidi="hi-IN"/>
        </w:rPr>
        <w:tab/>
      </w:r>
      <w:r>
        <w:rPr>
          <w:lang w:bidi="hi-IN"/>
        </w:rPr>
        <w:tab/>
      </w:r>
      <w:r>
        <w:t>kernel</w:t>
      </w:r>
      <w:r>
        <w:rPr>
          <w:rFonts w:hint="eastAsia"/>
        </w:rPr>
        <w:t>中文件的写操作。</w:t>
      </w:r>
    </w:p>
    <w:p w14:paraId="76CF19DB" w14:textId="77777777" w:rsidR="00F73C6D" w:rsidRDefault="00F73C6D" w:rsidP="00F73C6D">
      <w:pPr>
        <w:pStyle w:val="1f"/>
        <w:rPr>
          <w:lang w:bidi="hi-IN"/>
        </w:rPr>
      </w:pPr>
      <w:proofErr w:type="spellStart"/>
      <w:r>
        <w:rPr>
          <w:lang w:bidi="hi-IN"/>
        </w:rPr>
        <w:t>kernel_write</w:t>
      </w:r>
      <w:proofErr w:type="spellEnd"/>
      <w:r>
        <w:rPr>
          <w:lang w:bidi="hi-IN"/>
        </w:rPr>
        <w:t>()</w:t>
      </w:r>
      <w:r>
        <w:rPr>
          <w:lang w:bidi="hi-IN"/>
        </w:rPr>
        <w:tab/>
      </w:r>
      <w:r>
        <w:rPr>
          <w:lang w:bidi="hi-IN"/>
        </w:rPr>
        <w:tab/>
      </w:r>
      <w:r>
        <w:rPr>
          <w:lang w:bidi="hi-IN"/>
        </w:rPr>
        <w:tab/>
      </w:r>
      <w:r>
        <w:rPr>
          <w:lang w:bidi="hi-IN"/>
        </w:rPr>
        <w:tab/>
      </w:r>
      <w:r>
        <w:rPr>
          <w:rFonts w:hint="eastAsia"/>
        </w:rPr>
        <w:t>关闭指定文件。</w:t>
      </w:r>
    </w:p>
    <w:p w14:paraId="021FCEF0" w14:textId="77777777" w:rsidR="00F73C6D" w:rsidRDefault="00F73C6D" w:rsidP="00F73C6D">
      <w:pPr>
        <w:pStyle w:val="1f"/>
      </w:pPr>
      <w:r>
        <w:rPr>
          <w:rFonts w:hint="eastAsia"/>
          <w:lang w:bidi="hi-IN"/>
        </w:rPr>
        <w:t>这些函数在</w:t>
      </w:r>
      <w:r>
        <w:rPr>
          <w:lang w:bidi="hi-IN"/>
        </w:rPr>
        <w:t xml:space="preserve"> </w:t>
      </w:r>
      <w:r>
        <w:t>&lt;</w:t>
      </w:r>
      <w:proofErr w:type="spellStart"/>
      <w:r>
        <w:rPr>
          <w:lang w:bidi="hi-IN"/>
        </w:rPr>
        <w:t>linux</w:t>
      </w:r>
      <w:proofErr w:type="spellEnd"/>
      <w:r>
        <w:rPr>
          <w:lang w:bidi="hi-IN"/>
        </w:rPr>
        <w:t>/</w:t>
      </w:r>
      <w:proofErr w:type="spellStart"/>
      <w:r>
        <w:rPr>
          <w:lang w:bidi="hi-IN"/>
        </w:rPr>
        <w:t>fs.h</w:t>
      </w:r>
      <w:proofErr w:type="spellEnd"/>
      <w:r>
        <w:t xml:space="preserve">&gt; </w:t>
      </w:r>
      <w:r>
        <w:rPr>
          <w:rFonts w:hint="eastAsia"/>
          <w:lang w:bidi="hi-IN"/>
        </w:rPr>
        <w:t>头文件中声明。具体</w:t>
      </w:r>
      <w:r>
        <w:rPr>
          <w:rFonts w:hint="eastAsia"/>
        </w:rPr>
        <w:t>读写接口说明如下：</w:t>
      </w:r>
    </w:p>
    <w:p w14:paraId="195281B7" w14:textId="77777777" w:rsidR="00F73C6D" w:rsidRDefault="00F73C6D" w:rsidP="00D837EB">
      <w:pPr>
        <w:pStyle w:val="4"/>
        <w:numPr>
          <w:ilvl w:val="3"/>
          <w:numId w:val="15"/>
        </w:numPr>
        <w:rPr>
          <w:rFonts w:hint="default"/>
          <w:lang w:bidi="hi-IN"/>
        </w:rPr>
      </w:pPr>
      <w:r>
        <w:rPr>
          <w:lang w:bidi="hi-IN"/>
        </w:rPr>
        <w:t>实验步骤</w:t>
      </w:r>
    </w:p>
    <w:p w14:paraId="0D4709A0" w14:textId="77777777" w:rsidR="00F73C6D" w:rsidRDefault="00F73C6D" w:rsidP="00D837EB">
      <w:pPr>
        <w:pStyle w:val="30"/>
        <w:numPr>
          <w:ilvl w:val="5"/>
          <w:numId w:val="15"/>
        </w:numPr>
        <w:tabs>
          <w:tab w:val="num" w:pos="1418"/>
        </w:tabs>
        <w:ind w:left="1620" w:right="200" w:hanging="425"/>
        <w:rPr>
          <w:rFonts w:cs="Huawei Sans"/>
          <w:lang w:bidi="hi-IN"/>
        </w:rPr>
      </w:pPr>
      <w:r>
        <w:rPr>
          <w:rFonts w:hint="eastAsia"/>
        </w:rPr>
        <w:t>正确编写满足功能的源文件，包括</w:t>
      </w:r>
      <w:r>
        <w:rPr>
          <w:lang w:eastAsia="x-none"/>
        </w:rPr>
        <w:t>.c</w:t>
      </w:r>
      <w:proofErr w:type="spellStart"/>
      <w:r>
        <w:rPr>
          <w:rFonts w:hint="eastAsia"/>
          <w:lang w:val="x-none" w:eastAsia="x-none"/>
        </w:rPr>
        <w:t>源文件</w:t>
      </w:r>
      <w:r>
        <w:rPr>
          <w:rFonts w:hint="eastAsia"/>
        </w:rPr>
        <w:t>和</w:t>
      </w:r>
      <w:r>
        <w:rPr>
          <w:lang w:eastAsia="x-none"/>
        </w:rPr>
        <w:t>Makefile</w:t>
      </w:r>
      <w:r>
        <w:rPr>
          <w:rFonts w:hint="eastAsia"/>
          <w:lang w:val="x-none" w:eastAsia="x-none"/>
        </w:rPr>
        <w:t>文件</w:t>
      </w:r>
      <w:r>
        <w:rPr>
          <w:rFonts w:hint="eastAsia"/>
        </w:rPr>
        <w:t>。在这里我们的示例源文件存放在</w:t>
      </w:r>
      <w:r>
        <w:t>tasks_k</w:t>
      </w:r>
      <w:proofErr w:type="spellEnd"/>
      <w:r>
        <w:t>/3/task2</w:t>
      </w:r>
      <w:r>
        <w:rPr>
          <w:rFonts w:hint="eastAsia"/>
        </w:rPr>
        <w:t>目录下。</w:t>
      </w:r>
    </w:p>
    <w:p w14:paraId="7948F5D2" w14:textId="77777777" w:rsidR="00F73C6D" w:rsidRDefault="00F73C6D" w:rsidP="00F73C6D">
      <w:pPr>
        <w:pStyle w:val="2f5"/>
      </w:pPr>
      <w:r>
        <w:t>[</w:t>
      </w:r>
      <w:proofErr w:type="spellStart"/>
      <w:r>
        <w:t>root@localhost</w:t>
      </w:r>
      <w:proofErr w:type="spellEnd"/>
      <w:r>
        <w:t xml:space="preserve"> </w:t>
      </w:r>
      <w:proofErr w:type="gramStart"/>
      <w:r>
        <w:t>~]#</w:t>
      </w:r>
      <w:proofErr w:type="gramEnd"/>
      <w:r>
        <w:t xml:space="preserve"> </w:t>
      </w:r>
      <w:r>
        <w:rPr>
          <w:b/>
        </w:rPr>
        <w:t xml:space="preserve">cd </w:t>
      </w:r>
      <w:proofErr w:type="spellStart"/>
      <w:r>
        <w:rPr>
          <w:b/>
        </w:rPr>
        <w:t>tasks_k</w:t>
      </w:r>
      <w:proofErr w:type="spellEnd"/>
      <w:r>
        <w:rPr>
          <w:b/>
        </w:rPr>
        <w:t>/3/task2</w:t>
      </w:r>
    </w:p>
    <w:p w14:paraId="7F0B6A0D" w14:textId="77777777" w:rsidR="00F73C6D" w:rsidRDefault="00F73C6D" w:rsidP="00F73C6D">
      <w:pPr>
        <w:pStyle w:val="2f5"/>
      </w:pPr>
      <w:r>
        <w:t>[</w:t>
      </w:r>
      <w:proofErr w:type="spellStart"/>
      <w:r>
        <w:t>root@localhost</w:t>
      </w:r>
      <w:proofErr w:type="spellEnd"/>
      <w:r>
        <w:t xml:space="preserve"> task</w:t>
      </w:r>
      <w:proofErr w:type="gramStart"/>
      <w:r>
        <w:t>2]#</w:t>
      </w:r>
      <w:proofErr w:type="gramEnd"/>
      <w:r>
        <w:rPr>
          <w:b/>
        </w:rPr>
        <w:t xml:space="preserve"> ls</w:t>
      </w:r>
    </w:p>
    <w:p w14:paraId="73F08329" w14:textId="77777777" w:rsidR="00F73C6D" w:rsidRDefault="00F73C6D" w:rsidP="00F73C6D">
      <w:pPr>
        <w:pStyle w:val="2f5"/>
      </w:pPr>
      <w:proofErr w:type="spellStart"/>
      <w:r>
        <w:t>cpu_loadavg.</w:t>
      </w:r>
      <w:proofErr w:type="gramStart"/>
      <w:r>
        <w:t>c</w:t>
      </w:r>
      <w:proofErr w:type="spellEnd"/>
      <w:r>
        <w:t xml:space="preserve">  </w:t>
      </w:r>
      <w:proofErr w:type="spellStart"/>
      <w:r>
        <w:t>Makefile</w:t>
      </w:r>
      <w:proofErr w:type="spellEnd"/>
      <w:proofErr w:type="gramEnd"/>
    </w:p>
    <w:p w14:paraId="6CE4A145" w14:textId="77777777" w:rsidR="00F73C6D" w:rsidRDefault="00F73C6D" w:rsidP="00D837EB">
      <w:pPr>
        <w:pStyle w:val="30"/>
        <w:numPr>
          <w:ilvl w:val="5"/>
          <w:numId w:val="15"/>
        </w:numPr>
        <w:tabs>
          <w:tab w:val="num" w:pos="1418"/>
        </w:tabs>
        <w:ind w:left="1620" w:right="200" w:hanging="425"/>
      </w:pPr>
      <w:r>
        <w:rPr>
          <w:rFonts w:hint="eastAsia"/>
        </w:rPr>
        <w:t>编译源文件</w:t>
      </w:r>
    </w:p>
    <w:p w14:paraId="1A0BCB21" w14:textId="77777777" w:rsidR="00F73C6D" w:rsidRDefault="00F73C6D" w:rsidP="00F73C6D">
      <w:pPr>
        <w:pStyle w:val="2f5"/>
      </w:pPr>
      <w:r>
        <w:lastRenderedPageBreak/>
        <w:t>[</w:t>
      </w:r>
      <w:proofErr w:type="spellStart"/>
      <w:r>
        <w:t>root@localhost</w:t>
      </w:r>
      <w:proofErr w:type="spellEnd"/>
      <w:r>
        <w:t xml:space="preserve"> task</w:t>
      </w:r>
      <w:proofErr w:type="gramStart"/>
      <w:r>
        <w:t>2]#</w:t>
      </w:r>
      <w:proofErr w:type="gramEnd"/>
      <w:r>
        <w:t xml:space="preserve"> </w:t>
      </w:r>
      <w:r>
        <w:rPr>
          <w:b/>
        </w:rPr>
        <w:t>make</w:t>
      </w:r>
    </w:p>
    <w:p w14:paraId="517C7C97" w14:textId="77777777" w:rsidR="00F73C6D" w:rsidRDefault="00F73C6D" w:rsidP="00F73C6D">
      <w:pPr>
        <w:pStyle w:val="2f5"/>
      </w:pPr>
      <w:r>
        <w:t>make -C /root/kernel M=/root/</w:t>
      </w:r>
      <w:proofErr w:type="spellStart"/>
      <w:r>
        <w:t>tasks_k</w:t>
      </w:r>
      <w:proofErr w:type="spellEnd"/>
      <w:r>
        <w:t>/3/task2 modules</w:t>
      </w:r>
    </w:p>
    <w:p w14:paraId="2FC49143" w14:textId="77777777" w:rsidR="00F73C6D" w:rsidRDefault="00F73C6D" w:rsidP="00F73C6D">
      <w:pPr>
        <w:pStyle w:val="2f5"/>
      </w:pPr>
      <w:proofErr w:type="gramStart"/>
      <w:r>
        <w:t>make[</w:t>
      </w:r>
      <w:proofErr w:type="gramEnd"/>
      <w:r>
        <w:t>1]: Entering directory '/root/kernel'</w:t>
      </w:r>
    </w:p>
    <w:p w14:paraId="23057A1A" w14:textId="77777777" w:rsidR="00F73C6D" w:rsidRDefault="00F73C6D" w:rsidP="00F73C6D">
      <w:pPr>
        <w:pStyle w:val="2f5"/>
      </w:pPr>
      <w:r>
        <w:t xml:space="preserve">  CC [M</w:t>
      </w:r>
      <w:proofErr w:type="gramStart"/>
      <w:r>
        <w:t>]  /</w:t>
      </w:r>
      <w:proofErr w:type="gramEnd"/>
      <w:r>
        <w:t>root/</w:t>
      </w:r>
      <w:proofErr w:type="spellStart"/>
      <w:r>
        <w:t>tasks_k</w:t>
      </w:r>
      <w:proofErr w:type="spellEnd"/>
      <w:r>
        <w:t>/3/task2/</w:t>
      </w:r>
      <w:proofErr w:type="spellStart"/>
      <w:r>
        <w:t>cpu_loadavg.o</w:t>
      </w:r>
      <w:proofErr w:type="spellEnd"/>
    </w:p>
    <w:p w14:paraId="242A0B38" w14:textId="77777777" w:rsidR="00F73C6D" w:rsidRDefault="00F73C6D" w:rsidP="00F73C6D">
      <w:pPr>
        <w:pStyle w:val="2f5"/>
      </w:pPr>
      <w:r>
        <w:t xml:space="preserve">  Building modules, stage 2.</w:t>
      </w:r>
    </w:p>
    <w:p w14:paraId="7BFD19AA" w14:textId="77777777" w:rsidR="00F73C6D" w:rsidRDefault="00F73C6D" w:rsidP="00F73C6D">
      <w:pPr>
        <w:pStyle w:val="2f5"/>
      </w:pPr>
      <w:r>
        <w:t xml:space="preserve">  MODPOST 1 modules</w:t>
      </w:r>
    </w:p>
    <w:p w14:paraId="37CE830C" w14:textId="77777777" w:rsidR="00F73C6D" w:rsidRDefault="00F73C6D" w:rsidP="00F73C6D">
      <w:pPr>
        <w:pStyle w:val="2f5"/>
      </w:pPr>
      <w:r>
        <w:t xml:space="preserve">  CC      /root/</w:t>
      </w:r>
      <w:proofErr w:type="spellStart"/>
      <w:r>
        <w:t>tasks_k</w:t>
      </w:r>
      <w:proofErr w:type="spellEnd"/>
      <w:r>
        <w:t>/3/task2/</w:t>
      </w:r>
      <w:proofErr w:type="spellStart"/>
      <w:r>
        <w:t>cpu_loadavg.mod.o</w:t>
      </w:r>
      <w:proofErr w:type="spellEnd"/>
    </w:p>
    <w:p w14:paraId="0886399B" w14:textId="77777777" w:rsidR="00F73C6D" w:rsidRDefault="00F73C6D" w:rsidP="00F73C6D">
      <w:pPr>
        <w:pStyle w:val="2f5"/>
      </w:pPr>
      <w:r>
        <w:t xml:space="preserve">  LD [M</w:t>
      </w:r>
      <w:proofErr w:type="gramStart"/>
      <w:r>
        <w:t>]  /</w:t>
      </w:r>
      <w:proofErr w:type="gramEnd"/>
      <w:r>
        <w:t>root/</w:t>
      </w:r>
      <w:proofErr w:type="spellStart"/>
      <w:r>
        <w:t>tasks_k</w:t>
      </w:r>
      <w:proofErr w:type="spellEnd"/>
      <w:r>
        <w:t>/3/task2/</w:t>
      </w:r>
      <w:proofErr w:type="spellStart"/>
      <w:r>
        <w:t>cpu_loadavg.ko</w:t>
      </w:r>
      <w:proofErr w:type="spellEnd"/>
    </w:p>
    <w:p w14:paraId="205CA569" w14:textId="77777777" w:rsidR="00F73C6D" w:rsidRDefault="00F73C6D" w:rsidP="00F73C6D">
      <w:pPr>
        <w:pStyle w:val="2f5"/>
      </w:pPr>
      <w:proofErr w:type="gramStart"/>
      <w:r>
        <w:t>make[</w:t>
      </w:r>
      <w:proofErr w:type="gramEnd"/>
      <w:r>
        <w:t>1]: Leaving directory '/root/kernel'</w:t>
      </w:r>
    </w:p>
    <w:p w14:paraId="1D42662B" w14:textId="77777777" w:rsidR="00F73C6D" w:rsidRDefault="00F73C6D" w:rsidP="00F73C6D">
      <w:pPr>
        <w:pStyle w:val="2f5"/>
      </w:pPr>
      <w:r>
        <w:t>[</w:t>
      </w:r>
      <w:proofErr w:type="spellStart"/>
      <w:r>
        <w:t>root@localhost</w:t>
      </w:r>
      <w:proofErr w:type="spellEnd"/>
      <w:r>
        <w:t xml:space="preserve"> task</w:t>
      </w:r>
      <w:proofErr w:type="gramStart"/>
      <w:r>
        <w:t>2]#</w:t>
      </w:r>
      <w:proofErr w:type="gramEnd"/>
      <w:r>
        <w:t xml:space="preserve"> </w:t>
      </w:r>
      <w:r>
        <w:rPr>
          <w:b/>
        </w:rPr>
        <w:t>ls</w:t>
      </w:r>
    </w:p>
    <w:p w14:paraId="17563BDE" w14:textId="77777777" w:rsidR="00F73C6D" w:rsidRDefault="00F73C6D" w:rsidP="00F73C6D">
      <w:pPr>
        <w:pStyle w:val="2f5"/>
      </w:pPr>
      <w:proofErr w:type="spellStart"/>
      <w:r>
        <w:t>cpu_loadavg.</w:t>
      </w:r>
      <w:proofErr w:type="gramStart"/>
      <w:r>
        <w:t>c</w:t>
      </w:r>
      <w:proofErr w:type="spellEnd"/>
      <w:r>
        <w:t xml:space="preserve">  </w:t>
      </w:r>
      <w:proofErr w:type="spellStart"/>
      <w:r>
        <w:t>cpu</w:t>
      </w:r>
      <w:proofErr w:type="gramEnd"/>
      <w:r>
        <w:t>_loadavg.ko</w:t>
      </w:r>
      <w:proofErr w:type="spellEnd"/>
      <w:r>
        <w:t xml:space="preserve">  </w:t>
      </w:r>
      <w:proofErr w:type="spellStart"/>
      <w:r>
        <w:t>cpu_loadavg.mod.c</w:t>
      </w:r>
      <w:proofErr w:type="spellEnd"/>
      <w:r>
        <w:t xml:space="preserve">  </w:t>
      </w:r>
      <w:proofErr w:type="spellStart"/>
      <w:r>
        <w:t>cpu_loadavg.mod.o</w:t>
      </w:r>
      <w:proofErr w:type="spellEnd"/>
      <w:r>
        <w:t xml:space="preserve">  </w:t>
      </w:r>
      <w:proofErr w:type="spellStart"/>
      <w:r>
        <w:t>cpu_loadavg.o</w:t>
      </w:r>
      <w:proofErr w:type="spellEnd"/>
      <w:r>
        <w:t xml:space="preserve">  </w:t>
      </w:r>
      <w:proofErr w:type="spellStart"/>
      <w:r>
        <w:t>Makefile</w:t>
      </w:r>
      <w:proofErr w:type="spellEnd"/>
      <w:r>
        <w:t xml:space="preserve">  </w:t>
      </w:r>
      <w:proofErr w:type="spellStart"/>
      <w:r>
        <w:t>modules.order</w:t>
      </w:r>
      <w:proofErr w:type="spellEnd"/>
      <w:r>
        <w:t xml:space="preserve">  </w:t>
      </w:r>
      <w:proofErr w:type="spellStart"/>
      <w:r>
        <w:t>Module.symvers</w:t>
      </w:r>
      <w:proofErr w:type="spellEnd"/>
    </w:p>
    <w:p w14:paraId="6243689F" w14:textId="77777777" w:rsidR="00F73C6D" w:rsidRDefault="00F73C6D" w:rsidP="00D837EB">
      <w:pPr>
        <w:pStyle w:val="30"/>
        <w:numPr>
          <w:ilvl w:val="5"/>
          <w:numId w:val="15"/>
        </w:numPr>
        <w:tabs>
          <w:tab w:val="num" w:pos="1418"/>
        </w:tabs>
        <w:ind w:left="1620" w:right="200" w:hanging="425"/>
      </w:pPr>
      <w:r>
        <w:rPr>
          <w:rFonts w:hint="eastAsia"/>
        </w:rPr>
        <w:t>加载编译完成的内核模块，并查看加载结果。</w:t>
      </w:r>
    </w:p>
    <w:p w14:paraId="4F1185B6" w14:textId="7D7950F8" w:rsidR="00F73C6D" w:rsidRDefault="00F73C6D" w:rsidP="00F73C6D">
      <w:pPr>
        <w:pStyle w:val="2f5"/>
      </w:pPr>
      <w:r>
        <w:t>[</w:t>
      </w:r>
      <w:proofErr w:type="spellStart"/>
      <w:r>
        <w:t>root@localhost</w:t>
      </w:r>
      <w:proofErr w:type="spellEnd"/>
      <w:r>
        <w:t xml:space="preserve"> task</w:t>
      </w:r>
      <w:proofErr w:type="gramStart"/>
      <w:r>
        <w:t>2]#</w:t>
      </w:r>
      <w:proofErr w:type="gramEnd"/>
      <w:r>
        <w:t xml:space="preserve"> </w:t>
      </w:r>
      <w:proofErr w:type="spellStart"/>
      <w:r>
        <w:rPr>
          <w:b/>
        </w:rPr>
        <w:t>insmod</w:t>
      </w:r>
      <w:proofErr w:type="spellEnd"/>
      <w:r>
        <w:rPr>
          <w:b/>
        </w:rPr>
        <w:t xml:space="preserve"> </w:t>
      </w:r>
      <w:proofErr w:type="spellStart"/>
      <w:r>
        <w:rPr>
          <w:b/>
        </w:rPr>
        <w:t>cpu_loadavg.ko</w:t>
      </w:r>
      <w:proofErr w:type="spellEnd"/>
    </w:p>
    <w:p w14:paraId="6E436ACF" w14:textId="77777777" w:rsidR="00F73C6D" w:rsidRDefault="00F73C6D" w:rsidP="00F73C6D">
      <w:pPr>
        <w:pStyle w:val="2f5"/>
      </w:pPr>
      <w:r>
        <w:t>[</w:t>
      </w:r>
      <w:proofErr w:type="spellStart"/>
      <w:r>
        <w:t>root@localhost</w:t>
      </w:r>
      <w:proofErr w:type="spellEnd"/>
      <w:r>
        <w:t xml:space="preserve"> task</w:t>
      </w:r>
      <w:proofErr w:type="gramStart"/>
      <w:r>
        <w:t>2]#</w:t>
      </w:r>
      <w:proofErr w:type="gramEnd"/>
      <w:r>
        <w:t xml:space="preserve"> </w:t>
      </w:r>
      <w:proofErr w:type="spellStart"/>
      <w:r>
        <w:rPr>
          <w:b/>
        </w:rPr>
        <w:t>dmesg</w:t>
      </w:r>
      <w:proofErr w:type="spellEnd"/>
      <w:r>
        <w:rPr>
          <w:b/>
        </w:rPr>
        <w:t xml:space="preserve"> | tail -n2</w:t>
      </w:r>
    </w:p>
    <w:p w14:paraId="2B658348" w14:textId="77777777" w:rsidR="00F73C6D" w:rsidRDefault="00F73C6D" w:rsidP="00F73C6D">
      <w:pPr>
        <w:pStyle w:val="2f5"/>
      </w:pPr>
      <w:r>
        <w:t xml:space="preserve">[27644.911012] Start </w:t>
      </w:r>
      <w:proofErr w:type="spellStart"/>
      <w:r>
        <w:t>cpu_loadavg</w:t>
      </w:r>
      <w:proofErr w:type="spellEnd"/>
      <w:r>
        <w:t>!</w:t>
      </w:r>
    </w:p>
    <w:p w14:paraId="706A3333" w14:textId="77777777" w:rsidR="00F73C6D" w:rsidRDefault="00F73C6D" w:rsidP="00F73C6D">
      <w:pPr>
        <w:pStyle w:val="2f5"/>
      </w:pPr>
      <w:r>
        <w:t xml:space="preserve">[27644.911209] The </w:t>
      </w:r>
      <w:proofErr w:type="spellStart"/>
      <w:r>
        <w:t>cpu</w:t>
      </w:r>
      <w:proofErr w:type="spellEnd"/>
      <w:r>
        <w:t xml:space="preserve"> </w:t>
      </w:r>
      <w:proofErr w:type="spellStart"/>
      <w:r>
        <w:t>loadavg</w:t>
      </w:r>
      <w:proofErr w:type="spellEnd"/>
      <w:r>
        <w:t xml:space="preserve"> in one minute is: 0.01</w:t>
      </w:r>
    </w:p>
    <w:p w14:paraId="353B27C2" w14:textId="77777777" w:rsidR="00F73C6D" w:rsidRDefault="00F73C6D" w:rsidP="00D837EB">
      <w:pPr>
        <w:pStyle w:val="30"/>
        <w:numPr>
          <w:ilvl w:val="5"/>
          <w:numId w:val="15"/>
        </w:numPr>
        <w:tabs>
          <w:tab w:val="num" w:pos="1418"/>
        </w:tabs>
        <w:ind w:left="1620" w:right="200" w:hanging="425"/>
      </w:pPr>
      <w:r>
        <w:rPr>
          <w:rFonts w:hint="eastAsia"/>
        </w:rPr>
        <w:t>卸载内核模块，并查看结果。</w:t>
      </w:r>
    </w:p>
    <w:p w14:paraId="39711D9C" w14:textId="77777777" w:rsidR="00F73C6D" w:rsidRDefault="00F73C6D" w:rsidP="00F73C6D">
      <w:pPr>
        <w:pStyle w:val="2f5"/>
      </w:pPr>
      <w:r>
        <w:t>[</w:t>
      </w:r>
      <w:proofErr w:type="spellStart"/>
      <w:r>
        <w:t>root@localhost</w:t>
      </w:r>
      <w:proofErr w:type="spellEnd"/>
      <w:r>
        <w:t xml:space="preserve"> task</w:t>
      </w:r>
      <w:proofErr w:type="gramStart"/>
      <w:r>
        <w:t>2]#</w:t>
      </w:r>
      <w:proofErr w:type="gramEnd"/>
      <w:r>
        <w:t xml:space="preserve"> </w:t>
      </w:r>
      <w:proofErr w:type="spellStart"/>
      <w:r>
        <w:rPr>
          <w:b/>
        </w:rPr>
        <w:t>rmmod</w:t>
      </w:r>
      <w:proofErr w:type="spellEnd"/>
      <w:r>
        <w:rPr>
          <w:b/>
        </w:rPr>
        <w:t xml:space="preserve"> </w:t>
      </w:r>
      <w:proofErr w:type="spellStart"/>
      <w:r>
        <w:rPr>
          <w:b/>
        </w:rPr>
        <w:t>cpu_loadavg</w:t>
      </w:r>
      <w:proofErr w:type="spellEnd"/>
    </w:p>
    <w:p w14:paraId="4389C53C" w14:textId="77777777" w:rsidR="00F73C6D" w:rsidRDefault="00F73C6D" w:rsidP="00F73C6D">
      <w:pPr>
        <w:pStyle w:val="2f5"/>
      </w:pPr>
      <w:r>
        <w:t>[</w:t>
      </w:r>
      <w:proofErr w:type="spellStart"/>
      <w:r>
        <w:t>root@localhost</w:t>
      </w:r>
      <w:proofErr w:type="spellEnd"/>
      <w:r>
        <w:t xml:space="preserve"> task</w:t>
      </w:r>
      <w:proofErr w:type="gramStart"/>
      <w:r>
        <w:t>2]#</w:t>
      </w:r>
      <w:proofErr w:type="gramEnd"/>
      <w:r>
        <w:t xml:space="preserve"> </w:t>
      </w:r>
      <w:proofErr w:type="spellStart"/>
      <w:r>
        <w:rPr>
          <w:b/>
        </w:rPr>
        <w:t>dmesg</w:t>
      </w:r>
      <w:proofErr w:type="spellEnd"/>
      <w:r>
        <w:rPr>
          <w:b/>
        </w:rPr>
        <w:t xml:space="preserve"> | tail -n3</w:t>
      </w:r>
    </w:p>
    <w:p w14:paraId="1760674A" w14:textId="77777777" w:rsidR="00F73C6D" w:rsidRDefault="00F73C6D" w:rsidP="00F73C6D">
      <w:pPr>
        <w:pStyle w:val="2f5"/>
      </w:pPr>
      <w:r>
        <w:t xml:space="preserve">[27644.911012] Start </w:t>
      </w:r>
      <w:proofErr w:type="spellStart"/>
      <w:r>
        <w:t>cpu_loadavg</w:t>
      </w:r>
      <w:proofErr w:type="spellEnd"/>
      <w:r>
        <w:t>!</w:t>
      </w:r>
    </w:p>
    <w:p w14:paraId="68674936" w14:textId="77777777" w:rsidR="00F73C6D" w:rsidRDefault="00F73C6D" w:rsidP="00F73C6D">
      <w:pPr>
        <w:pStyle w:val="2f5"/>
      </w:pPr>
      <w:r>
        <w:t xml:space="preserve">[27644.911209] The </w:t>
      </w:r>
      <w:proofErr w:type="spellStart"/>
      <w:r>
        <w:t>cpu</w:t>
      </w:r>
      <w:proofErr w:type="spellEnd"/>
      <w:r>
        <w:t xml:space="preserve"> </w:t>
      </w:r>
      <w:proofErr w:type="spellStart"/>
      <w:r>
        <w:t>loadavg</w:t>
      </w:r>
      <w:proofErr w:type="spellEnd"/>
      <w:r>
        <w:t xml:space="preserve"> in one minute is: 0.01</w:t>
      </w:r>
    </w:p>
    <w:p w14:paraId="5D7099D2" w14:textId="77777777" w:rsidR="00F73C6D" w:rsidRDefault="00F73C6D" w:rsidP="00F73C6D">
      <w:pPr>
        <w:pStyle w:val="2f5"/>
        <w:rPr>
          <w:lang w:bidi="hi-IN"/>
        </w:rPr>
      </w:pPr>
      <w:r>
        <w:t xml:space="preserve">[27686.382949] Exit </w:t>
      </w:r>
      <w:proofErr w:type="spellStart"/>
      <w:r>
        <w:t>cpu_loadavg</w:t>
      </w:r>
      <w:proofErr w:type="spellEnd"/>
      <w:r>
        <w:t>!</w:t>
      </w:r>
    </w:p>
    <w:p w14:paraId="43C9FB22" w14:textId="484B2E67" w:rsidR="00F73C6D" w:rsidRDefault="00F73C6D" w:rsidP="00D837EB">
      <w:pPr>
        <w:pStyle w:val="3"/>
        <w:numPr>
          <w:ilvl w:val="2"/>
          <w:numId w:val="15"/>
        </w:numPr>
        <w:rPr>
          <w:kern w:val="2"/>
          <w:szCs w:val="21"/>
        </w:rPr>
      </w:pPr>
      <w:bookmarkStart w:id="45" w:name="_Toc59480157"/>
      <w:r>
        <w:rPr>
          <w:rFonts w:hint="eastAsia"/>
        </w:rPr>
        <w:t>打印输出当前处于运行状态的进程的</w:t>
      </w:r>
      <w:r>
        <w:t>PID</w:t>
      </w:r>
      <w:r>
        <w:rPr>
          <w:rFonts w:hint="eastAsia"/>
        </w:rPr>
        <w:t>和名字</w:t>
      </w:r>
      <w:bookmarkEnd w:id="45"/>
    </w:p>
    <w:p w14:paraId="36B42C22" w14:textId="77777777" w:rsidR="00F73C6D" w:rsidRDefault="00F73C6D" w:rsidP="00D837EB">
      <w:pPr>
        <w:pStyle w:val="4"/>
        <w:numPr>
          <w:ilvl w:val="3"/>
          <w:numId w:val="15"/>
        </w:numPr>
        <w:rPr>
          <w:rFonts w:hint="default"/>
          <w:lang w:bidi="hi-IN"/>
        </w:rPr>
      </w:pPr>
      <w:r>
        <w:rPr>
          <w:lang w:bidi="hi-IN"/>
        </w:rPr>
        <w:t>相关知识</w:t>
      </w:r>
    </w:p>
    <w:p w14:paraId="390DD397" w14:textId="77777777" w:rsidR="00F73C6D" w:rsidRDefault="00F73C6D" w:rsidP="00F73C6D">
      <w:pPr>
        <w:pStyle w:val="1f"/>
        <w:ind w:firstLineChars="200" w:firstLine="420"/>
      </w:pPr>
      <w:r>
        <w:rPr>
          <w:rFonts w:hint="eastAsia"/>
        </w:rPr>
        <w:t>当前进程在在</w:t>
      </w:r>
      <w:r>
        <w:t>/proc</w:t>
      </w:r>
      <w:r>
        <w:rPr>
          <w:rFonts w:hint="eastAsia"/>
        </w:rPr>
        <w:t>文件系统也有保存，只不过需要遍历所有进程文件夹，从</w:t>
      </w:r>
      <w:r>
        <w:t>stat</w:t>
      </w:r>
      <w:r>
        <w:rPr>
          <w:rFonts w:hint="eastAsia"/>
        </w:rPr>
        <w:t>文件中读取状态，来判定是否为当前运行进程。而内核中</w:t>
      </w:r>
      <w:proofErr w:type="gramStart"/>
      <w:r>
        <w:rPr>
          <w:rFonts w:hint="eastAsia"/>
        </w:rPr>
        <w:t>可用进程</w:t>
      </w:r>
      <w:proofErr w:type="gramEnd"/>
      <w:r>
        <w:rPr>
          <w:rFonts w:hint="eastAsia"/>
        </w:rPr>
        <w:t>遍历函数来遍历所有进程，</w:t>
      </w:r>
      <w:proofErr w:type="gramStart"/>
      <w:r>
        <w:rPr>
          <w:rFonts w:hint="eastAsia"/>
        </w:rPr>
        <w:t>且进程</w:t>
      </w:r>
      <w:proofErr w:type="gramEnd"/>
      <w:r>
        <w:rPr>
          <w:rFonts w:hint="eastAsia"/>
        </w:rPr>
        <w:t>描述符</w:t>
      </w:r>
      <w:proofErr w:type="spellStart"/>
      <w:r>
        <w:t>task_struct</w:t>
      </w:r>
      <w:proofErr w:type="spellEnd"/>
      <w:r>
        <w:rPr>
          <w:rFonts w:hint="eastAsia"/>
        </w:rPr>
        <w:t>结构里边有</w:t>
      </w:r>
      <w:r>
        <w:t>state</w:t>
      </w:r>
      <w:r>
        <w:rPr>
          <w:rFonts w:hint="eastAsia"/>
        </w:rPr>
        <w:t>状态，</w:t>
      </w:r>
      <w:r>
        <w:t>state</w:t>
      </w:r>
      <w:r>
        <w:rPr>
          <w:rFonts w:hint="eastAsia"/>
        </w:rPr>
        <w:t>为</w:t>
      </w:r>
      <w:r>
        <w:t>0</w:t>
      </w:r>
      <w:r>
        <w:rPr>
          <w:rFonts w:hint="eastAsia"/>
        </w:rPr>
        <w:t>的进程就是当前进程。</w:t>
      </w:r>
    </w:p>
    <w:p w14:paraId="627B2D62" w14:textId="77777777" w:rsidR="00F73C6D" w:rsidRDefault="00F73C6D" w:rsidP="00F73C6D">
      <w:pPr>
        <w:pStyle w:val="1f"/>
      </w:pPr>
      <w:r>
        <w:t>1</w:t>
      </w:r>
      <w:r>
        <w:rPr>
          <w:rFonts w:hint="eastAsia"/>
        </w:rPr>
        <w:t>、进程描述符</w:t>
      </w:r>
      <w:proofErr w:type="spellStart"/>
      <w:r>
        <w:t>task_struct</w:t>
      </w:r>
      <w:proofErr w:type="spellEnd"/>
    </w:p>
    <w:p w14:paraId="2A88E72A" w14:textId="77777777" w:rsidR="00F73C6D" w:rsidRDefault="00F73C6D" w:rsidP="00F73C6D">
      <w:pPr>
        <w:pStyle w:val="1f"/>
        <w:ind w:firstLineChars="200" w:firstLine="420"/>
      </w:pPr>
      <w:r>
        <w:rPr>
          <w:rFonts w:hint="eastAsia"/>
        </w:rPr>
        <w:t>系统中存放进程的管理和控制信息的数据结构称为进程控制块</w:t>
      </w:r>
      <w:r>
        <w:t>PCB</w:t>
      </w:r>
      <w:r>
        <w:rPr>
          <w:rFonts w:hint="eastAsia"/>
        </w:rPr>
        <w:t>（</w:t>
      </w:r>
      <w:r>
        <w:t>Process Control Block</w:t>
      </w:r>
      <w:r>
        <w:rPr>
          <w:rFonts w:hint="eastAsia"/>
        </w:rPr>
        <w:t>），是进程管理和控制的最重要的数据结构。</w:t>
      </w:r>
    </w:p>
    <w:p w14:paraId="6118F293" w14:textId="77777777" w:rsidR="00F73C6D" w:rsidRDefault="00F73C6D" w:rsidP="00F73C6D">
      <w:pPr>
        <w:pStyle w:val="1f"/>
      </w:pPr>
      <w:r>
        <w:rPr>
          <w:rFonts w:hint="eastAsia"/>
        </w:rPr>
        <w:t>每一个进程均有一个</w:t>
      </w:r>
      <w:r>
        <w:t>PCB</w:t>
      </w:r>
      <w:r>
        <w:rPr>
          <w:rFonts w:hint="eastAsia"/>
        </w:rPr>
        <w:t>，在创建进程时，建立</w:t>
      </w:r>
      <w:r>
        <w:t>PCB</w:t>
      </w:r>
      <w:r>
        <w:rPr>
          <w:rFonts w:hint="eastAsia"/>
        </w:rPr>
        <w:t>，伴随进程运行的全过程，直到进程撤消而撤消。</w:t>
      </w:r>
    </w:p>
    <w:p w14:paraId="151ED3B6" w14:textId="77777777" w:rsidR="00F73C6D" w:rsidRDefault="00F73C6D" w:rsidP="00F73C6D">
      <w:pPr>
        <w:pStyle w:val="1f"/>
        <w:ind w:firstLineChars="200" w:firstLine="420"/>
      </w:pPr>
      <w:r>
        <w:rPr>
          <w:rFonts w:hint="eastAsia"/>
        </w:rPr>
        <w:t>在</w:t>
      </w:r>
      <w:r>
        <w:t>Linux</w:t>
      </w:r>
      <w:r>
        <w:rPr>
          <w:rFonts w:hint="eastAsia"/>
        </w:rPr>
        <w:t>中，每一个进程都有一个进程描述符</w:t>
      </w:r>
      <w:proofErr w:type="spellStart"/>
      <w:r>
        <w:t>task_struct</w:t>
      </w:r>
      <w:proofErr w:type="spellEnd"/>
      <w:r>
        <w:rPr>
          <w:rFonts w:hint="eastAsia"/>
        </w:rPr>
        <w:t>，也就是</w:t>
      </w:r>
      <w:r>
        <w:t>PCB</w:t>
      </w:r>
      <w:r>
        <w:rPr>
          <w:rFonts w:hint="eastAsia"/>
        </w:rPr>
        <w:t>；</w:t>
      </w:r>
      <w:proofErr w:type="spellStart"/>
      <w:r>
        <w:t>task_struct</w:t>
      </w:r>
      <w:proofErr w:type="spellEnd"/>
      <w:r>
        <w:rPr>
          <w:rFonts w:hint="eastAsia"/>
        </w:rPr>
        <w:t>结构体是</w:t>
      </w:r>
      <w:r>
        <w:t>Linux</w:t>
      </w:r>
      <w:r>
        <w:rPr>
          <w:rFonts w:hint="eastAsia"/>
        </w:rPr>
        <w:t>内核的一种数据结构，它会被装载到</w:t>
      </w:r>
      <w:r>
        <w:t>RAM</w:t>
      </w:r>
      <w:r>
        <w:rPr>
          <w:rFonts w:hint="eastAsia"/>
        </w:rPr>
        <w:t>里并包含每个进程所需的所有信息。是</w:t>
      </w:r>
      <w:proofErr w:type="gramStart"/>
      <w:r>
        <w:rPr>
          <w:rFonts w:hint="eastAsia"/>
        </w:rPr>
        <w:t>对进程</w:t>
      </w:r>
      <w:proofErr w:type="gramEnd"/>
      <w:r>
        <w:rPr>
          <w:rFonts w:hint="eastAsia"/>
        </w:rPr>
        <w:t>控制的唯一手段也是最有效的手段。</w:t>
      </w:r>
    </w:p>
    <w:p w14:paraId="5AACAC95" w14:textId="77777777" w:rsidR="00F73C6D" w:rsidRDefault="00F73C6D" w:rsidP="00F73C6D">
      <w:pPr>
        <w:pStyle w:val="1f"/>
        <w:ind w:firstLineChars="200" w:firstLine="420"/>
      </w:pPr>
      <w:proofErr w:type="spellStart"/>
      <w:r>
        <w:t>task_struct</w:t>
      </w:r>
      <w:proofErr w:type="spellEnd"/>
      <w:r>
        <w:rPr>
          <w:rFonts w:hint="eastAsia"/>
        </w:rPr>
        <w:t>定义在</w:t>
      </w:r>
      <w:r>
        <w:t>&lt;</w:t>
      </w:r>
      <w:proofErr w:type="spellStart"/>
      <w:r>
        <w:t>linux</w:t>
      </w:r>
      <w:proofErr w:type="spellEnd"/>
      <w:r>
        <w:t xml:space="preserve">/ </w:t>
      </w:r>
      <w:proofErr w:type="spellStart"/>
      <w:r>
        <w:t>sched.h</w:t>
      </w:r>
      <w:proofErr w:type="spellEnd"/>
      <w:r>
        <w:t>&gt;</w:t>
      </w:r>
      <w:r>
        <w:rPr>
          <w:rFonts w:hint="eastAsia"/>
        </w:rPr>
        <w:t>头文件中。</w:t>
      </w:r>
    </w:p>
    <w:p w14:paraId="2D65A433" w14:textId="77777777" w:rsidR="00F73C6D" w:rsidRDefault="00F73C6D" w:rsidP="00F73C6D">
      <w:pPr>
        <w:pStyle w:val="1f"/>
      </w:pPr>
      <w:r>
        <w:lastRenderedPageBreak/>
        <w:t>2</w:t>
      </w:r>
      <w:r>
        <w:rPr>
          <w:rFonts w:hint="eastAsia"/>
        </w:rPr>
        <w:t>、</w:t>
      </w:r>
      <w:proofErr w:type="spellStart"/>
      <w:r>
        <w:t>for_each_process</w:t>
      </w:r>
      <w:proofErr w:type="spellEnd"/>
    </w:p>
    <w:p w14:paraId="2F590ABA" w14:textId="77777777" w:rsidR="00F73C6D" w:rsidRDefault="00F73C6D" w:rsidP="00F73C6D">
      <w:pPr>
        <w:pStyle w:val="1f"/>
        <w:ind w:firstLineChars="200" w:firstLine="420"/>
      </w:pPr>
      <w:proofErr w:type="spellStart"/>
      <w:r>
        <w:t>for_each_process</w:t>
      </w:r>
      <w:proofErr w:type="spellEnd"/>
      <w:r>
        <w:rPr>
          <w:rFonts w:hint="eastAsia"/>
        </w:rPr>
        <w:t>是一个宏，定义在</w:t>
      </w:r>
      <w:r>
        <w:t>&lt;</w:t>
      </w:r>
      <w:proofErr w:type="spellStart"/>
      <w:r>
        <w:t>linux</w:t>
      </w:r>
      <w:proofErr w:type="spellEnd"/>
      <w:r>
        <w:t>/sched/</w:t>
      </w:r>
      <w:proofErr w:type="spellStart"/>
      <w:r>
        <w:t>signal.h</w:t>
      </w:r>
      <w:proofErr w:type="spellEnd"/>
      <w:r>
        <w:t>&gt;</w:t>
      </w:r>
      <w:r>
        <w:rPr>
          <w:rFonts w:hint="eastAsia"/>
        </w:rPr>
        <w:t>文件中，提供了依次访问整个任务队列的能力。</w:t>
      </w:r>
    </w:p>
    <w:p w14:paraId="05FD3F04" w14:textId="77777777" w:rsidR="00F73C6D" w:rsidRDefault="00F73C6D" w:rsidP="00D837EB">
      <w:pPr>
        <w:pStyle w:val="4"/>
        <w:numPr>
          <w:ilvl w:val="3"/>
          <w:numId w:val="15"/>
        </w:numPr>
        <w:rPr>
          <w:rFonts w:hint="default"/>
          <w:lang w:bidi="hi-IN"/>
        </w:rPr>
      </w:pPr>
      <w:r>
        <w:rPr>
          <w:lang w:bidi="hi-IN"/>
        </w:rPr>
        <w:t>实验步骤</w:t>
      </w:r>
    </w:p>
    <w:p w14:paraId="5F672DD4" w14:textId="77777777" w:rsidR="00F73C6D" w:rsidRDefault="00F73C6D" w:rsidP="00D837EB">
      <w:pPr>
        <w:pStyle w:val="30"/>
        <w:numPr>
          <w:ilvl w:val="5"/>
          <w:numId w:val="15"/>
        </w:numPr>
        <w:tabs>
          <w:tab w:val="num" w:pos="1418"/>
        </w:tabs>
        <w:ind w:left="1620" w:right="200" w:hanging="425"/>
        <w:rPr>
          <w:rFonts w:cs="Huawei Sans"/>
          <w:lang w:bidi="hi-IN"/>
        </w:rPr>
      </w:pPr>
      <w:r>
        <w:rPr>
          <w:rFonts w:hint="eastAsia"/>
        </w:rPr>
        <w:t>正确编写满足功能的源文件，包括</w:t>
      </w:r>
      <w:r>
        <w:rPr>
          <w:lang w:eastAsia="x-none"/>
        </w:rPr>
        <w:t>.c</w:t>
      </w:r>
      <w:proofErr w:type="spellStart"/>
      <w:r>
        <w:rPr>
          <w:rFonts w:hint="eastAsia"/>
          <w:lang w:val="x-none" w:eastAsia="x-none"/>
        </w:rPr>
        <w:t>源文件</w:t>
      </w:r>
      <w:r>
        <w:rPr>
          <w:rFonts w:hint="eastAsia"/>
        </w:rPr>
        <w:t>和</w:t>
      </w:r>
      <w:r>
        <w:rPr>
          <w:lang w:eastAsia="x-none"/>
        </w:rPr>
        <w:t>Makefile</w:t>
      </w:r>
      <w:r>
        <w:rPr>
          <w:rFonts w:hint="eastAsia"/>
          <w:lang w:val="x-none" w:eastAsia="x-none"/>
        </w:rPr>
        <w:t>文件</w:t>
      </w:r>
      <w:r>
        <w:rPr>
          <w:rFonts w:hint="eastAsia"/>
        </w:rPr>
        <w:t>。在这里我们的示例源文件存放在</w:t>
      </w:r>
      <w:r>
        <w:t>tasks_k</w:t>
      </w:r>
      <w:proofErr w:type="spellEnd"/>
      <w:r>
        <w:t>/3/task3</w:t>
      </w:r>
      <w:r>
        <w:rPr>
          <w:rFonts w:hint="eastAsia"/>
        </w:rPr>
        <w:t>目录下。</w:t>
      </w:r>
    </w:p>
    <w:p w14:paraId="145612C2" w14:textId="77777777" w:rsidR="00F73C6D" w:rsidRDefault="00F73C6D" w:rsidP="00F73C6D">
      <w:pPr>
        <w:pStyle w:val="2f5"/>
      </w:pPr>
      <w:r>
        <w:t>[</w:t>
      </w:r>
      <w:proofErr w:type="spellStart"/>
      <w:r>
        <w:t>root@localhost</w:t>
      </w:r>
      <w:proofErr w:type="spellEnd"/>
      <w:r>
        <w:t xml:space="preserve"> </w:t>
      </w:r>
      <w:proofErr w:type="gramStart"/>
      <w:r>
        <w:t>~]#</w:t>
      </w:r>
      <w:proofErr w:type="gramEnd"/>
      <w:r>
        <w:t xml:space="preserve"> </w:t>
      </w:r>
      <w:r>
        <w:rPr>
          <w:b/>
        </w:rPr>
        <w:t xml:space="preserve">cd </w:t>
      </w:r>
      <w:proofErr w:type="spellStart"/>
      <w:r>
        <w:rPr>
          <w:b/>
        </w:rPr>
        <w:t>tasks_k</w:t>
      </w:r>
      <w:proofErr w:type="spellEnd"/>
      <w:r>
        <w:rPr>
          <w:b/>
        </w:rPr>
        <w:t>/3/task3</w:t>
      </w:r>
    </w:p>
    <w:p w14:paraId="451A4FCD" w14:textId="77777777" w:rsidR="00F73C6D" w:rsidRDefault="00F73C6D" w:rsidP="00F73C6D">
      <w:pPr>
        <w:pStyle w:val="2f5"/>
      </w:pPr>
      <w:r>
        <w:t>[</w:t>
      </w:r>
      <w:proofErr w:type="spellStart"/>
      <w:r>
        <w:t>root@localhost</w:t>
      </w:r>
      <w:proofErr w:type="spellEnd"/>
      <w:r>
        <w:t xml:space="preserve"> task</w:t>
      </w:r>
      <w:proofErr w:type="gramStart"/>
      <w:r>
        <w:t>3]#</w:t>
      </w:r>
      <w:proofErr w:type="gramEnd"/>
      <w:r>
        <w:t xml:space="preserve"> </w:t>
      </w:r>
      <w:r>
        <w:rPr>
          <w:b/>
        </w:rPr>
        <w:t>ls</w:t>
      </w:r>
    </w:p>
    <w:p w14:paraId="1D745593" w14:textId="77777777" w:rsidR="00F73C6D" w:rsidRDefault="00F73C6D" w:rsidP="00F73C6D">
      <w:pPr>
        <w:pStyle w:val="2f5"/>
      </w:pPr>
      <w:proofErr w:type="spellStart"/>
      <w:proofErr w:type="gramStart"/>
      <w:r>
        <w:t>Makefile</w:t>
      </w:r>
      <w:proofErr w:type="spellEnd"/>
      <w:r>
        <w:t xml:space="preserve">  </w:t>
      </w:r>
      <w:proofErr w:type="spellStart"/>
      <w:r>
        <w:t>process</w:t>
      </w:r>
      <w:proofErr w:type="gramEnd"/>
      <w:r>
        <w:t>_info.c</w:t>
      </w:r>
      <w:proofErr w:type="spellEnd"/>
    </w:p>
    <w:p w14:paraId="1303A3AC" w14:textId="77777777" w:rsidR="00F73C6D" w:rsidRDefault="00F73C6D" w:rsidP="00D837EB">
      <w:pPr>
        <w:pStyle w:val="30"/>
        <w:numPr>
          <w:ilvl w:val="5"/>
          <w:numId w:val="15"/>
        </w:numPr>
        <w:tabs>
          <w:tab w:val="num" w:pos="1418"/>
        </w:tabs>
        <w:ind w:left="1620" w:right="200" w:hanging="425"/>
      </w:pPr>
      <w:r>
        <w:rPr>
          <w:rFonts w:hint="eastAsia"/>
        </w:rPr>
        <w:t>编译源文件</w:t>
      </w:r>
    </w:p>
    <w:p w14:paraId="0DAACAF7" w14:textId="77777777" w:rsidR="00F73C6D" w:rsidRDefault="00F73C6D" w:rsidP="00F73C6D">
      <w:pPr>
        <w:pStyle w:val="2f5"/>
        <w:rPr>
          <w:b/>
        </w:rPr>
      </w:pPr>
      <w:r>
        <w:t>[</w:t>
      </w:r>
      <w:proofErr w:type="spellStart"/>
      <w:r>
        <w:t>root@localhost</w:t>
      </w:r>
      <w:proofErr w:type="spellEnd"/>
      <w:r>
        <w:t xml:space="preserve"> task</w:t>
      </w:r>
      <w:proofErr w:type="gramStart"/>
      <w:r>
        <w:t>3]#</w:t>
      </w:r>
      <w:proofErr w:type="gramEnd"/>
      <w:r>
        <w:t xml:space="preserve"> </w:t>
      </w:r>
      <w:r>
        <w:rPr>
          <w:b/>
        </w:rPr>
        <w:t>make</w:t>
      </w:r>
    </w:p>
    <w:p w14:paraId="6C391229" w14:textId="77777777" w:rsidR="00F73C6D" w:rsidRDefault="00F73C6D" w:rsidP="00F73C6D">
      <w:pPr>
        <w:pStyle w:val="2f5"/>
      </w:pPr>
      <w:r>
        <w:t>make -C /root/kernel M=/root/</w:t>
      </w:r>
      <w:proofErr w:type="spellStart"/>
      <w:r>
        <w:t>tasks_k</w:t>
      </w:r>
      <w:proofErr w:type="spellEnd"/>
      <w:r>
        <w:t>/3/task3 modules</w:t>
      </w:r>
    </w:p>
    <w:p w14:paraId="647AA415" w14:textId="77777777" w:rsidR="00F73C6D" w:rsidRDefault="00F73C6D" w:rsidP="00F73C6D">
      <w:pPr>
        <w:pStyle w:val="2f5"/>
      </w:pPr>
      <w:proofErr w:type="gramStart"/>
      <w:r>
        <w:t>make[</w:t>
      </w:r>
      <w:proofErr w:type="gramEnd"/>
      <w:r>
        <w:t>1]: Entering directory '/root/kernel'</w:t>
      </w:r>
    </w:p>
    <w:p w14:paraId="4FF596C4" w14:textId="77777777" w:rsidR="00F73C6D" w:rsidRDefault="00F73C6D" w:rsidP="00F73C6D">
      <w:pPr>
        <w:pStyle w:val="2f5"/>
      </w:pPr>
      <w:r>
        <w:t xml:space="preserve">  CC [M</w:t>
      </w:r>
      <w:proofErr w:type="gramStart"/>
      <w:r>
        <w:t>]  /</w:t>
      </w:r>
      <w:proofErr w:type="gramEnd"/>
      <w:r>
        <w:t>root/</w:t>
      </w:r>
      <w:proofErr w:type="spellStart"/>
      <w:r>
        <w:t>tasks_k</w:t>
      </w:r>
      <w:proofErr w:type="spellEnd"/>
      <w:r>
        <w:t>/3/task3/</w:t>
      </w:r>
      <w:proofErr w:type="spellStart"/>
      <w:r>
        <w:t>process_info.o</w:t>
      </w:r>
      <w:proofErr w:type="spellEnd"/>
    </w:p>
    <w:p w14:paraId="1BA5AE94" w14:textId="77777777" w:rsidR="00F73C6D" w:rsidRDefault="00F73C6D" w:rsidP="00F73C6D">
      <w:pPr>
        <w:pStyle w:val="2f5"/>
      </w:pPr>
      <w:r>
        <w:t xml:space="preserve">  Building modules, stage 2.</w:t>
      </w:r>
    </w:p>
    <w:p w14:paraId="3E272148" w14:textId="77777777" w:rsidR="00F73C6D" w:rsidRDefault="00F73C6D" w:rsidP="00F73C6D">
      <w:pPr>
        <w:pStyle w:val="2f5"/>
      </w:pPr>
      <w:r>
        <w:t xml:space="preserve">  MODPOST 1 modules</w:t>
      </w:r>
    </w:p>
    <w:p w14:paraId="7E34A5DD" w14:textId="77777777" w:rsidR="00F73C6D" w:rsidRDefault="00F73C6D" w:rsidP="00F73C6D">
      <w:pPr>
        <w:pStyle w:val="2f5"/>
      </w:pPr>
      <w:r>
        <w:t xml:space="preserve">  CC      /root/</w:t>
      </w:r>
      <w:proofErr w:type="spellStart"/>
      <w:r>
        <w:t>tasks_k</w:t>
      </w:r>
      <w:proofErr w:type="spellEnd"/>
      <w:r>
        <w:t>/3/task3/</w:t>
      </w:r>
      <w:proofErr w:type="spellStart"/>
      <w:r>
        <w:t>process_info.mod.o</w:t>
      </w:r>
      <w:proofErr w:type="spellEnd"/>
    </w:p>
    <w:p w14:paraId="44CBFFE7" w14:textId="77777777" w:rsidR="00F73C6D" w:rsidRDefault="00F73C6D" w:rsidP="00F73C6D">
      <w:pPr>
        <w:pStyle w:val="2f5"/>
      </w:pPr>
      <w:r>
        <w:t xml:space="preserve">  LD [M</w:t>
      </w:r>
      <w:proofErr w:type="gramStart"/>
      <w:r>
        <w:t>]  /</w:t>
      </w:r>
      <w:proofErr w:type="gramEnd"/>
      <w:r>
        <w:t>root/</w:t>
      </w:r>
      <w:proofErr w:type="spellStart"/>
      <w:r>
        <w:t>tasks_k</w:t>
      </w:r>
      <w:proofErr w:type="spellEnd"/>
      <w:r>
        <w:t>/3/task3/</w:t>
      </w:r>
      <w:proofErr w:type="spellStart"/>
      <w:r>
        <w:t>process_info.ko</w:t>
      </w:r>
      <w:proofErr w:type="spellEnd"/>
    </w:p>
    <w:p w14:paraId="61251B0E" w14:textId="77777777" w:rsidR="00F73C6D" w:rsidRDefault="00F73C6D" w:rsidP="00F73C6D">
      <w:pPr>
        <w:pStyle w:val="2f5"/>
      </w:pPr>
      <w:proofErr w:type="gramStart"/>
      <w:r>
        <w:t>make[</w:t>
      </w:r>
      <w:proofErr w:type="gramEnd"/>
      <w:r>
        <w:t>1]: Leaving directory '/root/kernel'</w:t>
      </w:r>
    </w:p>
    <w:p w14:paraId="678BD5A1" w14:textId="77777777" w:rsidR="00F73C6D" w:rsidRDefault="00F73C6D" w:rsidP="00F73C6D">
      <w:pPr>
        <w:pStyle w:val="2f5"/>
      </w:pPr>
      <w:r>
        <w:t>[</w:t>
      </w:r>
      <w:proofErr w:type="spellStart"/>
      <w:r>
        <w:t>root@localhost</w:t>
      </w:r>
      <w:proofErr w:type="spellEnd"/>
      <w:r>
        <w:t xml:space="preserve"> task</w:t>
      </w:r>
      <w:proofErr w:type="gramStart"/>
      <w:r>
        <w:t>3]#</w:t>
      </w:r>
      <w:proofErr w:type="gramEnd"/>
      <w:r>
        <w:t xml:space="preserve"> </w:t>
      </w:r>
      <w:r>
        <w:rPr>
          <w:b/>
        </w:rPr>
        <w:t>ls</w:t>
      </w:r>
    </w:p>
    <w:p w14:paraId="7A8F70C1" w14:textId="77777777" w:rsidR="00F73C6D" w:rsidRDefault="00F73C6D" w:rsidP="00F73C6D">
      <w:pPr>
        <w:pStyle w:val="2f5"/>
      </w:pPr>
      <w:proofErr w:type="spellStart"/>
      <w:proofErr w:type="gramStart"/>
      <w:r>
        <w:t>Makefile</w:t>
      </w:r>
      <w:proofErr w:type="spellEnd"/>
      <w:r>
        <w:t xml:space="preserve">  </w:t>
      </w:r>
      <w:proofErr w:type="spellStart"/>
      <w:r>
        <w:t>modules</w:t>
      </w:r>
      <w:proofErr w:type="gramEnd"/>
      <w:r>
        <w:t>.order</w:t>
      </w:r>
      <w:proofErr w:type="spellEnd"/>
      <w:r>
        <w:t xml:space="preserve">  </w:t>
      </w:r>
      <w:proofErr w:type="spellStart"/>
      <w:r>
        <w:t>Module.symvers</w:t>
      </w:r>
      <w:proofErr w:type="spellEnd"/>
      <w:r>
        <w:t xml:space="preserve">  </w:t>
      </w:r>
      <w:proofErr w:type="spellStart"/>
      <w:r>
        <w:t>process_info.c</w:t>
      </w:r>
      <w:proofErr w:type="spellEnd"/>
      <w:r>
        <w:t xml:space="preserve">  </w:t>
      </w:r>
      <w:proofErr w:type="spellStart"/>
      <w:r>
        <w:t>process_info.ko</w:t>
      </w:r>
      <w:proofErr w:type="spellEnd"/>
      <w:r>
        <w:t xml:space="preserve">  </w:t>
      </w:r>
      <w:proofErr w:type="spellStart"/>
      <w:r>
        <w:t>process_info.mod.c</w:t>
      </w:r>
      <w:proofErr w:type="spellEnd"/>
      <w:r>
        <w:t xml:space="preserve">  </w:t>
      </w:r>
      <w:proofErr w:type="spellStart"/>
      <w:r>
        <w:t>process_info.mod.o</w:t>
      </w:r>
      <w:proofErr w:type="spellEnd"/>
      <w:r>
        <w:t xml:space="preserve">  </w:t>
      </w:r>
      <w:proofErr w:type="spellStart"/>
      <w:r>
        <w:t>process_info.o</w:t>
      </w:r>
      <w:proofErr w:type="spellEnd"/>
    </w:p>
    <w:p w14:paraId="6BE59233" w14:textId="77777777" w:rsidR="00F73C6D" w:rsidRDefault="00F73C6D" w:rsidP="00D837EB">
      <w:pPr>
        <w:pStyle w:val="30"/>
        <w:numPr>
          <w:ilvl w:val="5"/>
          <w:numId w:val="15"/>
        </w:numPr>
        <w:tabs>
          <w:tab w:val="num" w:pos="1418"/>
        </w:tabs>
        <w:ind w:left="1620" w:right="200" w:hanging="425"/>
      </w:pPr>
      <w:r>
        <w:rPr>
          <w:rFonts w:hint="eastAsia"/>
        </w:rPr>
        <w:t>加载编译完成的内核模块，并查看加载结果。</w:t>
      </w:r>
    </w:p>
    <w:p w14:paraId="6126928E" w14:textId="77777777" w:rsidR="00F73C6D" w:rsidRDefault="00F73C6D" w:rsidP="00F73C6D">
      <w:pPr>
        <w:pStyle w:val="2f5"/>
      </w:pPr>
      <w:r>
        <w:t>[</w:t>
      </w:r>
      <w:proofErr w:type="spellStart"/>
      <w:r>
        <w:t>root@localhost</w:t>
      </w:r>
      <w:proofErr w:type="spellEnd"/>
      <w:r>
        <w:t xml:space="preserve"> task</w:t>
      </w:r>
      <w:proofErr w:type="gramStart"/>
      <w:r>
        <w:t>3]#</w:t>
      </w:r>
      <w:proofErr w:type="gramEnd"/>
      <w:r>
        <w:t xml:space="preserve"> </w:t>
      </w:r>
      <w:proofErr w:type="spellStart"/>
      <w:r>
        <w:rPr>
          <w:b/>
        </w:rPr>
        <w:t>insmod</w:t>
      </w:r>
      <w:proofErr w:type="spellEnd"/>
      <w:r>
        <w:rPr>
          <w:b/>
        </w:rPr>
        <w:t xml:space="preserve"> </w:t>
      </w:r>
      <w:proofErr w:type="spellStart"/>
      <w:r>
        <w:rPr>
          <w:b/>
        </w:rPr>
        <w:t>process_info.ko</w:t>
      </w:r>
      <w:proofErr w:type="spellEnd"/>
    </w:p>
    <w:p w14:paraId="1FD13E4F" w14:textId="592085C3" w:rsidR="00F73C6D" w:rsidRDefault="00F73C6D" w:rsidP="00F73C6D">
      <w:pPr>
        <w:pStyle w:val="2f5"/>
      </w:pPr>
      <w:r>
        <w:t>[</w:t>
      </w:r>
      <w:proofErr w:type="spellStart"/>
      <w:r>
        <w:t>root@localhost</w:t>
      </w:r>
      <w:proofErr w:type="spellEnd"/>
      <w:r>
        <w:t xml:space="preserve"> task</w:t>
      </w:r>
      <w:proofErr w:type="gramStart"/>
      <w:r>
        <w:t>3]#</w:t>
      </w:r>
      <w:proofErr w:type="gramEnd"/>
      <w:r>
        <w:t xml:space="preserve"> </w:t>
      </w:r>
      <w:proofErr w:type="spellStart"/>
      <w:r>
        <w:rPr>
          <w:b/>
        </w:rPr>
        <w:t>dmesg</w:t>
      </w:r>
      <w:proofErr w:type="spellEnd"/>
      <w:r>
        <w:rPr>
          <w:b/>
        </w:rPr>
        <w:t xml:space="preserve"> | tail -n</w:t>
      </w:r>
      <w:r w:rsidR="002C399E">
        <w:rPr>
          <w:b/>
        </w:rPr>
        <w:t>4</w:t>
      </w:r>
    </w:p>
    <w:p w14:paraId="3D6D9446" w14:textId="77777777" w:rsidR="002C399E" w:rsidRDefault="002C399E" w:rsidP="002C399E">
      <w:pPr>
        <w:pStyle w:val="2f5"/>
      </w:pPr>
      <w:r>
        <w:t xml:space="preserve">[835268.267301] Start </w:t>
      </w:r>
      <w:proofErr w:type="spellStart"/>
      <w:r>
        <w:t>process_info</w:t>
      </w:r>
      <w:proofErr w:type="spellEnd"/>
      <w:r>
        <w:t>!</w:t>
      </w:r>
    </w:p>
    <w:p w14:paraId="2FDE1FC4" w14:textId="77777777" w:rsidR="002C399E" w:rsidRDefault="002C399E" w:rsidP="002C399E">
      <w:pPr>
        <w:pStyle w:val="2f5"/>
      </w:pPr>
      <w:r>
        <w:t xml:space="preserve">[835268.267412] </w:t>
      </w:r>
      <w:proofErr w:type="gramStart"/>
      <w:r>
        <w:t>1)</w:t>
      </w:r>
      <w:proofErr w:type="spellStart"/>
      <w:r>
        <w:t>name</w:t>
      </w:r>
      <w:proofErr w:type="gramEnd"/>
      <w:r>
        <w:t>:systemd-udevd</w:t>
      </w:r>
      <w:proofErr w:type="spellEnd"/>
      <w:r>
        <w:t xml:space="preserve">  2)pid:1480  3)state:0</w:t>
      </w:r>
    </w:p>
    <w:p w14:paraId="77756FFA" w14:textId="77777777" w:rsidR="002C399E" w:rsidRDefault="002C399E" w:rsidP="002C399E">
      <w:pPr>
        <w:pStyle w:val="2f5"/>
      </w:pPr>
      <w:r>
        <w:t xml:space="preserve">[835268.267440] </w:t>
      </w:r>
      <w:proofErr w:type="gramStart"/>
      <w:r>
        <w:t>1)</w:t>
      </w:r>
      <w:proofErr w:type="spellStart"/>
      <w:r>
        <w:t>name</w:t>
      </w:r>
      <w:proofErr w:type="gramEnd"/>
      <w:r>
        <w:t>:kworker</w:t>
      </w:r>
      <w:proofErr w:type="spellEnd"/>
      <w:r>
        <w:t>/38:1  2)pid:173023  3)state:0</w:t>
      </w:r>
    </w:p>
    <w:p w14:paraId="05262FD5" w14:textId="6F55B87D" w:rsidR="00F73C6D" w:rsidRDefault="002C399E" w:rsidP="002C399E">
      <w:pPr>
        <w:pStyle w:val="2f5"/>
      </w:pPr>
      <w:r>
        <w:t xml:space="preserve">[835268.267443] </w:t>
      </w:r>
      <w:proofErr w:type="gramStart"/>
      <w:r>
        <w:t>1)</w:t>
      </w:r>
      <w:proofErr w:type="spellStart"/>
      <w:r>
        <w:t>name</w:t>
      </w:r>
      <w:proofErr w:type="gramEnd"/>
      <w:r>
        <w:t>:insmod</w:t>
      </w:r>
      <w:proofErr w:type="spellEnd"/>
      <w:r>
        <w:t xml:space="preserve">  2)pid:180488  3)state:0</w:t>
      </w:r>
    </w:p>
    <w:p w14:paraId="25059EAD" w14:textId="77777777" w:rsidR="00F73C6D" w:rsidRDefault="00F73C6D" w:rsidP="00D837EB">
      <w:pPr>
        <w:pStyle w:val="30"/>
        <w:numPr>
          <w:ilvl w:val="5"/>
          <w:numId w:val="15"/>
        </w:numPr>
        <w:tabs>
          <w:tab w:val="num" w:pos="1418"/>
        </w:tabs>
        <w:ind w:left="1620" w:right="200" w:hanging="425"/>
      </w:pPr>
      <w:r>
        <w:rPr>
          <w:rFonts w:hint="eastAsia"/>
        </w:rPr>
        <w:t>卸载内核模块，并查看结果。</w:t>
      </w:r>
    </w:p>
    <w:p w14:paraId="63A51156" w14:textId="77777777" w:rsidR="00F73C6D" w:rsidRDefault="00F73C6D" w:rsidP="00F73C6D">
      <w:pPr>
        <w:pStyle w:val="2f5"/>
      </w:pPr>
      <w:r>
        <w:t>[</w:t>
      </w:r>
      <w:proofErr w:type="spellStart"/>
      <w:r>
        <w:t>root@localhost</w:t>
      </w:r>
      <w:proofErr w:type="spellEnd"/>
      <w:r>
        <w:t xml:space="preserve"> task</w:t>
      </w:r>
      <w:proofErr w:type="gramStart"/>
      <w:r>
        <w:t>3]#</w:t>
      </w:r>
      <w:proofErr w:type="gramEnd"/>
      <w:r>
        <w:t xml:space="preserve"> </w:t>
      </w:r>
      <w:proofErr w:type="spellStart"/>
      <w:r>
        <w:rPr>
          <w:b/>
        </w:rPr>
        <w:t>rmmod</w:t>
      </w:r>
      <w:proofErr w:type="spellEnd"/>
      <w:r>
        <w:rPr>
          <w:b/>
        </w:rPr>
        <w:t xml:space="preserve"> </w:t>
      </w:r>
      <w:proofErr w:type="spellStart"/>
      <w:r>
        <w:rPr>
          <w:b/>
        </w:rPr>
        <w:t>process_info</w:t>
      </w:r>
      <w:proofErr w:type="spellEnd"/>
    </w:p>
    <w:p w14:paraId="4E96FCD0" w14:textId="2276AF1E" w:rsidR="00F73C6D" w:rsidRDefault="00F73C6D" w:rsidP="00F73C6D">
      <w:pPr>
        <w:pStyle w:val="2f5"/>
      </w:pPr>
      <w:r>
        <w:t>[</w:t>
      </w:r>
      <w:proofErr w:type="spellStart"/>
      <w:r>
        <w:t>root@localhost</w:t>
      </w:r>
      <w:proofErr w:type="spellEnd"/>
      <w:r>
        <w:t xml:space="preserve"> task</w:t>
      </w:r>
      <w:proofErr w:type="gramStart"/>
      <w:r>
        <w:t>3]#</w:t>
      </w:r>
      <w:proofErr w:type="gramEnd"/>
      <w:r>
        <w:t xml:space="preserve"> </w:t>
      </w:r>
      <w:proofErr w:type="spellStart"/>
      <w:r>
        <w:rPr>
          <w:b/>
        </w:rPr>
        <w:t>dmesg</w:t>
      </w:r>
      <w:proofErr w:type="spellEnd"/>
      <w:r>
        <w:rPr>
          <w:b/>
        </w:rPr>
        <w:t xml:space="preserve"> | tail -n</w:t>
      </w:r>
      <w:r w:rsidR="002C399E">
        <w:rPr>
          <w:b/>
        </w:rPr>
        <w:t>5</w:t>
      </w:r>
    </w:p>
    <w:p w14:paraId="1A703023" w14:textId="77777777" w:rsidR="002C399E" w:rsidRDefault="002C399E" w:rsidP="002C399E">
      <w:pPr>
        <w:pStyle w:val="2f5"/>
      </w:pPr>
      <w:r>
        <w:t xml:space="preserve">[835268.267301] Start </w:t>
      </w:r>
      <w:proofErr w:type="spellStart"/>
      <w:r>
        <w:t>process_info</w:t>
      </w:r>
      <w:proofErr w:type="spellEnd"/>
      <w:r>
        <w:t>!</w:t>
      </w:r>
    </w:p>
    <w:p w14:paraId="5CF36975" w14:textId="77777777" w:rsidR="002C399E" w:rsidRDefault="002C399E" w:rsidP="002C399E">
      <w:pPr>
        <w:pStyle w:val="2f5"/>
      </w:pPr>
      <w:r>
        <w:t xml:space="preserve">[835268.267412] </w:t>
      </w:r>
      <w:proofErr w:type="gramStart"/>
      <w:r>
        <w:t>1)</w:t>
      </w:r>
      <w:proofErr w:type="spellStart"/>
      <w:r>
        <w:t>name</w:t>
      </w:r>
      <w:proofErr w:type="gramEnd"/>
      <w:r>
        <w:t>:systemd-udevd</w:t>
      </w:r>
      <w:proofErr w:type="spellEnd"/>
      <w:r>
        <w:t xml:space="preserve">  2)pid:1480  3)state:0</w:t>
      </w:r>
    </w:p>
    <w:p w14:paraId="012196EF" w14:textId="77777777" w:rsidR="002C399E" w:rsidRDefault="002C399E" w:rsidP="002C399E">
      <w:pPr>
        <w:pStyle w:val="2f5"/>
      </w:pPr>
      <w:r>
        <w:t xml:space="preserve">[835268.267440] </w:t>
      </w:r>
      <w:proofErr w:type="gramStart"/>
      <w:r>
        <w:t>1)</w:t>
      </w:r>
      <w:proofErr w:type="spellStart"/>
      <w:r>
        <w:t>name</w:t>
      </w:r>
      <w:proofErr w:type="gramEnd"/>
      <w:r>
        <w:t>:kworker</w:t>
      </w:r>
      <w:proofErr w:type="spellEnd"/>
      <w:r>
        <w:t>/38:1  2)pid:173023  3)state:0</w:t>
      </w:r>
    </w:p>
    <w:p w14:paraId="00A7F1BF" w14:textId="77777777" w:rsidR="002C399E" w:rsidRDefault="002C399E" w:rsidP="002C399E">
      <w:pPr>
        <w:pStyle w:val="2f5"/>
      </w:pPr>
      <w:r>
        <w:t xml:space="preserve">[835268.267443] </w:t>
      </w:r>
      <w:proofErr w:type="gramStart"/>
      <w:r>
        <w:t>1)</w:t>
      </w:r>
      <w:proofErr w:type="spellStart"/>
      <w:r>
        <w:t>name</w:t>
      </w:r>
      <w:proofErr w:type="gramEnd"/>
      <w:r>
        <w:t>:insmod</w:t>
      </w:r>
      <w:proofErr w:type="spellEnd"/>
      <w:r>
        <w:t xml:space="preserve">  2)pid:180488  3)state:0</w:t>
      </w:r>
    </w:p>
    <w:p w14:paraId="3FEA2F17" w14:textId="45F1D23A" w:rsidR="00F73C6D" w:rsidRDefault="002C399E" w:rsidP="002C399E">
      <w:pPr>
        <w:pStyle w:val="2f5"/>
        <w:rPr>
          <w:lang w:bidi="hi-IN"/>
        </w:rPr>
      </w:pPr>
      <w:r>
        <w:t xml:space="preserve">[835315.787362] Exit </w:t>
      </w:r>
      <w:proofErr w:type="spellStart"/>
      <w:r>
        <w:t>process_info</w:t>
      </w:r>
      <w:proofErr w:type="spellEnd"/>
      <w:r>
        <w:t>!</w:t>
      </w:r>
    </w:p>
    <w:p w14:paraId="161D6D0F" w14:textId="047BE917" w:rsidR="00F73C6D" w:rsidRDefault="00F73C6D" w:rsidP="00D837EB">
      <w:pPr>
        <w:pStyle w:val="3"/>
        <w:numPr>
          <w:ilvl w:val="2"/>
          <w:numId w:val="15"/>
        </w:numPr>
      </w:pPr>
      <w:bookmarkStart w:id="46" w:name="_Toc59480158"/>
      <w:r>
        <w:rPr>
          <w:rFonts w:hint="eastAsia"/>
        </w:rPr>
        <w:lastRenderedPageBreak/>
        <w:t>使用</w:t>
      </w:r>
      <w:r>
        <w:t>cgroup</w:t>
      </w:r>
      <w:r>
        <w:rPr>
          <w:rFonts w:hint="eastAsia"/>
        </w:rPr>
        <w:t>实现限制</w:t>
      </w:r>
      <w:r>
        <w:t>CPU</w:t>
      </w:r>
      <w:r>
        <w:rPr>
          <w:rFonts w:hint="eastAsia"/>
        </w:rPr>
        <w:t>核数</w:t>
      </w:r>
      <w:bookmarkEnd w:id="46"/>
    </w:p>
    <w:p w14:paraId="01ED9AEA" w14:textId="77777777" w:rsidR="00F73C6D" w:rsidRDefault="00F73C6D" w:rsidP="00D837EB">
      <w:pPr>
        <w:pStyle w:val="4"/>
        <w:numPr>
          <w:ilvl w:val="3"/>
          <w:numId w:val="15"/>
        </w:numPr>
        <w:rPr>
          <w:rFonts w:hint="default"/>
        </w:rPr>
      </w:pPr>
      <w:r>
        <w:t>相关知识</w:t>
      </w:r>
    </w:p>
    <w:p w14:paraId="135CBAE8" w14:textId="77777777" w:rsidR="00F73C6D" w:rsidRDefault="00F73C6D" w:rsidP="00F73C6D">
      <w:pPr>
        <w:pStyle w:val="1f"/>
      </w:pPr>
      <w:r>
        <w:rPr>
          <w:rFonts w:hint="eastAsia"/>
        </w:rPr>
        <w:t>一、</w:t>
      </w:r>
      <w:proofErr w:type="spellStart"/>
      <w:r>
        <w:t>cgroup</w:t>
      </w:r>
      <w:proofErr w:type="spellEnd"/>
      <w:r>
        <w:rPr>
          <w:rFonts w:hint="eastAsia"/>
        </w:rPr>
        <w:t>介绍</w:t>
      </w:r>
    </w:p>
    <w:p w14:paraId="677B1D17" w14:textId="77777777" w:rsidR="00F73C6D" w:rsidRDefault="00F73C6D" w:rsidP="00F73C6D">
      <w:pPr>
        <w:pStyle w:val="1f"/>
        <w:ind w:firstLineChars="200" w:firstLine="420"/>
      </w:pPr>
      <w:proofErr w:type="spellStart"/>
      <w:r>
        <w:t>cgroup</w:t>
      </w:r>
      <w:proofErr w:type="spellEnd"/>
      <w:r>
        <w:rPr>
          <w:rFonts w:hint="eastAsia"/>
        </w:rPr>
        <w:t>（</w:t>
      </w:r>
      <w:r>
        <w:t>Control Groups</w:t>
      </w:r>
      <w:r>
        <w:rPr>
          <w:rFonts w:hint="eastAsia"/>
        </w:rPr>
        <w:t>）是将任意进程进行分组化管理的</w:t>
      </w:r>
      <w:r>
        <w:t>Linux</w:t>
      </w:r>
      <w:r>
        <w:rPr>
          <w:rFonts w:hint="eastAsia"/>
        </w:rPr>
        <w:t>内核功能，提供</w:t>
      </w:r>
      <w:proofErr w:type="gramStart"/>
      <w:r>
        <w:rPr>
          <w:rFonts w:hint="eastAsia"/>
        </w:rPr>
        <w:t>将进程</w:t>
      </w:r>
      <w:proofErr w:type="gramEnd"/>
      <w:r>
        <w:rPr>
          <w:rFonts w:hint="eastAsia"/>
        </w:rPr>
        <w:t>进行分组化管理的功能和接口的基础结构。</w:t>
      </w:r>
      <w:r>
        <w:t>I/O</w:t>
      </w:r>
      <w:r>
        <w:rPr>
          <w:rFonts w:hint="eastAsia"/>
        </w:rPr>
        <w:t>或内存的分配控制等具体的资源管理功能是通过这个功能来实现的，这些具体的资源管理功能称为</w:t>
      </w:r>
      <w:proofErr w:type="spellStart"/>
      <w:r>
        <w:t>cgroup</w:t>
      </w:r>
      <w:proofErr w:type="spellEnd"/>
      <w:r>
        <w:rPr>
          <w:rFonts w:hint="eastAsia"/>
        </w:rPr>
        <w:t>子系统或控制器。</w:t>
      </w:r>
    </w:p>
    <w:p w14:paraId="7917DEC8" w14:textId="77777777" w:rsidR="00F73C6D" w:rsidRDefault="00F73C6D" w:rsidP="00F73C6D">
      <w:pPr>
        <w:pStyle w:val="1f"/>
        <w:ind w:firstLineChars="200" w:firstLine="420"/>
      </w:pPr>
      <w:proofErr w:type="spellStart"/>
      <w:r>
        <w:t>cgroup</w:t>
      </w:r>
      <w:proofErr w:type="spellEnd"/>
      <w:r>
        <w:rPr>
          <w:rFonts w:hint="eastAsia"/>
        </w:rPr>
        <w:t>的机制是：它以分组的形式</w:t>
      </w:r>
      <w:proofErr w:type="gramStart"/>
      <w:r>
        <w:rPr>
          <w:rFonts w:hint="eastAsia"/>
        </w:rPr>
        <w:t>对进程</w:t>
      </w:r>
      <w:proofErr w:type="gramEnd"/>
      <w:r>
        <w:rPr>
          <w:rFonts w:hint="eastAsia"/>
        </w:rPr>
        <w:t>使用系统资源的行为进行管理和控制。也就是说，用户通过</w:t>
      </w:r>
      <w:proofErr w:type="spellStart"/>
      <w:r>
        <w:t>cgroup</w:t>
      </w:r>
      <w:proofErr w:type="spellEnd"/>
      <w:r>
        <w:rPr>
          <w:rFonts w:hint="eastAsia"/>
        </w:rPr>
        <w:t>对所有进程进行分组，再对该分组整体进行资源的分配和控制。</w:t>
      </w:r>
    </w:p>
    <w:p w14:paraId="23CAA049" w14:textId="77777777" w:rsidR="00F73C6D" w:rsidRDefault="00F73C6D" w:rsidP="00F73C6D">
      <w:pPr>
        <w:pStyle w:val="1f"/>
        <w:ind w:firstLineChars="200" w:firstLine="420"/>
      </w:pPr>
      <w:proofErr w:type="spellStart"/>
      <w:r>
        <w:t>cgroup</w:t>
      </w:r>
      <w:proofErr w:type="spellEnd"/>
      <w:r>
        <w:rPr>
          <w:rFonts w:hint="eastAsia"/>
        </w:rPr>
        <w:t>中的每个分组称为进程组，它包含多个进程。最初情况下，系统内的所有进程形成一个进程组（</w:t>
      </w:r>
      <w:proofErr w:type="gramStart"/>
      <w:r>
        <w:rPr>
          <w:rFonts w:hint="eastAsia"/>
        </w:rPr>
        <w:t>根进程组</w:t>
      </w:r>
      <w:proofErr w:type="gramEnd"/>
      <w:r>
        <w:rPr>
          <w:rFonts w:hint="eastAsia"/>
        </w:rPr>
        <w:t>），根据系统对资源的需求，这个</w:t>
      </w:r>
      <w:proofErr w:type="gramStart"/>
      <w:r>
        <w:rPr>
          <w:rFonts w:hint="eastAsia"/>
        </w:rPr>
        <w:t>根进程组</w:t>
      </w:r>
      <w:proofErr w:type="gramEnd"/>
      <w:r>
        <w:rPr>
          <w:rFonts w:hint="eastAsia"/>
        </w:rPr>
        <w:t>将被进一步细分为子进程组，子进程组内的进程是</w:t>
      </w:r>
      <w:proofErr w:type="gramStart"/>
      <w:r>
        <w:rPr>
          <w:rFonts w:hint="eastAsia"/>
        </w:rPr>
        <w:t>根进程</w:t>
      </w:r>
      <w:proofErr w:type="gramEnd"/>
      <w:r>
        <w:rPr>
          <w:rFonts w:hint="eastAsia"/>
        </w:rPr>
        <w:t>组内进程的子集。而这些子进程组很有可能继续被进一步细分，最终，系统内所有的进程组形成一颗具有层次等级（</w:t>
      </w:r>
      <w:r>
        <w:t>hierarchy</w:t>
      </w:r>
      <w:r>
        <w:rPr>
          <w:rFonts w:hint="eastAsia"/>
        </w:rPr>
        <w:t>）关系的进程组树。</w:t>
      </w:r>
    </w:p>
    <w:p w14:paraId="2F73CD4A" w14:textId="77777777" w:rsidR="00F73C6D" w:rsidRDefault="00F73C6D" w:rsidP="00F73C6D">
      <w:pPr>
        <w:pStyle w:val="1f"/>
        <w:ind w:firstLineChars="200" w:firstLine="420"/>
      </w:pPr>
      <w:r>
        <w:rPr>
          <w:rFonts w:hint="eastAsia"/>
        </w:rPr>
        <w:t>如果某个进程组内的进程创建了子进程，那么该子进程默认与父进程处于同一进程组中。也就是说，</w:t>
      </w:r>
      <w:proofErr w:type="spellStart"/>
      <w:r>
        <w:t>cgroup</w:t>
      </w:r>
      <w:proofErr w:type="spellEnd"/>
      <w:r>
        <w:rPr>
          <w:rFonts w:hint="eastAsia"/>
        </w:rPr>
        <w:t>对该进程组的资源控制同样作用于子进程。比如，我们限制进程的</w:t>
      </w:r>
      <w:r>
        <w:t>CPU</w:t>
      </w:r>
      <w:r>
        <w:rPr>
          <w:rFonts w:hint="eastAsia"/>
        </w:rPr>
        <w:t>使用为</w:t>
      </w:r>
      <w:r>
        <w:t>20%</w:t>
      </w:r>
      <w:r>
        <w:rPr>
          <w:rFonts w:hint="eastAsia"/>
        </w:rPr>
        <w:t>，我们就可以建一个</w:t>
      </w:r>
      <w:proofErr w:type="spellStart"/>
      <w:r>
        <w:t>cpu</w:t>
      </w:r>
      <w:proofErr w:type="spellEnd"/>
      <w:r>
        <w:rPr>
          <w:rFonts w:hint="eastAsia"/>
        </w:rPr>
        <w:t>占用为</w:t>
      </w:r>
      <w:r>
        <w:t>20%</w:t>
      </w:r>
      <w:r>
        <w:rPr>
          <w:rFonts w:hint="eastAsia"/>
        </w:rPr>
        <w:t>的</w:t>
      </w:r>
      <w:proofErr w:type="spellStart"/>
      <w:r>
        <w:t>cgroup</w:t>
      </w:r>
      <w:proofErr w:type="spellEnd"/>
      <w:r>
        <w:rPr>
          <w:rFonts w:hint="eastAsia"/>
        </w:rPr>
        <w:t>，然后</w:t>
      </w:r>
      <w:proofErr w:type="gramStart"/>
      <w:r>
        <w:rPr>
          <w:rFonts w:hint="eastAsia"/>
        </w:rPr>
        <w:t>将进程</w:t>
      </w:r>
      <w:proofErr w:type="gramEnd"/>
      <w:r>
        <w:rPr>
          <w:rFonts w:hint="eastAsia"/>
        </w:rPr>
        <w:t>添加到这个</w:t>
      </w:r>
      <w:proofErr w:type="spellStart"/>
      <w:r>
        <w:t>cgroup</w:t>
      </w:r>
      <w:proofErr w:type="spellEnd"/>
      <w:r>
        <w:rPr>
          <w:rFonts w:hint="eastAsia"/>
        </w:rPr>
        <w:t>中。当然，一个</w:t>
      </w:r>
      <w:proofErr w:type="spellStart"/>
      <w:r>
        <w:t>cgroup</w:t>
      </w:r>
      <w:proofErr w:type="spellEnd"/>
      <w:r>
        <w:rPr>
          <w:rFonts w:hint="eastAsia"/>
        </w:rPr>
        <w:t>可以有多个进程。</w:t>
      </w:r>
    </w:p>
    <w:p w14:paraId="08974F47" w14:textId="77777777" w:rsidR="00F73C6D" w:rsidRDefault="00F73C6D" w:rsidP="00F73C6D">
      <w:pPr>
        <w:pStyle w:val="1f"/>
        <w:ind w:firstLineChars="200" w:firstLine="420"/>
      </w:pPr>
      <w:proofErr w:type="spellStart"/>
      <w:r>
        <w:t>cgroup</w:t>
      </w:r>
      <w:proofErr w:type="spellEnd"/>
      <w:r>
        <w:rPr>
          <w:rFonts w:hint="eastAsia"/>
        </w:rPr>
        <w:t>提供了一个</w:t>
      </w:r>
      <w:proofErr w:type="spellStart"/>
      <w:r>
        <w:t>cgroup</w:t>
      </w:r>
      <w:proofErr w:type="spellEnd"/>
      <w:r>
        <w:rPr>
          <w:rFonts w:hint="eastAsia"/>
        </w:rPr>
        <w:t>虚拟文件系统，作为进行分组管理和各子系统设置的用户接口。要使用</w:t>
      </w:r>
      <w:proofErr w:type="spellStart"/>
      <w:r>
        <w:t>cgroup</w:t>
      </w:r>
      <w:proofErr w:type="spellEnd"/>
      <w:r>
        <w:rPr>
          <w:rFonts w:hint="eastAsia"/>
        </w:rPr>
        <w:t>，必须挂载</w:t>
      </w:r>
      <w:proofErr w:type="spellStart"/>
      <w:r>
        <w:t>cgroup</w:t>
      </w:r>
      <w:proofErr w:type="spellEnd"/>
      <w:r>
        <w:rPr>
          <w:rFonts w:hint="eastAsia"/>
        </w:rPr>
        <w:t>文件系统。这时通过挂载选项指定使用哪个子系统。</w:t>
      </w:r>
    </w:p>
    <w:p w14:paraId="2FC8FD88" w14:textId="77777777" w:rsidR="00F73C6D" w:rsidRDefault="00F73C6D" w:rsidP="00F73C6D">
      <w:pPr>
        <w:pStyle w:val="1f"/>
      </w:pPr>
      <w:proofErr w:type="spellStart"/>
      <w:r>
        <w:t>cgroup</w:t>
      </w:r>
      <w:proofErr w:type="spellEnd"/>
      <w:r>
        <w:rPr>
          <w:rFonts w:hint="eastAsia"/>
        </w:rPr>
        <w:t>为每种可以控制的资源定义了一个子系统。典型的子系统介绍如下：</w:t>
      </w:r>
      <w:r>
        <w:t xml:space="preserve"> </w:t>
      </w:r>
    </w:p>
    <w:p w14:paraId="4CB320B9" w14:textId="77777777" w:rsidR="00F73C6D" w:rsidRDefault="00F73C6D" w:rsidP="00F73C6D">
      <w:pPr>
        <w:pStyle w:val="1f"/>
      </w:pPr>
      <w:r>
        <w:t>1</w:t>
      </w:r>
      <w:r>
        <w:rPr>
          <w:rFonts w:hint="eastAsia"/>
        </w:rPr>
        <w:t>）</w:t>
      </w:r>
      <w:proofErr w:type="spellStart"/>
      <w:r>
        <w:t>cpu</w:t>
      </w:r>
      <w:proofErr w:type="spellEnd"/>
      <w:r>
        <w:rPr>
          <w:rFonts w:hint="eastAsia"/>
        </w:rPr>
        <w:t>子系统：该子系统为每个进程</w:t>
      </w:r>
      <w:proofErr w:type="gramStart"/>
      <w:r>
        <w:rPr>
          <w:rFonts w:hint="eastAsia"/>
        </w:rPr>
        <w:t>组设置</w:t>
      </w:r>
      <w:proofErr w:type="gramEnd"/>
      <w:r>
        <w:rPr>
          <w:rFonts w:hint="eastAsia"/>
        </w:rPr>
        <w:t>一个使用</w:t>
      </w:r>
      <w:r>
        <w:t>CPU</w:t>
      </w:r>
      <w:r>
        <w:rPr>
          <w:rFonts w:hint="eastAsia"/>
        </w:rPr>
        <w:t>的权重值，以此来管理进程对</w:t>
      </w:r>
      <w:r>
        <w:t>CPU</w:t>
      </w:r>
      <w:r>
        <w:rPr>
          <w:rFonts w:hint="eastAsia"/>
        </w:rPr>
        <w:t>的访问，限制进程的</w:t>
      </w:r>
      <w:r>
        <w:t>CPU</w:t>
      </w:r>
      <w:r>
        <w:rPr>
          <w:rFonts w:hint="eastAsia"/>
        </w:rPr>
        <w:t>使用率。</w:t>
      </w:r>
    </w:p>
    <w:p w14:paraId="0EFB3CA4" w14:textId="77777777" w:rsidR="00F73C6D" w:rsidRDefault="00F73C6D" w:rsidP="00F73C6D">
      <w:pPr>
        <w:pStyle w:val="1f"/>
      </w:pPr>
      <w:r>
        <w:t>2</w:t>
      </w:r>
      <w:r>
        <w:rPr>
          <w:rFonts w:hint="eastAsia"/>
        </w:rPr>
        <w:t>）</w:t>
      </w:r>
      <w:proofErr w:type="spellStart"/>
      <w:r>
        <w:t>cpuset</w:t>
      </w:r>
      <w:proofErr w:type="spellEnd"/>
      <w:r>
        <w:rPr>
          <w:rFonts w:hint="eastAsia"/>
        </w:rPr>
        <w:t>子系统：对于多核</w:t>
      </w:r>
      <w:r>
        <w:t>CPU</w:t>
      </w:r>
      <w:r>
        <w:rPr>
          <w:rFonts w:hint="eastAsia"/>
        </w:rPr>
        <w:t>，该子系统可以设置进程组只能在指定的核上运行，并且还可以设置进程组在指定的内存节点上申请内存。如果要使用</w:t>
      </w:r>
      <w:proofErr w:type="spellStart"/>
      <w:r>
        <w:t>cpuset</w:t>
      </w:r>
      <w:proofErr w:type="spellEnd"/>
      <w:r>
        <w:rPr>
          <w:rFonts w:hint="eastAsia"/>
        </w:rPr>
        <w:t>控制器，需要同时配置</w:t>
      </w:r>
      <w:r>
        <w:t xml:space="preserve"> </w:t>
      </w:r>
      <w:proofErr w:type="spellStart"/>
      <w:r>
        <w:t>cpuset.cpus</w:t>
      </w:r>
      <w:proofErr w:type="spellEnd"/>
      <w:r>
        <w:rPr>
          <w:rFonts w:hint="eastAsia"/>
        </w:rPr>
        <w:t>和</w:t>
      </w:r>
      <w:proofErr w:type="spellStart"/>
      <w:r>
        <w:t>cpuset.mems</w:t>
      </w:r>
      <w:proofErr w:type="spellEnd"/>
      <w:r>
        <w:rPr>
          <w:rFonts w:hint="eastAsia"/>
        </w:rPr>
        <w:t>两个文件（参数）。</w:t>
      </w:r>
      <w:proofErr w:type="spellStart"/>
      <w:r>
        <w:t>cpuset.mems</w:t>
      </w:r>
      <w:proofErr w:type="spellEnd"/>
      <w:r>
        <w:rPr>
          <w:rFonts w:hint="eastAsia"/>
        </w:rPr>
        <w:t>用来设置内存节点的；</w:t>
      </w:r>
      <w:proofErr w:type="spellStart"/>
      <w:r>
        <w:t>cpuset.cpus</w:t>
      </w:r>
      <w:proofErr w:type="spellEnd"/>
      <w:r>
        <w:rPr>
          <w:rFonts w:hint="eastAsia"/>
        </w:rPr>
        <w:t>用来</w:t>
      </w:r>
      <w:r>
        <w:rPr>
          <w:rFonts w:hint="eastAsia"/>
          <w:color w:val="444444"/>
          <w:shd w:val="clear" w:color="auto" w:fill="FEFEFE"/>
        </w:rPr>
        <w:t>限制进程可以使用的</w:t>
      </w:r>
      <w:r>
        <w:rPr>
          <w:color w:val="444444"/>
          <w:shd w:val="clear" w:color="auto" w:fill="FEFEFE"/>
        </w:rPr>
        <w:t>CPU</w:t>
      </w:r>
      <w:r>
        <w:rPr>
          <w:rFonts w:hint="eastAsia"/>
          <w:color w:val="444444"/>
          <w:shd w:val="clear" w:color="auto" w:fill="FEFEFE"/>
        </w:rPr>
        <w:t>核心</w:t>
      </w:r>
      <w:r>
        <w:rPr>
          <w:rFonts w:hint="eastAsia"/>
        </w:rPr>
        <w:t>；这两个参数中</w:t>
      </w:r>
      <w:r>
        <w:t>CPU</w:t>
      </w:r>
      <w:r>
        <w:rPr>
          <w:rFonts w:hint="eastAsia"/>
        </w:rPr>
        <w:t>核心、内存节点都用</w:t>
      </w:r>
      <w:r>
        <w:t>id</w:t>
      </w:r>
      <w:r>
        <w:rPr>
          <w:rFonts w:hint="eastAsia"/>
        </w:rPr>
        <w:t>表示，之间用</w:t>
      </w:r>
      <w:r>
        <w:t xml:space="preserve"> “,” </w:t>
      </w:r>
      <w:r>
        <w:rPr>
          <w:rFonts w:hint="eastAsia"/>
        </w:rPr>
        <w:t>分隔，比如</w:t>
      </w:r>
      <w:r>
        <w:t xml:space="preserve">0,1,2 </w:t>
      </w:r>
      <w:r>
        <w:rPr>
          <w:rFonts w:hint="eastAsia"/>
        </w:rPr>
        <w:t>；也可以用</w:t>
      </w:r>
      <w:r>
        <w:t xml:space="preserve"> “-” </w:t>
      </w:r>
      <w:r>
        <w:rPr>
          <w:rFonts w:hint="eastAsia"/>
        </w:rPr>
        <w:t>表示范围，如</w:t>
      </w:r>
      <w:r>
        <w:t xml:space="preserve">0-3 </w:t>
      </w:r>
      <w:r>
        <w:rPr>
          <w:rFonts w:hint="eastAsia"/>
        </w:rPr>
        <w:t>；两者可以结合起来用。如</w:t>
      </w:r>
      <w:r>
        <w:t>“0-2,6,7”</w:t>
      </w:r>
      <w:r>
        <w:rPr>
          <w:rFonts w:hint="eastAsia"/>
        </w:rPr>
        <w:t>。在添加进程前，</w:t>
      </w:r>
      <w:proofErr w:type="spellStart"/>
      <w:r>
        <w:t>cpuset.cpus</w:t>
      </w:r>
      <w:proofErr w:type="spellEnd"/>
      <w:r>
        <w:rPr>
          <w:rFonts w:hint="eastAsia"/>
        </w:rPr>
        <w:t>、</w:t>
      </w:r>
      <w:proofErr w:type="spellStart"/>
      <w:r>
        <w:t>cpuset.mems</w:t>
      </w:r>
      <w:proofErr w:type="spellEnd"/>
      <w:r>
        <w:rPr>
          <w:rFonts w:hint="eastAsia"/>
        </w:rPr>
        <w:t>必须同时设置，而且必须是兼容的，否则会出错。</w:t>
      </w:r>
    </w:p>
    <w:p w14:paraId="5752147A" w14:textId="77777777" w:rsidR="00F73C6D" w:rsidRDefault="00F73C6D" w:rsidP="00F73C6D">
      <w:pPr>
        <w:pStyle w:val="1f"/>
      </w:pPr>
      <w:r>
        <w:t>3</w:t>
      </w:r>
      <w:r>
        <w:rPr>
          <w:rFonts w:hint="eastAsia"/>
        </w:rPr>
        <w:t>）</w:t>
      </w:r>
      <w:proofErr w:type="spellStart"/>
      <w:r>
        <w:t>cpuacct</w:t>
      </w:r>
      <w:proofErr w:type="spellEnd"/>
      <w:r>
        <w:rPr>
          <w:rFonts w:hint="eastAsia"/>
        </w:rPr>
        <w:t>子系统：该子系统只用于生成当前进程组内的进程对</w:t>
      </w:r>
      <w:r>
        <w:t>CPU</w:t>
      </w:r>
      <w:r>
        <w:rPr>
          <w:rFonts w:hint="eastAsia"/>
        </w:rPr>
        <w:t>的使用报告。</w:t>
      </w:r>
    </w:p>
    <w:p w14:paraId="02E86F4E" w14:textId="77777777" w:rsidR="00F73C6D" w:rsidRDefault="00F73C6D" w:rsidP="00F73C6D">
      <w:pPr>
        <w:pStyle w:val="1f"/>
      </w:pPr>
      <w:r>
        <w:t>4</w:t>
      </w:r>
      <w:r>
        <w:rPr>
          <w:rFonts w:hint="eastAsia"/>
        </w:rPr>
        <w:t>）</w:t>
      </w:r>
      <w:r>
        <w:t>memory</w:t>
      </w:r>
      <w:r>
        <w:rPr>
          <w:rFonts w:hint="eastAsia"/>
        </w:rPr>
        <w:t>子系统：该子系统提供了以页面为单位对内存的访问，比如</w:t>
      </w:r>
      <w:proofErr w:type="gramStart"/>
      <w:r>
        <w:rPr>
          <w:rFonts w:hint="eastAsia"/>
        </w:rPr>
        <w:t>对进程组设置</w:t>
      </w:r>
      <w:proofErr w:type="gramEnd"/>
      <w:r>
        <w:rPr>
          <w:rFonts w:hint="eastAsia"/>
        </w:rPr>
        <w:t>内存使用上限等，同时可以生成内存资源报告。</w:t>
      </w:r>
    </w:p>
    <w:p w14:paraId="2A02B4CA" w14:textId="77777777" w:rsidR="00F73C6D" w:rsidRDefault="00F73C6D" w:rsidP="00F73C6D">
      <w:pPr>
        <w:pStyle w:val="1f"/>
      </w:pPr>
      <w:r>
        <w:lastRenderedPageBreak/>
        <w:t>5</w:t>
      </w:r>
      <w:r>
        <w:rPr>
          <w:rFonts w:hint="eastAsia"/>
        </w:rPr>
        <w:t>）</w:t>
      </w:r>
      <w:proofErr w:type="spellStart"/>
      <w:r>
        <w:t>blkio</w:t>
      </w:r>
      <w:proofErr w:type="spellEnd"/>
      <w:r>
        <w:rPr>
          <w:rFonts w:hint="eastAsia"/>
        </w:rPr>
        <w:t>子系统：该子系统用于限制每个</w:t>
      </w:r>
      <w:proofErr w:type="gramStart"/>
      <w:r>
        <w:rPr>
          <w:rFonts w:hint="eastAsia"/>
        </w:rPr>
        <w:t>块设备</w:t>
      </w:r>
      <w:proofErr w:type="gramEnd"/>
      <w:r>
        <w:rPr>
          <w:rFonts w:hint="eastAsia"/>
        </w:rPr>
        <w:t>的输入输出（比如物理设备（磁盘，固态硬盘，</w:t>
      </w:r>
      <w:r>
        <w:t>USB</w:t>
      </w:r>
      <w:r>
        <w:rPr>
          <w:rFonts w:hint="eastAsia"/>
        </w:rPr>
        <w:t>等等）。首先，与</w:t>
      </w:r>
      <w:r>
        <w:t>CPU</w:t>
      </w:r>
      <w:r>
        <w:rPr>
          <w:rFonts w:hint="eastAsia"/>
        </w:rPr>
        <w:t>子系统类似，该系统通过为每个进程</w:t>
      </w:r>
      <w:proofErr w:type="gramStart"/>
      <w:r>
        <w:rPr>
          <w:rFonts w:hint="eastAsia"/>
        </w:rPr>
        <w:t>组设置</w:t>
      </w:r>
      <w:proofErr w:type="gramEnd"/>
      <w:r>
        <w:rPr>
          <w:rFonts w:hint="eastAsia"/>
        </w:rPr>
        <w:t>权重来控制</w:t>
      </w:r>
      <w:proofErr w:type="gramStart"/>
      <w:r>
        <w:rPr>
          <w:rFonts w:hint="eastAsia"/>
        </w:rPr>
        <w:t>块设备</w:t>
      </w:r>
      <w:proofErr w:type="gramEnd"/>
      <w:r>
        <w:rPr>
          <w:rFonts w:hint="eastAsia"/>
        </w:rPr>
        <w:t>对其的</w:t>
      </w:r>
      <w:r>
        <w:t>I/O</w:t>
      </w:r>
      <w:r>
        <w:rPr>
          <w:rFonts w:hint="eastAsia"/>
        </w:rPr>
        <w:t>时间；其次，该子系统也可以限制进程组的</w:t>
      </w:r>
      <w:r>
        <w:t>I/O</w:t>
      </w:r>
      <w:r>
        <w:rPr>
          <w:rFonts w:hint="eastAsia"/>
        </w:rPr>
        <w:t>带宽以及</w:t>
      </w:r>
      <w:r>
        <w:t>IOPS</w:t>
      </w:r>
      <w:r>
        <w:rPr>
          <w:rFonts w:hint="eastAsia"/>
        </w:rPr>
        <w:t>。</w:t>
      </w:r>
    </w:p>
    <w:p w14:paraId="44DE7EBA" w14:textId="77777777" w:rsidR="00F73C6D" w:rsidRDefault="00F73C6D" w:rsidP="00F73C6D">
      <w:pPr>
        <w:pStyle w:val="1f"/>
      </w:pPr>
      <w:r>
        <w:t>6</w:t>
      </w:r>
      <w:r>
        <w:rPr>
          <w:rFonts w:hint="eastAsia"/>
        </w:rPr>
        <w:t>）</w:t>
      </w:r>
      <w:r>
        <w:t>devices</w:t>
      </w:r>
      <w:r>
        <w:rPr>
          <w:rFonts w:hint="eastAsia"/>
        </w:rPr>
        <w:t>子系统：通过该子系统可以限制进程组对设备的访问，即</w:t>
      </w:r>
      <w:proofErr w:type="gramStart"/>
      <w:r>
        <w:rPr>
          <w:rFonts w:hint="eastAsia"/>
        </w:rPr>
        <w:t>该允许</w:t>
      </w:r>
      <w:proofErr w:type="gramEnd"/>
      <w:r>
        <w:rPr>
          <w:rFonts w:hint="eastAsia"/>
        </w:rPr>
        <w:t>或禁止进程组对</w:t>
      </w:r>
      <w:proofErr w:type="gramStart"/>
      <w:r>
        <w:rPr>
          <w:rFonts w:hint="eastAsia"/>
        </w:rPr>
        <w:t>某设备</w:t>
      </w:r>
      <w:proofErr w:type="gramEnd"/>
      <w:r>
        <w:rPr>
          <w:rFonts w:hint="eastAsia"/>
        </w:rPr>
        <w:t>的访问。</w:t>
      </w:r>
    </w:p>
    <w:p w14:paraId="26B09225" w14:textId="77777777" w:rsidR="00F73C6D" w:rsidRDefault="00F73C6D" w:rsidP="00F73C6D">
      <w:pPr>
        <w:pStyle w:val="1f"/>
      </w:pPr>
      <w:r>
        <w:t>7</w:t>
      </w:r>
      <w:r>
        <w:rPr>
          <w:rFonts w:hint="eastAsia"/>
        </w:rPr>
        <w:t>）</w:t>
      </w:r>
      <w:r>
        <w:t>freezer</w:t>
      </w:r>
      <w:r>
        <w:rPr>
          <w:rFonts w:hint="eastAsia"/>
        </w:rPr>
        <w:t>子系统：该子系统可以使得进程组中的所有进程挂起或恢复。</w:t>
      </w:r>
    </w:p>
    <w:p w14:paraId="5EE3507C" w14:textId="77777777" w:rsidR="00F73C6D" w:rsidRDefault="00F73C6D" w:rsidP="00F73C6D">
      <w:pPr>
        <w:pStyle w:val="1f"/>
      </w:pPr>
      <w:r>
        <w:t>8</w:t>
      </w:r>
      <w:r>
        <w:rPr>
          <w:rFonts w:hint="eastAsia"/>
        </w:rPr>
        <w:t>）</w:t>
      </w:r>
      <w:r>
        <w:t>net-</w:t>
      </w:r>
      <w:proofErr w:type="spellStart"/>
      <w:r>
        <w:t>cls</w:t>
      </w:r>
      <w:proofErr w:type="spellEnd"/>
      <w:r>
        <w:rPr>
          <w:rFonts w:hint="eastAsia"/>
        </w:rPr>
        <w:t>子系统：该子系统使用等级识别符标记网络数据包，可允许</w:t>
      </w:r>
      <w:r>
        <w:t>Linux</w:t>
      </w:r>
      <w:r>
        <w:rPr>
          <w:rFonts w:hint="eastAsia"/>
        </w:rPr>
        <w:t>流量控制程序识别从具体</w:t>
      </w:r>
      <w:proofErr w:type="spellStart"/>
      <w:r>
        <w:t>cgroup</w:t>
      </w:r>
      <w:proofErr w:type="spellEnd"/>
      <w:r>
        <w:rPr>
          <w:rFonts w:hint="eastAsia"/>
        </w:rPr>
        <w:t>中生成的数据包，提供对网络带宽的访问限制，比如对发送带宽和接收带宽进程限制。</w:t>
      </w:r>
    </w:p>
    <w:p w14:paraId="519383FB" w14:textId="77777777" w:rsidR="00F73C6D" w:rsidRDefault="00F73C6D" w:rsidP="00F73C6D">
      <w:pPr>
        <w:pStyle w:val="1f"/>
      </w:pPr>
      <w:r>
        <w:t>9</w:t>
      </w:r>
      <w:r>
        <w:rPr>
          <w:rFonts w:hint="eastAsia"/>
        </w:rPr>
        <w:t>）</w:t>
      </w:r>
      <w:r>
        <w:t>ns</w:t>
      </w:r>
      <w:r>
        <w:rPr>
          <w:rFonts w:hint="eastAsia"/>
        </w:rPr>
        <w:t>子系统：名称空间子系统，可以使不同</w:t>
      </w:r>
      <w:proofErr w:type="spellStart"/>
      <w:r>
        <w:t>cgroups</w:t>
      </w:r>
      <w:proofErr w:type="spellEnd"/>
      <w:r>
        <w:rPr>
          <w:rFonts w:hint="eastAsia"/>
        </w:rPr>
        <w:t>下面的进程使用不同的</w:t>
      </w:r>
      <w:r>
        <w:t>namespace</w:t>
      </w:r>
      <w:r>
        <w:rPr>
          <w:rFonts w:hint="eastAsia"/>
        </w:rPr>
        <w:t>。</w:t>
      </w:r>
    </w:p>
    <w:p w14:paraId="233B1358" w14:textId="77777777" w:rsidR="00F73C6D" w:rsidRDefault="00F73C6D" w:rsidP="00F73C6D">
      <w:pPr>
        <w:pStyle w:val="1f"/>
      </w:pPr>
      <w:r>
        <w:rPr>
          <w:rFonts w:hint="eastAsia"/>
        </w:rPr>
        <w:t>针对运行中的内核而言，可以使用的</w:t>
      </w:r>
      <w:proofErr w:type="spellStart"/>
      <w:r>
        <w:t>cgroup</w:t>
      </w:r>
      <w:proofErr w:type="spellEnd"/>
      <w:r>
        <w:rPr>
          <w:rFonts w:hint="eastAsia"/>
        </w:rPr>
        <w:t>子系统由</w:t>
      </w:r>
      <w:r>
        <w:t>/proc/</w:t>
      </w:r>
      <w:proofErr w:type="spellStart"/>
      <w:r>
        <w:t>cgroup</w:t>
      </w:r>
      <w:proofErr w:type="spellEnd"/>
      <w:r>
        <w:rPr>
          <w:rFonts w:hint="eastAsia"/>
        </w:rPr>
        <w:t>来确认。</w:t>
      </w:r>
    </w:p>
    <w:p w14:paraId="48299A8C" w14:textId="0F73A304" w:rsidR="00EF1AE0" w:rsidRDefault="00EF1AE0" w:rsidP="00F73C6D">
      <w:pPr>
        <w:pStyle w:val="1f"/>
      </w:pPr>
      <w:r>
        <w:rPr>
          <w:noProof/>
        </w:rPr>
        <w:drawing>
          <wp:inline distT="0" distB="0" distL="0" distR="0" wp14:anchorId="62418C52" wp14:editId="07B104A7">
            <wp:extent cx="4676775" cy="2981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6775" cy="2981325"/>
                    </a:xfrm>
                    <a:prstGeom prst="rect">
                      <a:avLst/>
                    </a:prstGeom>
                  </pic:spPr>
                </pic:pic>
              </a:graphicData>
            </a:graphic>
          </wp:inline>
        </w:drawing>
      </w:r>
    </w:p>
    <w:p w14:paraId="428E5BD2" w14:textId="77777777" w:rsidR="00F73C6D" w:rsidRDefault="00F73C6D" w:rsidP="00F73C6D">
      <w:pPr>
        <w:pStyle w:val="1f"/>
        <w:ind w:firstLineChars="200" w:firstLine="420"/>
      </w:pPr>
      <w:proofErr w:type="spellStart"/>
      <w:r>
        <w:t>cgroups</w:t>
      </w:r>
      <w:proofErr w:type="spellEnd"/>
      <w:r>
        <w:rPr>
          <w:rFonts w:hint="eastAsia"/>
        </w:rPr>
        <w:t>最初的目标是为资源管理提供的一个统一的框架，既整合现有的</w:t>
      </w:r>
      <w:proofErr w:type="spellStart"/>
      <w:r>
        <w:t>cpuset</w:t>
      </w:r>
      <w:proofErr w:type="spellEnd"/>
      <w:r>
        <w:rPr>
          <w:rFonts w:hint="eastAsia"/>
        </w:rPr>
        <w:t>等子系统，也为未来开发新的子系统提供接口。现在的</w:t>
      </w:r>
      <w:proofErr w:type="spellStart"/>
      <w:r>
        <w:t>cgroups</w:t>
      </w:r>
      <w:proofErr w:type="spellEnd"/>
      <w:r>
        <w:rPr>
          <w:rFonts w:hint="eastAsia"/>
        </w:rPr>
        <w:t>适用于多种应用场景，从</w:t>
      </w:r>
      <w:proofErr w:type="gramStart"/>
      <w:r>
        <w:rPr>
          <w:rFonts w:hint="eastAsia"/>
        </w:rPr>
        <w:t>单个进程</w:t>
      </w:r>
      <w:proofErr w:type="gramEnd"/>
      <w:r>
        <w:rPr>
          <w:rFonts w:hint="eastAsia"/>
        </w:rPr>
        <w:t>的资源控制，到实现操作系统层次的虚拟化。</w:t>
      </w:r>
    </w:p>
    <w:p w14:paraId="6A65701D" w14:textId="77777777" w:rsidR="00F73C6D" w:rsidRDefault="00F73C6D" w:rsidP="00F73C6D">
      <w:pPr>
        <w:pStyle w:val="1f"/>
        <w:ind w:firstLineChars="200" w:firstLine="420"/>
      </w:pPr>
      <w:proofErr w:type="spellStart"/>
      <w:r>
        <w:t>cgroups</w:t>
      </w:r>
      <w:proofErr w:type="spellEnd"/>
      <w:r>
        <w:rPr>
          <w:rFonts w:hint="eastAsia"/>
        </w:rPr>
        <w:t>提供了以下功能：</w:t>
      </w:r>
    </w:p>
    <w:p w14:paraId="508AE6CB" w14:textId="77777777" w:rsidR="00F73C6D" w:rsidRDefault="00F73C6D" w:rsidP="00F73C6D">
      <w:pPr>
        <w:pStyle w:val="1f"/>
        <w:rPr>
          <w:lang w:val="zh-CN"/>
        </w:rPr>
      </w:pPr>
      <w:r>
        <w:rPr>
          <w:rFonts w:hint="eastAsia"/>
        </w:rPr>
        <w:t>限制进程组可以使用的资源数量。比如：</w:t>
      </w:r>
      <w:r>
        <w:t>memory</w:t>
      </w:r>
      <w:r>
        <w:rPr>
          <w:rFonts w:hint="eastAsia"/>
        </w:rPr>
        <w:t>子系统可以</w:t>
      </w:r>
      <w:proofErr w:type="gramStart"/>
      <w:r>
        <w:rPr>
          <w:rFonts w:hint="eastAsia"/>
        </w:rPr>
        <w:t>为进程组</w:t>
      </w:r>
      <w:proofErr w:type="gramEnd"/>
      <w:r>
        <w:rPr>
          <w:rFonts w:hint="eastAsia"/>
        </w:rPr>
        <w:t>设定一个</w:t>
      </w:r>
      <w:r>
        <w:t>memory</w:t>
      </w:r>
      <w:r>
        <w:rPr>
          <w:rFonts w:hint="eastAsia"/>
        </w:rPr>
        <w:t>使用上限，一旦进程</w:t>
      </w:r>
      <w:proofErr w:type="gramStart"/>
      <w:r>
        <w:rPr>
          <w:rFonts w:hint="eastAsia"/>
        </w:rPr>
        <w:t>组使用</w:t>
      </w:r>
      <w:proofErr w:type="gramEnd"/>
      <w:r>
        <w:rPr>
          <w:rFonts w:hint="eastAsia"/>
        </w:rPr>
        <w:t>的内存达到限额再申请内存，就会出发</w:t>
      </w:r>
      <w:r>
        <w:t>OOM</w:t>
      </w:r>
      <w:r>
        <w:rPr>
          <w:rFonts w:hint="eastAsia"/>
        </w:rPr>
        <w:t>。</w:t>
      </w:r>
    </w:p>
    <w:p w14:paraId="7BC4E6EA" w14:textId="77777777" w:rsidR="00F73C6D" w:rsidRDefault="00F73C6D" w:rsidP="00F73C6D">
      <w:pPr>
        <w:pStyle w:val="1f"/>
      </w:pPr>
      <w:r>
        <w:rPr>
          <w:rFonts w:hint="eastAsia"/>
        </w:rPr>
        <w:t>进程组的优先级控制。比如：可以使用</w:t>
      </w:r>
      <w:proofErr w:type="spellStart"/>
      <w:r>
        <w:t>cpu</w:t>
      </w:r>
      <w:proofErr w:type="spellEnd"/>
      <w:r>
        <w:rPr>
          <w:rFonts w:hint="eastAsia"/>
        </w:rPr>
        <w:t>子系统为某个进程</w:t>
      </w:r>
      <w:proofErr w:type="gramStart"/>
      <w:r>
        <w:rPr>
          <w:rFonts w:hint="eastAsia"/>
        </w:rPr>
        <w:t>组分配</w:t>
      </w:r>
      <w:proofErr w:type="gramEnd"/>
      <w:r>
        <w:rPr>
          <w:rFonts w:hint="eastAsia"/>
        </w:rPr>
        <w:t>特定</w:t>
      </w:r>
      <w:proofErr w:type="spellStart"/>
      <w:r>
        <w:t>cpu</w:t>
      </w:r>
      <w:proofErr w:type="spellEnd"/>
      <w:r>
        <w:t xml:space="preserve"> share</w:t>
      </w:r>
      <w:r>
        <w:rPr>
          <w:rFonts w:hint="eastAsia"/>
        </w:rPr>
        <w:t>。</w:t>
      </w:r>
    </w:p>
    <w:p w14:paraId="4BDB91CC" w14:textId="77777777" w:rsidR="00F73C6D" w:rsidRDefault="00F73C6D" w:rsidP="00F73C6D">
      <w:pPr>
        <w:pStyle w:val="1f"/>
      </w:pPr>
      <w:r>
        <w:rPr>
          <w:rFonts w:hint="eastAsia"/>
        </w:rPr>
        <w:t>记录进程</w:t>
      </w:r>
      <w:proofErr w:type="gramStart"/>
      <w:r>
        <w:rPr>
          <w:rFonts w:hint="eastAsia"/>
        </w:rPr>
        <w:t>组使用</w:t>
      </w:r>
      <w:proofErr w:type="gramEnd"/>
      <w:r>
        <w:rPr>
          <w:rFonts w:hint="eastAsia"/>
        </w:rPr>
        <w:t>的资源数量。比如：可以使用</w:t>
      </w:r>
      <w:proofErr w:type="spellStart"/>
      <w:r>
        <w:t>cpuacct</w:t>
      </w:r>
      <w:proofErr w:type="spellEnd"/>
      <w:r>
        <w:rPr>
          <w:rFonts w:hint="eastAsia"/>
        </w:rPr>
        <w:t>子系统记录某个进程</w:t>
      </w:r>
      <w:proofErr w:type="gramStart"/>
      <w:r>
        <w:rPr>
          <w:rFonts w:hint="eastAsia"/>
        </w:rPr>
        <w:t>组使用</w:t>
      </w:r>
      <w:proofErr w:type="gramEnd"/>
      <w:r>
        <w:rPr>
          <w:rFonts w:hint="eastAsia"/>
        </w:rPr>
        <w:t>的</w:t>
      </w:r>
      <w:proofErr w:type="spellStart"/>
      <w:r>
        <w:t>cpu</w:t>
      </w:r>
      <w:proofErr w:type="spellEnd"/>
      <w:r>
        <w:rPr>
          <w:rFonts w:hint="eastAsia"/>
        </w:rPr>
        <w:t>时间。</w:t>
      </w:r>
    </w:p>
    <w:p w14:paraId="41752370" w14:textId="77777777" w:rsidR="00F73C6D" w:rsidRDefault="00F73C6D" w:rsidP="00F73C6D">
      <w:pPr>
        <w:pStyle w:val="1f"/>
      </w:pPr>
      <w:r>
        <w:rPr>
          <w:rFonts w:hint="eastAsia"/>
        </w:rPr>
        <w:lastRenderedPageBreak/>
        <w:t>进程组隔离。比如：使用</w:t>
      </w:r>
      <w:r>
        <w:t>ns</w:t>
      </w:r>
      <w:r>
        <w:rPr>
          <w:rFonts w:hint="eastAsia"/>
        </w:rPr>
        <w:t>子系统可以使不同的进程</w:t>
      </w:r>
      <w:proofErr w:type="gramStart"/>
      <w:r>
        <w:rPr>
          <w:rFonts w:hint="eastAsia"/>
        </w:rPr>
        <w:t>组使用</w:t>
      </w:r>
      <w:proofErr w:type="gramEnd"/>
      <w:r>
        <w:rPr>
          <w:rFonts w:hint="eastAsia"/>
        </w:rPr>
        <w:t>不同的</w:t>
      </w:r>
      <w:r>
        <w:t>namespace</w:t>
      </w:r>
      <w:r>
        <w:rPr>
          <w:rFonts w:hint="eastAsia"/>
        </w:rPr>
        <w:t>，以达到隔离的目的，不同的进程组有各自的进程、网络、文件系统挂载空间。</w:t>
      </w:r>
    </w:p>
    <w:p w14:paraId="45DD61D8" w14:textId="77777777" w:rsidR="00F73C6D" w:rsidRDefault="00F73C6D" w:rsidP="00F73C6D">
      <w:pPr>
        <w:pStyle w:val="1f"/>
      </w:pPr>
      <w:r>
        <w:rPr>
          <w:rFonts w:hint="eastAsia"/>
        </w:rPr>
        <w:t>进程组控制。比如：使用</w:t>
      </w:r>
      <w:r>
        <w:t>freezer</w:t>
      </w:r>
      <w:r>
        <w:rPr>
          <w:rFonts w:hint="eastAsia"/>
        </w:rPr>
        <w:t>子系统可以</w:t>
      </w:r>
      <w:proofErr w:type="gramStart"/>
      <w:r>
        <w:rPr>
          <w:rFonts w:hint="eastAsia"/>
        </w:rPr>
        <w:t>将进程组</w:t>
      </w:r>
      <w:proofErr w:type="gramEnd"/>
      <w:r>
        <w:rPr>
          <w:rFonts w:hint="eastAsia"/>
        </w:rPr>
        <w:t>挂起和恢复。</w:t>
      </w:r>
    </w:p>
    <w:p w14:paraId="58FF735C" w14:textId="77777777" w:rsidR="00F73C6D" w:rsidRDefault="00F73C6D" w:rsidP="00F73C6D">
      <w:pPr>
        <w:pStyle w:val="1f"/>
      </w:pPr>
      <w:r>
        <w:rPr>
          <w:rFonts w:hint="eastAsia"/>
        </w:rPr>
        <w:t>二、</w:t>
      </w:r>
      <w:proofErr w:type="spellStart"/>
      <w:r>
        <w:t>tmpfs</w:t>
      </w:r>
      <w:proofErr w:type="spellEnd"/>
      <w:r>
        <w:rPr>
          <w:rFonts w:hint="eastAsia"/>
        </w:rPr>
        <w:t>文件系统</w:t>
      </w:r>
    </w:p>
    <w:p w14:paraId="5AF96CBB" w14:textId="77777777" w:rsidR="00F73C6D" w:rsidRDefault="00F73C6D" w:rsidP="00F73C6D">
      <w:pPr>
        <w:pStyle w:val="1f"/>
        <w:ind w:firstLineChars="200" w:firstLine="420"/>
      </w:pPr>
      <w:proofErr w:type="spellStart"/>
      <w:r>
        <w:t>tmpfs</w:t>
      </w:r>
      <w:proofErr w:type="spellEnd"/>
      <w:r>
        <w:rPr>
          <w:rFonts w:hint="eastAsia"/>
        </w:rPr>
        <w:t>即临时文件系统，是一种基于内存的文件系统，也称之为虚拟内存文档系统。它不同于传统的用</w:t>
      </w:r>
      <w:proofErr w:type="gramStart"/>
      <w:r>
        <w:rPr>
          <w:rFonts w:hint="eastAsia"/>
        </w:rPr>
        <w:t>块设备</w:t>
      </w:r>
      <w:proofErr w:type="gramEnd"/>
      <w:r>
        <w:rPr>
          <w:rFonts w:hint="eastAsia"/>
        </w:rPr>
        <w:t>形式来实现的</w:t>
      </w:r>
      <w:proofErr w:type="spellStart"/>
      <w:r>
        <w:t>ramdisk</w:t>
      </w:r>
      <w:proofErr w:type="spellEnd"/>
      <w:r>
        <w:rPr>
          <w:rFonts w:hint="eastAsia"/>
        </w:rPr>
        <w:t>，也不同于针对物理内存的</w:t>
      </w:r>
      <w:proofErr w:type="spellStart"/>
      <w:r>
        <w:t>ramfs</w:t>
      </w:r>
      <w:proofErr w:type="spellEnd"/>
      <w:r>
        <w:rPr>
          <w:rFonts w:hint="eastAsia"/>
        </w:rPr>
        <w:t>。</w:t>
      </w:r>
      <w:proofErr w:type="spellStart"/>
      <w:r>
        <w:t>tmpfs</w:t>
      </w:r>
      <w:proofErr w:type="spellEnd"/>
      <w:r>
        <w:rPr>
          <w:rFonts w:hint="eastAsia"/>
        </w:rPr>
        <w:t>能够使用物理内存，也能够使用交换分区。</w:t>
      </w:r>
    </w:p>
    <w:p w14:paraId="2DCD39BF" w14:textId="77777777" w:rsidR="00F73C6D" w:rsidRDefault="00F73C6D" w:rsidP="00F73C6D">
      <w:pPr>
        <w:pStyle w:val="1f"/>
        <w:ind w:firstLineChars="200" w:firstLine="420"/>
      </w:pPr>
      <w:r>
        <w:rPr>
          <w:rFonts w:hint="eastAsia"/>
        </w:rPr>
        <w:t>在</w:t>
      </w:r>
      <w:r>
        <w:t>Linux</w:t>
      </w:r>
      <w:r>
        <w:rPr>
          <w:rFonts w:hint="eastAsia"/>
        </w:rPr>
        <w:t>内核中，虚拟内存资源由物理内存（</w:t>
      </w:r>
      <w:r>
        <w:t>RAM</w:t>
      </w:r>
      <w:r>
        <w:rPr>
          <w:rFonts w:hint="eastAsia"/>
        </w:rPr>
        <w:t>）和交换分区</w:t>
      </w:r>
      <w:r>
        <w:t>swap</w:t>
      </w:r>
      <w:r>
        <w:rPr>
          <w:rFonts w:hint="eastAsia"/>
        </w:rPr>
        <w:t>组成，这些资源是由内核中的虚拟内存子系统来负责分配和管理。</w:t>
      </w:r>
      <w:proofErr w:type="spellStart"/>
      <w:r>
        <w:t>tmpfs</w:t>
      </w:r>
      <w:proofErr w:type="spellEnd"/>
      <w:r>
        <w:rPr>
          <w:rFonts w:hint="eastAsia"/>
        </w:rPr>
        <w:t>就是和虚拟内存子系统来</w:t>
      </w:r>
      <w:r>
        <w:t>"</w:t>
      </w:r>
      <w:r>
        <w:rPr>
          <w:rFonts w:hint="eastAsia"/>
        </w:rPr>
        <w:t>打交道</w:t>
      </w:r>
      <w:r>
        <w:t>"</w:t>
      </w:r>
      <w:r>
        <w:rPr>
          <w:rFonts w:hint="eastAsia"/>
        </w:rPr>
        <w:t>的，他向虚拟内存子系统请求页来存储文档，他同</w:t>
      </w:r>
      <w:r>
        <w:t>Linux</w:t>
      </w:r>
      <w:r>
        <w:rPr>
          <w:rFonts w:hint="eastAsia"/>
        </w:rPr>
        <w:t>的其他请求页的部分相同，不知道分配给自己的页是在内存中还是在交换分区中。</w:t>
      </w:r>
      <w:proofErr w:type="spellStart"/>
      <w:r>
        <w:t>tmpfs</w:t>
      </w:r>
      <w:proofErr w:type="spellEnd"/>
      <w:r>
        <w:rPr>
          <w:rFonts w:hint="eastAsia"/>
        </w:rPr>
        <w:t>同</w:t>
      </w:r>
      <w:proofErr w:type="spellStart"/>
      <w:r>
        <w:t>ramfs</w:t>
      </w:r>
      <w:proofErr w:type="spellEnd"/>
      <w:r>
        <w:rPr>
          <w:rFonts w:hint="eastAsia"/>
        </w:rPr>
        <w:t>相同，其大小也不是固定的，而是随着所需要的空间而动态的增减。</w:t>
      </w:r>
    </w:p>
    <w:p w14:paraId="352D18DF" w14:textId="77777777" w:rsidR="00F73C6D" w:rsidRDefault="00F73C6D" w:rsidP="00F73C6D">
      <w:pPr>
        <w:pStyle w:val="1f"/>
        <w:ind w:firstLineChars="200" w:firstLine="420"/>
      </w:pPr>
      <w:r>
        <w:rPr>
          <w:rFonts w:hint="eastAsia"/>
        </w:rPr>
        <w:t>所有在</w:t>
      </w:r>
      <w:proofErr w:type="spellStart"/>
      <w:r>
        <w:t>tmpfs</w:t>
      </w:r>
      <w:proofErr w:type="spellEnd"/>
      <w:r>
        <w:rPr>
          <w:rFonts w:hint="eastAsia"/>
        </w:rPr>
        <w:t>上储存的资料在理论上都是临时存放的，也就是说，档案不会建立在硬盘上面。一旦重新开机，所有在</w:t>
      </w:r>
      <w:proofErr w:type="spellStart"/>
      <w:r>
        <w:t>tmpfs</w:t>
      </w:r>
      <w:proofErr w:type="spellEnd"/>
      <w:r>
        <w:rPr>
          <w:rFonts w:hint="eastAsia"/>
        </w:rPr>
        <w:t>里面的资料都会消失不见。理论上，内存使用量会随着</w:t>
      </w:r>
      <w:proofErr w:type="spellStart"/>
      <w:r>
        <w:t>tmpfs</w:t>
      </w:r>
      <w:proofErr w:type="spellEnd"/>
      <w:r>
        <w:rPr>
          <w:rFonts w:hint="eastAsia"/>
        </w:rPr>
        <w:t>的使用而时有增长或消减。</w:t>
      </w:r>
      <w:proofErr w:type="spellStart"/>
      <w:r>
        <w:t>tmpfs</w:t>
      </w:r>
      <w:proofErr w:type="spellEnd"/>
      <w:r>
        <w:rPr>
          <w:rFonts w:hint="eastAsia"/>
        </w:rPr>
        <w:t>将所有内容放入内核内部高速缓存中，并进行扩展和收缩以容纳其中包含的文件，并且能够将不需要的页面交换出来以交换空间。它具有最大大小限制，可以通过“</w:t>
      </w:r>
      <w:r>
        <w:t>mount -o remount</w:t>
      </w:r>
      <w:r>
        <w:rPr>
          <w:rFonts w:hint="eastAsia"/>
        </w:rPr>
        <w:t>”即时调整。</w:t>
      </w:r>
    </w:p>
    <w:p w14:paraId="1E1FFD9A" w14:textId="77777777" w:rsidR="00F73C6D" w:rsidRDefault="00F73C6D" w:rsidP="00F73C6D">
      <w:pPr>
        <w:pStyle w:val="1f"/>
        <w:ind w:firstLineChars="200" w:firstLine="420"/>
      </w:pPr>
      <w:r>
        <w:rPr>
          <w:rFonts w:hint="eastAsia"/>
        </w:rPr>
        <w:t>由于</w:t>
      </w:r>
      <w:proofErr w:type="spellStart"/>
      <w:r>
        <w:t>tmpfs</w:t>
      </w:r>
      <w:proofErr w:type="spellEnd"/>
      <w:r>
        <w:rPr>
          <w:rFonts w:hint="eastAsia"/>
        </w:rPr>
        <w:t>完全存在于页面缓存和交换中，因此所有</w:t>
      </w:r>
      <w:proofErr w:type="spellStart"/>
      <w:r>
        <w:t>tmpfs</w:t>
      </w:r>
      <w:proofErr w:type="spellEnd"/>
      <w:r>
        <w:rPr>
          <w:rFonts w:hint="eastAsia"/>
        </w:rPr>
        <w:t>页面将在</w:t>
      </w:r>
      <w:r>
        <w:t>/proc/</w:t>
      </w:r>
      <w:proofErr w:type="spellStart"/>
      <w:r>
        <w:t>meminfo</w:t>
      </w:r>
      <w:proofErr w:type="spellEnd"/>
      <w:r>
        <w:rPr>
          <w:rFonts w:hint="eastAsia"/>
        </w:rPr>
        <w:t>中显示为“</w:t>
      </w:r>
      <w:proofErr w:type="spellStart"/>
      <w:r>
        <w:t>Shmem</w:t>
      </w:r>
      <w:proofErr w:type="spellEnd"/>
      <w:r>
        <w:rPr>
          <w:rFonts w:hint="eastAsia"/>
        </w:rPr>
        <w:t>”，在</w:t>
      </w:r>
      <w:r>
        <w:t>free</w:t>
      </w:r>
      <w:r>
        <w:rPr>
          <w:rFonts w:hint="eastAsia"/>
        </w:rPr>
        <w:t>命令后中显示为“</w:t>
      </w:r>
      <w:r>
        <w:t>Shared</w:t>
      </w:r>
      <w:r>
        <w:rPr>
          <w:rFonts w:hint="eastAsia"/>
        </w:rPr>
        <w:t>”。请注意，这些计数器还包括共享内存（</w:t>
      </w:r>
      <w:proofErr w:type="spellStart"/>
      <w:r>
        <w:t>shmem</w:t>
      </w:r>
      <w:proofErr w:type="spellEnd"/>
      <w:r>
        <w:rPr>
          <w:rFonts w:hint="eastAsia"/>
        </w:rPr>
        <w:t>）。获取计数的最可靠方法是使用</w:t>
      </w:r>
      <w:r>
        <w:t>df</w:t>
      </w:r>
      <w:r>
        <w:rPr>
          <w:rFonts w:hint="eastAsia"/>
        </w:rPr>
        <w:t>和</w:t>
      </w:r>
      <w:r>
        <w:t>du</w:t>
      </w:r>
      <w:r>
        <w:rPr>
          <w:rFonts w:hint="eastAsia"/>
        </w:rPr>
        <w:t>。</w:t>
      </w:r>
    </w:p>
    <w:p w14:paraId="4C50C793" w14:textId="1D901D57" w:rsidR="00F73C6D" w:rsidRDefault="0076302C" w:rsidP="00F73C6D">
      <w:pPr>
        <w:pStyle w:val="1f"/>
        <w:rPr>
          <w:noProof/>
        </w:rPr>
      </w:pPr>
      <w:r>
        <w:rPr>
          <w:noProof/>
        </w:rPr>
        <w:drawing>
          <wp:inline distT="0" distB="0" distL="0" distR="0" wp14:anchorId="0B02E9BE" wp14:editId="184F8B19">
            <wp:extent cx="5449517" cy="3172571"/>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73535" cy="3186553"/>
                    </a:xfrm>
                    <a:prstGeom prst="rect">
                      <a:avLst/>
                    </a:prstGeom>
                  </pic:spPr>
                </pic:pic>
              </a:graphicData>
            </a:graphic>
          </wp:inline>
        </w:drawing>
      </w:r>
    </w:p>
    <w:p w14:paraId="2B009DE3" w14:textId="77777777" w:rsidR="00F73C6D" w:rsidRDefault="00F73C6D" w:rsidP="00F73C6D">
      <w:pPr>
        <w:pStyle w:val="1f"/>
        <w:ind w:firstLineChars="200" w:firstLine="420"/>
      </w:pPr>
      <w:r>
        <w:rPr>
          <w:rFonts w:hint="eastAsia"/>
        </w:rPr>
        <w:lastRenderedPageBreak/>
        <w:t>使用</w:t>
      </w:r>
      <w:proofErr w:type="spellStart"/>
      <w:r>
        <w:t>tmpfs</w:t>
      </w:r>
      <w:proofErr w:type="spellEnd"/>
      <w:r>
        <w:rPr>
          <w:rFonts w:hint="eastAsia"/>
        </w:rPr>
        <w:t>，首先您编译内核时得选择“虚拟内存文档系统支持（</w:t>
      </w:r>
      <w:r>
        <w:t>Virtual memory filesystem support</w:t>
      </w:r>
      <w:r>
        <w:rPr>
          <w:rFonts w:hint="eastAsia"/>
        </w:rPr>
        <w:t>）”或设置</w:t>
      </w:r>
      <w:r>
        <w:t>CONFIG_TMPFS=y</w:t>
      </w:r>
      <w:r>
        <w:rPr>
          <w:rFonts w:hint="eastAsia"/>
        </w:rPr>
        <w:t>，然后就能够加载</w:t>
      </w:r>
      <w:proofErr w:type="spellStart"/>
      <w:r>
        <w:t>tmpfs</w:t>
      </w:r>
      <w:proofErr w:type="spellEnd"/>
      <w:r>
        <w:rPr>
          <w:rFonts w:hint="eastAsia"/>
        </w:rPr>
        <w:t>文档系统了。</w:t>
      </w:r>
    </w:p>
    <w:p w14:paraId="51B5DC5D" w14:textId="77777777" w:rsidR="00F73C6D" w:rsidRDefault="00F73C6D" w:rsidP="00F73C6D">
      <w:pPr>
        <w:pStyle w:val="1f"/>
        <w:ind w:firstLineChars="200" w:firstLine="420"/>
      </w:pPr>
      <w:r>
        <w:rPr>
          <w:rFonts w:hint="eastAsia"/>
        </w:rPr>
        <w:t>详细的介绍，可参见内核源码中的官方文档：</w:t>
      </w:r>
      <w:r>
        <w:t>Documentation/filesystems/tmpfs.txt</w:t>
      </w:r>
      <w:r>
        <w:rPr>
          <w:rFonts w:hint="eastAsia"/>
        </w:rPr>
        <w:t>。</w:t>
      </w:r>
    </w:p>
    <w:p w14:paraId="48D3BFE4" w14:textId="77777777" w:rsidR="00F73C6D" w:rsidRDefault="00F73C6D" w:rsidP="00F73C6D">
      <w:pPr>
        <w:pStyle w:val="1f"/>
      </w:pPr>
      <w:r>
        <w:rPr>
          <w:rFonts w:hint="eastAsia"/>
        </w:rPr>
        <w:t>可挂载</w:t>
      </w:r>
      <w:proofErr w:type="spellStart"/>
      <w:r>
        <w:t>tmpfs</w:t>
      </w:r>
      <w:proofErr w:type="spellEnd"/>
      <w:r>
        <w:rPr>
          <w:rFonts w:hint="eastAsia"/>
        </w:rPr>
        <w:t>格式的</w:t>
      </w:r>
      <w:proofErr w:type="spellStart"/>
      <w:r>
        <w:t>cgroup</w:t>
      </w:r>
      <w:proofErr w:type="spellEnd"/>
      <w:r>
        <w:rPr>
          <w:rFonts w:hint="eastAsia"/>
        </w:rPr>
        <w:t>文件夹进行</w:t>
      </w:r>
      <w:proofErr w:type="spellStart"/>
      <w:r>
        <w:t>cgroup</w:t>
      </w:r>
      <w:proofErr w:type="spellEnd"/>
      <w:r>
        <w:rPr>
          <w:rFonts w:hint="eastAsia"/>
        </w:rPr>
        <w:t>的相关操作。</w:t>
      </w:r>
    </w:p>
    <w:p w14:paraId="7E755B13" w14:textId="77777777" w:rsidR="00F73C6D" w:rsidRDefault="00F73C6D" w:rsidP="00F73C6D">
      <w:pPr>
        <w:pStyle w:val="1f"/>
      </w:pPr>
      <w:r>
        <w:rPr>
          <w:rFonts w:hint="eastAsia"/>
        </w:rPr>
        <w:t>三、相关命令</w:t>
      </w:r>
    </w:p>
    <w:p w14:paraId="7733F284" w14:textId="77777777" w:rsidR="00F73C6D" w:rsidRDefault="00F73C6D" w:rsidP="00F73C6D">
      <w:pPr>
        <w:pStyle w:val="1f"/>
      </w:pPr>
      <w:r>
        <w:t>mount</w:t>
      </w:r>
      <w:r>
        <w:rPr>
          <w:rFonts w:hint="eastAsia"/>
        </w:rPr>
        <w:t>命令：加载指定的文件系统。</w:t>
      </w:r>
    </w:p>
    <w:p w14:paraId="1EEBB3A8" w14:textId="77777777" w:rsidR="00F73C6D" w:rsidRDefault="00F73C6D" w:rsidP="00F73C6D">
      <w:pPr>
        <w:pStyle w:val="1f"/>
      </w:pPr>
      <w:r>
        <w:t>echo</w:t>
      </w:r>
      <w:r>
        <w:rPr>
          <w:rFonts w:hint="eastAsia"/>
        </w:rPr>
        <w:t>命令：显示文字。</w:t>
      </w:r>
    </w:p>
    <w:p w14:paraId="5357F7B1" w14:textId="77777777" w:rsidR="00F73C6D" w:rsidRDefault="00F73C6D" w:rsidP="00F73C6D">
      <w:pPr>
        <w:pStyle w:val="1f"/>
      </w:pPr>
      <w:r>
        <w:t>taskset</w:t>
      </w:r>
      <w:r>
        <w:rPr>
          <w:rFonts w:hint="eastAsia"/>
        </w:rPr>
        <w:t>命令：依据线程</w:t>
      </w:r>
      <w:r>
        <w:t>PID</w:t>
      </w:r>
      <w:r>
        <w:rPr>
          <w:rFonts w:hint="eastAsia"/>
        </w:rPr>
        <w:t>（</w:t>
      </w:r>
      <w:r>
        <w:t>TID</w:t>
      </w:r>
      <w:r>
        <w:rPr>
          <w:rFonts w:hint="eastAsia"/>
        </w:rPr>
        <w:t>）查询或设置线程的</w:t>
      </w:r>
      <w:r>
        <w:t>CPU</w:t>
      </w:r>
      <w:r>
        <w:rPr>
          <w:rFonts w:hint="eastAsia"/>
        </w:rPr>
        <w:t>亲和性（即与哪个</w:t>
      </w:r>
      <w:r>
        <w:t>CPU</w:t>
      </w:r>
      <w:r>
        <w:rPr>
          <w:rFonts w:hint="eastAsia"/>
        </w:rPr>
        <w:t>核心绑定）。</w:t>
      </w:r>
    </w:p>
    <w:p w14:paraId="70C61BF6" w14:textId="77777777" w:rsidR="00F73C6D" w:rsidRDefault="00F73C6D" w:rsidP="00F73C6D">
      <w:pPr>
        <w:pStyle w:val="1f"/>
      </w:pPr>
      <w:proofErr w:type="spellStart"/>
      <w:r>
        <w:t>cgexec</w:t>
      </w:r>
      <w:proofErr w:type="spellEnd"/>
      <w:r>
        <w:t xml:space="preserve"> </w:t>
      </w:r>
      <w:r>
        <w:rPr>
          <w:rFonts w:hint="eastAsia"/>
        </w:rPr>
        <w:t>命令：在指定的</w:t>
      </w:r>
      <w:proofErr w:type="spellStart"/>
      <w:r>
        <w:t>cgroup</w:t>
      </w:r>
      <w:proofErr w:type="spellEnd"/>
      <w:r>
        <w:rPr>
          <w:rFonts w:hint="eastAsia"/>
        </w:rPr>
        <w:t>中运行任务。</w:t>
      </w:r>
    </w:p>
    <w:p w14:paraId="7B2BA453" w14:textId="77777777" w:rsidR="00F73C6D" w:rsidRDefault="00F73C6D" w:rsidP="00D837EB">
      <w:pPr>
        <w:pStyle w:val="4"/>
        <w:numPr>
          <w:ilvl w:val="3"/>
          <w:numId w:val="15"/>
        </w:numPr>
        <w:rPr>
          <w:rFonts w:hint="default"/>
        </w:rPr>
      </w:pPr>
      <w:r>
        <w:t>实验步骤</w:t>
      </w:r>
    </w:p>
    <w:p w14:paraId="544BFD03" w14:textId="77777777" w:rsidR="00F73C6D" w:rsidRDefault="00F73C6D" w:rsidP="00D837EB">
      <w:pPr>
        <w:pStyle w:val="30"/>
        <w:numPr>
          <w:ilvl w:val="5"/>
          <w:numId w:val="15"/>
        </w:numPr>
        <w:tabs>
          <w:tab w:val="num" w:pos="1418"/>
        </w:tabs>
        <w:ind w:left="1620" w:right="200" w:hanging="425"/>
      </w:pPr>
      <w:r>
        <w:rPr>
          <w:rFonts w:hint="eastAsia"/>
        </w:rPr>
        <w:t>安装</w:t>
      </w:r>
      <w:proofErr w:type="spellStart"/>
      <w:r>
        <w:t>libcgroup</w:t>
      </w:r>
      <w:proofErr w:type="spellEnd"/>
      <w:r>
        <w:rPr>
          <w:rFonts w:hint="eastAsia"/>
        </w:rPr>
        <w:t>：</w:t>
      </w:r>
      <w:proofErr w:type="spellStart"/>
      <w:r>
        <w:t>dnf</w:t>
      </w:r>
      <w:proofErr w:type="spellEnd"/>
      <w:r>
        <w:t xml:space="preserve"> install </w:t>
      </w:r>
      <w:proofErr w:type="spellStart"/>
      <w:r>
        <w:t>libcgroup</w:t>
      </w:r>
      <w:proofErr w:type="spellEnd"/>
      <w:r>
        <w:t xml:space="preserve"> -y</w:t>
      </w:r>
    </w:p>
    <w:p w14:paraId="0236357C" w14:textId="77777777" w:rsidR="00F73C6D" w:rsidRDefault="00F73C6D" w:rsidP="00F73C6D">
      <w:pPr>
        <w:pStyle w:val="1f"/>
      </w:pPr>
      <w:proofErr w:type="spellStart"/>
      <w:r>
        <w:t>libcgroup</w:t>
      </w:r>
      <w:proofErr w:type="spellEnd"/>
      <w:r>
        <w:rPr>
          <w:rFonts w:hint="eastAsia"/>
        </w:rPr>
        <w:t>包含</w:t>
      </w:r>
      <w:proofErr w:type="spellStart"/>
      <w:r>
        <w:t>cgroup</w:t>
      </w:r>
      <w:proofErr w:type="spellEnd"/>
      <w:r>
        <w:rPr>
          <w:rFonts w:hint="eastAsia"/>
        </w:rPr>
        <w:t>用户空间工具套件（如</w:t>
      </w:r>
      <w:proofErr w:type="spellStart"/>
      <w:r>
        <w:t>lscgroup</w:t>
      </w:r>
      <w:proofErr w:type="spellEnd"/>
      <w:r>
        <w:rPr>
          <w:rFonts w:hint="eastAsia"/>
        </w:rPr>
        <w:t>，</w:t>
      </w:r>
      <w:proofErr w:type="spellStart"/>
      <w:r>
        <w:t>lssubsys</w:t>
      </w:r>
      <w:proofErr w:type="spellEnd"/>
      <w:r>
        <w:rPr>
          <w:rFonts w:hint="eastAsia"/>
        </w:rPr>
        <w:t>等）以及静态或者动态库，以供其他程序调用，并且包含</w:t>
      </w:r>
      <w:r>
        <w:t>debug</w:t>
      </w:r>
      <w:r>
        <w:rPr>
          <w:rFonts w:hint="eastAsia"/>
        </w:rPr>
        <w:t>套件。</w:t>
      </w:r>
    </w:p>
    <w:p w14:paraId="74AE7DE8" w14:textId="77777777" w:rsidR="00F73C6D" w:rsidRDefault="00F73C6D" w:rsidP="00D837EB">
      <w:pPr>
        <w:pStyle w:val="30"/>
        <w:numPr>
          <w:ilvl w:val="5"/>
          <w:numId w:val="15"/>
        </w:numPr>
        <w:tabs>
          <w:tab w:val="num" w:pos="1418"/>
        </w:tabs>
        <w:ind w:left="1620" w:right="200" w:hanging="425"/>
      </w:pPr>
      <w:r>
        <w:rPr>
          <w:rFonts w:hint="eastAsia"/>
        </w:rPr>
        <w:t>挂载</w:t>
      </w:r>
      <w:proofErr w:type="spellStart"/>
      <w:r>
        <w:t>tmpfs</w:t>
      </w:r>
      <w:proofErr w:type="spellEnd"/>
      <w:r>
        <w:rPr>
          <w:rFonts w:hint="eastAsia"/>
        </w:rPr>
        <w:t>格式的</w:t>
      </w:r>
      <w:proofErr w:type="spellStart"/>
      <w:r>
        <w:t>cgroup</w:t>
      </w:r>
      <w:proofErr w:type="spellEnd"/>
      <w:r>
        <w:rPr>
          <w:rFonts w:hint="eastAsia"/>
        </w:rPr>
        <w:t>文件夹</w:t>
      </w:r>
    </w:p>
    <w:p w14:paraId="65211F66" w14:textId="77777777" w:rsidR="00F73C6D" w:rsidRDefault="00F73C6D" w:rsidP="00F73C6D">
      <w:pPr>
        <w:pStyle w:val="1f"/>
      </w:pPr>
      <w:r>
        <w:rPr>
          <w:rFonts w:hint="eastAsia"/>
        </w:rPr>
        <w:t>在</w:t>
      </w:r>
      <w:r>
        <w:t>root</w:t>
      </w:r>
      <w:r>
        <w:rPr>
          <w:rFonts w:hint="eastAsia"/>
        </w:rPr>
        <w:t>权限下执行以下命令：</w:t>
      </w:r>
    </w:p>
    <w:p w14:paraId="42BE6F09" w14:textId="77777777" w:rsidR="00F73C6D" w:rsidRDefault="00F73C6D" w:rsidP="00F73C6D">
      <w:pPr>
        <w:pStyle w:val="2f5"/>
      </w:pPr>
      <w:proofErr w:type="spellStart"/>
      <w:r>
        <w:t>mkdir</w:t>
      </w:r>
      <w:proofErr w:type="spellEnd"/>
      <w:r>
        <w:t xml:space="preserve"> /</w:t>
      </w:r>
      <w:proofErr w:type="spellStart"/>
      <w:r>
        <w:t>cgroup</w:t>
      </w:r>
      <w:proofErr w:type="spellEnd"/>
    </w:p>
    <w:p w14:paraId="1EB68416" w14:textId="77777777" w:rsidR="00F73C6D" w:rsidRDefault="00F73C6D" w:rsidP="00F73C6D">
      <w:pPr>
        <w:pStyle w:val="2f5"/>
      </w:pPr>
      <w:r>
        <w:t xml:space="preserve">mount -t </w:t>
      </w:r>
      <w:proofErr w:type="spellStart"/>
      <w:r>
        <w:t>tmpfs</w:t>
      </w:r>
      <w:proofErr w:type="spellEnd"/>
      <w:r>
        <w:t xml:space="preserve"> </w:t>
      </w:r>
      <w:proofErr w:type="spellStart"/>
      <w:r>
        <w:t>tmpfs</w:t>
      </w:r>
      <w:proofErr w:type="spellEnd"/>
      <w:r>
        <w:t xml:space="preserve"> /</w:t>
      </w:r>
      <w:proofErr w:type="spellStart"/>
      <w:r>
        <w:t>cgroup</w:t>
      </w:r>
      <w:proofErr w:type="spellEnd"/>
    </w:p>
    <w:p w14:paraId="5AF61556" w14:textId="77777777" w:rsidR="00F73C6D" w:rsidRDefault="00F73C6D" w:rsidP="00F73C6D">
      <w:pPr>
        <w:pStyle w:val="2f5"/>
      </w:pPr>
      <w:r>
        <w:t>cd /</w:t>
      </w:r>
      <w:proofErr w:type="spellStart"/>
      <w:r>
        <w:t>cgroup</w:t>
      </w:r>
      <w:proofErr w:type="spellEnd"/>
    </w:p>
    <w:p w14:paraId="2D9D59D0" w14:textId="77777777" w:rsidR="00F73C6D" w:rsidRDefault="00F73C6D" w:rsidP="00F73C6D">
      <w:pPr>
        <w:pStyle w:val="1f"/>
      </w:pPr>
      <w:r>
        <w:rPr>
          <w:rFonts w:hint="eastAsia"/>
        </w:rPr>
        <w:t>挂载</w:t>
      </w:r>
      <w:proofErr w:type="spellStart"/>
      <w:r>
        <w:t>tmpfs</w:t>
      </w:r>
      <w:proofErr w:type="spellEnd"/>
      <w:r>
        <w:rPr>
          <w:rFonts w:hint="eastAsia"/>
        </w:rPr>
        <w:t>文件类型：</w:t>
      </w:r>
      <w:proofErr w:type="spellStart"/>
      <w:r>
        <w:t>tmpfs</w:t>
      </w:r>
      <w:proofErr w:type="spellEnd"/>
      <w:r>
        <w:rPr>
          <w:rFonts w:hint="eastAsia"/>
        </w:rPr>
        <w:t>是直接建立在</w:t>
      </w:r>
      <w:r>
        <w:t>VM</w:t>
      </w:r>
      <w:r>
        <w:rPr>
          <w:rFonts w:hint="eastAsia"/>
        </w:rPr>
        <w:t>之上的，用一个简单的</w:t>
      </w:r>
      <w:r>
        <w:t>mount</w:t>
      </w:r>
      <w:r>
        <w:rPr>
          <w:rFonts w:hint="eastAsia"/>
        </w:rPr>
        <w:t>命令就可以创建</w:t>
      </w:r>
      <w:proofErr w:type="spellStart"/>
      <w:r>
        <w:t>tmpfs</w:t>
      </w:r>
      <w:proofErr w:type="spellEnd"/>
      <w:r>
        <w:rPr>
          <w:rFonts w:hint="eastAsia"/>
        </w:rPr>
        <w:t>文件系统了。速度快，可以动态分配文件系统大小。</w:t>
      </w:r>
    </w:p>
    <w:p w14:paraId="088B44AD" w14:textId="77777777" w:rsidR="00F73C6D" w:rsidRDefault="00F73C6D" w:rsidP="00D837EB">
      <w:pPr>
        <w:pStyle w:val="30"/>
        <w:numPr>
          <w:ilvl w:val="5"/>
          <w:numId w:val="15"/>
        </w:numPr>
        <w:tabs>
          <w:tab w:val="num" w:pos="1418"/>
        </w:tabs>
        <w:ind w:left="1620" w:right="200" w:hanging="425"/>
      </w:pPr>
      <w:r>
        <w:rPr>
          <w:rFonts w:hint="eastAsia"/>
        </w:rPr>
        <w:t>挂载</w:t>
      </w:r>
      <w:proofErr w:type="spellStart"/>
      <w:r>
        <w:t>cpuset</w:t>
      </w:r>
      <w:proofErr w:type="spellEnd"/>
      <w:r>
        <w:rPr>
          <w:rFonts w:hint="eastAsia"/>
        </w:rPr>
        <w:t>管理子系统</w:t>
      </w:r>
    </w:p>
    <w:p w14:paraId="61D65898" w14:textId="77777777" w:rsidR="00F73C6D" w:rsidRDefault="00F73C6D" w:rsidP="00F73C6D">
      <w:pPr>
        <w:pStyle w:val="1f"/>
      </w:pPr>
      <w:r>
        <w:rPr>
          <w:rFonts w:hint="eastAsia"/>
        </w:rPr>
        <w:t>挂载某一个</w:t>
      </w:r>
      <w:proofErr w:type="spellStart"/>
      <w:r>
        <w:t>cgroups</w:t>
      </w:r>
      <w:proofErr w:type="spellEnd"/>
      <w:r>
        <w:rPr>
          <w:rFonts w:hint="eastAsia"/>
        </w:rPr>
        <w:t>子系统到挂载点之后，就可以通过在挂载点下面建立文件夹或者使用</w:t>
      </w:r>
      <w:proofErr w:type="spellStart"/>
      <w:r>
        <w:t>cgcreate</w:t>
      </w:r>
      <w:proofErr w:type="spellEnd"/>
      <w:r>
        <w:rPr>
          <w:rFonts w:hint="eastAsia"/>
        </w:rPr>
        <w:t>命令的方法创建</w:t>
      </w:r>
      <w:proofErr w:type="spellStart"/>
      <w:r>
        <w:t>cgroups</w:t>
      </w:r>
      <w:proofErr w:type="spellEnd"/>
      <w:r>
        <w:rPr>
          <w:rFonts w:hint="eastAsia"/>
        </w:rPr>
        <w:t>层级结构中的节点</w:t>
      </w:r>
      <w:r>
        <w:t>/</w:t>
      </w:r>
      <w:r>
        <w:rPr>
          <w:rFonts w:hint="eastAsia"/>
        </w:rPr>
        <w:t>控制组；对应的删除则使用</w:t>
      </w:r>
      <w:proofErr w:type="spellStart"/>
      <w:r>
        <w:t>rmdir</w:t>
      </w:r>
      <w:proofErr w:type="spellEnd"/>
      <w:r>
        <w:rPr>
          <w:rFonts w:hint="eastAsia"/>
        </w:rPr>
        <w:t>删除文件夹，或使用</w:t>
      </w:r>
      <w:proofErr w:type="spellStart"/>
      <w:r>
        <w:t>cgdelete</w:t>
      </w:r>
      <w:proofErr w:type="spellEnd"/>
      <w:r>
        <w:rPr>
          <w:rFonts w:hint="eastAsia"/>
        </w:rPr>
        <w:t>命令删除。</w:t>
      </w:r>
    </w:p>
    <w:p w14:paraId="77119E73" w14:textId="77777777" w:rsidR="00F73C6D" w:rsidRDefault="00F73C6D" w:rsidP="00F73C6D">
      <w:pPr>
        <w:pStyle w:val="2f5"/>
      </w:pPr>
      <w:proofErr w:type="spellStart"/>
      <w:r>
        <w:t>mkdir</w:t>
      </w:r>
      <w:proofErr w:type="spellEnd"/>
      <w:r>
        <w:t xml:space="preserve"> </w:t>
      </w:r>
      <w:proofErr w:type="spellStart"/>
      <w:r>
        <w:t>cpuset</w:t>
      </w:r>
      <w:proofErr w:type="spellEnd"/>
    </w:p>
    <w:p w14:paraId="79F89CCE" w14:textId="77777777" w:rsidR="00F73C6D" w:rsidRDefault="00F73C6D" w:rsidP="00F73C6D">
      <w:pPr>
        <w:pStyle w:val="2f5"/>
      </w:pPr>
      <w:r>
        <w:t xml:space="preserve">mount -t </w:t>
      </w:r>
      <w:proofErr w:type="spellStart"/>
      <w:r>
        <w:t>cgroup</w:t>
      </w:r>
      <w:proofErr w:type="spellEnd"/>
      <w:r>
        <w:t xml:space="preserve"> -o</w:t>
      </w:r>
      <w:proofErr w:type="gramStart"/>
      <w:r>
        <w:t xml:space="preserve"> </w:t>
      </w:r>
      <w:proofErr w:type="spellStart"/>
      <w:r>
        <w:t>cpuset</w:t>
      </w:r>
      <w:proofErr w:type="spellEnd"/>
      <w:r>
        <w:t xml:space="preserve"> </w:t>
      </w:r>
      <w:proofErr w:type="spellStart"/>
      <w:r>
        <w:t>cpuset</w:t>
      </w:r>
      <w:proofErr w:type="spellEnd"/>
      <w:proofErr w:type="gramEnd"/>
      <w:r>
        <w:t xml:space="preserve"> /</w:t>
      </w:r>
      <w:proofErr w:type="spellStart"/>
      <w:r>
        <w:t>cgroup</w:t>
      </w:r>
      <w:proofErr w:type="spellEnd"/>
      <w:r>
        <w:t>/</w:t>
      </w:r>
      <w:proofErr w:type="spellStart"/>
      <w:r>
        <w:t>cpuset</w:t>
      </w:r>
      <w:proofErr w:type="spellEnd"/>
      <w:r>
        <w:t xml:space="preserve">    #</w:t>
      </w:r>
      <w:r>
        <w:rPr>
          <w:rFonts w:hint="eastAsia"/>
        </w:rPr>
        <w:t>挂载</w:t>
      </w:r>
      <w:proofErr w:type="spellStart"/>
      <w:r>
        <w:t>cpuset</w:t>
      </w:r>
      <w:proofErr w:type="spellEnd"/>
      <w:r>
        <w:rPr>
          <w:rFonts w:hint="eastAsia"/>
        </w:rPr>
        <w:t>子系统</w:t>
      </w:r>
    </w:p>
    <w:p w14:paraId="51A494EE" w14:textId="77777777" w:rsidR="00F73C6D" w:rsidRDefault="00F73C6D" w:rsidP="00F73C6D">
      <w:pPr>
        <w:pStyle w:val="2f5"/>
      </w:pPr>
      <w:r>
        <w:t xml:space="preserve">cd </w:t>
      </w:r>
      <w:proofErr w:type="spellStart"/>
      <w:r>
        <w:t>cpuset</w:t>
      </w:r>
      <w:proofErr w:type="spellEnd"/>
    </w:p>
    <w:p w14:paraId="31F23F4F" w14:textId="77777777" w:rsidR="00F73C6D" w:rsidRDefault="00F73C6D" w:rsidP="00F73C6D">
      <w:pPr>
        <w:pStyle w:val="2f5"/>
      </w:pPr>
      <w:proofErr w:type="spellStart"/>
      <w:r>
        <w:t>mkdir</w:t>
      </w:r>
      <w:proofErr w:type="spellEnd"/>
      <w:r>
        <w:t xml:space="preserve"> </w:t>
      </w:r>
      <w:proofErr w:type="spellStart"/>
      <w:r>
        <w:t>mycpuset</w:t>
      </w:r>
      <w:proofErr w:type="spellEnd"/>
      <w:r>
        <w:t xml:space="preserve">     #</w:t>
      </w:r>
      <w:r>
        <w:rPr>
          <w:rFonts w:hint="eastAsia"/>
        </w:rPr>
        <w:t>创建一个控制组，删除用</w:t>
      </w:r>
      <w:r>
        <w:t xml:space="preserve"> </w:t>
      </w:r>
      <w:proofErr w:type="spellStart"/>
      <w:r>
        <w:t>rmdir</w:t>
      </w:r>
      <w:proofErr w:type="spellEnd"/>
      <w:r>
        <w:t xml:space="preserve"> </w:t>
      </w:r>
      <w:r>
        <w:rPr>
          <w:rFonts w:hint="eastAsia"/>
        </w:rPr>
        <w:t>命令</w:t>
      </w:r>
    </w:p>
    <w:p w14:paraId="3573932A" w14:textId="77777777" w:rsidR="00F73C6D" w:rsidRDefault="00F73C6D" w:rsidP="00F73C6D">
      <w:pPr>
        <w:pStyle w:val="2f5"/>
      </w:pPr>
      <w:r>
        <w:t xml:space="preserve">cd </w:t>
      </w:r>
      <w:proofErr w:type="spellStart"/>
      <w:r>
        <w:t>mycpuset</w:t>
      </w:r>
      <w:proofErr w:type="spellEnd"/>
    </w:p>
    <w:p w14:paraId="2DE18774" w14:textId="77777777" w:rsidR="00F73C6D" w:rsidRDefault="00F73C6D" w:rsidP="00D837EB">
      <w:pPr>
        <w:pStyle w:val="30"/>
        <w:numPr>
          <w:ilvl w:val="5"/>
          <w:numId w:val="15"/>
        </w:numPr>
        <w:tabs>
          <w:tab w:val="num" w:pos="1418"/>
        </w:tabs>
        <w:ind w:left="1620" w:right="200" w:hanging="425"/>
      </w:pPr>
      <w:r>
        <w:rPr>
          <w:rFonts w:hint="eastAsia"/>
        </w:rPr>
        <w:t>设置</w:t>
      </w:r>
      <w:proofErr w:type="spellStart"/>
      <w:r>
        <w:t>cpu</w:t>
      </w:r>
      <w:proofErr w:type="spellEnd"/>
      <w:r>
        <w:rPr>
          <w:rFonts w:hint="eastAsia"/>
        </w:rPr>
        <w:t>核数</w:t>
      </w:r>
    </w:p>
    <w:p w14:paraId="401634C6" w14:textId="77777777" w:rsidR="00F73C6D" w:rsidRDefault="00F73C6D" w:rsidP="00F73C6D">
      <w:pPr>
        <w:pStyle w:val="2f5"/>
      </w:pPr>
      <w:r>
        <w:t xml:space="preserve">echo 0 &gt; </w:t>
      </w:r>
      <w:proofErr w:type="spellStart"/>
      <w:r>
        <w:t>cpuset.mems</w:t>
      </w:r>
      <w:proofErr w:type="spellEnd"/>
      <w:r>
        <w:t xml:space="preserve">          #</w:t>
      </w:r>
      <w:r>
        <w:rPr>
          <w:rFonts w:hint="eastAsia"/>
        </w:rPr>
        <w:t>设置</w:t>
      </w:r>
      <w:r>
        <w:t>0</w:t>
      </w:r>
      <w:r>
        <w:rPr>
          <w:rFonts w:hint="eastAsia"/>
        </w:rPr>
        <w:t>号内存结点。</w:t>
      </w:r>
      <w:r>
        <w:t>mems</w:t>
      </w:r>
      <w:r>
        <w:rPr>
          <w:rFonts w:hint="eastAsia"/>
        </w:rPr>
        <w:t>默认为空，因此需要填入值。</w:t>
      </w:r>
    </w:p>
    <w:p w14:paraId="2EF35C48" w14:textId="77777777" w:rsidR="00F73C6D" w:rsidRDefault="00F73C6D" w:rsidP="00F73C6D">
      <w:pPr>
        <w:pStyle w:val="2f5"/>
      </w:pPr>
      <w:r>
        <w:lastRenderedPageBreak/>
        <w:t xml:space="preserve">echo 0-2 &gt; </w:t>
      </w:r>
      <w:proofErr w:type="spellStart"/>
      <w:r>
        <w:t>cpuset.cpus</w:t>
      </w:r>
      <w:proofErr w:type="spellEnd"/>
      <w:r>
        <w:t xml:space="preserve">          #</w:t>
      </w:r>
      <w:r>
        <w:rPr>
          <w:rFonts w:hint="eastAsia"/>
        </w:rPr>
        <w:t>这里的</w:t>
      </w:r>
      <w:r>
        <w:t>0-2</w:t>
      </w:r>
      <w:r>
        <w:rPr>
          <w:rFonts w:hint="eastAsia"/>
        </w:rPr>
        <w:t>指的是使用</w:t>
      </w:r>
      <w:proofErr w:type="spellStart"/>
      <w:r>
        <w:t>cpu</w:t>
      </w:r>
      <w:proofErr w:type="spellEnd"/>
      <w:r>
        <w:rPr>
          <w:rFonts w:hint="eastAsia"/>
        </w:rPr>
        <w:t>的</w:t>
      </w:r>
      <w:r>
        <w:t>0</w:t>
      </w:r>
      <w:r>
        <w:rPr>
          <w:rFonts w:hint="eastAsia"/>
        </w:rPr>
        <w:t>、</w:t>
      </w:r>
      <w:r>
        <w:t>1</w:t>
      </w:r>
      <w:r>
        <w:rPr>
          <w:rFonts w:hint="eastAsia"/>
        </w:rPr>
        <w:t>、</w:t>
      </w:r>
      <w:r>
        <w:t>2</w:t>
      </w:r>
      <w:proofErr w:type="gramStart"/>
      <w:r>
        <w:rPr>
          <w:rFonts w:hint="eastAsia"/>
        </w:rPr>
        <w:t>三个</w:t>
      </w:r>
      <w:proofErr w:type="gramEnd"/>
      <w:r>
        <w:rPr>
          <w:rFonts w:hint="eastAsia"/>
        </w:rPr>
        <w:t>核。实现了只是用这三个核。</w:t>
      </w:r>
    </w:p>
    <w:p w14:paraId="49281384" w14:textId="7BADDD29" w:rsidR="00F73C6D" w:rsidRDefault="00F73C6D" w:rsidP="00F73C6D">
      <w:pPr>
        <w:pStyle w:val="1f"/>
      </w:pPr>
      <w:r>
        <w:rPr>
          <w:noProof/>
        </w:rPr>
        <w:drawing>
          <wp:inline distT="0" distB="0" distL="0" distR="0" wp14:anchorId="698E1993" wp14:editId="07524F03">
            <wp:extent cx="3302635" cy="750570"/>
            <wp:effectExtent l="19050" t="19050" r="12065"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02635" cy="750570"/>
                    </a:xfrm>
                    <a:prstGeom prst="rect">
                      <a:avLst/>
                    </a:prstGeom>
                    <a:noFill/>
                    <a:ln w="12700" cmpd="sng">
                      <a:solidFill>
                        <a:srgbClr val="000000"/>
                      </a:solidFill>
                      <a:miter lim="800000"/>
                      <a:headEnd/>
                      <a:tailEnd/>
                    </a:ln>
                    <a:effectLst/>
                  </pic:spPr>
                </pic:pic>
              </a:graphicData>
            </a:graphic>
          </wp:inline>
        </w:drawing>
      </w:r>
    </w:p>
    <w:p w14:paraId="2181953C" w14:textId="77777777" w:rsidR="00F73C6D" w:rsidRDefault="00F73C6D" w:rsidP="00D837EB">
      <w:pPr>
        <w:pStyle w:val="30"/>
        <w:numPr>
          <w:ilvl w:val="5"/>
          <w:numId w:val="15"/>
        </w:numPr>
        <w:tabs>
          <w:tab w:val="num" w:pos="1418"/>
        </w:tabs>
        <w:ind w:left="1620" w:right="200" w:hanging="425"/>
      </w:pPr>
      <w:r>
        <w:rPr>
          <w:rFonts w:hint="eastAsia"/>
        </w:rPr>
        <w:t>简单的死循环</w:t>
      </w:r>
      <w:r>
        <w:t>C</w:t>
      </w:r>
      <w:r>
        <w:rPr>
          <w:rFonts w:hint="eastAsia"/>
        </w:rPr>
        <w:t>源文件</w:t>
      </w:r>
      <w:proofErr w:type="spellStart"/>
      <w:r>
        <w:t>while_long.c</w:t>
      </w:r>
      <w:proofErr w:type="spellEnd"/>
    </w:p>
    <w:p w14:paraId="0346CFF4" w14:textId="77777777" w:rsidR="00F73C6D" w:rsidRDefault="00F73C6D" w:rsidP="00F73C6D">
      <w:pPr>
        <w:pStyle w:val="2f5"/>
      </w:pPr>
      <w:r>
        <w:t>#include &lt;</w:t>
      </w:r>
      <w:proofErr w:type="spellStart"/>
      <w:r>
        <w:t>stdio.h</w:t>
      </w:r>
      <w:proofErr w:type="spellEnd"/>
      <w:r>
        <w:t>&gt;</w:t>
      </w:r>
    </w:p>
    <w:p w14:paraId="4EA47D1C" w14:textId="77777777" w:rsidR="00F73C6D" w:rsidRDefault="00F73C6D" w:rsidP="00F73C6D">
      <w:pPr>
        <w:pStyle w:val="2f5"/>
      </w:pPr>
      <w:r>
        <w:t>#include &lt;</w:t>
      </w:r>
      <w:proofErr w:type="spellStart"/>
      <w:r>
        <w:t>stdlib.h</w:t>
      </w:r>
      <w:proofErr w:type="spellEnd"/>
      <w:r>
        <w:t>&gt;</w:t>
      </w:r>
    </w:p>
    <w:p w14:paraId="1760813B" w14:textId="77777777" w:rsidR="00F73C6D" w:rsidRDefault="00F73C6D" w:rsidP="00F73C6D">
      <w:pPr>
        <w:pStyle w:val="2f5"/>
      </w:pPr>
    </w:p>
    <w:p w14:paraId="6C4A67AF" w14:textId="77777777" w:rsidR="00F73C6D" w:rsidRDefault="00F73C6D" w:rsidP="00F73C6D">
      <w:pPr>
        <w:pStyle w:val="2f5"/>
      </w:pPr>
      <w:r>
        <w:t xml:space="preserve">int </w:t>
      </w:r>
      <w:proofErr w:type="gramStart"/>
      <w:r>
        <w:t>main(</w:t>
      </w:r>
      <w:proofErr w:type="gramEnd"/>
      <w:r>
        <w:t xml:space="preserve">int </w:t>
      </w:r>
      <w:proofErr w:type="spellStart"/>
      <w:r>
        <w:t>argc</w:t>
      </w:r>
      <w:proofErr w:type="spellEnd"/>
      <w:r>
        <w:t>, char *</w:t>
      </w:r>
      <w:proofErr w:type="spellStart"/>
      <w:r>
        <w:t>argv</w:t>
      </w:r>
      <w:proofErr w:type="spellEnd"/>
      <w:r>
        <w:t>[])</w:t>
      </w:r>
    </w:p>
    <w:p w14:paraId="7D7887B3" w14:textId="77777777" w:rsidR="00F73C6D" w:rsidRDefault="00F73C6D" w:rsidP="00F73C6D">
      <w:pPr>
        <w:pStyle w:val="2f5"/>
      </w:pPr>
      <w:r>
        <w:t>{</w:t>
      </w:r>
    </w:p>
    <w:p w14:paraId="13FAEA39" w14:textId="77777777" w:rsidR="00F73C6D" w:rsidRDefault="00F73C6D" w:rsidP="00F73C6D">
      <w:pPr>
        <w:pStyle w:val="2f5"/>
      </w:pPr>
      <w:r>
        <w:tab/>
        <w:t>while (</w:t>
      </w:r>
      <w:proofErr w:type="gramStart"/>
      <w:r>
        <w:t>1){</w:t>
      </w:r>
      <w:proofErr w:type="gramEnd"/>
      <w:r>
        <w:t>}</w:t>
      </w:r>
    </w:p>
    <w:p w14:paraId="1BF83A7E" w14:textId="77777777" w:rsidR="00F73C6D" w:rsidRDefault="00F73C6D" w:rsidP="00F73C6D">
      <w:pPr>
        <w:pStyle w:val="2f5"/>
      </w:pPr>
      <w:r>
        <w:tab/>
      </w:r>
      <w:proofErr w:type="spellStart"/>
      <w:r>
        <w:t>printf</w:t>
      </w:r>
      <w:proofErr w:type="spellEnd"/>
      <w:r>
        <w:t>("Over");</w:t>
      </w:r>
    </w:p>
    <w:p w14:paraId="1CE8A694" w14:textId="77777777" w:rsidR="00F73C6D" w:rsidRDefault="00F73C6D" w:rsidP="00F73C6D">
      <w:pPr>
        <w:pStyle w:val="2f5"/>
      </w:pPr>
      <w:r>
        <w:tab/>
      </w:r>
      <w:proofErr w:type="gramStart"/>
      <w:r>
        <w:t>exit(</w:t>
      </w:r>
      <w:proofErr w:type="gramEnd"/>
      <w:r>
        <w:t>0);</w:t>
      </w:r>
    </w:p>
    <w:p w14:paraId="244B3516" w14:textId="77777777" w:rsidR="00F73C6D" w:rsidRDefault="00F73C6D" w:rsidP="00F73C6D">
      <w:pPr>
        <w:pStyle w:val="2f5"/>
      </w:pPr>
      <w:r>
        <w:t>}</w:t>
      </w:r>
    </w:p>
    <w:p w14:paraId="7440651B" w14:textId="77777777" w:rsidR="00F73C6D" w:rsidRDefault="00F73C6D" w:rsidP="00D837EB">
      <w:pPr>
        <w:pStyle w:val="30"/>
        <w:numPr>
          <w:ilvl w:val="5"/>
          <w:numId w:val="15"/>
        </w:numPr>
        <w:tabs>
          <w:tab w:val="num" w:pos="1418"/>
        </w:tabs>
        <w:ind w:left="1620" w:right="200" w:hanging="425"/>
      </w:pPr>
      <w:r>
        <w:rPr>
          <w:rFonts w:hint="eastAsia"/>
        </w:rPr>
        <w:t>测试验证</w:t>
      </w:r>
    </w:p>
    <w:p w14:paraId="6573AE06" w14:textId="77777777" w:rsidR="00F73C6D" w:rsidRDefault="00F73C6D" w:rsidP="00D837EB">
      <w:pPr>
        <w:pStyle w:val="1f"/>
        <w:numPr>
          <w:ilvl w:val="0"/>
          <w:numId w:val="20"/>
        </w:numPr>
      </w:pPr>
      <w:r>
        <w:rPr>
          <w:rFonts w:hint="eastAsia"/>
        </w:rPr>
        <w:t>打开一个终端，执行以下命令：</w:t>
      </w:r>
    </w:p>
    <w:p w14:paraId="21E807B4" w14:textId="77777777" w:rsidR="00F73C6D" w:rsidRDefault="00F73C6D" w:rsidP="00F73C6D">
      <w:pPr>
        <w:pStyle w:val="2f5"/>
      </w:pPr>
      <w:proofErr w:type="spellStart"/>
      <w:r>
        <w:t>gcc</w:t>
      </w:r>
      <w:proofErr w:type="spellEnd"/>
      <w:r>
        <w:t xml:space="preserve"> </w:t>
      </w:r>
      <w:proofErr w:type="spellStart"/>
      <w:r>
        <w:t>while_long.c</w:t>
      </w:r>
      <w:proofErr w:type="spellEnd"/>
      <w:r>
        <w:t xml:space="preserve"> -o </w:t>
      </w:r>
      <w:proofErr w:type="spellStart"/>
      <w:r>
        <w:t>while_long</w:t>
      </w:r>
      <w:proofErr w:type="spellEnd"/>
      <w:r>
        <w:t xml:space="preserve">                 # </w:t>
      </w:r>
      <w:r>
        <w:rPr>
          <w:rFonts w:hint="eastAsia"/>
        </w:rPr>
        <w:t>编译上述</w:t>
      </w:r>
      <w:r>
        <w:t>C</w:t>
      </w:r>
      <w:r>
        <w:rPr>
          <w:rFonts w:hint="eastAsia"/>
        </w:rPr>
        <w:t>源文件</w:t>
      </w:r>
    </w:p>
    <w:p w14:paraId="5D7C50F7" w14:textId="5D8814EF" w:rsidR="00F73C6D" w:rsidRDefault="00F73C6D" w:rsidP="00F73C6D">
      <w:pPr>
        <w:pStyle w:val="2f5"/>
      </w:pPr>
      <w:proofErr w:type="spellStart"/>
      <w:r>
        <w:t>cgexec</w:t>
      </w:r>
      <w:proofErr w:type="spellEnd"/>
      <w:r>
        <w:t xml:space="preserve"> -g </w:t>
      </w:r>
      <w:proofErr w:type="spellStart"/>
      <w:proofErr w:type="gramStart"/>
      <w:r>
        <w:t>cpuset:mycpuset</w:t>
      </w:r>
      <w:proofErr w:type="spellEnd"/>
      <w:proofErr w:type="gramEnd"/>
      <w:r>
        <w:t xml:space="preserve"> ./</w:t>
      </w:r>
      <w:proofErr w:type="spellStart"/>
      <w:r>
        <w:t>while_long</w:t>
      </w:r>
      <w:proofErr w:type="spellEnd"/>
      <w:r>
        <w:t xml:space="preserve">     # </w:t>
      </w:r>
      <w:r>
        <w:rPr>
          <w:rFonts w:hint="eastAsia"/>
        </w:rPr>
        <w:t>指定在</w:t>
      </w:r>
      <w:proofErr w:type="spellStart"/>
      <w:r>
        <w:t>cpuset</w:t>
      </w:r>
      <w:proofErr w:type="spellEnd"/>
      <w:r>
        <w:rPr>
          <w:rFonts w:hint="eastAsia"/>
        </w:rPr>
        <w:t>子系统的</w:t>
      </w:r>
      <w:proofErr w:type="spellStart"/>
      <w:r>
        <w:t>mycpuset</w:t>
      </w:r>
      <w:proofErr w:type="spellEnd"/>
      <w:r>
        <w:rPr>
          <w:rFonts w:hint="eastAsia"/>
        </w:rPr>
        <w:t>控制组中运行</w:t>
      </w:r>
    </w:p>
    <w:p w14:paraId="0A3B23F2" w14:textId="77777777" w:rsidR="00A64FAE" w:rsidRDefault="00A64FAE" w:rsidP="00F73C6D">
      <w:pPr>
        <w:pStyle w:val="2f5"/>
      </w:pPr>
    </w:p>
    <w:p w14:paraId="7A16B6DC" w14:textId="77777777" w:rsidR="00F73C6D" w:rsidRDefault="00F73C6D" w:rsidP="00D837EB">
      <w:pPr>
        <w:pStyle w:val="1f"/>
        <w:numPr>
          <w:ilvl w:val="0"/>
          <w:numId w:val="20"/>
        </w:numPr>
      </w:pPr>
      <w:r>
        <w:rPr>
          <w:rFonts w:hint="eastAsia"/>
        </w:rPr>
        <w:t>不要关闭上述终端，</w:t>
      </w:r>
      <w:proofErr w:type="gramStart"/>
      <w:r>
        <w:rPr>
          <w:rFonts w:hint="eastAsia"/>
        </w:rPr>
        <w:t>另打开</w:t>
      </w:r>
      <w:proofErr w:type="gramEnd"/>
      <w:r>
        <w:rPr>
          <w:rFonts w:hint="eastAsia"/>
        </w:rPr>
        <w:t>一个终端，执行以下命令：</w:t>
      </w:r>
    </w:p>
    <w:p w14:paraId="5472118D" w14:textId="594B29AF" w:rsidR="00F73C6D" w:rsidRDefault="00F73C6D" w:rsidP="00F73C6D">
      <w:pPr>
        <w:pStyle w:val="2f5"/>
      </w:pPr>
      <w:r>
        <w:t>top                   #</w:t>
      </w:r>
      <w:r>
        <w:rPr>
          <w:rFonts w:hint="eastAsia"/>
        </w:rPr>
        <w:t>查看程序</w:t>
      </w:r>
      <w:proofErr w:type="spellStart"/>
      <w:r>
        <w:t>while_long</w:t>
      </w:r>
      <w:proofErr w:type="spellEnd"/>
      <w:r>
        <w:rPr>
          <w:rFonts w:hint="eastAsia"/>
        </w:rPr>
        <w:t>的</w:t>
      </w:r>
      <w:r>
        <w:t xml:space="preserve">PID, </w:t>
      </w:r>
      <w:r>
        <w:rPr>
          <w:rFonts w:hint="eastAsia"/>
        </w:rPr>
        <w:t>假设为</w:t>
      </w:r>
      <w:r w:rsidR="00A64FAE" w:rsidRPr="00A64FAE">
        <w:t>182116</w:t>
      </w:r>
      <w:r>
        <w:rPr>
          <w:rFonts w:hint="eastAsia"/>
        </w:rPr>
        <w:t>。输入</w:t>
      </w:r>
      <w:r>
        <w:t xml:space="preserve">q </w:t>
      </w:r>
      <w:r>
        <w:rPr>
          <w:rFonts w:hint="eastAsia"/>
        </w:rPr>
        <w:t>退出当前查看状态</w:t>
      </w:r>
    </w:p>
    <w:p w14:paraId="37184356" w14:textId="5D6BBE5C" w:rsidR="00F73C6D" w:rsidRDefault="00F73C6D" w:rsidP="00F73C6D">
      <w:pPr>
        <w:pStyle w:val="2f5"/>
      </w:pPr>
      <w:r>
        <w:t xml:space="preserve">taskset -p </w:t>
      </w:r>
      <w:r w:rsidR="00A64FAE" w:rsidRPr="00A64FAE">
        <w:t>182116</w:t>
      </w:r>
      <w:r>
        <w:t xml:space="preserve">       #</w:t>
      </w:r>
      <w:r>
        <w:rPr>
          <w:rFonts w:hint="eastAsia"/>
        </w:rPr>
        <w:t>显示的如果是</w:t>
      </w:r>
      <w:r>
        <w:t>7</w:t>
      </w:r>
      <w:r>
        <w:rPr>
          <w:rFonts w:hint="eastAsia"/>
        </w:rPr>
        <w:t>（</w:t>
      </w:r>
      <w:r>
        <w:t>111</w:t>
      </w:r>
      <w:r>
        <w:rPr>
          <w:rFonts w:hint="eastAsia"/>
        </w:rPr>
        <w:t>），则测试限制</w:t>
      </w:r>
      <w:proofErr w:type="spellStart"/>
      <w:r>
        <w:t>cpu</w:t>
      </w:r>
      <w:proofErr w:type="spellEnd"/>
      <w:r>
        <w:rPr>
          <w:rFonts w:hint="eastAsia"/>
        </w:rPr>
        <w:t>核数成功。</w:t>
      </w:r>
    </w:p>
    <w:p w14:paraId="38DC1069" w14:textId="77777777" w:rsidR="00F73C6D" w:rsidRDefault="00F73C6D" w:rsidP="00F73C6D">
      <w:pPr>
        <w:pStyle w:val="1f"/>
      </w:pPr>
      <w:r>
        <w:rPr>
          <w:rFonts w:hint="eastAsia"/>
        </w:rPr>
        <w:t>执行如下：</w:t>
      </w:r>
    </w:p>
    <w:p w14:paraId="01E8570F" w14:textId="0AF82284" w:rsidR="00A64FAE" w:rsidRDefault="00A64FAE" w:rsidP="00F73C6D">
      <w:pPr>
        <w:pStyle w:val="1f"/>
      </w:pPr>
      <w:r>
        <w:rPr>
          <w:noProof/>
        </w:rPr>
        <w:lastRenderedPageBreak/>
        <mc:AlternateContent>
          <mc:Choice Requires="wps">
            <w:drawing>
              <wp:anchor distT="0" distB="0" distL="114300" distR="114300" simplePos="0" relativeHeight="251659776" behindDoc="0" locked="0" layoutInCell="1" allowOverlap="1" wp14:anchorId="7B3AA6F0" wp14:editId="78230062">
                <wp:simplePos x="0" y="0"/>
                <wp:positionH relativeFrom="column">
                  <wp:posOffset>723072</wp:posOffset>
                </wp:positionH>
                <wp:positionV relativeFrom="paragraph">
                  <wp:posOffset>2852834</wp:posOffset>
                </wp:positionV>
                <wp:extent cx="2163445" cy="143510"/>
                <wp:effectExtent l="19050" t="19050" r="27305" b="27940"/>
                <wp:wrapNone/>
                <wp:docPr id="52" name="矩形 52"/>
                <wp:cNvGraphicFramePr/>
                <a:graphic xmlns:a="http://schemas.openxmlformats.org/drawingml/2006/main">
                  <a:graphicData uri="http://schemas.microsoft.com/office/word/2010/wordprocessingShape">
                    <wps:wsp>
                      <wps:cNvSpPr/>
                      <wps:spPr>
                        <a:xfrm>
                          <a:off x="0" y="0"/>
                          <a:ext cx="2163445" cy="14351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773255D" id="矩形 52" o:spid="_x0000_s1026" style="position:absolute;left:0;text-align:left;margin-left:56.95pt;margin-top:224.65pt;width:170.35pt;height:11.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" filled="f" strokecolor="#c7000b" strokeweight="2.25pt"/>
            </w:pict>
          </mc:Fallback>
        </mc:AlternateContent>
      </w:r>
      <w:r>
        <w:rPr>
          <w:noProof/>
        </w:rPr>
        <mc:AlternateContent>
          <mc:Choice Requires="wps">
            <w:drawing>
              <wp:anchor distT="0" distB="0" distL="114300" distR="114300" simplePos="0" relativeHeight="251671040" behindDoc="0" locked="0" layoutInCell="1" allowOverlap="1" wp14:anchorId="14234B63" wp14:editId="6B8172E9">
                <wp:simplePos x="0" y="0"/>
                <wp:positionH relativeFrom="column">
                  <wp:posOffset>726108</wp:posOffset>
                </wp:positionH>
                <wp:positionV relativeFrom="paragraph">
                  <wp:posOffset>894880</wp:posOffset>
                </wp:positionV>
                <wp:extent cx="4701540" cy="143510"/>
                <wp:effectExtent l="19050" t="19050" r="22860" b="27940"/>
                <wp:wrapNone/>
                <wp:docPr id="51" name="矩形 51"/>
                <wp:cNvGraphicFramePr/>
                <a:graphic xmlns:a="http://schemas.openxmlformats.org/drawingml/2006/main">
                  <a:graphicData uri="http://schemas.microsoft.com/office/word/2010/wordprocessingShape">
                    <wps:wsp>
                      <wps:cNvSpPr/>
                      <wps:spPr>
                        <a:xfrm>
                          <a:off x="0" y="0"/>
                          <a:ext cx="4701540" cy="14351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0551A6" id="矩形 51" o:spid="_x0000_s1026" style="position:absolute;left:0;text-align:left;margin-left:57.15pt;margin-top:70.45pt;width:370.2pt;height:11.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" filled="f" strokecolor="#c7000b" strokeweight="2.25pt"/>
            </w:pict>
          </mc:Fallback>
        </mc:AlternateContent>
      </w:r>
      <w:r>
        <w:rPr>
          <w:noProof/>
        </w:rPr>
        <w:drawing>
          <wp:inline distT="0" distB="0" distL="0" distR="0" wp14:anchorId="68B59EAA" wp14:editId="7AC4BFE3">
            <wp:extent cx="5530610" cy="33236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5733" cy="3338743"/>
                    </a:xfrm>
                    <a:prstGeom prst="rect">
                      <a:avLst/>
                    </a:prstGeom>
                  </pic:spPr>
                </pic:pic>
              </a:graphicData>
            </a:graphic>
          </wp:inline>
        </w:drawing>
      </w:r>
    </w:p>
    <w:p w14:paraId="15842A06" w14:textId="1E750DEF" w:rsidR="00043060" w:rsidRDefault="00043060" w:rsidP="00043060">
      <w:pPr>
        <w:pStyle w:val="3"/>
      </w:pPr>
      <w:bookmarkStart w:id="47" w:name="_Toc59480159"/>
      <w:r w:rsidRPr="00043060">
        <w:t>使用</w:t>
      </w:r>
      <w:r w:rsidRPr="00043060">
        <w:t>cgroup</w:t>
      </w:r>
      <w:r w:rsidRPr="00043060">
        <w:t>实现不允许访问</w:t>
      </w:r>
      <w:r w:rsidRPr="00043060">
        <w:t>U</w:t>
      </w:r>
      <w:r w:rsidRPr="00043060">
        <w:t>盘</w:t>
      </w:r>
      <w:bookmarkEnd w:id="47"/>
    </w:p>
    <w:p w14:paraId="18877283" w14:textId="3567E816" w:rsidR="00043060" w:rsidRDefault="00043060" w:rsidP="00043060">
      <w:pPr>
        <w:pStyle w:val="4"/>
        <w:rPr>
          <w:rFonts w:hint="default"/>
        </w:rPr>
      </w:pPr>
      <w:r>
        <w:t>相关知识</w:t>
      </w:r>
    </w:p>
    <w:p w14:paraId="0A4CE0D4" w14:textId="23DAA8C3" w:rsidR="00043060" w:rsidRDefault="00043060" w:rsidP="00F73C6D">
      <w:pPr>
        <w:pStyle w:val="1f"/>
      </w:pPr>
      <w:r>
        <w:rPr>
          <w:rFonts w:hint="eastAsia"/>
        </w:rPr>
        <w:t>有关</w:t>
      </w:r>
      <w:proofErr w:type="spellStart"/>
      <w:r>
        <w:rPr>
          <w:rFonts w:hint="eastAsia"/>
        </w:rPr>
        <w:t>c</w:t>
      </w:r>
      <w:r>
        <w:t>group</w:t>
      </w:r>
      <w:proofErr w:type="spellEnd"/>
      <w:r>
        <w:rPr>
          <w:rFonts w:hint="eastAsia"/>
        </w:rPr>
        <w:t>的知识请参照</w:t>
      </w:r>
      <w:r>
        <w:rPr>
          <w:rFonts w:hint="eastAsia"/>
        </w:rPr>
        <w:t>3</w:t>
      </w:r>
      <w:r>
        <w:t>.3.4.1</w:t>
      </w:r>
      <w:r>
        <w:rPr>
          <w:rFonts w:hint="eastAsia"/>
        </w:rPr>
        <w:t>的内容。与本节</w:t>
      </w:r>
      <w:r w:rsidR="00952C33">
        <w:rPr>
          <w:rFonts w:hint="eastAsia"/>
        </w:rPr>
        <w:t>有关</w:t>
      </w:r>
      <w:r>
        <w:rPr>
          <w:rFonts w:hint="eastAsia"/>
        </w:rPr>
        <w:t>的知识介绍如下：</w:t>
      </w:r>
    </w:p>
    <w:p w14:paraId="075B852B" w14:textId="68110EE0" w:rsidR="00376FD5" w:rsidRDefault="00376FD5" w:rsidP="00376FD5">
      <w:pPr>
        <w:pStyle w:val="1f"/>
      </w:pPr>
      <w:r>
        <w:t>1. devices</w:t>
      </w:r>
      <w:r>
        <w:t>子系统</w:t>
      </w:r>
    </w:p>
    <w:p w14:paraId="5D107F17" w14:textId="77777777" w:rsidR="00376FD5" w:rsidRDefault="00376FD5" w:rsidP="00376FD5">
      <w:pPr>
        <w:pStyle w:val="1f"/>
      </w:pPr>
      <w:r>
        <w:t>使用</w:t>
      </w:r>
      <w:r>
        <w:t xml:space="preserve">devices </w:t>
      </w:r>
      <w:r>
        <w:t>子系统可以允许或者拒绝</w:t>
      </w:r>
      <w:proofErr w:type="spellStart"/>
      <w:r>
        <w:t>cgroup</w:t>
      </w:r>
      <w:proofErr w:type="spellEnd"/>
      <w:r>
        <w:t>中的进程访问设备。</w:t>
      </w:r>
    </w:p>
    <w:p w14:paraId="5CE8763A" w14:textId="77777777" w:rsidR="00376FD5" w:rsidRDefault="00376FD5" w:rsidP="00376FD5">
      <w:pPr>
        <w:pStyle w:val="1f"/>
      </w:pPr>
      <w:r>
        <w:t>devices</w:t>
      </w:r>
      <w:r>
        <w:t>子系统有三个控制文件：</w:t>
      </w:r>
      <w:proofErr w:type="spellStart"/>
      <w:r>
        <w:t>devices.allow</w:t>
      </w:r>
      <w:proofErr w:type="spellEnd"/>
      <w:r>
        <w:t>，</w:t>
      </w:r>
      <w:proofErr w:type="spellStart"/>
      <w:r>
        <w:t>devices.deny</w:t>
      </w:r>
      <w:proofErr w:type="spellEnd"/>
      <w:r>
        <w:t>，</w:t>
      </w:r>
      <w:proofErr w:type="spellStart"/>
      <w:r>
        <w:t>devices.list</w:t>
      </w:r>
      <w:proofErr w:type="spellEnd"/>
      <w:r>
        <w:t>。</w:t>
      </w:r>
    </w:p>
    <w:p w14:paraId="5D0C7AAA" w14:textId="7174A5B4" w:rsidR="00376FD5" w:rsidRDefault="00376FD5" w:rsidP="00376FD5">
      <w:pPr>
        <w:pStyle w:val="1f"/>
        <w:numPr>
          <w:ilvl w:val="0"/>
          <w:numId w:val="23"/>
        </w:numPr>
      </w:pPr>
      <w:proofErr w:type="spellStart"/>
      <w:r>
        <w:t>devices.allow</w:t>
      </w:r>
      <w:proofErr w:type="spellEnd"/>
      <w:r>
        <w:t>用于指定</w:t>
      </w:r>
      <w:proofErr w:type="spellStart"/>
      <w:r>
        <w:t>cgroup</w:t>
      </w:r>
      <w:proofErr w:type="spellEnd"/>
      <w:r>
        <w:t>中的进程可以访问的设备；</w:t>
      </w:r>
    </w:p>
    <w:p w14:paraId="42CAC5AB" w14:textId="2305CDAC" w:rsidR="00376FD5" w:rsidRDefault="00376FD5" w:rsidP="00376FD5">
      <w:pPr>
        <w:pStyle w:val="1f"/>
        <w:numPr>
          <w:ilvl w:val="0"/>
          <w:numId w:val="23"/>
        </w:numPr>
      </w:pPr>
      <w:proofErr w:type="spellStart"/>
      <w:r>
        <w:t>devices.deny</w:t>
      </w:r>
      <w:proofErr w:type="spellEnd"/>
      <w:r>
        <w:t>用于指定</w:t>
      </w:r>
      <w:proofErr w:type="spellStart"/>
      <w:r>
        <w:t>cgroup</w:t>
      </w:r>
      <w:proofErr w:type="spellEnd"/>
      <w:r>
        <w:t>中的进程不能访问的设备；</w:t>
      </w:r>
    </w:p>
    <w:p w14:paraId="780DF8E6" w14:textId="30B00CE3" w:rsidR="00376FD5" w:rsidRDefault="00376FD5" w:rsidP="00376FD5">
      <w:pPr>
        <w:pStyle w:val="1f"/>
        <w:numPr>
          <w:ilvl w:val="0"/>
          <w:numId w:val="23"/>
        </w:numPr>
      </w:pPr>
      <w:proofErr w:type="spellStart"/>
      <w:r>
        <w:t>devices.list</w:t>
      </w:r>
      <w:proofErr w:type="spellEnd"/>
      <w:r>
        <w:t>用于报告</w:t>
      </w:r>
      <w:proofErr w:type="spellStart"/>
      <w:r>
        <w:t>cgroup</w:t>
      </w:r>
      <w:proofErr w:type="spellEnd"/>
      <w:r>
        <w:t>中的进程访问的设备。</w:t>
      </w:r>
    </w:p>
    <w:p w14:paraId="4B129035" w14:textId="77777777" w:rsidR="00376FD5" w:rsidRDefault="00376FD5" w:rsidP="00376FD5">
      <w:pPr>
        <w:pStyle w:val="1f"/>
      </w:pPr>
      <w:proofErr w:type="spellStart"/>
      <w:r>
        <w:t>devices.allow</w:t>
      </w:r>
      <w:proofErr w:type="spellEnd"/>
      <w:r>
        <w:t>文件中包含若干条目，每个条目有四个字段：</w:t>
      </w:r>
      <w:r>
        <w:t>type</w:t>
      </w:r>
      <w:r>
        <w:t>、</w:t>
      </w:r>
      <w:r>
        <w:t>major</w:t>
      </w:r>
      <w:r>
        <w:t>、</w:t>
      </w:r>
      <w:r>
        <w:t xml:space="preserve">minor </w:t>
      </w:r>
      <w:r>
        <w:t>和</w:t>
      </w:r>
      <w:r>
        <w:t xml:space="preserve"> access</w:t>
      </w:r>
      <w:r>
        <w:t>。</w:t>
      </w:r>
      <w:r>
        <w:t>type</w:t>
      </w:r>
      <w:r>
        <w:t>、</w:t>
      </w:r>
      <w:r>
        <w:t xml:space="preserve">major </w:t>
      </w:r>
      <w:r>
        <w:t>和</w:t>
      </w:r>
      <w:r>
        <w:t xml:space="preserve"> minor </w:t>
      </w:r>
      <w:r>
        <w:t>字段中使用的值对应</w:t>
      </w:r>
      <w:r>
        <w:t xml:space="preserve"> Linux </w:t>
      </w:r>
      <w:r>
        <w:t>分配的设备。</w:t>
      </w:r>
    </w:p>
    <w:p w14:paraId="22331673" w14:textId="77777777" w:rsidR="00376FD5" w:rsidRDefault="00376FD5" w:rsidP="00376FD5">
      <w:pPr>
        <w:pStyle w:val="1f"/>
      </w:pPr>
    </w:p>
    <w:p w14:paraId="1CF10169" w14:textId="77777777" w:rsidR="00376FD5" w:rsidRDefault="00376FD5" w:rsidP="00376FD5">
      <w:pPr>
        <w:pStyle w:val="1f"/>
      </w:pPr>
      <w:r>
        <w:t>（</w:t>
      </w:r>
      <w:r>
        <w:t>1</w:t>
      </w:r>
      <w:r>
        <w:t>）</w:t>
      </w:r>
      <w:r>
        <w:t>type</w:t>
      </w:r>
      <w:r>
        <w:t>指定设备类型：</w:t>
      </w:r>
    </w:p>
    <w:p w14:paraId="64CFE57F" w14:textId="77777777" w:rsidR="00376FD5" w:rsidRDefault="00376FD5" w:rsidP="00376FD5">
      <w:pPr>
        <w:pStyle w:val="1f"/>
      </w:pPr>
      <w:r>
        <w:t xml:space="preserve">a -------- </w:t>
      </w:r>
      <w:r>
        <w:t>应用所有设备，可以是字符设备，也可以是块设备</w:t>
      </w:r>
    </w:p>
    <w:p w14:paraId="16A41680" w14:textId="77777777" w:rsidR="00376FD5" w:rsidRDefault="00376FD5" w:rsidP="00376FD5">
      <w:pPr>
        <w:pStyle w:val="1f"/>
      </w:pPr>
      <w:r>
        <w:t xml:space="preserve">b -------- </w:t>
      </w:r>
      <w:r>
        <w:t>指定块设备</w:t>
      </w:r>
    </w:p>
    <w:p w14:paraId="2FFFEC6A" w14:textId="77777777" w:rsidR="00376FD5" w:rsidRDefault="00376FD5" w:rsidP="00376FD5">
      <w:pPr>
        <w:pStyle w:val="1f"/>
      </w:pPr>
      <w:r>
        <w:t xml:space="preserve">c -------- </w:t>
      </w:r>
      <w:r>
        <w:t>指定字符设备</w:t>
      </w:r>
    </w:p>
    <w:p w14:paraId="081D7607" w14:textId="77777777" w:rsidR="00376FD5" w:rsidRDefault="00376FD5" w:rsidP="00376FD5">
      <w:pPr>
        <w:pStyle w:val="1f"/>
      </w:pPr>
    </w:p>
    <w:p w14:paraId="6D45A403" w14:textId="11975D42" w:rsidR="00376FD5" w:rsidRDefault="00376FD5" w:rsidP="00376FD5">
      <w:pPr>
        <w:pStyle w:val="1f"/>
      </w:pPr>
      <w:r>
        <w:lastRenderedPageBreak/>
        <w:t>（</w:t>
      </w:r>
      <w:r>
        <w:t>2</w:t>
      </w:r>
      <w:r>
        <w:t>）</w:t>
      </w:r>
      <w:r>
        <w:t>major</w:t>
      </w:r>
      <w:r>
        <w:t>和</w:t>
      </w:r>
      <w:r>
        <w:t>minor</w:t>
      </w:r>
      <w:r>
        <w:t>指定设备的主次设备号。如</w:t>
      </w:r>
      <w:r>
        <w:rPr>
          <w:rFonts w:hint="eastAsia"/>
        </w:rPr>
        <w:t>下述打印结果中</w:t>
      </w:r>
      <w:r>
        <w:t>8</w:t>
      </w:r>
      <w:r>
        <w:t>为主设备号，</w:t>
      </w:r>
      <w:r>
        <w:t>17</w:t>
      </w:r>
      <w:r>
        <w:t>为次设备号。</w:t>
      </w:r>
    </w:p>
    <w:p w14:paraId="7FC59A7E" w14:textId="77777777" w:rsidR="00376FD5" w:rsidRDefault="00376FD5" w:rsidP="00376FD5">
      <w:pPr>
        <w:pStyle w:val="2f5"/>
      </w:pPr>
      <w:r>
        <w:t>[</w:t>
      </w:r>
      <w:proofErr w:type="spellStart"/>
      <w:r>
        <w:t>root@localhost</w:t>
      </w:r>
      <w:proofErr w:type="spellEnd"/>
      <w:r>
        <w:t xml:space="preserve"> </w:t>
      </w:r>
      <w:proofErr w:type="gramStart"/>
      <w:r>
        <w:t>~]#</w:t>
      </w:r>
      <w:proofErr w:type="gramEnd"/>
      <w:r>
        <w:t xml:space="preserve"> ls -l /dev/sdb1</w:t>
      </w:r>
    </w:p>
    <w:p w14:paraId="23B1ED25" w14:textId="5AC4DDA4" w:rsidR="00376FD5" w:rsidRDefault="00376FD5" w:rsidP="00376FD5">
      <w:pPr>
        <w:pStyle w:val="2f5"/>
      </w:pPr>
      <w:proofErr w:type="spellStart"/>
      <w:r>
        <w:t>brw-rw</w:t>
      </w:r>
      <w:proofErr w:type="spellEnd"/>
      <w:r>
        <w:t>----. 1 root disk 8, 17 Dec 11 13:15 /dev/sdb1</w:t>
      </w:r>
    </w:p>
    <w:p w14:paraId="7BE36733" w14:textId="77777777" w:rsidR="00376FD5" w:rsidRDefault="00376FD5" w:rsidP="00376FD5">
      <w:pPr>
        <w:pStyle w:val="1f"/>
      </w:pPr>
    </w:p>
    <w:p w14:paraId="5DFB09A9" w14:textId="77777777" w:rsidR="00376FD5" w:rsidRDefault="00376FD5" w:rsidP="00376FD5">
      <w:pPr>
        <w:pStyle w:val="1f"/>
      </w:pPr>
      <w:r>
        <w:t>（</w:t>
      </w:r>
      <w:r>
        <w:t>3</w:t>
      </w:r>
      <w:r>
        <w:t>）</w:t>
      </w:r>
      <w:r>
        <w:t xml:space="preserve">access </w:t>
      </w:r>
      <w:r>
        <w:t>则指定相应的权限：</w:t>
      </w:r>
    </w:p>
    <w:p w14:paraId="02AE753C" w14:textId="77777777" w:rsidR="00376FD5" w:rsidRDefault="00376FD5" w:rsidP="00376FD5">
      <w:pPr>
        <w:pStyle w:val="1f"/>
      </w:pPr>
      <w:r>
        <w:t xml:space="preserve">r -------- </w:t>
      </w:r>
      <w:r>
        <w:t>允许任务从指定设备中读取</w:t>
      </w:r>
    </w:p>
    <w:p w14:paraId="79D4344B" w14:textId="77777777" w:rsidR="00376FD5" w:rsidRDefault="00376FD5" w:rsidP="00376FD5">
      <w:pPr>
        <w:pStyle w:val="1f"/>
      </w:pPr>
      <w:r>
        <w:t xml:space="preserve">w ------- </w:t>
      </w:r>
      <w:r>
        <w:t>允许任务写入指定设备</w:t>
      </w:r>
    </w:p>
    <w:p w14:paraId="5CE7159C" w14:textId="77777777" w:rsidR="00376FD5" w:rsidRDefault="00376FD5" w:rsidP="00376FD5">
      <w:pPr>
        <w:pStyle w:val="1f"/>
      </w:pPr>
      <w:r>
        <w:t xml:space="preserve">m ------- </w:t>
      </w:r>
      <w:r>
        <w:t>允许任务生成还不存在的设备文件</w:t>
      </w:r>
    </w:p>
    <w:p w14:paraId="2834F5E3" w14:textId="77777777" w:rsidR="00376FD5" w:rsidRDefault="00376FD5" w:rsidP="00376FD5">
      <w:pPr>
        <w:pStyle w:val="1f"/>
      </w:pPr>
    </w:p>
    <w:p w14:paraId="12C9D4BE" w14:textId="77777777" w:rsidR="00376FD5" w:rsidRDefault="00376FD5" w:rsidP="00376FD5">
      <w:pPr>
        <w:pStyle w:val="1f"/>
      </w:pPr>
      <w:r>
        <w:t>写入示例：</w:t>
      </w:r>
    </w:p>
    <w:p w14:paraId="4259E4C8" w14:textId="726A3A1B" w:rsidR="00043060" w:rsidRPr="00376FD5" w:rsidRDefault="000A1F69" w:rsidP="000A1F69">
      <w:pPr>
        <w:pStyle w:val="2f5"/>
      </w:pPr>
      <w:r w:rsidRPr="000A1F69">
        <w:t># echo '</w:t>
      </w:r>
      <w:proofErr w:type="gramStart"/>
      <w:r w:rsidRPr="000A1F69">
        <w:t>a</w:t>
      </w:r>
      <w:proofErr w:type="gramEnd"/>
      <w:r w:rsidRPr="000A1F69">
        <w:t xml:space="preserve"> 8:17 </w:t>
      </w:r>
      <w:proofErr w:type="spellStart"/>
      <w:r w:rsidRPr="000A1F69">
        <w:t>rwm</w:t>
      </w:r>
      <w:proofErr w:type="spellEnd"/>
      <w:r w:rsidRPr="000A1F69">
        <w:t>' &gt; /</w:t>
      </w:r>
      <w:proofErr w:type="spellStart"/>
      <w:r w:rsidRPr="000A1F69">
        <w:t>cgroup</w:t>
      </w:r>
      <w:proofErr w:type="spellEnd"/>
      <w:r w:rsidRPr="000A1F69">
        <w:t>/devices/</w:t>
      </w:r>
      <w:proofErr w:type="spellStart"/>
      <w:r w:rsidRPr="000A1F69">
        <w:t>mydevices</w:t>
      </w:r>
      <w:proofErr w:type="spellEnd"/>
      <w:r w:rsidRPr="000A1F69">
        <w:t>/</w:t>
      </w:r>
      <w:proofErr w:type="spellStart"/>
      <w:r w:rsidRPr="000A1F69">
        <w:t>devices.deny</w:t>
      </w:r>
      <w:proofErr w:type="spellEnd"/>
    </w:p>
    <w:p w14:paraId="645263DF" w14:textId="7E1F42AE" w:rsidR="00043060" w:rsidRDefault="00F62784" w:rsidP="00F73C6D">
      <w:pPr>
        <w:pStyle w:val="1f"/>
      </w:pPr>
      <w:r>
        <w:rPr>
          <w:rFonts w:hint="eastAsia"/>
        </w:rPr>
        <w:t>2</w:t>
      </w:r>
      <w:r>
        <w:t xml:space="preserve">. </w:t>
      </w:r>
      <w:r>
        <w:rPr>
          <w:rFonts w:hint="eastAsia"/>
        </w:rPr>
        <w:t>请</w:t>
      </w:r>
      <w:r w:rsidR="00931F8A">
        <w:rPr>
          <w:rFonts w:hint="eastAsia"/>
        </w:rPr>
        <w:t>了解</w:t>
      </w:r>
      <w:r>
        <w:rPr>
          <w:rFonts w:hint="eastAsia"/>
        </w:rPr>
        <w:t>以下</w:t>
      </w:r>
      <w:r>
        <w:rPr>
          <w:rFonts w:hint="eastAsia"/>
        </w:rPr>
        <w:t>S</w:t>
      </w:r>
      <w:r>
        <w:t>hell</w:t>
      </w:r>
      <w:r>
        <w:rPr>
          <w:rFonts w:hint="eastAsia"/>
        </w:rPr>
        <w:t>命令</w:t>
      </w:r>
    </w:p>
    <w:p w14:paraId="1DF08090" w14:textId="77777777" w:rsidR="00F62784" w:rsidRDefault="00F62784" w:rsidP="00F62784">
      <w:pPr>
        <w:pStyle w:val="1f"/>
        <w:numPr>
          <w:ilvl w:val="0"/>
          <w:numId w:val="24"/>
        </w:numPr>
      </w:pPr>
      <w:proofErr w:type="spellStart"/>
      <w:r>
        <w:t>fdisk</w:t>
      </w:r>
      <w:proofErr w:type="spellEnd"/>
      <w:r>
        <w:t>命令</w:t>
      </w:r>
    </w:p>
    <w:p w14:paraId="22A20C23" w14:textId="2E80D653" w:rsidR="00F62784" w:rsidRDefault="00F62784" w:rsidP="00F62784">
      <w:pPr>
        <w:pStyle w:val="1f"/>
        <w:numPr>
          <w:ilvl w:val="0"/>
          <w:numId w:val="24"/>
        </w:numPr>
      </w:pPr>
      <w:r>
        <w:t>dd</w:t>
      </w:r>
      <w:r>
        <w:t>命令</w:t>
      </w:r>
    </w:p>
    <w:p w14:paraId="0C820688" w14:textId="546A6760" w:rsidR="00A656A7" w:rsidRDefault="00A656A7" w:rsidP="00F62784">
      <w:pPr>
        <w:pStyle w:val="1f"/>
        <w:numPr>
          <w:ilvl w:val="0"/>
          <w:numId w:val="24"/>
        </w:numPr>
      </w:pPr>
      <w:r>
        <w:rPr>
          <w:rFonts w:hint="eastAsia"/>
        </w:rPr>
        <w:t>l</w:t>
      </w:r>
      <w:r>
        <w:t>s</w:t>
      </w:r>
      <w:r>
        <w:rPr>
          <w:rFonts w:hint="eastAsia"/>
        </w:rPr>
        <w:t>命令</w:t>
      </w:r>
    </w:p>
    <w:p w14:paraId="1E25BC02" w14:textId="63070F4B" w:rsidR="00E70EB4" w:rsidRDefault="00E70EB4" w:rsidP="00E70EB4">
      <w:pPr>
        <w:pStyle w:val="4"/>
        <w:rPr>
          <w:rFonts w:hint="default"/>
        </w:rPr>
      </w:pPr>
      <w:r>
        <w:t>实验步骤</w:t>
      </w:r>
    </w:p>
    <w:p w14:paraId="28AA6694" w14:textId="014EEBEA" w:rsidR="00E70EB4" w:rsidRDefault="00096EA4" w:rsidP="00F73C6D">
      <w:pPr>
        <w:pStyle w:val="1f"/>
      </w:pPr>
      <w:r>
        <w:rPr>
          <w:rFonts w:hint="eastAsia"/>
        </w:rPr>
        <w:t>本实验在</w:t>
      </w:r>
      <w:r>
        <w:rPr>
          <w:rFonts w:hint="eastAsia"/>
        </w:rPr>
        <w:t>3.3.4</w:t>
      </w:r>
      <w:r>
        <w:rPr>
          <w:rFonts w:hint="eastAsia"/>
        </w:rPr>
        <w:t>实验基础之上进行，请参照</w:t>
      </w:r>
      <w:r>
        <w:rPr>
          <w:rFonts w:hint="eastAsia"/>
        </w:rPr>
        <w:t>3</w:t>
      </w:r>
      <w:r>
        <w:t>.3.4.2</w:t>
      </w:r>
      <w:r>
        <w:rPr>
          <w:rFonts w:hint="eastAsia"/>
        </w:rPr>
        <w:t>的步骤</w:t>
      </w:r>
      <w:proofErr w:type="gramStart"/>
      <w:r>
        <w:rPr>
          <w:rFonts w:hint="eastAsia"/>
        </w:rPr>
        <w:t>一</w:t>
      </w:r>
      <w:proofErr w:type="gramEnd"/>
      <w:r>
        <w:rPr>
          <w:rFonts w:hint="eastAsia"/>
        </w:rPr>
        <w:t>和步骤二</w:t>
      </w:r>
      <w:r w:rsidR="00D6644B">
        <w:rPr>
          <w:rFonts w:hint="eastAsia"/>
        </w:rPr>
        <w:t>，</w:t>
      </w:r>
      <w:r>
        <w:rPr>
          <w:rFonts w:hint="eastAsia"/>
        </w:rPr>
        <w:t>确认已经安装了</w:t>
      </w:r>
      <w:proofErr w:type="spellStart"/>
      <w:r>
        <w:rPr>
          <w:rFonts w:hint="eastAsia"/>
        </w:rPr>
        <w:t>l</w:t>
      </w:r>
      <w:r>
        <w:t>ibcgroup</w:t>
      </w:r>
      <w:proofErr w:type="spellEnd"/>
      <w:r>
        <w:rPr>
          <w:rFonts w:hint="eastAsia"/>
        </w:rPr>
        <w:t>组件和挂载了</w:t>
      </w:r>
      <w:r>
        <w:rPr>
          <w:rFonts w:hint="eastAsia"/>
        </w:rPr>
        <w:t>/</w:t>
      </w:r>
      <w:proofErr w:type="spellStart"/>
      <w:r>
        <w:rPr>
          <w:rFonts w:hint="eastAsia"/>
        </w:rPr>
        <w:t>c</w:t>
      </w:r>
      <w:r>
        <w:t>group</w:t>
      </w:r>
      <w:proofErr w:type="spellEnd"/>
      <w:r>
        <w:rPr>
          <w:rFonts w:hint="eastAsia"/>
        </w:rPr>
        <w:t>文件夹。</w:t>
      </w:r>
    </w:p>
    <w:p w14:paraId="787C45E7" w14:textId="7E0F1354" w:rsidR="00096EA4" w:rsidRDefault="00096EA4" w:rsidP="00096EA4">
      <w:pPr>
        <w:pStyle w:val="30"/>
      </w:pPr>
      <w:r>
        <w:rPr>
          <w:rFonts w:hint="eastAsia"/>
        </w:rPr>
        <w:t>获取</w:t>
      </w:r>
      <w:r>
        <w:rPr>
          <w:rFonts w:hint="eastAsia"/>
        </w:rPr>
        <w:t>U</w:t>
      </w:r>
      <w:r>
        <w:rPr>
          <w:rFonts w:hint="eastAsia"/>
        </w:rPr>
        <w:t>盘插入后的磁盘</w:t>
      </w:r>
      <w:r w:rsidR="00E8400F">
        <w:rPr>
          <w:rFonts w:hint="eastAsia"/>
        </w:rPr>
        <w:t>盘符</w:t>
      </w:r>
    </w:p>
    <w:p w14:paraId="4DDB2164" w14:textId="3486FADA" w:rsidR="00096EA4" w:rsidRPr="00096EA4" w:rsidRDefault="00096EA4" w:rsidP="00F73C6D">
      <w:pPr>
        <w:pStyle w:val="1f"/>
      </w:pPr>
      <w:r>
        <w:rPr>
          <w:rFonts w:hint="eastAsia"/>
        </w:rPr>
        <w:t>在</w:t>
      </w:r>
      <w:proofErr w:type="spellStart"/>
      <w:r w:rsidR="0061347E">
        <w:rPr>
          <w:rFonts w:hint="eastAsia"/>
        </w:rPr>
        <w:t>T</w:t>
      </w:r>
      <w:r w:rsidR="0061347E">
        <w:t>aishan</w:t>
      </w:r>
      <w:proofErr w:type="spellEnd"/>
      <w:r w:rsidR="0061347E">
        <w:rPr>
          <w:rFonts w:hint="eastAsia"/>
        </w:rPr>
        <w:t>物理服务器上</w:t>
      </w:r>
      <w:r>
        <w:rPr>
          <w:rFonts w:hint="eastAsia"/>
        </w:rPr>
        <w:t>插入</w:t>
      </w:r>
      <w:r>
        <w:rPr>
          <w:rFonts w:hint="eastAsia"/>
        </w:rPr>
        <w:t>U</w:t>
      </w:r>
      <w:proofErr w:type="gramStart"/>
      <w:r>
        <w:rPr>
          <w:rFonts w:hint="eastAsia"/>
        </w:rPr>
        <w:t>盘之前</w:t>
      </w:r>
      <w:proofErr w:type="gramEnd"/>
      <w:r>
        <w:rPr>
          <w:rFonts w:hint="eastAsia"/>
        </w:rPr>
        <w:t>运行如下命令：</w:t>
      </w:r>
    </w:p>
    <w:p w14:paraId="6A9CDBDB" w14:textId="490193AE" w:rsidR="00096EA4" w:rsidRDefault="00096EA4" w:rsidP="0061347E">
      <w:pPr>
        <w:pStyle w:val="2f5"/>
      </w:pPr>
      <w:r w:rsidRPr="00096EA4">
        <w:t>[</w:t>
      </w:r>
      <w:proofErr w:type="spellStart"/>
      <w:r w:rsidRPr="00096EA4">
        <w:t>root@localhost</w:t>
      </w:r>
      <w:proofErr w:type="spellEnd"/>
      <w:r w:rsidRPr="00096EA4">
        <w:t xml:space="preserve"> </w:t>
      </w:r>
      <w:proofErr w:type="gramStart"/>
      <w:r w:rsidRPr="00096EA4">
        <w:t>~]#</w:t>
      </w:r>
      <w:proofErr w:type="gramEnd"/>
      <w:r w:rsidRPr="00096EA4">
        <w:t xml:space="preserve"> </w:t>
      </w:r>
      <w:proofErr w:type="spellStart"/>
      <w:r w:rsidRPr="00096EA4">
        <w:t>fdisk</w:t>
      </w:r>
      <w:proofErr w:type="spellEnd"/>
      <w:r w:rsidRPr="00096EA4">
        <w:t xml:space="preserve"> -l &gt; fdisk-list0.log</w:t>
      </w:r>
    </w:p>
    <w:p w14:paraId="4E932DC4" w14:textId="50D2425A" w:rsidR="00096EA4" w:rsidRPr="0061347E" w:rsidRDefault="0061347E" w:rsidP="00F73C6D">
      <w:pPr>
        <w:pStyle w:val="1f"/>
      </w:pPr>
      <w:r>
        <w:rPr>
          <w:rFonts w:hint="eastAsia"/>
        </w:rPr>
        <w:t>插入</w:t>
      </w:r>
      <w:r>
        <w:rPr>
          <w:rFonts w:hint="eastAsia"/>
        </w:rPr>
        <w:t>U</w:t>
      </w:r>
      <w:r>
        <w:rPr>
          <w:rFonts w:hint="eastAsia"/>
        </w:rPr>
        <w:t>盘后：</w:t>
      </w:r>
    </w:p>
    <w:p w14:paraId="7F4F9B8E" w14:textId="4C46C563" w:rsidR="00096EA4" w:rsidRDefault="0061347E" w:rsidP="0061347E">
      <w:pPr>
        <w:pStyle w:val="2f5"/>
      </w:pPr>
      <w:r w:rsidRPr="0061347E">
        <w:t>[</w:t>
      </w:r>
      <w:proofErr w:type="spellStart"/>
      <w:r w:rsidRPr="0061347E">
        <w:t>root@localhost</w:t>
      </w:r>
      <w:proofErr w:type="spellEnd"/>
      <w:r w:rsidRPr="0061347E">
        <w:t xml:space="preserve"> </w:t>
      </w:r>
      <w:proofErr w:type="gramStart"/>
      <w:r w:rsidRPr="0061347E">
        <w:t>~]#</w:t>
      </w:r>
      <w:proofErr w:type="gramEnd"/>
      <w:r w:rsidRPr="0061347E">
        <w:t xml:space="preserve"> </w:t>
      </w:r>
      <w:proofErr w:type="spellStart"/>
      <w:r w:rsidRPr="0061347E">
        <w:t>fdisk</w:t>
      </w:r>
      <w:proofErr w:type="spellEnd"/>
      <w:r w:rsidRPr="0061347E">
        <w:t xml:space="preserve"> -l &gt; fdisk-list1.log</w:t>
      </w:r>
    </w:p>
    <w:p w14:paraId="225EEFA0" w14:textId="77777777" w:rsidR="0061347E" w:rsidRDefault="0061347E" w:rsidP="0061347E">
      <w:pPr>
        <w:pStyle w:val="2f5"/>
      </w:pPr>
      <w:r>
        <w:t>[</w:t>
      </w:r>
      <w:proofErr w:type="spellStart"/>
      <w:r>
        <w:t>root@localhost</w:t>
      </w:r>
      <w:proofErr w:type="spellEnd"/>
      <w:r>
        <w:t xml:space="preserve"> </w:t>
      </w:r>
      <w:proofErr w:type="gramStart"/>
      <w:r>
        <w:t>~]#</w:t>
      </w:r>
      <w:proofErr w:type="gramEnd"/>
      <w:r>
        <w:t xml:space="preserve"> diff fdisk-list0.log fdisk-list1.log</w:t>
      </w:r>
    </w:p>
    <w:p w14:paraId="2F1B9C8D" w14:textId="77777777" w:rsidR="0061347E" w:rsidRDefault="0061347E" w:rsidP="0061347E">
      <w:pPr>
        <w:pStyle w:val="2f5"/>
      </w:pPr>
      <w:r>
        <w:t>30a31,42</w:t>
      </w:r>
    </w:p>
    <w:p w14:paraId="51519561" w14:textId="77777777" w:rsidR="0061347E" w:rsidRDefault="0061347E" w:rsidP="0061347E">
      <w:pPr>
        <w:pStyle w:val="2f5"/>
      </w:pPr>
      <w:r>
        <w:t>&gt;</w:t>
      </w:r>
    </w:p>
    <w:p w14:paraId="41DC8101" w14:textId="77777777" w:rsidR="0061347E" w:rsidRDefault="0061347E" w:rsidP="0061347E">
      <w:pPr>
        <w:pStyle w:val="2f5"/>
      </w:pPr>
      <w:r>
        <w:t>&gt;</w:t>
      </w:r>
    </w:p>
    <w:p w14:paraId="434DEA3D" w14:textId="77777777" w:rsidR="0061347E" w:rsidRDefault="0061347E" w:rsidP="0061347E">
      <w:pPr>
        <w:pStyle w:val="2f5"/>
      </w:pPr>
      <w:r>
        <w:t>&gt; Disk /dev/</w:t>
      </w:r>
      <w:proofErr w:type="spellStart"/>
      <w:r>
        <w:t>sdb</w:t>
      </w:r>
      <w:proofErr w:type="spellEnd"/>
      <w:r>
        <w:t>: 58.43 GiB, 62724374528 bytes, 122508544 sectors</w:t>
      </w:r>
    </w:p>
    <w:p w14:paraId="1F200F10" w14:textId="77777777" w:rsidR="0061347E" w:rsidRDefault="0061347E" w:rsidP="0061347E">
      <w:pPr>
        <w:pStyle w:val="2f5"/>
      </w:pPr>
      <w:r>
        <w:t xml:space="preserve">&gt; Disk model: </w:t>
      </w:r>
      <w:proofErr w:type="spellStart"/>
      <w:r>
        <w:t>Cruzer</w:t>
      </w:r>
      <w:proofErr w:type="spellEnd"/>
      <w:r>
        <w:t xml:space="preserve"> Blade</w:t>
      </w:r>
    </w:p>
    <w:p w14:paraId="2BEE97AE" w14:textId="77777777" w:rsidR="0061347E" w:rsidRDefault="0061347E" w:rsidP="0061347E">
      <w:pPr>
        <w:pStyle w:val="2f5"/>
      </w:pPr>
      <w:r>
        <w:t>&gt; Units: sectors of 1 * 512 = 512 bytes</w:t>
      </w:r>
    </w:p>
    <w:p w14:paraId="7B3DB0E5" w14:textId="77777777" w:rsidR="0061347E" w:rsidRDefault="0061347E" w:rsidP="0061347E">
      <w:pPr>
        <w:pStyle w:val="2f5"/>
      </w:pPr>
      <w:r>
        <w:t>&gt; Sector size (logical/physical): 512 bytes / 512 bytes</w:t>
      </w:r>
    </w:p>
    <w:p w14:paraId="08B8345C" w14:textId="77777777" w:rsidR="0061347E" w:rsidRDefault="0061347E" w:rsidP="0061347E">
      <w:pPr>
        <w:pStyle w:val="2f5"/>
      </w:pPr>
      <w:r>
        <w:t>&gt; I/O size (minimum/optimal): 512 bytes / 512 bytes</w:t>
      </w:r>
    </w:p>
    <w:p w14:paraId="1DBD67F1" w14:textId="77777777" w:rsidR="0061347E" w:rsidRDefault="0061347E" w:rsidP="0061347E">
      <w:pPr>
        <w:pStyle w:val="2f5"/>
      </w:pPr>
      <w:r>
        <w:t xml:space="preserve">&gt; </w:t>
      </w:r>
      <w:proofErr w:type="spellStart"/>
      <w:r>
        <w:t>Disklabel</w:t>
      </w:r>
      <w:proofErr w:type="spellEnd"/>
      <w:r>
        <w:t xml:space="preserve"> type: dos</w:t>
      </w:r>
    </w:p>
    <w:p w14:paraId="06495D13" w14:textId="77777777" w:rsidR="0061347E" w:rsidRDefault="0061347E" w:rsidP="0061347E">
      <w:pPr>
        <w:pStyle w:val="2f5"/>
      </w:pPr>
      <w:r>
        <w:t>&gt; Disk identifier: 0xd505c9fd</w:t>
      </w:r>
    </w:p>
    <w:p w14:paraId="4784512F" w14:textId="77777777" w:rsidR="0061347E" w:rsidRDefault="0061347E" w:rsidP="0061347E">
      <w:pPr>
        <w:pStyle w:val="2f5"/>
      </w:pPr>
      <w:r>
        <w:t>&gt;</w:t>
      </w:r>
    </w:p>
    <w:p w14:paraId="3A2B4327" w14:textId="77777777" w:rsidR="0061347E" w:rsidRDefault="0061347E" w:rsidP="0061347E">
      <w:pPr>
        <w:pStyle w:val="2f5"/>
      </w:pPr>
      <w:r>
        <w:t xml:space="preserve">&gt; Device     Boot Start       End   </w:t>
      </w:r>
      <w:proofErr w:type="gramStart"/>
      <w:r>
        <w:t>Sectors  Size</w:t>
      </w:r>
      <w:proofErr w:type="gramEnd"/>
      <w:r>
        <w:t xml:space="preserve"> Id Type</w:t>
      </w:r>
    </w:p>
    <w:p w14:paraId="28BC0929" w14:textId="77777777" w:rsidR="0061347E" w:rsidRDefault="0061347E" w:rsidP="0061347E">
      <w:pPr>
        <w:pStyle w:val="2f5"/>
      </w:pPr>
      <w:r>
        <w:lastRenderedPageBreak/>
        <w:t xml:space="preserve">&gt; </w:t>
      </w:r>
      <w:r w:rsidRPr="006270D0">
        <w:rPr>
          <w:b/>
        </w:rPr>
        <w:t>/dev/sdb1</w:t>
      </w:r>
      <w:r>
        <w:t xml:space="preserve">        2048 122508543 122506496 </w:t>
      </w:r>
      <w:proofErr w:type="gramStart"/>
      <w:r>
        <w:t>58.4G  7</w:t>
      </w:r>
      <w:proofErr w:type="gramEnd"/>
      <w:r>
        <w:t xml:space="preserve"> HPFS/NTFS/</w:t>
      </w:r>
      <w:proofErr w:type="spellStart"/>
      <w:r>
        <w:t>exFAT</w:t>
      </w:r>
      <w:proofErr w:type="spellEnd"/>
    </w:p>
    <w:p w14:paraId="2D4853E8" w14:textId="50B82324" w:rsidR="0061347E" w:rsidRPr="0061347E" w:rsidRDefault="0061347E" w:rsidP="0061347E">
      <w:pPr>
        <w:pStyle w:val="2f5"/>
      </w:pPr>
      <w:r>
        <w:t>[</w:t>
      </w:r>
      <w:proofErr w:type="spellStart"/>
      <w:r>
        <w:t>root@localhost</w:t>
      </w:r>
      <w:proofErr w:type="spellEnd"/>
      <w:r>
        <w:t xml:space="preserve"> </w:t>
      </w:r>
      <w:proofErr w:type="gramStart"/>
      <w:r>
        <w:t>~]#</w:t>
      </w:r>
      <w:proofErr w:type="gramEnd"/>
    </w:p>
    <w:p w14:paraId="4AC7C39F" w14:textId="4721136A" w:rsidR="0061347E" w:rsidRDefault="0061347E" w:rsidP="00F73C6D">
      <w:pPr>
        <w:pStyle w:val="1f"/>
      </w:pPr>
      <w:r>
        <w:rPr>
          <w:rFonts w:hint="eastAsia"/>
        </w:rPr>
        <w:t>可见</w:t>
      </w:r>
      <w:r>
        <w:rPr>
          <w:rFonts w:hint="eastAsia"/>
        </w:rPr>
        <w:t>U</w:t>
      </w:r>
      <w:r>
        <w:rPr>
          <w:rFonts w:hint="eastAsia"/>
        </w:rPr>
        <w:t>盘的盘符为</w:t>
      </w:r>
      <w:r w:rsidRPr="0061347E">
        <w:t>/dev/sdb1</w:t>
      </w:r>
      <w:r>
        <w:t>。</w:t>
      </w:r>
    </w:p>
    <w:p w14:paraId="5AF299E8" w14:textId="7CB0349D" w:rsidR="0061347E" w:rsidRDefault="00C22CE7" w:rsidP="00C22CE7">
      <w:pPr>
        <w:pStyle w:val="30"/>
      </w:pPr>
      <w:r>
        <w:rPr>
          <w:rFonts w:hint="eastAsia"/>
        </w:rPr>
        <w:t>获取</w:t>
      </w:r>
      <w:r>
        <w:rPr>
          <w:rFonts w:hint="eastAsia"/>
        </w:rPr>
        <w:t>U</w:t>
      </w:r>
      <w:r>
        <w:rPr>
          <w:rFonts w:hint="eastAsia"/>
        </w:rPr>
        <w:t>盘的设备号</w:t>
      </w:r>
    </w:p>
    <w:p w14:paraId="28072F4D" w14:textId="07C397E7" w:rsidR="0061347E" w:rsidRDefault="006270D0" w:rsidP="00F73C6D">
      <w:pPr>
        <w:pStyle w:val="1f"/>
      </w:pPr>
      <w:r>
        <w:rPr>
          <w:rFonts w:hint="eastAsia"/>
        </w:rPr>
        <w:t>使用</w:t>
      </w:r>
      <w:r w:rsidRPr="006270D0">
        <w:t>shell</w:t>
      </w:r>
      <w:r w:rsidRPr="006270D0">
        <w:t>命令</w:t>
      </w:r>
      <w:r w:rsidRPr="006270D0">
        <w:t xml:space="preserve"> “ls -l”</w:t>
      </w:r>
      <w:r w:rsidRPr="006270D0">
        <w:t>获取设备号</w:t>
      </w:r>
      <w:r>
        <w:t>：</w:t>
      </w:r>
    </w:p>
    <w:p w14:paraId="2C782691" w14:textId="77777777" w:rsidR="006270D0" w:rsidRDefault="006270D0" w:rsidP="006270D0">
      <w:pPr>
        <w:pStyle w:val="2f5"/>
      </w:pPr>
      <w:r>
        <w:t>[</w:t>
      </w:r>
      <w:proofErr w:type="spellStart"/>
      <w:r>
        <w:t>root@localhost</w:t>
      </w:r>
      <w:proofErr w:type="spellEnd"/>
      <w:r>
        <w:t xml:space="preserve"> </w:t>
      </w:r>
      <w:proofErr w:type="gramStart"/>
      <w:r>
        <w:t>~]#</w:t>
      </w:r>
      <w:proofErr w:type="gramEnd"/>
      <w:r>
        <w:t xml:space="preserve"> ls -l /dev/sdb1</w:t>
      </w:r>
    </w:p>
    <w:p w14:paraId="75A73382" w14:textId="186C4D3D" w:rsidR="006270D0" w:rsidRDefault="006270D0" w:rsidP="006270D0">
      <w:pPr>
        <w:pStyle w:val="2f5"/>
      </w:pPr>
      <w:proofErr w:type="spellStart"/>
      <w:r>
        <w:t>brw-rw</w:t>
      </w:r>
      <w:proofErr w:type="spellEnd"/>
      <w:r>
        <w:t xml:space="preserve">----. 1 root disk </w:t>
      </w:r>
      <w:r w:rsidRPr="006270D0">
        <w:rPr>
          <w:b/>
        </w:rPr>
        <w:t>8, 17</w:t>
      </w:r>
      <w:r>
        <w:t xml:space="preserve"> Dec 11 13:15 /dev/sdb1</w:t>
      </w:r>
    </w:p>
    <w:p w14:paraId="2A700414" w14:textId="35715F20" w:rsidR="006270D0" w:rsidRDefault="006270D0" w:rsidP="00F73C6D">
      <w:pPr>
        <w:pStyle w:val="1f"/>
      </w:pPr>
      <w:r>
        <w:rPr>
          <w:rFonts w:hint="eastAsia"/>
        </w:rPr>
        <w:t>可见其设备号为</w:t>
      </w:r>
      <w:r>
        <w:rPr>
          <w:rFonts w:hint="eastAsia"/>
        </w:rPr>
        <w:t>8</w:t>
      </w:r>
      <w:r>
        <w:t>, 17.</w:t>
      </w:r>
    </w:p>
    <w:p w14:paraId="265944DD" w14:textId="65B9E748" w:rsidR="006270D0" w:rsidRDefault="00D6644B" w:rsidP="00D6644B">
      <w:pPr>
        <w:pStyle w:val="30"/>
      </w:pPr>
      <w:r w:rsidRPr="00D6644B">
        <w:t>将</w:t>
      </w:r>
      <w:r w:rsidRPr="00D6644B">
        <w:t>U</w:t>
      </w:r>
      <w:r w:rsidRPr="00D6644B">
        <w:t>盘挂载到当前系统中</w:t>
      </w:r>
    </w:p>
    <w:p w14:paraId="5AC22B89" w14:textId="77777777" w:rsidR="00D6644B" w:rsidRDefault="00D6644B" w:rsidP="00D6644B">
      <w:pPr>
        <w:pStyle w:val="2f5"/>
      </w:pPr>
      <w:r>
        <w:t>[</w:t>
      </w:r>
      <w:proofErr w:type="spellStart"/>
      <w:r>
        <w:t>root@localhost</w:t>
      </w:r>
      <w:proofErr w:type="spellEnd"/>
      <w:r>
        <w:t xml:space="preserve"> </w:t>
      </w:r>
      <w:proofErr w:type="gramStart"/>
      <w:r>
        <w:t>~]#</w:t>
      </w:r>
      <w:proofErr w:type="gramEnd"/>
      <w:r>
        <w:t xml:space="preserve"> </w:t>
      </w:r>
      <w:proofErr w:type="spellStart"/>
      <w:r>
        <w:t>mkdir</w:t>
      </w:r>
      <w:proofErr w:type="spellEnd"/>
      <w:r>
        <w:t xml:space="preserve"> /</w:t>
      </w:r>
      <w:proofErr w:type="spellStart"/>
      <w:r>
        <w:t>usb</w:t>
      </w:r>
      <w:proofErr w:type="spellEnd"/>
    </w:p>
    <w:p w14:paraId="588F52C0" w14:textId="589F6F5A" w:rsidR="00D6644B" w:rsidRDefault="00D6644B" w:rsidP="00D6644B">
      <w:pPr>
        <w:pStyle w:val="2f5"/>
      </w:pPr>
      <w:r>
        <w:t>[</w:t>
      </w:r>
      <w:proofErr w:type="spellStart"/>
      <w:r>
        <w:t>root@localhost</w:t>
      </w:r>
      <w:proofErr w:type="spellEnd"/>
      <w:r>
        <w:t xml:space="preserve"> </w:t>
      </w:r>
      <w:proofErr w:type="gramStart"/>
      <w:r>
        <w:t>~]#</w:t>
      </w:r>
      <w:proofErr w:type="gramEnd"/>
      <w:r>
        <w:t xml:space="preserve"> mount /dev/sdb1 /</w:t>
      </w:r>
      <w:proofErr w:type="spellStart"/>
      <w:r>
        <w:t>usb</w:t>
      </w:r>
      <w:proofErr w:type="spellEnd"/>
    </w:p>
    <w:p w14:paraId="49B3A4B5" w14:textId="0D668252" w:rsidR="006270D0" w:rsidRDefault="00D6644B" w:rsidP="00D6644B">
      <w:pPr>
        <w:pStyle w:val="2f5"/>
      </w:pPr>
      <w:r>
        <w:t>mount: /</w:t>
      </w:r>
      <w:proofErr w:type="spellStart"/>
      <w:r>
        <w:t>usb</w:t>
      </w:r>
      <w:proofErr w:type="spellEnd"/>
      <w:r>
        <w:t>: unknown filesystem type '</w:t>
      </w:r>
      <w:proofErr w:type="spellStart"/>
      <w:r>
        <w:t>ntfs</w:t>
      </w:r>
      <w:proofErr w:type="spellEnd"/>
      <w:r>
        <w:t>'.</w:t>
      </w:r>
    </w:p>
    <w:p w14:paraId="05CABA09" w14:textId="12E226B6" w:rsidR="00D6644B" w:rsidRDefault="00D6644B" w:rsidP="00F73C6D">
      <w:pPr>
        <w:pStyle w:val="1f"/>
      </w:pPr>
      <w:r>
        <w:rPr>
          <w:rFonts w:hint="eastAsia"/>
        </w:rPr>
        <w:t>如果</w:t>
      </w:r>
      <w:r>
        <w:rPr>
          <w:rFonts w:hint="eastAsia"/>
        </w:rPr>
        <w:t>U</w:t>
      </w:r>
      <w:r>
        <w:rPr>
          <w:rFonts w:hint="eastAsia"/>
        </w:rPr>
        <w:t>盘是</w:t>
      </w:r>
      <w:r>
        <w:rPr>
          <w:rFonts w:hint="eastAsia"/>
        </w:rPr>
        <w:t>N</w:t>
      </w:r>
      <w:r>
        <w:t>TFS</w:t>
      </w:r>
      <w:r>
        <w:rPr>
          <w:rFonts w:hint="eastAsia"/>
        </w:rPr>
        <w:t>文件系统则会出现以上提示，在这里可以忽略以上提示信息。</w:t>
      </w:r>
    </w:p>
    <w:p w14:paraId="4D4F9A2D" w14:textId="3D73D652" w:rsidR="00D6644B" w:rsidRDefault="000E0D57" w:rsidP="000E0D57">
      <w:pPr>
        <w:pStyle w:val="30"/>
      </w:pPr>
      <w:r w:rsidRPr="000E0D57">
        <w:t>挂载设备管理</w:t>
      </w:r>
      <w:r w:rsidRPr="000E0D57">
        <w:t>devices</w:t>
      </w:r>
      <w:r w:rsidRPr="000E0D57">
        <w:t>子系统</w:t>
      </w:r>
    </w:p>
    <w:p w14:paraId="01DA7EF4" w14:textId="2EC90312" w:rsidR="00D6644B" w:rsidRDefault="00625D49" w:rsidP="00736F3F">
      <w:pPr>
        <w:pStyle w:val="2f5"/>
      </w:pPr>
      <w:r w:rsidRPr="00625D49">
        <w:t>[</w:t>
      </w:r>
      <w:proofErr w:type="spellStart"/>
      <w:r w:rsidRPr="00625D49">
        <w:t>root@localhost</w:t>
      </w:r>
      <w:proofErr w:type="spellEnd"/>
      <w:r w:rsidRPr="00625D49">
        <w:t xml:space="preserve"> </w:t>
      </w:r>
      <w:proofErr w:type="gramStart"/>
      <w:r w:rsidRPr="00625D49">
        <w:t>~]#</w:t>
      </w:r>
      <w:proofErr w:type="gramEnd"/>
      <w:r>
        <w:t xml:space="preserve"> </w:t>
      </w:r>
      <w:r w:rsidRPr="00625D49">
        <w:t>cd /</w:t>
      </w:r>
      <w:proofErr w:type="spellStart"/>
      <w:r w:rsidRPr="00625D49">
        <w:t>cgroup</w:t>
      </w:r>
      <w:proofErr w:type="spellEnd"/>
      <w:r w:rsidRPr="00625D49">
        <w:t>/</w:t>
      </w:r>
    </w:p>
    <w:p w14:paraId="6D69999D" w14:textId="77777777" w:rsidR="00736F3F" w:rsidRDefault="00736F3F" w:rsidP="00736F3F">
      <w:pPr>
        <w:pStyle w:val="2f5"/>
      </w:pPr>
      <w:r>
        <w:t>[</w:t>
      </w:r>
      <w:proofErr w:type="spellStart"/>
      <w:r>
        <w:t>root@localhost</w:t>
      </w:r>
      <w:proofErr w:type="spellEnd"/>
      <w:r>
        <w:t xml:space="preserve"> </w:t>
      </w:r>
      <w:proofErr w:type="spellStart"/>
      <w:proofErr w:type="gramStart"/>
      <w:r>
        <w:t>cgroup</w:t>
      </w:r>
      <w:proofErr w:type="spellEnd"/>
      <w:r>
        <w:t>]#</w:t>
      </w:r>
      <w:proofErr w:type="gramEnd"/>
      <w:r>
        <w:t xml:space="preserve"> </w:t>
      </w:r>
      <w:proofErr w:type="spellStart"/>
      <w:r>
        <w:t>mkdir</w:t>
      </w:r>
      <w:proofErr w:type="spellEnd"/>
      <w:r>
        <w:t xml:space="preserve"> devices</w:t>
      </w:r>
    </w:p>
    <w:p w14:paraId="073720D0" w14:textId="77777777" w:rsidR="00736F3F" w:rsidRDefault="00736F3F" w:rsidP="00736F3F">
      <w:pPr>
        <w:pStyle w:val="2f5"/>
      </w:pPr>
      <w:r>
        <w:t>[</w:t>
      </w:r>
      <w:proofErr w:type="spellStart"/>
      <w:r>
        <w:t>root@localhost</w:t>
      </w:r>
      <w:proofErr w:type="spellEnd"/>
      <w:r>
        <w:t xml:space="preserve"> </w:t>
      </w:r>
      <w:proofErr w:type="spellStart"/>
      <w:proofErr w:type="gramStart"/>
      <w:r>
        <w:t>cgroup</w:t>
      </w:r>
      <w:proofErr w:type="spellEnd"/>
      <w:r>
        <w:t>]#</w:t>
      </w:r>
      <w:proofErr w:type="gramEnd"/>
      <w:r>
        <w:t xml:space="preserve"> mount -t </w:t>
      </w:r>
      <w:proofErr w:type="spellStart"/>
      <w:r>
        <w:t>cgroup</w:t>
      </w:r>
      <w:proofErr w:type="spellEnd"/>
      <w:r>
        <w:t xml:space="preserve"> -o devices </w:t>
      </w:r>
      <w:proofErr w:type="spellStart"/>
      <w:r>
        <w:t>devices</w:t>
      </w:r>
      <w:proofErr w:type="spellEnd"/>
      <w:r>
        <w:t xml:space="preserve"> /</w:t>
      </w:r>
      <w:proofErr w:type="spellStart"/>
      <w:r>
        <w:t>cgroup</w:t>
      </w:r>
      <w:proofErr w:type="spellEnd"/>
      <w:r>
        <w:t>/devices</w:t>
      </w:r>
    </w:p>
    <w:p w14:paraId="68F279F1" w14:textId="77777777" w:rsidR="00736F3F" w:rsidRDefault="00736F3F" w:rsidP="00736F3F">
      <w:pPr>
        <w:pStyle w:val="2f5"/>
      </w:pPr>
      <w:r>
        <w:t>[</w:t>
      </w:r>
      <w:proofErr w:type="spellStart"/>
      <w:r>
        <w:t>root@localhost</w:t>
      </w:r>
      <w:proofErr w:type="spellEnd"/>
      <w:r>
        <w:t xml:space="preserve"> </w:t>
      </w:r>
      <w:proofErr w:type="spellStart"/>
      <w:proofErr w:type="gramStart"/>
      <w:r>
        <w:t>cgroup</w:t>
      </w:r>
      <w:proofErr w:type="spellEnd"/>
      <w:r>
        <w:t>]#</w:t>
      </w:r>
      <w:proofErr w:type="gramEnd"/>
      <w:r>
        <w:t xml:space="preserve"> cd /</w:t>
      </w:r>
      <w:proofErr w:type="spellStart"/>
      <w:r>
        <w:t>cgroup</w:t>
      </w:r>
      <w:proofErr w:type="spellEnd"/>
      <w:r>
        <w:t>/devices</w:t>
      </w:r>
    </w:p>
    <w:p w14:paraId="393CFD19" w14:textId="77777777" w:rsidR="00736F3F" w:rsidRDefault="00736F3F" w:rsidP="00736F3F">
      <w:pPr>
        <w:pStyle w:val="2f5"/>
      </w:pPr>
      <w:r>
        <w:t>[</w:t>
      </w:r>
      <w:proofErr w:type="spellStart"/>
      <w:r>
        <w:t>root@localhost</w:t>
      </w:r>
      <w:proofErr w:type="spellEnd"/>
      <w:r>
        <w:t xml:space="preserve"> </w:t>
      </w:r>
      <w:proofErr w:type="gramStart"/>
      <w:r>
        <w:t>devices]#</w:t>
      </w:r>
      <w:proofErr w:type="gramEnd"/>
      <w:r>
        <w:t xml:space="preserve"> </w:t>
      </w:r>
      <w:proofErr w:type="spellStart"/>
      <w:r>
        <w:t>mkdir</w:t>
      </w:r>
      <w:proofErr w:type="spellEnd"/>
      <w:r>
        <w:t xml:space="preserve"> </w:t>
      </w:r>
      <w:proofErr w:type="spellStart"/>
      <w:r>
        <w:t>mydevices</w:t>
      </w:r>
      <w:proofErr w:type="spellEnd"/>
    </w:p>
    <w:p w14:paraId="3644F882" w14:textId="73C68D28" w:rsidR="00D6644B" w:rsidRDefault="00736F3F" w:rsidP="00736F3F">
      <w:pPr>
        <w:pStyle w:val="2f5"/>
      </w:pPr>
      <w:r>
        <w:t>[</w:t>
      </w:r>
      <w:proofErr w:type="spellStart"/>
      <w:r>
        <w:t>root@localhost</w:t>
      </w:r>
      <w:proofErr w:type="spellEnd"/>
      <w:r>
        <w:t xml:space="preserve"> </w:t>
      </w:r>
      <w:proofErr w:type="gramStart"/>
      <w:r>
        <w:t>devices]#</w:t>
      </w:r>
      <w:proofErr w:type="gramEnd"/>
      <w:r>
        <w:t xml:space="preserve"> cd </w:t>
      </w:r>
      <w:proofErr w:type="spellStart"/>
      <w:r>
        <w:t>mydevices</w:t>
      </w:r>
      <w:proofErr w:type="spellEnd"/>
    </w:p>
    <w:p w14:paraId="0EFE70F8" w14:textId="5F189CB6" w:rsidR="00D6644B" w:rsidRDefault="00736F3F" w:rsidP="00F73C6D">
      <w:pPr>
        <w:pStyle w:val="1f"/>
      </w:pPr>
      <w:r w:rsidRPr="00736F3F">
        <w:t>上述命令挂载了</w:t>
      </w:r>
      <w:r w:rsidRPr="00736F3F">
        <w:t>devices</w:t>
      </w:r>
      <w:r w:rsidRPr="00736F3F">
        <w:t>子系统并创建了</w:t>
      </w:r>
      <w:proofErr w:type="spellStart"/>
      <w:r w:rsidRPr="00736F3F">
        <w:t>mydevices</w:t>
      </w:r>
      <w:proofErr w:type="spellEnd"/>
      <w:r w:rsidRPr="00736F3F">
        <w:t>控制组。</w:t>
      </w:r>
    </w:p>
    <w:p w14:paraId="52408720" w14:textId="0568379A" w:rsidR="00D6644B" w:rsidRDefault="000E3BF5" w:rsidP="000E3BF5">
      <w:pPr>
        <w:pStyle w:val="30"/>
      </w:pPr>
      <w:proofErr w:type="gramStart"/>
      <w:r>
        <w:rPr>
          <w:rFonts w:hint="eastAsia"/>
        </w:rPr>
        <w:t>正常访问</w:t>
      </w:r>
      <w:proofErr w:type="gramEnd"/>
      <w:r>
        <w:rPr>
          <w:rFonts w:hint="eastAsia"/>
        </w:rPr>
        <w:t>U</w:t>
      </w:r>
      <w:r>
        <w:rPr>
          <w:rFonts w:hint="eastAsia"/>
        </w:rPr>
        <w:t>盘</w:t>
      </w:r>
    </w:p>
    <w:p w14:paraId="51123B51" w14:textId="77777777" w:rsidR="000E3BF5" w:rsidRDefault="000E3BF5" w:rsidP="000E3BF5">
      <w:pPr>
        <w:pStyle w:val="2f5"/>
      </w:pPr>
      <w:r>
        <w:t>[</w:t>
      </w:r>
      <w:proofErr w:type="spellStart"/>
      <w:r>
        <w:t>root@localhost</w:t>
      </w:r>
      <w:proofErr w:type="spellEnd"/>
      <w:r>
        <w:t xml:space="preserve"> </w:t>
      </w:r>
      <w:proofErr w:type="spellStart"/>
      <w:proofErr w:type="gramStart"/>
      <w:r>
        <w:t>mydevices</w:t>
      </w:r>
      <w:proofErr w:type="spellEnd"/>
      <w:r>
        <w:t>]#</w:t>
      </w:r>
      <w:proofErr w:type="gramEnd"/>
      <w:r>
        <w:t xml:space="preserve"> </w:t>
      </w:r>
      <w:proofErr w:type="spellStart"/>
      <w:r>
        <w:t>cgexec</w:t>
      </w:r>
      <w:proofErr w:type="spellEnd"/>
      <w:r>
        <w:t xml:space="preserve"> -g </w:t>
      </w:r>
      <w:proofErr w:type="spellStart"/>
      <w:r>
        <w:t>devices:mydevices</w:t>
      </w:r>
      <w:proofErr w:type="spellEnd"/>
      <w:r>
        <w:t xml:space="preserve"> dd if=/dev/sdb1 of=/home/</w:t>
      </w:r>
      <w:proofErr w:type="spellStart"/>
      <w:r>
        <w:t>temfile</w:t>
      </w:r>
      <w:proofErr w:type="spellEnd"/>
      <w:r>
        <w:t xml:space="preserve"> bs=1 count=12800</w:t>
      </w:r>
    </w:p>
    <w:p w14:paraId="437A74CF" w14:textId="77777777" w:rsidR="000E3BF5" w:rsidRDefault="000E3BF5" w:rsidP="000E3BF5">
      <w:pPr>
        <w:pStyle w:val="2f5"/>
      </w:pPr>
      <w:r>
        <w:t>12800+0 records in</w:t>
      </w:r>
    </w:p>
    <w:p w14:paraId="4BDFEFA2" w14:textId="77777777" w:rsidR="000E3BF5" w:rsidRDefault="000E3BF5" w:rsidP="000E3BF5">
      <w:pPr>
        <w:pStyle w:val="2f5"/>
      </w:pPr>
      <w:r>
        <w:t>12800+0 records out</w:t>
      </w:r>
    </w:p>
    <w:p w14:paraId="108CB6D6" w14:textId="68F8E9CC" w:rsidR="00D6644B" w:rsidRDefault="000E3BF5" w:rsidP="000E3BF5">
      <w:pPr>
        <w:pStyle w:val="2f5"/>
      </w:pPr>
      <w:r>
        <w:t>12800 bytes (13 kB, 12 KiB) copied, 0.0361779 s, 354 kB/s</w:t>
      </w:r>
    </w:p>
    <w:p w14:paraId="0BC2861B" w14:textId="560BE349" w:rsidR="006270D0" w:rsidRDefault="00596D14" w:rsidP="00F73C6D">
      <w:pPr>
        <w:pStyle w:val="1f"/>
      </w:pPr>
      <w:r w:rsidRPr="00596D14">
        <w:t>其中</w:t>
      </w:r>
      <w:r w:rsidRPr="00596D14">
        <w:t>/dev/sdb1</w:t>
      </w:r>
      <w:r w:rsidRPr="00596D14">
        <w:t>就是前文读到的</w:t>
      </w:r>
      <w:r w:rsidR="005E0431">
        <w:t>U</w:t>
      </w:r>
      <w:r w:rsidRPr="00596D14">
        <w:t>盘的设备编号，</w:t>
      </w:r>
      <w:r>
        <w:rPr>
          <w:rFonts w:hint="eastAsia"/>
        </w:rPr>
        <w:t>以上打印信息表明，</w:t>
      </w:r>
      <w:r>
        <w:rPr>
          <w:rFonts w:hint="eastAsia"/>
        </w:rPr>
        <w:t>U</w:t>
      </w:r>
      <w:r>
        <w:rPr>
          <w:rFonts w:hint="eastAsia"/>
        </w:rPr>
        <w:t>盘是可以</w:t>
      </w:r>
      <w:proofErr w:type="gramStart"/>
      <w:r>
        <w:rPr>
          <w:rFonts w:hint="eastAsia"/>
        </w:rPr>
        <w:t>正常访问</w:t>
      </w:r>
      <w:proofErr w:type="gramEnd"/>
      <w:r>
        <w:rPr>
          <w:rFonts w:hint="eastAsia"/>
        </w:rPr>
        <w:t>的。</w:t>
      </w:r>
    </w:p>
    <w:p w14:paraId="409F5ED3" w14:textId="105862E5" w:rsidR="006270D0" w:rsidRDefault="00596D14" w:rsidP="00596D14">
      <w:pPr>
        <w:pStyle w:val="30"/>
      </w:pPr>
      <w:r w:rsidRPr="00596D14">
        <w:t>设置拒绝</w:t>
      </w:r>
      <w:r w:rsidRPr="00596D14">
        <w:t>U</w:t>
      </w:r>
      <w:proofErr w:type="gramStart"/>
      <w:r w:rsidRPr="00596D14">
        <w:t>盘访问</w:t>
      </w:r>
      <w:proofErr w:type="gramEnd"/>
      <w:r>
        <w:rPr>
          <w:rFonts w:hint="eastAsia"/>
        </w:rPr>
        <w:t>并验证</w:t>
      </w:r>
    </w:p>
    <w:p w14:paraId="3D059427" w14:textId="7ED9790D" w:rsidR="006270D0" w:rsidRDefault="00596D14" w:rsidP="00596D14">
      <w:pPr>
        <w:pStyle w:val="2f5"/>
      </w:pPr>
      <w:r w:rsidRPr="00596D14">
        <w:t>[</w:t>
      </w:r>
      <w:proofErr w:type="spellStart"/>
      <w:r w:rsidRPr="00596D14">
        <w:t>root@localhost</w:t>
      </w:r>
      <w:proofErr w:type="spellEnd"/>
      <w:r w:rsidRPr="00596D14">
        <w:t xml:space="preserve"> </w:t>
      </w:r>
      <w:proofErr w:type="spellStart"/>
      <w:proofErr w:type="gramStart"/>
      <w:r w:rsidRPr="00596D14">
        <w:t>mydevices</w:t>
      </w:r>
      <w:proofErr w:type="spellEnd"/>
      <w:r w:rsidRPr="00596D14">
        <w:t>]#</w:t>
      </w:r>
      <w:proofErr w:type="gramEnd"/>
      <w:r w:rsidRPr="00596D14">
        <w:t xml:space="preserve"> echo 'a 8:17 </w:t>
      </w:r>
      <w:proofErr w:type="spellStart"/>
      <w:r w:rsidRPr="00596D14">
        <w:t>rwm</w:t>
      </w:r>
      <w:proofErr w:type="spellEnd"/>
      <w:r w:rsidRPr="00596D14">
        <w:t>' &gt; /</w:t>
      </w:r>
      <w:proofErr w:type="spellStart"/>
      <w:r w:rsidRPr="00596D14">
        <w:t>cgroup</w:t>
      </w:r>
      <w:proofErr w:type="spellEnd"/>
      <w:r w:rsidRPr="00596D14">
        <w:t>/devices/</w:t>
      </w:r>
      <w:proofErr w:type="spellStart"/>
      <w:r w:rsidRPr="00596D14">
        <w:t>mydevices</w:t>
      </w:r>
      <w:proofErr w:type="spellEnd"/>
      <w:r w:rsidRPr="00596D14">
        <w:t>/</w:t>
      </w:r>
      <w:proofErr w:type="spellStart"/>
      <w:r w:rsidRPr="00596D14">
        <w:t>devices.deny</w:t>
      </w:r>
      <w:proofErr w:type="spellEnd"/>
    </w:p>
    <w:p w14:paraId="16156B65" w14:textId="77777777" w:rsidR="00596D14" w:rsidRDefault="00596D14" w:rsidP="00596D14">
      <w:pPr>
        <w:pStyle w:val="2f5"/>
      </w:pPr>
      <w:r>
        <w:t>[</w:t>
      </w:r>
      <w:proofErr w:type="spellStart"/>
      <w:r>
        <w:t>root@localhost</w:t>
      </w:r>
      <w:proofErr w:type="spellEnd"/>
      <w:r>
        <w:t xml:space="preserve"> </w:t>
      </w:r>
      <w:proofErr w:type="spellStart"/>
      <w:proofErr w:type="gramStart"/>
      <w:r>
        <w:t>mydevices</w:t>
      </w:r>
      <w:proofErr w:type="spellEnd"/>
      <w:r>
        <w:t>]#</w:t>
      </w:r>
      <w:proofErr w:type="gramEnd"/>
      <w:r>
        <w:t xml:space="preserve"> </w:t>
      </w:r>
      <w:proofErr w:type="spellStart"/>
      <w:r>
        <w:t>cgexec</w:t>
      </w:r>
      <w:proofErr w:type="spellEnd"/>
      <w:r>
        <w:t xml:space="preserve"> -g </w:t>
      </w:r>
      <w:proofErr w:type="spellStart"/>
      <w:r>
        <w:t>devices:mydevices</w:t>
      </w:r>
      <w:proofErr w:type="spellEnd"/>
      <w:r>
        <w:t xml:space="preserve"> dd if=/dev/sdb1 of=/home/</w:t>
      </w:r>
      <w:proofErr w:type="spellStart"/>
      <w:r>
        <w:t>temfile</w:t>
      </w:r>
      <w:proofErr w:type="spellEnd"/>
      <w:r>
        <w:t xml:space="preserve"> bs=1 count=12800</w:t>
      </w:r>
    </w:p>
    <w:p w14:paraId="77E273E4" w14:textId="4EC5C2F4" w:rsidR="00596D14" w:rsidRDefault="00596D14" w:rsidP="00596D14">
      <w:pPr>
        <w:pStyle w:val="2f5"/>
      </w:pPr>
      <w:r>
        <w:t>dd: failed to open '/dev/sdb1': Operation not permitted</w:t>
      </w:r>
    </w:p>
    <w:p w14:paraId="4584F76D" w14:textId="28FA4AAB" w:rsidR="00596D14" w:rsidRDefault="00596D14" w:rsidP="00F73C6D">
      <w:pPr>
        <w:pStyle w:val="1f"/>
      </w:pPr>
      <w:r>
        <w:rPr>
          <w:rFonts w:hint="eastAsia"/>
        </w:rPr>
        <w:t>命令行中的</w:t>
      </w:r>
      <w:r>
        <w:rPr>
          <w:rFonts w:hint="eastAsia"/>
        </w:rPr>
        <w:t>8:</w:t>
      </w:r>
      <w:r>
        <w:t>17</w:t>
      </w:r>
      <w:r>
        <w:rPr>
          <w:rFonts w:hint="eastAsia"/>
        </w:rPr>
        <w:t>就是我们上文中得到的设备号，将相关设置写入</w:t>
      </w:r>
      <w:proofErr w:type="spellStart"/>
      <w:r w:rsidRPr="00D62DD6">
        <w:t>devices.deny</w:t>
      </w:r>
      <w:proofErr w:type="spellEnd"/>
      <w:r>
        <w:rPr>
          <w:rFonts w:hint="eastAsia"/>
        </w:rPr>
        <w:t>文件实现拒绝</w:t>
      </w:r>
      <w:r w:rsidR="005E0431">
        <w:t>U</w:t>
      </w:r>
      <w:r>
        <w:rPr>
          <w:rFonts w:hint="eastAsia"/>
        </w:rPr>
        <w:t>盘访问。</w:t>
      </w:r>
      <w:r w:rsidRPr="00596D14">
        <w:t>如果终端显示</w:t>
      </w:r>
      <w:r w:rsidRPr="00596D14">
        <w:t>Operation not permitted</w:t>
      </w:r>
      <w:r w:rsidRPr="00596D14">
        <w:t>。就说明不允许访问</w:t>
      </w:r>
      <w:r w:rsidR="005E0431">
        <w:t>U</w:t>
      </w:r>
      <w:proofErr w:type="gramStart"/>
      <w:r w:rsidRPr="00596D14">
        <w:t>盘设置</w:t>
      </w:r>
      <w:proofErr w:type="gramEnd"/>
      <w:r w:rsidRPr="00596D14">
        <w:t>成功。</w:t>
      </w:r>
    </w:p>
    <w:p w14:paraId="08AB093B" w14:textId="77777777" w:rsidR="0061347E" w:rsidRDefault="0061347E" w:rsidP="00F73C6D">
      <w:pPr>
        <w:pStyle w:val="1f"/>
      </w:pPr>
    </w:p>
    <w:p w14:paraId="49DDAE13" w14:textId="77777777" w:rsidR="00F73C6D" w:rsidRDefault="00F73C6D" w:rsidP="00F73C6D">
      <w:pPr>
        <w:topLinePunct w:val="0"/>
        <w:adjustRightInd/>
        <w:snapToGrid/>
        <w:spacing w:before="0" w:after="0" w:line="240" w:lineRule="auto"/>
        <w:ind w:left="0"/>
        <w:rPr>
          <w:rFonts w:ascii="Huawei Sans" w:eastAsia="方正兰亭黑简体" w:hAnsi="Huawei Sans" w:cs="Huawei Sans"/>
        </w:rPr>
      </w:pPr>
      <w:r>
        <w:rPr>
          <w:rFonts w:ascii="Huawei Sans" w:eastAsia="方正兰亭黑简体" w:hAnsi="Huawei Sans" w:cs="Huawei Sans"/>
        </w:rPr>
        <w:br w:type="page"/>
      </w:r>
    </w:p>
    <w:p w14:paraId="586BEDC3" w14:textId="77777777" w:rsidR="00F73C6D" w:rsidRDefault="00F73C6D" w:rsidP="00D837EB">
      <w:pPr>
        <w:pStyle w:val="1"/>
        <w:numPr>
          <w:ilvl w:val="0"/>
          <w:numId w:val="15"/>
        </w:numPr>
      </w:pPr>
      <w:bookmarkStart w:id="48" w:name="_Toc59480160"/>
      <w:r>
        <w:rPr>
          <w:rFonts w:hint="eastAsia"/>
        </w:rPr>
        <w:lastRenderedPageBreak/>
        <w:t>实验四</w:t>
      </w:r>
      <w:r>
        <w:t xml:space="preserve"> </w:t>
      </w:r>
      <w:r>
        <w:rPr>
          <w:rFonts w:hint="eastAsia"/>
        </w:rPr>
        <w:t>中断和异常管理</w:t>
      </w:r>
      <w:bookmarkEnd w:id="48"/>
    </w:p>
    <w:p w14:paraId="3F8D2A08" w14:textId="77777777" w:rsidR="00F73C6D" w:rsidRDefault="00F73C6D" w:rsidP="00D837EB">
      <w:pPr>
        <w:pStyle w:val="2"/>
        <w:numPr>
          <w:ilvl w:val="1"/>
          <w:numId w:val="15"/>
        </w:numPr>
        <w:rPr>
          <w:lang w:bidi="hi-IN"/>
        </w:rPr>
      </w:pPr>
      <w:bookmarkStart w:id="49" w:name="_Toc59480161"/>
      <w:r>
        <w:rPr>
          <w:rFonts w:hint="eastAsia"/>
          <w:lang w:bidi="hi-IN"/>
        </w:rPr>
        <w:t>实验介绍</w:t>
      </w:r>
      <w:bookmarkEnd w:id="49"/>
    </w:p>
    <w:p w14:paraId="259246BB" w14:textId="77777777" w:rsidR="00F73C6D" w:rsidRDefault="00F73C6D" w:rsidP="00F73C6D">
      <w:pPr>
        <w:pStyle w:val="1f"/>
        <w:ind w:firstLineChars="200" w:firstLine="420"/>
        <w:rPr>
          <w:lang w:bidi="hi-IN"/>
        </w:rPr>
      </w:pPr>
      <w:r>
        <w:rPr>
          <w:rFonts w:hint="eastAsia"/>
          <w:lang w:bidi="hi-IN"/>
        </w:rPr>
        <w:t>本实验通过在使用软中断延迟机制</w:t>
      </w:r>
      <w:proofErr w:type="spellStart"/>
      <w:r>
        <w:rPr>
          <w:lang w:eastAsia="x-none"/>
        </w:rPr>
        <w:t>tasklet</w:t>
      </w:r>
      <w:r>
        <w:rPr>
          <w:rFonts w:hint="eastAsia"/>
          <w:lang w:val="x-none" w:eastAsia="x-none"/>
        </w:rPr>
        <w:t>实现打印</w:t>
      </w:r>
      <w:r>
        <w:rPr>
          <w:lang w:eastAsia="x-none"/>
        </w:rPr>
        <w:t>helloworld</w:t>
      </w:r>
      <w:proofErr w:type="spellEnd"/>
      <w:r>
        <w:rPr>
          <w:rFonts w:hint="eastAsia"/>
          <w:lang w:bidi="hi-IN"/>
        </w:rPr>
        <w:t>，</w:t>
      </w:r>
      <w:r>
        <w:rPr>
          <w:rFonts w:hint="eastAsia"/>
        </w:rPr>
        <w:t>用工作队列实现周期打印</w:t>
      </w:r>
      <w:proofErr w:type="spellStart"/>
      <w:r>
        <w:t>helloworld</w:t>
      </w:r>
      <w:proofErr w:type="spellEnd"/>
      <w:r>
        <w:rPr>
          <w:rFonts w:hint="eastAsia"/>
          <w:lang w:bidi="hi-IN"/>
        </w:rPr>
        <w:t>以及</w:t>
      </w:r>
      <w:r>
        <w:rPr>
          <w:rFonts w:hint="eastAsia"/>
        </w:rPr>
        <w:t>在用户态下捕获终端按键信号</w:t>
      </w:r>
      <w:r>
        <w:rPr>
          <w:rFonts w:hint="eastAsia"/>
          <w:lang w:bidi="hi-IN"/>
        </w:rPr>
        <w:t>等任务操作，让学生们了解并掌握操作系统中的中断和异常管理机制。</w:t>
      </w:r>
    </w:p>
    <w:p w14:paraId="77B034E5" w14:textId="3DE77F2E" w:rsidR="00F73C6D" w:rsidRDefault="00F73C6D" w:rsidP="00D837EB">
      <w:pPr>
        <w:pStyle w:val="3"/>
        <w:numPr>
          <w:ilvl w:val="2"/>
          <w:numId w:val="15"/>
        </w:numPr>
        <w:rPr>
          <w:lang w:bidi="hi-IN"/>
        </w:rPr>
      </w:pPr>
      <w:bookmarkStart w:id="50" w:name="_Toc59480162"/>
      <w:r>
        <w:rPr>
          <w:rFonts w:hint="eastAsia"/>
          <w:lang w:bidi="hi-IN"/>
        </w:rPr>
        <w:t>相关</w:t>
      </w:r>
      <w:r w:rsidR="00213C48">
        <w:rPr>
          <w:rFonts w:hint="eastAsia"/>
          <w:lang w:bidi="hi-IN"/>
        </w:rPr>
        <w:t>知识</w:t>
      </w:r>
      <w:bookmarkEnd w:id="50"/>
    </w:p>
    <w:p w14:paraId="3DEA218A" w14:textId="77777777" w:rsidR="00F73C6D" w:rsidRDefault="00F73C6D" w:rsidP="00F73C6D">
      <w:pPr>
        <w:pStyle w:val="1f"/>
        <w:rPr>
          <w:lang w:bidi="hi-IN"/>
        </w:rPr>
      </w:pPr>
      <w:r>
        <w:rPr>
          <w:lang w:bidi="hi-IN"/>
        </w:rPr>
        <w:t>1</w:t>
      </w:r>
      <w:r>
        <w:rPr>
          <w:rFonts w:hint="eastAsia"/>
          <w:lang w:bidi="hi-IN"/>
        </w:rPr>
        <w:t>、中断</w:t>
      </w:r>
    </w:p>
    <w:p w14:paraId="5A1577C8" w14:textId="77777777" w:rsidR="00F73C6D" w:rsidRDefault="00F73C6D" w:rsidP="00F73C6D">
      <w:pPr>
        <w:pStyle w:val="1f"/>
        <w:ind w:firstLineChars="200" w:firstLine="420"/>
        <w:rPr>
          <w:lang w:bidi="hi-IN"/>
        </w:rPr>
      </w:pPr>
      <w:r>
        <w:rPr>
          <w:rFonts w:hint="eastAsia"/>
          <w:lang w:bidi="hi-IN"/>
        </w:rPr>
        <w:t>在计算机科学中，中断（</w:t>
      </w:r>
      <w:r>
        <w:rPr>
          <w:lang w:bidi="hi-IN"/>
        </w:rPr>
        <w:t>Interrupt</w:t>
      </w:r>
      <w:r>
        <w:rPr>
          <w:rFonts w:hint="eastAsia"/>
          <w:lang w:bidi="hi-IN"/>
        </w:rPr>
        <w:t>）是指处理器接收到来自硬件或软件的信号，提示发生了某个事件，应该被注意，这种情况就称为中断。中断通常分为同步中断（</w:t>
      </w:r>
      <w:r>
        <w:rPr>
          <w:lang w:bidi="hi-IN"/>
        </w:rPr>
        <w:t>synchronous</w:t>
      </w:r>
      <w:r>
        <w:rPr>
          <w:rFonts w:hint="eastAsia"/>
          <w:lang w:bidi="hi-IN"/>
        </w:rPr>
        <w:t>）和异步中断（</w:t>
      </w:r>
      <w:r>
        <w:rPr>
          <w:lang w:bidi="hi-IN"/>
        </w:rPr>
        <w:t>asynchronous</w:t>
      </w:r>
      <w:r>
        <w:rPr>
          <w:rFonts w:hint="eastAsia"/>
          <w:lang w:bidi="hi-IN"/>
        </w:rPr>
        <w:t>）。</w:t>
      </w:r>
    </w:p>
    <w:p w14:paraId="04A12CE5" w14:textId="77777777" w:rsidR="00F73C6D" w:rsidRDefault="00F73C6D" w:rsidP="00F73C6D">
      <w:pPr>
        <w:pStyle w:val="1f"/>
        <w:rPr>
          <w:lang w:bidi="hi-IN"/>
        </w:rPr>
      </w:pPr>
      <w:r>
        <w:rPr>
          <w:rFonts w:hint="eastAsia"/>
          <w:lang w:bidi="hi-IN"/>
        </w:rPr>
        <w:t>同步中断：是当指令执行时，由</w:t>
      </w:r>
      <w:r>
        <w:rPr>
          <w:lang w:bidi="hi-IN"/>
        </w:rPr>
        <w:t>CPU</w:t>
      </w:r>
      <w:r>
        <w:rPr>
          <w:rFonts w:hint="eastAsia"/>
          <w:lang w:bidi="hi-IN"/>
        </w:rPr>
        <w:t>控制单元产生的，只有在一条指令终止执行后</w:t>
      </w:r>
      <w:r>
        <w:rPr>
          <w:lang w:bidi="hi-IN"/>
        </w:rPr>
        <w:t>CPU</w:t>
      </w:r>
      <w:r>
        <w:rPr>
          <w:rFonts w:hint="eastAsia"/>
          <w:lang w:bidi="hi-IN"/>
        </w:rPr>
        <w:t>才会发生中断。</w:t>
      </w:r>
    </w:p>
    <w:p w14:paraId="3643FC9F" w14:textId="77777777" w:rsidR="00F73C6D" w:rsidRDefault="00F73C6D" w:rsidP="00F73C6D">
      <w:pPr>
        <w:pStyle w:val="1f"/>
        <w:rPr>
          <w:lang w:bidi="hi-IN"/>
        </w:rPr>
      </w:pPr>
      <w:r>
        <w:rPr>
          <w:rFonts w:hint="eastAsia"/>
          <w:lang w:bidi="hi-IN"/>
        </w:rPr>
        <w:t>异步中断：是由其他硬件设备依照</w:t>
      </w:r>
      <w:r>
        <w:rPr>
          <w:lang w:bidi="hi-IN"/>
        </w:rPr>
        <w:t>CPU</w:t>
      </w:r>
      <w:r>
        <w:rPr>
          <w:rFonts w:hint="eastAsia"/>
          <w:lang w:bidi="hi-IN"/>
        </w:rPr>
        <w:t>时钟信号随机产生的。</w:t>
      </w:r>
    </w:p>
    <w:p w14:paraId="693F38C6" w14:textId="77777777" w:rsidR="00F73C6D" w:rsidRDefault="00F73C6D" w:rsidP="00F73C6D">
      <w:pPr>
        <w:pStyle w:val="1f"/>
        <w:rPr>
          <w:lang w:bidi="hi-IN"/>
        </w:rPr>
      </w:pPr>
      <w:r>
        <w:rPr>
          <w:lang w:bidi="hi-IN"/>
        </w:rPr>
        <w:t xml:space="preserve">    Intel</w:t>
      </w:r>
      <w:r>
        <w:rPr>
          <w:rFonts w:hint="eastAsia"/>
          <w:lang w:bidi="hi-IN"/>
        </w:rPr>
        <w:t>微处理器手册中，把同步和异步中断分别称为异常（</w:t>
      </w:r>
      <w:r>
        <w:rPr>
          <w:lang w:bidi="hi-IN"/>
        </w:rPr>
        <w:t>exception</w:t>
      </w:r>
      <w:r>
        <w:rPr>
          <w:rFonts w:hint="eastAsia"/>
          <w:lang w:bidi="hi-IN"/>
        </w:rPr>
        <w:t>）和中断（</w:t>
      </w:r>
      <w:r>
        <w:rPr>
          <w:lang w:bidi="hi-IN"/>
        </w:rPr>
        <w:t>interrupt</w:t>
      </w:r>
      <w:r>
        <w:rPr>
          <w:rFonts w:hint="eastAsia"/>
          <w:lang w:bidi="hi-IN"/>
        </w:rPr>
        <w:t>）。</w:t>
      </w:r>
    </w:p>
    <w:p w14:paraId="3971FC0A" w14:textId="77777777" w:rsidR="00F73C6D" w:rsidRDefault="00F73C6D" w:rsidP="00F73C6D">
      <w:pPr>
        <w:pStyle w:val="1f"/>
        <w:rPr>
          <w:lang w:bidi="hi-IN"/>
        </w:rPr>
      </w:pPr>
      <w:r>
        <w:rPr>
          <w:lang w:bidi="hi-IN"/>
        </w:rPr>
        <w:t xml:space="preserve">    </w:t>
      </w:r>
      <w:r>
        <w:rPr>
          <w:rFonts w:hint="eastAsia"/>
          <w:lang w:bidi="hi-IN"/>
        </w:rPr>
        <w:t>中断是由间隔定时器和</w:t>
      </w:r>
      <w:r>
        <w:rPr>
          <w:lang w:bidi="hi-IN"/>
        </w:rPr>
        <w:t>I/O</w:t>
      </w:r>
      <w:r>
        <w:rPr>
          <w:rFonts w:hint="eastAsia"/>
          <w:lang w:bidi="hi-IN"/>
        </w:rPr>
        <w:t>设备产生的，而异常是由程序的错误产生的，或是由内核必须处理的异常条件产生的。</w:t>
      </w:r>
    </w:p>
    <w:p w14:paraId="64DEEBFD" w14:textId="77777777" w:rsidR="00F73C6D" w:rsidRDefault="00F73C6D" w:rsidP="00F73C6D">
      <w:pPr>
        <w:pStyle w:val="1f"/>
        <w:rPr>
          <w:lang w:bidi="hi-IN"/>
        </w:rPr>
      </w:pPr>
      <w:r>
        <w:rPr>
          <w:lang w:bidi="hi-IN"/>
        </w:rPr>
        <w:t>2</w:t>
      </w:r>
      <w:r>
        <w:rPr>
          <w:rFonts w:hint="eastAsia"/>
          <w:lang w:bidi="hi-IN"/>
        </w:rPr>
        <w:t>、中断的作用</w:t>
      </w:r>
    </w:p>
    <w:p w14:paraId="57103960" w14:textId="77777777" w:rsidR="00F73C6D" w:rsidRDefault="00F73C6D" w:rsidP="00F73C6D">
      <w:pPr>
        <w:pStyle w:val="1f"/>
        <w:ind w:firstLineChars="200" w:firstLine="420"/>
        <w:rPr>
          <w:lang w:bidi="hi-IN"/>
        </w:rPr>
      </w:pPr>
      <w:r>
        <w:rPr>
          <w:rFonts w:hint="eastAsia"/>
          <w:lang w:bidi="hi-IN"/>
        </w:rPr>
        <w:t>每个中断或者异常都对应着它的中断或者异常处理程序，中断或异常处理程序不是一个进程，而是一个内核控制路径，代表中断发生时正在运行的进程执行。中断处理是内核执行的最敏感的任务之一，必须满足以下约束：</w:t>
      </w:r>
    </w:p>
    <w:p w14:paraId="24760A5E" w14:textId="77777777" w:rsidR="00F73C6D" w:rsidRDefault="00F73C6D" w:rsidP="00F73C6D">
      <w:pPr>
        <w:pStyle w:val="1f"/>
        <w:rPr>
          <w:lang w:bidi="hi-IN"/>
        </w:rPr>
      </w:pPr>
      <w:r>
        <w:rPr>
          <w:lang w:bidi="hi-IN"/>
        </w:rPr>
        <w:t>1)</w:t>
      </w:r>
      <w:r>
        <w:rPr>
          <w:lang w:bidi="hi-IN"/>
        </w:rPr>
        <w:tab/>
      </w:r>
      <w:r>
        <w:rPr>
          <w:rFonts w:hint="eastAsia"/>
          <w:lang w:bidi="hi-IN"/>
        </w:rPr>
        <w:t>内核相应中断后的操作分两部分：关键的紧急的部分，内核立即执行；其余的推迟随后执行。</w:t>
      </w:r>
    </w:p>
    <w:p w14:paraId="5F78809A" w14:textId="77777777" w:rsidR="00F73C6D" w:rsidRDefault="00F73C6D" w:rsidP="00F73C6D">
      <w:pPr>
        <w:pStyle w:val="1f"/>
        <w:rPr>
          <w:lang w:bidi="hi-IN"/>
        </w:rPr>
      </w:pPr>
      <w:r>
        <w:rPr>
          <w:lang w:bidi="hi-IN"/>
        </w:rPr>
        <w:t>2)</w:t>
      </w:r>
      <w:r>
        <w:rPr>
          <w:lang w:bidi="hi-IN"/>
        </w:rPr>
        <w:tab/>
      </w:r>
      <w:r>
        <w:rPr>
          <w:rFonts w:hint="eastAsia"/>
          <w:lang w:bidi="hi-IN"/>
        </w:rPr>
        <w:t>中断程序必须使内核控制路径能以嵌套的方式执行，当最后一个内核控制路径终止时，内核必须能恢复被中断进程的执行，或者如果中断信号已经导致了重新调度，内核能切换到另外的进程。</w:t>
      </w:r>
    </w:p>
    <w:p w14:paraId="2CEA8696" w14:textId="77777777" w:rsidR="00F73C6D" w:rsidRDefault="00F73C6D" w:rsidP="00F73C6D">
      <w:pPr>
        <w:pStyle w:val="1f"/>
        <w:rPr>
          <w:lang w:bidi="hi-IN"/>
        </w:rPr>
      </w:pPr>
      <w:r>
        <w:rPr>
          <w:lang w:bidi="hi-IN"/>
        </w:rPr>
        <w:lastRenderedPageBreak/>
        <w:t>3)</w:t>
      </w:r>
      <w:r>
        <w:rPr>
          <w:lang w:bidi="hi-IN"/>
        </w:rPr>
        <w:tab/>
      </w:r>
      <w:r>
        <w:rPr>
          <w:rFonts w:hint="eastAsia"/>
          <w:lang w:bidi="hi-IN"/>
        </w:rPr>
        <w:t>尽管中断可以嵌套，但在临界区中，中断必须禁止。但内核必须尽可能限制这样的临界区，大部分时间应该以开中断的方式运行。</w:t>
      </w:r>
    </w:p>
    <w:p w14:paraId="3C39FEE3" w14:textId="77777777" w:rsidR="00F73C6D" w:rsidRDefault="00F73C6D" w:rsidP="00F73C6D">
      <w:pPr>
        <w:pStyle w:val="1f"/>
        <w:rPr>
          <w:lang w:bidi="hi-IN"/>
        </w:rPr>
      </w:pPr>
      <w:r>
        <w:rPr>
          <w:lang w:bidi="hi-IN"/>
        </w:rPr>
        <w:t>3</w:t>
      </w:r>
      <w:r>
        <w:rPr>
          <w:rFonts w:hint="eastAsia"/>
          <w:lang w:bidi="hi-IN"/>
        </w:rPr>
        <w:t>、中断请求（</w:t>
      </w:r>
      <w:r>
        <w:rPr>
          <w:lang w:bidi="hi-IN"/>
        </w:rPr>
        <w:t>Interrupt Request</w:t>
      </w:r>
      <w:r>
        <w:rPr>
          <w:rFonts w:hint="eastAsia"/>
          <w:lang w:bidi="hi-IN"/>
        </w:rPr>
        <w:t>，</w:t>
      </w:r>
      <w:r>
        <w:rPr>
          <w:lang w:bidi="hi-IN"/>
        </w:rPr>
        <w:t>IRQ</w:t>
      </w:r>
      <w:r>
        <w:rPr>
          <w:rFonts w:hint="eastAsia"/>
          <w:lang w:bidi="hi-IN"/>
        </w:rPr>
        <w:t>）</w:t>
      </w:r>
    </w:p>
    <w:p w14:paraId="17F40E81" w14:textId="77777777" w:rsidR="00F73C6D" w:rsidRDefault="00F73C6D" w:rsidP="00F73C6D">
      <w:pPr>
        <w:pStyle w:val="1f"/>
        <w:rPr>
          <w:lang w:bidi="hi-IN"/>
        </w:rPr>
      </w:pPr>
      <w:r>
        <w:rPr>
          <w:lang w:bidi="hi-IN"/>
        </w:rPr>
        <w:t xml:space="preserve">    IRQ</w:t>
      </w:r>
      <w:r>
        <w:rPr>
          <w:rFonts w:hint="eastAsia"/>
          <w:lang w:bidi="hi-IN"/>
        </w:rPr>
        <w:t>（</w:t>
      </w:r>
      <w:r>
        <w:rPr>
          <w:lang w:bidi="hi-IN"/>
        </w:rPr>
        <w:t>Interrupt Request</w:t>
      </w:r>
      <w:r>
        <w:rPr>
          <w:rFonts w:hint="eastAsia"/>
          <w:lang w:bidi="hi-IN"/>
        </w:rPr>
        <w:t>）的作用就是在我们所用的电脑中，执行硬件中断请求的动作，用来停止其相关硬件的工作状态。比如我们要打印一份文件，在打印结束时就需要由系统对打印机提出相应的中断请求，来以此结束这个打印的操作。</w:t>
      </w:r>
      <w:r>
        <w:rPr>
          <w:lang w:bidi="hi-IN"/>
        </w:rPr>
        <w:t>IRQ</w:t>
      </w:r>
      <w:r>
        <w:rPr>
          <w:rFonts w:hint="eastAsia"/>
          <w:lang w:bidi="hi-IN"/>
        </w:rPr>
        <w:t>具有以下特点：</w:t>
      </w:r>
    </w:p>
    <w:p w14:paraId="08DD1BA5" w14:textId="77777777" w:rsidR="00F73C6D" w:rsidRDefault="00F73C6D" w:rsidP="00F73C6D">
      <w:pPr>
        <w:pStyle w:val="1f"/>
        <w:rPr>
          <w:lang w:bidi="hi-IN"/>
        </w:rPr>
      </w:pPr>
      <w:r>
        <w:rPr>
          <w:lang w:bidi="hi-IN"/>
        </w:rPr>
        <w:t>1)</w:t>
      </w:r>
      <w:r>
        <w:rPr>
          <w:lang w:bidi="hi-IN"/>
        </w:rPr>
        <w:tab/>
      </w:r>
      <w:r>
        <w:rPr>
          <w:rFonts w:hint="eastAsia"/>
          <w:lang w:bidi="hi-IN"/>
        </w:rPr>
        <w:t>硬件设备控制器通过</w:t>
      </w:r>
      <w:r>
        <w:rPr>
          <w:lang w:bidi="hi-IN"/>
        </w:rPr>
        <w:t>IRQ</w:t>
      </w:r>
      <w:r>
        <w:rPr>
          <w:rFonts w:hint="eastAsia"/>
          <w:lang w:bidi="hi-IN"/>
        </w:rPr>
        <w:t>线向</w:t>
      </w:r>
      <w:r>
        <w:rPr>
          <w:lang w:bidi="hi-IN"/>
        </w:rPr>
        <w:t>CPU</w:t>
      </w:r>
      <w:r>
        <w:rPr>
          <w:rFonts w:hint="eastAsia"/>
          <w:lang w:bidi="hi-IN"/>
        </w:rPr>
        <w:t>发出中断，可以通过禁用某条</w:t>
      </w:r>
      <w:r>
        <w:rPr>
          <w:lang w:bidi="hi-IN"/>
        </w:rPr>
        <w:t>IRQ</w:t>
      </w:r>
      <w:r>
        <w:rPr>
          <w:rFonts w:hint="eastAsia"/>
          <w:lang w:bidi="hi-IN"/>
        </w:rPr>
        <w:t>线来屏蔽中断。</w:t>
      </w:r>
    </w:p>
    <w:p w14:paraId="257A45EF" w14:textId="77777777" w:rsidR="00F73C6D" w:rsidRDefault="00F73C6D" w:rsidP="00F73C6D">
      <w:pPr>
        <w:pStyle w:val="1f"/>
        <w:rPr>
          <w:lang w:bidi="hi-IN"/>
        </w:rPr>
      </w:pPr>
      <w:r>
        <w:rPr>
          <w:lang w:bidi="hi-IN"/>
        </w:rPr>
        <w:t>2)</w:t>
      </w:r>
      <w:r>
        <w:rPr>
          <w:lang w:bidi="hi-IN"/>
        </w:rPr>
        <w:tab/>
      </w:r>
      <w:r>
        <w:rPr>
          <w:rFonts w:hint="eastAsia"/>
          <w:lang w:bidi="hi-IN"/>
        </w:rPr>
        <w:t>被禁止的中断不会丢失，激活</w:t>
      </w:r>
      <w:r>
        <w:rPr>
          <w:lang w:bidi="hi-IN"/>
        </w:rPr>
        <w:t>IRQ</w:t>
      </w:r>
      <w:r>
        <w:rPr>
          <w:rFonts w:hint="eastAsia"/>
          <w:lang w:bidi="hi-IN"/>
        </w:rPr>
        <w:t>后，中断还会被发到</w:t>
      </w:r>
      <w:r>
        <w:rPr>
          <w:lang w:bidi="hi-IN"/>
        </w:rPr>
        <w:t>CPU</w:t>
      </w:r>
    </w:p>
    <w:p w14:paraId="5ED9B61E" w14:textId="77777777" w:rsidR="00F73C6D" w:rsidRDefault="00F73C6D" w:rsidP="00F73C6D">
      <w:pPr>
        <w:pStyle w:val="1f"/>
        <w:rPr>
          <w:lang w:bidi="hi-IN"/>
        </w:rPr>
      </w:pPr>
      <w:r>
        <w:rPr>
          <w:lang w:bidi="hi-IN"/>
        </w:rPr>
        <w:t>3)</w:t>
      </w:r>
      <w:r>
        <w:rPr>
          <w:lang w:bidi="hi-IN"/>
        </w:rPr>
        <w:tab/>
      </w:r>
      <w:r>
        <w:rPr>
          <w:rFonts w:hint="eastAsia"/>
          <w:lang w:bidi="hi-IN"/>
        </w:rPr>
        <w:t>激活</w:t>
      </w:r>
      <w:r>
        <w:rPr>
          <w:lang w:bidi="hi-IN"/>
        </w:rPr>
        <w:t>/</w:t>
      </w:r>
      <w:r>
        <w:rPr>
          <w:rFonts w:hint="eastAsia"/>
          <w:lang w:bidi="hi-IN"/>
        </w:rPr>
        <w:t>禁止</w:t>
      </w:r>
      <w:r>
        <w:rPr>
          <w:lang w:bidi="hi-IN"/>
        </w:rPr>
        <w:t>IRQ</w:t>
      </w:r>
      <w:r>
        <w:rPr>
          <w:rFonts w:hint="eastAsia"/>
          <w:lang w:bidi="hi-IN"/>
        </w:rPr>
        <w:t>线</w:t>
      </w:r>
      <w:r>
        <w:rPr>
          <w:lang w:bidi="hi-IN"/>
        </w:rPr>
        <w:t xml:space="preserve"> </w:t>
      </w:r>
      <w:r>
        <w:rPr>
          <w:rFonts w:hint="eastAsia"/>
          <w:lang w:bidi="hi-IN"/>
        </w:rPr>
        <w:t>！</w:t>
      </w:r>
      <w:r>
        <w:rPr>
          <w:lang w:bidi="hi-IN"/>
        </w:rPr>
        <w:t xml:space="preserve">= </w:t>
      </w:r>
      <w:r>
        <w:rPr>
          <w:rFonts w:hint="eastAsia"/>
          <w:lang w:bidi="hi-IN"/>
        </w:rPr>
        <w:t>可屏蔽中断的全局屏蔽</w:t>
      </w:r>
      <w:r>
        <w:rPr>
          <w:lang w:bidi="hi-IN"/>
        </w:rPr>
        <w:t>/</w:t>
      </w:r>
      <w:r>
        <w:rPr>
          <w:rFonts w:hint="eastAsia"/>
          <w:lang w:bidi="hi-IN"/>
        </w:rPr>
        <w:t>非屏蔽</w:t>
      </w:r>
    </w:p>
    <w:p w14:paraId="612C8400" w14:textId="77777777" w:rsidR="00F73C6D" w:rsidRDefault="00F73C6D" w:rsidP="00F73C6D">
      <w:pPr>
        <w:pStyle w:val="1f"/>
      </w:pPr>
      <w:r>
        <w:t>4</w:t>
      </w:r>
      <w:r>
        <w:rPr>
          <w:rFonts w:hint="eastAsia"/>
        </w:rPr>
        <w:t>、中断的上半部和下半部</w:t>
      </w:r>
    </w:p>
    <w:p w14:paraId="03D0CB72" w14:textId="77777777" w:rsidR="00F73C6D" w:rsidRDefault="00F73C6D" w:rsidP="00F73C6D">
      <w:pPr>
        <w:pStyle w:val="1f"/>
      </w:pPr>
      <w:r>
        <w:t xml:space="preserve">    </w:t>
      </w:r>
      <w:r>
        <w:rPr>
          <w:rFonts w:hint="eastAsia"/>
        </w:rPr>
        <w:t>中断服务程序一般都是在中断请求关闭的条件下执行的，以避免嵌套而使中断控制复杂化。但是，中断是一个随机事件，它随时会到来，如果关中断的时间太长，</w:t>
      </w:r>
      <w:r>
        <w:t>CPU</w:t>
      </w:r>
      <w:r>
        <w:rPr>
          <w:rFonts w:hint="eastAsia"/>
        </w:rPr>
        <w:t>就不能及时响应其他的中断请求，从而造成中断的丢失。因此，</w:t>
      </w:r>
      <w:r>
        <w:t>Linux</w:t>
      </w:r>
      <w:r>
        <w:rPr>
          <w:rFonts w:hint="eastAsia"/>
        </w:rPr>
        <w:t>内核的目标就是尽可能快的处理完中断请求，尽其所能把更多的处理向后推迟。例如，假设一个数据块已经达到了网线，当中断控制器接受到这个中断请求信号时，</w:t>
      </w:r>
      <w:r>
        <w:t>Linux</w:t>
      </w:r>
      <w:r>
        <w:rPr>
          <w:rFonts w:hint="eastAsia"/>
        </w:rPr>
        <w:t>内核只是简单地标志数据到来了，然后让处理器恢复到它以前运行的状态，其余的处理稍后再进行（如把数据移入一个缓冲区，接受数据的进程就可以在缓冲区找到数据）。因此，内核把中断处理分为两部分：上半部（</w:t>
      </w:r>
      <w:proofErr w:type="spellStart"/>
      <w:r>
        <w:t>tophalf</w:t>
      </w:r>
      <w:proofErr w:type="spellEnd"/>
      <w:r>
        <w:rPr>
          <w:rFonts w:hint="eastAsia"/>
        </w:rPr>
        <w:t>）和下半部（</w:t>
      </w:r>
      <w:proofErr w:type="spellStart"/>
      <w:r>
        <w:t>bottomhalf</w:t>
      </w:r>
      <w:proofErr w:type="spellEnd"/>
      <w:r>
        <w:rPr>
          <w:rFonts w:hint="eastAsia"/>
        </w:rPr>
        <w:t>），上半部（就是中断服务程序）内核立即执行，而下半部（就是一些内核函数）留着稍后处理，</w:t>
      </w:r>
    </w:p>
    <w:p w14:paraId="7C1986EA" w14:textId="77777777" w:rsidR="00F73C6D" w:rsidRDefault="00F73C6D" w:rsidP="00F73C6D">
      <w:pPr>
        <w:pStyle w:val="1f"/>
        <w:ind w:firstLineChars="200" w:firstLine="420"/>
      </w:pPr>
      <w:r>
        <w:rPr>
          <w:rFonts w:hint="eastAsia"/>
        </w:rPr>
        <w:t>首先，一个快速的</w:t>
      </w:r>
      <w:r>
        <w:t>“</w:t>
      </w:r>
      <w:r>
        <w:rPr>
          <w:rFonts w:hint="eastAsia"/>
        </w:rPr>
        <w:t>上半部</w:t>
      </w:r>
      <w:r>
        <w:t>”</w:t>
      </w:r>
      <w:r>
        <w:rPr>
          <w:rFonts w:hint="eastAsia"/>
        </w:rPr>
        <w:t>来处理硬件发出的请求，它必须在一个新的中断产生之前终止。通常，除了在设备和一些内存缓冲区（如果你的设备用到了</w:t>
      </w:r>
      <w:r>
        <w:t>DMA</w:t>
      </w:r>
      <w:r>
        <w:rPr>
          <w:rFonts w:hint="eastAsia"/>
        </w:rPr>
        <w:t>，就不止这些）之间移动或传送数据，确定硬件是否处于健全的状态之外，这一部分做的工作很少。</w:t>
      </w:r>
    </w:p>
    <w:p w14:paraId="7A59A92E" w14:textId="77777777" w:rsidR="00F73C6D" w:rsidRDefault="00F73C6D" w:rsidP="00F73C6D">
      <w:pPr>
        <w:pStyle w:val="1f"/>
        <w:ind w:firstLineChars="200" w:firstLine="420"/>
      </w:pPr>
      <w:r>
        <w:rPr>
          <w:rFonts w:hint="eastAsia"/>
        </w:rPr>
        <w:t>下半部运行时是允许中断请求的，而上半部运行时是关中断的，这是二者之间的主要区别。但是，内核到底</w:t>
      </w:r>
      <w:proofErr w:type="gramStart"/>
      <w:r>
        <w:rPr>
          <w:rFonts w:hint="eastAsia"/>
        </w:rPr>
        <w:t>什时候</w:t>
      </w:r>
      <w:proofErr w:type="gramEnd"/>
      <w:r>
        <w:rPr>
          <w:rFonts w:hint="eastAsia"/>
        </w:rPr>
        <w:t>执行下半部，以何种方式组织下半部？这就是我们要讨论的下半部实现机制，这种机制在内核的演变过程中不断得到改进，在以前的内核中，这个机制叫做</w:t>
      </w:r>
      <w:proofErr w:type="spellStart"/>
      <w:r>
        <w:t>bottomhalf</w:t>
      </w:r>
      <w:proofErr w:type="spellEnd"/>
      <w:r>
        <w:rPr>
          <w:rFonts w:hint="eastAsia"/>
        </w:rPr>
        <w:t>（简称</w:t>
      </w:r>
      <w:proofErr w:type="spellStart"/>
      <w:r>
        <w:t>bh</w:t>
      </w:r>
      <w:proofErr w:type="spellEnd"/>
      <w:r>
        <w:rPr>
          <w:rFonts w:hint="eastAsia"/>
        </w:rPr>
        <w:t>），在</w:t>
      </w:r>
      <w:r>
        <w:t>2.4</w:t>
      </w:r>
      <w:r>
        <w:rPr>
          <w:rFonts w:hint="eastAsia"/>
        </w:rPr>
        <w:t>以后的版本中有了新的发展和改进，改进的目标使下半部可以在多处理机上并行执行，并有助于驱动程序的开发者进行驱动程序的开发。</w:t>
      </w:r>
    </w:p>
    <w:p w14:paraId="5CBC3262" w14:textId="4B46769A" w:rsidR="00F73C6D" w:rsidRDefault="00F73C6D" w:rsidP="00D837EB">
      <w:pPr>
        <w:pStyle w:val="3"/>
        <w:numPr>
          <w:ilvl w:val="2"/>
          <w:numId w:val="15"/>
        </w:numPr>
      </w:pPr>
      <w:bookmarkStart w:id="51" w:name="_Toc59480163"/>
      <w:r>
        <w:rPr>
          <w:rFonts w:hint="eastAsia"/>
        </w:rPr>
        <w:t>任务描述</w:t>
      </w:r>
      <w:bookmarkEnd w:id="51"/>
    </w:p>
    <w:p w14:paraId="3AE5D05D" w14:textId="77777777" w:rsidR="00F73C6D" w:rsidRDefault="00F73C6D" w:rsidP="00D837EB">
      <w:pPr>
        <w:pStyle w:val="4a"/>
        <w:numPr>
          <w:ilvl w:val="0"/>
          <w:numId w:val="18"/>
        </w:numPr>
        <w:ind w:left="1446"/>
        <w:rPr>
          <w:lang w:val="zh-CN"/>
        </w:rPr>
      </w:pPr>
      <w:r>
        <w:rPr>
          <w:rFonts w:hint="eastAsia"/>
        </w:rPr>
        <w:t>编写内核模块，使用</w:t>
      </w:r>
      <w:proofErr w:type="spellStart"/>
      <w:r>
        <w:t>tasklet</w:t>
      </w:r>
      <w:proofErr w:type="spellEnd"/>
      <w:r>
        <w:rPr>
          <w:rFonts w:hint="eastAsia"/>
        </w:rPr>
        <w:t>实现打印</w:t>
      </w:r>
      <w:proofErr w:type="spellStart"/>
      <w:r>
        <w:t>helloworld</w:t>
      </w:r>
      <w:proofErr w:type="spellEnd"/>
      <w:r>
        <w:rPr>
          <w:rFonts w:hint="eastAsia"/>
        </w:rPr>
        <w:t>。</w:t>
      </w:r>
    </w:p>
    <w:p w14:paraId="1D7755CE" w14:textId="77777777" w:rsidR="00F73C6D" w:rsidRDefault="00F73C6D" w:rsidP="00D837EB">
      <w:pPr>
        <w:pStyle w:val="4a"/>
        <w:numPr>
          <w:ilvl w:val="0"/>
          <w:numId w:val="18"/>
        </w:numPr>
        <w:ind w:left="1446"/>
        <w:rPr>
          <w:lang w:val="zh-CN"/>
        </w:rPr>
      </w:pPr>
      <w:r>
        <w:rPr>
          <w:rFonts w:hint="eastAsia"/>
          <w:lang w:val="zh-CN"/>
        </w:rPr>
        <w:t>编写一个内核模块程序，用工作队列实现周期打印</w:t>
      </w:r>
      <w:r>
        <w:rPr>
          <w:lang w:val="zh-CN"/>
        </w:rPr>
        <w:t>helloworld</w:t>
      </w:r>
      <w:r>
        <w:rPr>
          <w:rFonts w:hint="eastAsia"/>
          <w:lang w:val="zh-CN"/>
        </w:rPr>
        <w:t>。</w:t>
      </w:r>
    </w:p>
    <w:p w14:paraId="06238765" w14:textId="77777777" w:rsidR="00F73C6D" w:rsidRDefault="00F73C6D" w:rsidP="00D837EB">
      <w:pPr>
        <w:pStyle w:val="4a"/>
        <w:numPr>
          <w:ilvl w:val="0"/>
          <w:numId w:val="18"/>
        </w:numPr>
        <w:ind w:left="1446"/>
        <w:rPr>
          <w:lang w:val="zh-CN"/>
        </w:rPr>
      </w:pPr>
      <w:r>
        <w:rPr>
          <w:rFonts w:hint="eastAsia"/>
          <w:lang w:val="zh-CN"/>
        </w:rPr>
        <w:t>在用户态编写一个信号捕获程序，捕获终端按键信号（包括</w:t>
      </w:r>
      <w:r>
        <w:rPr>
          <w:lang w:val="zh-CN"/>
        </w:rPr>
        <w:t>ctrl+c</w:t>
      </w:r>
      <w:r>
        <w:rPr>
          <w:rFonts w:hint="eastAsia"/>
          <w:lang w:val="zh-CN"/>
        </w:rPr>
        <w:t>、</w:t>
      </w:r>
      <w:r>
        <w:rPr>
          <w:lang w:val="zh-CN"/>
        </w:rPr>
        <w:t>ctrl+z</w:t>
      </w:r>
      <w:r>
        <w:rPr>
          <w:rFonts w:hint="eastAsia"/>
          <w:lang w:val="zh-CN"/>
        </w:rPr>
        <w:t>、</w:t>
      </w:r>
      <w:r>
        <w:rPr>
          <w:lang w:val="zh-CN"/>
        </w:rPr>
        <w:t>ctrl+\</w:t>
      </w:r>
      <w:r>
        <w:rPr>
          <w:rFonts w:hint="eastAsia"/>
          <w:lang w:val="zh-CN"/>
        </w:rPr>
        <w:t>）。</w:t>
      </w:r>
    </w:p>
    <w:p w14:paraId="1C0DF314" w14:textId="77777777" w:rsidR="00F73C6D" w:rsidRDefault="00F73C6D" w:rsidP="00D837EB">
      <w:pPr>
        <w:pStyle w:val="2"/>
        <w:numPr>
          <w:ilvl w:val="1"/>
          <w:numId w:val="15"/>
        </w:numPr>
      </w:pPr>
      <w:bookmarkStart w:id="52" w:name="_Toc59480164"/>
      <w:r>
        <w:rPr>
          <w:rFonts w:hint="eastAsia"/>
          <w:lang w:eastAsia="zh-CN"/>
        </w:rPr>
        <w:lastRenderedPageBreak/>
        <w:t>实验目的</w:t>
      </w:r>
      <w:bookmarkEnd w:id="52"/>
    </w:p>
    <w:p w14:paraId="5E330162" w14:textId="77777777" w:rsidR="00F73C6D" w:rsidRDefault="00F73C6D" w:rsidP="00D837EB">
      <w:pPr>
        <w:pStyle w:val="4a"/>
        <w:numPr>
          <w:ilvl w:val="0"/>
          <w:numId w:val="18"/>
        </w:numPr>
        <w:ind w:left="1446"/>
      </w:pPr>
      <w:r>
        <w:rPr>
          <w:rFonts w:hint="eastAsia"/>
        </w:rPr>
        <w:t>正确编写满足功能的源文件，正确编译。</w:t>
      </w:r>
    </w:p>
    <w:p w14:paraId="65C8F281" w14:textId="77777777" w:rsidR="00F73C6D" w:rsidRDefault="00F73C6D" w:rsidP="00D837EB">
      <w:pPr>
        <w:pStyle w:val="4a"/>
        <w:numPr>
          <w:ilvl w:val="0"/>
          <w:numId w:val="18"/>
        </w:numPr>
        <w:ind w:left="1446"/>
      </w:pPr>
      <w:r>
        <w:rPr>
          <w:rFonts w:hint="eastAsia"/>
        </w:rPr>
        <w:t>正常加载、卸载内核模块；且内核模块功能满足任务所述。</w:t>
      </w:r>
    </w:p>
    <w:p w14:paraId="690C19E6" w14:textId="77777777" w:rsidR="00F73C6D" w:rsidRDefault="00F73C6D" w:rsidP="00D837EB">
      <w:pPr>
        <w:pStyle w:val="4a"/>
        <w:numPr>
          <w:ilvl w:val="0"/>
          <w:numId w:val="18"/>
        </w:numPr>
        <w:ind w:left="1446"/>
      </w:pPr>
      <w:r>
        <w:rPr>
          <w:rFonts w:hint="eastAsia"/>
        </w:rPr>
        <w:t>了解操作系统的中断与异常管理。</w:t>
      </w:r>
    </w:p>
    <w:p w14:paraId="104A80FF" w14:textId="77777777" w:rsidR="00F73C6D" w:rsidRDefault="00F73C6D" w:rsidP="00D837EB">
      <w:pPr>
        <w:pStyle w:val="2"/>
        <w:numPr>
          <w:ilvl w:val="1"/>
          <w:numId w:val="15"/>
        </w:numPr>
        <w:rPr>
          <w:lang w:eastAsia="zh-CN"/>
        </w:rPr>
      </w:pPr>
      <w:bookmarkStart w:id="53" w:name="_Toc59480165"/>
      <w:r>
        <w:rPr>
          <w:rFonts w:hint="eastAsia"/>
          <w:lang w:eastAsia="zh-CN"/>
        </w:rPr>
        <w:t>实验任务</w:t>
      </w:r>
      <w:bookmarkEnd w:id="53"/>
    </w:p>
    <w:p w14:paraId="15437475" w14:textId="77777777" w:rsidR="00F73C6D" w:rsidRDefault="00F73C6D" w:rsidP="00D837EB">
      <w:pPr>
        <w:pStyle w:val="3"/>
        <w:numPr>
          <w:ilvl w:val="2"/>
          <w:numId w:val="15"/>
        </w:numPr>
        <w:rPr>
          <w:lang w:bidi="hi-IN"/>
        </w:rPr>
      </w:pPr>
      <w:bookmarkStart w:id="54" w:name="_Toc59480166"/>
      <w:r>
        <w:rPr>
          <w:rFonts w:hint="eastAsia"/>
        </w:rPr>
        <w:t>使用</w:t>
      </w:r>
      <w:r>
        <w:t>tasklet</w:t>
      </w:r>
      <w:r>
        <w:rPr>
          <w:rFonts w:hint="eastAsia"/>
        </w:rPr>
        <w:t>实现打印</w:t>
      </w:r>
      <w:r>
        <w:t>helloworld</w:t>
      </w:r>
      <w:bookmarkEnd w:id="54"/>
    </w:p>
    <w:p w14:paraId="57D75A5C" w14:textId="77777777" w:rsidR="00F73C6D" w:rsidRDefault="00F73C6D" w:rsidP="00D837EB">
      <w:pPr>
        <w:pStyle w:val="4"/>
        <w:numPr>
          <w:ilvl w:val="3"/>
          <w:numId w:val="15"/>
        </w:numPr>
        <w:rPr>
          <w:rFonts w:hint="default"/>
        </w:rPr>
      </w:pPr>
      <w:r>
        <w:t>相关知识</w:t>
      </w:r>
    </w:p>
    <w:p w14:paraId="7BB25B8D" w14:textId="77777777" w:rsidR="00F73C6D" w:rsidRDefault="00F73C6D" w:rsidP="00F73C6D">
      <w:pPr>
        <w:pStyle w:val="1f"/>
      </w:pPr>
      <w:proofErr w:type="spellStart"/>
      <w:r>
        <w:t>tasklet</w:t>
      </w:r>
      <w:proofErr w:type="spellEnd"/>
    </w:p>
    <w:p w14:paraId="046F3227" w14:textId="77777777" w:rsidR="00F73C6D" w:rsidRDefault="00F73C6D" w:rsidP="00F73C6D">
      <w:pPr>
        <w:pStyle w:val="1f"/>
        <w:ind w:firstLineChars="200" w:firstLine="420"/>
      </w:pPr>
      <w:proofErr w:type="spellStart"/>
      <w:r>
        <w:t>tasklet</w:t>
      </w:r>
      <w:proofErr w:type="spellEnd"/>
      <w:r>
        <w:rPr>
          <w:rFonts w:hint="eastAsia"/>
        </w:rPr>
        <w:t>是</w:t>
      </w:r>
      <w:r>
        <w:t>Linux</w:t>
      </w:r>
      <w:r>
        <w:rPr>
          <w:rFonts w:hint="eastAsia"/>
        </w:rPr>
        <w:t>中断处理机制中的软中断延迟机制。引入</w:t>
      </w:r>
      <w:proofErr w:type="spellStart"/>
      <w:r>
        <w:t>tasklet</w:t>
      </w:r>
      <w:proofErr w:type="spellEnd"/>
      <w:r>
        <w:rPr>
          <w:rFonts w:hint="eastAsia"/>
        </w:rPr>
        <w:t>，最主要的是考虑支持</w:t>
      </w:r>
      <w:r>
        <w:t>SMP</w:t>
      </w:r>
      <w:r>
        <w:rPr>
          <w:rFonts w:hint="eastAsia"/>
        </w:rPr>
        <w:t>（多处理，</w:t>
      </w:r>
      <w:r>
        <w:t>Symmetrical Multi-Processing</w:t>
      </w:r>
      <w:r>
        <w:rPr>
          <w:rFonts w:hint="eastAsia"/>
        </w:rPr>
        <w:t>），提高</w:t>
      </w:r>
      <w:r>
        <w:t>SMP</w:t>
      </w:r>
      <w:r>
        <w:rPr>
          <w:rFonts w:hint="eastAsia"/>
        </w:rPr>
        <w:t>多个</w:t>
      </w:r>
      <w:r>
        <w:t>CPU</w:t>
      </w:r>
      <w:r>
        <w:rPr>
          <w:rFonts w:hint="eastAsia"/>
        </w:rPr>
        <w:t>的利用率；不同的</w:t>
      </w:r>
      <w:proofErr w:type="spellStart"/>
      <w:r>
        <w:t>tasklet</w:t>
      </w:r>
      <w:proofErr w:type="spellEnd"/>
      <w:r>
        <w:rPr>
          <w:rFonts w:hint="eastAsia"/>
        </w:rPr>
        <w:t>可以在不同的</w:t>
      </w:r>
      <w:proofErr w:type="spellStart"/>
      <w:r>
        <w:t>cpu</w:t>
      </w:r>
      <w:proofErr w:type="spellEnd"/>
      <w:r>
        <w:rPr>
          <w:rFonts w:hint="eastAsia"/>
        </w:rPr>
        <w:t>上运行。</w:t>
      </w:r>
      <w:proofErr w:type="spellStart"/>
      <w:r>
        <w:t>tasklet</w:t>
      </w:r>
      <w:proofErr w:type="spellEnd"/>
      <w:r>
        <w:rPr>
          <w:rFonts w:hint="eastAsia"/>
        </w:rPr>
        <w:t>可以理解为</w:t>
      </w:r>
      <w:proofErr w:type="spellStart"/>
      <w:r>
        <w:t>softirq</w:t>
      </w:r>
      <w:proofErr w:type="spellEnd"/>
      <w:r>
        <w:rPr>
          <w:rFonts w:hint="eastAsia"/>
        </w:rPr>
        <w:t>（软中断）的派生，所以它的调度时机和软中断一样。对于内核中需要延迟执行的多数任务都可以用</w:t>
      </w:r>
      <w:proofErr w:type="spellStart"/>
      <w:r>
        <w:t>tasklet</w:t>
      </w:r>
      <w:proofErr w:type="spellEnd"/>
      <w:r>
        <w:rPr>
          <w:rFonts w:hint="eastAsia"/>
        </w:rPr>
        <w:t>来完成，由于同类</w:t>
      </w:r>
      <w:proofErr w:type="spellStart"/>
      <w:r>
        <w:t>tasklet</w:t>
      </w:r>
      <w:proofErr w:type="spellEnd"/>
      <w:r>
        <w:rPr>
          <w:rFonts w:hint="eastAsia"/>
        </w:rPr>
        <w:t>本身已经进行了同步保护，所以使用</w:t>
      </w:r>
      <w:proofErr w:type="spellStart"/>
      <w:r>
        <w:t>tasklet</w:t>
      </w:r>
      <w:proofErr w:type="spellEnd"/>
      <w:r>
        <w:rPr>
          <w:rFonts w:hint="eastAsia"/>
        </w:rPr>
        <w:t>比软中断要简单的多，</w:t>
      </w:r>
      <w:proofErr w:type="spellStart"/>
      <w:r>
        <w:t>tasklet</w:t>
      </w:r>
      <w:proofErr w:type="spellEnd"/>
      <w:r>
        <w:rPr>
          <w:rFonts w:hint="eastAsia"/>
        </w:rPr>
        <w:t>不需要考虑</w:t>
      </w:r>
      <w:r>
        <w:t>SMP</w:t>
      </w:r>
      <w:r>
        <w:rPr>
          <w:rFonts w:hint="eastAsia"/>
        </w:rPr>
        <w:t>下的并行问题，而又比</w:t>
      </w:r>
      <w:proofErr w:type="spellStart"/>
      <w:r>
        <w:t>workqueues</w:t>
      </w:r>
      <w:proofErr w:type="spellEnd"/>
      <w:r>
        <w:rPr>
          <w:rFonts w:hint="eastAsia"/>
        </w:rPr>
        <w:t>有着更好的性能。</w:t>
      </w:r>
      <w:proofErr w:type="spellStart"/>
      <w:r>
        <w:t>tasklet</w:t>
      </w:r>
      <w:proofErr w:type="spellEnd"/>
      <w:r>
        <w:rPr>
          <w:rFonts w:hint="eastAsia"/>
        </w:rPr>
        <w:t>通常作为中断下半部来使用，它在性能和易用性之间有着很好的平衡。</w:t>
      </w:r>
    </w:p>
    <w:p w14:paraId="38E3B472" w14:textId="77777777" w:rsidR="00F73C6D" w:rsidRDefault="00F73C6D" w:rsidP="00F73C6D">
      <w:pPr>
        <w:pStyle w:val="1f"/>
      </w:pPr>
      <w:r>
        <w:t>1</w:t>
      </w:r>
      <w:r>
        <w:rPr>
          <w:rFonts w:hint="eastAsia"/>
        </w:rPr>
        <w:t>、定义</w:t>
      </w:r>
    </w:p>
    <w:p w14:paraId="128E4EB0" w14:textId="77777777" w:rsidR="00F73C6D" w:rsidRDefault="00F73C6D" w:rsidP="00F73C6D">
      <w:pPr>
        <w:pStyle w:val="1f"/>
        <w:ind w:firstLineChars="200" w:firstLine="420"/>
      </w:pPr>
      <w:proofErr w:type="spellStart"/>
      <w:r>
        <w:t>tasklet</w:t>
      </w:r>
      <w:proofErr w:type="spellEnd"/>
      <w:r>
        <w:rPr>
          <w:rFonts w:hint="eastAsia"/>
        </w:rPr>
        <w:t>由</w:t>
      </w:r>
      <w:proofErr w:type="spellStart"/>
      <w:r>
        <w:t>tasklet_struct</w:t>
      </w:r>
      <w:proofErr w:type="spellEnd"/>
      <w:r>
        <w:rPr>
          <w:rFonts w:hint="eastAsia"/>
        </w:rPr>
        <w:t>结构体来表示，定义在头文件</w:t>
      </w:r>
      <w:r>
        <w:t>&lt;</w:t>
      </w:r>
      <w:proofErr w:type="spellStart"/>
      <w:r>
        <w:t>linux</w:t>
      </w:r>
      <w:proofErr w:type="spellEnd"/>
      <w:r>
        <w:t>/</w:t>
      </w:r>
      <w:proofErr w:type="spellStart"/>
      <w:r>
        <w:t>interrupt.h</w:t>
      </w:r>
      <w:proofErr w:type="spellEnd"/>
      <w:r>
        <w:t>&gt;</w:t>
      </w:r>
      <w:r>
        <w:rPr>
          <w:rFonts w:hint="eastAsia"/>
        </w:rPr>
        <w:t>中。在使用</w:t>
      </w:r>
      <w:proofErr w:type="spellStart"/>
      <w:r>
        <w:t>tasklet</w:t>
      </w:r>
      <w:proofErr w:type="spellEnd"/>
      <w:r>
        <w:rPr>
          <w:rFonts w:hint="eastAsia"/>
        </w:rPr>
        <w:t>前，必须首先创建一个</w:t>
      </w:r>
      <w:proofErr w:type="spellStart"/>
      <w:r>
        <w:t>tasklet_struct</w:t>
      </w:r>
      <w:proofErr w:type="spellEnd"/>
      <w:r>
        <w:rPr>
          <w:rFonts w:hint="eastAsia"/>
        </w:rPr>
        <w:t>类型的变量。</w:t>
      </w:r>
      <w:proofErr w:type="spellStart"/>
      <w:r>
        <w:t>tasklet</w:t>
      </w:r>
      <w:proofErr w:type="spellEnd"/>
      <w:r>
        <w:rPr>
          <w:rFonts w:hint="eastAsia"/>
        </w:rPr>
        <w:t>的结构体中包含处理函数的函数指针</w:t>
      </w:r>
      <w:proofErr w:type="spellStart"/>
      <w:r>
        <w:t>func</w:t>
      </w:r>
      <w:proofErr w:type="spellEnd"/>
      <w:r>
        <w:rPr>
          <w:rFonts w:hint="eastAsia"/>
        </w:rPr>
        <w:t>，它指向的是这样的一个函数：</w:t>
      </w:r>
    </w:p>
    <w:p w14:paraId="786D5E2C" w14:textId="77777777" w:rsidR="00F73C6D" w:rsidRDefault="00F73C6D" w:rsidP="00F73C6D">
      <w:pPr>
        <w:pStyle w:val="2f5"/>
      </w:pPr>
      <w:r>
        <w:t xml:space="preserve">void </w:t>
      </w:r>
      <w:proofErr w:type="spellStart"/>
      <w:r>
        <w:t>tasklet_</w:t>
      </w:r>
      <w:proofErr w:type="gramStart"/>
      <w:r>
        <w:t>handler</w:t>
      </w:r>
      <w:proofErr w:type="spellEnd"/>
      <w:r>
        <w:t>(</w:t>
      </w:r>
      <w:proofErr w:type="gramEnd"/>
      <w:r>
        <w:t>unsigned long data);</w:t>
      </w:r>
    </w:p>
    <w:p w14:paraId="16C2AC95" w14:textId="77777777" w:rsidR="00F73C6D" w:rsidRDefault="00F73C6D" w:rsidP="00F73C6D">
      <w:pPr>
        <w:pStyle w:val="1f"/>
      </w:pPr>
      <w:r>
        <w:rPr>
          <w:rFonts w:hint="eastAsia"/>
        </w:rPr>
        <w:t>如同上半部分的中断处理程序一样，这个函数需要我们自己来实现。</w:t>
      </w:r>
    </w:p>
    <w:p w14:paraId="45638780" w14:textId="77777777" w:rsidR="00F73C6D" w:rsidRDefault="00F73C6D" w:rsidP="00F73C6D">
      <w:pPr>
        <w:pStyle w:val="1f"/>
      </w:pPr>
      <w:r>
        <w:t>2</w:t>
      </w:r>
      <w:r>
        <w:rPr>
          <w:rFonts w:hint="eastAsia"/>
        </w:rPr>
        <w:t>、</w:t>
      </w:r>
      <w:proofErr w:type="spellStart"/>
      <w:r>
        <w:t>tasklet</w:t>
      </w:r>
      <w:proofErr w:type="spellEnd"/>
      <w:r>
        <w:rPr>
          <w:rFonts w:hint="eastAsia"/>
        </w:rPr>
        <w:t>常用接口</w:t>
      </w:r>
    </w:p>
    <w:p w14:paraId="16521C42" w14:textId="77777777" w:rsidR="00F73C6D" w:rsidRDefault="00F73C6D" w:rsidP="00F73C6D">
      <w:pPr>
        <w:pStyle w:val="1f"/>
        <w:ind w:firstLineChars="200" w:firstLine="420"/>
      </w:pPr>
      <w:r>
        <w:rPr>
          <w:rFonts w:hint="eastAsia"/>
        </w:rPr>
        <w:t>创建好之后，我们还要通过如下的方法对</w:t>
      </w:r>
      <w:proofErr w:type="spellStart"/>
      <w:r>
        <w:t>tasklet</w:t>
      </w:r>
      <w:proofErr w:type="spellEnd"/>
      <w:r>
        <w:rPr>
          <w:rFonts w:hint="eastAsia"/>
        </w:rPr>
        <w:t>进行初始化与调度：</w:t>
      </w:r>
    </w:p>
    <w:p w14:paraId="6712D2E3" w14:textId="77777777" w:rsidR="00F73C6D" w:rsidRDefault="00F73C6D" w:rsidP="00F73C6D">
      <w:pPr>
        <w:pStyle w:val="2f5"/>
      </w:pPr>
      <w:r>
        <w:t xml:space="preserve">void </w:t>
      </w:r>
      <w:proofErr w:type="spellStart"/>
      <w:r>
        <w:t>tasklet_init</w:t>
      </w:r>
      <w:proofErr w:type="spellEnd"/>
      <w:r>
        <w:t xml:space="preserve">(struct </w:t>
      </w:r>
      <w:proofErr w:type="spellStart"/>
      <w:r>
        <w:t>tasklet_struct</w:t>
      </w:r>
      <w:proofErr w:type="spellEnd"/>
      <w:r>
        <w:t xml:space="preserve"> *t, void (*</w:t>
      </w:r>
      <w:proofErr w:type="spellStart"/>
      <w:r>
        <w:t>func</w:t>
      </w:r>
      <w:proofErr w:type="spellEnd"/>
      <w:r>
        <w:t xml:space="preserve">)(unsigned long), unsigned long data); </w:t>
      </w:r>
      <w:r>
        <w:br/>
        <w:t xml:space="preserve">/* </w:t>
      </w:r>
      <w:r>
        <w:rPr>
          <w:rFonts w:hint="eastAsia"/>
        </w:rPr>
        <w:t>初始化</w:t>
      </w:r>
      <w:proofErr w:type="spellStart"/>
      <w:r>
        <w:t>tasklet</w:t>
      </w:r>
      <w:proofErr w:type="spellEnd"/>
      <w:r>
        <w:rPr>
          <w:rFonts w:hint="eastAsia"/>
        </w:rPr>
        <w:t>，</w:t>
      </w:r>
      <w:proofErr w:type="spellStart"/>
      <w:r>
        <w:t>func</w:t>
      </w:r>
      <w:proofErr w:type="spellEnd"/>
      <w:r>
        <w:rPr>
          <w:rFonts w:hint="eastAsia"/>
        </w:rPr>
        <w:t>指向要执行的函数，</w:t>
      </w:r>
      <w:r>
        <w:t>data</w:t>
      </w:r>
      <w:r>
        <w:rPr>
          <w:rFonts w:hint="eastAsia"/>
        </w:rPr>
        <w:t>为传递给函数</w:t>
      </w:r>
      <w:proofErr w:type="spellStart"/>
      <w:r>
        <w:t>func</w:t>
      </w:r>
      <w:proofErr w:type="spellEnd"/>
      <w:r>
        <w:rPr>
          <w:rFonts w:hint="eastAsia"/>
        </w:rPr>
        <w:t>的参数</w:t>
      </w:r>
      <w:r>
        <w:t xml:space="preserve"> */</w:t>
      </w:r>
    </w:p>
    <w:p w14:paraId="5831302C" w14:textId="77777777" w:rsidR="00F73C6D" w:rsidRDefault="00F73C6D" w:rsidP="00F73C6D">
      <w:pPr>
        <w:pStyle w:val="2f5"/>
      </w:pPr>
      <w:proofErr w:type="spellStart"/>
      <w:r>
        <w:t>tasklet_schedule</w:t>
      </w:r>
      <w:proofErr w:type="spellEnd"/>
      <w:r>
        <w:t>(&amp;</w:t>
      </w:r>
      <w:proofErr w:type="spellStart"/>
      <w:r>
        <w:t>my_tasklet</w:t>
      </w:r>
      <w:proofErr w:type="spellEnd"/>
      <w:r>
        <w:t>)               /*</w:t>
      </w:r>
      <w:r>
        <w:rPr>
          <w:rFonts w:hint="eastAsia"/>
        </w:rPr>
        <w:t>调度执行指定的</w:t>
      </w:r>
      <w:proofErr w:type="spellStart"/>
      <w:r>
        <w:t>tasklet</w:t>
      </w:r>
      <w:proofErr w:type="spellEnd"/>
      <w:r>
        <w:t>*/</w:t>
      </w:r>
    </w:p>
    <w:p w14:paraId="7211DC6D" w14:textId="77777777" w:rsidR="00F73C6D" w:rsidRDefault="00F73C6D" w:rsidP="00F73C6D">
      <w:pPr>
        <w:pStyle w:val="2f5"/>
      </w:pPr>
      <w:r>
        <w:t xml:space="preserve">void </w:t>
      </w:r>
      <w:proofErr w:type="spellStart"/>
      <w:r>
        <w:t>tasklet_kill</w:t>
      </w:r>
      <w:proofErr w:type="spellEnd"/>
      <w:r>
        <w:t xml:space="preserve">(struct </w:t>
      </w:r>
      <w:proofErr w:type="spellStart"/>
      <w:r>
        <w:t>tasklet_struct</w:t>
      </w:r>
      <w:proofErr w:type="spellEnd"/>
      <w:r>
        <w:t xml:space="preserve"> *t)        /*</w:t>
      </w:r>
      <w:r>
        <w:rPr>
          <w:rFonts w:hint="eastAsia"/>
        </w:rPr>
        <w:t>移除指定</w:t>
      </w:r>
      <w:proofErr w:type="spellStart"/>
      <w:r>
        <w:t>tasklet</w:t>
      </w:r>
      <w:proofErr w:type="spellEnd"/>
      <w:r>
        <w:t>*/</w:t>
      </w:r>
    </w:p>
    <w:p w14:paraId="324236A3" w14:textId="77777777" w:rsidR="00F73C6D" w:rsidRDefault="00F73C6D" w:rsidP="00F73C6D">
      <w:pPr>
        <w:pStyle w:val="2f5"/>
      </w:pPr>
      <w:r>
        <w:t xml:space="preserve">void </w:t>
      </w:r>
      <w:proofErr w:type="spellStart"/>
      <w:r>
        <w:t>tasklet_disable</w:t>
      </w:r>
      <w:proofErr w:type="spellEnd"/>
      <w:r>
        <w:t xml:space="preserve">(struct </w:t>
      </w:r>
      <w:proofErr w:type="spellStart"/>
      <w:r>
        <w:t>tasklet_struct</w:t>
      </w:r>
      <w:proofErr w:type="spellEnd"/>
      <w:r>
        <w:t xml:space="preserve"> *t)     /*</w:t>
      </w:r>
      <w:r>
        <w:rPr>
          <w:rFonts w:hint="eastAsia"/>
        </w:rPr>
        <w:t>禁用指定</w:t>
      </w:r>
      <w:proofErr w:type="spellStart"/>
      <w:r>
        <w:t>tasklet</w:t>
      </w:r>
      <w:proofErr w:type="spellEnd"/>
      <w:r>
        <w:t>*/</w:t>
      </w:r>
    </w:p>
    <w:p w14:paraId="3136DA91" w14:textId="77777777" w:rsidR="00F73C6D" w:rsidRDefault="00F73C6D" w:rsidP="00F73C6D">
      <w:pPr>
        <w:pStyle w:val="2f5"/>
      </w:pPr>
      <w:r>
        <w:t xml:space="preserve">void </w:t>
      </w:r>
      <w:proofErr w:type="spellStart"/>
      <w:r>
        <w:t>tasklet_enable</w:t>
      </w:r>
      <w:proofErr w:type="spellEnd"/>
      <w:r>
        <w:t xml:space="preserve">(struct </w:t>
      </w:r>
      <w:proofErr w:type="spellStart"/>
      <w:r>
        <w:t>tasklet_struct</w:t>
      </w:r>
      <w:proofErr w:type="spellEnd"/>
      <w:r>
        <w:t xml:space="preserve"> *t)     /*</w:t>
      </w:r>
      <w:r>
        <w:rPr>
          <w:rFonts w:hint="eastAsia"/>
        </w:rPr>
        <w:t>启用先前被禁用的</w:t>
      </w:r>
      <w:proofErr w:type="spellStart"/>
      <w:r>
        <w:t>tasklet</w:t>
      </w:r>
      <w:proofErr w:type="spellEnd"/>
      <w:r>
        <w:t>*/</w:t>
      </w:r>
    </w:p>
    <w:p w14:paraId="206BADDE" w14:textId="77777777" w:rsidR="00F73C6D" w:rsidRDefault="00F73C6D" w:rsidP="00D837EB">
      <w:pPr>
        <w:pStyle w:val="4"/>
        <w:numPr>
          <w:ilvl w:val="3"/>
          <w:numId w:val="15"/>
        </w:numPr>
        <w:rPr>
          <w:rFonts w:hint="default"/>
        </w:rPr>
      </w:pPr>
      <w:r>
        <w:lastRenderedPageBreak/>
        <w:t>实验步骤</w:t>
      </w:r>
    </w:p>
    <w:p w14:paraId="5DF9D22C" w14:textId="77777777" w:rsidR="00F73C6D" w:rsidRDefault="00F73C6D" w:rsidP="00D837EB">
      <w:pPr>
        <w:pStyle w:val="30"/>
        <w:numPr>
          <w:ilvl w:val="5"/>
          <w:numId w:val="15"/>
        </w:numPr>
        <w:tabs>
          <w:tab w:val="num" w:pos="1418"/>
        </w:tabs>
        <w:ind w:left="1620" w:right="200" w:hanging="425"/>
        <w:rPr>
          <w:rFonts w:cs="Huawei Sans"/>
          <w:lang w:bidi="hi-IN"/>
        </w:rPr>
      </w:pPr>
      <w:r>
        <w:rPr>
          <w:rFonts w:hint="eastAsia"/>
        </w:rPr>
        <w:t>正确编写满足功能的源文件，包括</w:t>
      </w:r>
      <w:r>
        <w:rPr>
          <w:lang w:eastAsia="x-none"/>
        </w:rPr>
        <w:t>.c</w:t>
      </w:r>
      <w:proofErr w:type="spellStart"/>
      <w:r>
        <w:rPr>
          <w:rFonts w:hint="eastAsia"/>
          <w:lang w:val="x-none" w:eastAsia="x-none"/>
        </w:rPr>
        <w:t>源文件</w:t>
      </w:r>
      <w:r>
        <w:rPr>
          <w:rFonts w:hint="eastAsia"/>
        </w:rPr>
        <w:t>和</w:t>
      </w:r>
      <w:r>
        <w:rPr>
          <w:lang w:eastAsia="x-none"/>
        </w:rPr>
        <w:t>Makefile</w:t>
      </w:r>
      <w:r>
        <w:rPr>
          <w:rFonts w:hint="eastAsia"/>
          <w:lang w:val="x-none" w:eastAsia="x-none"/>
        </w:rPr>
        <w:t>文件</w:t>
      </w:r>
      <w:r>
        <w:rPr>
          <w:rFonts w:hint="eastAsia"/>
        </w:rPr>
        <w:t>。在这里我们的示例源文件存放在</w:t>
      </w:r>
      <w:r>
        <w:t>tasks_k</w:t>
      </w:r>
      <w:proofErr w:type="spellEnd"/>
      <w:r>
        <w:t>/4/task1</w:t>
      </w:r>
      <w:r>
        <w:rPr>
          <w:rFonts w:hint="eastAsia"/>
        </w:rPr>
        <w:t>目录下。</w:t>
      </w:r>
    </w:p>
    <w:p w14:paraId="5400C87C" w14:textId="322439EC" w:rsidR="00F73C6D" w:rsidRDefault="00F73C6D" w:rsidP="00F73C6D">
      <w:pPr>
        <w:pStyle w:val="2f5"/>
      </w:pPr>
      <w:r>
        <w:t>[</w:t>
      </w:r>
      <w:proofErr w:type="spellStart"/>
      <w:r>
        <w:t>root@localhost</w:t>
      </w:r>
      <w:proofErr w:type="spellEnd"/>
      <w:r>
        <w:t xml:space="preserve"> </w:t>
      </w:r>
      <w:proofErr w:type="gramStart"/>
      <w:r>
        <w:t>~]#</w:t>
      </w:r>
      <w:proofErr w:type="gramEnd"/>
      <w:r>
        <w:t xml:space="preserve"> </w:t>
      </w:r>
      <w:r>
        <w:rPr>
          <w:b/>
        </w:rPr>
        <w:t xml:space="preserve">cd </w:t>
      </w:r>
      <w:proofErr w:type="spellStart"/>
      <w:r>
        <w:rPr>
          <w:b/>
        </w:rPr>
        <w:t>tasks_k</w:t>
      </w:r>
      <w:proofErr w:type="spellEnd"/>
      <w:r>
        <w:rPr>
          <w:b/>
        </w:rPr>
        <w:t>/4/task1</w:t>
      </w:r>
    </w:p>
    <w:p w14:paraId="3D182978"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r>
        <w:rPr>
          <w:b/>
        </w:rPr>
        <w:t>ls</w:t>
      </w:r>
    </w:p>
    <w:p w14:paraId="62FBB410" w14:textId="77777777" w:rsidR="00F73C6D" w:rsidRDefault="00F73C6D" w:rsidP="00F73C6D">
      <w:pPr>
        <w:pStyle w:val="2f5"/>
      </w:pPr>
      <w:proofErr w:type="spellStart"/>
      <w:proofErr w:type="gramStart"/>
      <w:r>
        <w:t>Makefile</w:t>
      </w:r>
      <w:proofErr w:type="spellEnd"/>
      <w:r>
        <w:t xml:space="preserve">  </w:t>
      </w:r>
      <w:proofErr w:type="spellStart"/>
      <w:r>
        <w:t>tasklet</w:t>
      </w:r>
      <w:proofErr w:type="gramEnd"/>
      <w:r>
        <w:t>_intertupt.c</w:t>
      </w:r>
      <w:proofErr w:type="spellEnd"/>
    </w:p>
    <w:p w14:paraId="6D37B0FC" w14:textId="77777777" w:rsidR="00F73C6D" w:rsidRDefault="00F73C6D" w:rsidP="00D837EB">
      <w:pPr>
        <w:pStyle w:val="30"/>
        <w:numPr>
          <w:ilvl w:val="5"/>
          <w:numId w:val="15"/>
        </w:numPr>
        <w:tabs>
          <w:tab w:val="num" w:pos="1418"/>
        </w:tabs>
        <w:ind w:left="1620" w:right="200" w:hanging="425"/>
      </w:pPr>
      <w:r>
        <w:rPr>
          <w:rFonts w:hint="eastAsia"/>
        </w:rPr>
        <w:t>编译源文件</w:t>
      </w:r>
    </w:p>
    <w:p w14:paraId="0C8DB853" w14:textId="77777777" w:rsidR="00F73C6D" w:rsidRDefault="00F73C6D" w:rsidP="00F73C6D">
      <w:pPr>
        <w:pStyle w:val="2f5"/>
        <w:rPr>
          <w:b/>
        </w:rPr>
      </w:pPr>
      <w:r>
        <w:t>[</w:t>
      </w:r>
      <w:proofErr w:type="spellStart"/>
      <w:r>
        <w:t>root@localhost</w:t>
      </w:r>
      <w:proofErr w:type="spellEnd"/>
      <w:r>
        <w:t xml:space="preserve"> task</w:t>
      </w:r>
      <w:proofErr w:type="gramStart"/>
      <w:r>
        <w:t>1]#</w:t>
      </w:r>
      <w:proofErr w:type="gramEnd"/>
      <w:r>
        <w:t xml:space="preserve"> </w:t>
      </w:r>
      <w:r>
        <w:rPr>
          <w:b/>
        </w:rPr>
        <w:t>make</w:t>
      </w:r>
    </w:p>
    <w:p w14:paraId="33E4F689" w14:textId="77777777" w:rsidR="00F73C6D" w:rsidRDefault="00F73C6D" w:rsidP="00F73C6D">
      <w:pPr>
        <w:pStyle w:val="2f5"/>
      </w:pPr>
      <w:r>
        <w:t>make -C /root/kernel M=/root/</w:t>
      </w:r>
      <w:proofErr w:type="spellStart"/>
      <w:r>
        <w:t>tasks_k</w:t>
      </w:r>
      <w:proofErr w:type="spellEnd"/>
      <w:r>
        <w:t>/4/task1 modules</w:t>
      </w:r>
    </w:p>
    <w:p w14:paraId="71D2A9F4" w14:textId="77777777" w:rsidR="00F73C6D" w:rsidRDefault="00F73C6D" w:rsidP="00F73C6D">
      <w:pPr>
        <w:pStyle w:val="2f5"/>
      </w:pPr>
      <w:proofErr w:type="gramStart"/>
      <w:r>
        <w:t>make[</w:t>
      </w:r>
      <w:proofErr w:type="gramEnd"/>
      <w:r>
        <w:t>1]: Entering directory '/root/kernel'</w:t>
      </w:r>
    </w:p>
    <w:p w14:paraId="39CEDAB8" w14:textId="77777777" w:rsidR="00F73C6D" w:rsidRDefault="00F73C6D" w:rsidP="00F73C6D">
      <w:pPr>
        <w:pStyle w:val="2f5"/>
      </w:pPr>
      <w:r>
        <w:t xml:space="preserve">  CC [M</w:t>
      </w:r>
      <w:proofErr w:type="gramStart"/>
      <w:r>
        <w:t>]  /</w:t>
      </w:r>
      <w:proofErr w:type="gramEnd"/>
      <w:r>
        <w:t>root/</w:t>
      </w:r>
      <w:proofErr w:type="spellStart"/>
      <w:r>
        <w:t>tasks_k</w:t>
      </w:r>
      <w:proofErr w:type="spellEnd"/>
      <w:r>
        <w:t>/4/task1/</w:t>
      </w:r>
      <w:proofErr w:type="spellStart"/>
      <w:r>
        <w:t>tasklet_intertupt.o</w:t>
      </w:r>
      <w:proofErr w:type="spellEnd"/>
    </w:p>
    <w:p w14:paraId="4FA9A008" w14:textId="77777777" w:rsidR="00F73C6D" w:rsidRDefault="00F73C6D" w:rsidP="00F73C6D">
      <w:pPr>
        <w:pStyle w:val="2f5"/>
      </w:pPr>
      <w:r>
        <w:t xml:space="preserve">  Building modules, stage 2.</w:t>
      </w:r>
    </w:p>
    <w:p w14:paraId="396D2EEB" w14:textId="77777777" w:rsidR="00F73C6D" w:rsidRDefault="00F73C6D" w:rsidP="00F73C6D">
      <w:pPr>
        <w:pStyle w:val="2f5"/>
      </w:pPr>
      <w:r>
        <w:t xml:space="preserve">  MODPOST 1 modules</w:t>
      </w:r>
    </w:p>
    <w:p w14:paraId="2CADC94F" w14:textId="77777777" w:rsidR="00F73C6D" w:rsidRDefault="00F73C6D" w:rsidP="00F73C6D">
      <w:pPr>
        <w:pStyle w:val="2f5"/>
      </w:pPr>
      <w:r>
        <w:t xml:space="preserve">  CC      /root/</w:t>
      </w:r>
      <w:proofErr w:type="spellStart"/>
      <w:r>
        <w:t>tasks_k</w:t>
      </w:r>
      <w:proofErr w:type="spellEnd"/>
      <w:r>
        <w:t>/4/task1/</w:t>
      </w:r>
      <w:proofErr w:type="spellStart"/>
      <w:r>
        <w:t>tasklet_intertupt.mod.o</w:t>
      </w:r>
      <w:proofErr w:type="spellEnd"/>
    </w:p>
    <w:p w14:paraId="2210B0AC" w14:textId="77777777" w:rsidR="00F73C6D" w:rsidRDefault="00F73C6D" w:rsidP="00F73C6D">
      <w:pPr>
        <w:pStyle w:val="2f5"/>
      </w:pPr>
      <w:r>
        <w:t xml:space="preserve">  LD [M</w:t>
      </w:r>
      <w:proofErr w:type="gramStart"/>
      <w:r>
        <w:t>]  /</w:t>
      </w:r>
      <w:proofErr w:type="gramEnd"/>
      <w:r>
        <w:t>root/</w:t>
      </w:r>
      <w:proofErr w:type="spellStart"/>
      <w:r>
        <w:t>tasks_k</w:t>
      </w:r>
      <w:proofErr w:type="spellEnd"/>
      <w:r>
        <w:t>/4/task1/</w:t>
      </w:r>
      <w:proofErr w:type="spellStart"/>
      <w:r>
        <w:t>tasklet_intertupt.ko</w:t>
      </w:r>
      <w:proofErr w:type="spellEnd"/>
    </w:p>
    <w:p w14:paraId="75566935" w14:textId="77777777" w:rsidR="00F73C6D" w:rsidRDefault="00F73C6D" w:rsidP="00F73C6D">
      <w:pPr>
        <w:pStyle w:val="2f5"/>
      </w:pPr>
      <w:proofErr w:type="gramStart"/>
      <w:r>
        <w:t>make[</w:t>
      </w:r>
      <w:proofErr w:type="gramEnd"/>
      <w:r>
        <w:t>1]: Leaving directory '/root/kernel'</w:t>
      </w:r>
    </w:p>
    <w:p w14:paraId="0F0F1556" w14:textId="77777777" w:rsidR="00F73C6D" w:rsidRDefault="00F73C6D" w:rsidP="00F73C6D">
      <w:pPr>
        <w:pStyle w:val="2f5"/>
      </w:pPr>
      <w:r>
        <w:t>[</w:t>
      </w:r>
      <w:proofErr w:type="spellStart"/>
      <w:r>
        <w:t>root@localhost</w:t>
      </w:r>
      <w:proofErr w:type="spellEnd"/>
      <w:r>
        <w:t xml:space="preserve"> task</w:t>
      </w:r>
      <w:proofErr w:type="gramStart"/>
      <w:r>
        <w:t>1]#</w:t>
      </w:r>
      <w:proofErr w:type="gramEnd"/>
      <w:r>
        <w:rPr>
          <w:b/>
        </w:rPr>
        <w:t xml:space="preserve"> ls</w:t>
      </w:r>
    </w:p>
    <w:p w14:paraId="50B23A1D" w14:textId="77777777" w:rsidR="00F73C6D" w:rsidRDefault="00F73C6D" w:rsidP="00F73C6D">
      <w:pPr>
        <w:pStyle w:val="2f5"/>
      </w:pPr>
      <w:proofErr w:type="spellStart"/>
      <w:r>
        <w:t>Makefile</w:t>
      </w:r>
      <w:proofErr w:type="spellEnd"/>
      <w:r>
        <w:t xml:space="preserve">       </w:t>
      </w:r>
      <w:proofErr w:type="spellStart"/>
      <w:r>
        <w:t>Module.symvers</w:t>
      </w:r>
      <w:proofErr w:type="spellEnd"/>
      <w:r>
        <w:t xml:space="preserve">       </w:t>
      </w:r>
      <w:proofErr w:type="spellStart"/>
      <w:r>
        <w:t>tasklet_</w:t>
      </w:r>
      <w:proofErr w:type="gramStart"/>
      <w:r>
        <w:t>intertupt.ko</w:t>
      </w:r>
      <w:proofErr w:type="spellEnd"/>
      <w:proofErr w:type="gramEnd"/>
      <w:r>
        <w:t xml:space="preserve">     </w:t>
      </w:r>
      <w:proofErr w:type="spellStart"/>
      <w:r>
        <w:t>tasklet_intertupt.mod.o</w:t>
      </w:r>
      <w:proofErr w:type="spellEnd"/>
    </w:p>
    <w:p w14:paraId="606C5B60" w14:textId="77777777" w:rsidR="00F73C6D" w:rsidRDefault="00F73C6D" w:rsidP="00F73C6D">
      <w:pPr>
        <w:pStyle w:val="2f5"/>
      </w:pPr>
      <w:proofErr w:type="spellStart"/>
      <w:proofErr w:type="gramStart"/>
      <w:r>
        <w:t>modules.order</w:t>
      </w:r>
      <w:proofErr w:type="spellEnd"/>
      <w:proofErr w:type="gramEnd"/>
      <w:r>
        <w:t xml:space="preserve">  </w:t>
      </w:r>
      <w:proofErr w:type="spellStart"/>
      <w:r>
        <w:t>tasklet_intertupt.c</w:t>
      </w:r>
      <w:proofErr w:type="spellEnd"/>
      <w:r>
        <w:t xml:space="preserve">  </w:t>
      </w:r>
      <w:proofErr w:type="spellStart"/>
      <w:r>
        <w:t>tasklet_intertupt.mod.c</w:t>
      </w:r>
      <w:proofErr w:type="spellEnd"/>
      <w:r>
        <w:t xml:space="preserve">  </w:t>
      </w:r>
      <w:proofErr w:type="spellStart"/>
      <w:r>
        <w:t>tasklet_intertupt.o</w:t>
      </w:r>
      <w:proofErr w:type="spellEnd"/>
    </w:p>
    <w:p w14:paraId="37FA60D8" w14:textId="77777777" w:rsidR="00F73C6D" w:rsidRDefault="00F73C6D" w:rsidP="00D837EB">
      <w:pPr>
        <w:pStyle w:val="30"/>
        <w:numPr>
          <w:ilvl w:val="5"/>
          <w:numId w:val="15"/>
        </w:numPr>
        <w:tabs>
          <w:tab w:val="num" w:pos="1418"/>
        </w:tabs>
        <w:ind w:left="1620" w:right="200" w:hanging="425"/>
      </w:pPr>
      <w:r>
        <w:rPr>
          <w:rFonts w:hint="eastAsia"/>
        </w:rPr>
        <w:t>加载编译完成的内核模块，并查看加载结果。</w:t>
      </w:r>
    </w:p>
    <w:p w14:paraId="1B6218AF"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proofErr w:type="spellStart"/>
      <w:r>
        <w:rPr>
          <w:b/>
        </w:rPr>
        <w:t>insmod</w:t>
      </w:r>
      <w:proofErr w:type="spellEnd"/>
      <w:r>
        <w:rPr>
          <w:b/>
        </w:rPr>
        <w:t xml:space="preserve"> </w:t>
      </w:r>
      <w:proofErr w:type="spellStart"/>
      <w:r>
        <w:rPr>
          <w:b/>
        </w:rPr>
        <w:t>tasklet_intertupt.ko</w:t>
      </w:r>
      <w:proofErr w:type="spellEnd"/>
    </w:p>
    <w:p w14:paraId="1D59BFBA"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proofErr w:type="spellStart"/>
      <w:r>
        <w:rPr>
          <w:b/>
        </w:rPr>
        <w:t>dmesg</w:t>
      </w:r>
      <w:proofErr w:type="spellEnd"/>
      <w:r>
        <w:rPr>
          <w:b/>
        </w:rPr>
        <w:t xml:space="preserve"> | tail -n2</w:t>
      </w:r>
    </w:p>
    <w:p w14:paraId="53000E41" w14:textId="77777777" w:rsidR="00EE3368" w:rsidRDefault="00EE3368" w:rsidP="00EE3368">
      <w:pPr>
        <w:pStyle w:val="2f5"/>
      </w:pPr>
      <w:r>
        <w:t xml:space="preserve">[837684.470110] Start </w:t>
      </w:r>
      <w:proofErr w:type="spellStart"/>
      <w:r>
        <w:t>tasklet</w:t>
      </w:r>
      <w:proofErr w:type="spellEnd"/>
      <w:r>
        <w:t xml:space="preserve"> module...</w:t>
      </w:r>
    </w:p>
    <w:p w14:paraId="4FAFFE28" w14:textId="771D8A48" w:rsidR="00F73C6D" w:rsidRDefault="00EE3368" w:rsidP="00EE3368">
      <w:pPr>
        <w:pStyle w:val="2f5"/>
      </w:pPr>
      <w:r>
        <w:t xml:space="preserve">[837684.470195] Hello World! </w:t>
      </w:r>
      <w:proofErr w:type="spellStart"/>
      <w:r>
        <w:t>tasklet</w:t>
      </w:r>
      <w:proofErr w:type="spellEnd"/>
      <w:r>
        <w:t xml:space="preserve"> is working...</w:t>
      </w:r>
    </w:p>
    <w:p w14:paraId="2DB6250A" w14:textId="77777777" w:rsidR="00F73C6D" w:rsidRDefault="00F73C6D" w:rsidP="00D837EB">
      <w:pPr>
        <w:pStyle w:val="30"/>
        <w:numPr>
          <w:ilvl w:val="5"/>
          <w:numId w:val="15"/>
        </w:numPr>
        <w:tabs>
          <w:tab w:val="num" w:pos="1418"/>
        </w:tabs>
        <w:ind w:left="1620" w:right="200" w:hanging="425"/>
      </w:pPr>
      <w:r>
        <w:rPr>
          <w:rFonts w:hint="eastAsia"/>
        </w:rPr>
        <w:t>卸载内核模块，并查看结果。</w:t>
      </w:r>
    </w:p>
    <w:p w14:paraId="3FB7C8AD"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proofErr w:type="spellStart"/>
      <w:r>
        <w:rPr>
          <w:b/>
        </w:rPr>
        <w:t>rmmod</w:t>
      </w:r>
      <w:proofErr w:type="spellEnd"/>
      <w:r>
        <w:rPr>
          <w:b/>
        </w:rPr>
        <w:t xml:space="preserve"> </w:t>
      </w:r>
      <w:proofErr w:type="spellStart"/>
      <w:r>
        <w:rPr>
          <w:b/>
        </w:rPr>
        <w:t>tasklet_intertupt</w:t>
      </w:r>
      <w:proofErr w:type="spellEnd"/>
    </w:p>
    <w:p w14:paraId="089A58BD"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proofErr w:type="spellStart"/>
      <w:r>
        <w:rPr>
          <w:b/>
        </w:rPr>
        <w:t>dmesg</w:t>
      </w:r>
      <w:proofErr w:type="spellEnd"/>
      <w:r>
        <w:rPr>
          <w:b/>
        </w:rPr>
        <w:t xml:space="preserve"> | tail -n3</w:t>
      </w:r>
    </w:p>
    <w:p w14:paraId="7D51A1CF" w14:textId="77777777" w:rsidR="00EE3368" w:rsidRDefault="00EE3368" w:rsidP="00EE3368">
      <w:pPr>
        <w:pStyle w:val="2f5"/>
      </w:pPr>
      <w:r>
        <w:t xml:space="preserve">[837684.470110] Start </w:t>
      </w:r>
      <w:proofErr w:type="spellStart"/>
      <w:r>
        <w:t>tasklet</w:t>
      </w:r>
      <w:proofErr w:type="spellEnd"/>
      <w:r>
        <w:t xml:space="preserve"> module...</w:t>
      </w:r>
    </w:p>
    <w:p w14:paraId="3FB98E64" w14:textId="77777777" w:rsidR="00EE3368" w:rsidRDefault="00EE3368" w:rsidP="00EE3368">
      <w:pPr>
        <w:pStyle w:val="2f5"/>
      </w:pPr>
      <w:r>
        <w:t xml:space="preserve">[837684.470195] Hello World! </w:t>
      </w:r>
      <w:proofErr w:type="spellStart"/>
      <w:r>
        <w:t>tasklet</w:t>
      </w:r>
      <w:proofErr w:type="spellEnd"/>
      <w:r>
        <w:t xml:space="preserve"> is working...</w:t>
      </w:r>
    </w:p>
    <w:p w14:paraId="60DAFD45" w14:textId="1A722108" w:rsidR="00F73C6D" w:rsidRDefault="00EE3368" w:rsidP="00EE3368">
      <w:pPr>
        <w:pStyle w:val="2f5"/>
      </w:pPr>
      <w:r>
        <w:t xml:space="preserve">[837699.706366] Exit </w:t>
      </w:r>
      <w:proofErr w:type="spellStart"/>
      <w:r>
        <w:t>tasklet</w:t>
      </w:r>
      <w:proofErr w:type="spellEnd"/>
      <w:r>
        <w:t xml:space="preserve"> module...</w:t>
      </w:r>
    </w:p>
    <w:p w14:paraId="4C331A5B" w14:textId="7D7D2C6E" w:rsidR="00F73C6D" w:rsidRDefault="00F73C6D" w:rsidP="00D837EB">
      <w:pPr>
        <w:pStyle w:val="3"/>
        <w:numPr>
          <w:ilvl w:val="2"/>
          <w:numId w:val="15"/>
        </w:numPr>
      </w:pPr>
      <w:bookmarkStart w:id="55" w:name="_Toc59480167"/>
      <w:r>
        <w:rPr>
          <w:rFonts w:hint="eastAsia"/>
        </w:rPr>
        <w:t>用工作队列实现周期打印</w:t>
      </w:r>
      <w:r>
        <w:t>helloworld</w:t>
      </w:r>
      <w:bookmarkEnd w:id="55"/>
    </w:p>
    <w:p w14:paraId="5F86EA2D" w14:textId="77777777" w:rsidR="00F73C6D" w:rsidRDefault="00F73C6D" w:rsidP="00D837EB">
      <w:pPr>
        <w:pStyle w:val="4"/>
        <w:numPr>
          <w:ilvl w:val="3"/>
          <w:numId w:val="15"/>
        </w:numPr>
        <w:rPr>
          <w:rFonts w:hint="default"/>
        </w:rPr>
      </w:pPr>
      <w:r>
        <w:t>相关知识</w:t>
      </w:r>
    </w:p>
    <w:p w14:paraId="55D2A760" w14:textId="77777777" w:rsidR="00F73C6D" w:rsidRDefault="00F73C6D" w:rsidP="00F73C6D">
      <w:pPr>
        <w:pStyle w:val="1f"/>
        <w:rPr>
          <w:lang w:eastAsia="x-none"/>
        </w:rPr>
      </w:pPr>
      <w:r>
        <w:rPr>
          <w:rFonts w:hint="eastAsia"/>
        </w:rPr>
        <w:t>一、工作队列</w:t>
      </w:r>
    </w:p>
    <w:p w14:paraId="0D6BDE5A" w14:textId="77777777" w:rsidR="00F73C6D" w:rsidRDefault="00F73C6D" w:rsidP="00F73C6D">
      <w:pPr>
        <w:pStyle w:val="1f"/>
        <w:ind w:firstLineChars="200" w:firstLine="420"/>
      </w:pPr>
      <w:r>
        <w:rPr>
          <w:rFonts w:hint="eastAsia"/>
        </w:rPr>
        <w:t>我们把推后执行的任务叫做工作（</w:t>
      </w:r>
      <w:r>
        <w:t>work</w:t>
      </w:r>
      <w:r>
        <w:rPr>
          <w:rFonts w:hint="eastAsia"/>
        </w:rPr>
        <w:t>），描述它的数据结构为</w:t>
      </w:r>
      <w:proofErr w:type="spellStart"/>
      <w:r>
        <w:t>work_struct</w:t>
      </w:r>
      <w:proofErr w:type="spellEnd"/>
      <w:r>
        <w:rPr>
          <w:rFonts w:hint="eastAsia"/>
        </w:rPr>
        <w:t>；这些工作以队列结构组织成工作队列（</w:t>
      </w:r>
      <w:proofErr w:type="spellStart"/>
      <w:r>
        <w:t>workqueue</w:t>
      </w:r>
      <w:proofErr w:type="spellEnd"/>
      <w:r>
        <w:rPr>
          <w:rFonts w:hint="eastAsia"/>
        </w:rPr>
        <w:t>），其数据结构为</w:t>
      </w:r>
      <w:proofErr w:type="spellStart"/>
      <w:r>
        <w:t>workqueue_struct</w:t>
      </w:r>
      <w:proofErr w:type="spellEnd"/>
      <w:r>
        <w:rPr>
          <w:rFonts w:hint="eastAsia"/>
        </w:rPr>
        <w:t>，而工作线程就是负责执行工作队列中的工作。系统默认的工作者线程为</w:t>
      </w:r>
      <w:r>
        <w:t>events</w:t>
      </w:r>
      <w:r>
        <w:rPr>
          <w:rFonts w:hint="eastAsia"/>
        </w:rPr>
        <w:t>，自己也可以创建自己的工作者线程。</w:t>
      </w:r>
    </w:p>
    <w:p w14:paraId="7E3DD951" w14:textId="77777777" w:rsidR="00F73C6D" w:rsidRDefault="00F73C6D" w:rsidP="00F73C6D">
      <w:pPr>
        <w:pStyle w:val="1f"/>
        <w:ind w:firstLineChars="200" w:firstLine="420"/>
      </w:pPr>
      <w:r>
        <w:rPr>
          <w:rFonts w:hint="eastAsia"/>
        </w:rPr>
        <w:lastRenderedPageBreak/>
        <w:t>工作队列是实现延迟的新机制，从</w:t>
      </w:r>
      <w:r>
        <w:t>2.5</w:t>
      </w:r>
      <w:r>
        <w:rPr>
          <w:rFonts w:hint="eastAsia"/>
        </w:rPr>
        <w:t>版本</w:t>
      </w:r>
      <w:r>
        <w:t>Linux</w:t>
      </w:r>
      <w:r>
        <w:rPr>
          <w:rFonts w:hint="eastAsia"/>
        </w:rPr>
        <w:t>内核开始提供该功能。工作队列可以把工作延迟，交由一个内核线程去执行，也就是说，这个下半部分可以在进程上下文中执行。这样，通过工作队列执行的代码能占尽进程上下文的所有优势，且工作队列实现了内核线程的封装，不易出错。最重要的就是工作队列允许被重新调度甚至是睡眠。</w:t>
      </w:r>
    </w:p>
    <w:p w14:paraId="25C6E23A" w14:textId="77777777" w:rsidR="00F73C6D" w:rsidRDefault="00F73C6D" w:rsidP="00F73C6D">
      <w:pPr>
        <w:pStyle w:val="1f"/>
        <w:ind w:firstLineChars="200" w:firstLine="420"/>
      </w:pPr>
      <w:r>
        <w:rPr>
          <w:rFonts w:hint="eastAsia"/>
        </w:rPr>
        <w:t>那么，什么情况下使用工作队列，什么情况下使用</w:t>
      </w:r>
      <w:proofErr w:type="spellStart"/>
      <w:r>
        <w:t>tasklet</w:t>
      </w:r>
      <w:proofErr w:type="spellEnd"/>
      <w:r>
        <w:rPr>
          <w:rFonts w:hint="eastAsia"/>
        </w:rPr>
        <w:t>：如果推后执行的任务需要睡眠，那么就选择工作队列；如果推后执行的任务不需要睡眠，那么就选择</w:t>
      </w:r>
      <w:proofErr w:type="spellStart"/>
      <w:r>
        <w:t>tasklet</w:t>
      </w:r>
      <w:proofErr w:type="spellEnd"/>
      <w:r>
        <w:rPr>
          <w:rFonts w:hint="eastAsia"/>
        </w:rPr>
        <w:t>。如果需要用一个可以重新调度的实体来执行你的下半部处理，也应该使用工作队列。它是唯一能在进程上下文运行的下半部实现的机制，也只有它才可以睡眠。如果推后执行的任务需要延时指定的时间再触发，那么使用工作队列，因其可以利用</w:t>
      </w:r>
      <w:r>
        <w:t>timer</w:t>
      </w:r>
      <w:r>
        <w:rPr>
          <w:rFonts w:hint="eastAsia"/>
        </w:rPr>
        <w:t>延时；如果推后执行的任务需要在一个</w:t>
      </w:r>
      <w:r>
        <w:t>tick</w:t>
      </w:r>
      <w:r>
        <w:rPr>
          <w:rFonts w:hint="eastAsia"/>
        </w:rPr>
        <w:t>之内处理，则只有软中断或</w:t>
      </w:r>
      <w:proofErr w:type="spellStart"/>
      <w:r>
        <w:t>tasklet</w:t>
      </w:r>
      <w:proofErr w:type="spellEnd"/>
      <w:r>
        <w:rPr>
          <w:rFonts w:hint="eastAsia"/>
        </w:rPr>
        <w:t>，因其可以抢占普通进程和内核线程；如果推后执行的任务对延迟的时间没有任何要求，则使用工作队列，此时通常为无关紧要的任务。</w:t>
      </w:r>
    </w:p>
    <w:p w14:paraId="59E190D4" w14:textId="77777777" w:rsidR="00F73C6D" w:rsidRDefault="00F73C6D" w:rsidP="00F73C6D">
      <w:pPr>
        <w:pStyle w:val="1f"/>
        <w:ind w:firstLineChars="200" w:firstLine="420"/>
      </w:pPr>
      <w:r>
        <w:rPr>
          <w:rFonts w:hint="eastAsia"/>
        </w:rPr>
        <w:t>工作队列允许内核代码来请求在将来某个时间调用一个函数；用来处理不是很紧急事件的回调方式处理方法。</w:t>
      </w:r>
    </w:p>
    <w:p w14:paraId="3D7DF2FA" w14:textId="77777777" w:rsidR="00F73C6D" w:rsidRDefault="00F73C6D" w:rsidP="00F73C6D">
      <w:pPr>
        <w:pStyle w:val="1f"/>
      </w:pPr>
      <w:r>
        <w:rPr>
          <w:rFonts w:hint="eastAsia"/>
        </w:rPr>
        <w:t>二、工作队列的数据结构与编程接口</w:t>
      </w:r>
      <w:r>
        <w:t>API</w:t>
      </w:r>
    </w:p>
    <w:p w14:paraId="23DF321F" w14:textId="77777777" w:rsidR="00F73C6D" w:rsidRDefault="00F73C6D" w:rsidP="00F73C6D">
      <w:pPr>
        <w:pStyle w:val="1f"/>
      </w:pPr>
      <w:r>
        <w:t>1</w:t>
      </w:r>
      <w:r>
        <w:rPr>
          <w:rFonts w:hint="eastAsia"/>
        </w:rPr>
        <w:t>、表示工作的数据结构（定义在内核源码：</w:t>
      </w:r>
      <w:r>
        <w:t>include/</w:t>
      </w:r>
      <w:proofErr w:type="spellStart"/>
      <w:r>
        <w:t>linux</w:t>
      </w:r>
      <w:proofErr w:type="spellEnd"/>
      <w:r>
        <w:t>/</w:t>
      </w:r>
      <w:proofErr w:type="spellStart"/>
      <w:r>
        <w:t>workqueue.h</w:t>
      </w:r>
      <w:proofErr w:type="spellEnd"/>
      <w:r>
        <w:rPr>
          <w:rFonts w:hint="eastAsia"/>
        </w:rPr>
        <w:t>）</w:t>
      </w:r>
    </w:p>
    <w:p w14:paraId="449285CF" w14:textId="77777777" w:rsidR="00F73C6D" w:rsidRDefault="00F73C6D" w:rsidP="00F73C6D">
      <w:pPr>
        <w:pStyle w:val="1f"/>
      </w:pPr>
      <w:r>
        <w:rPr>
          <w:rFonts w:hint="eastAsia"/>
        </w:rPr>
        <w:t>（</w:t>
      </w:r>
      <w:r>
        <w:t>1</w:t>
      </w:r>
      <w:r>
        <w:rPr>
          <w:rFonts w:hint="eastAsia"/>
        </w:rPr>
        <w:t>）正常的工作用</w:t>
      </w:r>
      <w:r>
        <w:t xml:space="preserve"> &lt;</w:t>
      </w:r>
      <w:proofErr w:type="spellStart"/>
      <w:r>
        <w:t>linux</w:t>
      </w:r>
      <w:proofErr w:type="spellEnd"/>
      <w:r>
        <w:t>/</w:t>
      </w:r>
      <w:proofErr w:type="spellStart"/>
      <w:r>
        <w:t>workqueue.h</w:t>
      </w:r>
      <w:proofErr w:type="spellEnd"/>
      <w:r>
        <w:t xml:space="preserve">&gt; </w:t>
      </w:r>
      <w:r>
        <w:rPr>
          <w:rFonts w:hint="eastAsia"/>
        </w:rPr>
        <w:t>中定义的</w:t>
      </w:r>
      <w:proofErr w:type="spellStart"/>
      <w:r>
        <w:t>work_struct</w:t>
      </w:r>
      <w:proofErr w:type="spellEnd"/>
      <w:r>
        <w:rPr>
          <w:rFonts w:hint="eastAsia"/>
        </w:rPr>
        <w:t>结构表示。这些结构被连接成链表。当一个工作者线程被唤醒时，它会执行它的链表上的所有工作。工作被执行完毕，它就将相应的</w:t>
      </w:r>
      <w:proofErr w:type="spellStart"/>
      <w:r>
        <w:t>work_struct</w:t>
      </w:r>
      <w:proofErr w:type="spellEnd"/>
      <w:r>
        <w:rPr>
          <w:rFonts w:hint="eastAsia"/>
        </w:rPr>
        <w:t>对象从链表上移去。当链表上不再有对象的时候，它就会继续休眠。</w:t>
      </w:r>
    </w:p>
    <w:p w14:paraId="44243908" w14:textId="77777777" w:rsidR="00F73C6D" w:rsidRDefault="00F73C6D" w:rsidP="00F73C6D">
      <w:pPr>
        <w:pStyle w:val="1f"/>
      </w:pPr>
      <w:r>
        <w:rPr>
          <w:rFonts w:hint="eastAsia"/>
        </w:rPr>
        <w:t>（</w:t>
      </w:r>
      <w:r>
        <w:t>2</w:t>
      </w:r>
      <w:r>
        <w:rPr>
          <w:rFonts w:hint="eastAsia"/>
        </w:rPr>
        <w:t>）延迟的工作用</w:t>
      </w:r>
      <w:proofErr w:type="spellStart"/>
      <w:r>
        <w:t>delayed_work</w:t>
      </w:r>
      <w:proofErr w:type="spellEnd"/>
      <w:r>
        <w:rPr>
          <w:rFonts w:hint="eastAsia"/>
        </w:rPr>
        <w:t>数据结构，可直接使用</w:t>
      </w:r>
      <w:proofErr w:type="spellStart"/>
      <w:r>
        <w:t>delay_work</w:t>
      </w:r>
      <w:proofErr w:type="spellEnd"/>
      <w:r>
        <w:rPr>
          <w:rFonts w:hint="eastAsia"/>
        </w:rPr>
        <w:t>将任务推迟执行。</w:t>
      </w:r>
    </w:p>
    <w:p w14:paraId="3CACB1C9" w14:textId="77777777" w:rsidR="00F73C6D" w:rsidRDefault="00F73C6D" w:rsidP="00F73C6D">
      <w:pPr>
        <w:pStyle w:val="1f"/>
      </w:pPr>
      <w:r>
        <w:t>2</w:t>
      </w:r>
      <w:r>
        <w:rPr>
          <w:rFonts w:hint="eastAsia"/>
        </w:rPr>
        <w:t>、工作队列中待执行的函数（定义在内核源码：</w:t>
      </w:r>
      <w:r>
        <w:t>include/</w:t>
      </w:r>
      <w:proofErr w:type="spellStart"/>
      <w:r>
        <w:t>linux</w:t>
      </w:r>
      <w:proofErr w:type="spellEnd"/>
      <w:r>
        <w:t>/</w:t>
      </w:r>
      <w:proofErr w:type="spellStart"/>
      <w:r>
        <w:t>workqueue.h</w:t>
      </w:r>
      <w:proofErr w:type="spellEnd"/>
      <w:r>
        <w:rPr>
          <w:rFonts w:hint="eastAsia"/>
        </w:rPr>
        <w:t>）</w:t>
      </w:r>
    </w:p>
    <w:p w14:paraId="482D499B" w14:textId="77777777" w:rsidR="00F73C6D" w:rsidRDefault="00F73C6D" w:rsidP="00F73C6D">
      <w:pPr>
        <w:pStyle w:val="1f"/>
        <w:ind w:firstLineChars="200" w:firstLine="420"/>
      </w:pPr>
      <w:proofErr w:type="spellStart"/>
      <w:r>
        <w:t>work_struct</w:t>
      </w:r>
      <w:proofErr w:type="spellEnd"/>
      <w:r>
        <w:rPr>
          <w:rFonts w:hint="eastAsia"/>
        </w:rPr>
        <w:t>结构中包含工作队列待执行的函数定义</w:t>
      </w:r>
      <w:r>
        <w:t xml:space="preserve"> </w:t>
      </w:r>
      <w:proofErr w:type="spellStart"/>
      <w:r>
        <w:t>work_func_t</w:t>
      </w:r>
      <w:proofErr w:type="spellEnd"/>
      <w:r>
        <w:t xml:space="preserve"> </w:t>
      </w:r>
      <w:proofErr w:type="spellStart"/>
      <w:r>
        <w:t>func</w:t>
      </w:r>
      <w:proofErr w:type="spellEnd"/>
      <w:r>
        <w:rPr>
          <w:rFonts w:hint="eastAsia"/>
        </w:rPr>
        <w:t>；该工作队列待执行的函数原型是：</w:t>
      </w:r>
      <w:r>
        <w:t>typedef void (*</w:t>
      </w:r>
      <w:proofErr w:type="spellStart"/>
      <w:r>
        <w:t>work_func_</w:t>
      </w:r>
      <w:proofErr w:type="gramStart"/>
      <w:r>
        <w:t>t</w:t>
      </w:r>
      <w:proofErr w:type="spellEnd"/>
      <w:r>
        <w:t>)(</w:t>
      </w:r>
      <w:proofErr w:type="gramEnd"/>
      <w:r>
        <w:t xml:space="preserve">struct </w:t>
      </w:r>
      <w:proofErr w:type="spellStart"/>
      <w:r>
        <w:t>work_struct</w:t>
      </w:r>
      <w:proofErr w:type="spellEnd"/>
      <w:r>
        <w:t xml:space="preserve"> *work)</w:t>
      </w:r>
    </w:p>
    <w:p w14:paraId="0C6D9422" w14:textId="77777777" w:rsidR="00F73C6D" w:rsidRDefault="00F73C6D" w:rsidP="00F73C6D">
      <w:pPr>
        <w:pStyle w:val="1f"/>
        <w:ind w:firstLineChars="200" w:firstLine="420"/>
      </w:pPr>
      <w:r>
        <w:rPr>
          <w:rFonts w:hint="eastAsia"/>
        </w:rPr>
        <w:t>这个函数会由一个工作者线程执行，因此，函数会运行在进程上下文中。默认情况下，允许响应中断，并且</w:t>
      </w:r>
      <w:proofErr w:type="gramStart"/>
      <w:r>
        <w:rPr>
          <w:rFonts w:hint="eastAsia"/>
        </w:rPr>
        <w:t>不</w:t>
      </w:r>
      <w:proofErr w:type="gramEnd"/>
      <w:r>
        <w:rPr>
          <w:rFonts w:hint="eastAsia"/>
        </w:rPr>
        <w:t>持有任何锁。如果需要，函数可以睡眠。需要注意的是，尽管该函数运行在进程上下文中，但它不能访问用户空间，因为内核线程在用户空间没有相关的内存映射。通常在系统调用发生时，内核会代表用户空间的进程运行，此时它才能访问用户空间，也只有在此时它才会映射用户空间的内存。</w:t>
      </w:r>
    </w:p>
    <w:p w14:paraId="62D88124" w14:textId="77777777" w:rsidR="00F73C6D" w:rsidRDefault="00F73C6D" w:rsidP="00F73C6D">
      <w:pPr>
        <w:pStyle w:val="1f"/>
      </w:pPr>
      <w:r>
        <w:rPr>
          <w:rFonts w:hint="eastAsia"/>
        </w:rPr>
        <w:t>三、工作队列的使用</w:t>
      </w:r>
    </w:p>
    <w:p w14:paraId="26DF230A" w14:textId="77777777" w:rsidR="00F73C6D" w:rsidRDefault="00F73C6D" w:rsidP="00F73C6D">
      <w:pPr>
        <w:pStyle w:val="1f"/>
      </w:pPr>
      <w:r>
        <w:t>1</w:t>
      </w:r>
      <w:r>
        <w:rPr>
          <w:rFonts w:hint="eastAsia"/>
        </w:rPr>
        <w:t>、工作队列的创建</w:t>
      </w:r>
    </w:p>
    <w:p w14:paraId="594FEBC1" w14:textId="77777777" w:rsidR="00F73C6D" w:rsidRDefault="00F73C6D" w:rsidP="00F73C6D">
      <w:pPr>
        <w:pStyle w:val="1f"/>
        <w:ind w:firstLineChars="200" w:firstLine="420"/>
      </w:pPr>
      <w:r>
        <w:rPr>
          <w:rFonts w:hint="eastAsia"/>
        </w:rPr>
        <w:t>要使用工作队列，需要先创建工作项，有以下两种方式：</w:t>
      </w:r>
    </w:p>
    <w:p w14:paraId="6A1442FF" w14:textId="77777777" w:rsidR="00F73C6D" w:rsidRDefault="00F73C6D" w:rsidP="00F73C6D">
      <w:pPr>
        <w:pStyle w:val="1f"/>
      </w:pPr>
      <w:r>
        <w:rPr>
          <w:rFonts w:hint="eastAsia"/>
        </w:rPr>
        <w:t>（</w:t>
      </w:r>
      <w:r>
        <w:t>1</w:t>
      </w:r>
      <w:r>
        <w:rPr>
          <w:rFonts w:hint="eastAsia"/>
        </w:rPr>
        <w:t>）静态创建</w:t>
      </w:r>
    </w:p>
    <w:p w14:paraId="265B2274" w14:textId="77777777" w:rsidR="00F73C6D" w:rsidRDefault="00F73C6D" w:rsidP="00F73C6D">
      <w:pPr>
        <w:pStyle w:val="2f5"/>
      </w:pPr>
      <w:r>
        <w:t>DECLARE_WORK(n, f);                #</w:t>
      </w:r>
      <w:r>
        <w:rPr>
          <w:rFonts w:hint="eastAsia"/>
        </w:rPr>
        <w:t>定义正常执行的工作项</w:t>
      </w:r>
    </w:p>
    <w:p w14:paraId="1145929C" w14:textId="77777777" w:rsidR="00F73C6D" w:rsidRDefault="00F73C6D" w:rsidP="00F73C6D">
      <w:pPr>
        <w:pStyle w:val="2f5"/>
      </w:pPr>
      <w:r>
        <w:t>DECLARE_DELAYED_WORK(n, f);      #</w:t>
      </w:r>
      <w:r>
        <w:rPr>
          <w:rFonts w:hint="eastAsia"/>
        </w:rPr>
        <w:t>定义延后执行的工作项</w:t>
      </w:r>
    </w:p>
    <w:p w14:paraId="351635AD" w14:textId="77777777" w:rsidR="00F73C6D" w:rsidRDefault="00F73C6D" w:rsidP="00F73C6D">
      <w:pPr>
        <w:pStyle w:val="1f"/>
      </w:pPr>
      <w:r>
        <w:rPr>
          <w:rFonts w:hint="eastAsia"/>
        </w:rPr>
        <w:t>其中，</w:t>
      </w:r>
      <w:r>
        <w:t>n</w:t>
      </w:r>
      <w:r>
        <w:rPr>
          <w:rFonts w:hint="eastAsia"/>
        </w:rPr>
        <w:t>表示工作项的名字，</w:t>
      </w:r>
      <w:r>
        <w:t>f</w:t>
      </w:r>
      <w:r>
        <w:rPr>
          <w:rFonts w:hint="eastAsia"/>
        </w:rPr>
        <w:t>表示工作项执行的函数。</w:t>
      </w:r>
    </w:p>
    <w:p w14:paraId="301600DF" w14:textId="77777777" w:rsidR="00F73C6D" w:rsidRDefault="00F73C6D" w:rsidP="00F73C6D">
      <w:pPr>
        <w:pStyle w:val="1f"/>
        <w:ind w:firstLineChars="200" w:firstLine="420"/>
      </w:pPr>
      <w:r>
        <w:rPr>
          <w:rFonts w:hint="eastAsia"/>
        </w:rPr>
        <w:lastRenderedPageBreak/>
        <w:t>这样就会静态地创建一个名为</w:t>
      </w:r>
      <w:r>
        <w:t>n</w:t>
      </w:r>
      <w:r>
        <w:rPr>
          <w:rFonts w:hint="eastAsia"/>
        </w:rPr>
        <w:t>，待执行函数为</w:t>
      </w:r>
      <w:r>
        <w:t>f</w:t>
      </w:r>
      <w:r>
        <w:rPr>
          <w:rFonts w:hint="eastAsia"/>
        </w:rPr>
        <w:t>的</w:t>
      </w:r>
      <w:proofErr w:type="spellStart"/>
      <w:r>
        <w:t>work_struct</w:t>
      </w:r>
      <w:proofErr w:type="spellEnd"/>
      <w:r>
        <w:rPr>
          <w:rFonts w:hint="eastAsia"/>
        </w:rPr>
        <w:t>结构。</w:t>
      </w:r>
    </w:p>
    <w:p w14:paraId="572C2860" w14:textId="77777777" w:rsidR="00F73C6D" w:rsidRDefault="00F73C6D" w:rsidP="00F73C6D">
      <w:pPr>
        <w:pStyle w:val="1f"/>
      </w:pPr>
      <w:r>
        <w:rPr>
          <w:rFonts w:hint="eastAsia"/>
        </w:rPr>
        <w:t>（</w:t>
      </w:r>
      <w:r>
        <w:t>2</w:t>
      </w:r>
      <w:r>
        <w:rPr>
          <w:rFonts w:hint="eastAsia"/>
        </w:rPr>
        <w:t>）动态创建、运行时创建：</w:t>
      </w:r>
    </w:p>
    <w:p w14:paraId="5415E203" w14:textId="77777777" w:rsidR="00F73C6D" w:rsidRDefault="00F73C6D" w:rsidP="00F73C6D">
      <w:pPr>
        <w:pStyle w:val="1f"/>
        <w:ind w:firstLineChars="200" w:firstLine="420"/>
      </w:pPr>
      <w:r>
        <w:rPr>
          <w:rFonts w:hint="eastAsia"/>
        </w:rPr>
        <w:t>通常在内核模块函数中执行以下函数：</w:t>
      </w:r>
    </w:p>
    <w:p w14:paraId="668C5F95" w14:textId="77777777" w:rsidR="00F73C6D" w:rsidRDefault="00F73C6D" w:rsidP="00F73C6D">
      <w:pPr>
        <w:pStyle w:val="2f5"/>
      </w:pPr>
      <w:r>
        <w:t>INIT_WORK(_work, _</w:t>
      </w:r>
      <w:proofErr w:type="spellStart"/>
      <w:r>
        <w:t>func</w:t>
      </w:r>
      <w:proofErr w:type="spellEnd"/>
      <w:r>
        <w:t>);              #</w:t>
      </w:r>
      <w:r>
        <w:rPr>
          <w:rFonts w:hint="eastAsia"/>
        </w:rPr>
        <w:t>初始化正常执行的工作项</w:t>
      </w:r>
    </w:p>
    <w:p w14:paraId="323BD6CF" w14:textId="77777777" w:rsidR="00F73C6D" w:rsidRDefault="00F73C6D" w:rsidP="00F73C6D">
      <w:pPr>
        <w:pStyle w:val="2f5"/>
      </w:pPr>
      <w:r>
        <w:t>INIT_DELAYED_WORK(_work, _</w:t>
      </w:r>
      <w:proofErr w:type="spellStart"/>
      <w:r>
        <w:t>func</w:t>
      </w:r>
      <w:proofErr w:type="spellEnd"/>
      <w:r>
        <w:t>);    #</w:t>
      </w:r>
      <w:r>
        <w:rPr>
          <w:rFonts w:hint="eastAsia"/>
        </w:rPr>
        <w:t>初始化延后执行的工作项</w:t>
      </w:r>
    </w:p>
    <w:p w14:paraId="3CAC8A75" w14:textId="77777777" w:rsidR="00F73C6D" w:rsidRDefault="00F73C6D" w:rsidP="00F73C6D">
      <w:pPr>
        <w:pStyle w:val="1f"/>
      </w:pPr>
      <w:r>
        <w:rPr>
          <w:rFonts w:hint="eastAsia"/>
        </w:rPr>
        <w:t>其中，</w:t>
      </w:r>
      <w:r>
        <w:t>_work</w:t>
      </w:r>
      <w:r>
        <w:rPr>
          <w:rFonts w:hint="eastAsia"/>
        </w:rPr>
        <w:t>表示</w:t>
      </w:r>
      <w:proofErr w:type="spellStart"/>
      <w:r>
        <w:t>work_struct</w:t>
      </w:r>
      <w:proofErr w:type="spellEnd"/>
      <w:r>
        <w:rPr>
          <w:rFonts w:hint="eastAsia"/>
        </w:rPr>
        <w:t>的任务对象；</w:t>
      </w:r>
      <w:r>
        <w:t>_</w:t>
      </w:r>
      <w:proofErr w:type="spellStart"/>
      <w:r>
        <w:t>func</w:t>
      </w:r>
      <w:proofErr w:type="spellEnd"/>
      <w:r>
        <w:rPr>
          <w:rFonts w:hint="eastAsia"/>
        </w:rPr>
        <w:t>表示工作项执行的函数。</w:t>
      </w:r>
    </w:p>
    <w:p w14:paraId="42487A61" w14:textId="77777777" w:rsidR="00F73C6D" w:rsidRDefault="00F73C6D" w:rsidP="00F73C6D">
      <w:pPr>
        <w:pStyle w:val="1f"/>
        <w:ind w:firstLineChars="200" w:firstLine="420"/>
      </w:pPr>
      <w:r>
        <w:rPr>
          <w:rFonts w:hint="eastAsia"/>
        </w:rPr>
        <w:t>这会动态地初始化一个由</w:t>
      </w:r>
      <w:r>
        <w:t>work</w:t>
      </w:r>
      <w:r>
        <w:rPr>
          <w:rFonts w:hint="eastAsia"/>
        </w:rPr>
        <w:t>指向的工作。</w:t>
      </w:r>
    </w:p>
    <w:p w14:paraId="718BA6D7" w14:textId="77777777" w:rsidR="00F73C6D" w:rsidRDefault="00F73C6D" w:rsidP="00F73C6D">
      <w:pPr>
        <w:pStyle w:val="1f"/>
        <w:rPr>
          <w:lang w:val="zh-CN"/>
        </w:rPr>
      </w:pPr>
      <w:r>
        <w:t>2</w:t>
      </w:r>
      <w:r>
        <w:rPr>
          <w:rFonts w:hint="eastAsia"/>
        </w:rPr>
        <w:t>、工作项与工作队列的调度运行</w:t>
      </w:r>
    </w:p>
    <w:p w14:paraId="158C6A83" w14:textId="77777777" w:rsidR="00F73C6D" w:rsidRDefault="00F73C6D" w:rsidP="00F73C6D">
      <w:pPr>
        <w:pStyle w:val="1f"/>
      </w:pPr>
      <w:r>
        <w:rPr>
          <w:rFonts w:hint="eastAsia"/>
        </w:rPr>
        <w:t>（</w:t>
      </w:r>
      <w:r>
        <w:t>1</w:t>
      </w:r>
      <w:r>
        <w:rPr>
          <w:rFonts w:hint="eastAsia"/>
        </w:rPr>
        <w:t>）工作项的调度运行</w:t>
      </w:r>
    </w:p>
    <w:p w14:paraId="46DEE65A" w14:textId="77777777" w:rsidR="00F73C6D" w:rsidRDefault="00F73C6D" w:rsidP="00F73C6D">
      <w:pPr>
        <w:pStyle w:val="1f"/>
        <w:ind w:firstLineChars="200" w:firstLine="420"/>
      </w:pPr>
      <w:r>
        <w:rPr>
          <w:rFonts w:hint="eastAsia"/>
        </w:rPr>
        <w:t>工作成功创建后，我们可以调度它了。想要把给定工作的待处理函数提交给缺省的</w:t>
      </w:r>
      <w:r>
        <w:t>events</w:t>
      </w:r>
      <w:r>
        <w:rPr>
          <w:rFonts w:hint="eastAsia"/>
        </w:rPr>
        <w:t>工作线程，只需调用</w:t>
      </w:r>
      <w:proofErr w:type="spellStart"/>
      <w:r>
        <w:t>schedule_work</w:t>
      </w:r>
      <w:proofErr w:type="spellEnd"/>
      <w:r>
        <w:t>(&amp;work)</w:t>
      </w:r>
      <w:r>
        <w:rPr>
          <w:rFonts w:hint="eastAsia"/>
        </w:rPr>
        <w:t>；</w:t>
      </w:r>
      <w:r>
        <w:t>work</w:t>
      </w:r>
      <w:r>
        <w:rPr>
          <w:rFonts w:hint="eastAsia"/>
        </w:rPr>
        <w:t>马上就会被调度，一旦其所在的处理器上的工作者线程被唤醒，它就会被执行。有时候并不希望工作马上就被执行，而是希望它经过一段延迟以后再执行。在这种情况下，可以调度它在指定的时间执行：</w:t>
      </w:r>
    </w:p>
    <w:p w14:paraId="7037DE76" w14:textId="77777777" w:rsidR="00F73C6D" w:rsidRDefault="00F73C6D" w:rsidP="00F73C6D">
      <w:pPr>
        <w:pStyle w:val="2f5"/>
      </w:pPr>
      <w:proofErr w:type="spellStart"/>
      <w:r>
        <w:t>schedule_delayed_work</w:t>
      </w:r>
      <w:proofErr w:type="spellEnd"/>
      <w:r>
        <w:t>(&amp;</w:t>
      </w:r>
      <w:proofErr w:type="spellStart"/>
      <w:proofErr w:type="gramStart"/>
      <w:r>
        <w:t>work,delay</w:t>
      </w:r>
      <w:proofErr w:type="spellEnd"/>
      <w:proofErr w:type="gramEnd"/>
      <w:r>
        <w:t>);</w:t>
      </w:r>
    </w:p>
    <w:p w14:paraId="2A5E57EB" w14:textId="77777777" w:rsidR="00F73C6D" w:rsidRDefault="00F73C6D" w:rsidP="00F73C6D">
      <w:pPr>
        <w:pStyle w:val="1f"/>
      </w:pPr>
      <w:r>
        <w:rPr>
          <w:rFonts w:hint="eastAsia"/>
        </w:rPr>
        <w:t>这时，</w:t>
      </w:r>
      <w:r>
        <w:t>&amp;work</w:t>
      </w:r>
      <w:r>
        <w:rPr>
          <w:rFonts w:hint="eastAsia"/>
        </w:rPr>
        <w:t>指向的</w:t>
      </w:r>
      <w:proofErr w:type="spellStart"/>
      <w:r>
        <w:t>work_struct</w:t>
      </w:r>
      <w:proofErr w:type="spellEnd"/>
      <w:r>
        <w:rPr>
          <w:rFonts w:hint="eastAsia"/>
        </w:rPr>
        <w:t>直到</w:t>
      </w:r>
      <w:r>
        <w:t>delay</w:t>
      </w:r>
      <w:r>
        <w:rPr>
          <w:rFonts w:hint="eastAsia"/>
        </w:rPr>
        <w:t>指定的时钟节拍用完以后才会执行。</w:t>
      </w:r>
    </w:p>
    <w:p w14:paraId="005FA060" w14:textId="77777777" w:rsidR="00F73C6D" w:rsidRDefault="00F73C6D" w:rsidP="00F73C6D">
      <w:pPr>
        <w:pStyle w:val="1f"/>
      </w:pPr>
      <w:r>
        <w:rPr>
          <w:rFonts w:hint="eastAsia"/>
        </w:rPr>
        <w:t>（</w:t>
      </w:r>
      <w:r>
        <w:t>2</w:t>
      </w:r>
      <w:r>
        <w:rPr>
          <w:rFonts w:hint="eastAsia"/>
        </w:rPr>
        <w:t>）工作队列的调度运行</w:t>
      </w:r>
    </w:p>
    <w:p w14:paraId="6F9839B8" w14:textId="77777777" w:rsidR="00F73C6D" w:rsidRDefault="00F73C6D" w:rsidP="00F73C6D">
      <w:pPr>
        <w:pStyle w:val="1f"/>
        <w:rPr>
          <w:lang w:val="zh-CN"/>
        </w:rPr>
      </w:pPr>
      <w:r>
        <w:rPr>
          <w:rFonts w:hint="eastAsia"/>
        </w:rPr>
        <w:t>对于工作队列的调度，则使用以下两个函数：</w:t>
      </w:r>
    </w:p>
    <w:p w14:paraId="3DEB468D" w14:textId="77777777" w:rsidR="00F73C6D" w:rsidRDefault="00F73C6D" w:rsidP="00F73C6D">
      <w:pPr>
        <w:pStyle w:val="1f"/>
        <w:rPr>
          <w:rStyle w:val="2f6"/>
        </w:rPr>
      </w:pPr>
      <w:r>
        <w:rPr>
          <w:rStyle w:val="2f6"/>
        </w:rPr>
        <w:t xml:space="preserve">bool </w:t>
      </w:r>
      <w:proofErr w:type="spellStart"/>
      <w:r>
        <w:rPr>
          <w:rStyle w:val="2f6"/>
        </w:rPr>
        <w:t>queue_</w:t>
      </w:r>
      <w:proofErr w:type="gramStart"/>
      <w:r>
        <w:rPr>
          <w:rStyle w:val="2f6"/>
        </w:rPr>
        <w:t>work</w:t>
      </w:r>
      <w:proofErr w:type="spellEnd"/>
      <w:r>
        <w:rPr>
          <w:rStyle w:val="2f6"/>
        </w:rPr>
        <w:t>(</w:t>
      </w:r>
      <w:proofErr w:type="gramEnd"/>
      <w:r>
        <w:rPr>
          <w:rStyle w:val="2f6"/>
        </w:rPr>
        <w:t xml:space="preserve">struct </w:t>
      </w:r>
      <w:proofErr w:type="spellStart"/>
      <w:r>
        <w:rPr>
          <w:rStyle w:val="2f6"/>
        </w:rPr>
        <w:t>workqueue_struct</w:t>
      </w:r>
      <w:proofErr w:type="spellEnd"/>
      <w:r>
        <w:rPr>
          <w:rStyle w:val="2f6"/>
        </w:rPr>
        <w:t xml:space="preserve"> *</w:t>
      </w:r>
      <w:proofErr w:type="spellStart"/>
      <w:r>
        <w:rPr>
          <w:rStyle w:val="2f6"/>
        </w:rPr>
        <w:t>wq</w:t>
      </w:r>
      <w:proofErr w:type="spellEnd"/>
      <w:r>
        <w:rPr>
          <w:rStyle w:val="2f6"/>
        </w:rPr>
        <w:t xml:space="preserve">, struct </w:t>
      </w:r>
      <w:proofErr w:type="spellStart"/>
      <w:r>
        <w:rPr>
          <w:rStyle w:val="2f6"/>
        </w:rPr>
        <w:t>work_struct</w:t>
      </w:r>
      <w:proofErr w:type="spellEnd"/>
      <w:r>
        <w:rPr>
          <w:rStyle w:val="2f6"/>
        </w:rPr>
        <w:t xml:space="preserve"> *work)</w:t>
      </w:r>
    </w:p>
    <w:p w14:paraId="05FE5715" w14:textId="77777777" w:rsidR="00F73C6D" w:rsidRDefault="00F73C6D" w:rsidP="00F73C6D">
      <w:pPr>
        <w:pStyle w:val="1f"/>
        <w:rPr>
          <w:rFonts w:cs="Huawei Sans"/>
          <w:lang w:val="zh-CN"/>
        </w:rPr>
      </w:pPr>
      <w:r>
        <w:rPr>
          <w:rStyle w:val="2f6"/>
        </w:rPr>
        <w:t>#</w:t>
      </w:r>
      <w:r>
        <w:rPr>
          <w:rStyle w:val="2f6"/>
          <w:rFonts w:hint="eastAsia"/>
        </w:rPr>
        <w:t>调度执行一个指定</w:t>
      </w:r>
      <w:proofErr w:type="spellStart"/>
      <w:r>
        <w:rPr>
          <w:rStyle w:val="2f6"/>
        </w:rPr>
        <w:t>workqueue</w:t>
      </w:r>
      <w:proofErr w:type="spellEnd"/>
      <w:r>
        <w:rPr>
          <w:rStyle w:val="2f6"/>
          <w:rFonts w:hint="eastAsia"/>
        </w:rPr>
        <w:t>中的任务。</w:t>
      </w:r>
    </w:p>
    <w:p w14:paraId="095F7B87" w14:textId="77777777" w:rsidR="00F73C6D" w:rsidRDefault="00F73C6D" w:rsidP="00F73C6D">
      <w:pPr>
        <w:pStyle w:val="1f"/>
        <w:rPr>
          <w:rStyle w:val="2f6"/>
        </w:rPr>
      </w:pPr>
      <w:r>
        <w:rPr>
          <w:rStyle w:val="2f6"/>
        </w:rPr>
        <w:t xml:space="preserve">bool </w:t>
      </w:r>
      <w:proofErr w:type="spellStart"/>
      <w:r>
        <w:rPr>
          <w:rStyle w:val="2f6"/>
        </w:rPr>
        <w:t>queue_delayed_</w:t>
      </w:r>
      <w:proofErr w:type="gramStart"/>
      <w:r>
        <w:rPr>
          <w:rStyle w:val="2f6"/>
        </w:rPr>
        <w:t>work</w:t>
      </w:r>
      <w:proofErr w:type="spellEnd"/>
      <w:r>
        <w:rPr>
          <w:rStyle w:val="2f6"/>
        </w:rPr>
        <w:t>(</w:t>
      </w:r>
      <w:proofErr w:type="gramEnd"/>
      <w:r>
        <w:rPr>
          <w:rStyle w:val="2f6"/>
        </w:rPr>
        <w:t xml:space="preserve">struct </w:t>
      </w:r>
      <w:proofErr w:type="spellStart"/>
      <w:r>
        <w:rPr>
          <w:rStyle w:val="2f6"/>
        </w:rPr>
        <w:t>workqueue_struct</w:t>
      </w:r>
      <w:proofErr w:type="spellEnd"/>
      <w:r>
        <w:rPr>
          <w:rStyle w:val="2f6"/>
        </w:rPr>
        <w:t xml:space="preserve"> *</w:t>
      </w:r>
      <w:proofErr w:type="spellStart"/>
      <w:r>
        <w:rPr>
          <w:rStyle w:val="2f6"/>
        </w:rPr>
        <w:t>wq</w:t>
      </w:r>
      <w:proofErr w:type="spellEnd"/>
      <w:r>
        <w:rPr>
          <w:rStyle w:val="2f6"/>
        </w:rPr>
        <w:t xml:space="preserve">, struct </w:t>
      </w:r>
      <w:proofErr w:type="spellStart"/>
      <w:r>
        <w:rPr>
          <w:rStyle w:val="2f6"/>
        </w:rPr>
        <w:t>delayed_work</w:t>
      </w:r>
      <w:proofErr w:type="spellEnd"/>
      <w:r>
        <w:rPr>
          <w:rStyle w:val="2f6"/>
        </w:rPr>
        <w:t xml:space="preserve"> *</w:t>
      </w:r>
      <w:proofErr w:type="spellStart"/>
      <w:r>
        <w:rPr>
          <w:rStyle w:val="2f6"/>
        </w:rPr>
        <w:t>dwork</w:t>
      </w:r>
      <w:proofErr w:type="spellEnd"/>
      <w:r>
        <w:rPr>
          <w:rStyle w:val="2f6"/>
        </w:rPr>
        <w:t xml:space="preserve">, unsigned long delay)         </w:t>
      </w:r>
    </w:p>
    <w:p w14:paraId="2F1294AE" w14:textId="77777777" w:rsidR="00F73C6D" w:rsidRPr="00F73C6D" w:rsidRDefault="00F73C6D" w:rsidP="00F73C6D">
      <w:pPr>
        <w:pStyle w:val="1f"/>
        <w:rPr>
          <w:rFonts w:cs="Huawei Sans"/>
        </w:rPr>
      </w:pPr>
      <w:r>
        <w:rPr>
          <w:rStyle w:val="2f6"/>
        </w:rPr>
        <w:t>#</w:t>
      </w:r>
      <w:r>
        <w:rPr>
          <w:rStyle w:val="2f6"/>
          <w:rFonts w:hint="eastAsia"/>
        </w:rPr>
        <w:t>延迟调度执行一个指定</w:t>
      </w:r>
      <w:proofErr w:type="spellStart"/>
      <w:r>
        <w:rPr>
          <w:rStyle w:val="2f6"/>
        </w:rPr>
        <w:t>workqueue</w:t>
      </w:r>
      <w:proofErr w:type="spellEnd"/>
      <w:r>
        <w:rPr>
          <w:rStyle w:val="2f6"/>
          <w:rFonts w:hint="eastAsia"/>
        </w:rPr>
        <w:t>中的任务，功能与</w:t>
      </w:r>
      <w:proofErr w:type="spellStart"/>
      <w:r>
        <w:rPr>
          <w:rStyle w:val="2f6"/>
        </w:rPr>
        <w:t>queue_work</w:t>
      </w:r>
      <w:proofErr w:type="spellEnd"/>
      <w:r>
        <w:rPr>
          <w:rStyle w:val="2f6"/>
          <w:rFonts w:hint="eastAsia"/>
        </w:rPr>
        <w:t>类似，输入参数多了一个</w:t>
      </w:r>
      <w:r>
        <w:rPr>
          <w:rStyle w:val="2f6"/>
        </w:rPr>
        <w:t>delay</w:t>
      </w:r>
      <w:r>
        <w:rPr>
          <w:rStyle w:val="2f6"/>
          <w:rFonts w:hint="eastAsia"/>
        </w:rPr>
        <w:t>。</w:t>
      </w:r>
      <w:r>
        <w:rPr>
          <w:rStyle w:val="2f6"/>
        </w:rPr>
        <w:br/>
      </w:r>
      <w:r>
        <w:t>3</w:t>
      </w:r>
      <w:r>
        <w:rPr>
          <w:rFonts w:hint="eastAsia"/>
        </w:rPr>
        <w:t>、工作队列的释放</w:t>
      </w:r>
    </w:p>
    <w:p w14:paraId="76DE983F" w14:textId="77777777" w:rsidR="00F73C6D" w:rsidRDefault="00F73C6D" w:rsidP="00F73C6D">
      <w:pPr>
        <w:pStyle w:val="2f5"/>
      </w:pPr>
      <w:r>
        <w:t xml:space="preserve">void </w:t>
      </w:r>
      <w:proofErr w:type="spellStart"/>
      <w:r>
        <w:t>flush_workqueue</w:t>
      </w:r>
      <w:proofErr w:type="spellEnd"/>
      <w:r>
        <w:t xml:space="preserve">(struct </w:t>
      </w:r>
      <w:proofErr w:type="spellStart"/>
      <w:r>
        <w:t>workqueue_struct</w:t>
      </w:r>
      <w:proofErr w:type="spellEnd"/>
      <w:r>
        <w:t xml:space="preserve"> *</w:t>
      </w:r>
      <w:proofErr w:type="spellStart"/>
      <w:r>
        <w:t>wq</w:t>
      </w:r>
      <w:proofErr w:type="spellEnd"/>
      <w:r>
        <w:t>);   #</w:t>
      </w:r>
      <w:r>
        <w:rPr>
          <w:rFonts w:hint="eastAsia"/>
        </w:rPr>
        <w:t>刷新工作队列，等待指定列队中的任务全部执行完毕。</w:t>
      </w:r>
    </w:p>
    <w:p w14:paraId="54839C33" w14:textId="77777777" w:rsidR="00F73C6D" w:rsidRDefault="00F73C6D" w:rsidP="00F73C6D">
      <w:pPr>
        <w:pStyle w:val="2f5"/>
      </w:pPr>
      <w:r>
        <w:t xml:space="preserve">void </w:t>
      </w:r>
      <w:proofErr w:type="spellStart"/>
      <w:r>
        <w:t>destroy_workqueue</w:t>
      </w:r>
      <w:proofErr w:type="spellEnd"/>
      <w:r>
        <w:t xml:space="preserve">(struct </w:t>
      </w:r>
      <w:proofErr w:type="spellStart"/>
      <w:r>
        <w:t>workqueue_struct</w:t>
      </w:r>
      <w:proofErr w:type="spellEnd"/>
      <w:r>
        <w:t xml:space="preserve"> *</w:t>
      </w:r>
      <w:proofErr w:type="spellStart"/>
      <w:r>
        <w:t>wq</w:t>
      </w:r>
      <w:proofErr w:type="spellEnd"/>
      <w:r>
        <w:t>);   #</w:t>
      </w:r>
      <w:r>
        <w:rPr>
          <w:rFonts w:hint="eastAsia"/>
        </w:rPr>
        <w:t>释放工作队列所占的资源</w:t>
      </w:r>
    </w:p>
    <w:p w14:paraId="580C3F58" w14:textId="77777777" w:rsidR="00F73C6D" w:rsidRDefault="00F73C6D" w:rsidP="00D837EB">
      <w:pPr>
        <w:pStyle w:val="4"/>
        <w:numPr>
          <w:ilvl w:val="3"/>
          <w:numId w:val="15"/>
        </w:numPr>
        <w:rPr>
          <w:rFonts w:hint="default"/>
        </w:rPr>
      </w:pPr>
      <w:r>
        <w:t>实验步骤</w:t>
      </w:r>
    </w:p>
    <w:p w14:paraId="68E7059B" w14:textId="77777777" w:rsidR="00F73C6D" w:rsidRDefault="00F73C6D" w:rsidP="00D837EB">
      <w:pPr>
        <w:pStyle w:val="30"/>
        <w:numPr>
          <w:ilvl w:val="5"/>
          <w:numId w:val="15"/>
        </w:numPr>
        <w:tabs>
          <w:tab w:val="num" w:pos="1418"/>
        </w:tabs>
        <w:ind w:left="1620" w:right="200" w:hanging="425"/>
        <w:rPr>
          <w:rFonts w:cs="Huawei Sans"/>
          <w:lang w:bidi="hi-IN"/>
        </w:rPr>
      </w:pPr>
      <w:r>
        <w:rPr>
          <w:rFonts w:hint="eastAsia"/>
        </w:rPr>
        <w:t>正确编写满足功能的源文件，包括</w:t>
      </w:r>
      <w:r>
        <w:rPr>
          <w:lang w:eastAsia="x-none"/>
        </w:rPr>
        <w:t>.c</w:t>
      </w:r>
      <w:proofErr w:type="spellStart"/>
      <w:r>
        <w:rPr>
          <w:rFonts w:hint="eastAsia"/>
          <w:lang w:val="x-none" w:eastAsia="x-none"/>
        </w:rPr>
        <w:t>源文件</w:t>
      </w:r>
      <w:r>
        <w:rPr>
          <w:rFonts w:hint="eastAsia"/>
        </w:rPr>
        <w:t>和</w:t>
      </w:r>
      <w:r>
        <w:rPr>
          <w:lang w:eastAsia="x-none"/>
        </w:rPr>
        <w:t>Makefile</w:t>
      </w:r>
      <w:r>
        <w:rPr>
          <w:rFonts w:hint="eastAsia"/>
          <w:lang w:val="x-none" w:eastAsia="x-none"/>
        </w:rPr>
        <w:t>文件</w:t>
      </w:r>
      <w:r>
        <w:rPr>
          <w:rFonts w:hint="eastAsia"/>
        </w:rPr>
        <w:t>。在这里我们的示例源文件存放在</w:t>
      </w:r>
      <w:r>
        <w:t>tasks_k</w:t>
      </w:r>
      <w:proofErr w:type="spellEnd"/>
      <w:r>
        <w:t>/4/task2</w:t>
      </w:r>
      <w:r>
        <w:rPr>
          <w:rFonts w:hint="eastAsia"/>
        </w:rPr>
        <w:t>目录下。</w:t>
      </w:r>
    </w:p>
    <w:p w14:paraId="01CF0811" w14:textId="26919897" w:rsidR="00F73C6D" w:rsidRDefault="00F73C6D" w:rsidP="00F73C6D">
      <w:pPr>
        <w:pStyle w:val="2f5"/>
      </w:pPr>
      <w:r>
        <w:t>[</w:t>
      </w:r>
      <w:proofErr w:type="spellStart"/>
      <w:r>
        <w:t>root@localhost</w:t>
      </w:r>
      <w:proofErr w:type="spellEnd"/>
      <w:r>
        <w:t xml:space="preserve"> </w:t>
      </w:r>
      <w:proofErr w:type="gramStart"/>
      <w:r>
        <w:t>~]#</w:t>
      </w:r>
      <w:proofErr w:type="gramEnd"/>
      <w:r>
        <w:t xml:space="preserve"> </w:t>
      </w:r>
      <w:r>
        <w:rPr>
          <w:b/>
        </w:rPr>
        <w:t xml:space="preserve">cd </w:t>
      </w:r>
      <w:proofErr w:type="spellStart"/>
      <w:r>
        <w:rPr>
          <w:b/>
        </w:rPr>
        <w:t>tasks_k</w:t>
      </w:r>
      <w:proofErr w:type="spellEnd"/>
      <w:r>
        <w:rPr>
          <w:b/>
        </w:rPr>
        <w:t>/4/task2</w:t>
      </w:r>
    </w:p>
    <w:p w14:paraId="7E753835" w14:textId="77777777" w:rsidR="00F73C6D" w:rsidRDefault="00F73C6D" w:rsidP="00F73C6D">
      <w:pPr>
        <w:pStyle w:val="2f5"/>
        <w:rPr>
          <w:b/>
        </w:rPr>
      </w:pPr>
      <w:r>
        <w:t>[</w:t>
      </w:r>
      <w:proofErr w:type="spellStart"/>
      <w:r>
        <w:t>root@localhost</w:t>
      </w:r>
      <w:proofErr w:type="spellEnd"/>
      <w:r>
        <w:t xml:space="preserve"> task</w:t>
      </w:r>
      <w:proofErr w:type="gramStart"/>
      <w:r>
        <w:t>2]#</w:t>
      </w:r>
      <w:proofErr w:type="gramEnd"/>
      <w:r>
        <w:rPr>
          <w:b/>
        </w:rPr>
        <w:t xml:space="preserve"> ls</w:t>
      </w:r>
    </w:p>
    <w:p w14:paraId="71FA46C2" w14:textId="77777777" w:rsidR="00F73C6D" w:rsidRDefault="00F73C6D" w:rsidP="00F73C6D">
      <w:pPr>
        <w:pStyle w:val="2f5"/>
      </w:pPr>
      <w:proofErr w:type="spellStart"/>
      <w:proofErr w:type="gramStart"/>
      <w:r>
        <w:t>Makefile</w:t>
      </w:r>
      <w:proofErr w:type="spellEnd"/>
      <w:r>
        <w:t xml:space="preserve">  </w:t>
      </w:r>
      <w:proofErr w:type="spellStart"/>
      <w:r>
        <w:t>workqueue</w:t>
      </w:r>
      <w:proofErr w:type="gramEnd"/>
      <w:r>
        <w:t>_test.c</w:t>
      </w:r>
      <w:proofErr w:type="spellEnd"/>
    </w:p>
    <w:p w14:paraId="29797AD6" w14:textId="77777777" w:rsidR="00F73C6D" w:rsidRDefault="00F73C6D" w:rsidP="00D837EB">
      <w:pPr>
        <w:pStyle w:val="30"/>
        <w:numPr>
          <w:ilvl w:val="5"/>
          <w:numId w:val="15"/>
        </w:numPr>
        <w:tabs>
          <w:tab w:val="num" w:pos="1418"/>
        </w:tabs>
        <w:ind w:left="1620" w:right="200" w:hanging="425"/>
      </w:pPr>
      <w:r>
        <w:rPr>
          <w:rFonts w:hint="eastAsia"/>
        </w:rPr>
        <w:t>编译源文件。</w:t>
      </w:r>
    </w:p>
    <w:p w14:paraId="346A2F0C" w14:textId="77777777" w:rsidR="00F73C6D" w:rsidRDefault="00F73C6D" w:rsidP="00F73C6D">
      <w:pPr>
        <w:pStyle w:val="2f5"/>
      </w:pPr>
      <w:r>
        <w:t>[</w:t>
      </w:r>
      <w:proofErr w:type="spellStart"/>
      <w:r>
        <w:t>root@localhost</w:t>
      </w:r>
      <w:proofErr w:type="spellEnd"/>
      <w:r>
        <w:t xml:space="preserve"> task</w:t>
      </w:r>
      <w:proofErr w:type="gramStart"/>
      <w:r>
        <w:t>2]#</w:t>
      </w:r>
      <w:proofErr w:type="gramEnd"/>
      <w:r>
        <w:t xml:space="preserve"> </w:t>
      </w:r>
      <w:r>
        <w:rPr>
          <w:b/>
        </w:rPr>
        <w:t>make</w:t>
      </w:r>
    </w:p>
    <w:p w14:paraId="689BA7E3" w14:textId="77777777" w:rsidR="00F73C6D" w:rsidRDefault="00F73C6D" w:rsidP="00F73C6D">
      <w:pPr>
        <w:pStyle w:val="2f5"/>
      </w:pPr>
      <w:r>
        <w:t>make -C /root/kernel M=/root/</w:t>
      </w:r>
      <w:proofErr w:type="spellStart"/>
      <w:r>
        <w:t>tasks_k</w:t>
      </w:r>
      <w:proofErr w:type="spellEnd"/>
      <w:r>
        <w:t>/4/task2 modules</w:t>
      </w:r>
    </w:p>
    <w:p w14:paraId="3684A913" w14:textId="77777777" w:rsidR="00F73C6D" w:rsidRDefault="00F73C6D" w:rsidP="00F73C6D">
      <w:pPr>
        <w:pStyle w:val="2f5"/>
      </w:pPr>
      <w:proofErr w:type="gramStart"/>
      <w:r>
        <w:lastRenderedPageBreak/>
        <w:t>make[</w:t>
      </w:r>
      <w:proofErr w:type="gramEnd"/>
      <w:r>
        <w:t>1]: Entering directory '/root/kernel'</w:t>
      </w:r>
    </w:p>
    <w:p w14:paraId="1A57102D" w14:textId="77777777" w:rsidR="00F73C6D" w:rsidRDefault="00F73C6D" w:rsidP="00F73C6D">
      <w:pPr>
        <w:pStyle w:val="2f5"/>
      </w:pPr>
      <w:r>
        <w:t xml:space="preserve">  CC [M</w:t>
      </w:r>
      <w:proofErr w:type="gramStart"/>
      <w:r>
        <w:t>]  /</w:t>
      </w:r>
      <w:proofErr w:type="gramEnd"/>
      <w:r>
        <w:t>root/</w:t>
      </w:r>
      <w:proofErr w:type="spellStart"/>
      <w:r>
        <w:t>tasks_k</w:t>
      </w:r>
      <w:proofErr w:type="spellEnd"/>
      <w:r>
        <w:t>/4/task2/</w:t>
      </w:r>
      <w:proofErr w:type="spellStart"/>
      <w:r>
        <w:t>workqueue_test.o</w:t>
      </w:r>
      <w:proofErr w:type="spellEnd"/>
    </w:p>
    <w:p w14:paraId="191452C3" w14:textId="77777777" w:rsidR="00F73C6D" w:rsidRDefault="00F73C6D" w:rsidP="00F73C6D">
      <w:pPr>
        <w:pStyle w:val="2f5"/>
      </w:pPr>
      <w:r>
        <w:t xml:space="preserve">  Building modules, stage 2.</w:t>
      </w:r>
    </w:p>
    <w:p w14:paraId="3BB7B019" w14:textId="77777777" w:rsidR="00F73C6D" w:rsidRDefault="00F73C6D" w:rsidP="00F73C6D">
      <w:pPr>
        <w:pStyle w:val="2f5"/>
      </w:pPr>
      <w:r>
        <w:t xml:space="preserve">  MODPOST 1 modules</w:t>
      </w:r>
    </w:p>
    <w:p w14:paraId="10EB7DD6" w14:textId="77777777" w:rsidR="00F73C6D" w:rsidRDefault="00F73C6D" w:rsidP="00F73C6D">
      <w:pPr>
        <w:pStyle w:val="2f5"/>
      </w:pPr>
      <w:r>
        <w:t xml:space="preserve">  CC      /root/</w:t>
      </w:r>
      <w:proofErr w:type="spellStart"/>
      <w:r>
        <w:t>tasks_k</w:t>
      </w:r>
      <w:proofErr w:type="spellEnd"/>
      <w:r>
        <w:t>/4/task2/</w:t>
      </w:r>
      <w:proofErr w:type="spellStart"/>
      <w:r>
        <w:t>workqueue_test.mod.o</w:t>
      </w:r>
      <w:proofErr w:type="spellEnd"/>
    </w:p>
    <w:p w14:paraId="35472A8C" w14:textId="77777777" w:rsidR="00F73C6D" w:rsidRDefault="00F73C6D" w:rsidP="00F73C6D">
      <w:pPr>
        <w:pStyle w:val="2f5"/>
      </w:pPr>
      <w:r>
        <w:t xml:space="preserve">  LD [M</w:t>
      </w:r>
      <w:proofErr w:type="gramStart"/>
      <w:r>
        <w:t>]  /</w:t>
      </w:r>
      <w:proofErr w:type="gramEnd"/>
      <w:r>
        <w:t>root/</w:t>
      </w:r>
      <w:proofErr w:type="spellStart"/>
      <w:r>
        <w:t>tasks_k</w:t>
      </w:r>
      <w:proofErr w:type="spellEnd"/>
      <w:r>
        <w:t>/4/task2/</w:t>
      </w:r>
      <w:proofErr w:type="spellStart"/>
      <w:r>
        <w:t>workqueue_test.ko</w:t>
      </w:r>
      <w:proofErr w:type="spellEnd"/>
    </w:p>
    <w:p w14:paraId="0638125B" w14:textId="77777777" w:rsidR="00F73C6D" w:rsidRDefault="00F73C6D" w:rsidP="00F73C6D">
      <w:pPr>
        <w:pStyle w:val="2f5"/>
      </w:pPr>
      <w:proofErr w:type="gramStart"/>
      <w:r>
        <w:t>make[</w:t>
      </w:r>
      <w:proofErr w:type="gramEnd"/>
      <w:r>
        <w:t>1]: Leaving directory '/root/kernel'</w:t>
      </w:r>
    </w:p>
    <w:p w14:paraId="3024EA34" w14:textId="77777777" w:rsidR="00F73C6D" w:rsidRDefault="00F73C6D" w:rsidP="00F73C6D">
      <w:pPr>
        <w:pStyle w:val="2f5"/>
        <w:rPr>
          <w:b/>
        </w:rPr>
      </w:pPr>
      <w:r>
        <w:t>[</w:t>
      </w:r>
      <w:proofErr w:type="spellStart"/>
      <w:r>
        <w:t>root@localhost</w:t>
      </w:r>
      <w:proofErr w:type="spellEnd"/>
      <w:r>
        <w:t xml:space="preserve"> task</w:t>
      </w:r>
      <w:proofErr w:type="gramStart"/>
      <w:r>
        <w:t>2]#</w:t>
      </w:r>
      <w:proofErr w:type="gramEnd"/>
      <w:r>
        <w:t xml:space="preserve"> </w:t>
      </w:r>
      <w:r>
        <w:rPr>
          <w:b/>
        </w:rPr>
        <w:t>ls</w:t>
      </w:r>
    </w:p>
    <w:p w14:paraId="133988C3" w14:textId="77777777" w:rsidR="00F73C6D" w:rsidRDefault="00F73C6D" w:rsidP="00F73C6D">
      <w:pPr>
        <w:pStyle w:val="2f5"/>
      </w:pPr>
      <w:proofErr w:type="spellStart"/>
      <w:r>
        <w:t>Makefile</w:t>
      </w:r>
      <w:proofErr w:type="spellEnd"/>
      <w:r>
        <w:t xml:space="preserve">       </w:t>
      </w:r>
      <w:proofErr w:type="spellStart"/>
      <w:r>
        <w:t>Module.symvers</w:t>
      </w:r>
      <w:proofErr w:type="spellEnd"/>
      <w:r>
        <w:t xml:space="preserve">    </w:t>
      </w:r>
      <w:proofErr w:type="spellStart"/>
      <w:r>
        <w:t>workqueue_</w:t>
      </w:r>
      <w:proofErr w:type="gramStart"/>
      <w:r>
        <w:t>test.ko</w:t>
      </w:r>
      <w:proofErr w:type="spellEnd"/>
      <w:proofErr w:type="gramEnd"/>
      <w:r>
        <w:t xml:space="preserve">     </w:t>
      </w:r>
      <w:proofErr w:type="spellStart"/>
      <w:r>
        <w:t>workqueue_test.mod.o</w:t>
      </w:r>
      <w:proofErr w:type="spellEnd"/>
    </w:p>
    <w:p w14:paraId="21405957" w14:textId="77777777" w:rsidR="00F73C6D" w:rsidRDefault="00F73C6D" w:rsidP="00F73C6D">
      <w:pPr>
        <w:pStyle w:val="2f5"/>
      </w:pPr>
      <w:proofErr w:type="spellStart"/>
      <w:proofErr w:type="gramStart"/>
      <w:r>
        <w:t>modules.order</w:t>
      </w:r>
      <w:proofErr w:type="spellEnd"/>
      <w:proofErr w:type="gramEnd"/>
      <w:r>
        <w:t xml:space="preserve">  </w:t>
      </w:r>
      <w:proofErr w:type="spellStart"/>
      <w:r>
        <w:t>workqueue_test.c</w:t>
      </w:r>
      <w:proofErr w:type="spellEnd"/>
      <w:r>
        <w:t xml:space="preserve">  </w:t>
      </w:r>
      <w:proofErr w:type="spellStart"/>
      <w:r>
        <w:t>workqueue_test.mod.c</w:t>
      </w:r>
      <w:proofErr w:type="spellEnd"/>
      <w:r>
        <w:t xml:space="preserve">  </w:t>
      </w:r>
      <w:proofErr w:type="spellStart"/>
      <w:r>
        <w:t>workqueue_test.o</w:t>
      </w:r>
      <w:proofErr w:type="spellEnd"/>
    </w:p>
    <w:p w14:paraId="3CB0106F" w14:textId="77777777" w:rsidR="00F73C6D" w:rsidRDefault="00F73C6D" w:rsidP="00D837EB">
      <w:pPr>
        <w:pStyle w:val="30"/>
        <w:numPr>
          <w:ilvl w:val="5"/>
          <w:numId w:val="15"/>
        </w:numPr>
        <w:tabs>
          <w:tab w:val="num" w:pos="1418"/>
        </w:tabs>
        <w:ind w:left="1620" w:right="200" w:hanging="425"/>
      </w:pPr>
      <w:r>
        <w:rPr>
          <w:rFonts w:hint="eastAsia"/>
        </w:rPr>
        <w:t>加载编译完成的内核模块，并查看加载结果。</w:t>
      </w:r>
    </w:p>
    <w:p w14:paraId="49734425" w14:textId="77777777" w:rsidR="00F73C6D" w:rsidRDefault="00F73C6D" w:rsidP="00F73C6D">
      <w:pPr>
        <w:pStyle w:val="2f5"/>
        <w:rPr>
          <w:b/>
        </w:rPr>
      </w:pPr>
      <w:r>
        <w:t>[</w:t>
      </w:r>
      <w:proofErr w:type="spellStart"/>
      <w:r>
        <w:t>root@localhost</w:t>
      </w:r>
      <w:proofErr w:type="spellEnd"/>
      <w:r>
        <w:t xml:space="preserve"> task</w:t>
      </w:r>
      <w:proofErr w:type="gramStart"/>
      <w:r>
        <w:t>2]#</w:t>
      </w:r>
      <w:proofErr w:type="gramEnd"/>
      <w:r>
        <w:t xml:space="preserve"> </w:t>
      </w:r>
      <w:proofErr w:type="spellStart"/>
      <w:r>
        <w:rPr>
          <w:b/>
        </w:rPr>
        <w:t>insmod</w:t>
      </w:r>
      <w:proofErr w:type="spellEnd"/>
      <w:r>
        <w:rPr>
          <w:b/>
        </w:rPr>
        <w:t xml:space="preserve"> </w:t>
      </w:r>
      <w:proofErr w:type="spellStart"/>
      <w:r>
        <w:rPr>
          <w:b/>
        </w:rPr>
        <w:t>workqueue_test.ko</w:t>
      </w:r>
      <w:proofErr w:type="spellEnd"/>
    </w:p>
    <w:p w14:paraId="660A26C4" w14:textId="3A979326" w:rsidR="00F73C6D" w:rsidRDefault="00F73C6D" w:rsidP="00F73C6D">
      <w:pPr>
        <w:pStyle w:val="2f5"/>
        <w:rPr>
          <w:b/>
        </w:rPr>
      </w:pPr>
      <w:r>
        <w:t>[</w:t>
      </w:r>
      <w:proofErr w:type="spellStart"/>
      <w:r>
        <w:t>root@localhost</w:t>
      </w:r>
      <w:proofErr w:type="spellEnd"/>
      <w:r>
        <w:t xml:space="preserve"> task</w:t>
      </w:r>
      <w:proofErr w:type="gramStart"/>
      <w:r>
        <w:t>2]#</w:t>
      </w:r>
      <w:proofErr w:type="gramEnd"/>
      <w:r>
        <w:t xml:space="preserve"> </w:t>
      </w:r>
      <w:proofErr w:type="spellStart"/>
      <w:r>
        <w:rPr>
          <w:b/>
        </w:rPr>
        <w:t>dmesg</w:t>
      </w:r>
      <w:proofErr w:type="spellEnd"/>
      <w:r>
        <w:rPr>
          <w:b/>
        </w:rPr>
        <w:t xml:space="preserve"> | tail -n5</w:t>
      </w:r>
    </w:p>
    <w:p w14:paraId="5C3A58CB" w14:textId="77777777" w:rsidR="00913426" w:rsidRDefault="00913426" w:rsidP="00913426">
      <w:pPr>
        <w:pStyle w:val="2f5"/>
      </w:pPr>
      <w:r>
        <w:t xml:space="preserve">[837850.772405] Start </w:t>
      </w:r>
      <w:proofErr w:type="spellStart"/>
      <w:r>
        <w:t>workqueue_test</w:t>
      </w:r>
      <w:proofErr w:type="spellEnd"/>
      <w:r>
        <w:t xml:space="preserve"> module.</w:t>
      </w:r>
    </w:p>
    <w:p w14:paraId="456D4F58" w14:textId="77777777" w:rsidR="00913426" w:rsidRDefault="00913426" w:rsidP="00913426">
      <w:pPr>
        <w:pStyle w:val="2f5"/>
      </w:pPr>
      <w:r>
        <w:t>[837855.783670] Hello World!</w:t>
      </w:r>
    </w:p>
    <w:p w14:paraId="0D89B684" w14:textId="77777777" w:rsidR="00913426" w:rsidRDefault="00913426" w:rsidP="00913426">
      <w:pPr>
        <w:pStyle w:val="2f5"/>
      </w:pPr>
      <w:r>
        <w:t>[837871.143413] Hello World!</w:t>
      </w:r>
    </w:p>
    <w:p w14:paraId="772BADBB" w14:textId="77777777" w:rsidR="00913426" w:rsidRDefault="00913426" w:rsidP="00913426">
      <w:pPr>
        <w:pStyle w:val="2f5"/>
      </w:pPr>
      <w:r>
        <w:t>[837886.247192] Hello World!</w:t>
      </w:r>
    </w:p>
    <w:p w14:paraId="1E1D47D3" w14:textId="72F252AF" w:rsidR="00F73C6D" w:rsidRDefault="00913426" w:rsidP="00913426">
      <w:pPr>
        <w:pStyle w:val="2f5"/>
      </w:pPr>
      <w:r>
        <w:t>[837901.351008] Hello World!</w:t>
      </w:r>
    </w:p>
    <w:p w14:paraId="64591C14" w14:textId="77777777" w:rsidR="00F73C6D" w:rsidRDefault="00F73C6D" w:rsidP="00D837EB">
      <w:pPr>
        <w:pStyle w:val="30"/>
        <w:numPr>
          <w:ilvl w:val="5"/>
          <w:numId w:val="15"/>
        </w:numPr>
        <w:tabs>
          <w:tab w:val="num" w:pos="1418"/>
        </w:tabs>
        <w:ind w:left="1620" w:right="200" w:hanging="425"/>
      </w:pPr>
      <w:r>
        <w:rPr>
          <w:rFonts w:hint="eastAsia"/>
        </w:rPr>
        <w:t>卸载内核模块，并查看结果。</w:t>
      </w:r>
    </w:p>
    <w:p w14:paraId="49970E78" w14:textId="77777777" w:rsidR="00F73C6D" w:rsidRDefault="00F73C6D" w:rsidP="00F73C6D">
      <w:pPr>
        <w:pStyle w:val="2f5"/>
      </w:pPr>
      <w:r>
        <w:t>[</w:t>
      </w:r>
      <w:proofErr w:type="spellStart"/>
      <w:r>
        <w:t>root@localhost</w:t>
      </w:r>
      <w:proofErr w:type="spellEnd"/>
      <w:r>
        <w:t xml:space="preserve"> task</w:t>
      </w:r>
      <w:proofErr w:type="gramStart"/>
      <w:r>
        <w:t>2]#</w:t>
      </w:r>
      <w:proofErr w:type="gramEnd"/>
      <w:r>
        <w:t xml:space="preserve"> </w:t>
      </w:r>
      <w:proofErr w:type="spellStart"/>
      <w:r>
        <w:rPr>
          <w:b/>
        </w:rPr>
        <w:t>rmmod</w:t>
      </w:r>
      <w:proofErr w:type="spellEnd"/>
      <w:r>
        <w:rPr>
          <w:b/>
        </w:rPr>
        <w:t xml:space="preserve"> </w:t>
      </w:r>
      <w:proofErr w:type="spellStart"/>
      <w:r>
        <w:rPr>
          <w:b/>
        </w:rPr>
        <w:t>workqueue_test</w:t>
      </w:r>
      <w:proofErr w:type="spellEnd"/>
    </w:p>
    <w:p w14:paraId="4312FE51" w14:textId="77777777" w:rsidR="00F73C6D" w:rsidRDefault="00F73C6D" w:rsidP="00F73C6D">
      <w:pPr>
        <w:pStyle w:val="2f5"/>
        <w:rPr>
          <w:b/>
        </w:rPr>
      </w:pPr>
      <w:r>
        <w:t>[</w:t>
      </w:r>
      <w:proofErr w:type="spellStart"/>
      <w:r>
        <w:t>root@localhost</w:t>
      </w:r>
      <w:proofErr w:type="spellEnd"/>
      <w:r>
        <w:t xml:space="preserve"> task</w:t>
      </w:r>
      <w:proofErr w:type="gramStart"/>
      <w:r>
        <w:t>2]#</w:t>
      </w:r>
      <w:proofErr w:type="gramEnd"/>
      <w:r>
        <w:t xml:space="preserve"> </w:t>
      </w:r>
      <w:proofErr w:type="spellStart"/>
      <w:r>
        <w:rPr>
          <w:b/>
        </w:rPr>
        <w:t>dmesg</w:t>
      </w:r>
      <w:proofErr w:type="spellEnd"/>
      <w:r>
        <w:rPr>
          <w:b/>
        </w:rPr>
        <w:t xml:space="preserve"> | tail -n6</w:t>
      </w:r>
    </w:p>
    <w:p w14:paraId="3078EBB5" w14:textId="77777777" w:rsidR="00913426" w:rsidRDefault="00913426" w:rsidP="00913426">
      <w:pPr>
        <w:pStyle w:val="2f5"/>
      </w:pPr>
      <w:r>
        <w:t xml:space="preserve">[837850.772405] Start </w:t>
      </w:r>
      <w:proofErr w:type="spellStart"/>
      <w:r>
        <w:t>workqueue_test</w:t>
      </w:r>
      <w:proofErr w:type="spellEnd"/>
      <w:r>
        <w:t xml:space="preserve"> module.</w:t>
      </w:r>
    </w:p>
    <w:p w14:paraId="29F73D52" w14:textId="77777777" w:rsidR="00913426" w:rsidRDefault="00913426" w:rsidP="00913426">
      <w:pPr>
        <w:pStyle w:val="2f5"/>
      </w:pPr>
      <w:r>
        <w:t>[837855.783670] Hello World!</w:t>
      </w:r>
    </w:p>
    <w:p w14:paraId="0CF83FF8" w14:textId="77777777" w:rsidR="00913426" w:rsidRDefault="00913426" w:rsidP="00913426">
      <w:pPr>
        <w:pStyle w:val="2f5"/>
      </w:pPr>
      <w:r>
        <w:t>[837871.143413] Hello World!</w:t>
      </w:r>
    </w:p>
    <w:p w14:paraId="2ABAC405" w14:textId="77777777" w:rsidR="00913426" w:rsidRDefault="00913426" w:rsidP="00913426">
      <w:pPr>
        <w:pStyle w:val="2f5"/>
      </w:pPr>
      <w:r>
        <w:t>[837886.247192] Hello World!</w:t>
      </w:r>
    </w:p>
    <w:p w14:paraId="59FEACC3" w14:textId="77777777" w:rsidR="00913426" w:rsidRDefault="00913426" w:rsidP="00913426">
      <w:pPr>
        <w:pStyle w:val="2f5"/>
      </w:pPr>
      <w:r>
        <w:t>[837901.351008] Hello World!</w:t>
      </w:r>
    </w:p>
    <w:p w14:paraId="01596107" w14:textId="1A36907B" w:rsidR="00F73C6D" w:rsidRDefault="00913426" w:rsidP="00913426">
      <w:pPr>
        <w:pStyle w:val="2f5"/>
      </w:pPr>
      <w:r>
        <w:t xml:space="preserve">[837940.645987] Exit </w:t>
      </w:r>
      <w:proofErr w:type="spellStart"/>
      <w:r>
        <w:t>workqueue_test</w:t>
      </w:r>
      <w:proofErr w:type="spellEnd"/>
      <w:r>
        <w:t xml:space="preserve"> module.</w:t>
      </w:r>
    </w:p>
    <w:p w14:paraId="5CEC027D" w14:textId="77777777" w:rsidR="00F73C6D" w:rsidRDefault="00F73C6D" w:rsidP="00F73C6D">
      <w:pPr>
        <w:pStyle w:val="1f"/>
      </w:pPr>
      <w:r>
        <w:rPr>
          <w:rFonts w:hint="eastAsia"/>
        </w:rPr>
        <w:t>由代码逻辑知：工作队列延时</w:t>
      </w:r>
      <w:r>
        <w:t xml:space="preserve"> 5*HZ</w:t>
      </w:r>
      <w:r>
        <w:rPr>
          <w:rFonts w:hint="eastAsia"/>
        </w:rPr>
        <w:t>（</w:t>
      </w:r>
      <w:r>
        <w:t>5</w:t>
      </w:r>
      <w:r>
        <w:rPr>
          <w:rFonts w:hint="eastAsia"/>
        </w:rPr>
        <w:t>秒）开始执行，模块加载后</w:t>
      </w:r>
      <w:r>
        <w:t>5</w:t>
      </w:r>
      <w:r>
        <w:rPr>
          <w:rFonts w:hint="eastAsia"/>
        </w:rPr>
        <w:t>秒才打印</w:t>
      </w:r>
      <w:r>
        <w:t>HelloWorld!</w:t>
      </w:r>
      <w:r>
        <w:rPr>
          <w:rFonts w:hint="eastAsia"/>
        </w:rPr>
        <w:t>；而后每次执行工作队列中间休眠</w:t>
      </w:r>
      <w:r>
        <w:t>15</w:t>
      </w:r>
      <w:r>
        <w:rPr>
          <w:rFonts w:hint="eastAsia"/>
        </w:rPr>
        <w:t>秒。</w:t>
      </w:r>
    </w:p>
    <w:p w14:paraId="6528510C" w14:textId="0CF50B7B" w:rsidR="00F73C6D" w:rsidRDefault="00F73C6D" w:rsidP="00D837EB">
      <w:pPr>
        <w:pStyle w:val="3"/>
        <w:numPr>
          <w:ilvl w:val="2"/>
          <w:numId w:val="15"/>
        </w:numPr>
        <w:rPr>
          <w:kern w:val="2"/>
          <w:szCs w:val="21"/>
        </w:rPr>
      </w:pPr>
      <w:bookmarkStart w:id="56" w:name="_Toc59480168"/>
      <w:r>
        <w:rPr>
          <w:rFonts w:hint="eastAsia"/>
        </w:rPr>
        <w:t>编写一个信号捕获程序，捕获终端按键信号</w:t>
      </w:r>
      <w:bookmarkEnd w:id="56"/>
    </w:p>
    <w:p w14:paraId="56BA2448" w14:textId="77777777" w:rsidR="00F73C6D" w:rsidRDefault="00F73C6D" w:rsidP="00D837EB">
      <w:pPr>
        <w:pStyle w:val="4"/>
        <w:numPr>
          <w:ilvl w:val="3"/>
          <w:numId w:val="15"/>
        </w:numPr>
        <w:rPr>
          <w:rFonts w:hint="default"/>
          <w:lang w:bidi="hi-IN"/>
        </w:rPr>
      </w:pPr>
      <w:r>
        <w:rPr>
          <w:lang w:bidi="hi-IN"/>
        </w:rPr>
        <w:t>相关知识</w:t>
      </w:r>
    </w:p>
    <w:p w14:paraId="3E0EBFB7" w14:textId="77777777" w:rsidR="00F73C6D" w:rsidRDefault="00F73C6D" w:rsidP="00F73C6D">
      <w:pPr>
        <w:pStyle w:val="1f"/>
        <w:rPr>
          <w:lang w:bidi="hi-IN"/>
        </w:rPr>
      </w:pPr>
      <w:r>
        <w:rPr>
          <w:rFonts w:hint="eastAsia"/>
          <w:lang w:bidi="hi-IN"/>
        </w:rPr>
        <w:t>一、</w:t>
      </w:r>
      <w:r>
        <w:rPr>
          <w:lang w:bidi="hi-IN"/>
        </w:rPr>
        <w:t>Linux</w:t>
      </w:r>
      <w:r>
        <w:rPr>
          <w:rFonts w:hint="eastAsia"/>
          <w:lang w:bidi="hi-IN"/>
        </w:rPr>
        <w:t>信号处理机制</w:t>
      </w:r>
      <w:r>
        <w:rPr>
          <w:lang w:bidi="hi-IN"/>
        </w:rPr>
        <w:t xml:space="preserve"> </w:t>
      </w:r>
    </w:p>
    <w:p w14:paraId="56DD95FD" w14:textId="77777777" w:rsidR="00F73C6D" w:rsidRDefault="00F73C6D" w:rsidP="00F73C6D">
      <w:pPr>
        <w:pStyle w:val="1f"/>
        <w:rPr>
          <w:lang w:bidi="hi-IN"/>
        </w:rPr>
      </w:pPr>
      <w:r>
        <w:rPr>
          <w:lang w:bidi="hi-IN"/>
        </w:rPr>
        <w:t>1</w:t>
      </w:r>
      <w:r>
        <w:rPr>
          <w:rFonts w:hint="eastAsia"/>
          <w:lang w:bidi="hi-IN"/>
        </w:rPr>
        <w:t>、基本概念</w:t>
      </w:r>
    </w:p>
    <w:p w14:paraId="0DCFE1D5" w14:textId="77777777" w:rsidR="00F73C6D" w:rsidRDefault="00F73C6D" w:rsidP="00F73C6D">
      <w:pPr>
        <w:pStyle w:val="1f"/>
        <w:ind w:firstLineChars="200" w:firstLine="420"/>
        <w:rPr>
          <w:lang w:bidi="hi-IN"/>
        </w:rPr>
      </w:pPr>
      <w:r>
        <w:rPr>
          <w:lang w:bidi="hi-IN"/>
        </w:rPr>
        <w:t>Linux</w:t>
      </w:r>
      <w:r>
        <w:rPr>
          <w:rFonts w:hint="eastAsia"/>
          <w:lang w:bidi="hi-IN"/>
        </w:rPr>
        <w:t>提供的信号机制是一种进程间异步的通信机制，每个进程在运行时，都要通过信号机制来检查是否有信号到达，若有，便中断正在执行的程序，转向与该信号相对应的处理程序，以完成对该事件的处理；处理结束后再返回到原来的断点继续执行。实质上，信号机制是对中断机制的一种模拟，在实现上是一种软中断。</w:t>
      </w:r>
    </w:p>
    <w:p w14:paraId="7B175076" w14:textId="77777777" w:rsidR="00F73C6D" w:rsidRDefault="00F73C6D" w:rsidP="00F73C6D">
      <w:pPr>
        <w:pStyle w:val="1f"/>
        <w:rPr>
          <w:lang w:bidi="hi-IN"/>
        </w:rPr>
      </w:pPr>
      <w:r>
        <w:rPr>
          <w:lang w:bidi="hi-IN"/>
        </w:rPr>
        <w:t>2</w:t>
      </w:r>
      <w:r>
        <w:rPr>
          <w:rFonts w:hint="eastAsia"/>
          <w:lang w:bidi="hi-IN"/>
        </w:rPr>
        <w:t>、信号的产生</w:t>
      </w:r>
    </w:p>
    <w:p w14:paraId="4876C5E3" w14:textId="77777777" w:rsidR="00F73C6D" w:rsidRDefault="00F73C6D" w:rsidP="00F73C6D">
      <w:pPr>
        <w:pStyle w:val="1f"/>
        <w:ind w:firstLineChars="200" w:firstLine="420"/>
        <w:rPr>
          <w:lang w:bidi="hi-IN"/>
        </w:rPr>
      </w:pPr>
      <w:r>
        <w:rPr>
          <w:rFonts w:hint="eastAsia"/>
          <w:lang w:bidi="hi-IN"/>
        </w:rPr>
        <w:lastRenderedPageBreak/>
        <w:t>信号的生成来自内核，让内核生成信号的请求来自</w:t>
      </w:r>
      <w:r>
        <w:rPr>
          <w:lang w:bidi="hi-IN"/>
        </w:rPr>
        <w:t>3</w:t>
      </w:r>
      <w:r>
        <w:rPr>
          <w:rFonts w:hint="eastAsia"/>
          <w:lang w:bidi="hi-IN"/>
        </w:rPr>
        <w:t>个地方：</w:t>
      </w:r>
    </w:p>
    <w:p w14:paraId="0F927B98" w14:textId="77777777" w:rsidR="00F73C6D" w:rsidRDefault="00F73C6D" w:rsidP="00F73C6D">
      <w:pPr>
        <w:pStyle w:val="1f"/>
        <w:rPr>
          <w:lang w:bidi="hi-IN"/>
        </w:rPr>
      </w:pPr>
      <w:r>
        <w:rPr>
          <w:lang w:bidi="hi-IN"/>
        </w:rPr>
        <w:t>1</w:t>
      </w:r>
      <w:r>
        <w:rPr>
          <w:rFonts w:hint="eastAsia"/>
          <w:lang w:bidi="hi-IN"/>
        </w:rPr>
        <w:t>）用户：用户能够通过终端按键产生信号，例如；</w:t>
      </w:r>
    </w:p>
    <w:p w14:paraId="019C3FCD" w14:textId="77777777" w:rsidR="00F73C6D" w:rsidRDefault="00F73C6D" w:rsidP="00F73C6D">
      <w:pPr>
        <w:pStyle w:val="1f"/>
        <w:rPr>
          <w:lang w:bidi="hi-IN"/>
        </w:rPr>
      </w:pPr>
      <w:proofErr w:type="spellStart"/>
      <w:r>
        <w:rPr>
          <w:lang w:bidi="hi-IN"/>
        </w:rPr>
        <w:t>ctrl+c</w:t>
      </w:r>
      <w:proofErr w:type="spellEnd"/>
      <w:r>
        <w:rPr>
          <w:lang w:bidi="hi-IN"/>
        </w:rPr>
        <w:t xml:space="preserve"> ----&gt;  2) SIGINT</w:t>
      </w:r>
      <w:r>
        <w:rPr>
          <w:rFonts w:hint="eastAsia"/>
          <w:lang w:bidi="hi-IN"/>
        </w:rPr>
        <w:t>（终止、中断）</w:t>
      </w:r>
    </w:p>
    <w:p w14:paraId="62485D2F" w14:textId="77777777" w:rsidR="00F73C6D" w:rsidRDefault="00F73C6D" w:rsidP="00F73C6D">
      <w:pPr>
        <w:pStyle w:val="1f"/>
        <w:rPr>
          <w:lang w:bidi="hi-IN"/>
        </w:rPr>
      </w:pPr>
      <w:r>
        <w:rPr>
          <w:lang w:bidi="hi-IN"/>
        </w:rPr>
        <w:t>ctrl+\ ----&gt;  3)SIGQUIT</w:t>
      </w:r>
      <w:r>
        <w:rPr>
          <w:rFonts w:hint="eastAsia"/>
          <w:lang w:bidi="hi-IN"/>
        </w:rPr>
        <w:t>（退出）</w:t>
      </w:r>
    </w:p>
    <w:p w14:paraId="0D2BB962" w14:textId="77777777" w:rsidR="00F73C6D" w:rsidRPr="00F73C6D" w:rsidRDefault="00F73C6D" w:rsidP="00F73C6D">
      <w:pPr>
        <w:pStyle w:val="1f"/>
        <w:rPr>
          <w:lang w:bidi="hi-IN"/>
        </w:rPr>
      </w:pPr>
      <w:proofErr w:type="spellStart"/>
      <w:r>
        <w:rPr>
          <w:lang w:bidi="hi-IN"/>
        </w:rPr>
        <w:t>ctrl+z</w:t>
      </w:r>
      <w:proofErr w:type="spellEnd"/>
      <w:r>
        <w:rPr>
          <w:lang w:bidi="hi-IN"/>
        </w:rPr>
        <w:t xml:space="preserve"> ----&gt;  20)SIGTSTP</w:t>
      </w:r>
      <w:r>
        <w:rPr>
          <w:rFonts w:hint="eastAsia"/>
          <w:lang w:bidi="hi-IN"/>
        </w:rPr>
        <w:t>（暂时、停止）</w:t>
      </w:r>
    </w:p>
    <w:p w14:paraId="6173935B" w14:textId="77777777" w:rsidR="00F73C6D" w:rsidRDefault="00F73C6D" w:rsidP="00F73C6D">
      <w:pPr>
        <w:pStyle w:val="1f"/>
        <w:rPr>
          <w:lang w:bidi="hi-IN"/>
        </w:rPr>
      </w:pPr>
      <w:r>
        <w:rPr>
          <w:rFonts w:hint="eastAsia"/>
          <w:lang w:bidi="hi-IN"/>
        </w:rPr>
        <w:t>或者是终端驱动程序分配给信号控制字符的其他任何键来请求内核产生信号</w:t>
      </w:r>
    </w:p>
    <w:p w14:paraId="29E8F116" w14:textId="77777777" w:rsidR="00F73C6D" w:rsidRDefault="00F73C6D" w:rsidP="00F73C6D">
      <w:pPr>
        <w:pStyle w:val="1f"/>
        <w:rPr>
          <w:lang w:bidi="hi-IN"/>
        </w:rPr>
      </w:pPr>
      <w:r>
        <w:rPr>
          <w:lang w:bidi="hi-IN"/>
        </w:rPr>
        <w:t>2</w:t>
      </w:r>
      <w:r>
        <w:rPr>
          <w:rFonts w:hint="eastAsia"/>
          <w:lang w:bidi="hi-IN"/>
        </w:rPr>
        <w:t>）内核：当进程执行出错时，内核会给进程发送一个信号，例如非法段存取</w:t>
      </w:r>
      <w:r>
        <w:rPr>
          <w:lang w:bidi="hi-IN"/>
        </w:rPr>
        <w:t>(</w:t>
      </w:r>
      <w:r>
        <w:rPr>
          <w:rFonts w:hint="eastAsia"/>
          <w:lang w:bidi="hi-IN"/>
        </w:rPr>
        <w:t>内存访问违规</w:t>
      </w:r>
      <w:r>
        <w:rPr>
          <w:lang w:bidi="hi-IN"/>
        </w:rPr>
        <w:t>)</w:t>
      </w:r>
      <w:r>
        <w:rPr>
          <w:rFonts w:hint="eastAsia"/>
          <w:lang w:bidi="hi-IN"/>
        </w:rPr>
        <w:t>、浮点数溢出等；</w:t>
      </w:r>
    </w:p>
    <w:p w14:paraId="6875A977" w14:textId="77777777" w:rsidR="00F73C6D" w:rsidRDefault="00F73C6D" w:rsidP="00F73C6D">
      <w:pPr>
        <w:pStyle w:val="1f"/>
        <w:rPr>
          <w:lang w:bidi="hi-IN"/>
        </w:rPr>
      </w:pPr>
      <w:r>
        <w:rPr>
          <w:lang w:bidi="hi-IN"/>
        </w:rPr>
        <w:t>3</w:t>
      </w:r>
      <w:r>
        <w:rPr>
          <w:rFonts w:hint="eastAsia"/>
          <w:lang w:bidi="hi-IN"/>
        </w:rPr>
        <w:t>）进程：一个进程可以通过系统调用</w:t>
      </w:r>
      <w:r>
        <w:rPr>
          <w:lang w:bidi="hi-IN"/>
        </w:rPr>
        <w:t>kill</w:t>
      </w:r>
      <w:r>
        <w:rPr>
          <w:rFonts w:hint="eastAsia"/>
          <w:lang w:bidi="hi-IN"/>
        </w:rPr>
        <w:t>给另一个进程发送信号，一个进程可以通过信号和另外一个进程进行通信。</w:t>
      </w:r>
    </w:p>
    <w:p w14:paraId="04F31738" w14:textId="77777777" w:rsidR="00F73C6D" w:rsidRDefault="00F73C6D" w:rsidP="00F73C6D">
      <w:pPr>
        <w:pStyle w:val="1f"/>
        <w:ind w:firstLineChars="200" w:firstLine="420"/>
        <w:rPr>
          <w:lang w:bidi="hi-IN"/>
        </w:rPr>
      </w:pPr>
      <w:r>
        <w:rPr>
          <w:rFonts w:hint="eastAsia"/>
          <w:lang w:bidi="hi-IN"/>
        </w:rPr>
        <w:t>当信号发送到某个进程中时，操作系统会中断该进程的正常流程，并进入相应的信号处理函数执行操作，完成后再回到中断的地方继续执行。需要说明的是，信号只是用于通知进程发生了某个事件，除了信号本身的信息之外，并不具备传递用户数据的功能。</w:t>
      </w:r>
    </w:p>
    <w:p w14:paraId="7CCE82C7" w14:textId="77777777" w:rsidR="00F73C6D" w:rsidRDefault="00F73C6D" w:rsidP="00F73C6D">
      <w:pPr>
        <w:pStyle w:val="1f"/>
        <w:rPr>
          <w:lang w:bidi="hi-IN"/>
        </w:rPr>
      </w:pPr>
      <w:r>
        <w:rPr>
          <w:lang w:bidi="hi-IN"/>
        </w:rPr>
        <w:t>3</w:t>
      </w:r>
      <w:r>
        <w:rPr>
          <w:rFonts w:hint="eastAsia"/>
          <w:lang w:bidi="hi-IN"/>
        </w:rPr>
        <w:t>、信号的响应动作</w:t>
      </w:r>
      <w:r>
        <w:rPr>
          <w:lang w:bidi="hi-IN"/>
        </w:rPr>
        <w:t>/</w:t>
      </w:r>
      <w:r>
        <w:rPr>
          <w:rFonts w:hint="eastAsia"/>
          <w:lang w:bidi="hi-IN"/>
        </w:rPr>
        <w:t>处理</w:t>
      </w:r>
    </w:p>
    <w:p w14:paraId="197BF86B" w14:textId="77777777" w:rsidR="00F73C6D" w:rsidRDefault="00F73C6D" w:rsidP="00F73C6D">
      <w:pPr>
        <w:pStyle w:val="1f"/>
        <w:ind w:firstLineChars="200" w:firstLine="420"/>
        <w:rPr>
          <w:lang w:bidi="hi-IN"/>
        </w:rPr>
      </w:pPr>
      <w:r>
        <w:rPr>
          <w:rFonts w:hint="eastAsia"/>
          <w:lang w:bidi="hi-IN"/>
        </w:rPr>
        <w:t>每个信号都有自己的响应动作，当接收到信号时，进程会根据信号的响应动作执行相应的操作，信号的响应动作有以下几种：</w:t>
      </w:r>
    </w:p>
    <w:p w14:paraId="43F5D88B" w14:textId="77777777" w:rsidR="00F73C6D" w:rsidRDefault="00F73C6D" w:rsidP="00F73C6D">
      <w:pPr>
        <w:pStyle w:val="1f"/>
        <w:rPr>
          <w:lang w:bidi="hi-IN"/>
        </w:rPr>
      </w:pPr>
      <w:r>
        <w:rPr>
          <w:lang w:bidi="hi-IN"/>
        </w:rPr>
        <w:t>1)</w:t>
      </w:r>
      <w:r>
        <w:rPr>
          <w:lang w:bidi="hi-IN"/>
        </w:rPr>
        <w:tab/>
      </w:r>
      <w:r>
        <w:rPr>
          <w:rFonts w:hint="eastAsia"/>
          <w:lang w:bidi="hi-IN"/>
        </w:rPr>
        <w:t>中止进程</w:t>
      </w:r>
      <w:r>
        <w:rPr>
          <w:lang w:bidi="hi-IN"/>
        </w:rPr>
        <w:t>Term</w:t>
      </w:r>
    </w:p>
    <w:p w14:paraId="498124C3" w14:textId="77777777" w:rsidR="00F73C6D" w:rsidRDefault="00F73C6D" w:rsidP="00F73C6D">
      <w:pPr>
        <w:pStyle w:val="1f"/>
        <w:rPr>
          <w:lang w:bidi="hi-IN"/>
        </w:rPr>
      </w:pPr>
      <w:r>
        <w:rPr>
          <w:lang w:bidi="hi-IN"/>
        </w:rPr>
        <w:t>2)</w:t>
      </w:r>
      <w:r>
        <w:rPr>
          <w:lang w:bidi="hi-IN"/>
        </w:rPr>
        <w:tab/>
      </w:r>
      <w:r>
        <w:rPr>
          <w:rFonts w:hint="eastAsia"/>
          <w:lang w:bidi="hi-IN"/>
        </w:rPr>
        <w:t>忽略信号</w:t>
      </w:r>
      <w:proofErr w:type="spellStart"/>
      <w:r>
        <w:rPr>
          <w:lang w:bidi="hi-IN"/>
        </w:rPr>
        <w:t>Ign</w:t>
      </w:r>
      <w:proofErr w:type="spellEnd"/>
    </w:p>
    <w:p w14:paraId="7A6C25A0" w14:textId="77777777" w:rsidR="00F73C6D" w:rsidRDefault="00F73C6D" w:rsidP="00F73C6D">
      <w:pPr>
        <w:pStyle w:val="1f"/>
        <w:rPr>
          <w:lang w:bidi="hi-IN"/>
        </w:rPr>
      </w:pPr>
      <w:r>
        <w:rPr>
          <w:lang w:bidi="hi-IN"/>
        </w:rPr>
        <w:t>3)</w:t>
      </w:r>
      <w:r>
        <w:rPr>
          <w:lang w:bidi="hi-IN"/>
        </w:rPr>
        <w:tab/>
      </w:r>
      <w:r>
        <w:rPr>
          <w:rFonts w:hint="eastAsia"/>
          <w:lang w:bidi="hi-IN"/>
        </w:rPr>
        <w:t>中止进程并保存内存信息</w:t>
      </w:r>
      <w:r>
        <w:rPr>
          <w:lang w:bidi="hi-IN"/>
        </w:rPr>
        <w:t>Core</w:t>
      </w:r>
    </w:p>
    <w:p w14:paraId="21EC74B2" w14:textId="77777777" w:rsidR="00F73C6D" w:rsidRDefault="00F73C6D" w:rsidP="00F73C6D">
      <w:pPr>
        <w:pStyle w:val="1f"/>
        <w:rPr>
          <w:lang w:bidi="hi-IN"/>
        </w:rPr>
      </w:pPr>
      <w:r>
        <w:rPr>
          <w:lang w:bidi="hi-IN"/>
        </w:rPr>
        <w:t>4)</w:t>
      </w:r>
      <w:r>
        <w:rPr>
          <w:lang w:bidi="hi-IN"/>
        </w:rPr>
        <w:tab/>
      </w:r>
      <w:r>
        <w:rPr>
          <w:rFonts w:hint="eastAsia"/>
          <w:lang w:bidi="hi-IN"/>
        </w:rPr>
        <w:t>停止进程</w:t>
      </w:r>
      <w:r>
        <w:rPr>
          <w:lang w:bidi="hi-IN"/>
        </w:rPr>
        <w:t>Stop</w:t>
      </w:r>
    </w:p>
    <w:p w14:paraId="07459707" w14:textId="77777777" w:rsidR="00F73C6D" w:rsidRDefault="00F73C6D" w:rsidP="00F73C6D">
      <w:pPr>
        <w:pStyle w:val="1f"/>
        <w:rPr>
          <w:lang w:bidi="hi-IN"/>
        </w:rPr>
      </w:pPr>
      <w:r>
        <w:rPr>
          <w:lang w:bidi="hi-IN"/>
        </w:rPr>
        <w:t>5)</w:t>
      </w:r>
      <w:r>
        <w:rPr>
          <w:lang w:bidi="hi-IN"/>
        </w:rPr>
        <w:tab/>
      </w:r>
      <w:r>
        <w:rPr>
          <w:rFonts w:hint="eastAsia"/>
          <w:lang w:bidi="hi-IN"/>
        </w:rPr>
        <w:t>继续运行进程</w:t>
      </w:r>
      <w:proofErr w:type="spellStart"/>
      <w:r>
        <w:rPr>
          <w:lang w:bidi="hi-IN"/>
        </w:rPr>
        <w:t>Cont</w:t>
      </w:r>
      <w:proofErr w:type="spellEnd"/>
    </w:p>
    <w:p w14:paraId="13BF8A2A" w14:textId="77777777" w:rsidR="00F73C6D" w:rsidRDefault="00F73C6D" w:rsidP="00F73C6D">
      <w:pPr>
        <w:pStyle w:val="1f"/>
        <w:ind w:firstLineChars="200" w:firstLine="420"/>
        <w:rPr>
          <w:lang w:bidi="hi-IN"/>
        </w:rPr>
      </w:pPr>
      <w:r>
        <w:rPr>
          <w:rFonts w:hint="eastAsia"/>
          <w:lang w:bidi="hi-IN"/>
        </w:rPr>
        <w:t>用户可以通过</w:t>
      </w:r>
      <w:r>
        <w:rPr>
          <w:lang w:bidi="hi-IN"/>
        </w:rPr>
        <w:t>signal</w:t>
      </w:r>
      <w:r>
        <w:rPr>
          <w:rFonts w:hint="eastAsia"/>
          <w:lang w:bidi="hi-IN"/>
        </w:rPr>
        <w:t>或</w:t>
      </w:r>
      <w:proofErr w:type="spellStart"/>
      <w:r>
        <w:rPr>
          <w:lang w:bidi="hi-IN"/>
        </w:rPr>
        <w:t>sigaction</w:t>
      </w:r>
      <w:proofErr w:type="spellEnd"/>
      <w:r>
        <w:rPr>
          <w:rFonts w:hint="eastAsia"/>
          <w:lang w:bidi="hi-IN"/>
        </w:rPr>
        <w:t>函数修改信号的响应动作（也就是常说的“注册信号”）。另外，在多线程中，各线程的信号响应动作都是相同的，不能对某个线程设置独立的响应动作。</w:t>
      </w:r>
    </w:p>
    <w:p w14:paraId="36241D96" w14:textId="77777777" w:rsidR="00F73C6D" w:rsidRDefault="00F73C6D" w:rsidP="00F73C6D">
      <w:pPr>
        <w:pStyle w:val="1f"/>
        <w:rPr>
          <w:lang w:bidi="hi-IN"/>
        </w:rPr>
      </w:pPr>
      <w:r>
        <w:rPr>
          <w:lang w:bidi="hi-IN"/>
        </w:rPr>
        <w:t>4</w:t>
      </w:r>
      <w:r>
        <w:rPr>
          <w:rFonts w:hint="eastAsia"/>
          <w:lang w:bidi="hi-IN"/>
        </w:rPr>
        <w:t>、信号类型</w:t>
      </w:r>
    </w:p>
    <w:p w14:paraId="228FE367" w14:textId="77777777" w:rsidR="00F73C6D" w:rsidRDefault="00F73C6D" w:rsidP="00F73C6D">
      <w:pPr>
        <w:pStyle w:val="1f"/>
        <w:rPr>
          <w:lang w:bidi="hi-IN"/>
        </w:rPr>
      </w:pPr>
      <w:r>
        <w:rPr>
          <w:lang w:bidi="hi-IN"/>
        </w:rPr>
        <w:t>Linux</w:t>
      </w:r>
      <w:r>
        <w:rPr>
          <w:rFonts w:hint="eastAsia"/>
          <w:lang w:bidi="hi-IN"/>
        </w:rPr>
        <w:t>支持的信号类型可以参考下面给出的列表。</w:t>
      </w:r>
    </w:p>
    <w:p w14:paraId="0513AD14" w14:textId="4A9F6D4C" w:rsidR="00F73C6D" w:rsidRDefault="00F73C6D" w:rsidP="00F73C6D">
      <w:pPr>
        <w:pStyle w:val="1f"/>
      </w:pPr>
      <w:r>
        <w:rPr>
          <w:noProof/>
        </w:rPr>
        <w:lastRenderedPageBreak/>
        <w:drawing>
          <wp:inline distT="0" distB="0" distL="0" distR="0" wp14:anchorId="69179231" wp14:editId="4EBD2E20">
            <wp:extent cx="5302250" cy="4572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2250" cy="4572000"/>
                    </a:xfrm>
                    <a:prstGeom prst="rect">
                      <a:avLst/>
                    </a:prstGeom>
                    <a:noFill/>
                    <a:ln>
                      <a:noFill/>
                    </a:ln>
                  </pic:spPr>
                </pic:pic>
              </a:graphicData>
            </a:graphic>
          </wp:inline>
        </w:drawing>
      </w:r>
    </w:p>
    <w:p w14:paraId="5EE396C1" w14:textId="77777777" w:rsidR="00F73C6D" w:rsidRDefault="00F73C6D" w:rsidP="00F73C6D">
      <w:pPr>
        <w:pStyle w:val="1f"/>
        <w:rPr>
          <w:lang w:bidi="hi-IN"/>
        </w:rPr>
      </w:pPr>
      <w:r>
        <w:rPr>
          <w:rFonts w:hint="eastAsia"/>
          <w:lang w:bidi="hi-IN"/>
        </w:rPr>
        <w:t>也可使用</w:t>
      </w:r>
      <w:r>
        <w:rPr>
          <w:lang w:bidi="hi-IN"/>
        </w:rPr>
        <w:t>kill -l</w:t>
      </w:r>
      <w:r>
        <w:rPr>
          <w:rFonts w:hint="eastAsia"/>
          <w:lang w:bidi="hi-IN"/>
        </w:rPr>
        <w:t>查看当前系统的信号编号列表，其中</w:t>
      </w:r>
      <w:r>
        <w:rPr>
          <w:lang w:bidi="hi-IN"/>
        </w:rPr>
        <w:t>1~31</w:t>
      </w:r>
      <w:r>
        <w:rPr>
          <w:rFonts w:hint="eastAsia"/>
          <w:lang w:bidi="hi-IN"/>
        </w:rPr>
        <w:t>为常规信号，</w:t>
      </w:r>
      <w:r>
        <w:rPr>
          <w:lang w:bidi="hi-IN"/>
        </w:rPr>
        <w:t>34~64</w:t>
      </w:r>
      <w:r>
        <w:rPr>
          <w:rFonts w:hint="eastAsia"/>
          <w:lang w:bidi="hi-IN"/>
        </w:rPr>
        <w:t>为实时信号。</w:t>
      </w:r>
    </w:p>
    <w:p w14:paraId="5C1B56AF" w14:textId="77E0FCC7" w:rsidR="00F73C6D" w:rsidRDefault="00F73C6D" w:rsidP="00F73C6D">
      <w:pPr>
        <w:pStyle w:val="1f"/>
        <w:rPr>
          <w:lang w:bidi="hi-IN"/>
        </w:rPr>
      </w:pPr>
      <w:r>
        <w:rPr>
          <w:noProof/>
        </w:rPr>
        <w:drawing>
          <wp:inline distT="0" distB="0" distL="0" distR="0" wp14:anchorId="485043CF" wp14:editId="0470D67C">
            <wp:extent cx="5466080" cy="2047240"/>
            <wp:effectExtent l="19050" t="19050" r="20320" b="101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66080" cy="2047240"/>
                    </a:xfrm>
                    <a:prstGeom prst="rect">
                      <a:avLst/>
                    </a:prstGeom>
                    <a:noFill/>
                    <a:ln w="12700" cmpd="sng">
                      <a:solidFill>
                        <a:srgbClr val="000000"/>
                      </a:solidFill>
                      <a:miter lim="800000"/>
                      <a:headEnd/>
                      <a:tailEnd/>
                    </a:ln>
                    <a:effectLst/>
                  </pic:spPr>
                </pic:pic>
              </a:graphicData>
            </a:graphic>
          </wp:inline>
        </w:drawing>
      </w:r>
    </w:p>
    <w:p w14:paraId="1FD958FC" w14:textId="77777777" w:rsidR="00F73C6D" w:rsidRDefault="00F73C6D" w:rsidP="00F73C6D">
      <w:pPr>
        <w:pStyle w:val="1f"/>
        <w:rPr>
          <w:lang w:bidi="hi-IN"/>
        </w:rPr>
      </w:pPr>
      <w:r>
        <w:rPr>
          <w:lang w:bidi="hi-IN"/>
        </w:rPr>
        <w:t>5</w:t>
      </w:r>
      <w:r>
        <w:rPr>
          <w:rFonts w:hint="eastAsia"/>
          <w:lang w:bidi="hi-IN"/>
        </w:rPr>
        <w:t>、信号机制</w:t>
      </w:r>
    </w:p>
    <w:p w14:paraId="7037741D" w14:textId="77777777" w:rsidR="00F73C6D" w:rsidRDefault="00F73C6D" w:rsidP="00F73C6D">
      <w:pPr>
        <w:pStyle w:val="1f"/>
        <w:ind w:firstLineChars="200" w:firstLine="420"/>
        <w:rPr>
          <w:lang w:bidi="hi-IN"/>
        </w:rPr>
      </w:pPr>
      <w:r>
        <w:rPr>
          <w:rFonts w:hint="eastAsia"/>
          <w:lang w:bidi="hi-IN"/>
        </w:rPr>
        <w:t>前面提到过，信号是异步的，这就涉及信号何时接收、</w:t>
      </w:r>
      <w:proofErr w:type="gramStart"/>
      <w:r>
        <w:rPr>
          <w:rFonts w:hint="eastAsia"/>
          <w:lang w:bidi="hi-IN"/>
        </w:rPr>
        <w:t>何时处理</w:t>
      </w:r>
      <w:proofErr w:type="gramEnd"/>
      <w:r>
        <w:rPr>
          <w:rFonts w:hint="eastAsia"/>
          <w:lang w:bidi="hi-IN"/>
        </w:rPr>
        <w:t>的问题。我们知道，函数运行在用户态，当遇到系统调用、中断或是异常的情况时，程序会进入内核态。信号涉及到了这两种状态之间的转换，过程可以先看一下下面的示意图：</w:t>
      </w:r>
    </w:p>
    <w:p w14:paraId="1A6E820F" w14:textId="00B7BDAB" w:rsidR="00F73C6D" w:rsidRDefault="00F73C6D" w:rsidP="00F73C6D">
      <w:pPr>
        <w:pStyle w:val="1f"/>
        <w:rPr>
          <w:lang w:bidi="hi-IN"/>
        </w:rPr>
      </w:pPr>
      <w:r>
        <w:rPr>
          <w:noProof/>
        </w:rPr>
        <w:lastRenderedPageBreak/>
        <w:drawing>
          <wp:inline distT="0" distB="0" distL="0" distR="0" wp14:anchorId="4A462627" wp14:editId="29C18929">
            <wp:extent cx="5295265" cy="1924050"/>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95265" cy="1924050"/>
                    </a:xfrm>
                    <a:prstGeom prst="rect">
                      <a:avLst/>
                    </a:prstGeom>
                    <a:noFill/>
                    <a:ln>
                      <a:noFill/>
                    </a:ln>
                  </pic:spPr>
                </pic:pic>
              </a:graphicData>
            </a:graphic>
          </wp:inline>
        </w:drawing>
      </w:r>
    </w:p>
    <w:p w14:paraId="1C80474D" w14:textId="77777777" w:rsidR="00F73C6D" w:rsidRDefault="00F73C6D" w:rsidP="00F73C6D">
      <w:pPr>
        <w:pStyle w:val="1f"/>
        <w:rPr>
          <w:lang w:bidi="hi-IN"/>
        </w:rPr>
      </w:pPr>
      <w:r>
        <w:rPr>
          <w:rFonts w:hint="eastAsia"/>
          <w:lang w:bidi="hi-IN"/>
        </w:rPr>
        <w:t>（</w:t>
      </w:r>
      <w:r>
        <w:rPr>
          <w:lang w:bidi="hi-IN"/>
        </w:rPr>
        <w:t>1</w:t>
      </w:r>
      <w:r>
        <w:rPr>
          <w:rFonts w:hint="eastAsia"/>
          <w:lang w:bidi="hi-IN"/>
        </w:rPr>
        <w:t>）信号的接收</w:t>
      </w:r>
    </w:p>
    <w:p w14:paraId="003C2440" w14:textId="77777777" w:rsidR="00F73C6D" w:rsidRDefault="00F73C6D" w:rsidP="00F73C6D">
      <w:pPr>
        <w:pStyle w:val="1f"/>
        <w:ind w:firstLineChars="200" w:firstLine="420"/>
        <w:rPr>
          <w:lang w:bidi="hi-IN"/>
        </w:rPr>
      </w:pPr>
      <w:r>
        <w:rPr>
          <w:rFonts w:hint="eastAsia"/>
          <w:lang w:bidi="hi-IN"/>
        </w:rPr>
        <w:t>接收信号的任务是由内核代理的，当内核接收到信号后，会将其放到对应进程的信号队列中，同时</w:t>
      </w:r>
      <w:proofErr w:type="gramStart"/>
      <w:r>
        <w:rPr>
          <w:rFonts w:hint="eastAsia"/>
          <w:lang w:bidi="hi-IN"/>
        </w:rPr>
        <w:t>向进程</w:t>
      </w:r>
      <w:proofErr w:type="gramEnd"/>
      <w:r>
        <w:rPr>
          <w:rFonts w:hint="eastAsia"/>
          <w:lang w:bidi="hi-IN"/>
        </w:rPr>
        <w:t>发送一个中断，使其陷入内核态。注意，此时信号还只是在队列中，</w:t>
      </w:r>
      <w:proofErr w:type="gramStart"/>
      <w:r>
        <w:rPr>
          <w:rFonts w:hint="eastAsia"/>
          <w:lang w:bidi="hi-IN"/>
        </w:rPr>
        <w:t>对进程</w:t>
      </w:r>
      <w:proofErr w:type="gramEnd"/>
      <w:r>
        <w:rPr>
          <w:rFonts w:hint="eastAsia"/>
          <w:lang w:bidi="hi-IN"/>
        </w:rPr>
        <w:t>来说暂时是不知道有信号到来的。</w:t>
      </w:r>
    </w:p>
    <w:p w14:paraId="1E476579" w14:textId="77777777" w:rsidR="00F73C6D" w:rsidRDefault="00F73C6D" w:rsidP="00F73C6D">
      <w:pPr>
        <w:pStyle w:val="1f"/>
        <w:rPr>
          <w:lang w:bidi="hi-IN"/>
        </w:rPr>
      </w:pPr>
      <w:r>
        <w:rPr>
          <w:rFonts w:hint="eastAsia"/>
          <w:lang w:bidi="hi-IN"/>
        </w:rPr>
        <w:t>（</w:t>
      </w:r>
      <w:r>
        <w:rPr>
          <w:lang w:bidi="hi-IN"/>
        </w:rPr>
        <w:t>2</w:t>
      </w:r>
      <w:r>
        <w:rPr>
          <w:rFonts w:hint="eastAsia"/>
          <w:lang w:bidi="hi-IN"/>
        </w:rPr>
        <w:t>）信号的检测</w:t>
      </w:r>
    </w:p>
    <w:p w14:paraId="340C8B9B" w14:textId="77777777" w:rsidR="00F73C6D" w:rsidRDefault="00F73C6D" w:rsidP="00F73C6D">
      <w:pPr>
        <w:pStyle w:val="1f"/>
        <w:ind w:firstLineChars="200" w:firstLine="420"/>
        <w:rPr>
          <w:lang w:bidi="hi-IN"/>
        </w:rPr>
      </w:pPr>
      <w:r>
        <w:rPr>
          <w:rFonts w:hint="eastAsia"/>
          <w:lang w:bidi="hi-IN"/>
        </w:rPr>
        <w:t>进程陷入内核态后，有两种场景会对信号进行检测：</w:t>
      </w:r>
    </w:p>
    <w:p w14:paraId="60548775" w14:textId="77777777" w:rsidR="00F73C6D" w:rsidRDefault="00F73C6D" w:rsidP="00F73C6D">
      <w:pPr>
        <w:pStyle w:val="1f"/>
        <w:rPr>
          <w:lang w:bidi="hi-IN"/>
        </w:rPr>
      </w:pPr>
      <w:r>
        <w:rPr>
          <w:lang w:bidi="hi-IN"/>
        </w:rPr>
        <w:t>1</w:t>
      </w:r>
      <w:r>
        <w:rPr>
          <w:rFonts w:hint="eastAsia"/>
          <w:lang w:bidi="hi-IN"/>
        </w:rPr>
        <w:t>）进程从内核态返回到</w:t>
      </w:r>
      <w:proofErr w:type="gramStart"/>
      <w:r>
        <w:rPr>
          <w:rFonts w:hint="eastAsia"/>
          <w:lang w:bidi="hi-IN"/>
        </w:rPr>
        <w:t>用户态前进行信号</w:t>
      </w:r>
      <w:proofErr w:type="gramEnd"/>
      <w:r>
        <w:rPr>
          <w:rFonts w:hint="eastAsia"/>
          <w:lang w:bidi="hi-IN"/>
        </w:rPr>
        <w:t>检测；</w:t>
      </w:r>
    </w:p>
    <w:p w14:paraId="25DD7EA7" w14:textId="77777777" w:rsidR="00F73C6D" w:rsidRDefault="00F73C6D" w:rsidP="00F73C6D">
      <w:pPr>
        <w:pStyle w:val="1f"/>
        <w:rPr>
          <w:lang w:bidi="hi-IN"/>
        </w:rPr>
      </w:pPr>
      <w:r>
        <w:rPr>
          <w:lang w:bidi="hi-IN"/>
        </w:rPr>
        <w:t>2</w:t>
      </w:r>
      <w:r>
        <w:rPr>
          <w:rFonts w:hint="eastAsia"/>
          <w:lang w:bidi="hi-IN"/>
        </w:rPr>
        <w:t>）进程在内核态中，从睡眠状态被唤醒的时候进行信号检测；</w:t>
      </w:r>
    </w:p>
    <w:p w14:paraId="3D509CC4" w14:textId="77777777" w:rsidR="00F73C6D" w:rsidRDefault="00F73C6D" w:rsidP="00F73C6D">
      <w:pPr>
        <w:pStyle w:val="1f"/>
        <w:rPr>
          <w:lang w:bidi="hi-IN"/>
        </w:rPr>
      </w:pPr>
      <w:r>
        <w:rPr>
          <w:rFonts w:hint="eastAsia"/>
          <w:lang w:bidi="hi-IN"/>
        </w:rPr>
        <w:t>当发现有新信号时，便会进入下一步，信号的处理。</w:t>
      </w:r>
    </w:p>
    <w:p w14:paraId="589AEBB6" w14:textId="77777777" w:rsidR="00F73C6D" w:rsidRDefault="00F73C6D" w:rsidP="00F73C6D">
      <w:pPr>
        <w:pStyle w:val="1f"/>
        <w:rPr>
          <w:lang w:bidi="hi-IN"/>
        </w:rPr>
      </w:pPr>
      <w:r>
        <w:rPr>
          <w:rFonts w:hint="eastAsia"/>
          <w:lang w:bidi="hi-IN"/>
        </w:rPr>
        <w:t>（</w:t>
      </w:r>
      <w:r>
        <w:rPr>
          <w:lang w:bidi="hi-IN"/>
        </w:rPr>
        <w:t>3</w:t>
      </w:r>
      <w:r>
        <w:rPr>
          <w:rFonts w:hint="eastAsia"/>
          <w:lang w:bidi="hi-IN"/>
        </w:rPr>
        <w:t>）信号的处理</w:t>
      </w:r>
    </w:p>
    <w:p w14:paraId="4A517D28" w14:textId="77777777" w:rsidR="00F73C6D" w:rsidRDefault="00F73C6D" w:rsidP="00F73C6D">
      <w:pPr>
        <w:pStyle w:val="1f"/>
        <w:ind w:firstLineChars="200" w:firstLine="420"/>
        <w:rPr>
          <w:lang w:bidi="hi-IN"/>
        </w:rPr>
      </w:pPr>
      <w:r>
        <w:rPr>
          <w:rFonts w:hint="eastAsia"/>
          <w:lang w:bidi="hi-IN"/>
        </w:rPr>
        <w:t>信号处理函数是运行在用户态的，调用处理函数前，内核会将当前内核</w:t>
      </w:r>
      <w:proofErr w:type="gramStart"/>
      <w:r>
        <w:rPr>
          <w:rFonts w:hint="eastAsia"/>
          <w:lang w:bidi="hi-IN"/>
        </w:rPr>
        <w:t>栈</w:t>
      </w:r>
      <w:proofErr w:type="gramEnd"/>
      <w:r>
        <w:rPr>
          <w:rFonts w:hint="eastAsia"/>
          <w:lang w:bidi="hi-IN"/>
        </w:rPr>
        <w:t>的内容备份拷贝到用户</w:t>
      </w:r>
      <w:proofErr w:type="gramStart"/>
      <w:r>
        <w:rPr>
          <w:rFonts w:hint="eastAsia"/>
          <w:lang w:bidi="hi-IN"/>
        </w:rPr>
        <w:t>栈</w:t>
      </w:r>
      <w:proofErr w:type="gramEnd"/>
      <w:r>
        <w:rPr>
          <w:rFonts w:hint="eastAsia"/>
          <w:lang w:bidi="hi-IN"/>
        </w:rPr>
        <w:t>上，并且修改指令寄存器（</w:t>
      </w:r>
      <w:proofErr w:type="spellStart"/>
      <w:r>
        <w:rPr>
          <w:lang w:bidi="hi-IN"/>
        </w:rPr>
        <w:t>eip</w:t>
      </w:r>
      <w:proofErr w:type="spellEnd"/>
      <w:r>
        <w:rPr>
          <w:rFonts w:hint="eastAsia"/>
          <w:lang w:bidi="hi-IN"/>
        </w:rPr>
        <w:t>）将其指向信号处理函数。</w:t>
      </w:r>
    </w:p>
    <w:p w14:paraId="333B51C8" w14:textId="77777777" w:rsidR="00F73C6D" w:rsidRDefault="00F73C6D" w:rsidP="00F73C6D">
      <w:pPr>
        <w:pStyle w:val="1f"/>
        <w:ind w:firstLineChars="200" w:firstLine="420"/>
        <w:rPr>
          <w:lang w:bidi="hi-IN"/>
        </w:rPr>
      </w:pPr>
      <w:r>
        <w:rPr>
          <w:rFonts w:hint="eastAsia"/>
          <w:lang w:bidi="hi-IN"/>
        </w:rPr>
        <w:t>接下来进程返回到用户态中，执行相应的信号处理函数。</w:t>
      </w:r>
    </w:p>
    <w:p w14:paraId="05BD2EDD" w14:textId="77777777" w:rsidR="00F73C6D" w:rsidRDefault="00F73C6D" w:rsidP="00F73C6D">
      <w:pPr>
        <w:pStyle w:val="1f"/>
        <w:ind w:firstLineChars="200" w:firstLine="420"/>
        <w:rPr>
          <w:lang w:bidi="hi-IN"/>
        </w:rPr>
      </w:pPr>
      <w:r>
        <w:rPr>
          <w:rFonts w:hint="eastAsia"/>
          <w:lang w:bidi="hi-IN"/>
        </w:rPr>
        <w:t>信号处理函数执行完成后，还需要返回内核态，检查是否还有其它信号未处理。如果所有信号都处理完成，就会将内核</w:t>
      </w:r>
      <w:proofErr w:type="gramStart"/>
      <w:r>
        <w:rPr>
          <w:rFonts w:hint="eastAsia"/>
          <w:lang w:bidi="hi-IN"/>
        </w:rPr>
        <w:t>栈</w:t>
      </w:r>
      <w:proofErr w:type="gramEnd"/>
      <w:r>
        <w:rPr>
          <w:rFonts w:hint="eastAsia"/>
          <w:lang w:bidi="hi-IN"/>
        </w:rPr>
        <w:t>恢复（从用户</w:t>
      </w:r>
      <w:proofErr w:type="gramStart"/>
      <w:r>
        <w:rPr>
          <w:rFonts w:hint="eastAsia"/>
          <w:lang w:bidi="hi-IN"/>
        </w:rPr>
        <w:t>栈</w:t>
      </w:r>
      <w:proofErr w:type="gramEnd"/>
      <w:r>
        <w:rPr>
          <w:rFonts w:hint="eastAsia"/>
          <w:lang w:bidi="hi-IN"/>
        </w:rPr>
        <w:t>的备份拷贝回来），同时恢复指令寄存器（</w:t>
      </w:r>
      <w:proofErr w:type="spellStart"/>
      <w:r>
        <w:rPr>
          <w:lang w:bidi="hi-IN"/>
        </w:rPr>
        <w:t>eip</w:t>
      </w:r>
      <w:proofErr w:type="spellEnd"/>
      <w:r>
        <w:rPr>
          <w:rFonts w:hint="eastAsia"/>
          <w:lang w:bidi="hi-IN"/>
        </w:rPr>
        <w:t>）将其指向中断前的运行位置，最后回到用户态继续执行进程。</w:t>
      </w:r>
    </w:p>
    <w:p w14:paraId="45BB9985" w14:textId="77777777" w:rsidR="00F73C6D" w:rsidRDefault="00F73C6D" w:rsidP="00F73C6D">
      <w:pPr>
        <w:pStyle w:val="1f"/>
        <w:ind w:firstLineChars="200" w:firstLine="420"/>
        <w:rPr>
          <w:lang w:bidi="hi-IN"/>
        </w:rPr>
      </w:pPr>
      <w:r>
        <w:rPr>
          <w:rFonts w:hint="eastAsia"/>
          <w:lang w:bidi="hi-IN"/>
        </w:rPr>
        <w:t>至此，一个完整的信号处理流程便结束了，如果同时有多个信号到达，上面的处理流程会在第</w:t>
      </w:r>
      <w:r>
        <w:rPr>
          <w:lang w:bidi="hi-IN"/>
        </w:rPr>
        <w:t>2</w:t>
      </w:r>
      <w:r>
        <w:rPr>
          <w:rFonts w:hint="eastAsia"/>
          <w:lang w:bidi="hi-IN"/>
        </w:rPr>
        <w:t>步和第</w:t>
      </w:r>
      <w:r>
        <w:rPr>
          <w:lang w:bidi="hi-IN"/>
        </w:rPr>
        <w:t>3</w:t>
      </w:r>
      <w:r>
        <w:rPr>
          <w:rFonts w:hint="eastAsia"/>
          <w:lang w:bidi="hi-IN"/>
        </w:rPr>
        <w:t>步骤间重复进行。</w:t>
      </w:r>
    </w:p>
    <w:p w14:paraId="48FD56DC" w14:textId="77777777" w:rsidR="00F73C6D" w:rsidRDefault="00F73C6D" w:rsidP="00F73C6D">
      <w:pPr>
        <w:pStyle w:val="1f"/>
        <w:rPr>
          <w:lang w:bidi="hi-IN"/>
        </w:rPr>
      </w:pPr>
      <w:r>
        <w:rPr>
          <w:rFonts w:hint="eastAsia"/>
          <w:lang w:bidi="hi-IN"/>
        </w:rPr>
        <w:t>二、信号处理函数</w:t>
      </w:r>
      <w:r>
        <w:rPr>
          <w:lang w:bidi="hi-IN"/>
        </w:rPr>
        <w:t>signal()</w:t>
      </w:r>
    </w:p>
    <w:p w14:paraId="39FA2411" w14:textId="77777777" w:rsidR="00F73C6D" w:rsidRDefault="00F73C6D" w:rsidP="00F73C6D">
      <w:pPr>
        <w:pStyle w:val="1f"/>
        <w:rPr>
          <w:lang w:bidi="hi-IN"/>
        </w:rPr>
      </w:pPr>
      <w:r>
        <w:rPr>
          <w:rFonts w:hint="eastAsia"/>
          <w:lang w:bidi="hi-IN"/>
        </w:rPr>
        <w:t>函数原型：</w:t>
      </w:r>
      <w:r>
        <w:rPr>
          <w:lang w:bidi="hi-IN"/>
        </w:rPr>
        <w:t xml:space="preserve">void (*signal (int </w:t>
      </w:r>
      <w:proofErr w:type="gramStart"/>
      <w:r>
        <w:rPr>
          <w:lang w:bidi="hi-IN"/>
        </w:rPr>
        <w:t>signum ,void</w:t>
      </w:r>
      <w:proofErr w:type="gramEnd"/>
      <w:r>
        <w:rPr>
          <w:lang w:bidi="hi-IN"/>
        </w:rPr>
        <w:t xml:space="preserve"> (*handler)(int))) (int) ;</w:t>
      </w:r>
    </w:p>
    <w:p w14:paraId="4C467A77" w14:textId="77777777" w:rsidR="00F73C6D" w:rsidRDefault="00F73C6D" w:rsidP="00F73C6D">
      <w:pPr>
        <w:pStyle w:val="1f"/>
        <w:rPr>
          <w:lang w:bidi="hi-IN"/>
        </w:rPr>
      </w:pPr>
      <w:r>
        <w:rPr>
          <w:rFonts w:hint="eastAsia"/>
          <w:lang w:bidi="hi-IN"/>
        </w:rPr>
        <w:t>功</w:t>
      </w:r>
      <w:r>
        <w:rPr>
          <w:lang w:bidi="hi-IN"/>
        </w:rPr>
        <w:t xml:space="preserve"> </w:t>
      </w:r>
      <w:r>
        <w:rPr>
          <w:rFonts w:hint="eastAsia"/>
          <w:lang w:bidi="hi-IN"/>
        </w:rPr>
        <w:t>能：设置捕捉某一信号后，对应的处理函数。</w:t>
      </w:r>
    </w:p>
    <w:p w14:paraId="46D4FC59" w14:textId="77777777" w:rsidR="00F73C6D" w:rsidRDefault="00F73C6D" w:rsidP="00F73C6D">
      <w:pPr>
        <w:pStyle w:val="1f"/>
        <w:rPr>
          <w:lang w:bidi="hi-IN"/>
        </w:rPr>
      </w:pPr>
      <w:r>
        <w:rPr>
          <w:rFonts w:hint="eastAsia"/>
          <w:lang w:bidi="hi-IN"/>
        </w:rPr>
        <w:t>头文件：</w:t>
      </w:r>
      <w:r>
        <w:rPr>
          <w:lang w:bidi="hi-IN"/>
        </w:rPr>
        <w:t>#include &lt;</w:t>
      </w:r>
      <w:proofErr w:type="spellStart"/>
      <w:r>
        <w:rPr>
          <w:lang w:bidi="hi-IN"/>
        </w:rPr>
        <w:t>signal.h</w:t>
      </w:r>
      <w:proofErr w:type="spellEnd"/>
      <w:r>
        <w:rPr>
          <w:lang w:bidi="hi-IN"/>
        </w:rPr>
        <w:t>&gt;</w:t>
      </w:r>
    </w:p>
    <w:p w14:paraId="73E1C95B" w14:textId="77777777" w:rsidR="00F73C6D" w:rsidRDefault="00F73C6D" w:rsidP="00F73C6D">
      <w:pPr>
        <w:pStyle w:val="1f"/>
        <w:rPr>
          <w:lang w:bidi="hi-IN"/>
        </w:rPr>
      </w:pPr>
      <w:r>
        <w:rPr>
          <w:rFonts w:hint="eastAsia"/>
          <w:lang w:bidi="hi-IN"/>
        </w:rPr>
        <w:t>参数说明：</w:t>
      </w:r>
    </w:p>
    <w:p w14:paraId="37F69EE5" w14:textId="77777777" w:rsidR="00F73C6D" w:rsidRDefault="00F73C6D" w:rsidP="00F73C6D">
      <w:pPr>
        <w:pStyle w:val="1f"/>
        <w:rPr>
          <w:lang w:bidi="hi-IN"/>
        </w:rPr>
      </w:pPr>
      <w:r>
        <w:rPr>
          <w:lang w:bidi="hi-IN"/>
        </w:rPr>
        <w:t>signum</w:t>
      </w:r>
      <w:r>
        <w:rPr>
          <w:rFonts w:hint="eastAsia"/>
          <w:lang w:bidi="hi-IN"/>
        </w:rPr>
        <w:t>：指定的信号的编号（或捕捉的信号），可以使用头文件中规定的宏；</w:t>
      </w:r>
    </w:p>
    <w:p w14:paraId="0B3A9455" w14:textId="77777777" w:rsidR="00F73C6D" w:rsidRDefault="00F73C6D" w:rsidP="00F73C6D">
      <w:pPr>
        <w:pStyle w:val="1f"/>
        <w:rPr>
          <w:lang w:bidi="hi-IN"/>
        </w:rPr>
      </w:pPr>
      <w:r>
        <w:rPr>
          <w:lang w:bidi="hi-IN"/>
        </w:rPr>
        <w:lastRenderedPageBreak/>
        <w:t>handle</w:t>
      </w:r>
      <w:r>
        <w:rPr>
          <w:rFonts w:hint="eastAsia"/>
          <w:lang w:bidi="hi-IN"/>
        </w:rPr>
        <w:t>：函数指针，是信号到来时需要运行的处理函数，参数是</w:t>
      </w:r>
      <w:r>
        <w:rPr>
          <w:lang w:bidi="hi-IN"/>
        </w:rPr>
        <w:t>signal()</w:t>
      </w:r>
      <w:r>
        <w:rPr>
          <w:rFonts w:hint="eastAsia"/>
          <w:lang w:bidi="hi-IN"/>
        </w:rPr>
        <w:t>的第一个参数</w:t>
      </w:r>
      <w:r>
        <w:rPr>
          <w:lang w:bidi="hi-IN"/>
        </w:rPr>
        <w:t>signum</w:t>
      </w:r>
      <w:r>
        <w:rPr>
          <w:rFonts w:hint="eastAsia"/>
          <w:lang w:bidi="hi-IN"/>
        </w:rPr>
        <w:t>。</w:t>
      </w:r>
    </w:p>
    <w:p w14:paraId="61592BE3" w14:textId="77777777" w:rsidR="00F73C6D" w:rsidRDefault="00F73C6D" w:rsidP="00F73C6D">
      <w:pPr>
        <w:pStyle w:val="1f"/>
        <w:rPr>
          <w:lang w:bidi="hi-IN"/>
        </w:rPr>
      </w:pPr>
      <w:r>
        <w:rPr>
          <w:rFonts w:hint="eastAsia"/>
          <w:lang w:bidi="hi-IN"/>
        </w:rPr>
        <w:t>对于第二个参数，可以设置为</w:t>
      </w:r>
      <w:r>
        <w:rPr>
          <w:lang w:bidi="hi-IN"/>
        </w:rPr>
        <w:t>SIG_IG</w:t>
      </w:r>
      <w:r>
        <w:rPr>
          <w:rFonts w:hint="eastAsia"/>
          <w:lang w:bidi="hi-IN"/>
        </w:rPr>
        <w:t>，表示忽略第一个参数的信；可以设置为</w:t>
      </w:r>
      <w:r>
        <w:rPr>
          <w:lang w:bidi="hi-IN"/>
        </w:rPr>
        <w:t>SIG_DFL</w:t>
      </w:r>
      <w:r>
        <w:rPr>
          <w:rFonts w:hint="eastAsia"/>
          <w:lang w:bidi="hi-IN"/>
        </w:rPr>
        <w:t>，表示采用默认的方式处理信号；也可以指定一个函数地址，自己实现处理方式。</w:t>
      </w:r>
    </w:p>
    <w:p w14:paraId="34F58758" w14:textId="77777777" w:rsidR="00F73C6D" w:rsidRDefault="00F73C6D" w:rsidP="00F73C6D">
      <w:pPr>
        <w:pStyle w:val="1f"/>
        <w:rPr>
          <w:lang w:bidi="hi-IN"/>
        </w:rPr>
      </w:pPr>
      <w:r>
        <w:rPr>
          <w:rFonts w:hint="eastAsia"/>
          <w:lang w:bidi="hi-IN"/>
        </w:rPr>
        <w:t>返回值：运行成功，返回原信号处理函数的指针；失败则返回</w:t>
      </w:r>
      <w:r>
        <w:rPr>
          <w:lang w:bidi="hi-IN"/>
        </w:rPr>
        <w:t>SIG_ERR</w:t>
      </w:r>
      <w:r>
        <w:rPr>
          <w:rFonts w:hint="eastAsia"/>
          <w:lang w:bidi="hi-IN"/>
        </w:rPr>
        <w:t>。</w:t>
      </w:r>
    </w:p>
    <w:p w14:paraId="4A5619AE" w14:textId="77777777" w:rsidR="00F73C6D" w:rsidRDefault="00F73C6D" w:rsidP="00F73C6D">
      <w:pPr>
        <w:pStyle w:val="1f"/>
        <w:rPr>
          <w:lang w:bidi="hi-IN"/>
        </w:rPr>
      </w:pPr>
      <w:r>
        <w:rPr>
          <w:rFonts w:hint="eastAsia"/>
          <w:lang w:bidi="hi-IN"/>
        </w:rPr>
        <w:t>三、信号与中断的异同点</w:t>
      </w:r>
    </w:p>
    <w:p w14:paraId="6423F277" w14:textId="77777777" w:rsidR="00F73C6D" w:rsidRDefault="00F73C6D" w:rsidP="00F73C6D">
      <w:pPr>
        <w:pStyle w:val="1f"/>
        <w:rPr>
          <w:lang w:bidi="hi-IN"/>
        </w:rPr>
      </w:pPr>
      <w:r>
        <w:rPr>
          <w:lang w:bidi="hi-IN"/>
        </w:rPr>
        <w:t>1</w:t>
      </w:r>
      <w:r>
        <w:rPr>
          <w:rFonts w:hint="eastAsia"/>
          <w:lang w:bidi="hi-IN"/>
        </w:rPr>
        <w:t>、信号与中断的相似点</w:t>
      </w:r>
    </w:p>
    <w:p w14:paraId="5219994B" w14:textId="77777777" w:rsidR="00F73C6D" w:rsidRDefault="00F73C6D" w:rsidP="00F73C6D">
      <w:pPr>
        <w:pStyle w:val="1f"/>
        <w:rPr>
          <w:lang w:bidi="hi-IN"/>
        </w:rPr>
      </w:pPr>
      <w:r>
        <w:rPr>
          <w:rFonts w:hint="eastAsia"/>
          <w:lang w:bidi="hi-IN"/>
        </w:rPr>
        <w:t>（</w:t>
      </w:r>
      <w:r>
        <w:rPr>
          <w:lang w:bidi="hi-IN"/>
        </w:rPr>
        <w:t>1</w:t>
      </w:r>
      <w:r>
        <w:rPr>
          <w:rFonts w:hint="eastAsia"/>
          <w:lang w:bidi="hi-IN"/>
        </w:rPr>
        <w:t>）采用了相同的异步通信方式；</w:t>
      </w:r>
    </w:p>
    <w:p w14:paraId="3B1AB8D3" w14:textId="77777777" w:rsidR="00F73C6D" w:rsidRDefault="00F73C6D" w:rsidP="00F73C6D">
      <w:pPr>
        <w:pStyle w:val="1f"/>
        <w:rPr>
          <w:lang w:bidi="hi-IN"/>
        </w:rPr>
      </w:pPr>
      <w:r>
        <w:rPr>
          <w:rFonts w:hint="eastAsia"/>
          <w:lang w:bidi="hi-IN"/>
        </w:rPr>
        <w:t>（</w:t>
      </w:r>
      <w:r>
        <w:rPr>
          <w:lang w:bidi="hi-IN"/>
        </w:rPr>
        <w:t>2</w:t>
      </w:r>
      <w:r>
        <w:rPr>
          <w:rFonts w:hint="eastAsia"/>
          <w:lang w:bidi="hi-IN"/>
        </w:rPr>
        <w:t>）当检测出有信号或中断请求是，都暂停正在执行的程序，转而去执行相应的处理程序；</w:t>
      </w:r>
    </w:p>
    <w:p w14:paraId="0B3143AF" w14:textId="77777777" w:rsidR="00F73C6D" w:rsidRDefault="00F73C6D" w:rsidP="00F73C6D">
      <w:pPr>
        <w:pStyle w:val="1f"/>
        <w:rPr>
          <w:lang w:bidi="hi-IN"/>
        </w:rPr>
      </w:pPr>
      <w:r>
        <w:rPr>
          <w:rFonts w:hint="eastAsia"/>
          <w:lang w:bidi="hi-IN"/>
        </w:rPr>
        <w:t>（</w:t>
      </w:r>
      <w:r>
        <w:rPr>
          <w:lang w:bidi="hi-IN"/>
        </w:rPr>
        <w:t>3</w:t>
      </w:r>
      <w:r>
        <w:rPr>
          <w:rFonts w:hint="eastAsia"/>
          <w:lang w:bidi="hi-IN"/>
        </w:rPr>
        <w:t>）都在处理完毕后返回到原来的断点；</w:t>
      </w:r>
    </w:p>
    <w:p w14:paraId="7BFE398F" w14:textId="77777777" w:rsidR="00F73C6D" w:rsidRDefault="00F73C6D" w:rsidP="00F73C6D">
      <w:pPr>
        <w:pStyle w:val="1f"/>
        <w:rPr>
          <w:lang w:bidi="hi-IN"/>
        </w:rPr>
      </w:pPr>
      <w:r>
        <w:rPr>
          <w:rFonts w:hint="eastAsia"/>
          <w:lang w:bidi="hi-IN"/>
        </w:rPr>
        <w:t>（</w:t>
      </w:r>
      <w:r>
        <w:rPr>
          <w:lang w:bidi="hi-IN"/>
        </w:rPr>
        <w:t>4</w:t>
      </w:r>
      <w:r>
        <w:rPr>
          <w:rFonts w:hint="eastAsia"/>
          <w:lang w:bidi="hi-IN"/>
        </w:rPr>
        <w:t>）对信号或中断都可进行评比。</w:t>
      </w:r>
    </w:p>
    <w:p w14:paraId="62F30A80" w14:textId="77777777" w:rsidR="00F73C6D" w:rsidRDefault="00F73C6D" w:rsidP="00F73C6D">
      <w:pPr>
        <w:pStyle w:val="1f"/>
        <w:rPr>
          <w:lang w:bidi="hi-IN"/>
        </w:rPr>
      </w:pPr>
      <w:r>
        <w:rPr>
          <w:lang w:bidi="hi-IN"/>
        </w:rPr>
        <w:t>2</w:t>
      </w:r>
      <w:r>
        <w:rPr>
          <w:rFonts w:hint="eastAsia"/>
          <w:lang w:bidi="hi-IN"/>
        </w:rPr>
        <w:t>、信号与中断的区别</w:t>
      </w:r>
    </w:p>
    <w:p w14:paraId="20E6AB8A" w14:textId="77777777" w:rsidR="00F73C6D" w:rsidRDefault="00F73C6D" w:rsidP="00F73C6D">
      <w:pPr>
        <w:pStyle w:val="1f"/>
        <w:rPr>
          <w:lang w:bidi="hi-IN"/>
        </w:rPr>
      </w:pPr>
      <w:r>
        <w:rPr>
          <w:rFonts w:hint="eastAsia"/>
          <w:lang w:bidi="hi-IN"/>
        </w:rPr>
        <w:t>（</w:t>
      </w:r>
      <w:r>
        <w:rPr>
          <w:lang w:bidi="hi-IN"/>
        </w:rPr>
        <w:t>1</w:t>
      </w:r>
      <w:r>
        <w:rPr>
          <w:rFonts w:hint="eastAsia"/>
          <w:lang w:bidi="hi-IN"/>
        </w:rPr>
        <w:t>）中断有优先级，而信号没有优先级，所有信号都是平等的；</w:t>
      </w:r>
    </w:p>
    <w:p w14:paraId="4C4F9B35" w14:textId="77777777" w:rsidR="00F73C6D" w:rsidRDefault="00F73C6D" w:rsidP="00F73C6D">
      <w:pPr>
        <w:pStyle w:val="1f"/>
        <w:rPr>
          <w:lang w:bidi="hi-IN"/>
        </w:rPr>
      </w:pPr>
      <w:r>
        <w:rPr>
          <w:rFonts w:hint="eastAsia"/>
          <w:lang w:bidi="hi-IN"/>
        </w:rPr>
        <w:t>（</w:t>
      </w:r>
      <w:r>
        <w:rPr>
          <w:lang w:bidi="hi-IN"/>
        </w:rPr>
        <w:t>2</w:t>
      </w:r>
      <w:r>
        <w:rPr>
          <w:rFonts w:hint="eastAsia"/>
          <w:lang w:bidi="hi-IN"/>
        </w:rPr>
        <w:t>）信号处理程序是在用户态下运行的；而中断处理程序是在内核态下运行的；</w:t>
      </w:r>
    </w:p>
    <w:p w14:paraId="2502246F" w14:textId="77777777" w:rsidR="00F73C6D" w:rsidRDefault="00F73C6D" w:rsidP="00F73C6D">
      <w:pPr>
        <w:pStyle w:val="1f"/>
        <w:rPr>
          <w:lang w:bidi="hi-IN"/>
        </w:rPr>
      </w:pPr>
      <w:r>
        <w:rPr>
          <w:rFonts w:hint="eastAsia"/>
          <w:lang w:bidi="hi-IN"/>
        </w:rPr>
        <w:t>（</w:t>
      </w:r>
      <w:r>
        <w:rPr>
          <w:lang w:bidi="hi-IN"/>
        </w:rPr>
        <w:t>3</w:t>
      </w:r>
      <w:r>
        <w:rPr>
          <w:rFonts w:hint="eastAsia"/>
          <w:lang w:bidi="hi-IN"/>
        </w:rPr>
        <w:t>）中断响应是及时的，而信号响应通常有较大的时间延迟。</w:t>
      </w:r>
    </w:p>
    <w:p w14:paraId="5E3C8A8B" w14:textId="77777777" w:rsidR="00F73C6D" w:rsidRDefault="00F73C6D" w:rsidP="00D837EB">
      <w:pPr>
        <w:pStyle w:val="4"/>
        <w:numPr>
          <w:ilvl w:val="3"/>
          <w:numId w:val="15"/>
        </w:numPr>
        <w:rPr>
          <w:rFonts w:hint="default"/>
          <w:lang w:bidi="hi-IN"/>
        </w:rPr>
      </w:pPr>
      <w:r>
        <w:rPr>
          <w:lang w:bidi="hi-IN"/>
        </w:rPr>
        <w:t>实验步骤</w:t>
      </w:r>
    </w:p>
    <w:p w14:paraId="539BD6A1" w14:textId="77777777" w:rsidR="00F73C6D" w:rsidRDefault="00F73C6D" w:rsidP="00D837EB">
      <w:pPr>
        <w:pStyle w:val="30"/>
        <w:numPr>
          <w:ilvl w:val="5"/>
          <w:numId w:val="15"/>
        </w:numPr>
        <w:tabs>
          <w:tab w:val="num" w:pos="1418"/>
        </w:tabs>
        <w:ind w:left="1620" w:right="200" w:hanging="425"/>
        <w:rPr>
          <w:rFonts w:cs="Huawei Sans"/>
          <w:lang w:bidi="hi-IN"/>
        </w:rPr>
      </w:pPr>
      <w:r>
        <w:rPr>
          <w:rFonts w:hint="eastAsia"/>
        </w:rPr>
        <w:t>正确编写满足功能的源文件。在这里我们的示例源文件存放在</w:t>
      </w:r>
      <w:proofErr w:type="spellStart"/>
      <w:r>
        <w:t>tasks_k</w:t>
      </w:r>
      <w:proofErr w:type="spellEnd"/>
      <w:r>
        <w:t>/4/task3</w:t>
      </w:r>
      <w:r>
        <w:rPr>
          <w:rFonts w:hint="eastAsia"/>
        </w:rPr>
        <w:t>目录下。</w:t>
      </w:r>
    </w:p>
    <w:p w14:paraId="1C85BA0E" w14:textId="77777777" w:rsidR="00F73C6D" w:rsidRDefault="00F73C6D" w:rsidP="00F73C6D">
      <w:pPr>
        <w:pStyle w:val="2f5"/>
      </w:pPr>
      <w:r>
        <w:t>[</w:t>
      </w:r>
      <w:proofErr w:type="spellStart"/>
      <w:r>
        <w:t>root@localhost</w:t>
      </w:r>
      <w:proofErr w:type="spellEnd"/>
      <w:r>
        <w:t xml:space="preserve"> </w:t>
      </w:r>
      <w:proofErr w:type="gramStart"/>
      <w:r>
        <w:t>~]#</w:t>
      </w:r>
      <w:proofErr w:type="gramEnd"/>
      <w:r>
        <w:t xml:space="preserve"> </w:t>
      </w:r>
      <w:r>
        <w:rPr>
          <w:b/>
        </w:rPr>
        <w:t xml:space="preserve">cd </w:t>
      </w:r>
      <w:proofErr w:type="spellStart"/>
      <w:r>
        <w:rPr>
          <w:b/>
        </w:rPr>
        <w:t>tasks_k</w:t>
      </w:r>
      <w:proofErr w:type="spellEnd"/>
      <w:r>
        <w:rPr>
          <w:b/>
        </w:rPr>
        <w:t>/4/task3</w:t>
      </w:r>
    </w:p>
    <w:p w14:paraId="513F5D36" w14:textId="77777777" w:rsidR="00F73C6D" w:rsidRDefault="00F73C6D" w:rsidP="00F73C6D">
      <w:pPr>
        <w:pStyle w:val="2f5"/>
        <w:rPr>
          <w:b/>
        </w:rPr>
      </w:pPr>
      <w:r>
        <w:t>[</w:t>
      </w:r>
      <w:proofErr w:type="spellStart"/>
      <w:r>
        <w:t>root@localhost</w:t>
      </w:r>
      <w:proofErr w:type="spellEnd"/>
      <w:r>
        <w:t xml:space="preserve"> task</w:t>
      </w:r>
      <w:proofErr w:type="gramStart"/>
      <w:r>
        <w:t>2]#</w:t>
      </w:r>
      <w:proofErr w:type="gramEnd"/>
      <w:r>
        <w:rPr>
          <w:b/>
        </w:rPr>
        <w:t xml:space="preserve"> ls</w:t>
      </w:r>
    </w:p>
    <w:p w14:paraId="06E7CE51" w14:textId="77777777" w:rsidR="00F73C6D" w:rsidRDefault="00F73C6D" w:rsidP="00F73C6D">
      <w:pPr>
        <w:pStyle w:val="2f5"/>
      </w:pPr>
      <w:proofErr w:type="spellStart"/>
      <w:r>
        <w:t>catch_signal.c</w:t>
      </w:r>
      <w:proofErr w:type="spellEnd"/>
      <w:r>
        <w:t xml:space="preserve"> </w:t>
      </w:r>
    </w:p>
    <w:p w14:paraId="05E2A9E9" w14:textId="77777777" w:rsidR="00F73C6D" w:rsidRDefault="00F73C6D" w:rsidP="00D837EB">
      <w:pPr>
        <w:pStyle w:val="30"/>
        <w:numPr>
          <w:ilvl w:val="5"/>
          <w:numId w:val="15"/>
        </w:numPr>
        <w:tabs>
          <w:tab w:val="num" w:pos="1418"/>
        </w:tabs>
        <w:ind w:left="1620" w:right="200" w:hanging="425"/>
      </w:pPr>
      <w:r>
        <w:rPr>
          <w:rFonts w:hint="eastAsia"/>
        </w:rPr>
        <w:t>编译源文件。</w:t>
      </w:r>
    </w:p>
    <w:p w14:paraId="639CF0C3" w14:textId="77777777" w:rsidR="00F73C6D" w:rsidRDefault="00F73C6D" w:rsidP="00F73C6D">
      <w:pPr>
        <w:pStyle w:val="2f5"/>
      </w:pPr>
      <w:r>
        <w:t>[</w:t>
      </w:r>
      <w:proofErr w:type="spellStart"/>
      <w:r>
        <w:t>root@localhost</w:t>
      </w:r>
      <w:proofErr w:type="spellEnd"/>
      <w:r>
        <w:t xml:space="preserve"> task</w:t>
      </w:r>
      <w:proofErr w:type="gramStart"/>
      <w:r>
        <w:t>3]#</w:t>
      </w:r>
      <w:proofErr w:type="gramEnd"/>
      <w:r>
        <w:t xml:space="preserve"> </w:t>
      </w:r>
      <w:proofErr w:type="spellStart"/>
      <w:r>
        <w:rPr>
          <w:b/>
        </w:rPr>
        <w:t>gcc</w:t>
      </w:r>
      <w:proofErr w:type="spellEnd"/>
      <w:r>
        <w:rPr>
          <w:b/>
        </w:rPr>
        <w:t xml:space="preserve"> </w:t>
      </w:r>
      <w:proofErr w:type="spellStart"/>
      <w:r>
        <w:rPr>
          <w:b/>
        </w:rPr>
        <w:t>catch_signal.c</w:t>
      </w:r>
      <w:proofErr w:type="spellEnd"/>
      <w:r>
        <w:rPr>
          <w:b/>
        </w:rPr>
        <w:t xml:space="preserve"> -o </w:t>
      </w:r>
      <w:proofErr w:type="spellStart"/>
      <w:r>
        <w:rPr>
          <w:b/>
        </w:rPr>
        <w:t>catch_signal</w:t>
      </w:r>
      <w:proofErr w:type="spellEnd"/>
    </w:p>
    <w:p w14:paraId="16CD4D9F" w14:textId="77777777" w:rsidR="00F73C6D" w:rsidRDefault="00F73C6D" w:rsidP="00F73C6D">
      <w:pPr>
        <w:pStyle w:val="2f5"/>
      </w:pPr>
      <w:r>
        <w:t>[</w:t>
      </w:r>
      <w:proofErr w:type="spellStart"/>
      <w:r>
        <w:t>root@localhost</w:t>
      </w:r>
      <w:proofErr w:type="spellEnd"/>
      <w:r>
        <w:t xml:space="preserve"> task</w:t>
      </w:r>
      <w:proofErr w:type="gramStart"/>
      <w:r>
        <w:t>3]#</w:t>
      </w:r>
      <w:proofErr w:type="gramEnd"/>
      <w:r>
        <w:t xml:space="preserve"> </w:t>
      </w:r>
      <w:r>
        <w:rPr>
          <w:b/>
        </w:rPr>
        <w:t>ls</w:t>
      </w:r>
    </w:p>
    <w:p w14:paraId="5D278C00" w14:textId="77777777" w:rsidR="00F73C6D" w:rsidRDefault="00F73C6D" w:rsidP="00F73C6D">
      <w:pPr>
        <w:pStyle w:val="2f5"/>
      </w:pPr>
      <w:proofErr w:type="spellStart"/>
      <w:r>
        <w:t>catch_</w:t>
      </w:r>
      <w:proofErr w:type="gramStart"/>
      <w:r>
        <w:t>signal</w:t>
      </w:r>
      <w:proofErr w:type="spellEnd"/>
      <w:r>
        <w:t xml:space="preserve">  </w:t>
      </w:r>
      <w:proofErr w:type="spellStart"/>
      <w:r>
        <w:t>catch</w:t>
      </w:r>
      <w:proofErr w:type="gramEnd"/>
      <w:r>
        <w:t>_signal.c</w:t>
      </w:r>
      <w:proofErr w:type="spellEnd"/>
      <w:r>
        <w:t xml:space="preserve"> </w:t>
      </w:r>
    </w:p>
    <w:p w14:paraId="5132C187" w14:textId="77777777" w:rsidR="00F73C6D" w:rsidRDefault="00F73C6D" w:rsidP="00D837EB">
      <w:pPr>
        <w:pStyle w:val="30"/>
        <w:numPr>
          <w:ilvl w:val="5"/>
          <w:numId w:val="15"/>
        </w:numPr>
        <w:tabs>
          <w:tab w:val="num" w:pos="1418"/>
        </w:tabs>
        <w:ind w:left="1620" w:right="200" w:hanging="425"/>
      </w:pPr>
      <w:r>
        <w:rPr>
          <w:rFonts w:hint="eastAsia"/>
        </w:rPr>
        <w:t>执行并验证。</w:t>
      </w:r>
    </w:p>
    <w:p w14:paraId="2337369B" w14:textId="77777777" w:rsidR="00F73C6D" w:rsidRDefault="00F73C6D" w:rsidP="00F73C6D">
      <w:pPr>
        <w:pStyle w:val="2f5"/>
        <w:rPr>
          <w:b/>
        </w:rPr>
      </w:pPr>
      <w:r>
        <w:t>[</w:t>
      </w:r>
      <w:proofErr w:type="spellStart"/>
      <w:r>
        <w:t>root@localhost</w:t>
      </w:r>
      <w:proofErr w:type="spellEnd"/>
      <w:r>
        <w:t xml:space="preserve"> task</w:t>
      </w:r>
      <w:proofErr w:type="gramStart"/>
      <w:r>
        <w:t>3]#</w:t>
      </w:r>
      <w:proofErr w:type="gramEnd"/>
      <w:r>
        <w:t xml:space="preserve"> </w:t>
      </w:r>
      <w:r>
        <w:rPr>
          <w:b/>
        </w:rPr>
        <w:t>./</w:t>
      </w:r>
      <w:proofErr w:type="spellStart"/>
      <w:r>
        <w:rPr>
          <w:b/>
        </w:rPr>
        <w:t>catch_signal</w:t>
      </w:r>
      <w:proofErr w:type="spellEnd"/>
    </w:p>
    <w:p w14:paraId="183694A1" w14:textId="77777777" w:rsidR="00F73C6D" w:rsidRDefault="00F73C6D" w:rsidP="00F73C6D">
      <w:pPr>
        <w:pStyle w:val="2f5"/>
      </w:pPr>
      <w:r>
        <w:t>Current process ID is 21128</w:t>
      </w:r>
    </w:p>
    <w:p w14:paraId="00F0A06F" w14:textId="77777777" w:rsidR="00F73C6D" w:rsidRDefault="00F73C6D" w:rsidP="00F73C6D">
      <w:pPr>
        <w:pStyle w:val="2f5"/>
        <w:rPr>
          <w:b/>
        </w:rPr>
      </w:pPr>
      <w:r>
        <w:rPr>
          <w:b/>
        </w:rPr>
        <w:t>^C</w:t>
      </w:r>
    </w:p>
    <w:p w14:paraId="2A4781CA" w14:textId="77777777" w:rsidR="00F73C6D" w:rsidRDefault="00F73C6D" w:rsidP="00F73C6D">
      <w:pPr>
        <w:pStyle w:val="2f5"/>
      </w:pPr>
      <w:r>
        <w:t xml:space="preserve">Get a </w:t>
      </w:r>
      <w:proofErr w:type="spellStart"/>
      <w:proofErr w:type="gramStart"/>
      <w:r>
        <w:t>signal:SIGINT</w:t>
      </w:r>
      <w:proofErr w:type="spellEnd"/>
      <w:proofErr w:type="gramEnd"/>
      <w:r>
        <w:t xml:space="preserve">. You pressed </w:t>
      </w:r>
      <w:proofErr w:type="spellStart"/>
      <w:r>
        <w:t>ctrl+c</w:t>
      </w:r>
      <w:proofErr w:type="spellEnd"/>
      <w:r>
        <w:t>.</w:t>
      </w:r>
    </w:p>
    <w:p w14:paraId="144AF675" w14:textId="77777777" w:rsidR="00F73C6D" w:rsidRDefault="00F73C6D" w:rsidP="00F73C6D">
      <w:pPr>
        <w:pStyle w:val="2f5"/>
      </w:pPr>
      <w:r>
        <w:t>[</w:t>
      </w:r>
      <w:proofErr w:type="spellStart"/>
      <w:r>
        <w:t>root@localhost</w:t>
      </w:r>
      <w:proofErr w:type="spellEnd"/>
      <w:r>
        <w:t xml:space="preserve"> task</w:t>
      </w:r>
      <w:proofErr w:type="gramStart"/>
      <w:r>
        <w:t>3]#</w:t>
      </w:r>
      <w:proofErr w:type="gramEnd"/>
      <w:r>
        <w:t xml:space="preserve"> </w:t>
      </w:r>
      <w:r>
        <w:rPr>
          <w:b/>
        </w:rPr>
        <w:t>./</w:t>
      </w:r>
      <w:proofErr w:type="spellStart"/>
      <w:r>
        <w:rPr>
          <w:b/>
        </w:rPr>
        <w:t>catch_signal</w:t>
      </w:r>
      <w:proofErr w:type="spellEnd"/>
    </w:p>
    <w:p w14:paraId="1ADD9DD7" w14:textId="77777777" w:rsidR="00F73C6D" w:rsidRDefault="00F73C6D" w:rsidP="00F73C6D">
      <w:pPr>
        <w:pStyle w:val="2f5"/>
      </w:pPr>
      <w:r>
        <w:t>Current process ID is 21141</w:t>
      </w:r>
    </w:p>
    <w:p w14:paraId="42FD0D32" w14:textId="77777777" w:rsidR="00F73C6D" w:rsidRDefault="00F73C6D" w:rsidP="00F73C6D">
      <w:pPr>
        <w:pStyle w:val="2f5"/>
        <w:rPr>
          <w:b/>
        </w:rPr>
      </w:pPr>
      <w:r>
        <w:rPr>
          <w:b/>
        </w:rPr>
        <w:t>^\</w:t>
      </w:r>
    </w:p>
    <w:p w14:paraId="00F00F52" w14:textId="77777777" w:rsidR="00F73C6D" w:rsidRDefault="00F73C6D" w:rsidP="00F73C6D">
      <w:pPr>
        <w:pStyle w:val="2f5"/>
      </w:pPr>
      <w:r>
        <w:t xml:space="preserve">Get a </w:t>
      </w:r>
      <w:proofErr w:type="spellStart"/>
      <w:proofErr w:type="gramStart"/>
      <w:r>
        <w:t>signal:SIGQUIT</w:t>
      </w:r>
      <w:proofErr w:type="spellEnd"/>
      <w:proofErr w:type="gramEnd"/>
      <w:r>
        <w:t>. You pressed ctrl+\.</w:t>
      </w:r>
    </w:p>
    <w:p w14:paraId="148877FC" w14:textId="77777777" w:rsidR="00F73C6D" w:rsidRDefault="00F73C6D" w:rsidP="00F73C6D">
      <w:pPr>
        <w:pStyle w:val="2f5"/>
      </w:pPr>
      <w:r>
        <w:t>[</w:t>
      </w:r>
      <w:proofErr w:type="spellStart"/>
      <w:r>
        <w:t>root@localhost</w:t>
      </w:r>
      <w:proofErr w:type="spellEnd"/>
      <w:r>
        <w:t xml:space="preserve"> task</w:t>
      </w:r>
      <w:proofErr w:type="gramStart"/>
      <w:r>
        <w:t>3]#</w:t>
      </w:r>
      <w:proofErr w:type="gramEnd"/>
      <w:r>
        <w:t xml:space="preserve"> </w:t>
      </w:r>
      <w:r>
        <w:rPr>
          <w:b/>
        </w:rPr>
        <w:t>./</w:t>
      </w:r>
      <w:proofErr w:type="spellStart"/>
      <w:r>
        <w:rPr>
          <w:b/>
        </w:rPr>
        <w:t>catch_signal</w:t>
      </w:r>
      <w:proofErr w:type="spellEnd"/>
    </w:p>
    <w:p w14:paraId="526FC50E" w14:textId="77777777" w:rsidR="00F73C6D" w:rsidRDefault="00F73C6D" w:rsidP="00F73C6D">
      <w:pPr>
        <w:pStyle w:val="2f5"/>
      </w:pPr>
      <w:r>
        <w:t>Current process ID is 21154</w:t>
      </w:r>
    </w:p>
    <w:p w14:paraId="24E78C82" w14:textId="77777777" w:rsidR="00F73C6D" w:rsidRDefault="00F73C6D" w:rsidP="00F73C6D">
      <w:pPr>
        <w:pStyle w:val="2f5"/>
        <w:rPr>
          <w:b/>
        </w:rPr>
      </w:pPr>
      <w:r>
        <w:rPr>
          <w:b/>
        </w:rPr>
        <w:lastRenderedPageBreak/>
        <w:t>^Z</w:t>
      </w:r>
    </w:p>
    <w:p w14:paraId="62060DEC" w14:textId="77777777" w:rsidR="00F73C6D" w:rsidRDefault="00F73C6D" w:rsidP="00F73C6D">
      <w:pPr>
        <w:pStyle w:val="2f5"/>
      </w:pPr>
      <w:r>
        <w:t xml:space="preserve">Get a </w:t>
      </w:r>
      <w:proofErr w:type="spellStart"/>
      <w:proofErr w:type="gramStart"/>
      <w:r>
        <w:t>signal:SIGHUP</w:t>
      </w:r>
      <w:proofErr w:type="spellEnd"/>
      <w:proofErr w:type="gramEnd"/>
      <w:r>
        <w:t xml:space="preserve">. You pressed </w:t>
      </w:r>
      <w:proofErr w:type="spellStart"/>
      <w:r>
        <w:t>ctrl+z</w:t>
      </w:r>
      <w:proofErr w:type="spellEnd"/>
      <w:r>
        <w:t>.</w:t>
      </w:r>
    </w:p>
    <w:p w14:paraId="1D510781" w14:textId="77777777" w:rsidR="00F73C6D" w:rsidRDefault="00F73C6D" w:rsidP="00F73C6D">
      <w:pPr>
        <w:pStyle w:val="2f5"/>
      </w:pPr>
      <w:r>
        <w:t>[</w:t>
      </w:r>
      <w:proofErr w:type="spellStart"/>
      <w:r>
        <w:t>root@localhost</w:t>
      </w:r>
      <w:proofErr w:type="spellEnd"/>
      <w:r>
        <w:t xml:space="preserve"> task</w:t>
      </w:r>
      <w:proofErr w:type="gramStart"/>
      <w:r>
        <w:t>3]#</w:t>
      </w:r>
      <w:proofErr w:type="gramEnd"/>
    </w:p>
    <w:p w14:paraId="4899A180" w14:textId="77777777" w:rsidR="00F73C6D" w:rsidRDefault="00F73C6D" w:rsidP="00F73C6D">
      <w:pPr>
        <w:topLinePunct w:val="0"/>
        <w:adjustRightInd/>
        <w:snapToGrid/>
        <w:spacing w:before="0" w:after="0" w:line="240" w:lineRule="auto"/>
        <w:ind w:left="0"/>
        <w:rPr>
          <w:rFonts w:ascii="Huawei Sans" w:eastAsia="方正兰亭黑简体" w:hAnsi="Huawei Sans" w:cs="Huawei Sans"/>
        </w:rPr>
      </w:pPr>
      <w:r>
        <w:rPr>
          <w:rFonts w:ascii="Huawei Sans" w:eastAsia="方正兰亭黑简体" w:hAnsi="Huawei Sans" w:cs="Huawei Sans"/>
        </w:rPr>
        <w:br w:type="page"/>
      </w:r>
    </w:p>
    <w:p w14:paraId="48D589D6" w14:textId="77777777" w:rsidR="00F73C6D" w:rsidRDefault="00F73C6D" w:rsidP="00D837EB">
      <w:pPr>
        <w:pStyle w:val="1"/>
        <w:numPr>
          <w:ilvl w:val="0"/>
          <w:numId w:val="15"/>
        </w:numPr>
      </w:pPr>
      <w:bookmarkStart w:id="57" w:name="_Toc59480169"/>
      <w:r>
        <w:rPr>
          <w:rFonts w:hint="eastAsia"/>
        </w:rPr>
        <w:lastRenderedPageBreak/>
        <w:t>实验五</w:t>
      </w:r>
      <w:r>
        <w:t xml:space="preserve"> </w:t>
      </w:r>
      <w:r>
        <w:rPr>
          <w:rFonts w:hint="eastAsia"/>
        </w:rPr>
        <w:t>内核时间管理</w:t>
      </w:r>
      <w:bookmarkEnd w:id="57"/>
    </w:p>
    <w:p w14:paraId="4315A485" w14:textId="77777777" w:rsidR="00F73C6D" w:rsidRDefault="00F73C6D" w:rsidP="00D837EB">
      <w:pPr>
        <w:pStyle w:val="2"/>
        <w:numPr>
          <w:ilvl w:val="1"/>
          <w:numId w:val="15"/>
        </w:numPr>
        <w:rPr>
          <w:lang w:bidi="hi-IN"/>
        </w:rPr>
      </w:pPr>
      <w:bookmarkStart w:id="58" w:name="_Toc59480170"/>
      <w:r>
        <w:rPr>
          <w:rFonts w:hint="eastAsia"/>
          <w:lang w:bidi="hi-IN"/>
        </w:rPr>
        <w:t>实验介绍</w:t>
      </w:r>
      <w:bookmarkEnd w:id="58"/>
    </w:p>
    <w:p w14:paraId="30554AA0" w14:textId="77777777" w:rsidR="00F73C6D" w:rsidRDefault="00F73C6D" w:rsidP="00F73C6D">
      <w:pPr>
        <w:pStyle w:val="1f"/>
        <w:ind w:firstLineChars="200" w:firstLine="420"/>
        <w:rPr>
          <w:lang w:bidi="hi-IN"/>
        </w:rPr>
      </w:pPr>
      <w:r>
        <w:rPr>
          <w:rFonts w:hint="eastAsia"/>
          <w:lang w:bidi="hi-IN"/>
        </w:rPr>
        <w:t>本实验通过调用内核时钟接口打印系统当前时间，实现一个</w:t>
      </w:r>
      <w:r>
        <w:rPr>
          <w:lang w:bidi="hi-IN"/>
        </w:rPr>
        <w:t>timer</w:t>
      </w:r>
      <w:r>
        <w:rPr>
          <w:rFonts w:hint="eastAsia"/>
          <w:lang w:bidi="hi-IN"/>
        </w:rPr>
        <w:t>延时打印以及监控实现累加计算所花时间等任务操作，让学生们了解并掌握操作系统中的内核时间管理。</w:t>
      </w:r>
    </w:p>
    <w:p w14:paraId="531C9A77" w14:textId="50DBE4E6" w:rsidR="00F73C6D" w:rsidRDefault="00F73C6D" w:rsidP="00D837EB">
      <w:pPr>
        <w:pStyle w:val="3"/>
        <w:numPr>
          <w:ilvl w:val="2"/>
          <w:numId w:val="15"/>
        </w:numPr>
        <w:rPr>
          <w:lang w:eastAsia="en-US" w:bidi="hi-IN"/>
        </w:rPr>
      </w:pPr>
      <w:bookmarkStart w:id="59" w:name="_Toc59480171"/>
      <w:r>
        <w:rPr>
          <w:rFonts w:hint="eastAsia"/>
          <w:lang w:eastAsia="en-US" w:bidi="hi-IN"/>
        </w:rPr>
        <w:t>任务描述</w:t>
      </w:r>
      <w:bookmarkEnd w:id="59"/>
    </w:p>
    <w:p w14:paraId="0B5EA5DE" w14:textId="77777777" w:rsidR="00F73C6D" w:rsidRDefault="00F73C6D" w:rsidP="00D837EB">
      <w:pPr>
        <w:pStyle w:val="4a"/>
        <w:numPr>
          <w:ilvl w:val="0"/>
          <w:numId w:val="18"/>
        </w:numPr>
        <w:ind w:left="1446"/>
        <w:rPr>
          <w:lang w:bidi="hi-IN"/>
        </w:rPr>
      </w:pPr>
      <w:r>
        <w:rPr>
          <w:rFonts w:hint="eastAsia"/>
          <w:lang w:bidi="hi-IN"/>
        </w:rPr>
        <w:t>编写内核模块，调用内核时钟接口，打印出系统当前时间。格式示例：</w:t>
      </w:r>
      <w:r>
        <w:rPr>
          <w:lang w:bidi="hi-IN"/>
        </w:rPr>
        <w:t>2020-03-09 11:54:31</w:t>
      </w:r>
      <w:r>
        <w:rPr>
          <w:rFonts w:hint="eastAsia"/>
          <w:lang w:bidi="hi-IN"/>
        </w:rPr>
        <w:t>；</w:t>
      </w:r>
    </w:p>
    <w:p w14:paraId="490DF8EF" w14:textId="77777777" w:rsidR="00F73C6D" w:rsidRDefault="00F73C6D" w:rsidP="00D837EB">
      <w:pPr>
        <w:pStyle w:val="4a"/>
        <w:numPr>
          <w:ilvl w:val="0"/>
          <w:numId w:val="18"/>
        </w:numPr>
        <w:ind w:left="1446"/>
        <w:rPr>
          <w:lang w:bidi="hi-IN"/>
        </w:rPr>
      </w:pPr>
      <w:r>
        <w:rPr>
          <w:rFonts w:hint="eastAsia"/>
          <w:lang w:bidi="hi-IN"/>
        </w:rPr>
        <w:t>编写内核模块程序，实现一个</w:t>
      </w:r>
      <w:r>
        <w:rPr>
          <w:lang w:bidi="hi-IN"/>
        </w:rPr>
        <w:t>timer</w:t>
      </w:r>
      <w:r>
        <w:rPr>
          <w:rFonts w:hint="eastAsia"/>
          <w:lang w:bidi="hi-IN"/>
        </w:rPr>
        <w:t>，该定时器延时</w:t>
      </w:r>
      <w:r>
        <w:rPr>
          <w:lang w:bidi="hi-IN"/>
        </w:rPr>
        <w:t>10</w:t>
      </w:r>
      <w:r>
        <w:rPr>
          <w:rFonts w:hint="eastAsia"/>
          <w:lang w:bidi="hi-IN"/>
        </w:rPr>
        <w:t>秒后打印</w:t>
      </w:r>
      <w:r>
        <w:rPr>
          <w:lang w:bidi="hi-IN"/>
        </w:rPr>
        <w:t>“</w:t>
      </w:r>
      <w:proofErr w:type="spellStart"/>
      <w:r>
        <w:rPr>
          <w:lang w:bidi="hi-IN"/>
        </w:rPr>
        <w:t>hello,world</w:t>
      </w:r>
      <w:proofErr w:type="spellEnd"/>
      <w:r>
        <w:rPr>
          <w:lang w:bidi="hi-IN"/>
        </w:rPr>
        <w:t>”</w:t>
      </w:r>
      <w:r>
        <w:rPr>
          <w:rFonts w:hint="eastAsia"/>
          <w:lang w:bidi="hi-IN"/>
        </w:rPr>
        <w:t>。</w:t>
      </w:r>
    </w:p>
    <w:p w14:paraId="3813C703" w14:textId="77777777" w:rsidR="00F73C6D" w:rsidRDefault="00F73C6D" w:rsidP="00D837EB">
      <w:pPr>
        <w:pStyle w:val="4a"/>
        <w:numPr>
          <w:ilvl w:val="0"/>
          <w:numId w:val="18"/>
        </w:numPr>
        <w:ind w:left="1446"/>
        <w:rPr>
          <w:lang w:bidi="hi-IN"/>
        </w:rPr>
      </w:pPr>
      <w:r>
        <w:rPr>
          <w:rFonts w:hint="eastAsia"/>
          <w:lang w:bidi="hi-IN"/>
        </w:rPr>
        <w:t>调用内核时钟接口，编写内核模块，监控实现累加计算</w:t>
      </w:r>
      <w:r>
        <w:rPr>
          <w:lang w:bidi="hi-IN"/>
        </w:rPr>
        <w:t>sum=1+2+3+.</w:t>
      </w:r>
      <w:proofErr w:type="gramStart"/>
      <w:r>
        <w:rPr>
          <w:lang w:bidi="hi-IN"/>
        </w:rPr>
        <w:t>..</w:t>
      </w:r>
      <w:proofErr w:type="gramEnd"/>
      <w:r>
        <w:rPr>
          <w:lang w:bidi="hi-IN"/>
        </w:rPr>
        <w:t>+100000</w:t>
      </w:r>
      <w:r>
        <w:rPr>
          <w:rFonts w:hint="eastAsia"/>
          <w:lang w:bidi="hi-IN"/>
        </w:rPr>
        <w:t>所花时间。</w:t>
      </w:r>
    </w:p>
    <w:p w14:paraId="69C67DED" w14:textId="77777777" w:rsidR="00F73C6D" w:rsidRDefault="00F73C6D" w:rsidP="00D837EB">
      <w:pPr>
        <w:pStyle w:val="2"/>
        <w:numPr>
          <w:ilvl w:val="1"/>
          <w:numId w:val="15"/>
        </w:numPr>
        <w:rPr>
          <w:lang w:bidi="hi-IN"/>
        </w:rPr>
      </w:pPr>
      <w:bookmarkStart w:id="60" w:name="_Toc59480172"/>
      <w:r>
        <w:rPr>
          <w:rFonts w:hint="eastAsia"/>
          <w:lang w:bidi="hi-IN"/>
        </w:rPr>
        <w:t>实验目的</w:t>
      </w:r>
      <w:bookmarkEnd w:id="60"/>
    </w:p>
    <w:p w14:paraId="7ED9E401" w14:textId="77777777" w:rsidR="00F73C6D" w:rsidRDefault="00F73C6D" w:rsidP="00D837EB">
      <w:pPr>
        <w:pStyle w:val="4a"/>
        <w:numPr>
          <w:ilvl w:val="0"/>
          <w:numId w:val="18"/>
        </w:numPr>
        <w:ind w:left="1446"/>
      </w:pPr>
      <w:r>
        <w:rPr>
          <w:rFonts w:hint="eastAsia"/>
        </w:rPr>
        <w:t>正确编写满足功能的源文件，正确编译。</w:t>
      </w:r>
    </w:p>
    <w:p w14:paraId="080D04AF" w14:textId="77777777" w:rsidR="00F73C6D" w:rsidRDefault="00F73C6D" w:rsidP="00D837EB">
      <w:pPr>
        <w:pStyle w:val="4a"/>
        <w:numPr>
          <w:ilvl w:val="0"/>
          <w:numId w:val="18"/>
        </w:numPr>
        <w:ind w:left="1446"/>
      </w:pPr>
      <w:r>
        <w:rPr>
          <w:rFonts w:hint="eastAsia"/>
        </w:rPr>
        <w:t>正常加载、卸载内核模块；且内核模块功能满足任务所述。</w:t>
      </w:r>
    </w:p>
    <w:p w14:paraId="76796D09" w14:textId="77777777" w:rsidR="00F73C6D" w:rsidRDefault="00F73C6D" w:rsidP="00D837EB">
      <w:pPr>
        <w:pStyle w:val="4a"/>
        <w:numPr>
          <w:ilvl w:val="0"/>
          <w:numId w:val="18"/>
        </w:numPr>
        <w:ind w:left="1446"/>
        <w:rPr>
          <w:lang w:bidi="hi-IN"/>
        </w:rPr>
      </w:pPr>
      <w:r>
        <w:rPr>
          <w:rFonts w:hint="eastAsia"/>
        </w:rPr>
        <w:t>了解操作系统的内核时间管理。</w:t>
      </w:r>
    </w:p>
    <w:p w14:paraId="2B58ECB4" w14:textId="77777777" w:rsidR="00F73C6D" w:rsidRDefault="00F73C6D" w:rsidP="00D837EB">
      <w:pPr>
        <w:pStyle w:val="2"/>
        <w:numPr>
          <w:ilvl w:val="1"/>
          <w:numId w:val="15"/>
        </w:numPr>
        <w:rPr>
          <w:lang w:bidi="hi-IN"/>
        </w:rPr>
      </w:pPr>
      <w:bookmarkStart w:id="61" w:name="_Toc59480173"/>
      <w:r>
        <w:rPr>
          <w:rFonts w:hint="eastAsia"/>
          <w:lang w:bidi="hi-IN"/>
        </w:rPr>
        <w:t>实验任务</w:t>
      </w:r>
      <w:bookmarkEnd w:id="61"/>
    </w:p>
    <w:p w14:paraId="0D7D87BD" w14:textId="77777777" w:rsidR="00F73C6D" w:rsidRDefault="00F73C6D" w:rsidP="00D837EB">
      <w:pPr>
        <w:pStyle w:val="3"/>
        <w:numPr>
          <w:ilvl w:val="2"/>
          <w:numId w:val="15"/>
        </w:numPr>
        <w:rPr>
          <w:lang w:bidi="hi-IN"/>
        </w:rPr>
      </w:pPr>
      <w:bookmarkStart w:id="62" w:name="_Toc59480174"/>
      <w:r>
        <w:rPr>
          <w:rFonts w:hint="eastAsia"/>
        </w:rPr>
        <w:t>调用内核时钟接口打印当前时间</w:t>
      </w:r>
      <w:bookmarkEnd w:id="62"/>
    </w:p>
    <w:p w14:paraId="23CD290A" w14:textId="77777777" w:rsidR="00F73C6D" w:rsidRDefault="00F73C6D" w:rsidP="00D837EB">
      <w:pPr>
        <w:pStyle w:val="4"/>
        <w:numPr>
          <w:ilvl w:val="3"/>
          <w:numId w:val="15"/>
        </w:numPr>
        <w:rPr>
          <w:rFonts w:hint="default"/>
        </w:rPr>
      </w:pPr>
      <w:r>
        <w:t>相关知识</w:t>
      </w:r>
    </w:p>
    <w:p w14:paraId="10AC3423" w14:textId="77777777" w:rsidR="00F73C6D" w:rsidRDefault="00F73C6D" w:rsidP="00F73C6D">
      <w:pPr>
        <w:pStyle w:val="1f"/>
      </w:pPr>
      <w:r>
        <w:rPr>
          <w:rFonts w:hint="eastAsia"/>
        </w:rPr>
        <w:t>一、内核时钟相关定义</w:t>
      </w:r>
    </w:p>
    <w:p w14:paraId="3958CB7A" w14:textId="77777777" w:rsidR="00F73C6D" w:rsidRDefault="00F73C6D" w:rsidP="00F73C6D">
      <w:pPr>
        <w:pStyle w:val="1f"/>
        <w:rPr>
          <w:lang w:bidi="hi-IN"/>
        </w:rPr>
      </w:pPr>
      <w:r>
        <w:rPr>
          <w:lang w:bidi="hi-IN"/>
        </w:rPr>
        <w:t xml:space="preserve">1. </w:t>
      </w:r>
      <w:proofErr w:type="spellStart"/>
      <w:r>
        <w:rPr>
          <w:lang w:bidi="hi-IN"/>
        </w:rPr>
        <w:t>timeval</w:t>
      </w:r>
      <w:proofErr w:type="spellEnd"/>
      <w:r>
        <w:rPr>
          <w:rFonts w:hint="eastAsia"/>
          <w:lang w:bidi="hi-IN"/>
        </w:rPr>
        <w:t>结构体</w:t>
      </w:r>
      <w:r>
        <w:rPr>
          <w:lang w:bidi="hi-IN"/>
        </w:rPr>
        <w:t xml:space="preserve"> </w:t>
      </w:r>
    </w:p>
    <w:p w14:paraId="1E82D9F8" w14:textId="77777777" w:rsidR="00F73C6D" w:rsidRDefault="00F73C6D" w:rsidP="00F73C6D">
      <w:pPr>
        <w:pStyle w:val="1f"/>
        <w:rPr>
          <w:lang w:bidi="hi-IN"/>
        </w:rPr>
      </w:pPr>
      <w:r>
        <w:rPr>
          <w:rFonts w:hint="eastAsia"/>
          <w:lang w:bidi="hi-IN"/>
        </w:rPr>
        <w:t>头文件：</w:t>
      </w:r>
      <w:r>
        <w:rPr>
          <w:lang w:bidi="hi-IN"/>
        </w:rPr>
        <w:t>&lt;</w:t>
      </w:r>
      <w:proofErr w:type="spellStart"/>
      <w:r>
        <w:rPr>
          <w:lang w:bidi="hi-IN"/>
        </w:rPr>
        <w:t>linux</w:t>
      </w:r>
      <w:proofErr w:type="spellEnd"/>
      <w:r>
        <w:rPr>
          <w:lang w:bidi="hi-IN"/>
        </w:rPr>
        <w:t>/</w:t>
      </w:r>
      <w:proofErr w:type="spellStart"/>
      <w:r>
        <w:rPr>
          <w:lang w:bidi="hi-IN"/>
        </w:rPr>
        <w:t>time.h</w:t>
      </w:r>
      <w:proofErr w:type="spellEnd"/>
      <w:r>
        <w:rPr>
          <w:lang w:bidi="hi-IN"/>
        </w:rPr>
        <w:t>&gt;</w:t>
      </w:r>
    </w:p>
    <w:p w14:paraId="1CF0BFFC" w14:textId="77777777" w:rsidR="00F73C6D" w:rsidRDefault="00F73C6D" w:rsidP="00F73C6D">
      <w:pPr>
        <w:pStyle w:val="2f5"/>
        <w:rPr>
          <w:lang w:bidi="hi-IN"/>
        </w:rPr>
      </w:pPr>
      <w:r>
        <w:rPr>
          <w:lang w:bidi="hi-IN"/>
        </w:rPr>
        <w:t xml:space="preserve"> struct </w:t>
      </w:r>
      <w:proofErr w:type="spellStart"/>
      <w:r>
        <w:rPr>
          <w:lang w:bidi="hi-IN"/>
        </w:rPr>
        <w:t>timeval</w:t>
      </w:r>
      <w:proofErr w:type="spellEnd"/>
      <w:r>
        <w:rPr>
          <w:lang w:bidi="hi-IN"/>
        </w:rPr>
        <w:t xml:space="preserve"> { </w:t>
      </w:r>
    </w:p>
    <w:p w14:paraId="5B01E58F" w14:textId="77777777" w:rsidR="00F73C6D" w:rsidRDefault="00F73C6D" w:rsidP="00F73C6D">
      <w:pPr>
        <w:pStyle w:val="2f5"/>
        <w:rPr>
          <w:lang w:bidi="hi-IN"/>
        </w:rPr>
      </w:pPr>
      <w:r>
        <w:rPr>
          <w:lang w:bidi="hi-IN"/>
        </w:rPr>
        <w:lastRenderedPageBreak/>
        <w:t xml:space="preserve">         __</w:t>
      </w:r>
      <w:proofErr w:type="spellStart"/>
      <w:r>
        <w:rPr>
          <w:lang w:bidi="hi-IN"/>
        </w:rPr>
        <w:t>kernel_time_t</w:t>
      </w:r>
      <w:proofErr w:type="spellEnd"/>
      <w:r>
        <w:rPr>
          <w:lang w:bidi="hi-IN"/>
        </w:rPr>
        <w:t xml:space="preserve">         </w:t>
      </w:r>
      <w:proofErr w:type="spellStart"/>
      <w:r>
        <w:rPr>
          <w:lang w:bidi="hi-IN"/>
        </w:rPr>
        <w:t>tv_</w:t>
      </w:r>
      <w:proofErr w:type="gramStart"/>
      <w:r>
        <w:rPr>
          <w:lang w:bidi="hi-IN"/>
        </w:rPr>
        <w:t>sec</w:t>
      </w:r>
      <w:proofErr w:type="spellEnd"/>
      <w:r>
        <w:rPr>
          <w:lang w:bidi="hi-IN"/>
        </w:rPr>
        <w:t xml:space="preserve">;   </w:t>
      </w:r>
      <w:proofErr w:type="gramEnd"/>
      <w:r>
        <w:rPr>
          <w:lang w:bidi="hi-IN"/>
        </w:rPr>
        <w:t xml:space="preserve">     /* seconds */ </w:t>
      </w:r>
    </w:p>
    <w:p w14:paraId="72D095EF" w14:textId="77777777" w:rsidR="00F73C6D" w:rsidRDefault="00F73C6D" w:rsidP="00F73C6D">
      <w:pPr>
        <w:pStyle w:val="2f5"/>
        <w:rPr>
          <w:lang w:bidi="hi-IN"/>
        </w:rPr>
      </w:pPr>
      <w:r>
        <w:rPr>
          <w:lang w:bidi="hi-IN"/>
        </w:rPr>
        <w:t xml:space="preserve">         __</w:t>
      </w:r>
      <w:proofErr w:type="spellStart"/>
      <w:r>
        <w:rPr>
          <w:lang w:bidi="hi-IN"/>
        </w:rPr>
        <w:t>kernel_suseconds_t</w:t>
      </w:r>
      <w:proofErr w:type="spellEnd"/>
      <w:r>
        <w:rPr>
          <w:lang w:bidi="hi-IN"/>
        </w:rPr>
        <w:t xml:space="preserve">    </w:t>
      </w:r>
      <w:proofErr w:type="spellStart"/>
      <w:r>
        <w:rPr>
          <w:lang w:bidi="hi-IN"/>
        </w:rPr>
        <w:t>tv_</w:t>
      </w:r>
      <w:proofErr w:type="gramStart"/>
      <w:r>
        <w:rPr>
          <w:lang w:bidi="hi-IN"/>
        </w:rPr>
        <w:t>usec</w:t>
      </w:r>
      <w:proofErr w:type="spellEnd"/>
      <w:r>
        <w:rPr>
          <w:lang w:bidi="hi-IN"/>
        </w:rPr>
        <w:t xml:space="preserve">;   </w:t>
      </w:r>
      <w:proofErr w:type="gramEnd"/>
      <w:r>
        <w:rPr>
          <w:lang w:bidi="hi-IN"/>
        </w:rPr>
        <w:t xml:space="preserve">     /* microseconds */ </w:t>
      </w:r>
    </w:p>
    <w:p w14:paraId="4714DCBF" w14:textId="77777777" w:rsidR="00F73C6D" w:rsidRDefault="00F73C6D" w:rsidP="00F73C6D">
      <w:pPr>
        <w:pStyle w:val="2f5"/>
        <w:rPr>
          <w:lang w:bidi="hi-IN"/>
        </w:rPr>
      </w:pPr>
      <w:r>
        <w:rPr>
          <w:lang w:bidi="hi-IN"/>
        </w:rPr>
        <w:t xml:space="preserve"> }; </w:t>
      </w:r>
    </w:p>
    <w:p w14:paraId="06656D06" w14:textId="77777777" w:rsidR="00F73C6D" w:rsidRDefault="00F73C6D" w:rsidP="00F73C6D">
      <w:pPr>
        <w:pStyle w:val="1f"/>
        <w:rPr>
          <w:lang w:bidi="hi-IN"/>
        </w:rPr>
      </w:pPr>
      <w:r>
        <w:rPr>
          <w:rFonts w:hint="eastAsia"/>
          <w:lang w:bidi="hi-IN"/>
        </w:rPr>
        <w:t>其中</w:t>
      </w:r>
      <w:proofErr w:type="spellStart"/>
      <w:r>
        <w:rPr>
          <w:lang w:bidi="hi-IN"/>
        </w:rPr>
        <w:t>tv_sec</w:t>
      </w:r>
      <w:proofErr w:type="spellEnd"/>
      <w:r>
        <w:rPr>
          <w:rFonts w:hint="eastAsia"/>
          <w:lang w:bidi="hi-IN"/>
        </w:rPr>
        <w:t>是自</w:t>
      </w:r>
      <w:r>
        <w:rPr>
          <w:lang w:bidi="hi-IN"/>
        </w:rPr>
        <w:t>1970</w:t>
      </w:r>
      <w:r>
        <w:rPr>
          <w:rFonts w:hint="eastAsia"/>
          <w:lang w:bidi="hi-IN"/>
        </w:rPr>
        <w:t>年</w:t>
      </w:r>
      <w:r>
        <w:rPr>
          <w:lang w:bidi="hi-IN"/>
        </w:rPr>
        <w:t>1</w:t>
      </w:r>
      <w:r>
        <w:rPr>
          <w:rFonts w:hint="eastAsia"/>
          <w:lang w:bidi="hi-IN"/>
        </w:rPr>
        <w:t>月</w:t>
      </w:r>
      <w:r>
        <w:rPr>
          <w:lang w:bidi="hi-IN"/>
        </w:rPr>
        <w:t>1</w:t>
      </w:r>
      <w:r>
        <w:rPr>
          <w:rFonts w:hint="eastAsia"/>
          <w:lang w:bidi="hi-IN"/>
        </w:rPr>
        <w:t>日</w:t>
      </w:r>
      <w:r>
        <w:rPr>
          <w:lang w:bidi="hi-IN"/>
        </w:rPr>
        <w:t xml:space="preserve"> 00:00:00 </w:t>
      </w:r>
      <w:r>
        <w:rPr>
          <w:rFonts w:hint="eastAsia"/>
          <w:lang w:bidi="hi-IN"/>
        </w:rPr>
        <w:t>起到现在的秒数。而</w:t>
      </w:r>
      <w:proofErr w:type="spellStart"/>
      <w:r>
        <w:rPr>
          <w:lang w:bidi="hi-IN"/>
        </w:rPr>
        <w:t>tv_usec</w:t>
      </w:r>
      <w:proofErr w:type="spellEnd"/>
      <w:r>
        <w:rPr>
          <w:rFonts w:hint="eastAsia"/>
          <w:lang w:bidi="hi-IN"/>
        </w:rPr>
        <w:t>是当前秒数已经经过的微秒数。</w:t>
      </w:r>
    </w:p>
    <w:p w14:paraId="7C14264A" w14:textId="77777777" w:rsidR="00F73C6D" w:rsidRDefault="00F73C6D" w:rsidP="00F73C6D">
      <w:pPr>
        <w:pStyle w:val="1f"/>
        <w:rPr>
          <w:lang w:bidi="hi-IN"/>
        </w:rPr>
      </w:pPr>
      <w:r>
        <w:rPr>
          <w:lang w:bidi="hi-IN"/>
        </w:rPr>
        <w:t xml:space="preserve">2. </w:t>
      </w:r>
      <w:proofErr w:type="spellStart"/>
      <w:r>
        <w:rPr>
          <w:lang w:bidi="hi-IN"/>
        </w:rPr>
        <w:t>do_</w:t>
      </w:r>
      <w:proofErr w:type="gramStart"/>
      <w:r>
        <w:rPr>
          <w:lang w:bidi="hi-IN"/>
        </w:rPr>
        <w:t>gettimeofday</w:t>
      </w:r>
      <w:proofErr w:type="spellEnd"/>
      <w:r>
        <w:rPr>
          <w:lang w:bidi="hi-IN"/>
        </w:rPr>
        <w:t>(</w:t>
      </w:r>
      <w:proofErr w:type="gramEnd"/>
      <w:r>
        <w:rPr>
          <w:lang w:bidi="hi-IN"/>
        </w:rPr>
        <w:t>)</w:t>
      </w:r>
    </w:p>
    <w:p w14:paraId="2C0DDE0B" w14:textId="77777777" w:rsidR="00F73C6D" w:rsidRDefault="00F73C6D" w:rsidP="00F73C6D">
      <w:pPr>
        <w:pStyle w:val="1f"/>
        <w:rPr>
          <w:lang w:bidi="hi-IN"/>
        </w:rPr>
      </w:pPr>
      <w:r>
        <w:rPr>
          <w:rFonts w:hint="eastAsia"/>
          <w:lang w:bidi="hi-IN"/>
        </w:rPr>
        <w:t>头文件：</w:t>
      </w:r>
      <w:r>
        <w:rPr>
          <w:lang w:bidi="hi-IN"/>
        </w:rPr>
        <w:t>&lt;</w:t>
      </w:r>
      <w:proofErr w:type="spellStart"/>
      <w:r>
        <w:rPr>
          <w:lang w:bidi="hi-IN"/>
        </w:rPr>
        <w:t>linux</w:t>
      </w:r>
      <w:proofErr w:type="spellEnd"/>
      <w:r>
        <w:rPr>
          <w:lang w:bidi="hi-IN"/>
        </w:rPr>
        <w:t>/</w:t>
      </w:r>
      <w:proofErr w:type="spellStart"/>
      <w:r>
        <w:rPr>
          <w:lang w:bidi="hi-IN"/>
        </w:rPr>
        <w:t>time.h</w:t>
      </w:r>
      <w:proofErr w:type="spellEnd"/>
      <w:r>
        <w:rPr>
          <w:lang w:bidi="hi-IN"/>
        </w:rPr>
        <w:t>&gt;</w:t>
      </w:r>
    </w:p>
    <w:p w14:paraId="2B0C1AE6" w14:textId="77777777" w:rsidR="00F73C6D" w:rsidRDefault="00F73C6D" w:rsidP="00F73C6D">
      <w:pPr>
        <w:pStyle w:val="1f"/>
        <w:rPr>
          <w:lang w:bidi="hi-IN"/>
        </w:rPr>
      </w:pPr>
      <w:r>
        <w:rPr>
          <w:rFonts w:hint="eastAsia"/>
          <w:lang w:bidi="hi-IN"/>
        </w:rPr>
        <w:t>函数原型：</w:t>
      </w:r>
      <w:r>
        <w:rPr>
          <w:lang w:bidi="hi-IN"/>
        </w:rPr>
        <w:t xml:space="preserve">void </w:t>
      </w:r>
      <w:proofErr w:type="spellStart"/>
      <w:r>
        <w:rPr>
          <w:lang w:bidi="hi-IN"/>
        </w:rPr>
        <w:t>do_</w:t>
      </w:r>
      <w:proofErr w:type="gramStart"/>
      <w:r>
        <w:rPr>
          <w:lang w:bidi="hi-IN"/>
        </w:rPr>
        <w:t>gettimeofday</w:t>
      </w:r>
      <w:proofErr w:type="spellEnd"/>
      <w:r>
        <w:rPr>
          <w:lang w:bidi="hi-IN"/>
        </w:rPr>
        <w:t>(</w:t>
      </w:r>
      <w:proofErr w:type="gramEnd"/>
      <w:r>
        <w:rPr>
          <w:lang w:bidi="hi-IN"/>
        </w:rPr>
        <w:t xml:space="preserve">struct </w:t>
      </w:r>
      <w:proofErr w:type="spellStart"/>
      <w:r>
        <w:rPr>
          <w:lang w:bidi="hi-IN"/>
        </w:rPr>
        <w:t>timeval</w:t>
      </w:r>
      <w:proofErr w:type="spellEnd"/>
      <w:r>
        <w:rPr>
          <w:lang w:bidi="hi-IN"/>
        </w:rPr>
        <w:t xml:space="preserve"> *tv);</w:t>
      </w:r>
    </w:p>
    <w:p w14:paraId="0A70A74D" w14:textId="77777777" w:rsidR="00F73C6D" w:rsidRDefault="00F73C6D" w:rsidP="00F73C6D">
      <w:pPr>
        <w:pStyle w:val="1f"/>
      </w:pPr>
      <w:r>
        <w:rPr>
          <w:rFonts w:hint="eastAsia"/>
          <w:lang w:bidi="hi-IN"/>
        </w:rPr>
        <w:t>功能：返回自</w:t>
      </w:r>
      <w:r>
        <w:rPr>
          <w:lang w:bidi="hi-IN"/>
        </w:rPr>
        <w:t>1970-01-01  00:00:00</w:t>
      </w:r>
      <w:r>
        <w:rPr>
          <w:rFonts w:hint="eastAsia"/>
          <w:lang w:bidi="hi-IN"/>
        </w:rPr>
        <w:t>到现在的秒数，及当前</w:t>
      </w:r>
      <w:proofErr w:type="gramStart"/>
      <w:r>
        <w:rPr>
          <w:rFonts w:hint="eastAsia"/>
          <w:lang w:bidi="hi-IN"/>
        </w:rPr>
        <w:t>秒</w:t>
      </w:r>
      <w:proofErr w:type="gramEnd"/>
      <w:r>
        <w:rPr>
          <w:rFonts w:hint="eastAsia"/>
          <w:lang w:bidi="hi-IN"/>
        </w:rPr>
        <w:t>经过的毫秒数，保存在</w:t>
      </w:r>
      <w:r>
        <w:rPr>
          <w:lang w:bidi="hi-IN"/>
        </w:rPr>
        <w:t>tv</w:t>
      </w:r>
      <w:r>
        <w:rPr>
          <w:rFonts w:hint="eastAsia"/>
          <w:lang w:bidi="hi-IN"/>
        </w:rPr>
        <w:t>指向的</w:t>
      </w:r>
      <w:proofErr w:type="spellStart"/>
      <w:r>
        <w:rPr>
          <w:lang w:bidi="hi-IN"/>
        </w:rPr>
        <w:t>timeval</w:t>
      </w:r>
      <w:proofErr w:type="spellEnd"/>
      <w:r>
        <w:rPr>
          <w:rFonts w:hint="eastAsia"/>
          <w:lang w:bidi="hi-IN"/>
        </w:rPr>
        <w:t>结构体中。</w:t>
      </w:r>
    </w:p>
    <w:p w14:paraId="1ECEDBDD" w14:textId="77777777" w:rsidR="00F73C6D" w:rsidRDefault="00F73C6D" w:rsidP="00F73C6D">
      <w:pPr>
        <w:pStyle w:val="1f"/>
        <w:rPr>
          <w:lang w:bidi="hi-IN"/>
        </w:rPr>
      </w:pPr>
      <w:r>
        <w:rPr>
          <w:lang w:bidi="hi-IN"/>
        </w:rPr>
        <w:t xml:space="preserve">3. </w:t>
      </w:r>
      <w:proofErr w:type="spellStart"/>
      <w:r>
        <w:rPr>
          <w:lang w:bidi="hi-IN"/>
        </w:rPr>
        <w:t>rtc_time</w:t>
      </w:r>
      <w:proofErr w:type="spellEnd"/>
      <w:r>
        <w:rPr>
          <w:rFonts w:hint="eastAsia"/>
          <w:lang w:bidi="hi-IN"/>
        </w:rPr>
        <w:t>结构体</w:t>
      </w:r>
    </w:p>
    <w:p w14:paraId="00D56B2E" w14:textId="77777777" w:rsidR="00F73C6D" w:rsidRDefault="00F73C6D" w:rsidP="00F73C6D">
      <w:pPr>
        <w:pStyle w:val="1f"/>
        <w:rPr>
          <w:lang w:bidi="hi-IN"/>
        </w:rPr>
      </w:pPr>
      <w:r>
        <w:rPr>
          <w:rFonts w:hint="eastAsia"/>
          <w:lang w:bidi="hi-IN"/>
        </w:rPr>
        <w:t>头文件</w:t>
      </w:r>
      <w:r>
        <w:rPr>
          <w:lang w:bidi="hi-IN"/>
        </w:rPr>
        <w:t>&lt;</w:t>
      </w:r>
      <w:proofErr w:type="spellStart"/>
      <w:r>
        <w:rPr>
          <w:lang w:bidi="hi-IN"/>
        </w:rPr>
        <w:t>linux</w:t>
      </w:r>
      <w:proofErr w:type="spellEnd"/>
      <w:r>
        <w:rPr>
          <w:lang w:bidi="hi-IN"/>
        </w:rPr>
        <w:t>/</w:t>
      </w:r>
      <w:proofErr w:type="spellStart"/>
      <w:r>
        <w:rPr>
          <w:lang w:bidi="hi-IN"/>
        </w:rPr>
        <w:t>rtc.h</w:t>
      </w:r>
      <w:proofErr w:type="spellEnd"/>
      <w:r>
        <w:rPr>
          <w:lang w:bidi="hi-IN"/>
        </w:rPr>
        <w:t>&gt;</w:t>
      </w:r>
    </w:p>
    <w:p w14:paraId="167D788A" w14:textId="77777777" w:rsidR="00F73C6D" w:rsidRDefault="00F73C6D" w:rsidP="00F73C6D">
      <w:pPr>
        <w:pStyle w:val="2f5"/>
        <w:rPr>
          <w:lang w:bidi="hi-IN"/>
        </w:rPr>
      </w:pPr>
      <w:r>
        <w:rPr>
          <w:lang w:bidi="hi-IN"/>
        </w:rPr>
        <w:t xml:space="preserve"> struct </w:t>
      </w:r>
      <w:proofErr w:type="spellStart"/>
      <w:r>
        <w:rPr>
          <w:lang w:bidi="hi-IN"/>
        </w:rPr>
        <w:t>rtc_time</w:t>
      </w:r>
      <w:proofErr w:type="spellEnd"/>
      <w:r>
        <w:rPr>
          <w:lang w:bidi="hi-IN"/>
        </w:rPr>
        <w:t xml:space="preserve"> {</w:t>
      </w:r>
    </w:p>
    <w:p w14:paraId="6685FBC8" w14:textId="77777777" w:rsidR="00F73C6D" w:rsidRDefault="00F73C6D" w:rsidP="00F73C6D">
      <w:pPr>
        <w:pStyle w:val="2f5"/>
        <w:rPr>
          <w:lang w:bidi="hi-IN"/>
        </w:rPr>
      </w:pPr>
      <w:r>
        <w:rPr>
          <w:lang w:bidi="hi-IN"/>
        </w:rPr>
        <w:t xml:space="preserve">     int </w:t>
      </w:r>
      <w:proofErr w:type="spellStart"/>
      <w:r>
        <w:rPr>
          <w:lang w:bidi="hi-IN"/>
        </w:rPr>
        <w:t>tm_sec</w:t>
      </w:r>
      <w:proofErr w:type="spellEnd"/>
      <w:r>
        <w:rPr>
          <w:lang w:bidi="hi-IN"/>
        </w:rPr>
        <w:t xml:space="preserve">;           // </w:t>
      </w:r>
      <w:r>
        <w:rPr>
          <w:rFonts w:hint="eastAsia"/>
          <w:lang w:bidi="hi-IN"/>
        </w:rPr>
        <w:t>表「秒」数，在</w:t>
      </w:r>
      <w:r>
        <w:rPr>
          <w:lang w:bidi="hi-IN"/>
        </w:rPr>
        <w:t>[0,61]</w:t>
      </w:r>
      <w:r>
        <w:rPr>
          <w:rFonts w:hint="eastAsia"/>
          <w:lang w:bidi="hi-IN"/>
        </w:rPr>
        <w:t>之间，多出来的两秒是用来处理跳</w:t>
      </w:r>
      <w:proofErr w:type="gramStart"/>
      <w:r>
        <w:rPr>
          <w:rFonts w:hint="eastAsia"/>
          <w:lang w:bidi="hi-IN"/>
        </w:rPr>
        <w:t>秒问题</w:t>
      </w:r>
      <w:proofErr w:type="gramEnd"/>
      <w:r>
        <w:rPr>
          <w:rFonts w:hint="eastAsia"/>
          <w:lang w:bidi="hi-IN"/>
        </w:rPr>
        <w:t>用的。</w:t>
      </w:r>
    </w:p>
    <w:p w14:paraId="3D190F18" w14:textId="77777777" w:rsidR="00F73C6D" w:rsidRDefault="00F73C6D" w:rsidP="00F73C6D">
      <w:pPr>
        <w:pStyle w:val="2f5"/>
        <w:rPr>
          <w:lang w:bidi="hi-IN"/>
        </w:rPr>
      </w:pPr>
      <w:r>
        <w:rPr>
          <w:lang w:bidi="hi-IN"/>
        </w:rPr>
        <w:t xml:space="preserve">     int </w:t>
      </w:r>
      <w:proofErr w:type="spellStart"/>
      <w:r>
        <w:rPr>
          <w:lang w:bidi="hi-IN"/>
        </w:rPr>
        <w:t>tm_min</w:t>
      </w:r>
      <w:proofErr w:type="spellEnd"/>
      <w:r>
        <w:rPr>
          <w:lang w:bidi="hi-IN"/>
        </w:rPr>
        <w:t xml:space="preserve">;          // </w:t>
      </w:r>
      <w:r>
        <w:rPr>
          <w:rFonts w:hint="eastAsia"/>
          <w:lang w:bidi="hi-IN"/>
        </w:rPr>
        <w:t>表「分」数，在</w:t>
      </w:r>
      <w:r>
        <w:rPr>
          <w:lang w:bidi="hi-IN"/>
        </w:rPr>
        <w:t>[0,59]</w:t>
      </w:r>
      <w:r>
        <w:rPr>
          <w:rFonts w:hint="eastAsia"/>
          <w:lang w:bidi="hi-IN"/>
        </w:rPr>
        <w:t>之间。</w:t>
      </w:r>
    </w:p>
    <w:p w14:paraId="0564EF61" w14:textId="77777777" w:rsidR="00F73C6D" w:rsidRDefault="00F73C6D" w:rsidP="00F73C6D">
      <w:pPr>
        <w:pStyle w:val="2f5"/>
        <w:rPr>
          <w:lang w:bidi="hi-IN"/>
        </w:rPr>
      </w:pPr>
      <w:r>
        <w:rPr>
          <w:lang w:bidi="hi-IN"/>
        </w:rPr>
        <w:t xml:space="preserve">     int </w:t>
      </w:r>
      <w:proofErr w:type="spellStart"/>
      <w:r>
        <w:rPr>
          <w:lang w:bidi="hi-IN"/>
        </w:rPr>
        <w:t>tm_hour</w:t>
      </w:r>
      <w:proofErr w:type="spellEnd"/>
      <w:r>
        <w:rPr>
          <w:lang w:bidi="hi-IN"/>
        </w:rPr>
        <w:t xml:space="preserve">;         // </w:t>
      </w:r>
      <w:r>
        <w:rPr>
          <w:rFonts w:hint="eastAsia"/>
          <w:lang w:bidi="hi-IN"/>
        </w:rPr>
        <w:t>表「时」数，在</w:t>
      </w:r>
      <w:r>
        <w:rPr>
          <w:lang w:bidi="hi-IN"/>
        </w:rPr>
        <w:t>[0,23]</w:t>
      </w:r>
      <w:r>
        <w:rPr>
          <w:rFonts w:hint="eastAsia"/>
          <w:lang w:bidi="hi-IN"/>
        </w:rPr>
        <w:t>之间。</w:t>
      </w:r>
    </w:p>
    <w:p w14:paraId="0C3FFFAF" w14:textId="77777777" w:rsidR="00F73C6D" w:rsidRDefault="00F73C6D" w:rsidP="00F73C6D">
      <w:pPr>
        <w:pStyle w:val="2f5"/>
        <w:rPr>
          <w:lang w:bidi="hi-IN"/>
        </w:rPr>
      </w:pPr>
      <w:r>
        <w:rPr>
          <w:lang w:bidi="hi-IN"/>
        </w:rPr>
        <w:t xml:space="preserve">     int </w:t>
      </w:r>
      <w:proofErr w:type="spellStart"/>
      <w:r>
        <w:rPr>
          <w:lang w:bidi="hi-IN"/>
        </w:rPr>
        <w:t>tm_mday</w:t>
      </w:r>
      <w:proofErr w:type="spellEnd"/>
      <w:r>
        <w:rPr>
          <w:lang w:bidi="hi-IN"/>
        </w:rPr>
        <w:t xml:space="preserve">;        // </w:t>
      </w:r>
      <w:r>
        <w:rPr>
          <w:rFonts w:hint="eastAsia"/>
          <w:lang w:bidi="hi-IN"/>
        </w:rPr>
        <w:t>表「本月第几日」，在</w:t>
      </w:r>
      <w:r>
        <w:rPr>
          <w:lang w:bidi="hi-IN"/>
        </w:rPr>
        <w:t>[1,31]</w:t>
      </w:r>
      <w:r>
        <w:rPr>
          <w:rFonts w:hint="eastAsia"/>
          <w:lang w:bidi="hi-IN"/>
        </w:rPr>
        <w:t>之间。</w:t>
      </w:r>
    </w:p>
    <w:p w14:paraId="0E408CD5" w14:textId="77777777" w:rsidR="00F73C6D" w:rsidRDefault="00F73C6D" w:rsidP="00F73C6D">
      <w:pPr>
        <w:pStyle w:val="2f5"/>
        <w:rPr>
          <w:lang w:bidi="hi-IN"/>
        </w:rPr>
      </w:pPr>
      <w:r>
        <w:rPr>
          <w:lang w:bidi="hi-IN"/>
        </w:rPr>
        <w:t xml:space="preserve">     int </w:t>
      </w:r>
      <w:proofErr w:type="spellStart"/>
      <w:r>
        <w:rPr>
          <w:lang w:bidi="hi-IN"/>
        </w:rPr>
        <w:t>tm_mon</w:t>
      </w:r>
      <w:proofErr w:type="spellEnd"/>
      <w:r>
        <w:rPr>
          <w:lang w:bidi="hi-IN"/>
        </w:rPr>
        <w:t xml:space="preserve">;         // </w:t>
      </w:r>
      <w:r>
        <w:rPr>
          <w:rFonts w:hint="eastAsia"/>
          <w:lang w:bidi="hi-IN"/>
        </w:rPr>
        <w:t>表「本年第几月」，在</w:t>
      </w:r>
      <w:r>
        <w:rPr>
          <w:lang w:bidi="hi-IN"/>
        </w:rPr>
        <w:t>[0,11]</w:t>
      </w:r>
      <w:r>
        <w:rPr>
          <w:rFonts w:hint="eastAsia"/>
          <w:lang w:bidi="hi-IN"/>
        </w:rPr>
        <w:t>之间。</w:t>
      </w:r>
    </w:p>
    <w:p w14:paraId="5D6779F4" w14:textId="77777777" w:rsidR="00F73C6D" w:rsidRDefault="00F73C6D" w:rsidP="00F73C6D">
      <w:pPr>
        <w:pStyle w:val="2f5"/>
        <w:rPr>
          <w:lang w:bidi="hi-IN"/>
        </w:rPr>
      </w:pPr>
      <w:r>
        <w:rPr>
          <w:lang w:bidi="hi-IN"/>
        </w:rPr>
        <w:t xml:space="preserve">     int </w:t>
      </w:r>
      <w:proofErr w:type="spellStart"/>
      <w:r>
        <w:rPr>
          <w:lang w:bidi="hi-IN"/>
        </w:rPr>
        <w:t>tm_year</w:t>
      </w:r>
      <w:proofErr w:type="spellEnd"/>
      <w:r>
        <w:rPr>
          <w:lang w:bidi="hi-IN"/>
        </w:rPr>
        <w:t xml:space="preserve">;         // </w:t>
      </w:r>
      <w:r>
        <w:rPr>
          <w:rFonts w:hint="eastAsia"/>
          <w:lang w:bidi="hi-IN"/>
        </w:rPr>
        <w:t>要加</w:t>
      </w:r>
      <w:r>
        <w:rPr>
          <w:lang w:bidi="hi-IN"/>
        </w:rPr>
        <w:t>1900</w:t>
      </w:r>
      <w:r>
        <w:rPr>
          <w:rFonts w:hint="eastAsia"/>
          <w:lang w:bidi="hi-IN"/>
        </w:rPr>
        <w:t>表示那一年。</w:t>
      </w:r>
    </w:p>
    <w:p w14:paraId="65BE76C8" w14:textId="77777777" w:rsidR="00F73C6D" w:rsidRDefault="00F73C6D" w:rsidP="00F73C6D">
      <w:pPr>
        <w:pStyle w:val="2f5"/>
        <w:rPr>
          <w:lang w:bidi="hi-IN"/>
        </w:rPr>
      </w:pPr>
      <w:r>
        <w:rPr>
          <w:lang w:bidi="hi-IN"/>
        </w:rPr>
        <w:t xml:space="preserve">     int </w:t>
      </w:r>
      <w:proofErr w:type="spellStart"/>
      <w:r>
        <w:rPr>
          <w:lang w:bidi="hi-IN"/>
        </w:rPr>
        <w:t>tm_wday</w:t>
      </w:r>
      <w:proofErr w:type="spellEnd"/>
      <w:r>
        <w:rPr>
          <w:lang w:bidi="hi-IN"/>
        </w:rPr>
        <w:t xml:space="preserve">;        // </w:t>
      </w:r>
      <w:r>
        <w:rPr>
          <w:rFonts w:hint="eastAsia"/>
          <w:lang w:bidi="hi-IN"/>
        </w:rPr>
        <w:t>表「本周第几日」，在</w:t>
      </w:r>
      <w:r>
        <w:rPr>
          <w:lang w:bidi="hi-IN"/>
        </w:rPr>
        <w:t>[0,6]</w:t>
      </w:r>
      <w:r>
        <w:rPr>
          <w:rFonts w:hint="eastAsia"/>
          <w:lang w:bidi="hi-IN"/>
        </w:rPr>
        <w:t>之间。</w:t>
      </w:r>
    </w:p>
    <w:p w14:paraId="56DFBB22" w14:textId="77777777" w:rsidR="00F73C6D" w:rsidRDefault="00F73C6D" w:rsidP="00F73C6D">
      <w:pPr>
        <w:pStyle w:val="2f5"/>
        <w:rPr>
          <w:lang w:bidi="hi-IN"/>
        </w:rPr>
      </w:pPr>
      <w:r>
        <w:rPr>
          <w:lang w:bidi="hi-IN"/>
        </w:rPr>
        <w:t xml:space="preserve">     int </w:t>
      </w:r>
      <w:proofErr w:type="spellStart"/>
      <w:r>
        <w:rPr>
          <w:lang w:bidi="hi-IN"/>
        </w:rPr>
        <w:t>tm_yday</w:t>
      </w:r>
      <w:proofErr w:type="spellEnd"/>
      <w:r>
        <w:rPr>
          <w:lang w:bidi="hi-IN"/>
        </w:rPr>
        <w:t xml:space="preserve">;        // </w:t>
      </w:r>
      <w:r>
        <w:rPr>
          <w:rFonts w:hint="eastAsia"/>
          <w:lang w:bidi="hi-IN"/>
        </w:rPr>
        <w:t>表「本年第几日」，在</w:t>
      </w:r>
      <w:r>
        <w:rPr>
          <w:lang w:bidi="hi-IN"/>
        </w:rPr>
        <w:t>[0,365]</w:t>
      </w:r>
      <w:r>
        <w:rPr>
          <w:rFonts w:hint="eastAsia"/>
          <w:lang w:bidi="hi-IN"/>
        </w:rPr>
        <w:t>之间，闰年有</w:t>
      </w:r>
      <w:r>
        <w:rPr>
          <w:lang w:bidi="hi-IN"/>
        </w:rPr>
        <w:t>366</w:t>
      </w:r>
      <w:r>
        <w:rPr>
          <w:rFonts w:hint="eastAsia"/>
          <w:lang w:bidi="hi-IN"/>
        </w:rPr>
        <w:t>日。</w:t>
      </w:r>
    </w:p>
    <w:p w14:paraId="601AF771" w14:textId="77777777" w:rsidR="00F73C6D" w:rsidRDefault="00F73C6D" w:rsidP="00F73C6D">
      <w:pPr>
        <w:pStyle w:val="2f5"/>
        <w:rPr>
          <w:lang w:bidi="hi-IN"/>
        </w:rPr>
      </w:pPr>
      <w:r>
        <w:rPr>
          <w:lang w:bidi="hi-IN"/>
        </w:rPr>
        <w:t xml:space="preserve">     int </w:t>
      </w:r>
      <w:proofErr w:type="spellStart"/>
      <w:r>
        <w:rPr>
          <w:lang w:bidi="hi-IN"/>
        </w:rPr>
        <w:t>tm_isdst</w:t>
      </w:r>
      <w:proofErr w:type="spellEnd"/>
      <w:r>
        <w:rPr>
          <w:lang w:bidi="hi-IN"/>
        </w:rPr>
        <w:t xml:space="preserve">;        // </w:t>
      </w:r>
      <w:r>
        <w:rPr>
          <w:rFonts w:hint="eastAsia"/>
          <w:lang w:bidi="hi-IN"/>
        </w:rPr>
        <w:t>表是否为「日光节约时间」。</w:t>
      </w:r>
    </w:p>
    <w:p w14:paraId="0593A011" w14:textId="77777777" w:rsidR="00F73C6D" w:rsidRDefault="00F73C6D" w:rsidP="00F73C6D">
      <w:pPr>
        <w:pStyle w:val="2f5"/>
        <w:rPr>
          <w:lang w:bidi="hi-IN"/>
        </w:rPr>
      </w:pPr>
      <w:r>
        <w:rPr>
          <w:lang w:bidi="hi-IN"/>
        </w:rPr>
        <w:t xml:space="preserve"> };</w:t>
      </w:r>
    </w:p>
    <w:p w14:paraId="0B7062E1" w14:textId="77777777" w:rsidR="00F73C6D" w:rsidRDefault="00F73C6D" w:rsidP="00F73C6D">
      <w:pPr>
        <w:pStyle w:val="1f"/>
        <w:rPr>
          <w:lang w:bidi="hi-IN"/>
        </w:rPr>
      </w:pPr>
      <w:r>
        <w:rPr>
          <w:rFonts w:hint="eastAsia"/>
          <w:lang w:bidi="hi-IN"/>
        </w:rPr>
        <w:t>年份加上</w:t>
      </w:r>
      <w:r>
        <w:rPr>
          <w:lang w:bidi="hi-IN"/>
        </w:rPr>
        <w:t>1900</w:t>
      </w:r>
      <w:r>
        <w:rPr>
          <w:rFonts w:hint="eastAsia"/>
          <w:lang w:bidi="hi-IN"/>
        </w:rPr>
        <w:t>，月份加上</w:t>
      </w:r>
      <w:r>
        <w:rPr>
          <w:lang w:bidi="hi-IN"/>
        </w:rPr>
        <w:t>1</w:t>
      </w:r>
      <w:r>
        <w:rPr>
          <w:rFonts w:hint="eastAsia"/>
          <w:lang w:bidi="hi-IN"/>
        </w:rPr>
        <w:t>，小时加上</w:t>
      </w:r>
      <w:r>
        <w:rPr>
          <w:lang w:bidi="hi-IN"/>
        </w:rPr>
        <w:t>8</w:t>
      </w:r>
      <w:r>
        <w:rPr>
          <w:rFonts w:hint="eastAsia"/>
          <w:lang w:bidi="hi-IN"/>
        </w:rPr>
        <w:t>。</w:t>
      </w:r>
    </w:p>
    <w:p w14:paraId="718DF5C7" w14:textId="77777777" w:rsidR="00F73C6D" w:rsidRDefault="00F73C6D" w:rsidP="00F73C6D">
      <w:pPr>
        <w:pStyle w:val="1f"/>
        <w:rPr>
          <w:lang w:val="zh-CN" w:bidi="hi-IN"/>
        </w:rPr>
      </w:pPr>
      <w:r>
        <w:rPr>
          <w:rFonts w:hint="eastAsia"/>
          <w:lang w:bidi="hi-IN"/>
        </w:rPr>
        <w:t>注意：可以自己先思考一下这样的加上</w:t>
      </w:r>
      <w:r>
        <w:rPr>
          <w:lang w:bidi="hi-IN"/>
        </w:rPr>
        <w:t>x</w:t>
      </w:r>
      <w:r>
        <w:rPr>
          <w:rFonts w:hint="eastAsia"/>
          <w:lang w:bidi="hi-IN"/>
        </w:rPr>
        <w:t>操作如果导致溢出，应该怎么处理。例如，得到的</w:t>
      </w:r>
      <w:r>
        <w:rPr>
          <w:lang w:bidi="hi-IN"/>
        </w:rPr>
        <w:t>UTC</w:t>
      </w:r>
      <w:r>
        <w:rPr>
          <w:rFonts w:hint="eastAsia"/>
          <w:lang w:bidi="hi-IN"/>
        </w:rPr>
        <w:t>小时数为</w:t>
      </w:r>
      <w:r>
        <w:rPr>
          <w:lang w:bidi="hi-IN"/>
        </w:rPr>
        <w:t>22</w:t>
      </w:r>
      <w:r>
        <w:rPr>
          <w:rFonts w:hint="eastAsia"/>
          <w:lang w:bidi="hi-IN"/>
        </w:rPr>
        <w:t>，加上</w:t>
      </w:r>
      <w:r>
        <w:rPr>
          <w:lang w:bidi="hi-IN"/>
        </w:rPr>
        <w:t>8</w:t>
      </w:r>
      <w:r>
        <w:rPr>
          <w:rFonts w:hint="eastAsia"/>
          <w:lang w:bidi="hi-IN"/>
        </w:rPr>
        <w:t>之后</w:t>
      </w:r>
      <w:r>
        <w:rPr>
          <w:lang w:bidi="hi-IN"/>
        </w:rPr>
        <w:t>30</w:t>
      </w:r>
      <w:r>
        <w:rPr>
          <w:rFonts w:hint="eastAsia"/>
          <w:lang w:bidi="hi-IN"/>
        </w:rPr>
        <w:t>明显溢出（超过</w:t>
      </w:r>
      <w:r>
        <w:rPr>
          <w:lang w:bidi="hi-IN"/>
        </w:rPr>
        <w:t>24</w:t>
      </w:r>
      <w:r>
        <w:rPr>
          <w:rFonts w:hint="eastAsia"/>
          <w:lang w:bidi="hi-IN"/>
        </w:rPr>
        <w:t>），并且由于小时数溢出到了第二天，因此天数也应该加</w:t>
      </w:r>
      <w:r>
        <w:rPr>
          <w:lang w:bidi="hi-IN"/>
        </w:rPr>
        <w:t>1</w:t>
      </w:r>
      <w:r>
        <w:rPr>
          <w:rFonts w:hint="eastAsia"/>
          <w:lang w:bidi="hi-IN"/>
        </w:rPr>
        <w:t>。</w:t>
      </w:r>
    </w:p>
    <w:p w14:paraId="6E1ABB4A" w14:textId="77777777" w:rsidR="00F73C6D" w:rsidRDefault="00F73C6D" w:rsidP="00F73C6D">
      <w:pPr>
        <w:pStyle w:val="1f"/>
        <w:rPr>
          <w:lang w:bidi="hi-IN"/>
        </w:rPr>
      </w:pPr>
      <w:r>
        <w:rPr>
          <w:lang w:bidi="hi-IN"/>
        </w:rPr>
        <w:t xml:space="preserve">4. </w:t>
      </w:r>
      <w:proofErr w:type="spellStart"/>
      <w:r>
        <w:rPr>
          <w:lang w:bidi="hi-IN"/>
        </w:rPr>
        <w:t>rtc_time_to_</w:t>
      </w:r>
      <w:proofErr w:type="gramStart"/>
      <w:r>
        <w:rPr>
          <w:lang w:bidi="hi-IN"/>
        </w:rPr>
        <w:t>tm</w:t>
      </w:r>
      <w:proofErr w:type="spellEnd"/>
      <w:r>
        <w:rPr>
          <w:lang w:bidi="hi-IN"/>
        </w:rPr>
        <w:t>(</w:t>
      </w:r>
      <w:proofErr w:type="gramEnd"/>
      <w:r>
        <w:rPr>
          <w:lang w:bidi="hi-IN"/>
        </w:rPr>
        <w:t>)</w:t>
      </w:r>
    </w:p>
    <w:p w14:paraId="12900A95" w14:textId="77777777" w:rsidR="00F73C6D" w:rsidRDefault="00F73C6D" w:rsidP="00F73C6D">
      <w:pPr>
        <w:pStyle w:val="1f"/>
        <w:rPr>
          <w:lang w:bidi="hi-IN"/>
        </w:rPr>
      </w:pPr>
      <w:r>
        <w:rPr>
          <w:rFonts w:hint="eastAsia"/>
          <w:lang w:bidi="hi-IN"/>
        </w:rPr>
        <w:t>头文件：</w:t>
      </w:r>
      <w:r>
        <w:rPr>
          <w:lang w:bidi="hi-IN"/>
        </w:rPr>
        <w:t>&lt;</w:t>
      </w:r>
      <w:proofErr w:type="spellStart"/>
      <w:r>
        <w:rPr>
          <w:lang w:bidi="hi-IN"/>
        </w:rPr>
        <w:t>linux</w:t>
      </w:r>
      <w:proofErr w:type="spellEnd"/>
      <w:r>
        <w:rPr>
          <w:lang w:bidi="hi-IN"/>
        </w:rPr>
        <w:t>/</w:t>
      </w:r>
      <w:proofErr w:type="spellStart"/>
      <w:r>
        <w:rPr>
          <w:lang w:bidi="hi-IN"/>
        </w:rPr>
        <w:t>rtc.h</w:t>
      </w:r>
      <w:proofErr w:type="spellEnd"/>
      <w:r>
        <w:rPr>
          <w:lang w:bidi="hi-IN"/>
        </w:rPr>
        <w:t>&gt;</w:t>
      </w:r>
    </w:p>
    <w:p w14:paraId="3AF2C3FB" w14:textId="77777777" w:rsidR="00F73C6D" w:rsidRDefault="00F73C6D" w:rsidP="00F73C6D">
      <w:pPr>
        <w:pStyle w:val="1f"/>
        <w:rPr>
          <w:lang w:bidi="hi-IN"/>
        </w:rPr>
      </w:pPr>
      <w:r>
        <w:rPr>
          <w:rFonts w:hint="eastAsia"/>
          <w:lang w:bidi="hi-IN"/>
        </w:rPr>
        <w:t>函数原型：</w:t>
      </w:r>
      <w:r>
        <w:rPr>
          <w:lang w:bidi="hi-IN"/>
        </w:rPr>
        <w:t xml:space="preserve">void </w:t>
      </w:r>
      <w:proofErr w:type="spellStart"/>
      <w:r>
        <w:rPr>
          <w:lang w:bidi="hi-IN"/>
        </w:rPr>
        <w:t>rtc_time_to_tm</w:t>
      </w:r>
      <w:proofErr w:type="spellEnd"/>
      <w:r>
        <w:rPr>
          <w:lang w:bidi="hi-IN"/>
        </w:rPr>
        <w:t xml:space="preserve">(unsigned long time, struct </w:t>
      </w:r>
      <w:proofErr w:type="spellStart"/>
      <w:r>
        <w:rPr>
          <w:lang w:bidi="hi-IN"/>
        </w:rPr>
        <w:t>rtc_time</w:t>
      </w:r>
      <w:proofErr w:type="spellEnd"/>
      <w:r>
        <w:rPr>
          <w:lang w:bidi="hi-IN"/>
        </w:rPr>
        <w:t xml:space="preserve"> *tm)</w:t>
      </w:r>
      <w:r>
        <w:rPr>
          <w:rFonts w:hint="eastAsia"/>
          <w:lang w:bidi="hi-IN"/>
        </w:rPr>
        <w:t>；</w:t>
      </w:r>
    </w:p>
    <w:p w14:paraId="0E554376" w14:textId="77777777" w:rsidR="00F73C6D" w:rsidRDefault="00F73C6D" w:rsidP="00F73C6D">
      <w:pPr>
        <w:pStyle w:val="1f"/>
        <w:rPr>
          <w:lang w:bidi="hi-IN"/>
        </w:rPr>
      </w:pPr>
      <w:r>
        <w:rPr>
          <w:rFonts w:hint="eastAsia"/>
          <w:lang w:bidi="hi-IN"/>
        </w:rPr>
        <w:t>功能：将</w:t>
      </w:r>
      <w:r>
        <w:rPr>
          <w:lang w:bidi="hi-IN"/>
        </w:rPr>
        <w:t>time</w:t>
      </w:r>
      <w:r>
        <w:rPr>
          <w:rFonts w:hint="eastAsia"/>
          <w:lang w:bidi="hi-IN"/>
        </w:rPr>
        <w:t>存储的秒数转换为年月日时分秒等信息保存在</w:t>
      </w:r>
      <w:proofErr w:type="spellStart"/>
      <w:r>
        <w:rPr>
          <w:lang w:bidi="hi-IN"/>
        </w:rPr>
        <w:t>rtc_time</w:t>
      </w:r>
      <w:proofErr w:type="spellEnd"/>
      <w:r>
        <w:rPr>
          <w:rFonts w:hint="eastAsia"/>
          <w:lang w:bidi="hi-IN"/>
        </w:rPr>
        <w:t>结构体中。</w:t>
      </w:r>
    </w:p>
    <w:p w14:paraId="7809C015" w14:textId="77777777" w:rsidR="00F73C6D" w:rsidRDefault="00F73C6D" w:rsidP="00F73C6D">
      <w:pPr>
        <w:pStyle w:val="1f"/>
      </w:pPr>
      <w:r>
        <w:rPr>
          <w:rFonts w:hint="eastAsia"/>
          <w:lang w:bidi="hi-IN"/>
        </w:rPr>
        <w:t>参数：</w:t>
      </w:r>
      <w:r>
        <w:rPr>
          <w:lang w:bidi="hi-IN"/>
        </w:rPr>
        <w:t>time</w:t>
      </w:r>
      <w:r>
        <w:rPr>
          <w:rFonts w:hint="eastAsia"/>
          <w:lang w:bidi="hi-IN"/>
        </w:rPr>
        <w:t>为秒数，可以是</w:t>
      </w:r>
      <w:proofErr w:type="spellStart"/>
      <w:r>
        <w:rPr>
          <w:lang w:bidi="hi-IN"/>
        </w:rPr>
        <w:t>do_gettimeofday</w:t>
      </w:r>
      <w:proofErr w:type="spellEnd"/>
      <w:r>
        <w:rPr>
          <w:lang w:bidi="hi-IN"/>
        </w:rPr>
        <w:t>()</w:t>
      </w:r>
      <w:r>
        <w:rPr>
          <w:rFonts w:hint="eastAsia"/>
          <w:lang w:bidi="hi-IN"/>
        </w:rPr>
        <w:t>函数获取的秒数。</w:t>
      </w:r>
      <w:r>
        <w:rPr>
          <w:lang w:bidi="hi-IN"/>
        </w:rPr>
        <w:t>tm</w:t>
      </w:r>
      <w:r>
        <w:rPr>
          <w:rFonts w:hint="eastAsia"/>
          <w:lang w:bidi="hi-IN"/>
        </w:rPr>
        <w:t>是</w:t>
      </w:r>
      <w:proofErr w:type="spellStart"/>
      <w:r>
        <w:rPr>
          <w:lang w:bidi="hi-IN"/>
        </w:rPr>
        <w:t>rtc_time</w:t>
      </w:r>
      <w:proofErr w:type="spellEnd"/>
      <w:r>
        <w:rPr>
          <w:rFonts w:hint="eastAsia"/>
          <w:lang w:bidi="hi-IN"/>
        </w:rPr>
        <w:t>结构体指针，结构体中存放了年月日时分秒等信息。</w:t>
      </w:r>
    </w:p>
    <w:p w14:paraId="291AEB01" w14:textId="77777777" w:rsidR="00F73C6D" w:rsidRDefault="00F73C6D" w:rsidP="00D837EB">
      <w:pPr>
        <w:pStyle w:val="4"/>
        <w:numPr>
          <w:ilvl w:val="3"/>
          <w:numId w:val="15"/>
        </w:numPr>
        <w:rPr>
          <w:rFonts w:hint="default"/>
        </w:rPr>
      </w:pPr>
      <w:r>
        <w:lastRenderedPageBreak/>
        <w:t>实验步骤</w:t>
      </w:r>
    </w:p>
    <w:p w14:paraId="08B64522" w14:textId="77777777" w:rsidR="00F73C6D" w:rsidRDefault="00F73C6D" w:rsidP="00D837EB">
      <w:pPr>
        <w:pStyle w:val="30"/>
        <w:numPr>
          <w:ilvl w:val="5"/>
          <w:numId w:val="15"/>
        </w:numPr>
        <w:tabs>
          <w:tab w:val="num" w:pos="1418"/>
        </w:tabs>
        <w:ind w:left="1620" w:right="200" w:hanging="425"/>
        <w:rPr>
          <w:rFonts w:cs="Huawei Sans"/>
          <w:lang w:bidi="hi-IN"/>
        </w:rPr>
      </w:pPr>
      <w:r>
        <w:rPr>
          <w:rFonts w:hint="eastAsia"/>
        </w:rPr>
        <w:t>正确编写满足功能的源文件，包括</w:t>
      </w:r>
      <w:r>
        <w:rPr>
          <w:lang w:eastAsia="x-none"/>
        </w:rPr>
        <w:t>.c</w:t>
      </w:r>
      <w:proofErr w:type="spellStart"/>
      <w:r>
        <w:rPr>
          <w:rFonts w:hint="eastAsia"/>
          <w:lang w:val="x-none" w:eastAsia="x-none"/>
        </w:rPr>
        <w:t>源文件</w:t>
      </w:r>
      <w:r>
        <w:rPr>
          <w:rFonts w:hint="eastAsia"/>
        </w:rPr>
        <w:t>和</w:t>
      </w:r>
      <w:r>
        <w:rPr>
          <w:lang w:eastAsia="x-none"/>
        </w:rPr>
        <w:t>Makefile</w:t>
      </w:r>
      <w:r>
        <w:rPr>
          <w:rFonts w:hint="eastAsia"/>
          <w:lang w:val="x-none" w:eastAsia="x-none"/>
        </w:rPr>
        <w:t>文件</w:t>
      </w:r>
      <w:r>
        <w:rPr>
          <w:rFonts w:hint="eastAsia"/>
        </w:rPr>
        <w:t>。在这里我们的示例源文件存放在</w:t>
      </w:r>
      <w:r>
        <w:t>tasks_k</w:t>
      </w:r>
      <w:proofErr w:type="spellEnd"/>
      <w:r>
        <w:t>/5/task1</w:t>
      </w:r>
      <w:r>
        <w:rPr>
          <w:rFonts w:hint="eastAsia"/>
        </w:rPr>
        <w:t>目录下。</w:t>
      </w:r>
    </w:p>
    <w:p w14:paraId="5386CC91" w14:textId="524DDEE4" w:rsidR="00F73C6D" w:rsidRDefault="00F73C6D" w:rsidP="00F73C6D">
      <w:pPr>
        <w:pStyle w:val="2f5"/>
      </w:pPr>
      <w:r>
        <w:t>[</w:t>
      </w:r>
      <w:proofErr w:type="spellStart"/>
      <w:r>
        <w:t>root@localhost</w:t>
      </w:r>
      <w:proofErr w:type="spellEnd"/>
      <w:r>
        <w:t xml:space="preserve"> </w:t>
      </w:r>
      <w:proofErr w:type="gramStart"/>
      <w:r>
        <w:t>~]#</w:t>
      </w:r>
      <w:proofErr w:type="gramEnd"/>
      <w:r>
        <w:t xml:space="preserve"> </w:t>
      </w:r>
      <w:r>
        <w:rPr>
          <w:b/>
        </w:rPr>
        <w:t xml:space="preserve">cd </w:t>
      </w:r>
      <w:proofErr w:type="spellStart"/>
      <w:r>
        <w:rPr>
          <w:b/>
        </w:rPr>
        <w:t>tasks_k</w:t>
      </w:r>
      <w:proofErr w:type="spellEnd"/>
      <w:r>
        <w:rPr>
          <w:b/>
        </w:rPr>
        <w:t>/5/task1</w:t>
      </w:r>
    </w:p>
    <w:p w14:paraId="7562BEC0"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r>
        <w:rPr>
          <w:b/>
        </w:rPr>
        <w:t>ls</w:t>
      </w:r>
    </w:p>
    <w:p w14:paraId="683CB10D" w14:textId="77777777" w:rsidR="00F73C6D" w:rsidRDefault="00F73C6D" w:rsidP="00F73C6D">
      <w:pPr>
        <w:pStyle w:val="2f5"/>
      </w:pPr>
      <w:proofErr w:type="spellStart"/>
      <w:r>
        <w:t>current_time.</w:t>
      </w:r>
      <w:proofErr w:type="gramStart"/>
      <w:r>
        <w:t>c</w:t>
      </w:r>
      <w:proofErr w:type="spellEnd"/>
      <w:r>
        <w:t xml:space="preserve">  </w:t>
      </w:r>
      <w:proofErr w:type="spellStart"/>
      <w:r>
        <w:t>Makefile</w:t>
      </w:r>
      <w:proofErr w:type="spellEnd"/>
      <w:proofErr w:type="gramEnd"/>
    </w:p>
    <w:p w14:paraId="7B612FBD" w14:textId="77777777" w:rsidR="00F73C6D" w:rsidRDefault="00F73C6D" w:rsidP="00D837EB">
      <w:pPr>
        <w:pStyle w:val="30"/>
        <w:numPr>
          <w:ilvl w:val="5"/>
          <w:numId w:val="15"/>
        </w:numPr>
        <w:tabs>
          <w:tab w:val="num" w:pos="1418"/>
        </w:tabs>
        <w:ind w:left="1620" w:right="200" w:hanging="425"/>
      </w:pPr>
      <w:r>
        <w:rPr>
          <w:rFonts w:hint="eastAsia"/>
        </w:rPr>
        <w:t>编译源文件。</w:t>
      </w:r>
    </w:p>
    <w:p w14:paraId="5A7154B4" w14:textId="77777777" w:rsidR="00F73C6D" w:rsidRDefault="00F73C6D" w:rsidP="00F73C6D">
      <w:pPr>
        <w:pStyle w:val="2f5"/>
      </w:pPr>
      <w:r>
        <w:t>[</w:t>
      </w:r>
      <w:proofErr w:type="spellStart"/>
      <w:r>
        <w:t>root@localhost</w:t>
      </w:r>
      <w:proofErr w:type="spellEnd"/>
      <w:r>
        <w:t xml:space="preserve"> task</w:t>
      </w:r>
      <w:proofErr w:type="gramStart"/>
      <w:r>
        <w:t>1]#</w:t>
      </w:r>
      <w:proofErr w:type="gramEnd"/>
      <w:r>
        <w:rPr>
          <w:b/>
        </w:rPr>
        <w:t xml:space="preserve"> make</w:t>
      </w:r>
    </w:p>
    <w:p w14:paraId="48CB5EB9" w14:textId="77777777" w:rsidR="00F73C6D" w:rsidRDefault="00F73C6D" w:rsidP="00F73C6D">
      <w:pPr>
        <w:pStyle w:val="2f5"/>
      </w:pPr>
      <w:r>
        <w:t>make -C /root/kernel M=/root/</w:t>
      </w:r>
      <w:proofErr w:type="spellStart"/>
      <w:r>
        <w:t>tasks_k</w:t>
      </w:r>
      <w:proofErr w:type="spellEnd"/>
      <w:r>
        <w:t>/5/task1 modules</w:t>
      </w:r>
    </w:p>
    <w:p w14:paraId="3CFDB72C" w14:textId="77777777" w:rsidR="00F73C6D" w:rsidRDefault="00F73C6D" w:rsidP="00F73C6D">
      <w:pPr>
        <w:pStyle w:val="2f5"/>
      </w:pPr>
      <w:proofErr w:type="gramStart"/>
      <w:r>
        <w:t>make[</w:t>
      </w:r>
      <w:proofErr w:type="gramEnd"/>
      <w:r>
        <w:t>1]: Entering directory '/root/kernel'</w:t>
      </w:r>
    </w:p>
    <w:p w14:paraId="6C68F643" w14:textId="77777777" w:rsidR="00F73C6D" w:rsidRDefault="00F73C6D" w:rsidP="00F73C6D">
      <w:pPr>
        <w:pStyle w:val="2f5"/>
      </w:pPr>
      <w:r>
        <w:t xml:space="preserve">  CC [M</w:t>
      </w:r>
      <w:proofErr w:type="gramStart"/>
      <w:r>
        <w:t>]  /</w:t>
      </w:r>
      <w:proofErr w:type="gramEnd"/>
      <w:r>
        <w:t>root/</w:t>
      </w:r>
      <w:proofErr w:type="spellStart"/>
      <w:r>
        <w:t>tasks_k</w:t>
      </w:r>
      <w:proofErr w:type="spellEnd"/>
      <w:r>
        <w:t>/5/task1/</w:t>
      </w:r>
      <w:proofErr w:type="spellStart"/>
      <w:r>
        <w:t>current_time.o</w:t>
      </w:r>
      <w:proofErr w:type="spellEnd"/>
    </w:p>
    <w:p w14:paraId="11BC5C08" w14:textId="77777777" w:rsidR="00F73C6D" w:rsidRDefault="00F73C6D" w:rsidP="00F73C6D">
      <w:pPr>
        <w:pStyle w:val="2f5"/>
      </w:pPr>
      <w:r>
        <w:t xml:space="preserve">  Building modules, stage 2.</w:t>
      </w:r>
    </w:p>
    <w:p w14:paraId="022363C5" w14:textId="77777777" w:rsidR="00F73C6D" w:rsidRDefault="00F73C6D" w:rsidP="00F73C6D">
      <w:pPr>
        <w:pStyle w:val="2f5"/>
      </w:pPr>
      <w:r>
        <w:t xml:space="preserve">  MODPOST 1 modules</w:t>
      </w:r>
    </w:p>
    <w:p w14:paraId="22B72D46" w14:textId="77777777" w:rsidR="00F73C6D" w:rsidRDefault="00F73C6D" w:rsidP="00F73C6D">
      <w:pPr>
        <w:pStyle w:val="2f5"/>
      </w:pPr>
      <w:r>
        <w:t xml:space="preserve">  CC      /root/</w:t>
      </w:r>
      <w:proofErr w:type="spellStart"/>
      <w:r>
        <w:t>tasks_k</w:t>
      </w:r>
      <w:proofErr w:type="spellEnd"/>
      <w:r>
        <w:t>/5/task1/</w:t>
      </w:r>
      <w:proofErr w:type="spellStart"/>
      <w:r>
        <w:t>current_time.mod.o</w:t>
      </w:r>
      <w:proofErr w:type="spellEnd"/>
    </w:p>
    <w:p w14:paraId="68508C74" w14:textId="77777777" w:rsidR="00F73C6D" w:rsidRDefault="00F73C6D" w:rsidP="00F73C6D">
      <w:pPr>
        <w:pStyle w:val="2f5"/>
      </w:pPr>
      <w:r>
        <w:t xml:space="preserve">  LD [M</w:t>
      </w:r>
      <w:proofErr w:type="gramStart"/>
      <w:r>
        <w:t>]  /</w:t>
      </w:r>
      <w:proofErr w:type="gramEnd"/>
      <w:r>
        <w:t>root/</w:t>
      </w:r>
      <w:proofErr w:type="spellStart"/>
      <w:r>
        <w:t>tasks_k</w:t>
      </w:r>
      <w:proofErr w:type="spellEnd"/>
      <w:r>
        <w:t>/5/task1/</w:t>
      </w:r>
      <w:proofErr w:type="spellStart"/>
      <w:r>
        <w:t>current_time.ko</w:t>
      </w:r>
      <w:proofErr w:type="spellEnd"/>
    </w:p>
    <w:p w14:paraId="75292D8E" w14:textId="77777777" w:rsidR="00F73C6D" w:rsidRDefault="00F73C6D" w:rsidP="00F73C6D">
      <w:pPr>
        <w:pStyle w:val="2f5"/>
      </w:pPr>
      <w:proofErr w:type="gramStart"/>
      <w:r>
        <w:t>make[</w:t>
      </w:r>
      <w:proofErr w:type="gramEnd"/>
      <w:r>
        <w:t>1]: Leaving directory '/root/kernel'</w:t>
      </w:r>
    </w:p>
    <w:p w14:paraId="47C5A49C"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r>
        <w:rPr>
          <w:b/>
        </w:rPr>
        <w:t>ls</w:t>
      </w:r>
    </w:p>
    <w:p w14:paraId="0448D09D" w14:textId="77777777" w:rsidR="00F73C6D" w:rsidRDefault="00F73C6D" w:rsidP="00F73C6D">
      <w:pPr>
        <w:pStyle w:val="2f5"/>
      </w:pPr>
      <w:proofErr w:type="spellStart"/>
      <w:r>
        <w:t>current_time.</w:t>
      </w:r>
      <w:proofErr w:type="gramStart"/>
      <w:r>
        <w:t>c</w:t>
      </w:r>
      <w:proofErr w:type="spellEnd"/>
      <w:r>
        <w:t xml:space="preserve">  </w:t>
      </w:r>
      <w:proofErr w:type="spellStart"/>
      <w:r>
        <w:t>current</w:t>
      </w:r>
      <w:proofErr w:type="gramEnd"/>
      <w:r>
        <w:t>_time.ko</w:t>
      </w:r>
      <w:proofErr w:type="spellEnd"/>
      <w:r>
        <w:t xml:space="preserve">  </w:t>
      </w:r>
      <w:proofErr w:type="spellStart"/>
      <w:r>
        <w:t>current_time.mod.c</w:t>
      </w:r>
      <w:proofErr w:type="spellEnd"/>
      <w:r>
        <w:t xml:space="preserve">  </w:t>
      </w:r>
      <w:proofErr w:type="spellStart"/>
      <w:r>
        <w:t>current_time.mod.o</w:t>
      </w:r>
      <w:proofErr w:type="spellEnd"/>
      <w:r>
        <w:t xml:space="preserve">  </w:t>
      </w:r>
      <w:proofErr w:type="spellStart"/>
      <w:r>
        <w:t>current_time.o</w:t>
      </w:r>
      <w:proofErr w:type="spellEnd"/>
      <w:r>
        <w:t xml:space="preserve">  </w:t>
      </w:r>
      <w:proofErr w:type="spellStart"/>
      <w:r>
        <w:t>Makefile</w:t>
      </w:r>
      <w:proofErr w:type="spellEnd"/>
      <w:r>
        <w:t xml:space="preserve">  </w:t>
      </w:r>
      <w:proofErr w:type="spellStart"/>
      <w:r>
        <w:t>modules.order</w:t>
      </w:r>
      <w:proofErr w:type="spellEnd"/>
      <w:r>
        <w:t xml:space="preserve">  </w:t>
      </w:r>
      <w:proofErr w:type="spellStart"/>
      <w:r>
        <w:t>Module.symvers</w:t>
      </w:r>
      <w:proofErr w:type="spellEnd"/>
    </w:p>
    <w:p w14:paraId="7877C5A3" w14:textId="77777777" w:rsidR="00F73C6D" w:rsidRDefault="00F73C6D" w:rsidP="00D837EB">
      <w:pPr>
        <w:pStyle w:val="30"/>
        <w:numPr>
          <w:ilvl w:val="5"/>
          <w:numId w:val="15"/>
        </w:numPr>
        <w:tabs>
          <w:tab w:val="num" w:pos="1418"/>
        </w:tabs>
        <w:ind w:left="1620" w:right="200" w:hanging="425"/>
      </w:pPr>
      <w:r>
        <w:rPr>
          <w:rFonts w:hint="eastAsia"/>
        </w:rPr>
        <w:t>加载编译完成的内核模块，并查看加载结果。</w:t>
      </w:r>
    </w:p>
    <w:p w14:paraId="25E5FDAB"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proofErr w:type="spellStart"/>
      <w:r>
        <w:rPr>
          <w:b/>
        </w:rPr>
        <w:t>insmod</w:t>
      </w:r>
      <w:proofErr w:type="spellEnd"/>
      <w:r>
        <w:rPr>
          <w:b/>
        </w:rPr>
        <w:t xml:space="preserve"> </w:t>
      </w:r>
      <w:proofErr w:type="spellStart"/>
      <w:r>
        <w:rPr>
          <w:b/>
        </w:rPr>
        <w:t>current_time.ko</w:t>
      </w:r>
      <w:proofErr w:type="spellEnd"/>
    </w:p>
    <w:p w14:paraId="034161EA"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proofErr w:type="spellStart"/>
      <w:r>
        <w:rPr>
          <w:b/>
        </w:rPr>
        <w:t>dmesg</w:t>
      </w:r>
      <w:proofErr w:type="spellEnd"/>
      <w:r>
        <w:rPr>
          <w:b/>
        </w:rPr>
        <w:t xml:space="preserve"> | tail -n2</w:t>
      </w:r>
    </w:p>
    <w:p w14:paraId="755AF82A" w14:textId="77777777" w:rsidR="00E971E0" w:rsidRDefault="00E971E0" w:rsidP="00E971E0">
      <w:pPr>
        <w:pStyle w:val="2f5"/>
      </w:pPr>
      <w:r>
        <w:t xml:space="preserve">[838375.008715] Start </w:t>
      </w:r>
      <w:proofErr w:type="spellStart"/>
      <w:r>
        <w:t>current_time</w:t>
      </w:r>
      <w:proofErr w:type="spellEnd"/>
      <w:r>
        <w:t xml:space="preserve"> module...</w:t>
      </w:r>
    </w:p>
    <w:p w14:paraId="45EB138E" w14:textId="3DEF6136" w:rsidR="00F73C6D" w:rsidRDefault="00E971E0" w:rsidP="00E971E0">
      <w:pPr>
        <w:pStyle w:val="2f5"/>
      </w:pPr>
      <w:r>
        <w:t>[838375.008718] Current time: 2020-12-20 15:23:05</w:t>
      </w:r>
    </w:p>
    <w:p w14:paraId="665A0E91" w14:textId="77777777" w:rsidR="00F73C6D" w:rsidRDefault="00F73C6D" w:rsidP="00D837EB">
      <w:pPr>
        <w:pStyle w:val="30"/>
        <w:numPr>
          <w:ilvl w:val="5"/>
          <w:numId w:val="15"/>
        </w:numPr>
        <w:tabs>
          <w:tab w:val="num" w:pos="1418"/>
        </w:tabs>
        <w:ind w:left="1620" w:right="200" w:hanging="425"/>
      </w:pPr>
      <w:r>
        <w:rPr>
          <w:rFonts w:hint="eastAsia"/>
        </w:rPr>
        <w:t>卸载内核模块，并查看结果。</w:t>
      </w:r>
    </w:p>
    <w:p w14:paraId="27EDC4AB" w14:textId="77777777" w:rsidR="00F73C6D" w:rsidRDefault="00F73C6D" w:rsidP="00F73C6D">
      <w:pPr>
        <w:pStyle w:val="2f5"/>
        <w:rPr>
          <w:b/>
        </w:rPr>
      </w:pPr>
      <w:r>
        <w:t>[</w:t>
      </w:r>
      <w:proofErr w:type="spellStart"/>
      <w:r>
        <w:t>root@localhost</w:t>
      </w:r>
      <w:proofErr w:type="spellEnd"/>
      <w:r>
        <w:t xml:space="preserve"> task</w:t>
      </w:r>
      <w:proofErr w:type="gramStart"/>
      <w:r>
        <w:t>1]#</w:t>
      </w:r>
      <w:proofErr w:type="gramEnd"/>
      <w:r>
        <w:t xml:space="preserve"> </w:t>
      </w:r>
      <w:proofErr w:type="spellStart"/>
      <w:r>
        <w:rPr>
          <w:b/>
        </w:rPr>
        <w:t>rmmod</w:t>
      </w:r>
      <w:proofErr w:type="spellEnd"/>
      <w:r>
        <w:rPr>
          <w:b/>
        </w:rPr>
        <w:t xml:space="preserve"> </w:t>
      </w:r>
      <w:proofErr w:type="spellStart"/>
      <w:r>
        <w:rPr>
          <w:b/>
        </w:rPr>
        <w:t>current_time</w:t>
      </w:r>
      <w:proofErr w:type="spellEnd"/>
    </w:p>
    <w:p w14:paraId="679E8E7D" w14:textId="77777777" w:rsidR="00F73C6D" w:rsidRDefault="00F73C6D" w:rsidP="00F73C6D">
      <w:pPr>
        <w:pStyle w:val="2f5"/>
      </w:pPr>
      <w:r>
        <w:t>[</w:t>
      </w:r>
      <w:proofErr w:type="spellStart"/>
      <w:r>
        <w:t>root@localhost</w:t>
      </w:r>
      <w:proofErr w:type="spellEnd"/>
      <w:r>
        <w:t xml:space="preserve"> task</w:t>
      </w:r>
      <w:proofErr w:type="gramStart"/>
      <w:r>
        <w:t>1]#</w:t>
      </w:r>
      <w:proofErr w:type="gramEnd"/>
      <w:r>
        <w:rPr>
          <w:b/>
        </w:rPr>
        <w:t xml:space="preserve"> </w:t>
      </w:r>
      <w:proofErr w:type="spellStart"/>
      <w:r>
        <w:rPr>
          <w:b/>
        </w:rPr>
        <w:t>dmesg</w:t>
      </w:r>
      <w:proofErr w:type="spellEnd"/>
      <w:r>
        <w:rPr>
          <w:b/>
        </w:rPr>
        <w:t xml:space="preserve"> | tail -n3</w:t>
      </w:r>
    </w:p>
    <w:p w14:paraId="1BDEB16D" w14:textId="77777777" w:rsidR="00E971E0" w:rsidRDefault="00E971E0" w:rsidP="00E971E0">
      <w:pPr>
        <w:pStyle w:val="2f5"/>
      </w:pPr>
      <w:r>
        <w:t xml:space="preserve">[838375.008715] Start </w:t>
      </w:r>
      <w:proofErr w:type="spellStart"/>
      <w:r>
        <w:t>current_time</w:t>
      </w:r>
      <w:proofErr w:type="spellEnd"/>
      <w:r>
        <w:t xml:space="preserve"> module...</w:t>
      </w:r>
    </w:p>
    <w:p w14:paraId="04DE06F3" w14:textId="49495D1E" w:rsidR="00F73C6D" w:rsidRDefault="00E971E0" w:rsidP="00E971E0">
      <w:pPr>
        <w:pStyle w:val="2f5"/>
      </w:pPr>
      <w:r>
        <w:t>[838375.008718] Current time: 2020-12-20 15:23:05</w:t>
      </w:r>
    </w:p>
    <w:p w14:paraId="54BD3C3E" w14:textId="79C44DE4" w:rsidR="00F73C6D" w:rsidRDefault="00E971E0" w:rsidP="00F73C6D">
      <w:pPr>
        <w:pStyle w:val="2f5"/>
      </w:pPr>
      <w:r w:rsidRPr="00E971E0">
        <w:t xml:space="preserve">[838405.862727] Exit </w:t>
      </w:r>
      <w:proofErr w:type="spellStart"/>
      <w:r w:rsidRPr="00E971E0">
        <w:t>current_time</w:t>
      </w:r>
      <w:proofErr w:type="spellEnd"/>
      <w:r w:rsidRPr="00E971E0">
        <w:t xml:space="preserve"> module...</w:t>
      </w:r>
    </w:p>
    <w:p w14:paraId="7ABCF78D" w14:textId="0A00C7D4" w:rsidR="00F73C6D" w:rsidRDefault="00F73C6D" w:rsidP="00D837EB">
      <w:pPr>
        <w:pStyle w:val="3"/>
        <w:numPr>
          <w:ilvl w:val="2"/>
          <w:numId w:val="15"/>
        </w:numPr>
      </w:pPr>
      <w:bookmarkStart w:id="63" w:name="_Toc59480175"/>
      <w:r>
        <w:rPr>
          <w:rFonts w:hint="eastAsia"/>
        </w:rPr>
        <w:t>编写</w:t>
      </w:r>
      <w:r>
        <w:t>timer</w:t>
      </w:r>
      <w:r>
        <w:rPr>
          <w:rFonts w:hint="eastAsia"/>
        </w:rPr>
        <w:t>，在特定时刻打印</w:t>
      </w:r>
      <w:r>
        <w:t xml:space="preserve"> hello,world</w:t>
      </w:r>
      <w:bookmarkEnd w:id="63"/>
    </w:p>
    <w:p w14:paraId="3E71E50B" w14:textId="77777777" w:rsidR="00F73C6D" w:rsidRDefault="00F73C6D" w:rsidP="00D837EB">
      <w:pPr>
        <w:pStyle w:val="4"/>
        <w:numPr>
          <w:ilvl w:val="3"/>
          <w:numId w:val="15"/>
        </w:numPr>
        <w:rPr>
          <w:rFonts w:hint="default"/>
        </w:rPr>
      </w:pPr>
      <w:r>
        <w:t>相关知识</w:t>
      </w:r>
    </w:p>
    <w:p w14:paraId="326CA48C" w14:textId="77777777" w:rsidR="00F73C6D" w:rsidRDefault="00F73C6D" w:rsidP="00F73C6D">
      <w:pPr>
        <w:pStyle w:val="1f"/>
      </w:pPr>
      <w:r>
        <w:rPr>
          <w:rFonts w:hint="eastAsia"/>
        </w:rPr>
        <w:t>一、内核定时器</w:t>
      </w:r>
    </w:p>
    <w:p w14:paraId="0CF168A0" w14:textId="77777777" w:rsidR="00F73C6D" w:rsidRDefault="00F73C6D" w:rsidP="00F73C6D">
      <w:pPr>
        <w:pStyle w:val="1f"/>
        <w:ind w:firstLineChars="200" w:firstLine="420"/>
      </w:pPr>
      <w:r>
        <w:rPr>
          <w:rFonts w:hint="eastAsia"/>
        </w:rPr>
        <w:t>时钟中断对于管理操作系统尤为重要，大量内核函数的生命周期都离不开流逝的时间的控制。正如我们所看到的，时钟中断能处理许多内核任务，所以它对内核来说极为重要。</w:t>
      </w:r>
    </w:p>
    <w:p w14:paraId="24478CD5" w14:textId="77777777" w:rsidR="00F73C6D" w:rsidRDefault="00F73C6D" w:rsidP="00F73C6D">
      <w:pPr>
        <w:pStyle w:val="1f"/>
        <w:ind w:firstLineChars="200" w:firstLine="420"/>
      </w:pPr>
      <w:r>
        <w:rPr>
          <w:rFonts w:hint="eastAsia"/>
        </w:rPr>
        <w:lastRenderedPageBreak/>
        <w:t>定时器（有时也称为动态定时器或内核定时器）是管理内核流逝的时间的基础。内核经常需要推后执行某些代码，我们需要的是一种工具，能够使工作在指定时间点上执行</w:t>
      </w:r>
      <w:r>
        <w:t>——</w:t>
      </w:r>
      <w:r>
        <w:rPr>
          <w:rFonts w:hint="eastAsia"/>
        </w:rPr>
        <w:t>不长不短，正好在希望的时间点上。内核定时器正是解决这个问题的理想工具。</w:t>
      </w:r>
    </w:p>
    <w:p w14:paraId="67F27E86" w14:textId="77777777" w:rsidR="00F73C6D" w:rsidRDefault="00F73C6D" w:rsidP="00F73C6D">
      <w:pPr>
        <w:pStyle w:val="1f"/>
        <w:ind w:firstLineChars="200" w:firstLine="420"/>
      </w:pPr>
      <w:r>
        <w:rPr>
          <w:rFonts w:hint="eastAsia"/>
        </w:rPr>
        <w:t>定时器的使用很简单。你只需要执行一些初始化工作，设置一个超时时间，指定超时发生后执行的函数，然后激活定时器就可以了。指定的函数在定时器到期时自动执行。注意定时器并不周期运行，它在超时后就自行撤销，这也正是这种定时器被称为动态定时器的一个原因：动态定时器不断地创建和撤销，而且它的运行次数也不受限制。</w:t>
      </w:r>
    </w:p>
    <w:p w14:paraId="5CECCEE4" w14:textId="77777777" w:rsidR="00F73C6D" w:rsidRDefault="00F73C6D" w:rsidP="00F73C6D">
      <w:pPr>
        <w:pStyle w:val="1f"/>
      </w:pPr>
      <w:r>
        <w:rPr>
          <w:rFonts w:hint="eastAsia"/>
        </w:rPr>
        <w:t>二、定时器的使用</w:t>
      </w:r>
    </w:p>
    <w:p w14:paraId="03C9F678" w14:textId="77777777" w:rsidR="00F73C6D" w:rsidRDefault="00F73C6D" w:rsidP="00F73C6D">
      <w:pPr>
        <w:pStyle w:val="1f"/>
      </w:pPr>
      <w:r>
        <w:t>1</w:t>
      </w:r>
      <w:r>
        <w:rPr>
          <w:rFonts w:hint="eastAsia"/>
        </w:rPr>
        <w:t>、定时器结构</w:t>
      </w:r>
    </w:p>
    <w:p w14:paraId="760113CF" w14:textId="77777777" w:rsidR="00F73C6D" w:rsidRDefault="00F73C6D" w:rsidP="00F73C6D">
      <w:pPr>
        <w:pStyle w:val="1f"/>
      </w:pPr>
      <w:r>
        <w:t xml:space="preserve">    </w:t>
      </w:r>
      <w:r>
        <w:rPr>
          <w:rFonts w:hint="eastAsia"/>
        </w:rPr>
        <w:t>定时器由结构</w:t>
      </w:r>
      <w:proofErr w:type="spellStart"/>
      <w:r>
        <w:t>timer_list</w:t>
      </w:r>
      <w:proofErr w:type="spellEnd"/>
      <w:r>
        <w:rPr>
          <w:rFonts w:hint="eastAsia"/>
        </w:rPr>
        <w:t>表示，定义在文件</w:t>
      </w:r>
      <w:r>
        <w:t>&lt;</w:t>
      </w:r>
      <w:proofErr w:type="spellStart"/>
      <w:r>
        <w:t>linux</w:t>
      </w:r>
      <w:proofErr w:type="spellEnd"/>
      <w:r>
        <w:t>/</w:t>
      </w:r>
      <w:proofErr w:type="spellStart"/>
      <w:r>
        <w:t>timer.h</w:t>
      </w:r>
      <w:proofErr w:type="spellEnd"/>
      <w:r>
        <w:t>&gt;</w:t>
      </w:r>
      <w:r>
        <w:rPr>
          <w:rFonts w:hint="eastAsia"/>
        </w:rPr>
        <w:t>中。</w:t>
      </w:r>
    </w:p>
    <w:p w14:paraId="2261F193" w14:textId="77777777" w:rsidR="00F73C6D" w:rsidRDefault="00F73C6D" w:rsidP="00F73C6D">
      <w:pPr>
        <w:pStyle w:val="2f5"/>
      </w:pPr>
      <w:r>
        <w:t xml:space="preserve">struct </w:t>
      </w:r>
      <w:proofErr w:type="spellStart"/>
      <w:r>
        <w:t>timer_list</w:t>
      </w:r>
      <w:proofErr w:type="spellEnd"/>
    </w:p>
    <w:p w14:paraId="227D542B" w14:textId="77777777" w:rsidR="00F73C6D" w:rsidRDefault="00F73C6D" w:rsidP="00F73C6D">
      <w:pPr>
        <w:pStyle w:val="2f5"/>
      </w:pPr>
      <w:r>
        <w:t>{</w:t>
      </w:r>
    </w:p>
    <w:p w14:paraId="3D12BF34" w14:textId="77777777" w:rsidR="00F73C6D" w:rsidRDefault="00F73C6D" w:rsidP="00F73C6D">
      <w:pPr>
        <w:pStyle w:val="2f5"/>
      </w:pPr>
      <w:r>
        <w:t xml:space="preserve">        struct </w:t>
      </w:r>
      <w:proofErr w:type="spellStart"/>
      <w:r>
        <w:t>hlist_node</w:t>
      </w:r>
      <w:proofErr w:type="spellEnd"/>
      <w:r>
        <w:t xml:space="preserve">       entry;              /* </w:t>
      </w:r>
      <w:r>
        <w:rPr>
          <w:rFonts w:hint="eastAsia"/>
        </w:rPr>
        <w:t>定时器链表的入口</w:t>
      </w:r>
      <w:r>
        <w:t xml:space="preserve"> */</w:t>
      </w:r>
    </w:p>
    <w:p w14:paraId="133DEF9B" w14:textId="77777777" w:rsidR="00F73C6D" w:rsidRDefault="00F73C6D" w:rsidP="00F73C6D">
      <w:pPr>
        <w:pStyle w:val="2f5"/>
      </w:pPr>
      <w:r>
        <w:t xml:space="preserve">        unsigned long           expires;          /* </w:t>
      </w:r>
      <w:r>
        <w:rPr>
          <w:rFonts w:hint="eastAsia"/>
        </w:rPr>
        <w:t>以</w:t>
      </w:r>
      <w:r>
        <w:t xml:space="preserve"> jiffies </w:t>
      </w:r>
      <w:r>
        <w:rPr>
          <w:rFonts w:hint="eastAsia"/>
        </w:rPr>
        <w:t>为单位的定时值（</w:t>
      </w:r>
      <w:r>
        <w:t>32</w:t>
      </w:r>
      <w:r>
        <w:rPr>
          <w:rFonts w:hint="eastAsia"/>
        </w:rPr>
        <w:t>位）</w:t>
      </w:r>
      <w:r>
        <w:t xml:space="preserve"> */</w:t>
      </w:r>
    </w:p>
    <w:p w14:paraId="4A1DCC40" w14:textId="77777777" w:rsidR="00F73C6D" w:rsidRDefault="00F73C6D" w:rsidP="00F73C6D">
      <w:pPr>
        <w:pStyle w:val="2f5"/>
      </w:pPr>
      <w:r>
        <w:t xml:space="preserve">        void          (*function)(struct </w:t>
      </w:r>
      <w:proofErr w:type="spellStart"/>
      <w:r>
        <w:t>timer_list</w:t>
      </w:r>
      <w:proofErr w:type="spellEnd"/>
      <w:r>
        <w:t xml:space="preserve"> *);        /* </w:t>
      </w:r>
      <w:r>
        <w:rPr>
          <w:rFonts w:hint="eastAsia"/>
        </w:rPr>
        <w:t>定时器处理函数</w:t>
      </w:r>
      <w:r>
        <w:t xml:space="preserve"> */</w:t>
      </w:r>
    </w:p>
    <w:p w14:paraId="74317CE7" w14:textId="77777777" w:rsidR="00F73C6D" w:rsidRDefault="00F73C6D" w:rsidP="00F73C6D">
      <w:pPr>
        <w:pStyle w:val="2f5"/>
      </w:pPr>
      <w:r>
        <w:t xml:space="preserve">        u32      flags;                      /* </w:t>
      </w:r>
      <w:r>
        <w:rPr>
          <w:rFonts w:hint="eastAsia"/>
        </w:rPr>
        <w:t>定时器标志位</w:t>
      </w:r>
      <w:r>
        <w:t>*/</w:t>
      </w:r>
    </w:p>
    <w:p w14:paraId="299198F7" w14:textId="77777777" w:rsidR="00F73C6D" w:rsidRDefault="00F73C6D" w:rsidP="00F73C6D">
      <w:pPr>
        <w:pStyle w:val="2f5"/>
      </w:pPr>
      <w:r>
        <w:t xml:space="preserve">#ifdef CONFIG_LOCKDEP              /* </w:t>
      </w:r>
      <w:r>
        <w:rPr>
          <w:rFonts w:hint="eastAsia"/>
        </w:rPr>
        <w:t>内核配置项</w:t>
      </w:r>
      <w:r>
        <w:t>——</w:t>
      </w:r>
      <w:r>
        <w:rPr>
          <w:rFonts w:hint="eastAsia"/>
        </w:rPr>
        <w:t>死锁检测模块，默认未配置</w:t>
      </w:r>
      <w:r>
        <w:t>*/</w:t>
      </w:r>
    </w:p>
    <w:p w14:paraId="51A5F6B3" w14:textId="77777777" w:rsidR="00F73C6D" w:rsidRDefault="00F73C6D" w:rsidP="00F73C6D">
      <w:pPr>
        <w:pStyle w:val="2f5"/>
      </w:pPr>
      <w:r>
        <w:t xml:space="preserve">        struct </w:t>
      </w:r>
      <w:proofErr w:type="spellStart"/>
      <w:r>
        <w:t>lockdep_map</w:t>
      </w:r>
      <w:proofErr w:type="spellEnd"/>
      <w:r>
        <w:t xml:space="preserve">      </w:t>
      </w:r>
      <w:proofErr w:type="spellStart"/>
      <w:r>
        <w:t>lockdep_map</w:t>
      </w:r>
      <w:proofErr w:type="spellEnd"/>
      <w:r>
        <w:t xml:space="preserve">;   /* </w:t>
      </w:r>
      <w:r>
        <w:rPr>
          <w:rFonts w:hint="eastAsia"/>
        </w:rPr>
        <w:t>数据结构定义在</w:t>
      </w:r>
      <w:r>
        <w:t xml:space="preserve"> &lt;</w:t>
      </w:r>
      <w:proofErr w:type="spellStart"/>
      <w:r>
        <w:t>linux</w:t>
      </w:r>
      <w:proofErr w:type="spellEnd"/>
      <w:r>
        <w:t>/</w:t>
      </w:r>
      <w:proofErr w:type="spellStart"/>
      <w:r>
        <w:t>lockdep.h</w:t>
      </w:r>
      <w:proofErr w:type="spellEnd"/>
      <w:r>
        <w:t>&gt;</w:t>
      </w:r>
      <w:r>
        <w:rPr>
          <w:rFonts w:hint="eastAsia"/>
        </w:rPr>
        <w:t>中</w:t>
      </w:r>
      <w:r>
        <w:t xml:space="preserve"> */</w:t>
      </w:r>
    </w:p>
    <w:p w14:paraId="66F608FE" w14:textId="77777777" w:rsidR="00F73C6D" w:rsidRDefault="00F73C6D" w:rsidP="00F73C6D">
      <w:pPr>
        <w:pStyle w:val="2f5"/>
      </w:pPr>
      <w:r>
        <w:t>#</w:t>
      </w:r>
      <w:proofErr w:type="gramStart"/>
      <w:r>
        <w:t>endif</w:t>
      </w:r>
      <w:proofErr w:type="gramEnd"/>
    </w:p>
    <w:p w14:paraId="07C3DB8F" w14:textId="77777777" w:rsidR="00F73C6D" w:rsidRDefault="00F73C6D" w:rsidP="00F73C6D">
      <w:pPr>
        <w:pStyle w:val="2f5"/>
      </w:pPr>
      <w:r>
        <w:t xml:space="preserve">        KABI_RESERVE(1)          /* kernel </w:t>
      </w:r>
      <w:proofErr w:type="spellStart"/>
      <w:r>
        <w:t>abi</w:t>
      </w:r>
      <w:proofErr w:type="spellEnd"/>
      <w:r>
        <w:t xml:space="preserve"> </w:t>
      </w:r>
      <w:r>
        <w:rPr>
          <w:rFonts w:hint="eastAsia"/>
        </w:rPr>
        <w:t>的</w:t>
      </w:r>
      <w:proofErr w:type="gramStart"/>
      <w:r>
        <w:rPr>
          <w:rFonts w:hint="eastAsia"/>
        </w:rPr>
        <w:t>保留值</w:t>
      </w:r>
      <w:proofErr w:type="gramEnd"/>
      <w:r>
        <w:t>*/</w:t>
      </w:r>
    </w:p>
    <w:p w14:paraId="7FCAA3E9" w14:textId="77777777" w:rsidR="00F73C6D" w:rsidRDefault="00F73C6D" w:rsidP="00F73C6D">
      <w:pPr>
        <w:pStyle w:val="2f5"/>
      </w:pPr>
      <w:r>
        <w:t xml:space="preserve">        KABI_</w:t>
      </w:r>
      <w:proofErr w:type="gramStart"/>
      <w:r>
        <w:t>RESERVE(</w:t>
      </w:r>
      <w:proofErr w:type="gramEnd"/>
      <w:r>
        <w:t>2)</w:t>
      </w:r>
    </w:p>
    <w:p w14:paraId="1BFF0CDF" w14:textId="77777777" w:rsidR="00F73C6D" w:rsidRDefault="00F73C6D" w:rsidP="00F73C6D">
      <w:pPr>
        <w:pStyle w:val="2f5"/>
      </w:pPr>
      <w:r>
        <w:t xml:space="preserve">        KABI_</w:t>
      </w:r>
      <w:proofErr w:type="gramStart"/>
      <w:r>
        <w:t>RESERVE(</w:t>
      </w:r>
      <w:proofErr w:type="gramEnd"/>
      <w:r>
        <w:t>3)</w:t>
      </w:r>
    </w:p>
    <w:p w14:paraId="229D77CB" w14:textId="77777777" w:rsidR="00F73C6D" w:rsidRDefault="00F73C6D" w:rsidP="00F73C6D">
      <w:pPr>
        <w:pStyle w:val="2f5"/>
      </w:pPr>
      <w:r>
        <w:t xml:space="preserve">        KABI_</w:t>
      </w:r>
      <w:proofErr w:type="gramStart"/>
      <w:r>
        <w:t>RESERVE(</w:t>
      </w:r>
      <w:proofErr w:type="gramEnd"/>
      <w:r>
        <w:t>4)</w:t>
      </w:r>
    </w:p>
    <w:p w14:paraId="0E0963BE" w14:textId="77777777" w:rsidR="00F73C6D" w:rsidRDefault="00F73C6D" w:rsidP="00F73C6D">
      <w:pPr>
        <w:pStyle w:val="2f5"/>
        <w:rPr>
          <w:noProof/>
        </w:rPr>
      </w:pPr>
      <w:r>
        <w:t>}</w:t>
      </w:r>
    </w:p>
    <w:p w14:paraId="19441DF5" w14:textId="77777777" w:rsidR="00F73C6D" w:rsidRDefault="00F73C6D" w:rsidP="00F73C6D">
      <w:pPr>
        <w:pStyle w:val="1f"/>
      </w:pPr>
      <w:r>
        <w:rPr>
          <w:rFonts w:hint="eastAsia"/>
        </w:rPr>
        <w:t>注意：</w:t>
      </w:r>
    </w:p>
    <w:p w14:paraId="653E00BD" w14:textId="77777777" w:rsidR="00F73C6D" w:rsidRDefault="00F73C6D" w:rsidP="00F73C6D">
      <w:pPr>
        <w:pStyle w:val="1f"/>
      </w:pPr>
      <w:r>
        <w:rPr>
          <w:rFonts w:hint="eastAsia"/>
        </w:rPr>
        <w:t>（</w:t>
      </w:r>
      <w:r>
        <w:t>1</w:t>
      </w:r>
      <w:r>
        <w:rPr>
          <w:rFonts w:hint="eastAsia"/>
        </w:rPr>
        <w:t>）内核定时器用于控制某个函数（定时器处理函数）在未来的某个特定时间执行。</w:t>
      </w:r>
    </w:p>
    <w:p w14:paraId="16AF5078" w14:textId="77777777" w:rsidR="00F73C6D" w:rsidRDefault="00F73C6D" w:rsidP="00F73C6D">
      <w:pPr>
        <w:pStyle w:val="1f"/>
      </w:pPr>
      <w:r>
        <w:rPr>
          <w:rFonts w:hint="eastAsia"/>
        </w:rPr>
        <w:t>（</w:t>
      </w:r>
      <w:r>
        <w:t>2</w:t>
      </w:r>
      <w:r>
        <w:rPr>
          <w:rFonts w:hint="eastAsia"/>
        </w:rPr>
        <w:t>）</w:t>
      </w:r>
      <w:r>
        <w:t xml:space="preserve">CONFIG_LOCKDEP </w:t>
      </w:r>
      <w:r>
        <w:rPr>
          <w:rFonts w:hint="eastAsia"/>
        </w:rPr>
        <w:t>的设置依赖于</w:t>
      </w:r>
      <w:r>
        <w:t xml:space="preserve"> CONFIG_DEBUG_KERNEL</w:t>
      </w:r>
      <w:r>
        <w:rPr>
          <w:rFonts w:hint="eastAsia"/>
        </w:rPr>
        <w:t>，而</w:t>
      </w:r>
      <w:r>
        <w:t xml:space="preserve"> CONFIG_DEBUG_KERNEL </w:t>
      </w:r>
      <w:r>
        <w:rPr>
          <w:rFonts w:hint="eastAsia"/>
        </w:rPr>
        <w:t>设置为</w:t>
      </w:r>
      <w:r>
        <w:t>Y</w:t>
      </w:r>
      <w:r>
        <w:rPr>
          <w:rFonts w:hint="eastAsia"/>
        </w:rPr>
        <w:t>时，表示正在开发驱动程序或尝试调试和确定内核问题，因此通常情况下，</w:t>
      </w:r>
      <w:r>
        <w:t>CONFIG_LOCKDEP</w:t>
      </w:r>
      <w:r>
        <w:rPr>
          <w:rFonts w:hint="eastAsia"/>
        </w:rPr>
        <w:t>是未配置的状态。</w:t>
      </w:r>
    </w:p>
    <w:p w14:paraId="5EAEBE18" w14:textId="77777777" w:rsidR="00F73C6D" w:rsidRDefault="00F73C6D" w:rsidP="00F73C6D">
      <w:pPr>
        <w:pStyle w:val="1f"/>
      </w:pPr>
      <w:r>
        <w:rPr>
          <w:rFonts w:hint="eastAsia"/>
        </w:rPr>
        <w:t>（</w:t>
      </w:r>
      <w:r>
        <w:t>3</w:t>
      </w:r>
      <w:r>
        <w:rPr>
          <w:rFonts w:hint="eastAsia"/>
        </w:rPr>
        <w:t>）</w:t>
      </w:r>
      <w:r>
        <w:t xml:space="preserve">expires </w:t>
      </w:r>
      <w:r>
        <w:rPr>
          <w:rFonts w:hint="eastAsia"/>
        </w:rPr>
        <w:t>的值是</w:t>
      </w:r>
      <w:r>
        <w:t>32</w:t>
      </w:r>
      <w:r>
        <w:rPr>
          <w:rFonts w:hint="eastAsia"/>
        </w:rPr>
        <w:t>位的，因为内核定时器并不适用于长的未来时间点。</w:t>
      </w:r>
    </w:p>
    <w:p w14:paraId="70BF88E4" w14:textId="77777777" w:rsidR="00F73C6D" w:rsidRDefault="00F73C6D" w:rsidP="00F73C6D">
      <w:pPr>
        <w:pStyle w:val="1f"/>
      </w:pPr>
      <w:r>
        <w:t>2</w:t>
      </w:r>
      <w:r>
        <w:rPr>
          <w:rFonts w:hint="eastAsia"/>
        </w:rPr>
        <w:t>、创建定时器</w:t>
      </w:r>
    </w:p>
    <w:p w14:paraId="7EF37B6D" w14:textId="77777777" w:rsidR="00F73C6D" w:rsidRDefault="00F73C6D" w:rsidP="00F73C6D">
      <w:pPr>
        <w:pStyle w:val="1f"/>
        <w:ind w:firstLineChars="200" w:firstLine="420"/>
      </w:pPr>
      <w:r>
        <w:rPr>
          <w:rFonts w:hint="eastAsia"/>
        </w:rPr>
        <w:t>创建定时器时需要先定义定时器结构：一个</w:t>
      </w:r>
      <w:proofErr w:type="spellStart"/>
      <w:r>
        <w:t>timer_list</w:t>
      </w:r>
      <w:proofErr w:type="spellEnd"/>
      <w:r>
        <w:rPr>
          <w:rFonts w:hint="eastAsia"/>
        </w:rPr>
        <w:t>结构体的实例对应一个定时器。也就是说，创建定时器就是实例化定时器数据结构。</w:t>
      </w:r>
    </w:p>
    <w:p w14:paraId="5DD2F450" w14:textId="77777777" w:rsidR="00F73C6D" w:rsidRDefault="00F73C6D" w:rsidP="00F73C6D">
      <w:pPr>
        <w:pStyle w:val="1f"/>
      </w:pPr>
      <w:r>
        <w:t>3</w:t>
      </w:r>
      <w:r>
        <w:rPr>
          <w:rFonts w:hint="eastAsia"/>
        </w:rPr>
        <w:t>、初始化定时器</w:t>
      </w:r>
    </w:p>
    <w:p w14:paraId="00F39AAD" w14:textId="77777777" w:rsidR="00F73C6D" w:rsidRDefault="00F73C6D" w:rsidP="00F73C6D">
      <w:pPr>
        <w:pStyle w:val="1f"/>
        <w:ind w:firstLineChars="200" w:firstLine="420"/>
      </w:pPr>
      <w:r>
        <w:rPr>
          <w:rFonts w:hint="eastAsia"/>
        </w:rPr>
        <w:t>初始化</w:t>
      </w:r>
      <w:r>
        <w:t xml:space="preserve"> struct </w:t>
      </w:r>
      <w:proofErr w:type="spellStart"/>
      <w:r>
        <w:t>timer_list</w:t>
      </w:r>
      <w:proofErr w:type="spellEnd"/>
      <w:r>
        <w:t xml:space="preserve"> </w:t>
      </w:r>
      <w:r>
        <w:rPr>
          <w:rFonts w:hint="eastAsia"/>
        </w:rPr>
        <w:t>数据结构，只需正确地设置</w:t>
      </w:r>
      <w:r>
        <w:t xml:space="preserve"> expires </w:t>
      </w:r>
      <w:r>
        <w:rPr>
          <w:rFonts w:hint="eastAsia"/>
        </w:rPr>
        <w:t>与</w:t>
      </w:r>
      <w:r>
        <w:t xml:space="preserve"> </w:t>
      </w:r>
      <w:r>
        <w:rPr>
          <w:rFonts w:hint="eastAsia"/>
        </w:rPr>
        <w:t>处理函数</w:t>
      </w:r>
      <w:r>
        <w:t xml:space="preserve"> function</w:t>
      </w:r>
      <w:r>
        <w:rPr>
          <w:rFonts w:hint="eastAsia"/>
        </w:rPr>
        <w:t>。其他参数无需设置。</w:t>
      </w:r>
    </w:p>
    <w:p w14:paraId="1C818AC2" w14:textId="77777777" w:rsidR="00F73C6D" w:rsidRDefault="00F73C6D" w:rsidP="00F73C6D">
      <w:pPr>
        <w:pStyle w:val="2f5"/>
      </w:pPr>
      <w:proofErr w:type="spellStart"/>
      <w:r>
        <w:lastRenderedPageBreak/>
        <w:t>timer.expires</w:t>
      </w:r>
      <w:proofErr w:type="spellEnd"/>
      <w:r>
        <w:t xml:space="preserve"> = jiffies + delay;               /* </w:t>
      </w:r>
      <w:r>
        <w:rPr>
          <w:rFonts w:hint="eastAsia"/>
        </w:rPr>
        <w:t>定时器超时</w:t>
      </w:r>
      <w:proofErr w:type="gramStart"/>
      <w:r>
        <w:rPr>
          <w:rFonts w:hint="eastAsia"/>
        </w:rPr>
        <w:t>时</w:t>
      </w:r>
      <w:proofErr w:type="gramEnd"/>
      <w:r>
        <w:rPr>
          <w:rFonts w:hint="eastAsia"/>
        </w:rPr>
        <w:t>的节拍数</w:t>
      </w:r>
      <w:r>
        <w:t xml:space="preserve"> */</w:t>
      </w:r>
    </w:p>
    <w:p w14:paraId="30B4F8E3" w14:textId="77777777" w:rsidR="00F73C6D" w:rsidRDefault="00F73C6D" w:rsidP="00F73C6D">
      <w:pPr>
        <w:pStyle w:val="2f5"/>
      </w:pPr>
      <w:proofErr w:type="spellStart"/>
      <w:r>
        <w:t>timer.function</w:t>
      </w:r>
      <w:proofErr w:type="spellEnd"/>
      <w:r>
        <w:t xml:space="preserve"> = </w:t>
      </w:r>
      <w:proofErr w:type="spellStart"/>
      <w:r>
        <w:t>my_function</w:t>
      </w:r>
      <w:proofErr w:type="spellEnd"/>
      <w:r>
        <w:t xml:space="preserve">;              /* </w:t>
      </w:r>
      <w:r>
        <w:rPr>
          <w:rFonts w:hint="eastAsia"/>
        </w:rPr>
        <w:t>定时器超时</w:t>
      </w:r>
      <w:proofErr w:type="gramStart"/>
      <w:r>
        <w:rPr>
          <w:rFonts w:hint="eastAsia"/>
        </w:rPr>
        <w:t>时</w:t>
      </w:r>
      <w:proofErr w:type="gramEnd"/>
      <w:r>
        <w:rPr>
          <w:rFonts w:hint="eastAsia"/>
        </w:rPr>
        <w:t>调用的函数</w:t>
      </w:r>
      <w:r>
        <w:t xml:space="preserve"> */</w:t>
      </w:r>
    </w:p>
    <w:p w14:paraId="29BCFB97" w14:textId="77777777" w:rsidR="00F73C6D" w:rsidRDefault="00F73C6D" w:rsidP="00F73C6D">
      <w:pPr>
        <w:pStyle w:val="1f"/>
      </w:pPr>
      <w:r>
        <w:rPr>
          <w:rFonts w:hint="eastAsia"/>
        </w:rPr>
        <w:t>（</w:t>
      </w:r>
      <w:r>
        <w:t>1</w:t>
      </w:r>
      <w:r>
        <w:rPr>
          <w:rFonts w:hint="eastAsia"/>
        </w:rPr>
        <w:t>）定时的数值</w:t>
      </w:r>
      <w:r>
        <w:t xml:space="preserve"> delay </w:t>
      </w:r>
      <w:r>
        <w:rPr>
          <w:rFonts w:hint="eastAsia"/>
        </w:rPr>
        <w:t>如何设置：</w:t>
      </w:r>
    </w:p>
    <w:p w14:paraId="520C86E4" w14:textId="77777777" w:rsidR="00F73C6D" w:rsidRDefault="00F73C6D" w:rsidP="00F73C6D">
      <w:pPr>
        <w:pStyle w:val="1f"/>
        <w:ind w:firstLineChars="200" w:firstLine="420"/>
      </w:pPr>
      <w:r>
        <w:rPr>
          <w:rFonts w:hint="eastAsia"/>
        </w:rPr>
        <w:t>因为内核定时器是基于</w:t>
      </w:r>
      <w:r>
        <w:t>jiffies</w:t>
      </w:r>
      <w:r>
        <w:rPr>
          <w:rFonts w:hint="eastAsia"/>
        </w:rPr>
        <w:t>，所以设置的时间要在</w:t>
      </w:r>
      <w:r>
        <w:t>jiffies</w:t>
      </w:r>
      <w:r>
        <w:rPr>
          <w:rFonts w:hint="eastAsia"/>
        </w:rPr>
        <w:t>之上加上我们的定时值；例如：定时</w:t>
      </w:r>
      <w:r>
        <w:t>2</w:t>
      </w:r>
      <w:r>
        <w:rPr>
          <w:rFonts w:hint="eastAsia"/>
        </w:rPr>
        <w:t>秒，则</w:t>
      </w:r>
      <w:r>
        <w:t>delay=2*HZ</w:t>
      </w:r>
      <w:r>
        <w:rPr>
          <w:rFonts w:hint="eastAsia"/>
        </w:rPr>
        <w:t>，</w:t>
      </w:r>
      <w:r>
        <w:t>HZ</w:t>
      </w:r>
      <w:r>
        <w:rPr>
          <w:rFonts w:hint="eastAsia"/>
        </w:rPr>
        <w:t>是每秒中</w:t>
      </w:r>
      <w:r>
        <w:t>jiffies</w:t>
      </w:r>
      <w:r>
        <w:rPr>
          <w:rFonts w:hint="eastAsia"/>
        </w:rPr>
        <w:t>这个计数器会计多少值。</w:t>
      </w:r>
    </w:p>
    <w:p w14:paraId="459FAF68" w14:textId="77777777" w:rsidR="00F73C6D" w:rsidRDefault="00F73C6D" w:rsidP="00F73C6D">
      <w:pPr>
        <w:pStyle w:val="1f"/>
      </w:pPr>
      <w:r>
        <w:rPr>
          <w:rFonts w:hint="eastAsia"/>
        </w:rPr>
        <w:t>（</w:t>
      </w:r>
      <w:r>
        <w:t>2</w:t>
      </w:r>
      <w:r>
        <w:rPr>
          <w:rFonts w:hint="eastAsia"/>
        </w:rPr>
        <w:t>）若当前</w:t>
      </w:r>
      <w:r>
        <w:t>jiffies</w:t>
      </w:r>
      <w:r>
        <w:rPr>
          <w:rFonts w:hint="eastAsia"/>
        </w:rPr>
        <w:t>计数</w:t>
      </w:r>
      <w:r>
        <w:t>≥</w:t>
      </w:r>
      <w:proofErr w:type="spellStart"/>
      <w:r>
        <w:t>timer.expires</w:t>
      </w:r>
      <w:proofErr w:type="spellEnd"/>
      <w:r>
        <w:rPr>
          <w:rFonts w:hint="eastAsia"/>
        </w:rPr>
        <w:t>，</w:t>
      </w:r>
      <w:proofErr w:type="spellStart"/>
      <w:r>
        <w:t>timer.function</w:t>
      </w:r>
      <w:proofErr w:type="spellEnd"/>
      <w:r>
        <w:rPr>
          <w:rFonts w:hint="eastAsia"/>
        </w:rPr>
        <w:t>指向的处理函数就会开始执行。</w:t>
      </w:r>
    </w:p>
    <w:p w14:paraId="1A191162" w14:textId="77777777" w:rsidR="00F73C6D" w:rsidRDefault="00F73C6D" w:rsidP="00F73C6D">
      <w:pPr>
        <w:pStyle w:val="1f"/>
      </w:pPr>
      <w:r>
        <w:rPr>
          <w:rFonts w:hint="eastAsia"/>
        </w:rPr>
        <w:t>（</w:t>
      </w:r>
      <w:r>
        <w:t>3</w:t>
      </w:r>
      <w:r>
        <w:rPr>
          <w:rFonts w:hint="eastAsia"/>
        </w:rPr>
        <w:t>）定时器处理函数必须符合下面的函数原型：</w:t>
      </w:r>
    </w:p>
    <w:p w14:paraId="4EBCA5F5" w14:textId="77777777" w:rsidR="00F73C6D" w:rsidRDefault="00F73C6D" w:rsidP="00F73C6D">
      <w:pPr>
        <w:pStyle w:val="2f5"/>
      </w:pPr>
      <w:r>
        <w:t xml:space="preserve">void </w:t>
      </w:r>
      <w:proofErr w:type="spellStart"/>
      <w:r>
        <w:t>my_</w:t>
      </w:r>
      <w:proofErr w:type="gramStart"/>
      <w:r>
        <w:t>function</w:t>
      </w:r>
      <w:proofErr w:type="spellEnd"/>
      <w:r>
        <w:t>(</w:t>
      </w:r>
      <w:proofErr w:type="gramEnd"/>
      <w:r>
        <w:t xml:space="preserve">struct </w:t>
      </w:r>
      <w:proofErr w:type="spellStart"/>
      <w:r>
        <w:t>timer_list</w:t>
      </w:r>
      <w:proofErr w:type="spellEnd"/>
      <w:r>
        <w:t xml:space="preserve"> *timer);</w:t>
      </w:r>
    </w:p>
    <w:p w14:paraId="36377B2D" w14:textId="77777777" w:rsidR="00F73C6D" w:rsidRDefault="00F73C6D" w:rsidP="00F73C6D">
      <w:pPr>
        <w:pStyle w:val="1f"/>
      </w:pPr>
      <w:r>
        <w:t>4</w:t>
      </w:r>
      <w:r>
        <w:rPr>
          <w:rFonts w:hint="eastAsia"/>
        </w:rPr>
        <w:t>、激活定时器</w:t>
      </w:r>
    </w:p>
    <w:p w14:paraId="097D38A7" w14:textId="77777777" w:rsidR="00F73C6D" w:rsidRDefault="00F73C6D" w:rsidP="00F73C6D">
      <w:pPr>
        <w:pStyle w:val="1f"/>
      </w:pPr>
      <w:r>
        <w:rPr>
          <w:rFonts w:hint="eastAsia"/>
        </w:rPr>
        <w:t>函数：</w:t>
      </w:r>
      <w:proofErr w:type="spellStart"/>
      <w:r>
        <w:t>add_</w:t>
      </w:r>
      <w:proofErr w:type="gramStart"/>
      <w:r>
        <w:t>timer</w:t>
      </w:r>
      <w:proofErr w:type="spellEnd"/>
      <w:r>
        <w:t>(</w:t>
      </w:r>
      <w:proofErr w:type="gramEnd"/>
      <w:r>
        <w:t xml:space="preserve">struct </w:t>
      </w:r>
      <w:proofErr w:type="spellStart"/>
      <w:r>
        <w:t>timer_list</w:t>
      </w:r>
      <w:proofErr w:type="spellEnd"/>
      <w:r>
        <w:t xml:space="preserve"> *timer)</w:t>
      </w:r>
    </w:p>
    <w:p w14:paraId="23F32733" w14:textId="77777777" w:rsidR="00F73C6D" w:rsidRDefault="00F73C6D" w:rsidP="00F73C6D">
      <w:pPr>
        <w:pStyle w:val="1f"/>
      </w:pPr>
      <w:r>
        <w:rPr>
          <w:rFonts w:hint="eastAsia"/>
        </w:rPr>
        <w:t>功能：将定时器注册到内核中（将定时器连接到内核专门的链表中），使之生效。</w:t>
      </w:r>
    </w:p>
    <w:p w14:paraId="4233A2C6" w14:textId="77777777" w:rsidR="00F73C6D" w:rsidRDefault="00F73C6D" w:rsidP="00F73C6D">
      <w:pPr>
        <w:pStyle w:val="2f5"/>
      </w:pPr>
      <w:proofErr w:type="spellStart"/>
      <w:r>
        <w:t>add_timer</w:t>
      </w:r>
      <w:proofErr w:type="spellEnd"/>
      <w:r>
        <w:t>(&amp;timer);</w:t>
      </w:r>
      <w:r>
        <w:tab/>
      </w:r>
    </w:p>
    <w:p w14:paraId="51F85833" w14:textId="77777777" w:rsidR="00F73C6D" w:rsidRDefault="00F73C6D" w:rsidP="00F73C6D">
      <w:pPr>
        <w:pStyle w:val="1f"/>
      </w:pPr>
      <w:r>
        <w:t xml:space="preserve">    </w:t>
      </w:r>
      <w:r>
        <w:rPr>
          <w:rFonts w:hint="eastAsia"/>
        </w:rPr>
        <w:t>在注册之后，定时器就开始计时，在到达时间</w:t>
      </w:r>
      <w:r>
        <w:t>expires</w:t>
      </w:r>
      <w:r>
        <w:rPr>
          <w:rFonts w:hint="eastAsia"/>
        </w:rPr>
        <w:t>时，执行初始化时指定的处理函数。当激活定时器后，它只会执行一次处理函数，然后将定时器从内核中移除。</w:t>
      </w:r>
    </w:p>
    <w:p w14:paraId="3F5C874D" w14:textId="77777777" w:rsidR="00F73C6D" w:rsidRDefault="00F73C6D" w:rsidP="00D837EB">
      <w:pPr>
        <w:pStyle w:val="4"/>
        <w:numPr>
          <w:ilvl w:val="3"/>
          <w:numId w:val="15"/>
        </w:numPr>
        <w:rPr>
          <w:rFonts w:hint="default"/>
        </w:rPr>
      </w:pPr>
      <w:r>
        <w:t>实验步骤</w:t>
      </w:r>
    </w:p>
    <w:p w14:paraId="5BBF6897" w14:textId="77777777" w:rsidR="00F73C6D" w:rsidRDefault="00F73C6D" w:rsidP="00D837EB">
      <w:pPr>
        <w:pStyle w:val="30"/>
        <w:numPr>
          <w:ilvl w:val="5"/>
          <w:numId w:val="15"/>
        </w:numPr>
        <w:tabs>
          <w:tab w:val="num" w:pos="1418"/>
        </w:tabs>
        <w:ind w:left="1620" w:right="200" w:hanging="425"/>
        <w:rPr>
          <w:rFonts w:cs="Huawei Sans"/>
          <w:lang w:bidi="hi-IN"/>
        </w:rPr>
      </w:pPr>
      <w:r>
        <w:rPr>
          <w:rFonts w:hint="eastAsia"/>
        </w:rPr>
        <w:t>正确编写满足功能的源文件，包括</w:t>
      </w:r>
      <w:r>
        <w:rPr>
          <w:lang w:eastAsia="x-none"/>
        </w:rPr>
        <w:t>.c</w:t>
      </w:r>
      <w:proofErr w:type="spellStart"/>
      <w:r>
        <w:rPr>
          <w:rFonts w:hint="eastAsia"/>
          <w:lang w:val="x-none" w:eastAsia="x-none"/>
        </w:rPr>
        <w:t>源文件</w:t>
      </w:r>
      <w:r>
        <w:rPr>
          <w:rFonts w:hint="eastAsia"/>
        </w:rPr>
        <w:t>和</w:t>
      </w:r>
      <w:r>
        <w:rPr>
          <w:lang w:eastAsia="x-none"/>
        </w:rPr>
        <w:t>Makefile</w:t>
      </w:r>
      <w:r>
        <w:rPr>
          <w:rFonts w:hint="eastAsia"/>
          <w:lang w:val="x-none" w:eastAsia="x-none"/>
        </w:rPr>
        <w:t>文件</w:t>
      </w:r>
      <w:r>
        <w:rPr>
          <w:rFonts w:hint="eastAsia"/>
        </w:rPr>
        <w:t>。在这里我们的示例源文件存放在</w:t>
      </w:r>
      <w:r>
        <w:t>tasks_k</w:t>
      </w:r>
      <w:proofErr w:type="spellEnd"/>
      <w:r>
        <w:t>/5/task2</w:t>
      </w:r>
      <w:r>
        <w:rPr>
          <w:rFonts w:hint="eastAsia"/>
        </w:rPr>
        <w:t>目录下。</w:t>
      </w:r>
    </w:p>
    <w:p w14:paraId="591C5DF8" w14:textId="77777777" w:rsidR="00F73C6D" w:rsidRDefault="00F73C6D" w:rsidP="00F73C6D">
      <w:pPr>
        <w:pStyle w:val="2f5"/>
      </w:pPr>
      <w:r>
        <w:t>[</w:t>
      </w:r>
      <w:proofErr w:type="spellStart"/>
      <w:r>
        <w:t>root@localhost</w:t>
      </w:r>
      <w:proofErr w:type="spellEnd"/>
      <w:r>
        <w:t xml:space="preserve"> </w:t>
      </w:r>
      <w:proofErr w:type="gramStart"/>
      <w:r>
        <w:t>~]#</w:t>
      </w:r>
      <w:proofErr w:type="gramEnd"/>
      <w:r>
        <w:t xml:space="preserve"> </w:t>
      </w:r>
      <w:r>
        <w:rPr>
          <w:b/>
        </w:rPr>
        <w:t xml:space="preserve">cd </w:t>
      </w:r>
      <w:proofErr w:type="spellStart"/>
      <w:r>
        <w:rPr>
          <w:b/>
        </w:rPr>
        <w:t>tasks_k</w:t>
      </w:r>
      <w:proofErr w:type="spellEnd"/>
      <w:r>
        <w:rPr>
          <w:b/>
        </w:rPr>
        <w:t>/5/task2</w:t>
      </w:r>
    </w:p>
    <w:p w14:paraId="304DC943" w14:textId="77777777" w:rsidR="00F73C6D" w:rsidRDefault="00F73C6D" w:rsidP="00F73C6D">
      <w:pPr>
        <w:pStyle w:val="2f5"/>
      </w:pPr>
      <w:r>
        <w:t>[</w:t>
      </w:r>
      <w:proofErr w:type="spellStart"/>
      <w:r>
        <w:t>root@localhost</w:t>
      </w:r>
      <w:proofErr w:type="spellEnd"/>
      <w:r>
        <w:t xml:space="preserve"> task</w:t>
      </w:r>
      <w:proofErr w:type="gramStart"/>
      <w:r>
        <w:t>2]#</w:t>
      </w:r>
      <w:proofErr w:type="gramEnd"/>
      <w:r>
        <w:t xml:space="preserve"> </w:t>
      </w:r>
      <w:r>
        <w:rPr>
          <w:b/>
        </w:rPr>
        <w:t>ls</w:t>
      </w:r>
    </w:p>
    <w:p w14:paraId="332EE4D6" w14:textId="77777777" w:rsidR="00F73C6D" w:rsidRDefault="00F73C6D" w:rsidP="00F73C6D">
      <w:pPr>
        <w:pStyle w:val="2f5"/>
      </w:pPr>
      <w:proofErr w:type="spellStart"/>
      <w:proofErr w:type="gramStart"/>
      <w:r>
        <w:t>Makefile</w:t>
      </w:r>
      <w:proofErr w:type="spellEnd"/>
      <w:r>
        <w:t xml:space="preserve">  </w:t>
      </w:r>
      <w:proofErr w:type="spellStart"/>
      <w:r>
        <w:t>timer</w:t>
      </w:r>
      <w:proofErr w:type="gramEnd"/>
      <w:r>
        <w:t>_example.c</w:t>
      </w:r>
      <w:proofErr w:type="spellEnd"/>
    </w:p>
    <w:p w14:paraId="290DA2E3" w14:textId="77777777" w:rsidR="00F73C6D" w:rsidRDefault="00F73C6D" w:rsidP="00D837EB">
      <w:pPr>
        <w:pStyle w:val="30"/>
        <w:numPr>
          <w:ilvl w:val="5"/>
          <w:numId w:val="15"/>
        </w:numPr>
        <w:tabs>
          <w:tab w:val="num" w:pos="1418"/>
        </w:tabs>
        <w:ind w:left="1620" w:right="200" w:hanging="425"/>
      </w:pPr>
      <w:r>
        <w:rPr>
          <w:rFonts w:hint="eastAsia"/>
        </w:rPr>
        <w:t>编译源文件。</w:t>
      </w:r>
    </w:p>
    <w:p w14:paraId="0B2E9A56" w14:textId="77777777" w:rsidR="00F73C6D" w:rsidRDefault="00F73C6D" w:rsidP="00F73C6D">
      <w:pPr>
        <w:pStyle w:val="2f5"/>
      </w:pPr>
      <w:r>
        <w:t>[</w:t>
      </w:r>
      <w:proofErr w:type="spellStart"/>
      <w:r>
        <w:t>root@localhost</w:t>
      </w:r>
      <w:proofErr w:type="spellEnd"/>
      <w:r>
        <w:t xml:space="preserve"> task</w:t>
      </w:r>
      <w:proofErr w:type="gramStart"/>
      <w:r>
        <w:t>2]#</w:t>
      </w:r>
      <w:proofErr w:type="gramEnd"/>
      <w:r>
        <w:t xml:space="preserve"> </w:t>
      </w:r>
      <w:r>
        <w:rPr>
          <w:b/>
        </w:rPr>
        <w:t>make</w:t>
      </w:r>
    </w:p>
    <w:p w14:paraId="15E38DBE" w14:textId="77777777" w:rsidR="00F73C6D" w:rsidRDefault="00F73C6D" w:rsidP="00F73C6D">
      <w:pPr>
        <w:pStyle w:val="2f5"/>
      </w:pPr>
      <w:r>
        <w:t>make -C /root/kernel M=/root/</w:t>
      </w:r>
      <w:proofErr w:type="spellStart"/>
      <w:r>
        <w:t>tasks_k</w:t>
      </w:r>
      <w:proofErr w:type="spellEnd"/>
      <w:r>
        <w:t>/5/task2 modules</w:t>
      </w:r>
    </w:p>
    <w:p w14:paraId="55C163DA" w14:textId="77777777" w:rsidR="00F73C6D" w:rsidRDefault="00F73C6D" w:rsidP="00F73C6D">
      <w:pPr>
        <w:pStyle w:val="2f5"/>
      </w:pPr>
      <w:proofErr w:type="gramStart"/>
      <w:r>
        <w:t>make[</w:t>
      </w:r>
      <w:proofErr w:type="gramEnd"/>
      <w:r>
        <w:t>1]: Entering directory '/root/kernel'</w:t>
      </w:r>
    </w:p>
    <w:p w14:paraId="77207404" w14:textId="77777777" w:rsidR="00F73C6D" w:rsidRDefault="00F73C6D" w:rsidP="00F73C6D">
      <w:pPr>
        <w:pStyle w:val="2f5"/>
      </w:pPr>
      <w:r>
        <w:t xml:space="preserve">  CC [M</w:t>
      </w:r>
      <w:proofErr w:type="gramStart"/>
      <w:r>
        <w:t>]  /</w:t>
      </w:r>
      <w:proofErr w:type="gramEnd"/>
      <w:r>
        <w:t>root/</w:t>
      </w:r>
      <w:proofErr w:type="spellStart"/>
      <w:r>
        <w:t>tasks_k</w:t>
      </w:r>
      <w:proofErr w:type="spellEnd"/>
      <w:r>
        <w:t>/5/task2/</w:t>
      </w:r>
      <w:proofErr w:type="spellStart"/>
      <w:r>
        <w:t>timer_example.o</w:t>
      </w:r>
      <w:proofErr w:type="spellEnd"/>
    </w:p>
    <w:p w14:paraId="330FA4C8" w14:textId="77777777" w:rsidR="00F73C6D" w:rsidRDefault="00F73C6D" w:rsidP="00F73C6D">
      <w:pPr>
        <w:pStyle w:val="2f5"/>
      </w:pPr>
      <w:r>
        <w:t xml:space="preserve">  Building modules, stage 2.</w:t>
      </w:r>
    </w:p>
    <w:p w14:paraId="7A3152B6" w14:textId="77777777" w:rsidR="00F73C6D" w:rsidRDefault="00F73C6D" w:rsidP="00F73C6D">
      <w:pPr>
        <w:pStyle w:val="2f5"/>
      </w:pPr>
      <w:r>
        <w:t xml:space="preserve">  MODPOST 1 modules</w:t>
      </w:r>
    </w:p>
    <w:p w14:paraId="513F09F3" w14:textId="77777777" w:rsidR="00F73C6D" w:rsidRDefault="00F73C6D" w:rsidP="00F73C6D">
      <w:pPr>
        <w:pStyle w:val="2f5"/>
      </w:pPr>
      <w:r>
        <w:t xml:space="preserve">  CC      /root/</w:t>
      </w:r>
      <w:proofErr w:type="spellStart"/>
      <w:r>
        <w:t>tasks_k</w:t>
      </w:r>
      <w:proofErr w:type="spellEnd"/>
      <w:r>
        <w:t>/5/task2/</w:t>
      </w:r>
      <w:proofErr w:type="spellStart"/>
      <w:r>
        <w:t>timer_example.mod.o</w:t>
      </w:r>
      <w:proofErr w:type="spellEnd"/>
    </w:p>
    <w:p w14:paraId="7A6D969A" w14:textId="77777777" w:rsidR="00F73C6D" w:rsidRDefault="00F73C6D" w:rsidP="00F73C6D">
      <w:pPr>
        <w:pStyle w:val="2f5"/>
      </w:pPr>
      <w:r>
        <w:t xml:space="preserve">  LD [M</w:t>
      </w:r>
      <w:proofErr w:type="gramStart"/>
      <w:r>
        <w:t>]  /</w:t>
      </w:r>
      <w:proofErr w:type="gramEnd"/>
      <w:r>
        <w:t>root/</w:t>
      </w:r>
      <w:proofErr w:type="spellStart"/>
      <w:r>
        <w:t>tasks_k</w:t>
      </w:r>
      <w:proofErr w:type="spellEnd"/>
      <w:r>
        <w:t>/5/task2/</w:t>
      </w:r>
      <w:proofErr w:type="spellStart"/>
      <w:r>
        <w:t>timer_example.ko</w:t>
      </w:r>
      <w:proofErr w:type="spellEnd"/>
    </w:p>
    <w:p w14:paraId="59377E4A" w14:textId="77777777" w:rsidR="00F73C6D" w:rsidRDefault="00F73C6D" w:rsidP="00F73C6D">
      <w:pPr>
        <w:pStyle w:val="2f5"/>
      </w:pPr>
      <w:proofErr w:type="gramStart"/>
      <w:r>
        <w:t>make[</w:t>
      </w:r>
      <w:proofErr w:type="gramEnd"/>
      <w:r>
        <w:t>1]: Leaving directory '/root/kernel'</w:t>
      </w:r>
    </w:p>
    <w:p w14:paraId="40F4CFE6" w14:textId="77777777" w:rsidR="00F73C6D" w:rsidRDefault="00F73C6D" w:rsidP="00F73C6D">
      <w:pPr>
        <w:pStyle w:val="2f5"/>
      </w:pPr>
      <w:r>
        <w:t>[</w:t>
      </w:r>
      <w:proofErr w:type="spellStart"/>
      <w:r>
        <w:t>root@localhost</w:t>
      </w:r>
      <w:proofErr w:type="spellEnd"/>
      <w:r>
        <w:t xml:space="preserve"> task</w:t>
      </w:r>
      <w:proofErr w:type="gramStart"/>
      <w:r>
        <w:t>2]#</w:t>
      </w:r>
      <w:proofErr w:type="gramEnd"/>
      <w:r>
        <w:rPr>
          <w:b/>
        </w:rPr>
        <w:t xml:space="preserve"> ls</w:t>
      </w:r>
    </w:p>
    <w:p w14:paraId="0AD87D6E" w14:textId="77777777" w:rsidR="00F73C6D" w:rsidRDefault="00F73C6D" w:rsidP="00F73C6D">
      <w:pPr>
        <w:pStyle w:val="2f5"/>
      </w:pPr>
      <w:proofErr w:type="spellStart"/>
      <w:proofErr w:type="gramStart"/>
      <w:r>
        <w:t>Makefile</w:t>
      </w:r>
      <w:proofErr w:type="spellEnd"/>
      <w:r>
        <w:t xml:space="preserve">  </w:t>
      </w:r>
      <w:proofErr w:type="spellStart"/>
      <w:r>
        <w:t>modules</w:t>
      </w:r>
      <w:proofErr w:type="gramEnd"/>
      <w:r>
        <w:t>.order</w:t>
      </w:r>
      <w:proofErr w:type="spellEnd"/>
      <w:r>
        <w:t xml:space="preserve">  </w:t>
      </w:r>
      <w:proofErr w:type="spellStart"/>
      <w:r>
        <w:t>Module.symvers</w:t>
      </w:r>
      <w:proofErr w:type="spellEnd"/>
      <w:r>
        <w:t xml:space="preserve">  </w:t>
      </w:r>
      <w:proofErr w:type="spellStart"/>
      <w:r>
        <w:t>timer_example.c</w:t>
      </w:r>
      <w:proofErr w:type="spellEnd"/>
      <w:r>
        <w:t xml:space="preserve">  </w:t>
      </w:r>
      <w:proofErr w:type="spellStart"/>
      <w:r>
        <w:t>timer_example.ko</w:t>
      </w:r>
      <w:proofErr w:type="spellEnd"/>
      <w:r>
        <w:t xml:space="preserve">  </w:t>
      </w:r>
      <w:proofErr w:type="spellStart"/>
      <w:r>
        <w:t>timer_example.mod.c</w:t>
      </w:r>
      <w:proofErr w:type="spellEnd"/>
      <w:r>
        <w:t xml:space="preserve">  </w:t>
      </w:r>
      <w:proofErr w:type="spellStart"/>
      <w:r>
        <w:t>timer_example.mod.o</w:t>
      </w:r>
      <w:proofErr w:type="spellEnd"/>
      <w:r>
        <w:t xml:space="preserve">  </w:t>
      </w:r>
      <w:proofErr w:type="spellStart"/>
      <w:r>
        <w:t>timer_example.o</w:t>
      </w:r>
      <w:proofErr w:type="spellEnd"/>
    </w:p>
    <w:p w14:paraId="2E509464" w14:textId="77777777" w:rsidR="00F73C6D" w:rsidRDefault="00F73C6D" w:rsidP="00D837EB">
      <w:pPr>
        <w:pStyle w:val="30"/>
        <w:numPr>
          <w:ilvl w:val="5"/>
          <w:numId w:val="15"/>
        </w:numPr>
        <w:tabs>
          <w:tab w:val="num" w:pos="1418"/>
        </w:tabs>
        <w:ind w:left="1620" w:right="200" w:hanging="425"/>
      </w:pPr>
      <w:r>
        <w:rPr>
          <w:rFonts w:hint="eastAsia"/>
        </w:rPr>
        <w:t>加载编译完成的内核模块，并查看加载结果。</w:t>
      </w:r>
    </w:p>
    <w:p w14:paraId="64599957" w14:textId="77777777" w:rsidR="00F73C6D" w:rsidRDefault="00F73C6D" w:rsidP="00F73C6D">
      <w:pPr>
        <w:pStyle w:val="2f5"/>
        <w:rPr>
          <w:b/>
        </w:rPr>
      </w:pPr>
      <w:r>
        <w:t>[</w:t>
      </w:r>
      <w:proofErr w:type="spellStart"/>
      <w:r>
        <w:t>root@localhost</w:t>
      </w:r>
      <w:proofErr w:type="spellEnd"/>
      <w:r>
        <w:t xml:space="preserve"> task</w:t>
      </w:r>
      <w:proofErr w:type="gramStart"/>
      <w:r>
        <w:t>2]#</w:t>
      </w:r>
      <w:proofErr w:type="gramEnd"/>
      <w:r>
        <w:t xml:space="preserve"> </w:t>
      </w:r>
      <w:proofErr w:type="spellStart"/>
      <w:r>
        <w:rPr>
          <w:b/>
        </w:rPr>
        <w:t>insmod</w:t>
      </w:r>
      <w:proofErr w:type="spellEnd"/>
      <w:r>
        <w:rPr>
          <w:b/>
        </w:rPr>
        <w:t xml:space="preserve"> </w:t>
      </w:r>
      <w:proofErr w:type="spellStart"/>
      <w:r>
        <w:rPr>
          <w:b/>
        </w:rPr>
        <w:t>timer_example.ko</w:t>
      </w:r>
      <w:proofErr w:type="spellEnd"/>
    </w:p>
    <w:p w14:paraId="5C5C96B7" w14:textId="681A2593" w:rsidR="00F73C6D" w:rsidRDefault="00F73C6D" w:rsidP="00F73C6D">
      <w:pPr>
        <w:pStyle w:val="2f5"/>
        <w:rPr>
          <w:b/>
        </w:rPr>
      </w:pPr>
      <w:r>
        <w:rPr>
          <w:noProof/>
        </w:rPr>
        <mc:AlternateContent>
          <mc:Choice Requires="wps">
            <w:drawing>
              <wp:anchor distT="0" distB="0" distL="114300" distR="114300" simplePos="0" relativeHeight="251660800" behindDoc="0" locked="0" layoutInCell="1" allowOverlap="1" wp14:anchorId="290FD4BB" wp14:editId="368D5C49">
                <wp:simplePos x="0" y="0"/>
                <wp:positionH relativeFrom="column">
                  <wp:posOffset>1620520</wp:posOffset>
                </wp:positionH>
                <wp:positionV relativeFrom="paragraph">
                  <wp:posOffset>174625</wp:posOffset>
                </wp:positionV>
                <wp:extent cx="191135" cy="340360"/>
                <wp:effectExtent l="19050" t="19050" r="18415" b="21590"/>
                <wp:wrapNone/>
                <wp:docPr id="50" name="矩形 50"/>
                <wp:cNvGraphicFramePr/>
                <a:graphic xmlns:a="http://schemas.openxmlformats.org/drawingml/2006/main">
                  <a:graphicData uri="http://schemas.microsoft.com/office/word/2010/wordprocessingShape">
                    <wps:wsp>
                      <wps:cNvSpPr/>
                      <wps:spPr>
                        <a:xfrm>
                          <a:off x="0" y="0"/>
                          <a:ext cx="190500" cy="3403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AC639" id="矩形 50" o:spid="_x0000_s1026" style="position:absolute;left:0;text-align:left;margin-left:127.6pt;margin-top:13.75pt;width:15.05pt;height:2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" filled="f" strokecolor="#c7000b" strokeweight="2.25pt"/>
            </w:pict>
          </mc:Fallback>
        </mc:AlternateContent>
      </w:r>
      <w:r>
        <w:t>[</w:t>
      </w:r>
      <w:proofErr w:type="spellStart"/>
      <w:r>
        <w:t>root@localhost</w:t>
      </w:r>
      <w:proofErr w:type="spellEnd"/>
      <w:r>
        <w:t xml:space="preserve"> task</w:t>
      </w:r>
      <w:proofErr w:type="gramStart"/>
      <w:r>
        <w:t>2]#</w:t>
      </w:r>
      <w:proofErr w:type="gramEnd"/>
      <w:r>
        <w:t xml:space="preserve"> </w:t>
      </w:r>
      <w:proofErr w:type="spellStart"/>
      <w:r>
        <w:rPr>
          <w:b/>
        </w:rPr>
        <w:t>dmesg</w:t>
      </w:r>
      <w:proofErr w:type="spellEnd"/>
      <w:r>
        <w:rPr>
          <w:b/>
        </w:rPr>
        <w:t xml:space="preserve"> -T | tail -n2</w:t>
      </w:r>
    </w:p>
    <w:p w14:paraId="7770888F" w14:textId="77777777" w:rsidR="00A07F56" w:rsidRDefault="00A07F56" w:rsidP="00A07F56">
      <w:pPr>
        <w:pStyle w:val="2f5"/>
      </w:pPr>
      <w:r>
        <w:t xml:space="preserve">[Sun Dec 20 15:25:25 2020] Start </w:t>
      </w:r>
      <w:proofErr w:type="spellStart"/>
      <w:r>
        <w:t>timer_example</w:t>
      </w:r>
      <w:proofErr w:type="spellEnd"/>
      <w:r>
        <w:t xml:space="preserve"> module...</w:t>
      </w:r>
    </w:p>
    <w:p w14:paraId="3D886436" w14:textId="3333BE07" w:rsidR="00F73C6D" w:rsidRDefault="00A07F56" w:rsidP="00A07F56">
      <w:pPr>
        <w:pStyle w:val="2f5"/>
      </w:pPr>
      <w:r>
        <w:lastRenderedPageBreak/>
        <w:t xml:space="preserve">[Sun Dec 20 15:25:35 2020] </w:t>
      </w:r>
      <w:proofErr w:type="spellStart"/>
      <w:proofErr w:type="gramStart"/>
      <w:r>
        <w:t>hello,world</w:t>
      </w:r>
      <w:proofErr w:type="spellEnd"/>
      <w:proofErr w:type="gramEnd"/>
      <w:r>
        <w:t>!</w:t>
      </w:r>
    </w:p>
    <w:p w14:paraId="347937BF" w14:textId="77777777" w:rsidR="00F73C6D" w:rsidRDefault="00F73C6D" w:rsidP="00D837EB">
      <w:pPr>
        <w:pStyle w:val="30"/>
        <w:numPr>
          <w:ilvl w:val="5"/>
          <w:numId w:val="15"/>
        </w:numPr>
        <w:tabs>
          <w:tab w:val="num" w:pos="1418"/>
        </w:tabs>
        <w:ind w:left="1620" w:right="200" w:hanging="425"/>
      </w:pPr>
      <w:r>
        <w:rPr>
          <w:rFonts w:hint="eastAsia"/>
        </w:rPr>
        <w:t>卸载内核模块，并查看结果。</w:t>
      </w:r>
    </w:p>
    <w:p w14:paraId="295C62D8" w14:textId="77777777" w:rsidR="00F73C6D" w:rsidRDefault="00F73C6D" w:rsidP="00F73C6D">
      <w:pPr>
        <w:pStyle w:val="2f5"/>
        <w:rPr>
          <w:b/>
        </w:rPr>
      </w:pPr>
      <w:r>
        <w:t>[</w:t>
      </w:r>
      <w:proofErr w:type="spellStart"/>
      <w:r>
        <w:t>root@localhost</w:t>
      </w:r>
      <w:proofErr w:type="spellEnd"/>
      <w:r>
        <w:t xml:space="preserve"> task</w:t>
      </w:r>
      <w:proofErr w:type="gramStart"/>
      <w:r>
        <w:t>2]#</w:t>
      </w:r>
      <w:proofErr w:type="gramEnd"/>
      <w:r>
        <w:t xml:space="preserve"> </w:t>
      </w:r>
      <w:proofErr w:type="spellStart"/>
      <w:r>
        <w:rPr>
          <w:b/>
        </w:rPr>
        <w:t>rmmod</w:t>
      </w:r>
      <w:proofErr w:type="spellEnd"/>
      <w:r>
        <w:rPr>
          <w:b/>
        </w:rPr>
        <w:t xml:space="preserve"> </w:t>
      </w:r>
      <w:proofErr w:type="spellStart"/>
      <w:r>
        <w:rPr>
          <w:b/>
        </w:rPr>
        <w:t>timer_example</w:t>
      </w:r>
      <w:proofErr w:type="spellEnd"/>
    </w:p>
    <w:p w14:paraId="5848C4BF" w14:textId="77777777" w:rsidR="00F73C6D" w:rsidRDefault="00F73C6D" w:rsidP="00F73C6D">
      <w:pPr>
        <w:pStyle w:val="2f5"/>
        <w:rPr>
          <w:b/>
        </w:rPr>
      </w:pPr>
      <w:r>
        <w:t>[</w:t>
      </w:r>
      <w:proofErr w:type="spellStart"/>
      <w:r>
        <w:t>root@localhost</w:t>
      </w:r>
      <w:proofErr w:type="spellEnd"/>
      <w:r>
        <w:t xml:space="preserve"> task</w:t>
      </w:r>
      <w:proofErr w:type="gramStart"/>
      <w:r>
        <w:t>2]#</w:t>
      </w:r>
      <w:proofErr w:type="gramEnd"/>
      <w:r>
        <w:t xml:space="preserve"> </w:t>
      </w:r>
      <w:proofErr w:type="spellStart"/>
      <w:r>
        <w:rPr>
          <w:b/>
        </w:rPr>
        <w:t>dmesg</w:t>
      </w:r>
      <w:proofErr w:type="spellEnd"/>
      <w:r>
        <w:rPr>
          <w:b/>
        </w:rPr>
        <w:t xml:space="preserve"> -T | tail -n3</w:t>
      </w:r>
    </w:p>
    <w:p w14:paraId="41208AC1" w14:textId="77777777" w:rsidR="00A07F56" w:rsidRDefault="00A07F56" w:rsidP="00A07F56">
      <w:pPr>
        <w:pStyle w:val="2f5"/>
      </w:pPr>
      <w:r>
        <w:t xml:space="preserve">[Sun Dec 20 15:25:25 2020] Start </w:t>
      </w:r>
      <w:proofErr w:type="spellStart"/>
      <w:r>
        <w:t>timer_example</w:t>
      </w:r>
      <w:proofErr w:type="spellEnd"/>
      <w:r>
        <w:t xml:space="preserve"> module...</w:t>
      </w:r>
    </w:p>
    <w:p w14:paraId="666E21B0" w14:textId="1877F30B" w:rsidR="00F73C6D" w:rsidRDefault="00A07F56" w:rsidP="00A07F56">
      <w:pPr>
        <w:pStyle w:val="2f5"/>
      </w:pPr>
      <w:r>
        <w:t xml:space="preserve">[Sun Dec 20 15:25:35 2020] </w:t>
      </w:r>
      <w:proofErr w:type="spellStart"/>
      <w:proofErr w:type="gramStart"/>
      <w:r>
        <w:t>hello,world</w:t>
      </w:r>
      <w:proofErr w:type="spellEnd"/>
      <w:proofErr w:type="gramEnd"/>
      <w:r>
        <w:t>!</w:t>
      </w:r>
    </w:p>
    <w:p w14:paraId="2A0F5A72" w14:textId="06085B84" w:rsidR="00F73C6D" w:rsidRDefault="00A07F56" w:rsidP="00F73C6D">
      <w:pPr>
        <w:pStyle w:val="2f5"/>
      </w:pPr>
      <w:r w:rsidRPr="00A07F56">
        <w:t xml:space="preserve">[Sun Dec 20 15:25:52 2020] Exit </w:t>
      </w:r>
      <w:proofErr w:type="spellStart"/>
      <w:r w:rsidRPr="00A07F56">
        <w:t>timer_example</w:t>
      </w:r>
      <w:proofErr w:type="spellEnd"/>
      <w:r w:rsidRPr="00A07F56">
        <w:t xml:space="preserve"> module...</w:t>
      </w:r>
    </w:p>
    <w:p w14:paraId="2A0D8468" w14:textId="77777777" w:rsidR="00F73C6D" w:rsidRDefault="00F73C6D" w:rsidP="00F73C6D">
      <w:pPr>
        <w:spacing w:line="360" w:lineRule="auto"/>
        <w:rPr>
          <w:rFonts w:ascii="Huawei Sans" w:eastAsia="方正兰亭黑简体" w:hAnsi="Huawei Sans" w:cs="Huawei Sans"/>
          <w:kern w:val="2"/>
          <w:szCs w:val="21"/>
        </w:rPr>
      </w:pPr>
      <w:r>
        <w:rPr>
          <w:rFonts w:ascii="Huawei Sans" w:eastAsia="方正兰亭黑简体" w:hAnsi="Huawei Sans" w:cs="Huawei Sans" w:hint="eastAsia"/>
          <w:kern w:val="2"/>
          <w:szCs w:val="21"/>
        </w:rPr>
        <w:t>代码中设置定时器超时时间为</w:t>
      </w:r>
      <w:r>
        <w:rPr>
          <w:rFonts w:ascii="Huawei Sans" w:eastAsia="方正兰亭黑简体" w:hAnsi="Huawei Sans" w:cs="Huawei Sans"/>
          <w:kern w:val="2"/>
          <w:szCs w:val="21"/>
        </w:rPr>
        <w:t>10*HZ</w:t>
      </w:r>
      <w:r>
        <w:rPr>
          <w:rFonts w:ascii="Huawei Sans" w:eastAsia="方正兰亭黑简体" w:hAnsi="Huawei Sans" w:cs="Huawei Sans" w:hint="eastAsia"/>
          <w:kern w:val="2"/>
          <w:szCs w:val="21"/>
        </w:rPr>
        <w:t>（</w:t>
      </w:r>
      <w:r>
        <w:rPr>
          <w:rFonts w:ascii="Huawei Sans" w:eastAsia="方正兰亭黑简体" w:hAnsi="Huawei Sans" w:cs="Huawei Sans"/>
          <w:kern w:val="2"/>
          <w:szCs w:val="21"/>
        </w:rPr>
        <w:t>10</w:t>
      </w:r>
      <w:r>
        <w:rPr>
          <w:rFonts w:ascii="Huawei Sans" w:eastAsia="方正兰亭黑简体" w:hAnsi="Huawei Sans" w:cs="Huawei Sans" w:hint="eastAsia"/>
          <w:kern w:val="2"/>
          <w:szCs w:val="21"/>
        </w:rPr>
        <w:t>秒），对应模块加载后</w:t>
      </w:r>
      <w:r>
        <w:rPr>
          <w:rFonts w:ascii="Huawei Sans" w:eastAsia="方正兰亭黑简体" w:hAnsi="Huawei Sans" w:cs="Huawei Sans"/>
          <w:kern w:val="2"/>
          <w:szCs w:val="21"/>
        </w:rPr>
        <w:t>10</w:t>
      </w:r>
      <w:r>
        <w:rPr>
          <w:rFonts w:ascii="Huawei Sans" w:eastAsia="方正兰亭黑简体" w:hAnsi="Huawei Sans" w:cs="Huawei Sans" w:hint="eastAsia"/>
          <w:kern w:val="2"/>
          <w:szCs w:val="21"/>
        </w:rPr>
        <w:t>秒才打印</w:t>
      </w:r>
      <w:r>
        <w:rPr>
          <w:rFonts w:ascii="Huawei Sans" w:eastAsia="方正兰亭黑简体" w:hAnsi="Huawei Sans" w:cs="Huawei Sans"/>
          <w:kern w:val="2"/>
          <w:szCs w:val="21"/>
        </w:rPr>
        <w:t>hello</w:t>
      </w:r>
      <w:r>
        <w:rPr>
          <w:rFonts w:ascii="Huawei Sans" w:eastAsia="方正兰亭黑简体" w:hAnsi="Huawei Sans" w:cs="Huawei Sans" w:hint="eastAsia"/>
          <w:kern w:val="2"/>
          <w:szCs w:val="21"/>
        </w:rPr>
        <w:t>，</w:t>
      </w:r>
      <w:r>
        <w:rPr>
          <w:rFonts w:ascii="Huawei Sans" w:eastAsia="方正兰亭黑简体" w:hAnsi="Huawei Sans" w:cs="Huawei Sans"/>
          <w:kern w:val="2"/>
          <w:szCs w:val="21"/>
        </w:rPr>
        <w:t>world!</w:t>
      </w:r>
      <w:r>
        <w:rPr>
          <w:rFonts w:ascii="Huawei Sans" w:eastAsia="方正兰亭黑简体" w:hAnsi="Huawei Sans" w:cs="Huawei Sans" w:hint="eastAsia"/>
          <w:kern w:val="2"/>
          <w:szCs w:val="21"/>
        </w:rPr>
        <w:t>。</w:t>
      </w:r>
    </w:p>
    <w:p w14:paraId="639D5E13" w14:textId="77777777" w:rsidR="00F73C6D" w:rsidRDefault="00F73C6D" w:rsidP="00D837EB">
      <w:pPr>
        <w:pStyle w:val="3"/>
        <w:numPr>
          <w:ilvl w:val="2"/>
          <w:numId w:val="15"/>
        </w:numPr>
        <w:spacing w:line="360" w:lineRule="auto"/>
        <w:rPr>
          <w:rFonts w:cs="Huawei Sans"/>
          <w:lang w:eastAsia="x-none" w:bidi="hi-IN"/>
        </w:rPr>
      </w:pPr>
      <w:bookmarkStart w:id="64" w:name="_Toc59480176"/>
      <w:r>
        <w:rPr>
          <w:rFonts w:hint="eastAsia"/>
        </w:rPr>
        <w:t>调用内核时钟接口，监控累加计算代码的运行时间</w:t>
      </w:r>
      <w:bookmarkEnd w:id="64"/>
    </w:p>
    <w:p w14:paraId="272EE601" w14:textId="77777777" w:rsidR="00F73C6D" w:rsidRDefault="00F73C6D" w:rsidP="00D837EB">
      <w:pPr>
        <w:pStyle w:val="4"/>
        <w:numPr>
          <w:ilvl w:val="3"/>
          <w:numId w:val="15"/>
        </w:numPr>
        <w:rPr>
          <w:rFonts w:hint="default"/>
          <w:lang w:bidi="hi-IN"/>
        </w:rPr>
      </w:pPr>
      <w:r>
        <w:rPr>
          <w:lang w:bidi="hi-IN"/>
        </w:rPr>
        <w:t>实验步骤</w:t>
      </w:r>
    </w:p>
    <w:p w14:paraId="4D3A8BCE" w14:textId="77777777" w:rsidR="00F73C6D" w:rsidRDefault="00F73C6D" w:rsidP="00D837EB">
      <w:pPr>
        <w:pStyle w:val="30"/>
        <w:numPr>
          <w:ilvl w:val="5"/>
          <w:numId w:val="15"/>
        </w:numPr>
        <w:tabs>
          <w:tab w:val="num" w:pos="1418"/>
        </w:tabs>
        <w:ind w:left="1620" w:right="200" w:hanging="425"/>
        <w:rPr>
          <w:rFonts w:cs="Huawei Sans"/>
          <w:lang w:bidi="hi-IN"/>
        </w:rPr>
      </w:pPr>
      <w:r>
        <w:rPr>
          <w:rFonts w:hint="eastAsia"/>
        </w:rPr>
        <w:t>正确编写满足功能的源文件，包括</w:t>
      </w:r>
      <w:r>
        <w:rPr>
          <w:lang w:eastAsia="x-none"/>
        </w:rPr>
        <w:t>.c</w:t>
      </w:r>
      <w:proofErr w:type="spellStart"/>
      <w:r>
        <w:rPr>
          <w:rFonts w:hint="eastAsia"/>
          <w:lang w:val="x-none" w:eastAsia="x-none"/>
        </w:rPr>
        <w:t>源文件</w:t>
      </w:r>
      <w:r>
        <w:rPr>
          <w:rFonts w:hint="eastAsia"/>
        </w:rPr>
        <w:t>和</w:t>
      </w:r>
      <w:r>
        <w:rPr>
          <w:lang w:eastAsia="x-none"/>
        </w:rPr>
        <w:t>Makefile</w:t>
      </w:r>
      <w:r>
        <w:rPr>
          <w:rFonts w:hint="eastAsia"/>
          <w:lang w:val="x-none" w:eastAsia="x-none"/>
        </w:rPr>
        <w:t>文件</w:t>
      </w:r>
      <w:r>
        <w:rPr>
          <w:rFonts w:hint="eastAsia"/>
        </w:rPr>
        <w:t>。在这里我们的示例源文件存放在</w:t>
      </w:r>
      <w:r>
        <w:t>tasks_k</w:t>
      </w:r>
      <w:proofErr w:type="spellEnd"/>
      <w:r>
        <w:t>/5/task3</w:t>
      </w:r>
      <w:r>
        <w:rPr>
          <w:rFonts w:hint="eastAsia"/>
        </w:rPr>
        <w:t>目录下。</w:t>
      </w:r>
    </w:p>
    <w:p w14:paraId="5A1236B3" w14:textId="77777777" w:rsidR="00F73C6D" w:rsidRDefault="00F73C6D" w:rsidP="00F73C6D">
      <w:pPr>
        <w:pStyle w:val="2f5"/>
      </w:pPr>
      <w:r>
        <w:t>[</w:t>
      </w:r>
      <w:proofErr w:type="spellStart"/>
      <w:r>
        <w:t>root@localhost</w:t>
      </w:r>
      <w:proofErr w:type="spellEnd"/>
      <w:r>
        <w:t xml:space="preserve"> </w:t>
      </w:r>
      <w:proofErr w:type="gramStart"/>
      <w:r>
        <w:t>~]#</w:t>
      </w:r>
      <w:proofErr w:type="gramEnd"/>
      <w:r>
        <w:t xml:space="preserve"> </w:t>
      </w:r>
      <w:r>
        <w:rPr>
          <w:b/>
        </w:rPr>
        <w:t xml:space="preserve">cd </w:t>
      </w:r>
      <w:proofErr w:type="spellStart"/>
      <w:r>
        <w:rPr>
          <w:b/>
        </w:rPr>
        <w:t>tasks_k</w:t>
      </w:r>
      <w:proofErr w:type="spellEnd"/>
      <w:r>
        <w:rPr>
          <w:b/>
        </w:rPr>
        <w:t>/5/task3</w:t>
      </w:r>
    </w:p>
    <w:p w14:paraId="07C95B34" w14:textId="77777777" w:rsidR="00F73C6D" w:rsidRDefault="00F73C6D" w:rsidP="00F73C6D">
      <w:pPr>
        <w:pStyle w:val="2f5"/>
      </w:pPr>
      <w:r>
        <w:t>[</w:t>
      </w:r>
      <w:proofErr w:type="spellStart"/>
      <w:r>
        <w:t>root@localhost</w:t>
      </w:r>
      <w:proofErr w:type="spellEnd"/>
      <w:r>
        <w:t xml:space="preserve"> task</w:t>
      </w:r>
      <w:proofErr w:type="gramStart"/>
      <w:r>
        <w:t>3]#</w:t>
      </w:r>
      <w:proofErr w:type="gramEnd"/>
      <w:r>
        <w:t xml:space="preserve"> </w:t>
      </w:r>
      <w:r>
        <w:rPr>
          <w:b/>
        </w:rPr>
        <w:t>ls</w:t>
      </w:r>
    </w:p>
    <w:p w14:paraId="52BC9C20" w14:textId="77777777" w:rsidR="00F73C6D" w:rsidRDefault="00F73C6D" w:rsidP="00F73C6D">
      <w:pPr>
        <w:pStyle w:val="2f5"/>
      </w:pPr>
      <w:proofErr w:type="spellStart"/>
      <w:proofErr w:type="gramStart"/>
      <w:r>
        <w:t>Makefile</w:t>
      </w:r>
      <w:proofErr w:type="spellEnd"/>
      <w:r>
        <w:t xml:space="preserve">  </w:t>
      </w:r>
      <w:proofErr w:type="spellStart"/>
      <w:r>
        <w:t>sum</w:t>
      </w:r>
      <w:proofErr w:type="gramEnd"/>
      <w:r>
        <w:t>_time.c</w:t>
      </w:r>
      <w:proofErr w:type="spellEnd"/>
    </w:p>
    <w:p w14:paraId="28BE6758" w14:textId="77777777" w:rsidR="00F73C6D" w:rsidRDefault="00F73C6D" w:rsidP="00D837EB">
      <w:pPr>
        <w:pStyle w:val="30"/>
        <w:numPr>
          <w:ilvl w:val="5"/>
          <w:numId w:val="15"/>
        </w:numPr>
        <w:tabs>
          <w:tab w:val="num" w:pos="1418"/>
        </w:tabs>
        <w:ind w:left="1620" w:right="200" w:hanging="425"/>
      </w:pPr>
      <w:r>
        <w:rPr>
          <w:rFonts w:hint="eastAsia"/>
        </w:rPr>
        <w:t>编译源文件。</w:t>
      </w:r>
    </w:p>
    <w:p w14:paraId="2B8F6E24" w14:textId="77777777" w:rsidR="00F73C6D" w:rsidRDefault="00F73C6D" w:rsidP="00F73C6D">
      <w:pPr>
        <w:pStyle w:val="2f5"/>
      </w:pPr>
      <w:r>
        <w:t>[</w:t>
      </w:r>
      <w:proofErr w:type="spellStart"/>
      <w:r>
        <w:t>root@localhost</w:t>
      </w:r>
      <w:proofErr w:type="spellEnd"/>
      <w:r>
        <w:t xml:space="preserve"> task</w:t>
      </w:r>
      <w:proofErr w:type="gramStart"/>
      <w:r>
        <w:t>3]#</w:t>
      </w:r>
      <w:proofErr w:type="gramEnd"/>
      <w:r>
        <w:t xml:space="preserve"> </w:t>
      </w:r>
      <w:r>
        <w:rPr>
          <w:b/>
        </w:rPr>
        <w:t>make</w:t>
      </w:r>
    </w:p>
    <w:p w14:paraId="38812662" w14:textId="77777777" w:rsidR="00F73C6D" w:rsidRDefault="00F73C6D" w:rsidP="00F73C6D">
      <w:pPr>
        <w:pStyle w:val="2f5"/>
      </w:pPr>
      <w:r>
        <w:t>make -C /root/kernel M=/root/</w:t>
      </w:r>
      <w:proofErr w:type="spellStart"/>
      <w:r>
        <w:t>tasks_k</w:t>
      </w:r>
      <w:proofErr w:type="spellEnd"/>
      <w:r>
        <w:t>/5/task3 modules</w:t>
      </w:r>
    </w:p>
    <w:p w14:paraId="4DAA4622" w14:textId="77777777" w:rsidR="00F73C6D" w:rsidRDefault="00F73C6D" w:rsidP="00F73C6D">
      <w:pPr>
        <w:pStyle w:val="2f5"/>
      </w:pPr>
      <w:proofErr w:type="gramStart"/>
      <w:r>
        <w:t>make[</w:t>
      </w:r>
      <w:proofErr w:type="gramEnd"/>
      <w:r>
        <w:t>1]: Entering directory '/root/kernel'</w:t>
      </w:r>
    </w:p>
    <w:p w14:paraId="1851599A" w14:textId="77777777" w:rsidR="00F73C6D" w:rsidRDefault="00F73C6D" w:rsidP="00F73C6D">
      <w:pPr>
        <w:pStyle w:val="2f5"/>
      </w:pPr>
      <w:r>
        <w:t xml:space="preserve">  CC [M</w:t>
      </w:r>
      <w:proofErr w:type="gramStart"/>
      <w:r>
        <w:t>]  /</w:t>
      </w:r>
      <w:proofErr w:type="gramEnd"/>
      <w:r>
        <w:t>root/</w:t>
      </w:r>
      <w:proofErr w:type="spellStart"/>
      <w:r>
        <w:t>tasks_k</w:t>
      </w:r>
      <w:proofErr w:type="spellEnd"/>
      <w:r>
        <w:t>/5/task3/</w:t>
      </w:r>
      <w:proofErr w:type="spellStart"/>
      <w:r>
        <w:t>sum_time.o</w:t>
      </w:r>
      <w:proofErr w:type="spellEnd"/>
    </w:p>
    <w:p w14:paraId="03E714DB" w14:textId="77777777" w:rsidR="00F73C6D" w:rsidRDefault="00F73C6D" w:rsidP="00F73C6D">
      <w:pPr>
        <w:pStyle w:val="2f5"/>
      </w:pPr>
      <w:r>
        <w:t xml:space="preserve">  Building modules, stage 2.</w:t>
      </w:r>
    </w:p>
    <w:p w14:paraId="5317D9F8" w14:textId="77777777" w:rsidR="00F73C6D" w:rsidRDefault="00F73C6D" w:rsidP="00F73C6D">
      <w:pPr>
        <w:pStyle w:val="2f5"/>
      </w:pPr>
      <w:r>
        <w:t xml:space="preserve">  MODPOST 1 modules</w:t>
      </w:r>
    </w:p>
    <w:p w14:paraId="5511D2B6" w14:textId="77777777" w:rsidR="00F73C6D" w:rsidRDefault="00F73C6D" w:rsidP="00F73C6D">
      <w:pPr>
        <w:pStyle w:val="2f5"/>
      </w:pPr>
      <w:r>
        <w:t xml:space="preserve">  CC      /root/</w:t>
      </w:r>
      <w:proofErr w:type="spellStart"/>
      <w:r>
        <w:t>tasks_k</w:t>
      </w:r>
      <w:proofErr w:type="spellEnd"/>
      <w:r>
        <w:t>/5/task3/</w:t>
      </w:r>
      <w:proofErr w:type="spellStart"/>
      <w:r>
        <w:t>sum_time.mod.o</w:t>
      </w:r>
      <w:proofErr w:type="spellEnd"/>
    </w:p>
    <w:p w14:paraId="27CD853B" w14:textId="77777777" w:rsidR="00F73C6D" w:rsidRDefault="00F73C6D" w:rsidP="00F73C6D">
      <w:pPr>
        <w:pStyle w:val="2f5"/>
      </w:pPr>
      <w:r>
        <w:t xml:space="preserve">  LD [M</w:t>
      </w:r>
      <w:proofErr w:type="gramStart"/>
      <w:r>
        <w:t>]  /</w:t>
      </w:r>
      <w:proofErr w:type="gramEnd"/>
      <w:r>
        <w:t>root/</w:t>
      </w:r>
      <w:proofErr w:type="spellStart"/>
      <w:r>
        <w:t>tasks_k</w:t>
      </w:r>
      <w:proofErr w:type="spellEnd"/>
      <w:r>
        <w:t>/5/task3/</w:t>
      </w:r>
      <w:proofErr w:type="spellStart"/>
      <w:r>
        <w:t>sum_time.ko</w:t>
      </w:r>
      <w:proofErr w:type="spellEnd"/>
    </w:p>
    <w:p w14:paraId="127CFE9B" w14:textId="77777777" w:rsidR="00F73C6D" w:rsidRDefault="00F73C6D" w:rsidP="00F73C6D">
      <w:pPr>
        <w:pStyle w:val="2f5"/>
      </w:pPr>
      <w:proofErr w:type="gramStart"/>
      <w:r>
        <w:t>make[</w:t>
      </w:r>
      <w:proofErr w:type="gramEnd"/>
      <w:r>
        <w:t>1]: Leaving directory '/root/kernel'</w:t>
      </w:r>
    </w:p>
    <w:p w14:paraId="60402F70" w14:textId="77777777" w:rsidR="00F73C6D" w:rsidRDefault="00F73C6D" w:rsidP="00D837EB">
      <w:pPr>
        <w:pStyle w:val="30"/>
        <w:numPr>
          <w:ilvl w:val="5"/>
          <w:numId w:val="15"/>
        </w:numPr>
        <w:tabs>
          <w:tab w:val="num" w:pos="1418"/>
        </w:tabs>
        <w:ind w:left="1620" w:right="200" w:hanging="425"/>
      </w:pPr>
      <w:r>
        <w:rPr>
          <w:rFonts w:hint="eastAsia"/>
        </w:rPr>
        <w:t>加载编译完成的内核模块，并查看加载结果。</w:t>
      </w:r>
    </w:p>
    <w:p w14:paraId="1968BF32" w14:textId="77777777" w:rsidR="00F73C6D" w:rsidRDefault="00F73C6D" w:rsidP="00F73C6D">
      <w:pPr>
        <w:pStyle w:val="2f5"/>
      </w:pPr>
      <w:r>
        <w:t>[</w:t>
      </w:r>
      <w:proofErr w:type="spellStart"/>
      <w:r>
        <w:t>root@localhost</w:t>
      </w:r>
      <w:proofErr w:type="spellEnd"/>
      <w:r>
        <w:t xml:space="preserve"> task</w:t>
      </w:r>
      <w:proofErr w:type="gramStart"/>
      <w:r>
        <w:t>3]#</w:t>
      </w:r>
      <w:proofErr w:type="gramEnd"/>
      <w:r>
        <w:rPr>
          <w:b/>
        </w:rPr>
        <w:t xml:space="preserve"> </w:t>
      </w:r>
      <w:proofErr w:type="spellStart"/>
      <w:r>
        <w:rPr>
          <w:b/>
        </w:rPr>
        <w:t>insmod</w:t>
      </w:r>
      <w:proofErr w:type="spellEnd"/>
      <w:r>
        <w:rPr>
          <w:b/>
        </w:rPr>
        <w:t xml:space="preserve"> </w:t>
      </w:r>
      <w:proofErr w:type="spellStart"/>
      <w:r>
        <w:rPr>
          <w:b/>
        </w:rPr>
        <w:t>sum_time.ko</w:t>
      </w:r>
      <w:proofErr w:type="spellEnd"/>
    </w:p>
    <w:p w14:paraId="627B9D08" w14:textId="77777777" w:rsidR="00F73C6D" w:rsidRDefault="00F73C6D" w:rsidP="00F73C6D">
      <w:pPr>
        <w:pStyle w:val="2f5"/>
        <w:rPr>
          <w:b/>
        </w:rPr>
      </w:pPr>
      <w:r>
        <w:t>[</w:t>
      </w:r>
      <w:proofErr w:type="spellStart"/>
      <w:r>
        <w:t>root@localhost</w:t>
      </w:r>
      <w:proofErr w:type="spellEnd"/>
      <w:r>
        <w:t xml:space="preserve"> task</w:t>
      </w:r>
      <w:proofErr w:type="gramStart"/>
      <w:r>
        <w:t>3]#</w:t>
      </w:r>
      <w:proofErr w:type="gramEnd"/>
      <w:r>
        <w:rPr>
          <w:b/>
        </w:rPr>
        <w:t xml:space="preserve"> </w:t>
      </w:r>
      <w:proofErr w:type="spellStart"/>
      <w:r>
        <w:rPr>
          <w:b/>
        </w:rPr>
        <w:t>dmesg</w:t>
      </w:r>
      <w:proofErr w:type="spellEnd"/>
      <w:r>
        <w:rPr>
          <w:b/>
        </w:rPr>
        <w:t xml:space="preserve"> | tail -n5</w:t>
      </w:r>
    </w:p>
    <w:p w14:paraId="56E2BE95" w14:textId="77777777" w:rsidR="00FC4C64" w:rsidRDefault="00FC4C64" w:rsidP="00FC4C64">
      <w:pPr>
        <w:pStyle w:val="2f5"/>
      </w:pPr>
      <w:r>
        <w:t xml:space="preserve">[838636.082885] Start </w:t>
      </w:r>
      <w:proofErr w:type="spellStart"/>
      <w:r>
        <w:t>sum_time</w:t>
      </w:r>
      <w:proofErr w:type="spellEnd"/>
      <w:r>
        <w:t xml:space="preserve"> module...</w:t>
      </w:r>
    </w:p>
    <w:p w14:paraId="53B62E46" w14:textId="77777777" w:rsidR="00FC4C64" w:rsidRDefault="00FC4C64" w:rsidP="00FC4C64">
      <w:pPr>
        <w:pStyle w:val="2f5"/>
      </w:pPr>
      <w:r>
        <w:t>[838636.082888] The start time is: 1608449246 s 863700 us</w:t>
      </w:r>
    </w:p>
    <w:p w14:paraId="0F1A0C99" w14:textId="77777777" w:rsidR="00FC4C64" w:rsidRDefault="00FC4C64" w:rsidP="00FC4C64">
      <w:pPr>
        <w:pStyle w:val="2f5"/>
      </w:pPr>
      <w:r>
        <w:t>[838636.082889] The sum of 1 to 100000 is: 5000050000</w:t>
      </w:r>
    </w:p>
    <w:p w14:paraId="756202E6" w14:textId="77777777" w:rsidR="00FC4C64" w:rsidRDefault="00FC4C64" w:rsidP="00FC4C64">
      <w:pPr>
        <w:pStyle w:val="2f5"/>
      </w:pPr>
      <w:r>
        <w:t>[838636.082890] The end time is: 1608449246 s 863702 us</w:t>
      </w:r>
    </w:p>
    <w:p w14:paraId="2322466E" w14:textId="4C163009" w:rsidR="00F73C6D" w:rsidRDefault="00FC4C64" w:rsidP="00FC4C64">
      <w:pPr>
        <w:pStyle w:val="2f5"/>
      </w:pPr>
      <w:r>
        <w:t>[838636.082891] The cost time of sum from 1 to 100000 is: 2 us</w:t>
      </w:r>
    </w:p>
    <w:p w14:paraId="74F4BD81" w14:textId="77777777" w:rsidR="00F73C6D" w:rsidRDefault="00F73C6D" w:rsidP="00D837EB">
      <w:pPr>
        <w:pStyle w:val="30"/>
        <w:numPr>
          <w:ilvl w:val="5"/>
          <w:numId w:val="15"/>
        </w:numPr>
        <w:tabs>
          <w:tab w:val="num" w:pos="1418"/>
        </w:tabs>
        <w:ind w:left="1620" w:right="200" w:hanging="425"/>
      </w:pPr>
      <w:r>
        <w:rPr>
          <w:rFonts w:hint="eastAsia"/>
        </w:rPr>
        <w:t>卸载内核模块，并查看结果。</w:t>
      </w:r>
    </w:p>
    <w:p w14:paraId="6C16EC01" w14:textId="77777777" w:rsidR="00F73C6D" w:rsidRDefault="00F73C6D" w:rsidP="00F73C6D">
      <w:pPr>
        <w:pStyle w:val="2f5"/>
        <w:rPr>
          <w:b/>
        </w:rPr>
      </w:pPr>
      <w:r>
        <w:t>[</w:t>
      </w:r>
      <w:proofErr w:type="spellStart"/>
      <w:r>
        <w:t>root@localhost</w:t>
      </w:r>
      <w:proofErr w:type="spellEnd"/>
      <w:r>
        <w:t xml:space="preserve"> task</w:t>
      </w:r>
      <w:proofErr w:type="gramStart"/>
      <w:r>
        <w:t>3]#</w:t>
      </w:r>
      <w:proofErr w:type="gramEnd"/>
      <w:r>
        <w:t xml:space="preserve"> </w:t>
      </w:r>
      <w:proofErr w:type="spellStart"/>
      <w:r>
        <w:rPr>
          <w:b/>
        </w:rPr>
        <w:t>rmmod</w:t>
      </w:r>
      <w:proofErr w:type="spellEnd"/>
      <w:r>
        <w:rPr>
          <w:b/>
        </w:rPr>
        <w:t xml:space="preserve"> </w:t>
      </w:r>
      <w:proofErr w:type="spellStart"/>
      <w:r>
        <w:rPr>
          <w:b/>
        </w:rPr>
        <w:t>sum_time</w:t>
      </w:r>
      <w:proofErr w:type="spellEnd"/>
    </w:p>
    <w:p w14:paraId="4668E32A" w14:textId="77777777" w:rsidR="00F73C6D" w:rsidRDefault="00F73C6D" w:rsidP="00F73C6D">
      <w:pPr>
        <w:pStyle w:val="2f5"/>
        <w:rPr>
          <w:b/>
        </w:rPr>
      </w:pPr>
      <w:r>
        <w:t>[</w:t>
      </w:r>
      <w:proofErr w:type="spellStart"/>
      <w:r>
        <w:t>root@localhost</w:t>
      </w:r>
      <w:proofErr w:type="spellEnd"/>
      <w:r>
        <w:t xml:space="preserve"> task</w:t>
      </w:r>
      <w:proofErr w:type="gramStart"/>
      <w:r>
        <w:t>3]#</w:t>
      </w:r>
      <w:proofErr w:type="gramEnd"/>
      <w:r>
        <w:t xml:space="preserve"> </w:t>
      </w:r>
      <w:proofErr w:type="spellStart"/>
      <w:r>
        <w:rPr>
          <w:b/>
        </w:rPr>
        <w:t>dmesg</w:t>
      </w:r>
      <w:proofErr w:type="spellEnd"/>
      <w:r>
        <w:rPr>
          <w:b/>
        </w:rPr>
        <w:t xml:space="preserve"> | tail -n6</w:t>
      </w:r>
    </w:p>
    <w:p w14:paraId="260241BB" w14:textId="77777777" w:rsidR="00FC4C64" w:rsidRDefault="00FC4C64" w:rsidP="00FC4C64">
      <w:pPr>
        <w:pStyle w:val="2f5"/>
      </w:pPr>
      <w:r>
        <w:lastRenderedPageBreak/>
        <w:t xml:space="preserve">[838636.082885] Start </w:t>
      </w:r>
      <w:proofErr w:type="spellStart"/>
      <w:r>
        <w:t>sum_time</w:t>
      </w:r>
      <w:proofErr w:type="spellEnd"/>
      <w:r>
        <w:t xml:space="preserve"> module...</w:t>
      </w:r>
    </w:p>
    <w:p w14:paraId="3FA06B9D" w14:textId="77777777" w:rsidR="00FC4C64" w:rsidRDefault="00FC4C64" w:rsidP="00FC4C64">
      <w:pPr>
        <w:pStyle w:val="2f5"/>
      </w:pPr>
      <w:r>
        <w:t>[838636.082888] The start time is: 1608449246 s 863700 us</w:t>
      </w:r>
    </w:p>
    <w:p w14:paraId="084D4739" w14:textId="77777777" w:rsidR="00FC4C64" w:rsidRDefault="00FC4C64" w:rsidP="00FC4C64">
      <w:pPr>
        <w:pStyle w:val="2f5"/>
      </w:pPr>
      <w:r>
        <w:t>[838636.082889] The sum of 1 to 100000 is: 5000050000</w:t>
      </w:r>
    </w:p>
    <w:p w14:paraId="17B1F960" w14:textId="77777777" w:rsidR="00FC4C64" w:rsidRDefault="00FC4C64" w:rsidP="00FC4C64">
      <w:pPr>
        <w:pStyle w:val="2f5"/>
      </w:pPr>
      <w:r>
        <w:t>[838636.082890] The end time is: 1608449246 s 863702 us</w:t>
      </w:r>
    </w:p>
    <w:p w14:paraId="2C391FDD" w14:textId="21B89D09" w:rsidR="00F73C6D" w:rsidRDefault="00FC4C64" w:rsidP="00FC4C64">
      <w:pPr>
        <w:pStyle w:val="2f5"/>
      </w:pPr>
      <w:r>
        <w:t>[838636.082891] The cost time of sum from 1 to 100000 is: 2 us</w:t>
      </w:r>
    </w:p>
    <w:p w14:paraId="26883C8D" w14:textId="0C95D443" w:rsidR="00F73C6D" w:rsidRDefault="00FC4C64" w:rsidP="00F73C6D">
      <w:pPr>
        <w:pStyle w:val="2f5"/>
      </w:pPr>
      <w:r w:rsidRPr="00FC4C64">
        <w:t xml:space="preserve">[838662.886065] Exit </w:t>
      </w:r>
      <w:proofErr w:type="spellStart"/>
      <w:r w:rsidRPr="00FC4C64">
        <w:t>sum_time</w:t>
      </w:r>
      <w:proofErr w:type="spellEnd"/>
      <w:r w:rsidRPr="00FC4C64">
        <w:t xml:space="preserve"> module...</w:t>
      </w:r>
    </w:p>
    <w:p w14:paraId="5387A9D7" w14:textId="140D89E2" w:rsidR="00F73C6D" w:rsidRDefault="00F73C6D" w:rsidP="00F73C6D">
      <w:pPr>
        <w:rPr>
          <w:rFonts w:ascii="Huawei Sans" w:eastAsia="方正兰亭黑简体" w:hAnsi="Huawei Sans" w:cs="Huawei Sans"/>
        </w:rPr>
      </w:pPr>
      <w:r>
        <w:rPr>
          <w:rFonts w:ascii="Huawei Sans" w:eastAsia="方正兰亭黑简体" w:hAnsi="Huawei Sans" w:cs="Huawei Sans" w:hint="eastAsia"/>
        </w:rPr>
        <w:t>运行结果可以看出，从</w:t>
      </w:r>
      <w:r>
        <w:rPr>
          <w:rFonts w:ascii="Huawei Sans" w:eastAsia="方正兰亭黑简体" w:hAnsi="Huawei Sans" w:cs="Huawei Sans"/>
        </w:rPr>
        <w:t>1</w:t>
      </w:r>
      <w:r>
        <w:rPr>
          <w:rFonts w:ascii="Huawei Sans" w:eastAsia="方正兰亭黑简体" w:hAnsi="Huawei Sans" w:cs="Huawei Sans" w:hint="eastAsia"/>
        </w:rPr>
        <w:t>到</w:t>
      </w:r>
      <w:r>
        <w:rPr>
          <w:rFonts w:ascii="Huawei Sans" w:eastAsia="方正兰亭黑简体" w:hAnsi="Huawei Sans" w:cs="Huawei Sans"/>
        </w:rPr>
        <w:t>100000</w:t>
      </w:r>
      <w:r>
        <w:rPr>
          <w:rFonts w:ascii="Huawei Sans" w:eastAsia="方正兰亭黑简体" w:hAnsi="Huawei Sans" w:cs="Huawei Sans" w:hint="eastAsia"/>
        </w:rPr>
        <w:t>的累加和所花时间是</w:t>
      </w:r>
      <w:r w:rsidR="0062011E">
        <w:rPr>
          <w:rFonts w:ascii="Huawei Sans" w:eastAsia="方正兰亭黑简体" w:hAnsi="Huawei Sans" w:cs="Huawei Sans"/>
        </w:rPr>
        <w:t>2</w:t>
      </w:r>
      <w:r>
        <w:rPr>
          <w:rFonts w:ascii="Huawei Sans" w:eastAsia="方正兰亭黑简体" w:hAnsi="Huawei Sans" w:cs="Huawei Sans"/>
        </w:rPr>
        <w:t>us</w:t>
      </w:r>
      <w:r>
        <w:rPr>
          <w:rFonts w:ascii="Huawei Sans" w:eastAsia="方正兰亭黑简体" w:hAnsi="Huawei Sans" w:cs="Huawei Sans" w:hint="eastAsia"/>
        </w:rPr>
        <w:t>。</w:t>
      </w:r>
    </w:p>
    <w:p w14:paraId="168B74ED" w14:textId="77777777" w:rsidR="00F73C6D" w:rsidRDefault="00F73C6D" w:rsidP="00F73C6D">
      <w:pPr>
        <w:topLinePunct w:val="0"/>
        <w:adjustRightInd/>
        <w:snapToGrid/>
        <w:spacing w:before="0" w:after="0" w:line="240" w:lineRule="auto"/>
        <w:ind w:left="0"/>
        <w:rPr>
          <w:rFonts w:ascii="Huawei Sans" w:eastAsia="方正兰亭黑简体" w:hAnsi="Huawei Sans" w:cs="Huawei Sans"/>
        </w:rPr>
      </w:pPr>
      <w:r>
        <w:rPr>
          <w:rFonts w:ascii="Huawei Sans" w:eastAsia="方正兰亭黑简体" w:hAnsi="Huawei Sans" w:cs="Huawei Sans"/>
        </w:rPr>
        <w:br w:type="page"/>
      </w:r>
    </w:p>
    <w:p w14:paraId="7F115713" w14:textId="77777777" w:rsidR="00F73C6D" w:rsidRDefault="00F73C6D" w:rsidP="00D837EB">
      <w:pPr>
        <w:pStyle w:val="1"/>
        <w:numPr>
          <w:ilvl w:val="0"/>
          <w:numId w:val="15"/>
        </w:numPr>
      </w:pPr>
      <w:bookmarkStart w:id="65" w:name="_Toc59480177"/>
      <w:r>
        <w:rPr>
          <w:rFonts w:hint="eastAsia"/>
        </w:rPr>
        <w:lastRenderedPageBreak/>
        <w:t>实验六</w:t>
      </w:r>
      <w:r>
        <w:t xml:space="preserve"> </w:t>
      </w:r>
      <w:r>
        <w:rPr>
          <w:rFonts w:hint="eastAsia"/>
        </w:rPr>
        <w:t>设备管理</w:t>
      </w:r>
      <w:bookmarkEnd w:id="65"/>
    </w:p>
    <w:p w14:paraId="76462265" w14:textId="7428C708" w:rsidR="00195635" w:rsidRDefault="00195635" w:rsidP="00195635">
      <w:pPr>
        <w:pStyle w:val="2"/>
        <w:numPr>
          <w:ilvl w:val="1"/>
          <w:numId w:val="15"/>
        </w:numPr>
        <w:rPr>
          <w:lang w:eastAsia="zh-CN" w:bidi="hi-IN"/>
        </w:rPr>
      </w:pPr>
      <w:bookmarkStart w:id="66" w:name="_Toc59480178"/>
      <w:r w:rsidRPr="00195635">
        <w:rPr>
          <w:lang w:eastAsia="zh-CN" w:bidi="hi-IN"/>
        </w:rPr>
        <w:t>USB</w:t>
      </w:r>
      <w:r w:rsidRPr="00195635">
        <w:rPr>
          <w:lang w:eastAsia="zh-CN" w:bidi="hi-IN"/>
        </w:rPr>
        <w:t>设备驱动程序</w:t>
      </w:r>
      <w:r w:rsidR="00E96742">
        <w:rPr>
          <w:rFonts w:hint="eastAsia"/>
          <w:lang w:eastAsia="zh-CN" w:bidi="hi-IN"/>
        </w:rPr>
        <w:t>实验</w:t>
      </w:r>
      <w:bookmarkEnd w:id="66"/>
    </w:p>
    <w:p w14:paraId="69CF3B6A" w14:textId="1EC96F12" w:rsidR="00195635" w:rsidRDefault="00195635" w:rsidP="00195635">
      <w:pPr>
        <w:pStyle w:val="3"/>
        <w:rPr>
          <w:lang w:bidi="hi-IN"/>
        </w:rPr>
      </w:pPr>
      <w:bookmarkStart w:id="67" w:name="_Toc59480179"/>
      <w:r w:rsidRPr="00195635">
        <w:rPr>
          <w:lang w:bidi="hi-IN"/>
        </w:rPr>
        <w:t>相关知识</w:t>
      </w:r>
      <w:bookmarkEnd w:id="67"/>
    </w:p>
    <w:p w14:paraId="27E6462E" w14:textId="56A81E77" w:rsidR="00195635" w:rsidRDefault="00195635" w:rsidP="00195635">
      <w:pPr>
        <w:pStyle w:val="1f"/>
        <w:rPr>
          <w:lang w:bidi="hi-IN"/>
        </w:rPr>
      </w:pPr>
      <w:r>
        <w:rPr>
          <w:lang w:bidi="hi-IN"/>
        </w:rPr>
        <w:t>一、</w:t>
      </w:r>
      <w:r>
        <w:rPr>
          <w:lang w:bidi="hi-IN"/>
        </w:rPr>
        <w:t>USB</w:t>
      </w:r>
      <w:r>
        <w:rPr>
          <w:lang w:bidi="hi-IN"/>
        </w:rPr>
        <w:t>骨架（</w:t>
      </w:r>
      <w:proofErr w:type="spellStart"/>
      <w:r w:rsidR="00F56716">
        <w:rPr>
          <w:lang w:bidi="hi-IN"/>
        </w:rPr>
        <w:t>usb</w:t>
      </w:r>
      <w:proofErr w:type="spellEnd"/>
      <w:r>
        <w:rPr>
          <w:lang w:bidi="hi-IN"/>
        </w:rPr>
        <w:t>-skeleton</w:t>
      </w:r>
      <w:r>
        <w:rPr>
          <w:lang w:bidi="hi-IN"/>
        </w:rPr>
        <w:t>）</w:t>
      </w:r>
    </w:p>
    <w:p w14:paraId="481F1459" w14:textId="77777777" w:rsidR="00195635" w:rsidRDefault="00195635" w:rsidP="00195635">
      <w:pPr>
        <w:pStyle w:val="1f"/>
        <w:rPr>
          <w:lang w:bidi="hi-IN"/>
        </w:rPr>
      </w:pPr>
      <w:r>
        <w:rPr>
          <w:lang w:bidi="hi-IN"/>
        </w:rPr>
        <w:t>1</w:t>
      </w:r>
      <w:r>
        <w:rPr>
          <w:lang w:bidi="hi-IN"/>
        </w:rPr>
        <w:t>、简介</w:t>
      </w:r>
    </w:p>
    <w:p w14:paraId="6B5C78AA" w14:textId="0D13908B" w:rsidR="00195635" w:rsidRDefault="00195635" w:rsidP="00195635">
      <w:pPr>
        <w:pStyle w:val="1f"/>
        <w:rPr>
          <w:lang w:bidi="hi-IN"/>
        </w:rPr>
      </w:pPr>
      <w:r>
        <w:rPr>
          <w:lang w:bidi="hi-IN"/>
        </w:rPr>
        <w:t>USB</w:t>
      </w:r>
      <w:r>
        <w:rPr>
          <w:lang w:bidi="hi-IN"/>
        </w:rPr>
        <w:t>骨架程序（</w:t>
      </w:r>
      <w:proofErr w:type="spellStart"/>
      <w:r w:rsidR="00F56716">
        <w:rPr>
          <w:lang w:bidi="hi-IN"/>
        </w:rPr>
        <w:t>usb</w:t>
      </w:r>
      <w:proofErr w:type="spellEnd"/>
      <w:r>
        <w:rPr>
          <w:lang w:bidi="hi-IN"/>
        </w:rPr>
        <w:t>-skeleton</w:t>
      </w:r>
      <w:r>
        <w:rPr>
          <w:lang w:bidi="hi-IN"/>
        </w:rPr>
        <w:t>）是</w:t>
      </w:r>
      <w:r>
        <w:rPr>
          <w:lang w:bidi="hi-IN"/>
        </w:rPr>
        <w:t>USB</w:t>
      </w:r>
      <w:r>
        <w:rPr>
          <w:lang w:bidi="hi-IN"/>
        </w:rPr>
        <w:t>驱动程序的基础，通过对它源码的学习和理解，可以使我们迅速地了解</w:t>
      </w:r>
      <w:r>
        <w:rPr>
          <w:lang w:bidi="hi-IN"/>
        </w:rPr>
        <w:t>USB</w:t>
      </w:r>
      <w:r>
        <w:rPr>
          <w:lang w:bidi="hi-IN"/>
        </w:rPr>
        <w:t>驱动架构，迅速地开发我们自己的</w:t>
      </w:r>
      <w:r>
        <w:rPr>
          <w:lang w:bidi="hi-IN"/>
        </w:rPr>
        <w:t>USB</w:t>
      </w:r>
      <w:r>
        <w:rPr>
          <w:lang w:bidi="hi-IN"/>
        </w:rPr>
        <w:t>硬件的驱动。</w:t>
      </w:r>
    </w:p>
    <w:p w14:paraId="558E05E5" w14:textId="501D5404" w:rsidR="00195635" w:rsidRDefault="00195635" w:rsidP="00195635">
      <w:pPr>
        <w:pStyle w:val="1f"/>
        <w:rPr>
          <w:lang w:bidi="hi-IN"/>
        </w:rPr>
      </w:pPr>
      <w:r>
        <w:rPr>
          <w:lang w:bidi="hi-IN"/>
        </w:rPr>
        <w:t>Linux USB</w:t>
      </w:r>
      <w:r>
        <w:rPr>
          <w:lang w:bidi="hi-IN"/>
        </w:rPr>
        <w:t>子系统已经从仅支持</w:t>
      </w:r>
      <w:r>
        <w:rPr>
          <w:lang w:bidi="hi-IN"/>
        </w:rPr>
        <w:t>2.2.7</w:t>
      </w:r>
      <w:r>
        <w:rPr>
          <w:lang w:bidi="hi-IN"/>
        </w:rPr>
        <w:t>内核中的两种不同类型的设备（鼠标和键盘）发展到了</w:t>
      </w:r>
      <w:r>
        <w:rPr>
          <w:lang w:bidi="hi-IN"/>
        </w:rPr>
        <w:t>2.4</w:t>
      </w:r>
      <w:r>
        <w:rPr>
          <w:lang w:bidi="hi-IN"/>
        </w:rPr>
        <w:t>内核中的</w:t>
      </w:r>
      <w:r>
        <w:rPr>
          <w:lang w:bidi="hi-IN"/>
        </w:rPr>
        <w:t>20</w:t>
      </w:r>
      <w:r>
        <w:rPr>
          <w:lang w:bidi="hi-IN"/>
        </w:rPr>
        <w:t>多种不同类型的设备。</w:t>
      </w:r>
      <w:r>
        <w:rPr>
          <w:lang w:bidi="hi-IN"/>
        </w:rPr>
        <w:t xml:space="preserve"> Linux</w:t>
      </w:r>
      <w:r>
        <w:rPr>
          <w:lang w:bidi="hi-IN"/>
        </w:rPr>
        <w:t>当前支持几乎所有</w:t>
      </w:r>
      <w:r>
        <w:rPr>
          <w:lang w:bidi="hi-IN"/>
        </w:rPr>
        <w:t>USB</w:t>
      </w:r>
      <w:r>
        <w:rPr>
          <w:lang w:bidi="hi-IN"/>
        </w:rPr>
        <w:t>类设备（标准类型的设备，如键盘，鼠标，调制解调器，打印机和扬声器），以及越来越多的特定</w:t>
      </w:r>
      <w:proofErr w:type="gramStart"/>
      <w:r>
        <w:rPr>
          <w:lang w:bidi="hi-IN"/>
        </w:rPr>
        <w:t>于供应</w:t>
      </w:r>
      <w:proofErr w:type="gramEnd"/>
      <w:r>
        <w:rPr>
          <w:lang w:bidi="hi-IN"/>
        </w:rPr>
        <w:t>商的设备（如</w:t>
      </w:r>
      <w:r>
        <w:rPr>
          <w:lang w:bidi="hi-IN"/>
        </w:rPr>
        <w:t>USB</w:t>
      </w:r>
      <w:r>
        <w:rPr>
          <w:lang w:bidi="hi-IN"/>
        </w:rPr>
        <w:t>到串行转换器，数码相机</w:t>
      </w:r>
      <w:r w:rsidR="00941000">
        <w:rPr>
          <w:rFonts w:hint="eastAsia"/>
          <w:lang w:bidi="hi-IN"/>
        </w:rPr>
        <w:t>和</w:t>
      </w:r>
      <w:r>
        <w:rPr>
          <w:lang w:bidi="hi-IN"/>
        </w:rPr>
        <w:t>以太网设备</w:t>
      </w:r>
      <w:r w:rsidR="00941000">
        <w:rPr>
          <w:rFonts w:hint="eastAsia"/>
          <w:lang w:bidi="hi-IN"/>
        </w:rPr>
        <w:t>等</w:t>
      </w:r>
      <w:r>
        <w:rPr>
          <w:lang w:bidi="hi-IN"/>
        </w:rPr>
        <w:t>）。</w:t>
      </w:r>
    </w:p>
    <w:p w14:paraId="44851103" w14:textId="77777777" w:rsidR="00195635" w:rsidRDefault="00195635" w:rsidP="00195635">
      <w:pPr>
        <w:pStyle w:val="1f"/>
        <w:rPr>
          <w:lang w:bidi="hi-IN"/>
        </w:rPr>
      </w:pPr>
      <w:r>
        <w:rPr>
          <w:lang w:bidi="hi-IN"/>
        </w:rPr>
        <w:t>Linux</w:t>
      </w:r>
      <w:r>
        <w:rPr>
          <w:lang w:bidi="hi-IN"/>
        </w:rPr>
        <w:t>上不支持的其余</w:t>
      </w:r>
      <w:r>
        <w:rPr>
          <w:lang w:bidi="hi-IN"/>
        </w:rPr>
        <w:t>USB</w:t>
      </w:r>
      <w:r>
        <w:rPr>
          <w:lang w:bidi="hi-IN"/>
        </w:rPr>
        <w:t>设备几乎是所有特定</w:t>
      </w:r>
      <w:proofErr w:type="gramStart"/>
      <w:r>
        <w:rPr>
          <w:lang w:bidi="hi-IN"/>
        </w:rPr>
        <w:t>于供应</w:t>
      </w:r>
      <w:proofErr w:type="gramEnd"/>
      <w:r>
        <w:rPr>
          <w:lang w:bidi="hi-IN"/>
        </w:rPr>
        <w:t>商的设备。如果生产厂商在他们的产品中使用自己定义的协议，他们就需要为此设备创建特定的驱动程序。当然我们知道，有些生产厂商公开他们的</w:t>
      </w:r>
      <w:r>
        <w:rPr>
          <w:lang w:bidi="hi-IN"/>
        </w:rPr>
        <w:t>USB</w:t>
      </w:r>
      <w:r>
        <w:rPr>
          <w:lang w:bidi="hi-IN"/>
        </w:rPr>
        <w:t>协议，并帮助</w:t>
      </w:r>
      <w:r>
        <w:rPr>
          <w:lang w:bidi="hi-IN"/>
        </w:rPr>
        <w:t>Linux</w:t>
      </w:r>
      <w:r>
        <w:rPr>
          <w:lang w:bidi="hi-IN"/>
        </w:rPr>
        <w:t>驱动程序的开发，然而有些生产厂商却根本不公开他们的</w:t>
      </w:r>
      <w:r>
        <w:rPr>
          <w:lang w:bidi="hi-IN"/>
        </w:rPr>
        <w:t>USB</w:t>
      </w:r>
      <w:r>
        <w:rPr>
          <w:lang w:bidi="hi-IN"/>
        </w:rPr>
        <w:t>协议。因为每一个不同的协议都会产生一个新的驱动程序，所以就有了这个通用的</w:t>
      </w:r>
      <w:r>
        <w:rPr>
          <w:lang w:bidi="hi-IN"/>
        </w:rPr>
        <w:t>USB</w:t>
      </w:r>
      <w:r>
        <w:rPr>
          <w:lang w:bidi="hi-IN"/>
        </w:rPr>
        <w:t>驱动骨架程序，它是以</w:t>
      </w:r>
      <w:proofErr w:type="spellStart"/>
      <w:r>
        <w:rPr>
          <w:lang w:bidi="hi-IN"/>
        </w:rPr>
        <w:t>pci</w:t>
      </w:r>
      <w:proofErr w:type="spellEnd"/>
      <w:r>
        <w:rPr>
          <w:lang w:bidi="hi-IN"/>
        </w:rPr>
        <w:t xml:space="preserve"> </w:t>
      </w:r>
      <w:r>
        <w:rPr>
          <w:lang w:bidi="hi-IN"/>
        </w:rPr>
        <w:t>骨架为模板的。</w:t>
      </w:r>
    </w:p>
    <w:p w14:paraId="3FEA6C5E" w14:textId="77777777" w:rsidR="00195635" w:rsidRDefault="00195635" w:rsidP="00195635">
      <w:pPr>
        <w:pStyle w:val="1f"/>
        <w:rPr>
          <w:lang w:bidi="hi-IN"/>
        </w:rPr>
      </w:pPr>
      <w:r>
        <w:rPr>
          <w:lang w:bidi="hi-IN"/>
        </w:rPr>
        <w:tab/>
      </w:r>
      <w:r>
        <w:rPr>
          <w:lang w:bidi="hi-IN"/>
        </w:rPr>
        <w:t>因为每种不同的协议都会导致创建新的驱动程序，如果你准备写一个</w:t>
      </w:r>
      <w:proofErr w:type="spellStart"/>
      <w:r>
        <w:rPr>
          <w:lang w:bidi="hi-IN"/>
        </w:rPr>
        <w:t>linux</w:t>
      </w:r>
      <w:proofErr w:type="spellEnd"/>
      <w:r>
        <w:rPr>
          <w:lang w:bidi="hi-IN"/>
        </w:rPr>
        <w:t>驱动程序，首先要熟悉</w:t>
      </w:r>
      <w:r>
        <w:rPr>
          <w:lang w:bidi="hi-IN"/>
        </w:rPr>
        <w:t>USB</w:t>
      </w:r>
      <w:r>
        <w:rPr>
          <w:lang w:bidi="hi-IN"/>
        </w:rPr>
        <w:t>协议规范。这里，通用的</w:t>
      </w:r>
      <w:r>
        <w:rPr>
          <w:lang w:bidi="hi-IN"/>
        </w:rPr>
        <w:t>USB</w:t>
      </w:r>
      <w:r>
        <w:rPr>
          <w:lang w:bidi="hi-IN"/>
        </w:rPr>
        <w:t>驱动程序框架以</w:t>
      </w:r>
      <w:proofErr w:type="spellStart"/>
      <w:r>
        <w:rPr>
          <w:lang w:bidi="hi-IN"/>
        </w:rPr>
        <w:t>pci-skeleton.c</w:t>
      </w:r>
      <w:proofErr w:type="spellEnd"/>
      <w:r>
        <w:rPr>
          <w:lang w:bidi="hi-IN"/>
        </w:rPr>
        <w:t>文件为模板，内核源代码树的</w:t>
      </w:r>
      <w:r>
        <w:rPr>
          <w:lang w:bidi="hi-IN"/>
        </w:rPr>
        <w:t>drivers/</w:t>
      </w:r>
      <w:proofErr w:type="spellStart"/>
      <w:r>
        <w:rPr>
          <w:lang w:bidi="hi-IN"/>
        </w:rPr>
        <w:t>usb</w:t>
      </w:r>
      <w:proofErr w:type="spellEnd"/>
      <w:r>
        <w:rPr>
          <w:lang w:bidi="hi-IN"/>
        </w:rPr>
        <w:t>/</w:t>
      </w:r>
      <w:proofErr w:type="spellStart"/>
      <w:r>
        <w:rPr>
          <w:lang w:bidi="hi-IN"/>
        </w:rPr>
        <w:t>usb-skeleton.c</w:t>
      </w:r>
      <w:proofErr w:type="spellEnd"/>
      <w:r>
        <w:rPr>
          <w:lang w:bidi="hi-IN"/>
        </w:rPr>
        <w:t>文件为我们提供了一个</w:t>
      </w:r>
      <w:proofErr w:type="gramStart"/>
      <w:r>
        <w:rPr>
          <w:lang w:bidi="hi-IN"/>
        </w:rPr>
        <w:t>最</w:t>
      </w:r>
      <w:proofErr w:type="gramEnd"/>
      <w:r>
        <w:rPr>
          <w:lang w:bidi="hi-IN"/>
        </w:rPr>
        <w:t>基础的</w:t>
      </w:r>
      <w:r>
        <w:rPr>
          <w:lang w:bidi="hi-IN"/>
        </w:rPr>
        <w:t>USB</w:t>
      </w:r>
      <w:r>
        <w:rPr>
          <w:lang w:bidi="hi-IN"/>
        </w:rPr>
        <w:t>驱动程序，我们称之为</w:t>
      </w:r>
      <w:r>
        <w:rPr>
          <w:lang w:bidi="hi-IN"/>
        </w:rPr>
        <w:t>USB</w:t>
      </w:r>
      <w:r>
        <w:rPr>
          <w:lang w:bidi="hi-IN"/>
        </w:rPr>
        <w:t>骨架。</w:t>
      </w:r>
      <w:r>
        <w:rPr>
          <w:lang w:bidi="hi-IN"/>
        </w:rPr>
        <w:t>USB</w:t>
      </w:r>
      <w:r>
        <w:rPr>
          <w:lang w:bidi="hi-IN"/>
        </w:rPr>
        <w:t>骨架程序可以被</w:t>
      </w:r>
      <w:proofErr w:type="gramStart"/>
      <w:r>
        <w:rPr>
          <w:lang w:bidi="hi-IN"/>
        </w:rPr>
        <w:t>看做</w:t>
      </w:r>
      <w:proofErr w:type="gramEnd"/>
      <w:r>
        <w:rPr>
          <w:lang w:bidi="hi-IN"/>
        </w:rPr>
        <w:t>一个最简单的</w:t>
      </w:r>
      <w:r>
        <w:rPr>
          <w:lang w:bidi="hi-IN"/>
        </w:rPr>
        <w:t>USB</w:t>
      </w:r>
      <w:r>
        <w:rPr>
          <w:lang w:bidi="hi-IN"/>
        </w:rPr>
        <w:t>设备驱动的实例，通过它我们仅需要修改极少的部分，就可以完成一个</w:t>
      </w:r>
      <w:r>
        <w:rPr>
          <w:lang w:bidi="hi-IN"/>
        </w:rPr>
        <w:t>USB</w:t>
      </w:r>
      <w:r>
        <w:rPr>
          <w:lang w:bidi="hi-IN"/>
        </w:rPr>
        <w:t>设备的驱动。</w:t>
      </w:r>
    </w:p>
    <w:p w14:paraId="1F4C288B" w14:textId="77777777" w:rsidR="00195635" w:rsidRDefault="00195635" w:rsidP="00195635">
      <w:pPr>
        <w:pStyle w:val="1f"/>
        <w:rPr>
          <w:lang w:bidi="hi-IN"/>
        </w:rPr>
      </w:pPr>
      <w:r>
        <w:rPr>
          <w:lang w:bidi="hi-IN"/>
        </w:rPr>
        <w:t>对于如何编写</w:t>
      </w:r>
      <w:r>
        <w:rPr>
          <w:lang w:bidi="hi-IN"/>
        </w:rPr>
        <w:t>USB</w:t>
      </w:r>
      <w:r>
        <w:rPr>
          <w:lang w:bidi="hi-IN"/>
        </w:rPr>
        <w:t>驱动程序，内核源码文档中，</w:t>
      </w:r>
      <w:r>
        <w:rPr>
          <w:lang w:bidi="hi-IN"/>
        </w:rPr>
        <w:t>Documentation/driver-</w:t>
      </w:r>
      <w:proofErr w:type="spellStart"/>
      <w:r>
        <w:rPr>
          <w:lang w:bidi="hi-IN"/>
        </w:rPr>
        <w:t>api</w:t>
      </w:r>
      <w:proofErr w:type="spellEnd"/>
      <w:r>
        <w:rPr>
          <w:lang w:bidi="hi-IN"/>
        </w:rPr>
        <w:t>/</w:t>
      </w:r>
      <w:proofErr w:type="spellStart"/>
      <w:r>
        <w:rPr>
          <w:lang w:bidi="hi-IN"/>
        </w:rPr>
        <w:t>usb</w:t>
      </w:r>
      <w:proofErr w:type="spellEnd"/>
      <w:r>
        <w:rPr>
          <w:lang w:bidi="hi-IN"/>
        </w:rPr>
        <w:t>/</w:t>
      </w:r>
      <w:proofErr w:type="spellStart"/>
      <w:r>
        <w:rPr>
          <w:lang w:bidi="hi-IN"/>
        </w:rPr>
        <w:t>writing_usb_driver.rst</w:t>
      </w:r>
      <w:proofErr w:type="spellEnd"/>
      <w:r>
        <w:rPr>
          <w:lang w:bidi="hi-IN"/>
        </w:rPr>
        <w:t>文件有详细介绍。</w:t>
      </w:r>
    </w:p>
    <w:p w14:paraId="47BC2088" w14:textId="77777777" w:rsidR="00195635" w:rsidRDefault="00195635" w:rsidP="00195635">
      <w:pPr>
        <w:pStyle w:val="1f"/>
        <w:rPr>
          <w:lang w:bidi="hi-IN"/>
        </w:rPr>
      </w:pPr>
      <w:r>
        <w:rPr>
          <w:lang w:bidi="hi-IN"/>
        </w:rPr>
        <w:t>2</w:t>
      </w:r>
      <w:r>
        <w:rPr>
          <w:lang w:bidi="hi-IN"/>
        </w:rPr>
        <w:t>、</w:t>
      </w:r>
      <w:r>
        <w:rPr>
          <w:lang w:bidi="hi-IN"/>
        </w:rPr>
        <w:t>Linux USB</w:t>
      </w:r>
      <w:r>
        <w:rPr>
          <w:lang w:bidi="hi-IN"/>
        </w:rPr>
        <w:t>基础</w:t>
      </w:r>
    </w:p>
    <w:p w14:paraId="1738D88D" w14:textId="6D2982EE" w:rsidR="00195635" w:rsidRDefault="00195635" w:rsidP="00195635">
      <w:pPr>
        <w:pStyle w:val="1f"/>
        <w:rPr>
          <w:lang w:bidi="hi-IN"/>
        </w:rPr>
      </w:pPr>
      <w:r>
        <w:rPr>
          <w:lang w:bidi="hi-IN"/>
        </w:rPr>
        <w:t xml:space="preserve">Linux USB </w:t>
      </w:r>
      <w:r>
        <w:rPr>
          <w:lang w:bidi="hi-IN"/>
        </w:rPr>
        <w:t>驱动程序需要做的第一件事情就是在</w:t>
      </w:r>
      <w:r>
        <w:rPr>
          <w:lang w:bidi="hi-IN"/>
        </w:rPr>
        <w:t xml:space="preserve">Linux USB </w:t>
      </w:r>
      <w:r>
        <w:rPr>
          <w:lang w:bidi="hi-IN"/>
        </w:rPr>
        <w:t>子系统里注册，并提供一些相关信息，例如：这个驱动程序支持</w:t>
      </w:r>
      <w:r w:rsidR="00860EF1">
        <w:rPr>
          <w:rFonts w:hint="eastAsia"/>
          <w:lang w:bidi="hi-IN"/>
        </w:rPr>
        <w:t>哪</w:t>
      </w:r>
      <w:r>
        <w:rPr>
          <w:lang w:bidi="hi-IN"/>
        </w:rPr>
        <w:t>种设备，当被支持的设备从系统插入或拔出时，会有哪些动作。所有这些信息都传送到</w:t>
      </w:r>
      <w:r>
        <w:rPr>
          <w:lang w:bidi="hi-IN"/>
        </w:rPr>
        <w:t xml:space="preserve">USB </w:t>
      </w:r>
      <w:r>
        <w:rPr>
          <w:lang w:bidi="hi-IN"/>
        </w:rPr>
        <w:t>子系统中，在</w:t>
      </w:r>
      <w:r w:rsidR="00F56716">
        <w:rPr>
          <w:lang w:bidi="hi-IN"/>
        </w:rPr>
        <w:t>USB</w:t>
      </w:r>
      <w:r>
        <w:rPr>
          <w:lang w:bidi="hi-IN"/>
        </w:rPr>
        <w:t>骨架驱动程序中是这样来表示的：</w:t>
      </w:r>
    </w:p>
    <w:p w14:paraId="58705046" w14:textId="77777777" w:rsidR="00195635" w:rsidRDefault="00195635" w:rsidP="00195635">
      <w:pPr>
        <w:pStyle w:val="2f5"/>
        <w:rPr>
          <w:lang w:bidi="hi-IN"/>
        </w:rPr>
      </w:pPr>
      <w:r>
        <w:rPr>
          <w:lang w:bidi="hi-IN"/>
        </w:rPr>
        <w:lastRenderedPageBreak/>
        <w:t xml:space="preserve">static </w:t>
      </w:r>
      <w:proofErr w:type="gramStart"/>
      <w:r>
        <w:rPr>
          <w:lang w:bidi="hi-IN"/>
        </w:rPr>
        <w:t>struct</w:t>
      </w:r>
      <w:proofErr w:type="gramEnd"/>
      <w:r>
        <w:rPr>
          <w:lang w:bidi="hi-IN"/>
        </w:rPr>
        <w:t xml:space="preserve"> </w:t>
      </w:r>
      <w:proofErr w:type="spellStart"/>
      <w:r>
        <w:rPr>
          <w:lang w:bidi="hi-IN"/>
        </w:rPr>
        <w:t>usb_driver</w:t>
      </w:r>
      <w:proofErr w:type="spellEnd"/>
      <w:r>
        <w:rPr>
          <w:lang w:bidi="hi-IN"/>
        </w:rPr>
        <w:t xml:space="preserve"> </w:t>
      </w:r>
      <w:bookmarkStart w:id="68" w:name="OLE_LINK1"/>
      <w:proofErr w:type="spellStart"/>
      <w:r>
        <w:rPr>
          <w:lang w:bidi="hi-IN"/>
        </w:rPr>
        <w:t>skel_driver</w:t>
      </w:r>
      <w:bookmarkEnd w:id="68"/>
      <w:proofErr w:type="spellEnd"/>
      <w:r>
        <w:rPr>
          <w:lang w:bidi="hi-IN"/>
        </w:rPr>
        <w:t xml:space="preserve"> = {</w:t>
      </w:r>
    </w:p>
    <w:p w14:paraId="67C4749B" w14:textId="77777777" w:rsidR="00195635" w:rsidRDefault="00195635" w:rsidP="00195635">
      <w:pPr>
        <w:pStyle w:val="2f5"/>
        <w:rPr>
          <w:lang w:bidi="hi-IN"/>
        </w:rPr>
      </w:pPr>
      <w:r>
        <w:rPr>
          <w:lang w:bidi="hi-IN"/>
        </w:rPr>
        <w:t xml:space="preserve">        .name =         "skeleton",                //</w:t>
      </w:r>
      <w:r>
        <w:rPr>
          <w:lang w:bidi="hi-IN"/>
        </w:rPr>
        <w:t>名字</w:t>
      </w:r>
    </w:p>
    <w:p w14:paraId="76BA3CB7" w14:textId="77777777" w:rsidR="00195635" w:rsidRDefault="00195635" w:rsidP="00195635">
      <w:pPr>
        <w:pStyle w:val="2f5"/>
        <w:rPr>
          <w:lang w:bidi="hi-IN"/>
        </w:rPr>
      </w:pPr>
      <w:r>
        <w:rPr>
          <w:lang w:bidi="hi-IN"/>
        </w:rPr>
        <w:t xml:space="preserve">        .probe =        </w:t>
      </w:r>
      <w:proofErr w:type="spellStart"/>
      <w:r>
        <w:rPr>
          <w:lang w:bidi="hi-IN"/>
        </w:rPr>
        <w:t>skel_probe</w:t>
      </w:r>
      <w:proofErr w:type="spellEnd"/>
      <w:r>
        <w:rPr>
          <w:lang w:bidi="hi-IN"/>
        </w:rPr>
        <w:t>,                //</w:t>
      </w:r>
      <w:r>
        <w:rPr>
          <w:lang w:bidi="hi-IN"/>
        </w:rPr>
        <w:t>探测函数</w:t>
      </w:r>
    </w:p>
    <w:p w14:paraId="61B83396" w14:textId="77777777" w:rsidR="00195635" w:rsidRDefault="00195635" w:rsidP="00195635">
      <w:pPr>
        <w:pStyle w:val="2f5"/>
        <w:rPr>
          <w:lang w:bidi="hi-IN"/>
        </w:rPr>
      </w:pPr>
      <w:r>
        <w:rPr>
          <w:lang w:bidi="hi-IN"/>
        </w:rPr>
        <w:t xml:space="preserve">        .disconnect =   </w:t>
      </w:r>
      <w:proofErr w:type="spellStart"/>
      <w:r>
        <w:rPr>
          <w:lang w:bidi="hi-IN"/>
        </w:rPr>
        <w:t>skel_disconnect</w:t>
      </w:r>
      <w:proofErr w:type="spellEnd"/>
      <w:r>
        <w:rPr>
          <w:lang w:bidi="hi-IN"/>
        </w:rPr>
        <w:t>,             //</w:t>
      </w:r>
      <w:r>
        <w:rPr>
          <w:lang w:bidi="hi-IN"/>
        </w:rPr>
        <w:t>抽调函数</w:t>
      </w:r>
    </w:p>
    <w:p w14:paraId="729FEC1D" w14:textId="77777777" w:rsidR="00195635" w:rsidRDefault="00195635" w:rsidP="00195635">
      <w:pPr>
        <w:pStyle w:val="2f5"/>
        <w:rPr>
          <w:lang w:bidi="hi-IN"/>
        </w:rPr>
      </w:pPr>
      <w:r>
        <w:rPr>
          <w:lang w:bidi="hi-IN"/>
        </w:rPr>
        <w:t xml:space="preserve">        </w:t>
      </w:r>
      <w:proofErr w:type="gramStart"/>
      <w:r>
        <w:rPr>
          <w:lang w:bidi="hi-IN"/>
        </w:rPr>
        <w:t>.suspend</w:t>
      </w:r>
      <w:proofErr w:type="gramEnd"/>
      <w:r>
        <w:rPr>
          <w:lang w:bidi="hi-IN"/>
        </w:rPr>
        <w:t xml:space="preserve"> =      </w:t>
      </w:r>
      <w:proofErr w:type="spellStart"/>
      <w:r>
        <w:rPr>
          <w:lang w:bidi="hi-IN"/>
        </w:rPr>
        <w:t>skel_suspend</w:t>
      </w:r>
      <w:proofErr w:type="spellEnd"/>
      <w:r>
        <w:rPr>
          <w:lang w:bidi="hi-IN"/>
        </w:rPr>
        <w:t>,</w:t>
      </w:r>
    </w:p>
    <w:p w14:paraId="7C320094" w14:textId="77777777" w:rsidR="00195635" w:rsidRDefault="00195635" w:rsidP="00195635">
      <w:pPr>
        <w:pStyle w:val="2f5"/>
        <w:rPr>
          <w:lang w:bidi="hi-IN"/>
        </w:rPr>
      </w:pPr>
      <w:r>
        <w:rPr>
          <w:lang w:bidi="hi-IN"/>
        </w:rPr>
        <w:t xml:space="preserve">        </w:t>
      </w:r>
      <w:proofErr w:type="gramStart"/>
      <w:r>
        <w:rPr>
          <w:lang w:bidi="hi-IN"/>
        </w:rPr>
        <w:t>.resume</w:t>
      </w:r>
      <w:proofErr w:type="gramEnd"/>
      <w:r>
        <w:rPr>
          <w:lang w:bidi="hi-IN"/>
        </w:rPr>
        <w:t xml:space="preserve"> =       </w:t>
      </w:r>
      <w:proofErr w:type="spellStart"/>
      <w:r>
        <w:rPr>
          <w:lang w:bidi="hi-IN"/>
        </w:rPr>
        <w:t>skel_resume</w:t>
      </w:r>
      <w:proofErr w:type="spellEnd"/>
      <w:r>
        <w:rPr>
          <w:lang w:bidi="hi-IN"/>
        </w:rPr>
        <w:t>,</w:t>
      </w:r>
    </w:p>
    <w:p w14:paraId="254D2B46" w14:textId="77777777" w:rsidR="00195635" w:rsidRDefault="00195635" w:rsidP="00195635">
      <w:pPr>
        <w:pStyle w:val="2f5"/>
        <w:rPr>
          <w:lang w:bidi="hi-IN"/>
        </w:rPr>
      </w:pPr>
      <w:r>
        <w:rPr>
          <w:lang w:bidi="hi-IN"/>
        </w:rPr>
        <w:t xml:space="preserve">        </w:t>
      </w:r>
      <w:proofErr w:type="gramStart"/>
      <w:r>
        <w:rPr>
          <w:lang w:bidi="hi-IN"/>
        </w:rPr>
        <w:t>.</w:t>
      </w:r>
      <w:proofErr w:type="spellStart"/>
      <w:r>
        <w:rPr>
          <w:lang w:bidi="hi-IN"/>
        </w:rPr>
        <w:t>pre</w:t>
      </w:r>
      <w:proofErr w:type="gramEnd"/>
      <w:r>
        <w:rPr>
          <w:lang w:bidi="hi-IN"/>
        </w:rPr>
        <w:t>_reset</w:t>
      </w:r>
      <w:proofErr w:type="spellEnd"/>
      <w:r>
        <w:rPr>
          <w:lang w:bidi="hi-IN"/>
        </w:rPr>
        <w:t xml:space="preserve"> =    </w:t>
      </w:r>
      <w:proofErr w:type="spellStart"/>
      <w:r>
        <w:rPr>
          <w:lang w:bidi="hi-IN"/>
        </w:rPr>
        <w:t>skel_pre_reset</w:t>
      </w:r>
      <w:proofErr w:type="spellEnd"/>
      <w:r>
        <w:rPr>
          <w:lang w:bidi="hi-IN"/>
        </w:rPr>
        <w:t>,</w:t>
      </w:r>
    </w:p>
    <w:p w14:paraId="1C81D980" w14:textId="77777777" w:rsidR="00195635" w:rsidRDefault="00195635" w:rsidP="00195635">
      <w:pPr>
        <w:pStyle w:val="2f5"/>
        <w:rPr>
          <w:lang w:bidi="hi-IN"/>
        </w:rPr>
      </w:pPr>
      <w:r>
        <w:rPr>
          <w:lang w:bidi="hi-IN"/>
        </w:rPr>
        <w:t xml:space="preserve">        </w:t>
      </w:r>
      <w:proofErr w:type="gramStart"/>
      <w:r>
        <w:rPr>
          <w:lang w:bidi="hi-IN"/>
        </w:rPr>
        <w:t>.</w:t>
      </w:r>
      <w:proofErr w:type="spellStart"/>
      <w:r>
        <w:rPr>
          <w:lang w:bidi="hi-IN"/>
        </w:rPr>
        <w:t>post</w:t>
      </w:r>
      <w:proofErr w:type="gramEnd"/>
      <w:r>
        <w:rPr>
          <w:lang w:bidi="hi-IN"/>
        </w:rPr>
        <w:t>_reset</w:t>
      </w:r>
      <w:proofErr w:type="spellEnd"/>
      <w:r>
        <w:rPr>
          <w:lang w:bidi="hi-IN"/>
        </w:rPr>
        <w:t xml:space="preserve"> =   </w:t>
      </w:r>
      <w:proofErr w:type="spellStart"/>
      <w:r>
        <w:rPr>
          <w:lang w:bidi="hi-IN"/>
        </w:rPr>
        <w:t>skel_post_reset</w:t>
      </w:r>
      <w:proofErr w:type="spellEnd"/>
      <w:r>
        <w:rPr>
          <w:lang w:bidi="hi-IN"/>
        </w:rPr>
        <w:t>,</w:t>
      </w:r>
    </w:p>
    <w:p w14:paraId="3C81B866" w14:textId="77777777" w:rsidR="00195635" w:rsidRDefault="00195635" w:rsidP="00195635">
      <w:pPr>
        <w:pStyle w:val="2f5"/>
        <w:rPr>
          <w:lang w:bidi="hi-IN"/>
        </w:rPr>
      </w:pPr>
      <w:r>
        <w:rPr>
          <w:lang w:bidi="hi-IN"/>
        </w:rPr>
        <w:t xml:space="preserve">        .</w:t>
      </w:r>
      <w:proofErr w:type="spellStart"/>
      <w:r>
        <w:rPr>
          <w:lang w:bidi="hi-IN"/>
        </w:rPr>
        <w:t>id_table</w:t>
      </w:r>
      <w:proofErr w:type="spellEnd"/>
      <w:r>
        <w:rPr>
          <w:lang w:bidi="hi-IN"/>
        </w:rPr>
        <w:t xml:space="preserve"> =     </w:t>
      </w:r>
      <w:proofErr w:type="spellStart"/>
      <w:r>
        <w:rPr>
          <w:lang w:bidi="hi-IN"/>
        </w:rPr>
        <w:t>skel_table</w:t>
      </w:r>
      <w:proofErr w:type="spellEnd"/>
      <w:r>
        <w:rPr>
          <w:lang w:bidi="hi-IN"/>
        </w:rPr>
        <w:t>,                  //</w:t>
      </w:r>
      <w:r>
        <w:rPr>
          <w:lang w:bidi="hi-IN"/>
        </w:rPr>
        <w:t>支持设备列表</w:t>
      </w:r>
    </w:p>
    <w:p w14:paraId="578C0409" w14:textId="77777777" w:rsidR="00195635" w:rsidRDefault="00195635" w:rsidP="00195635">
      <w:pPr>
        <w:pStyle w:val="2f5"/>
        <w:rPr>
          <w:lang w:bidi="hi-IN"/>
        </w:rPr>
      </w:pPr>
      <w:r>
        <w:rPr>
          <w:lang w:bidi="hi-IN"/>
        </w:rPr>
        <w:t xml:space="preserve">        </w:t>
      </w:r>
      <w:proofErr w:type="gramStart"/>
      <w:r>
        <w:rPr>
          <w:lang w:bidi="hi-IN"/>
        </w:rPr>
        <w:t>.</w:t>
      </w:r>
      <w:proofErr w:type="spellStart"/>
      <w:r>
        <w:rPr>
          <w:lang w:bidi="hi-IN"/>
        </w:rPr>
        <w:t>supports</w:t>
      </w:r>
      <w:proofErr w:type="gramEnd"/>
      <w:r>
        <w:rPr>
          <w:lang w:bidi="hi-IN"/>
        </w:rPr>
        <w:t>_autosuspend</w:t>
      </w:r>
      <w:proofErr w:type="spellEnd"/>
      <w:r>
        <w:rPr>
          <w:lang w:bidi="hi-IN"/>
        </w:rPr>
        <w:t xml:space="preserve"> = 1,</w:t>
      </w:r>
    </w:p>
    <w:p w14:paraId="3183A516" w14:textId="77777777" w:rsidR="00195635" w:rsidRDefault="00195635" w:rsidP="00195635">
      <w:pPr>
        <w:pStyle w:val="2f5"/>
        <w:rPr>
          <w:lang w:bidi="hi-IN"/>
        </w:rPr>
      </w:pPr>
      <w:r>
        <w:rPr>
          <w:lang w:bidi="hi-IN"/>
        </w:rPr>
        <w:t>};</w:t>
      </w:r>
    </w:p>
    <w:p w14:paraId="4ACEF8DF" w14:textId="7101AF57" w:rsidR="00195635" w:rsidRDefault="00195635" w:rsidP="00195635">
      <w:pPr>
        <w:pStyle w:val="2f5"/>
        <w:rPr>
          <w:lang w:bidi="hi-IN"/>
        </w:rPr>
      </w:pPr>
      <w:proofErr w:type="spellStart"/>
      <w:r>
        <w:rPr>
          <w:rFonts w:hint="eastAsia"/>
          <w:lang w:bidi="hi-IN"/>
        </w:rPr>
        <w:t>m</w:t>
      </w:r>
      <w:r>
        <w:rPr>
          <w:lang w:bidi="hi-IN"/>
        </w:rPr>
        <w:t>odule_usb_driver</w:t>
      </w:r>
      <w:proofErr w:type="spellEnd"/>
      <w:r>
        <w:rPr>
          <w:lang w:bidi="hi-IN"/>
        </w:rPr>
        <w:t>(</w:t>
      </w:r>
      <w:proofErr w:type="spellStart"/>
      <w:r>
        <w:rPr>
          <w:lang w:bidi="hi-IN"/>
        </w:rPr>
        <w:t>skel_driver</w:t>
      </w:r>
      <w:proofErr w:type="spellEnd"/>
      <w:r>
        <w:rPr>
          <w:lang w:bidi="hi-IN"/>
        </w:rPr>
        <w:t>)</w:t>
      </w:r>
    </w:p>
    <w:p w14:paraId="22611256" w14:textId="6D0C234A" w:rsidR="00195635" w:rsidRDefault="00195635" w:rsidP="00195635">
      <w:pPr>
        <w:pStyle w:val="1f"/>
        <w:rPr>
          <w:lang w:bidi="hi-IN"/>
        </w:rPr>
      </w:pPr>
      <w:r>
        <w:rPr>
          <w:lang w:bidi="hi-IN"/>
        </w:rPr>
        <w:t>变量</w:t>
      </w:r>
      <w:r>
        <w:rPr>
          <w:lang w:bidi="hi-IN"/>
        </w:rPr>
        <w:t>name</w:t>
      </w:r>
      <w:r>
        <w:rPr>
          <w:lang w:bidi="hi-IN"/>
        </w:rPr>
        <w:t>是一个字符串，它对驱动程序进行描述。</w:t>
      </w:r>
      <w:r>
        <w:rPr>
          <w:lang w:bidi="hi-IN"/>
        </w:rPr>
        <w:t xml:space="preserve">probe </w:t>
      </w:r>
      <w:r>
        <w:rPr>
          <w:lang w:bidi="hi-IN"/>
        </w:rPr>
        <w:t>和</w:t>
      </w:r>
      <w:r>
        <w:rPr>
          <w:lang w:bidi="hi-IN"/>
        </w:rPr>
        <w:t xml:space="preserve">disconnect </w:t>
      </w:r>
      <w:r>
        <w:rPr>
          <w:lang w:bidi="hi-IN"/>
        </w:rPr>
        <w:t>是函数指针，当插入</w:t>
      </w:r>
      <w:r>
        <w:rPr>
          <w:lang w:bidi="hi-IN"/>
        </w:rPr>
        <w:t>/</w:t>
      </w:r>
      <w:r>
        <w:rPr>
          <w:lang w:bidi="hi-IN"/>
        </w:rPr>
        <w:t>拔出的</w:t>
      </w:r>
      <w:r>
        <w:rPr>
          <w:lang w:bidi="hi-IN"/>
        </w:rPr>
        <w:t>USB</w:t>
      </w:r>
      <w:r>
        <w:rPr>
          <w:lang w:bidi="hi-IN"/>
        </w:rPr>
        <w:t>设备与在</w:t>
      </w:r>
      <w:proofErr w:type="spellStart"/>
      <w:r>
        <w:rPr>
          <w:lang w:bidi="hi-IN"/>
        </w:rPr>
        <w:t>id_table</w:t>
      </w:r>
      <w:proofErr w:type="spellEnd"/>
      <w:r>
        <w:rPr>
          <w:lang w:bidi="hi-IN"/>
        </w:rPr>
        <w:t xml:space="preserve"> </w:t>
      </w:r>
      <w:r>
        <w:rPr>
          <w:lang w:bidi="hi-IN"/>
        </w:rPr>
        <w:t>中变量信息匹配时，此函数被调用。</w:t>
      </w:r>
    </w:p>
    <w:p w14:paraId="010942D1" w14:textId="77777777" w:rsidR="00195635" w:rsidRDefault="00195635" w:rsidP="00195635">
      <w:pPr>
        <w:pStyle w:val="1f"/>
        <w:rPr>
          <w:lang w:bidi="hi-IN"/>
        </w:rPr>
      </w:pPr>
      <w:r>
        <w:rPr>
          <w:lang w:bidi="hi-IN"/>
        </w:rPr>
        <w:t>3</w:t>
      </w:r>
      <w:r>
        <w:rPr>
          <w:lang w:bidi="hi-IN"/>
        </w:rPr>
        <w:t>、</w:t>
      </w:r>
      <w:r>
        <w:rPr>
          <w:lang w:bidi="hi-IN"/>
        </w:rPr>
        <w:t>USB</w:t>
      </w:r>
      <w:r>
        <w:rPr>
          <w:lang w:bidi="hi-IN"/>
        </w:rPr>
        <w:t>驱动的注册和注销</w:t>
      </w:r>
    </w:p>
    <w:p w14:paraId="5B54E9AC" w14:textId="77777777" w:rsidR="00195635" w:rsidRDefault="00195635" w:rsidP="00195635">
      <w:pPr>
        <w:pStyle w:val="1f"/>
        <w:rPr>
          <w:lang w:bidi="hi-IN"/>
        </w:rPr>
      </w:pPr>
      <w:r>
        <w:rPr>
          <w:lang w:bidi="hi-IN"/>
        </w:rPr>
        <w:t>（</w:t>
      </w:r>
      <w:r>
        <w:rPr>
          <w:lang w:bidi="hi-IN"/>
        </w:rPr>
        <w:t>1</w:t>
      </w:r>
      <w:r>
        <w:rPr>
          <w:lang w:bidi="hi-IN"/>
        </w:rPr>
        <w:t>）注册</w:t>
      </w:r>
      <w:r>
        <w:rPr>
          <w:lang w:bidi="hi-IN"/>
        </w:rPr>
        <w:t>USB</w:t>
      </w:r>
      <w:r>
        <w:rPr>
          <w:lang w:bidi="hi-IN"/>
        </w:rPr>
        <w:t>驱动</w:t>
      </w:r>
    </w:p>
    <w:p w14:paraId="63954998" w14:textId="77777777" w:rsidR="00195635" w:rsidRDefault="00195635" w:rsidP="00195635">
      <w:pPr>
        <w:pStyle w:val="1f"/>
        <w:rPr>
          <w:lang w:bidi="hi-IN"/>
        </w:rPr>
      </w:pPr>
      <w:r>
        <w:rPr>
          <w:lang w:bidi="hi-IN"/>
        </w:rPr>
        <w:t>通常在驱动程序的</w:t>
      </w:r>
      <w:proofErr w:type="spellStart"/>
      <w:r>
        <w:rPr>
          <w:lang w:bidi="hi-IN"/>
        </w:rPr>
        <w:t>init</w:t>
      </w:r>
      <w:proofErr w:type="spellEnd"/>
      <w:r>
        <w:rPr>
          <w:lang w:bidi="hi-IN"/>
        </w:rPr>
        <w:t>函数中通过调用</w:t>
      </w:r>
      <w:proofErr w:type="spellStart"/>
      <w:r>
        <w:rPr>
          <w:lang w:bidi="hi-IN"/>
        </w:rPr>
        <w:t>usb_register</w:t>
      </w:r>
      <w:proofErr w:type="spellEnd"/>
      <w:r>
        <w:rPr>
          <w:lang w:bidi="hi-IN"/>
        </w:rPr>
        <w:t>来注册</w:t>
      </w:r>
      <w:r>
        <w:rPr>
          <w:lang w:bidi="hi-IN"/>
        </w:rPr>
        <w:t>USB</w:t>
      </w:r>
      <w:r>
        <w:rPr>
          <w:lang w:bidi="hi-IN"/>
        </w:rPr>
        <w:t>驱动程序，</w:t>
      </w:r>
    </w:p>
    <w:p w14:paraId="713536EA" w14:textId="77777777" w:rsidR="00195635" w:rsidRDefault="00195635" w:rsidP="00195635">
      <w:pPr>
        <w:pStyle w:val="1f"/>
        <w:rPr>
          <w:lang w:bidi="hi-IN"/>
        </w:rPr>
      </w:pPr>
      <w:r>
        <w:rPr>
          <w:lang w:bidi="hi-IN"/>
        </w:rPr>
        <w:t>USB</w:t>
      </w:r>
      <w:r>
        <w:rPr>
          <w:lang w:bidi="hi-IN"/>
        </w:rPr>
        <w:t>驱动程序在注册时会发送一个命令给</w:t>
      </w:r>
      <w:proofErr w:type="spellStart"/>
      <w:r>
        <w:rPr>
          <w:lang w:bidi="hi-IN"/>
        </w:rPr>
        <w:t>usb_register</w:t>
      </w:r>
      <w:proofErr w:type="spellEnd"/>
      <w:r>
        <w:rPr>
          <w:lang w:bidi="hi-IN"/>
        </w:rPr>
        <w:t>，通常在驱动程序的初始化函数里。</w:t>
      </w:r>
      <w:r>
        <w:rPr>
          <w:lang w:bidi="hi-IN"/>
        </w:rPr>
        <w:t xml:space="preserve"> </w:t>
      </w:r>
    </w:p>
    <w:p w14:paraId="2188A206" w14:textId="77777777" w:rsidR="00195635" w:rsidRDefault="00195635" w:rsidP="00195635">
      <w:pPr>
        <w:pStyle w:val="2f5"/>
        <w:rPr>
          <w:lang w:bidi="hi-IN"/>
        </w:rPr>
      </w:pPr>
      <w:r>
        <w:rPr>
          <w:lang w:bidi="hi-IN"/>
        </w:rPr>
        <w:t>static int __</w:t>
      </w:r>
      <w:proofErr w:type="spellStart"/>
      <w:r>
        <w:rPr>
          <w:lang w:bidi="hi-IN"/>
        </w:rPr>
        <w:t>init</w:t>
      </w:r>
      <w:proofErr w:type="spellEnd"/>
      <w:r>
        <w:rPr>
          <w:lang w:bidi="hi-IN"/>
        </w:rPr>
        <w:t xml:space="preserve"> </w:t>
      </w:r>
      <w:proofErr w:type="spellStart"/>
      <w:r>
        <w:rPr>
          <w:lang w:bidi="hi-IN"/>
        </w:rPr>
        <w:t>usb_skel_init</w:t>
      </w:r>
      <w:proofErr w:type="spellEnd"/>
      <w:r>
        <w:rPr>
          <w:lang w:bidi="hi-IN"/>
        </w:rPr>
        <w:t>(void)</w:t>
      </w:r>
    </w:p>
    <w:p w14:paraId="11BC9321" w14:textId="77777777" w:rsidR="00195635" w:rsidRDefault="00195635" w:rsidP="00195635">
      <w:pPr>
        <w:pStyle w:val="2f5"/>
        <w:rPr>
          <w:lang w:bidi="hi-IN"/>
        </w:rPr>
      </w:pPr>
      <w:r>
        <w:rPr>
          <w:lang w:bidi="hi-IN"/>
        </w:rPr>
        <w:t>{</w:t>
      </w:r>
    </w:p>
    <w:p w14:paraId="0A650F64" w14:textId="77777777" w:rsidR="00195635" w:rsidRDefault="00195635" w:rsidP="00195635">
      <w:pPr>
        <w:pStyle w:val="2f5"/>
        <w:rPr>
          <w:lang w:bidi="hi-IN"/>
        </w:rPr>
      </w:pPr>
      <w:r>
        <w:rPr>
          <w:lang w:bidi="hi-IN"/>
        </w:rPr>
        <w:tab/>
        <w:t xml:space="preserve">    int result;</w:t>
      </w:r>
    </w:p>
    <w:p w14:paraId="620C1DDB" w14:textId="77777777" w:rsidR="00195635" w:rsidRDefault="00195635" w:rsidP="00195635">
      <w:pPr>
        <w:pStyle w:val="2f5"/>
        <w:rPr>
          <w:lang w:bidi="hi-IN"/>
        </w:rPr>
      </w:pPr>
    </w:p>
    <w:p w14:paraId="05E2530C" w14:textId="77777777" w:rsidR="00195635" w:rsidRDefault="00195635" w:rsidP="00195635">
      <w:pPr>
        <w:pStyle w:val="2f5"/>
        <w:rPr>
          <w:lang w:bidi="hi-IN"/>
        </w:rPr>
      </w:pPr>
      <w:r>
        <w:rPr>
          <w:lang w:bidi="hi-IN"/>
        </w:rPr>
        <w:tab/>
        <w:t xml:space="preserve">    /* register this driver with the USB subsystem */</w:t>
      </w:r>
    </w:p>
    <w:p w14:paraId="5698A9D5" w14:textId="77777777" w:rsidR="00195635" w:rsidRDefault="00195635" w:rsidP="00195635">
      <w:pPr>
        <w:pStyle w:val="2f5"/>
        <w:rPr>
          <w:lang w:bidi="hi-IN"/>
        </w:rPr>
      </w:pPr>
      <w:r>
        <w:rPr>
          <w:lang w:bidi="hi-IN"/>
        </w:rPr>
        <w:tab/>
        <w:t xml:space="preserve">    result = </w:t>
      </w:r>
      <w:proofErr w:type="spellStart"/>
      <w:r>
        <w:rPr>
          <w:lang w:bidi="hi-IN"/>
        </w:rPr>
        <w:t>usb_register</w:t>
      </w:r>
      <w:proofErr w:type="spellEnd"/>
      <w:r>
        <w:rPr>
          <w:lang w:bidi="hi-IN"/>
        </w:rPr>
        <w:t>(&amp;</w:t>
      </w:r>
      <w:proofErr w:type="spellStart"/>
      <w:r>
        <w:rPr>
          <w:lang w:bidi="hi-IN"/>
        </w:rPr>
        <w:t>skel_driver</w:t>
      </w:r>
      <w:proofErr w:type="spellEnd"/>
      <w:r>
        <w:rPr>
          <w:lang w:bidi="hi-IN"/>
        </w:rPr>
        <w:t>);</w:t>
      </w:r>
    </w:p>
    <w:p w14:paraId="39B82C3E" w14:textId="77777777" w:rsidR="00195635" w:rsidRDefault="00195635" w:rsidP="00195635">
      <w:pPr>
        <w:pStyle w:val="2f5"/>
        <w:rPr>
          <w:lang w:bidi="hi-IN"/>
        </w:rPr>
      </w:pPr>
      <w:r>
        <w:rPr>
          <w:lang w:bidi="hi-IN"/>
        </w:rPr>
        <w:tab/>
        <w:t xml:space="preserve">    if (result &lt; 0) {</w:t>
      </w:r>
    </w:p>
    <w:p w14:paraId="69861486" w14:textId="77777777" w:rsidR="00195635" w:rsidRDefault="00195635" w:rsidP="00195635">
      <w:pPr>
        <w:pStyle w:val="2f5"/>
        <w:rPr>
          <w:lang w:bidi="hi-IN"/>
        </w:rPr>
      </w:pPr>
      <w:r>
        <w:rPr>
          <w:lang w:bidi="hi-IN"/>
        </w:rPr>
        <w:tab/>
      </w:r>
      <w:r>
        <w:rPr>
          <w:lang w:bidi="hi-IN"/>
        </w:rPr>
        <w:tab/>
        <w:t xml:space="preserve">    </w:t>
      </w:r>
      <w:proofErr w:type="gramStart"/>
      <w:r>
        <w:rPr>
          <w:lang w:bidi="hi-IN"/>
        </w:rPr>
        <w:t>err(</w:t>
      </w:r>
      <w:proofErr w:type="gramEnd"/>
      <w:r>
        <w:rPr>
          <w:lang w:bidi="hi-IN"/>
        </w:rPr>
        <w:t>"</w:t>
      </w:r>
      <w:proofErr w:type="spellStart"/>
      <w:r>
        <w:rPr>
          <w:lang w:bidi="hi-IN"/>
        </w:rPr>
        <w:t>usb_register</w:t>
      </w:r>
      <w:proofErr w:type="spellEnd"/>
      <w:r>
        <w:rPr>
          <w:lang w:bidi="hi-IN"/>
        </w:rPr>
        <w:t xml:space="preserve"> failed for the "__FILE__ "driver."</w:t>
      </w:r>
    </w:p>
    <w:p w14:paraId="57CE35E4" w14:textId="77777777" w:rsidR="00195635" w:rsidRDefault="00195635" w:rsidP="00195635">
      <w:pPr>
        <w:pStyle w:val="2f5"/>
        <w:rPr>
          <w:lang w:bidi="hi-IN"/>
        </w:rPr>
      </w:pPr>
      <w:r>
        <w:rPr>
          <w:lang w:bidi="hi-IN"/>
        </w:rPr>
        <w:tab/>
      </w:r>
      <w:r>
        <w:rPr>
          <w:lang w:bidi="hi-IN"/>
        </w:rPr>
        <w:tab/>
      </w:r>
      <w:r>
        <w:rPr>
          <w:lang w:bidi="hi-IN"/>
        </w:rPr>
        <w:tab/>
        <w:t>"Error number %d", result);</w:t>
      </w:r>
    </w:p>
    <w:p w14:paraId="1CF6442C" w14:textId="77777777" w:rsidR="00195635" w:rsidRDefault="00195635" w:rsidP="00195635">
      <w:pPr>
        <w:pStyle w:val="2f5"/>
        <w:rPr>
          <w:lang w:bidi="hi-IN"/>
        </w:rPr>
      </w:pPr>
      <w:r>
        <w:rPr>
          <w:lang w:bidi="hi-IN"/>
        </w:rPr>
        <w:tab/>
      </w:r>
      <w:r>
        <w:rPr>
          <w:lang w:bidi="hi-IN"/>
        </w:rPr>
        <w:tab/>
        <w:t xml:space="preserve">    return -1;</w:t>
      </w:r>
    </w:p>
    <w:p w14:paraId="2EA20561" w14:textId="77777777" w:rsidR="00195635" w:rsidRDefault="00195635" w:rsidP="00195635">
      <w:pPr>
        <w:pStyle w:val="2f5"/>
        <w:rPr>
          <w:lang w:bidi="hi-IN"/>
        </w:rPr>
      </w:pPr>
      <w:r>
        <w:rPr>
          <w:lang w:bidi="hi-IN"/>
        </w:rPr>
        <w:tab/>
        <w:t xml:space="preserve">    }</w:t>
      </w:r>
    </w:p>
    <w:p w14:paraId="18B53953" w14:textId="77777777" w:rsidR="00195635" w:rsidRDefault="00195635" w:rsidP="00195635">
      <w:pPr>
        <w:pStyle w:val="2f5"/>
        <w:rPr>
          <w:lang w:bidi="hi-IN"/>
        </w:rPr>
      </w:pPr>
    </w:p>
    <w:p w14:paraId="7B64EBE2" w14:textId="77777777" w:rsidR="00195635" w:rsidRDefault="00195635" w:rsidP="00195635">
      <w:pPr>
        <w:pStyle w:val="2f5"/>
        <w:rPr>
          <w:lang w:bidi="hi-IN"/>
        </w:rPr>
      </w:pPr>
      <w:r>
        <w:rPr>
          <w:lang w:bidi="hi-IN"/>
        </w:rPr>
        <w:tab/>
        <w:t xml:space="preserve">    return 0;</w:t>
      </w:r>
    </w:p>
    <w:p w14:paraId="69BA28EC" w14:textId="77777777" w:rsidR="00195635" w:rsidRDefault="00195635" w:rsidP="00195635">
      <w:pPr>
        <w:pStyle w:val="2f5"/>
        <w:rPr>
          <w:lang w:bidi="hi-IN"/>
        </w:rPr>
      </w:pPr>
      <w:r>
        <w:rPr>
          <w:lang w:bidi="hi-IN"/>
        </w:rPr>
        <w:t>}</w:t>
      </w:r>
    </w:p>
    <w:p w14:paraId="25C0CE43" w14:textId="77777777" w:rsidR="00195635" w:rsidRDefault="00195635" w:rsidP="00195635">
      <w:pPr>
        <w:pStyle w:val="2f5"/>
        <w:rPr>
          <w:lang w:bidi="hi-IN"/>
        </w:rPr>
      </w:pPr>
      <w:proofErr w:type="spellStart"/>
      <w:r>
        <w:rPr>
          <w:lang w:bidi="hi-IN"/>
        </w:rPr>
        <w:t>module_init</w:t>
      </w:r>
      <w:proofErr w:type="spellEnd"/>
      <w:r>
        <w:rPr>
          <w:lang w:bidi="hi-IN"/>
        </w:rPr>
        <w:t>(</w:t>
      </w:r>
      <w:proofErr w:type="spellStart"/>
      <w:r>
        <w:rPr>
          <w:lang w:bidi="hi-IN"/>
        </w:rPr>
        <w:t>usb_skel_init</w:t>
      </w:r>
      <w:proofErr w:type="spellEnd"/>
      <w:r>
        <w:rPr>
          <w:lang w:bidi="hi-IN"/>
        </w:rPr>
        <w:t>);</w:t>
      </w:r>
    </w:p>
    <w:p w14:paraId="70B5A2B9" w14:textId="77777777" w:rsidR="00195635" w:rsidRDefault="00195635" w:rsidP="00195635">
      <w:pPr>
        <w:pStyle w:val="1f"/>
        <w:rPr>
          <w:lang w:bidi="hi-IN"/>
        </w:rPr>
      </w:pPr>
    </w:p>
    <w:p w14:paraId="033090DE" w14:textId="77777777" w:rsidR="00195635" w:rsidRDefault="00195635" w:rsidP="00195635">
      <w:pPr>
        <w:pStyle w:val="1f"/>
        <w:rPr>
          <w:lang w:bidi="hi-IN"/>
        </w:rPr>
      </w:pPr>
      <w:r>
        <w:rPr>
          <w:lang w:bidi="hi-IN"/>
        </w:rPr>
        <w:t>（</w:t>
      </w:r>
      <w:r>
        <w:rPr>
          <w:lang w:bidi="hi-IN"/>
        </w:rPr>
        <w:t>2</w:t>
      </w:r>
      <w:r>
        <w:rPr>
          <w:lang w:bidi="hi-IN"/>
        </w:rPr>
        <w:t>）注销</w:t>
      </w:r>
      <w:r>
        <w:rPr>
          <w:lang w:bidi="hi-IN"/>
        </w:rPr>
        <w:t>USB</w:t>
      </w:r>
      <w:r>
        <w:rPr>
          <w:lang w:bidi="hi-IN"/>
        </w:rPr>
        <w:t>驱动</w:t>
      </w:r>
    </w:p>
    <w:p w14:paraId="79323949" w14:textId="68B08F78" w:rsidR="00195635" w:rsidRDefault="00195635" w:rsidP="00195635">
      <w:pPr>
        <w:pStyle w:val="1f"/>
        <w:rPr>
          <w:lang w:bidi="hi-IN"/>
        </w:rPr>
      </w:pPr>
      <w:r>
        <w:rPr>
          <w:lang w:bidi="hi-IN"/>
        </w:rPr>
        <w:t>当要从系统卸载驱动程序时，它需要向</w:t>
      </w:r>
      <w:r>
        <w:rPr>
          <w:lang w:bidi="hi-IN"/>
        </w:rPr>
        <w:t>USB</w:t>
      </w:r>
      <w:r>
        <w:rPr>
          <w:lang w:bidi="hi-IN"/>
        </w:rPr>
        <w:t>子系统注销自身。即需要</w:t>
      </w:r>
      <w:proofErr w:type="spellStart"/>
      <w:r>
        <w:rPr>
          <w:lang w:bidi="hi-IN"/>
        </w:rPr>
        <w:t>usb_deregister</w:t>
      </w:r>
      <w:proofErr w:type="spellEnd"/>
      <w:r>
        <w:rPr>
          <w:lang w:bidi="hi-IN"/>
        </w:rPr>
        <w:t xml:space="preserve">() </w:t>
      </w:r>
      <w:r>
        <w:rPr>
          <w:lang w:bidi="hi-IN"/>
        </w:rPr>
        <w:t>函数处理：</w:t>
      </w:r>
    </w:p>
    <w:p w14:paraId="16CC9EE9" w14:textId="77777777" w:rsidR="00195635" w:rsidRDefault="00195635" w:rsidP="001D0365">
      <w:pPr>
        <w:pStyle w:val="2f5"/>
        <w:rPr>
          <w:lang w:bidi="hi-IN"/>
        </w:rPr>
      </w:pPr>
      <w:r>
        <w:rPr>
          <w:lang w:bidi="hi-IN"/>
        </w:rPr>
        <w:t xml:space="preserve">static void __exit </w:t>
      </w:r>
      <w:proofErr w:type="spellStart"/>
      <w:r>
        <w:rPr>
          <w:lang w:bidi="hi-IN"/>
        </w:rPr>
        <w:t>usb_skel_exit</w:t>
      </w:r>
      <w:proofErr w:type="spellEnd"/>
      <w:r>
        <w:rPr>
          <w:lang w:bidi="hi-IN"/>
        </w:rPr>
        <w:t>(void)</w:t>
      </w:r>
    </w:p>
    <w:p w14:paraId="42F8FEBA" w14:textId="77777777" w:rsidR="00195635" w:rsidRDefault="00195635" w:rsidP="001D0365">
      <w:pPr>
        <w:pStyle w:val="2f5"/>
        <w:rPr>
          <w:lang w:bidi="hi-IN"/>
        </w:rPr>
      </w:pPr>
      <w:r>
        <w:rPr>
          <w:lang w:bidi="hi-IN"/>
        </w:rPr>
        <w:t>{</w:t>
      </w:r>
    </w:p>
    <w:p w14:paraId="6550F43E" w14:textId="77777777" w:rsidR="00195635" w:rsidRDefault="00195635" w:rsidP="001D0365">
      <w:pPr>
        <w:pStyle w:val="2f5"/>
        <w:rPr>
          <w:lang w:bidi="hi-IN"/>
        </w:rPr>
      </w:pPr>
      <w:r>
        <w:rPr>
          <w:lang w:bidi="hi-IN"/>
        </w:rPr>
        <w:tab/>
        <w:t xml:space="preserve">    /* deregister this driver with the USB subsystem */</w:t>
      </w:r>
    </w:p>
    <w:p w14:paraId="6DB6E415" w14:textId="77777777" w:rsidR="00195635" w:rsidRDefault="00195635" w:rsidP="001D0365">
      <w:pPr>
        <w:pStyle w:val="2f5"/>
        <w:rPr>
          <w:lang w:bidi="hi-IN"/>
        </w:rPr>
      </w:pPr>
      <w:r>
        <w:rPr>
          <w:lang w:bidi="hi-IN"/>
        </w:rPr>
        <w:tab/>
        <w:t xml:space="preserve">    </w:t>
      </w:r>
      <w:proofErr w:type="spellStart"/>
      <w:r>
        <w:rPr>
          <w:lang w:bidi="hi-IN"/>
        </w:rPr>
        <w:t>usb_deregister</w:t>
      </w:r>
      <w:proofErr w:type="spellEnd"/>
      <w:r>
        <w:rPr>
          <w:lang w:bidi="hi-IN"/>
        </w:rPr>
        <w:t>(&amp;</w:t>
      </w:r>
      <w:proofErr w:type="spellStart"/>
      <w:r>
        <w:rPr>
          <w:lang w:bidi="hi-IN"/>
        </w:rPr>
        <w:t>skel_driver</w:t>
      </w:r>
      <w:proofErr w:type="spellEnd"/>
      <w:r>
        <w:rPr>
          <w:lang w:bidi="hi-IN"/>
        </w:rPr>
        <w:t>);      //</w:t>
      </w:r>
      <w:r>
        <w:rPr>
          <w:lang w:bidi="hi-IN"/>
        </w:rPr>
        <w:t>注销设备</w:t>
      </w:r>
    </w:p>
    <w:p w14:paraId="1C58F99C" w14:textId="77777777" w:rsidR="00195635" w:rsidRDefault="00195635" w:rsidP="001D0365">
      <w:pPr>
        <w:pStyle w:val="2f5"/>
        <w:rPr>
          <w:lang w:bidi="hi-IN"/>
        </w:rPr>
      </w:pPr>
      <w:r>
        <w:rPr>
          <w:lang w:bidi="hi-IN"/>
        </w:rPr>
        <w:lastRenderedPageBreak/>
        <w:t>}</w:t>
      </w:r>
    </w:p>
    <w:p w14:paraId="1C6C9271" w14:textId="77777777" w:rsidR="00195635" w:rsidRDefault="00195635" w:rsidP="001D0365">
      <w:pPr>
        <w:pStyle w:val="2f5"/>
        <w:rPr>
          <w:lang w:bidi="hi-IN"/>
        </w:rPr>
      </w:pPr>
      <w:proofErr w:type="spellStart"/>
      <w:r>
        <w:rPr>
          <w:lang w:bidi="hi-IN"/>
        </w:rPr>
        <w:t>module_exit</w:t>
      </w:r>
      <w:proofErr w:type="spellEnd"/>
      <w:r>
        <w:rPr>
          <w:lang w:bidi="hi-IN"/>
        </w:rPr>
        <w:t>(</w:t>
      </w:r>
      <w:proofErr w:type="spellStart"/>
      <w:r>
        <w:rPr>
          <w:lang w:bidi="hi-IN"/>
        </w:rPr>
        <w:t>usb_skel_exit</w:t>
      </w:r>
      <w:proofErr w:type="spellEnd"/>
      <w:r>
        <w:rPr>
          <w:lang w:bidi="hi-IN"/>
        </w:rPr>
        <w:t>);</w:t>
      </w:r>
    </w:p>
    <w:p w14:paraId="0C3AB872" w14:textId="77777777" w:rsidR="00195635" w:rsidRDefault="00195635" w:rsidP="00195635">
      <w:pPr>
        <w:pStyle w:val="1f"/>
        <w:rPr>
          <w:lang w:bidi="hi-IN"/>
        </w:rPr>
      </w:pPr>
    </w:p>
    <w:p w14:paraId="43C29427" w14:textId="099EEDC1" w:rsidR="00195635" w:rsidRDefault="00195635" w:rsidP="00195635">
      <w:pPr>
        <w:pStyle w:val="1f"/>
        <w:rPr>
          <w:lang w:bidi="hi-IN"/>
        </w:rPr>
      </w:pPr>
      <w:r>
        <w:rPr>
          <w:lang w:bidi="hi-IN"/>
        </w:rPr>
        <w:t>当</w:t>
      </w:r>
      <w:r w:rsidR="00F56716">
        <w:rPr>
          <w:lang w:bidi="hi-IN"/>
        </w:rPr>
        <w:t>USB</w:t>
      </w:r>
      <w:r>
        <w:rPr>
          <w:lang w:bidi="hi-IN"/>
        </w:rPr>
        <w:t>设备插入时，为了使</w:t>
      </w:r>
      <w:proofErr w:type="spellStart"/>
      <w:r>
        <w:rPr>
          <w:lang w:bidi="hi-IN"/>
        </w:rPr>
        <w:t>linux-hotplug</w:t>
      </w:r>
      <w:proofErr w:type="spellEnd"/>
      <w:r>
        <w:rPr>
          <w:lang w:bidi="hi-IN"/>
        </w:rPr>
        <w:t>（</w:t>
      </w:r>
      <w:r>
        <w:rPr>
          <w:lang w:bidi="hi-IN"/>
        </w:rPr>
        <w:t>Linux</w:t>
      </w:r>
      <w:r>
        <w:rPr>
          <w:lang w:bidi="hi-IN"/>
        </w:rPr>
        <w:t>中</w:t>
      </w:r>
      <w:r>
        <w:rPr>
          <w:lang w:bidi="hi-IN"/>
        </w:rPr>
        <w:t>PCI</w:t>
      </w:r>
      <w:r>
        <w:rPr>
          <w:lang w:bidi="hi-IN"/>
        </w:rPr>
        <w:t>、</w:t>
      </w:r>
      <w:r>
        <w:rPr>
          <w:lang w:bidi="hi-IN"/>
        </w:rPr>
        <w:t>USB</w:t>
      </w:r>
      <w:r>
        <w:rPr>
          <w:lang w:bidi="hi-IN"/>
        </w:rPr>
        <w:t>等设备热插拔支持）系统自动装载驱动程序，你需要创建一个</w:t>
      </w:r>
      <w:r>
        <w:rPr>
          <w:lang w:bidi="hi-IN"/>
        </w:rPr>
        <w:t>MODULE_DEVICE_TABLE</w:t>
      </w:r>
      <w:r>
        <w:rPr>
          <w:lang w:bidi="hi-IN"/>
        </w:rPr>
        <w:t>。代码如下（这个模块仅支持某一特定设备）：</w:t>
      </w:r>
    </w:p>
    <w:p w14:paraId="1ABA727D" w14:textId="77777777" w:rsidR="00195635" w:rsidRDefault="00195635" w:rsidP="00195635">
      <w:pPr>
        <w:pStyle w:val="1f"/>
        <w:rPr>
          <w:lang w:bidi="hi-IN"/>
        </w:rPr>
      </w:pPr>
      <w:r>
        <w:rPr>
          <w:lang w:bidi="hi-IN"/>
        </w:rPr>
        <w:t>以下代码</w:t>
      </w:r>
      <w:proofErr w:type="gramStart"/>
      <w:r>
        <w:rPr>
          <w:lang w:bidi="hi-IN"/>
        </w:rPr>
        <w:t>告诉热插拔脚</w:t>
      </w:r>
      <w:proofErr w:type="gramEnd"/>
      <w:r>
        <w:rPr>
          <w:lang w:bidi="hi-IN"/>
        </w:rPr>
        <w:t>本，该模块支持具有特定供应商和产品</w:t>
      </w:r>
      <w:r>
        <w:rPr>
          <w:lang w:bidi="hi-IN"/>
        </w:rPr>
        <w:t>ID</w:t>
      </w:r>
      <w:r>
        <w:rPr>
          <w:lang w:bidi="hi-IN"/>
        </w:rPr>
        <w:t>的单个设备：</w:t>
      </w:r>
    </w:p>
    <w:p w14:paraId="7DC6E279" w14:textId="77777777" w:rsidR="00195635" w:rsidRDefault="00195635" w:rsidP="001D0365">
      <w:pPr>
        <w:pStyle w:val="2f5"/>
        <w:rPr>
          <w:lang w:bidi="hi-IN"/>
        </w:rPr>
      </w:pPr>
      <w:r>
        <w:rPr>
          <w:lang w:bidi="hi-IN"/>
        </w:rPr>
        <w:t>/* Define these values to match your devices */</w:t>
      </w:r>
    </w:p>
    <w:p w14:paraId="51EB3D95" w14:textId="77777777" w:rsidR="00195635" w:rsidRDefault="00195635" w:rsidP="001D0365">
      <w:pPr>
        <w:pStyle w:val="2f5"/>
        <w:rPr>
          <w:lang w:bidi="hi-IN"/>
        </w:rPr>
      </w:pPr>
      <w:r>
        <w:rPr>
          <w:lang w:bidi="hi-IN"/>
        </w:rPr>
        <w:t>#</w:t>
      </w:r>
      <w:proofErr w:type="gramStart"/>
      <w:r>
        <w:rPr>
          <w:lang w:bidi="hi-IN"/>
        </w:rPr>
        <w:t>define</w:t>
      </w:r>
      <w:proofErr w:type="gramEnd"/>
      <w:r>
        <w:rPr>
          <w:lang w:bidi="hi-IN"/>
        </w:rPr>
        <w:t xml:space="preserve"> USB_DETECT_VENDOR_ID</w:t>
      </w:r>
      <w:r>
        <w:rPr>
          <w:lang w:bidi="hi-IN"/>
        </w:rPr>
        <w:tab/>
        <w:t xml:space="preserve">    0xfff0</w:t>
      </w:r>
    </w:p>
    <w:p w14:paraId="48A66042" w14:textId="77777777" w:rsidR="00195635" w:rsidRDefault="00195635" w:rsidP="001D0365">
      <w:pPr>
        <w:pStyle w:val="2f5"/>
        <w:rPr>
          <w:lang w:bidi="hi-IN"/>
        </w:rPr>
      </w:pPr>
      <w:r>
        <w:rPr>
          <w:lang w:bidi="hi-IN"/>
        </w:rPr>
        <w:t>#</w:t>
      </w:r>
      <w:proofErr w:type="gramStart"/>
      <w:r>
        <w:rPr>
          <w:lang w:bidi="hi-IN"/>
        </w:rPr>
        <w:t>define</w:t>
      </w:r>
      <w:proofErr w:type="gramEnd"/>
      <w:r>
        <w:rPr>
          <w:lang w:bidi="hi-IN"/>
        </w:rPr>
        <w:t xml:space="preserve"> USB_DETECT_PRODUCT_ID</w:t>
      </w:r>
      <w:r>
        <w:rPr>
          <w:lang w:bidi="hi-IN"/>
        </w:rPr>
        <w:tab/>
        <w:t>0xfff0</w:t>
      </w:r>
    </w:p>
    <w:p w14:paraId="31C7A9BB" w14:textId="77777777" w:rsidR="00195635" w:rsidRDefault="00195635" w:rsidP="001D0365">
      <w:pPr>
        <w:pStyle w:val="2f5"/>
        <w:rPr>
          <w:lang w:bidi="hi-IN"/>
        </w:rPr>
      </w:pPr>
    </w:p>
    <w:p w14:paraId="53C73809" w14:textId="77777777" w:rsidR="00195635" w:rsidRDefault="00195635" w:rsidP="001D0365">
      <w:pPr>
        <w:pStyle w:val="2f5"/>
        <w:rPr>
          <w:lang w:bidi="hi-IN"/>
        </w:rPr>
      </w:pPr>
      <w:r>
        <w:rPr>
          <w:lang w:bidi="hi-IN"/>
        </w:rPr>
        <w:t>/* table of devices that work with this driver */</w:t>
      </w:r>
    </w:p>
    <w:p w14:paraId="1CBD8797" w14:textId="77777777" w:rsidR="00195635" w:rsidRDefault="00195635" w:rsidP="001D0365">
      <w:pPr>
        <w:pStyle w:val="2f5"/>
        <w:rPr>
          <w:lang w:bidi="hi-IN"/>
        </w:rPr>
      </w:pPr>
      <w:r>
        <w:rPr>
          <w:lang w:bidi="hi-IN"/>
        </w:rPr>
        <w:t xml:space="preserve">static struct </w:t>
      </w:r>
      <w:proofErr w:type="spellStart"/>
      <w:r>
        <w:rPr>
          <w:lang w:bidi="hi-IN"/>
        </w:rPr>
        <w:t>usb_device_id</w:t>
      </w:r>
      <w:proofErr w:type="spellEnd"/>
      <w:r>
        <w:rPr>
          <w:lang w:bidi="hi-IN"/>
        </w:rPr>
        <w:t xml:space="preserve"> </w:t>
      </w:r>
      <w:proofErr w:type="spellStart"/>
      <w:r>
        <w:rPr>
          <w:lang w:bidi="hi-IN"/>
        </w:rPr>
        <w:t>skel_table</w:t>
      </w:r>
      <w:proofErr w:type="spellEnd"/>
      <w:r>
        <w:rPr>
          <w:lang w:bidi="hi-IN"/>
        </w:rPr>
        <w:t xml:space="preserve"> [] = {                //</w:t>
      </w:r>
      <w:r>
        <w:rPr>
          <w:lang w:bidi="hi-IN"/>
        </w:rPr>
        <w:t>在系统中注册设备</w:t>
      </w:r>
    </w:p>
    <w:p w14:paraId="2E0768EC" w14:textId="77777777" w:rsidR="00195635" w:rsidRDefault="00195635" w:rsidP="001D0365">
      <w:pPr>
        <w:pStyle w:val="2f5"/>
        <w:rPr>
          <w:lang w:bidi="hi-IN"/>
        </w:rPr>
      </w:pPr>
      <w:r>
        <w:rPr>
          <w:lang w:bidi="hi-IN"/>
        </w:rPr>
        <w:t>{ USB_DEVICE(USB_SKEL_VENDOR_ID, USB_SKEL_PRODUCT_ID) },           //</w:t>
      </w:r>
      <w:r>
        <w:rPr>
          <w:lang w:bidi="hi-IN"/>
        </w:rPr>
        <w:t>生产商号和设备号</w:t>
      </w:r>
    </w:p>
    <w:p w14:paraId="6D5100FF" w14:textId="77777777" w:rsidR="00195635" w:rsidRDefault="00195635" w:rsidP="001D0365">
      <w:pPr>
        <w:pStyle w:val="2f5"/>
        <w:rPr>
          <w:lang w:bidi="hi-IN"/>
        </w:rPr>
      </w:pPr>
      <w:proofErr w:type="gramStart"/>
      <w:r>
        <w:rPr>
          <w:lang w:bidi="hi-IN"/>
        </w:rPr>
        <w:t>{ }</w:t>
      </w:r>
      <w:proofErr w:type="gramEnd"/>
      <w:r>
        <w:rPr>
          <w:lang w:bidi="hi-IN"/>
        </w:rPr>
        <w:t xml:space="preserve">                      /* Terminating entry */</w:t>
      </w:r>
    </w:p>
    <w:p w14:paraId="57A0199E" w14:textId="77777777" w:rsidR="00195635" w:rsidRDefault="00195635" w:rsidP="001D0365">
      <w:pPr>
        <w:pStyle w:val="2f5"/>
        <w:rPr>
          <w:lang w:bidi="hi-IN"/>
        </w:rPr>
      </w:pPr>
      <w:r>
        <w:rPr>
          <w:lang w:bidi="hi-IN"/>
        </w:rPr>
        <w:t>};</w:t>
      </w:r>
    </w:p>
    <w:p w14:paraId="34039A4A" w14:textId="77777777" w:rsidR="00195635" w:rsidRDefault="00195635" w:rsidP="001D0365">
      <w:pPr>
        <w:pStyle w:val="2f5"/>
        <w:rPr>
          <w:lang w:bidi="hi-IN"/>
        </w:rPr>
      </w:pPr>
      <w:r>
        <w:rPr>
          <w:lang w:bidi="hi-IN"/>
        </w:rPr>
        <w:t>MODULE_DEVICE_TABLE (</w:t>
      </w:r>
      <w:proofErr w:type="spellStart"/>
      <w:r>
        <w:rPr>
          <w:lang w:bidi="hi-IN"/>
        </w:rPr>
        <w:t>usb</w:t>
      </w:r>
      <w:proofErr w:type="spellEnd"/>
      <w:r>
        <w:rPr>
          <w:lang w:bidi="hi-IN"/>
        </w:rPr>
        <w:t xml:space="preserve">, </w:t>
      </w:r>
      <w:proofErr w:type="spellStart"/>
      <w:r>
        <w:rPr>
          <w:lang w:bidi="hi-IN"/>
        </w:rPr>
        <w:t>skel_table</w:t>
      </w:r>
      <w:proofErr w:type="spellEnd"/>
      <w:r>
        <w:rPr>
          <w:lang w:bidi="hi-IN"/>
        </w:rPr>
        <w:t>);</w:t>
      </w:r>
    </w:p>
    <w:p w14:paraId="0942E533" w14:textId="77777777" w:rsidR="00195635" w:rsidRDefault="00195635" w:rsidP="00195635">
      <w:pPr>
        <w:pStyle w:val="1f"/>
        <w:rPr>
          <w:lang w:bidi="hi-IN"/>
        </w:rPr>
      </w:pPr>
      <w:r>
        <w:rPr>
          <w:lang w:bidi="hi-IN"/>
        </w:rPr>
        <w:t>其中，</w:t>
      </w:r>
      <w:r>
        <w:rPr>
          <w:lang w:bidi="hi-IN"/>
        </w:rPr>
        <w:t xml:space="preserve">USB_DETECT_VENDOR_ID </w:t>
      </w:r>
      <w:r>
        <w:rPr>
          <w:lang w:bidi="hi-IN"/>
        </w:rPr>
        <w:t>与</w:t>
      </w:r>
      <w:r>
        <w:rPr>
          <w:lang w:bidi="hi-IN"/>
        </w:rPr>
        <w:t xml:space="preserve"> USB_DETECT_PRODUCT_ID</w:t>
      </w:r>
      <w:r>
        <w:rPr>
          <w:lang w:bidi="hi-IN"/>
        </w:rPr>
        <w:t>对应</w:t>
      </w:r>
      <w:r>
        <w:rPr>
          <w:lang w:bidi="hi-IN"/>
        </w:rPr>
        <w:t xml:space="preserve"> </w:t>
      </w:r>
      <w:proofErr w:type="spellStart"/>
      <w:r>
        <w:rPr>
          <w:lang w:bidi="hi-IN"/>
        </w:rPr>
        <w:t>lsusb</w:t>
      </w:r>
      <w:proofErr w:type="spellEnd"/>
      <w:r>
        <w:rPr>
          <w:lang w:bidi="hi-IN"/>
        </w:rPr>
        <w:t xml:space="preserve"> </w:t>
      </w:r>
      <w:r>
        <w:rPr>
          <w:lang w:bidi="hi-IN"/>
        </w:rPr>
        <w:t>输出列表中的</w:t>
      </w:r>
      <w:r>
        <w:rPr>
          <w:lang w:bidi="hi-IN"/>
        </w:rPr>
        <w:t>ID</w:t>
      </w:r>
      <w:r>
        <w:rPr>
          <w:lang w:bidi="hi-IN"/>
        </w:rPr>
        <w:t>信息。（见后文具体描述）</w:t>
      </w:r>
    </w:p>
    <w:p w14:paraId="665F809C" w14:textId="77777777" w:rsidR="00195635" w:rsidRDefault="00195635" w:rsidP="00195635">
      <w:pPr>
        <w:pStyle w:val="1f"/>
        <w:rPr>
          <w:lang w:bidi="hi-IN"/>
        </w:rPr>
      </w:pPr>
    </w:p>
    <w:p w14:paraId="78D5CB84" w14:textId="77777777" w:rsidR="00195635" w:rsidRDefault="00195635" w:rsidP="00195635">
      <w:pPr>
        <w:pStyle w:val="1f"/>
        <w:rPr>
          <w:lang w:bidi="hi-IN"/>
        </w:rPr>
      </w:pPr>
      <w:r>
        <w:rPr>
          <w:lang w:bidi="hi-IN"/>
        </w:rPr>
        <w:t>4</w:t>
      </w:r>
      <w:r>
        <w:rPr>
          <w:lang w:bidi="hi-IN"/>
        </w:rPr>
        <w:t>、设备操作接口说明</w:t>
      </w:r>
    </w:p>
    <w:p w14:paraId="3CED87E8" w14:textId="77777777" w:rsidR="00195635" w:rsidRDefault="00195635" w:rsidP="00195635">
      <w:pPr>
        <w:pStyle w:val="1f"/>
        <w:rPr>
          <w:lang w:bidi="hi-IN"/>
        </w:rPr>
      </w:pPr>
      <w:r>
        <w:rPr>
          <w:lang w:bidi="hi-IN"/>
        </w:rPr>
        <w:t>（</w:t>
      </w:r>
      <w:r>
        <w:rPr>
          <w:lang w:bidi="hi-IN"/>
        </w:rPr>
        <w:t>1</w:t>
      </w:r>
      <w:r>
        <w:rPr>
          <w:lang w:bidi="hi-IN"/>
        </w:rPr>
        <w:t>）探测函数</w:t>
      </w:r>
      <w:r>
        <w:rPr>
          <w:lang w:bidi="hi-IN"/>
        </w:rPr>
        <w:t>probe</w:t>
      </w:r>
    </w:p>
    <w:p w14:paraId="7F8399FB" w14:textId="77777777" w:rsidR="00195635" w:rsidRDefault="00195635" w:rsidP="00195635">
      <w:pPr>
        <w:pStyle w:val="1f"/>
        <w:rPr>
          <w:lang w:bidi="hi-IN"/>
        </w:rPr>
      </w:pPr>
      <w:r>
        <w:rPr>
          <w:lang w:bidi="hi-IN"/>
        </w:rPr>
        <w:tab/>
        <w:t>USB_DEVICE</w:t>
      </w:r>
      <w:r>
        <w:rPr>
          <w:lang w:bidi="hi-IN"/>
        </w:rPr>
        <w:t>宏利用厂商</w:t>
      </w:r>
      <w:r>
        <w:rPr>
          <w:lang w:bidi="hi-IN"/>
        </w:rPr>
        <w:t>ID</w:t>
      </w:r>
      <w:r>
        <w:rPr>
          <w:lang w:bidi="hi-IN"/>
        </w:rPr>
        <w:t>和产品</w:t>
      </w:r>
      <w:r>
        <w:rPr>
          <w:lang w:bidi="hi-IN"/>
        </w:rPr>
        <w:t>ID</w:t>
      </w:r>
      <w:r>
        <w:rPr>
          <w:lang w:bidi="hi-IN"/>
        </w:rPr>
        <w:t>为我们提供了一个设备的唯一标识。当系统插入一个</w:t>
      </w:r>
      <w:r>
        <w:rPr>
          <w:lang w:bidi="hi-IN"/>
        </w:rPr>
        <w:t>ID</w:t>
      </w:r>
      <w:r>
        <w:rPr>
          <w:lang w:bidi="hi-IN"/>
        </w:rPr>
        <w:t>匹配的</w:t>
      </w:r>
      <w:r>
        <w:rPr>
          <w:lang w:bidi="hi-IN"/>
        </w:rPr>
        <w:t>USB</w:t>
      </w:r>
      <w:r>
        <w:rPr>
          <w:lang w:bidi="hi-IN"/>
        </w:rPr>
        <w:t>设备到</w:t>
      </w:r>
      <w:r>
        <w:rPr>
          <w:lang w:bidi="hi-IN"/>
        </w:rPr>
        <w:t>USB</w:t>
      </w:r>
      <w:r>
        <w:rPr>
          <w:lang w:bidi="hi-IN"/>
        </w:rPr>
        <w:t>总线时，驱动会在</w:t>
      </w:r>
      <w:r>
        <w:rPr>
          <w:lang w:bidi="hi-IN"/>
        </w:rPr>
        <w:t>USB core</w:t>
      </w:r>
      <w:r>
        <w:rPr>
          <w:lang w:bidi="hi-IN"/>
        </w:rPr>
        <w:t>中注册。驱动程序中</w:t>
      </w:r>
      <w:r>
        <w:rPr>
          <w:lang w:bidi="hi-IN"/>
        </w:rPr>
        <w:t xml:space="preserve">probe </w:t>
      </w:r>
      <w:r>
        <w:rPr>
          <w:lang w:bidi="hi-IN"/>
        </w:rPr>
        <w:t>函数也就会被调用。</w:t>
      </w:r>
      <w:proofErr w:type="spellStart"/>
      <w:r>
        <w:rPr>
          <w:lang w:bidi="hi-IN"/>
        </w:rPr>
        <w:t>usb_device</w:t>
      </w:r>
      <w:proofErr w:type="spellEnd"/>
      <w:r>
        <w:rPr>
          <w:lang w:bidi="hi-IN"/>
        </w:rPr>
        <w:t xml:space="preserve"> </w:t>
      </w:r>
      <w:r>
        <w:rPr>
          <w:lang w:bidi="hi-IN"/>
        </w:rPr>
        <w:t>结构指针、接口号和接口</w:t>
      </w:r>
      <w:r>
        <w:rPr>
          <w:lang w:bidi="hi-IN"/>
        </w:rPr>
        <w:t>ID</w:t>
      </w:r>
      <w:r>
        <w:rPr>
          <w:lang w:bidi="hi-IN"/>
        </w:rPr>
        <w:t>都会被传递到函数中。</w:t>
      </w:r>
      <w:r>
        <w:rPr>
          <w:lang w:bidi="hi-IN"/>
        </w:rPr>
        <w:t xml:space="preserve"> </w:t>
      </w:r>
    </w:p>
    <w:p w14:paraId="76B7360E" w14:textId="77777777" w:rsidR="00195635" w:rsidRDefault="00195635" w:rsidP="001D0365">
      <w:pPr>
        <w:pStyle w:val="2f5"/>
        <w:rPr>
          <w:lang w:bidi="hi-IN"/>
        </w:rPr>
      </w:pPr>
      <w:r>
        <w:rPr>
          <w:lang w:bidi="hi-IN"/>
        </w:rPr>
        <w:t xml:space="preserve">// </w:t>
      </w:r>
      <w:r>
        <w:rPr>
          <w:lang w:bidi="hi-IN"/>
        </w:rPr>
        <w:t>参见</w:t>
      </w:r>
      <w:r>
        <w:rPr>
          <w:lang w:bidi="hi-IN"/>
        </w:rPr>
        <w:t xml:space="preserve"> drivers/</w:t>
      </w:r>
      <w:proofErr w:type="spellStart"/>
      <w:r>
        <w:rPr>
          <w:lang w:bidi="hi-IN"/>
        </w:rPr>
        <w:t>usb</w:t>
      </w:r>
      <w:proofErr w:type="spellEnd"/>
      <w:r>
        <w:rPr>
          <w:lang w:bidi="hi-IN"/>
        </w:rPr>
        <w:t>/</w:t>
      </w:r>
      <w:proofErr w:type="spellStart"/>
      <w:r>
        <w:rPr>
          <w:lang w:bidi="hi-IN"/>
        </w:rPr>
        <w:t>usb-skeleton.c</w:t>
      </w:r>
      <w:proofErr w:type="spellEnd"/>
    </w:p>
    <w:p w14:paraId="6DA1AB4C" w14:textId="77777777" w:rsidR="00195635" w:rsidRDefault="00195635" w:rsidP="001D0365">
      <w:pPr>
        <w:pStyle w:val="2f5"/>
        <w:rPr>
          <w:lang w:bidi="hi-IN"/>
        </w:rPr>
      </w:pPr>
      <w:r>
        <w:rPr>
          <w:lang w:bidi="hi-IN"/>
        </w:rPr>
        <w:t xml:space="preserve">static int </w:t>
      </w:r>
      <w:proofErr w:type="spellStart"/>
      <w:r>
        <w:rPr>
          <w:lang w:bidi="hi-IN"/>
        </w:rPr>
        <w:t>skel_</w:t>
      </w:r>
      <w:proofErr w:type="gramStart"/>
      <w:r>
        <w:rPr>
          <w:lang w:bidi="hi-IN"/>
        </w:rPr>
        <w:t>probe</w:t>
      </w:r>
      <w:proofErr w:type="spellEnd"/>
      <w:r>
        <w:rPr>
          <w:lang w:bidi="hi-IN"/>
        </w:rPr>
        <w:t>(</w:t>
      </w:r>
      <w:proofErr w:type="gramEnd"/>
      <w:r>
        <w:rPr>
          <w:lang w:bidi="hi-IN"/>
        </w:rPr>
        <w:t xml:space="preserve">struct </w:t>
      </w:r>
      <w:proofErr w:type="spellStart"/>
      <w:r>
        <w:rPr>
          <w:lang w:bidi="hi-IN"/>
        </w:rPr>
        <w:t>usb_interface</w:t>
      </w:r>
      <w:proofErr w:type="spellEnd"/>
      <w:r>
        <w:rPr>
          <w:lang w:bidi="hi-IN"/>
        </w:rPr>
        <w:t xml:space="preserve"> *interface, const struct </w:t>
      </w:r>
      <w:proofErr w:type="spellStart"/>
      <w:r>
        <w:rPr>
          <w:lang w:bidi="hi-IN"/>
        </w:rPr>
        <w:t>usb_device_id</w:t>
      </w:r>
      <w:proofErr w:type="spellEnd"/>
      <w:r>
        <w:rPr>
          <w:lang w:bidi="hi-IN"/>
        </w:rPr>
        <w:t xml:space="preserve"> *id)</w:t>
      </w:r>
    </w:p>
    <w:p w14:paraId="6E357852" w14:textId="77777777" w:rsidR="00195635" w:rsidRDefault="00195635" w:rsidP="00195635">
      <w:pPr>
        <w:pStyle w:val="1f"/>
        <w:rPr>
          <w:lang w:bidi="hi-IN"/>
        </w:rPr>
      </w:pPr>
      <w:r>
        <w:rPr>
          <w:lang w:bidi="hi-IN"/>
        </w:rPr>
        <w:tab/>
      </w:r>
      <w:r>
        <w:rPr>
          <w:lang w:bidi="hi-IN"/>
        </w:rPr>
        <w:t>驱动程序需要确认插入的设备是否可以被接受，如果是，则返回</w:t>
      </w:r>
      <w:r>
        <w:rPr>
          <w:lang w:bidi="hi-IN"/>
        </w:rPr>
        <w:t>0</w:t>
      </w:r>
      <w:r>
        <w:rPr>
          <w:lang w:bidi="hi-IN"/>
        </w:rPr>
        <w:t>；如果不是，或者初始化期间发生任何错误，则从探测函数返回错误代码（例如</w:t>
      </w:r>
      <w:r>
        <w:rPr>
          <w:lang w:bidi="hi-IN"/>
        </w:rPr>
        <w:t>-ENOMEM</w:t>
      </w:r>
      <w:r>
        <w:rPr>
          <w:lang w:bidi="hi-IN"/>
        </w:rPr>
        <w:t>或</w:t>
      </w:r>
      <w:r>
        <w:rPr>
          <w:lang w:bidi="hi-IN"/>
        </w:rPr>
        <w:t>-ENODEV</w:t>
      </w:r>
      <w:r>
        <w:rPr>
          <w:lang w:bidi="hi-IN"/>
        </w:rPr>
        <w:t>）。</w:t>
      </w:r>
      <w:r>
        <w:rPr>
          <w:lang w:bidi="hi-IN"/>
        </w:rPr>
        <w:t xml:space="preserve"> </w:t>
      </w:r>
    </w:p>
    <w:p w14:paraId="1455C96B" w14:textId="77777777" w:rsidR="00195635" w:rsidRDefault="00195635" w:rsidP="00195635">
      <w:pPr>
        <w:pStyle w:val="1f"/>
        <w:rPr>
          <w:lang w:bidi="hi-IN"/>
        </w:rPr>
      </w:pPr>
      <w:r>
        <w:rPr>
          <w:lang w:bidi="hi-IN"/>
        </w:rPr>
        <w:t>在骨架驱动程序中，我们确定将哪些端点标记为大进大出。我们创建了缓冲区来保存将要从设备发送和接收的数据，并且已初始化了将数据写入设备的</w:t>
      </w:r>
      <w:r>
        <w:rPr>
          <w:lang w:bidi="hi-IN"/>
        </w:rPr>
        <w:t>USB urb</w:t>
      </w:r>
      <w:r>
        <w:rPr>
          <w:lang w:bidi="hi-IN"/>
        </w:rPr>
        <w:t>（</w:t>
      </w:r>
      <w:proofErr w:type="spellStart"/>
      <w:r>
        <w:rPr>
          <w:lang w:bidi="hi-IN"/>
        </w:rPr>
        <w:t>URB</w:t>
      </w:r>
      <w:proofErr w:type="spellEnd"/>
      <w:r>
        <w:rPr>
          <w:lang w:bidi="hi-IN"/>
        </w:rPr>
        <w:t>，</w:t>
      </w:r>
      <w:r>
        <w:rPr>
          <w:lang w:bidi="hi-IN"/>
        </w:rPr>
        <w:t>USB Request Block</w:t>
      </w:r>
      <w:r>
        <w:rPr>
          <w:lang w:bidi="hi-IN"/>
        </w:rPr>
        <w:t>，</w:t>
      </w:r>
      <w:r>
        <w:rPr>
          <w:lang w:bidi="hi-IN"/>
        </w:rPr>
        <w:t>USB</w:t>
      </w:r>
      <w:r>
        <w:rPr>
          <w:lang w:bidi="hi-IN"/>
        </w:rPr>
        <w:t>请求块）。</w:t>
      </w:r>
    </w:p>
    <w:p w14:paraId="3A1CC971" w14:textId="77777777" w:rsidR="00195635" w:rsidRDefault="00195635" w:rsidP="00195635">
      <w:pPr>
        <w:pStyle w:val="1f"/>
        <w:rPr>
          <w:lang w:bidi="hi-IN"/>
        </w:rPr>
      </w:pPr>
      <w:r>
        <w:rPr>
          <w:lang w:bidi="hi-IN"/>
        </w:rPr>
        <w:t>相反，将设备从</w:t>
      </w:r>
      <w:r>
        <w:rPr>
          <w:lang w:bidi="hi-IN"/>
        </w:rPr>
        <w:t>USB</w:t>
      </w:r>
      <w:r>
        <w:rPr>
          <w:lang w:bidi="hi-IN"/>
        </w:rPr>
        <w:t>总线中拔出时，设备指针会调用</w:t>
      </w:r>
      <w:r>
        <w:rPr>
          <w:lang w:bidi="hi-IN"/>
        </w:rPr>
        <w:t xml:space="preserve">disconnect </w:t>
      </w:r>
      <w:r>
        <w:rPr>
          <w:lang w:bidi="hi-IN"/>
        </w:rPr>
        <w:t>函数。驱动程序需要清除此时已分配的所有私有数据，并关闭</w:t>
      </w:r>
      <w:r>
        <w:rPr>
          <w:lang w:bidi="hi-IN"/>
        </w:rPr>
        <w:t>USB</w:t>
      </w:r>
      <w:r>
        <w:rPr>
          <w:lang w:bidi="hi-IN"/>
        </w:rPr>
        <w:t>系统中所有待定的</w:t>
      </w:r>
      <w:r>
        <w:rPr>
          <w:lang w:bidi="hi-IN"/>
        </w:rPr>
        <w:t>urb</w:t>
      </w:r>
      <w:r>
        <w:rPr>
          <w:lang w:bidi="hi-IN"/>
        </w:rPr>
        <w:t>。</w:t>
      </w:r>
    </w:p>
    <w:p w14:paraId="7D68B709" w14:textId="77777777" w:rsidR="00195635" w:rsidRDefault="00195635" w:rsidP="00195635">
      <w:pPr>
        <w:pStyle w:val="1f"/>
        <w:rPr>
          <w:lang w:bidi="hi-IN"/>
        </w:rPr>
      </w:pPr>
    </w:p>
    <w:p w14:paraId="3542BCF2" w14:textId="77777777" w:rsidR="00195635" w:rsidRDefault="00195635" w:rsidP="00195635">
      <w:pPr>
        <w:pStyle w:val="1f"/>
        <w:rPr>
          <w:lang w:bidi="hi-IN"/>
        </w:rPr>
      </w:pPr>
      <w:r>
        <w:rPr>
          <w:lang w:bidi="hi-IN"/>
        </w:rPr>
        <w:t>（</w:t>
      </w:r>
      <w:r>
        <w:rPr>
          <w:lang w:bidi="hi-IN"/>
        </w:rPr>
        <w:t>2</w:t>
      </w:r>
      <w:r>
        <w:rPr>
          <w:lang w:bidi="hi-IN"/>
        </w:rPr>
        <w:t>）抽调函数</w:t>
      </w:r>
      <w:r>
        <w:rPr>
          <w:lang w:bidi="hi-IN"/>
        </w:rPr>
        <w:t>disconnect</w:t>
      </w:r>
    </w:p>
    <w:p w14:paraId="5C576050" w14:textId="77777777" w:rsidR="00195635" w:rsidRDefault="00195635" w:rsidP="00195635">
      <w:pPr>
        <w:pStyle w:val="1f"/>
        <w:rPr>
          <w:lang w:bidi="hi-IN"/>
        </w:rPr>
      </w:pPr>
      <w:r>
        <w:rPr>
          <w:lang w:bidi="hi-IN"/>
        </w:rPr>
        <w:t>当用户程序释放它用来与设备通信的文件句柄时，将调用驱动程序中的</w:t>
      </w:r>
      <w:proofErr w:type="spellStart"/>
      <w:r>
        <w:rPr>
          <w:lang w:bidi="hi-IN"/>
        </w:rPr>
        <w:t>skel_disconnect</w:t>
      </w:r>
      <w:proofErr w:type="spellEnd"/>
      <w:r>
        <w:rPr>
          <w:lang w:bidi="hi-IN"/>
        </w:rPr>
        <w:t>函数。</w:t>
      </w:r>
    </w:p>
    <w:p w14:paraId="1F16B315" w14:textId="77777777" w:rsidR="00195635" w:rsidRDefault="00195635" w:rsidP="001D0365">
      <w:pPr>
        <w:pStyle w:val="2f5"/>
        <w:rPr>
          <w:lang w:bidi="hi-IN"/>
        </w:rPr>
      </w:pPr>
      <w:r>
        <w:rPr>
          <w:lang w:bidi="hi-IN"/>
        </w:rPr>
        <w:lastRenderedPageBreak/>
        <w:t xml:space="preserve">// </w:t>
      </w:r>
      <w:r>
        <w:rPr>
          <w:lang w:bidi="hi-IN"/>
        </w:rPr>
        <w:t>参见</w:t>
      </w:r>
      <w:r>
        <w:rPr>
          <w:lang w:bidi="hi-IN"/>
        </w:rPr>
        <w:t xml:space="preserve"> drivers/</w:t>
      </w:r>
      <w:proofErr w:type="spellStart"/>
      <w:r>
        <w:rPr>
          <w:lang w:bidi="hi-IN"/>
        </w:rPr>
        <w:t>usb</w:t>
      </w:r>
      <w:proofErr w:type="spellEnd"/>
      <w:r>
        <w:rPr>
          <w:lang w:bidi="hi-IN"/>
        </w:rPr>
        <w:t>/</w:t>
      </w:r>
      <w:proofErr w:type="spellStart"/>
      <w:r>
        <w:rPr>
          <w:lang w:bidi="hi-IN"/>
        </w:rPr>
        <w:t>usb-skeleton.c</w:t>
      </w:r>
      <w:proofErr w:type="spellEnd"/>
      <w:r>
        <w:rPr>
          <w:lang w:bidi="hi-IN"/>
        </w:rPr>
        <w:t xml:space="preserve"> </w:t>
      </w:r>
    </w:p>
    <w:p w14:paraId="44E0F42F" w14:textId="77777777" w:rsidR="00195635" w:rsidRDefault="00195635" w:rsidP="001D0365">
      <w:pPr>
        <w:pStyle w:val="2f5"/>
        <w:rPr>
          <w:lang w:bidi="hi-IN"/>
        </w:rPr>
      </w:pPr>
      <w:r>
        <w:rPr>
          <w:lang w:bidi="hi-IN"/>
        </w:rPr>
        <w:t xml:space="preserve">static void </w:t>
      </w:r>
      <w:proofErr w:type="spellStart"/>
      <w:r>
        <w:rPr>
          <w:lang w:bidi="hi-IN"/>
        </w:rPr>
        <w:t>skel_</w:t>
      </w:r>
      <w:proofErr w:type="gramStart"/>
      <w:r>
        <w:rPr>
          <w:lang w:bidi="hi-IN"/>
        </w:rPr>
        <w:t>disconnect</w:t>
      </w:r>
      <w:proofErr w:type="spellEnd"/>
      <w:r>
        <w:rPr>
          <w:lang w:bidi="hi-IN"/>
        </w:rPr>
        <w:t>(</w:t>
      </w:r>
      <w:proofErr w:type="gramEnd"/>
      <w:r>
        <w:rPr>
          <w:lang w:bidi="hi-IN"/>
        </w:rPr>
        <w:t xml:space="preserve">struct </w:t>
      </w:r>
      <w:proofErr w:type="spellStart"/>
      <w:r>
        <w:rPr>
          <w:lang w:bidi="hi-IN"/>
        </w:rPr>
        <w:t>usb_interface</w:t>
      </w:r>
      <w:proofErr w:type="spellEnd"/>
      <w:r>
        <w:rPr>
          <w:lang w:bidi="hi-IN"/>
        </w:rPr>
        <w:t xml:space="preserve"> *interface)</w:t>
      </w:r>
    </w:p>
    <w:p w14:paraId="05049AD3" w14:textId="77777777" w:rsidR="00195635" w:rsidRDefault="00195635" w:rsidP="00195635">
      <w:pPr>
        <w:pStyle w:val="1f"/>
        <w:rPr>
          <w:lang w:bidi="hi-IN"/>
        </w:rPr>
      </w:pPr>
    </w:p>
    <w:p w14:paraId="1CB44BC6" w14:textId="77777777" w:rsidR="00195635" w:rsidRDefault="00195635" w:rsidP="00195635">
      <w:pPr>
        <w:pStyle w:val="1f"/>
        <w:rPr>
          <w:lang w:bidi="hi-IN"/>
        </w:rPr>
      </w:pPr>
      <w:r>
        <w:rPr>
          <w:lang w:bidi="hi-IN"/>
        </w:rPr>
        <w:t>（</w:t>
      </w:r>
      <w:r>
        <w:rPr>
          <w:lang w:bidi="hi-IN"/>
        </w:rPr>
        <w:t>3</w:t>
      </w:r>
      <w:r>
        <w:rPr>
          <w:lang w:bidi="hi-IN"/>
        </w:rPr>
        <w:t>）</w:t>
      </w:r>
      <w:r>
        <w:rPr>
          <w:lang w:bidi="hi-IN"/>
        </w:rPr>
        <w:t>open</w:t>
      </w:r>
      <w:r>
        <w:rPr>
          <w:lang w:bidi="hi-IN"/>
        </w:rPr>
        <w:t>函数</w:t>
      </w:r>
    </w:p>
    <w:p w14:paraId="4BCBAA78" w14:textId="77777777" w:rsidR="00195635" w:rsidRDefault="00195635" w:rsidP="00195635">
      <w:pPr>
        <w:pStyle w:val="1f"/>
        <w:rPr>
          <w:lang w:bidi="hi-IN"/>
        </w:rPr>
      </w:pPr>
      <w:r>
        <w:rPr>
          <w:lang w:bidi="hi-IN"/>
        </w:rPr>
        <w:t>现在，</w:t>
      </w:r>
      <w:r>
        <w:rPr>
          <w:lang w:bidi="hi-IN"/>
        </w:rPr>
        <w:t>skeleton</w:t>
      </w:r>
      <w:r>
        <w:rPr>
          <w:lang w:bidi="hi-IN"/>
        </w:rPr>
        <w:t>驱动就已经和设备绑定上了，任何用户</w:t>
      </w:r>
      <w:proofErr w:type="gramStart"/>
      <w:r>
        <w:rPr>
          <w:lang w:bidi="hi-IN"/>
        </w:rPr>
        <w:t>态程序要操作此</w:t>
      </w:r>
      <w:proofErr w:type="gramEnd"/>
      <w:r>
        <w:rPr>
          <w:lang w:bidi="hi-IN"/>
        </w:rPr>
        <w:t>设备都可以通过</w:t>
      </w:r>
      <w:proofErr w:type="spellStart"/>
      <w:r>
        <w:rPr>
          <w:lang w:bidi="hi-IN"/>
        </w:rPr>
        <w:t>file_operations</w:t>
      </w:r>
      <w:proofErr w:type="spellEnd"/>
      <w:r>
        <w:rPr>
          <w:lang w:bidi="hi-IN"/>
        </w:rPr>
        <w:t>结构所定义的函数进行了。当程序尝试为</w:t>
      </w:r>
      <w:r>
        <w:rPr>
          <w:lang w:bidi="hi-IN"/>
        </w:rPr>
        <w:t>I/O</w:t>
      </w:r>
      <w:r>
        <w:rPr>
          <w:lang w:bidi="hi-IN"/>
        </w:rPr>
        <w:t>打开设备时，首先被调用的函数是</w:t>
      </w:r>
      <w:r>
        <w:rPr>
          <w:lang w:bidi="hi-IN"/>
        </w:rPr>
        <w:t>open()</w:t>
      </w:r>
      <w:r>
        <w:rPr>
          <w:lang w:bidi="hi-IN"/>
        </w:rPr>
        <w:t>。</w:t>
      </w:r>
    </w:p>
    <w:p w14:paraId="5F5798A1" w14:textId="4AC95DEB" w:rsidR="00195635" w:rsidRDefault="00195635" w:rsidP="001D0365">
      <w:pPr>
        <w:pStyle w:val="2f5"/>
        <w:rPr>
          <w:lang w:bidi="hi-IN"/>
        </w:rPr>
      </w:pPr>
      <w:r>
        <w:rPr>
          <w:lang w:bidi="hi-IN"/>
        </w:rPr>
        <w:t>/</w:t>
      </w:r>
      <w:r w:rsidR="001D0365">
        <w:rPr>
          <w:lang w:bidi="hi-IN"/>
        </w:rPr>
        <w:t>/</w:t>
      </w:r>
      <w:r>
        <w:rPr>
          <w:lang w:bidi="hi-IN"/>
        </w:rPr>
        <w:t xml:space="preserve"> </w:t>
      </w:r>
      <w:r>
        <w:rPr>
          <w:lang w:bidi="hi-IN"/>
        </w:rPr>
        <w:t>参见</w:t>
      </w:r>
      <w:r>
        <w:rPr>
          <w:lang w:bidi="hi-IN"/>
        </w:rPr>
        <w:t xml:space="preserve"> drivers/</w:t>
      </w:r>
      <w:proofErr w:type="spellStart"/>
      <w:r>
        <w:rPr>
          <w:lang w:bidi="hi-IN"/>
        </w:rPr>
        <w:t>usb</w:t>
      </w:r>
      <w:proofErr w:type="spellEnd"/>
      <w:r>
        <w:rPr>
          <w:lang w:bidi="hi-IN"/>
        </w:rPr>
        <w:t>/</w:t>
      </w:r>
      <w:proofErr w:type="spellStart"/>
      <w:r>
        <w:rPr>
          <w:lang w:bidi="hi-IN"/>
        </w:rPr>
        <w:t>usb-skeleton.c</w:t>
      </w:r>
      <w:proofErr w:type="spellEnd"/>
    </w:p>
    <w:p w14:paraId="3E874CED" w14:textId="77777777" w:rsidR="00195635" w:rsidRDefault="00195635" w:rsidP="001D0365">
      <w:pPr>
        <w:pStyle w:val="2f5"/>
        <w:rPr>
          <w:lang w:bidi="hi-IN"/>
        </w:rPr>
      </w:pPr>
      <w:r>
        <w:rPr>
          <w:lang w:bidi="hi-IN"/>
        </w:rPr>
        <w:t xml:space="preserve">static int </w:t>
      </w:r>
      <w:proofErr w:type="spellStart"/>
      <w:r>
        <w:rPr>
          <w:lang w:bidi="hi-IN"/>
        </w:rPr>
        <w:t>skel_</w:t>
      </w:r>
      <w:proofErr w:type="gramStart"/>
      <w:r>
        <w:rPr>
          <w:lang w:bidi="hi-IN"/>
        </w:rPr>
        <w:t>open</w:t>
      </w:r>
      <w:proofErr w:type="spellEnd"/>
      <w:r>
        <w:rPr>
          <w:lang w:bidi="hi-IN"/>
        </w:rPr>
        <w:t>(</w:t>
      </w:r>
      <w:proofErr w:type="gramEnd"/>
      <w:r>
        <w:rPr>
          <w:lang w:bidi="hi-IN"/>
        </w:rPr>
        <w:t xml:space="preserve">struct </w:t>
      </w:r>
      <w:proofErr w:type="spellStart"/>
      <w:r>
        <w:rPr>
          <w:lang w:bidi="hi-IN"/>
        </w:rPr>
        <w:t>inode</w:t>
      </w:r>
      <w:proofErr w:type="spellEnd"/>
      <w:r>
        <w:rPr>
          <w:lang w:bidi="hi-IN"/>
        </w:rPr>
        <w:t xml:space="preserve"> *</w:t>
      </w:r>
      <w:proofErr w:type="spellStart"/>
      <w:r>
        <w:rPr>
          <w:lang w:bidi="hi-IN"/>
        </w:rPr>
        <w:t>inode</w:t>
      </w:r>
      <w:proofErr w:type="spellEnd"/>
      <w:r>
        <w:rPr>
          <w:lang w:bidi="hi-IN"/>
        </w:rPr>
        <w:t>, struct file *file)</w:t>
      </w:r>
    </w:p>
    <w:p w14:paraId="679F0446" w14:textId="77777777" w:rsidR="00195635" w:rsidRDefault="00195635" w:rsidP="00195635">
      <w:pPr>
        <w:pStyle w:val="1f"/>
        <w:rPr>
          <w:lang w:bidi="hi-IN"/>
        </w:rPr>
      </w:pPr>
      <w:r>
        <w:rPr>
          <w:lang w:bidi="hi-IN"/>
        </w:rPr>
        <w:t>当</w:t>
      </w:r>
      <w:r>
        <w:rPr>
          <w:lang w:bidi="hi-IN"/>
        </w:rPr>
        <w:t>open</w:t>
      </w:r>
      <w:r>
        <w:rPr>
          <w:lang w:bidi="hi-IN"/>
        </w:rPr>
        <w:t>完设备后，</w:t>
      </w:r>
      <w:proofErr w:type="spellStart"/>
      <w:r>
        <w:rPr>
          <w:lang w:bidi="hi-IN"/>
        </w:rPr>
        <w:t>skel</w:t>
      </w:r>
      <w:proofErr w:type="spellEnd"/>
      <w:r>
        <w:rPr>
          <w:lang w:bidi="hi-IN"/>
        </w:rPr>
        <w:t>的</w:t>
      </w:r>
      <w:r>
        <w:rPr>
          <w:lang w:bidi="hi-IN"/>
        </w:rPr>
        <w:t>read</w:t>
      </w:r>
      <w:r>
        <w:rPr>
          <w:lang w:bidi="hi-IN"/>
        </w:rPr>
        <w:t>、</w:t>
      </w:r>
      <w:r>
        <w:rPr>
          <w:lang w:bidi="hi-IN"/>
        </w:rPr>
        <w:t>write</w:t>
      </w:r>
      <w:r>
        <w:rPr>
          <w:lang w:bidi="hi-IN"/>
        </w:rPr>
        <w:t>函数就可以收、</w:t>
      </w:r>
      <w:proofErr w:type="gramStart"/>
      <w:r>
        <w:rPr>
          <w:lang w:bidi="hi-IN"/>
        </w:rPr>
        <w:t>发数据</w:t>
      </w:r>
      <w:proofErr w:type="gramEnd"/>
      <w:r>
        <w:rPr>
          <w:lang w:bidi="hi-IN"/>
        </w:rPr>
        <w:t>了，他们是完成驱动对读写等操作的响应。</w:t>
      </w:r>
    </w:p>
    <w:p w14:paraId="5A73EC03" w14:textId="77777777" w:rsidR="00195635" w:rsidRDefault="00195635" w:rsidP="00195635">
      <w:pPr>
        <w:pStyle w:val="1f"/>
        <w:rPr>
          <w:lang w:bidi="hi-IN"/>
        </w:rPr>
      </w:pPr>
      <w:r>
        <w:rPr>
          <w:lang w:bidi="hi-IN"/>
        </w:rPr>
        <w:t>（</w:t>
      </w:r>
      <w:r>
        <w:rPr>
          <w:lang w:bidi="hi-IN"/>
        </w:rPr>
        <w:t>4</w:t>
      </w:r>
      <w:r>
        <w:rPr>
          <w:lang w:bidi="hi-IN"/>
        </w:rPr>
        <w:t>）</w:t>
      </w:r>
      <w:r>
        <w:rPr>
          <w:lang w:bidi="hi-IN"/>
        </w:rPr>
        <w:t>write</w:t>
      </w:r>
      <w:r>
        <w:rPr>
          <w:lang w:bidi="hi-IN"/>
        </w:rPr>
        <w:t>函数</w:t>
      </w:r>
    </w:p>
    <w:p w14:paraId="2C320F39" w14:textId="77777777" w:rsidR="00195635" w:rsidRDefault="00195635" w:rsidP="001D0365">
      <w:pPr>
        <w:pStyle w:val="2f5"/>
        <w:rPr>
          <w:lang w:bidi="hi-IN"/>
        </w:rPr>
      </w:pPr>
      <w:r>
        <w:rPr>
          <w:lang w:bidi="hi-IN"/>
        </w:rPr>
        <w:t xml:space="preserve">// </w:t>
      </w:r>
      <w:r>
        <w:rPr>
          <w:lang w:bidi="hi-IN"/>
        </w:rPr>
        <w:t>参见</w:t>
      </w:r>
      <w:r>
        <w:rPr>
          <w:lang w:bidi="hi-IN"/>
        </w:rPr>
        <w:t xml:space="preserve"> drivers/</w:t>
      </w:r>
      <w:proofErr w:type="spellStart"/>
      <w:r>
        <w:rPr>
          <w:lang w:bidi="hi-IN"/>
        </w:rPr>
        <w:t>usb</w:t>
      </w:r>
      <w:proofErr w:type="spellEnd"/>
      <w:r>
        <w:rPr>
          <w:lang w:bidi="hi-IN"/>
        </w:rPr>
        <w:t>/</w:t>
      </w:r>
      <w:proofErr w:type="spellStart"/>
      <w:r>
        <w:rPr>
          <w:lang w:bidi="hi-IN"/>
        </w:rPr>
        <w:t>usb-skeleton.c</w:t>
      </w:r>
      <w:proofErr w:type="spellEnd"/>
    </w:p>
    <w:p w14:paraId="177ED946" w14:textId="77777777" w:rsidR="00195635" w:rsidRDefault="00195635" w:rsidP="001D0365">
      <w:pPr>
        <w:pStyle w:val="2f5"/>
        <w:rPr>
          <w:lang w:bidi="hi-IN"/>
        </w:rPr>
      </w:pPr>
      <w:r>
        <w:rPr>
          <w:lang w:bidi="hi-IN"/>
        </w:rPr>
        <w:t xml:space="preserve">static </w:t>
      </w:r>
      <w:proofErr w:type="spellStart"/>
      <w:r>
        <w:rPr>
          <w:lang w:bidi="hi-IN"/>
        </w:rPr>
        <w:t>ssize_t</w:t>
      </w:r>
      <w:proofErr w:type="spellEnd"/>
      <w:r>
        <w:rPr>
          <w:lang w:bidi="hi-IN"/>
        </w:rPr>
        <w:t xml:space="preserve"> </w:t>
      </w:r>
      <w:proofErr w:type="spellStart"/>
      <w:r>
        <w:rPr>
          <w:lang w:bidi="hi-IN"/>
        </w:rPr>
        <w:t>skel_</w:t>
      </w:r>
      <w:proofErr w:type="gramStart"/>
      <w:r>
        <w:rPr>
          <w:lang w:bidi="hi-IN"/>
        </w:rPr>
        <w:t>write</w:t>
      </w:r>
      <w:proofErr w:type="spellEnd"/>
      <w:r>
        <w:rPr>
          <w:lang w:bidi="hi-IN"/>
        </w:rPr>
        <w:t>(</w:t>
      </w:r>
      <w:proofErr w:type="gramEnd"/>
      <w:r>
        <w:rPr>
          <w:lang w:bidi="hi-IN"/>
        </w:rPr>
        <w:t>struct file *file, const char *</w:t>
      </w:r>
      <w:proofErr w:type="spellStart"/>
      <w:r>
        <w:rPr>
          <w:lang w:bidi="hi-IN"/>
        </w:rPr>
        <w:t>user_buffer</w:t>
      </w:r>
      <w:proofErr w:type="spellEnd"/>
      <w:r>
        <w:rPr>
          <w:lang w:bidi="hi-IN"/>
        </w:rPr>
        <w:t xml:space="preserve">, </w:t>
      </w:r>
      <w:proofErr w:type="spellStart"/>
      <w:r>
        <w:rPr>
          <w:lang w:bidi="hi-IN"/>
        </w:rPr>
        <w:t>size_t</w:t>
      </w:r>
      <w:proofErr w:type="spellEnd"/>
      <w:r>
        <w:rPr>
          <w:lang w:bidi="hi-IN"/>
        </w:rPr>
        <w:t xml:space="preserve"> count, </w:t>
      </w:r>
      <w:proofErr w:type="spellStart"/>
      <w:r>
        <w:rPr>
          <w:lang w:bidi="hi-IN"/>
        </w:rPr>
        <w:t>loff_t</w:t>
      </w:r>
      <w:proofErr w:type="spellEnd"/>
      <w:r>
        <w:rPr>
          <w:lang w:bidi="hi-IN"/>
        </w:rPr>
        <w:t xml:space="preserve"> *</w:t>
      </w:r>
      <w:proofErr w:type="spellStart"/>
      <w:r>
        <w:rPr>
          <w:lang w:bidi="hi-IN"/>
        </w:rPr>
        <w:t>ppos</w:t>
      </w:r>
      <w:proofErr w:type="spellEnd"/>
      <w:r>
        <w:rPr>
          <w:lang w:bidi="hi-IN"/>
        </w:rPr>
        <w:t>)</w:t>
      </w:r>
    </w:p>
    <w:p w14:paraId="7862048E" w14:textId="77777777" w:rsidR="00195635" w:rsidRDefault="00195635" w:rsidP="00195635">
      <w:pPr>
        <w:pStyle w:val="1f"/>
        <w:rPr>
          <w:lang w:bidi="hi-IN"/>
        </w:rPr>
      </w:pPr>
      <w:r>
        <w:rPr>
          <w:lang w:bidi="hi-IN"/>
        </w:rPr>
        <w:t>参数说明：</w:t>
      </w:r>
    </w:p>
    <w:p w14:paraId="6355A947" w14:textId="77777777" w:rsidR="00195635" w:rsidRDefault="00195635" w:rsidP="00195635">
      <w:pPr>
        <w:pStyle w:val="1f"/>
        <w:rPr>
          <w:lang w:bidi="hi-IN"/>
        </w:rPr>
      </w:pPr>
      <w:r>
        <w:rPr>
          <w:lang w:bidi="hi-IN"/>
        </w:rPr>
        <w:t xml:space="preserve">struct file *file              </w:t>
      </w:r>
      <w:r>
        <w:rPr>
          <w:lang w:bidi="hi-IN"/>
        </w:rPr>
        <w:t>待写入的文件指针</w:t>
      </w:r>
    </w:p>
    <w:p w14:paraId="684C05FF" w14:textId="77777777" w:rsidR="00195635" w:rsidRDefault="00195635" w:rsidP="00195635">
      <w:pPr>
        <w:pStyle w:val="1f"/>
        <w:rPr>
          <w:lang w:bidi="hi-IN"/>
        </w:rPr>
      </w:pPr>
      <w:r>
        <w:rPr>
          <w:lang w:bidi="hi-IN"/>
        </w:rPr>
        <w:t>const char *</w:t>
      </w:r>
      <w:proofErr w:type="spellStart"/>
      <w:r>
        <w:rPr>
          <w:lang w:bidi="hi-IN"/>
        </w:rPr>
        <w:t>user_buffer</w:t>
      </w:r>
      <w:proofErr w:type="spellEnd"/>
      <w:r>
        <w:rPr>
          <w:lang w:bidi="hi-IN"/>
        </w:rPr>
        <w:t xml:space="preserve">       </w:t>
      </w:r>
      <w:r>
        <w:rPr>
          <w:lang w:bidi="hi-IN"/>
        </w:rPr>
        <w:t>指向用户想要发送到设备的数据的指针</w:t>
      </w:r>
    </w:p>
    <w:p w14:paraId="478EF57B" w14:textId="77777777" w:rsidR="00195635" w:rsidRDefault="00195635" w:rsidP="00195635">
      <w:pPr>
        <w:pStyle w:val="1f"/>
        <w:rPr>
          <w:lang w:bidi="hi-IN"/>
        </w:rPr>
      </w:pPr>
      <w:proofErr w:type="spellStart"/>
      <w:r>
        <w:rPr>
          <w:lang w:bidi="hi-IN"/>
        </w:rPr>
        <w:t>size_t</w:t>
      </w:r>
      <w:proofErr w:type="spellEnd"/>
      <w:r>
        <w:rPr>
          <w:lang w:bidi="hi-IN"/>
        </w:rPr>
        <w:t xml:space="preserve"> count                 </w:t>
      </w:r>
      <w:r>
        <w:rPr>
          <w:lang w:bidi="hi-IN"/>
        </w:rPr>
        <w:t>发送数据的大小</w:t>
      </w:r>
    </w:p>
    <w:p w14:paraId="526C5476" w14:textId="77777777" w:rsidR="00195635" w:rsidRDefault="00195635" w:rsidP="00195635">
      <w:pPr>
        <w:pStyle w:val="1f"/>
        <w:rPr>
          <w:lang w:bidi="hi-IN"/>
        </w:rPr>
      </w:pPr>
      <w:proofErr w:type="spellStart"/>
      <w:r>
        <w:rPr>
          <w:lang w:bidi="hi-IN"/>
        </w:rPr>
        <w:t>loff_t</w:t>
      </w:r>
      <w:proofErr w:type="spellEnd"/>
      <w:r>
        <w:rPr>
          <w:lang w:bidi="hi-IN"/>
        </w:rPr>
        <w:t xml:space="preserve"> *</w:t>
      </w:r>
      <w:proofErr w:type="spellStart"/>
      <w:r>
        <w:rPr>
          <w:lang w:bidi="hi-IN"/>
        </w:rPr>
        <w:t>ppos</w:t>
      </w:r>
      <w:proofErr w:type="spellEnd"/>
      <w:r>
        <w:rPr>
          <w:lang w:bidi="hi-IN"/>
        </w:rPr>
        <w:t xml:space="preserve">                 </w:t>
      </w:r>
      <w:r>
        <w:rPr>
          <w:lang w:bidi="hi-IN"/>
        </w:rPr>
        <w:t>在当前文件中进行写入操作的位置</w:t>
      </w:r>
      <w:r>
        <w:rPr>
          <w:lang w:bidi="hi-IN"/>
        </w:rPr>
        <w:t>/</w:t>
      </w:r>
      <w:r>
        <w:rPr>
          <w:lang w:bidi="hi-IN"/>
        </w:rPr>
        <w:t>偏移量</w:t>
      </w:r>
    </w:p>
    <w:p w14:paraId="20F11879" w14:textId="77777777" w:rsidR="00195635" w:rsidRDefault="00195635" w:rsidP="00195635">
      <w:pPr>
        <w:pStyle w:val="1f"/>
        <w:rPr>
          <w:lang w:bidi="hi-IN"/>
        </w:rPr>
      </w:pPr>
      <w:r>
        <w:rPr>
          <w:lang w:bidi="hi-IN"/>
        </w:rPr>
        <w:t>该函数根据已创建的写入</w:t>
      </w:r>
      <w:r>
        <w:rPr>
          <w:lang w:bidi="hi-IN"/>
        </w:rPr>
        <w:t>urb</w:t>
      </w:r>
      <w:r>
        <w:rPr>
          <w:lang w:bidi="hi-IN"/>
        </w:rPr>
        <w:t>的大小来确定可以发送给设备的数据量（</w:t>
      </w:r>
      <w:proofErr w:type="gramStart"/>
      <w:r>
        <w:rPr>
          <w:lang w:bidi="hi-IN"/>
        </w:rPr>
        <w:t>此大小</w:t>
      </w:r>
      <w:proofErr w:type="gramEnd"/>
      <w:r>
        <w:rPr>
          <w:lang w:bidi="hi-IN"/>
        </w:rPr>
        <w:t>取决于设备具有的批量输出端点的大小）。</w:t>
      </w:r>
      <w:r>
        <w:rPr>
          <w:lang w:bidi="hi-IN"/>
        </w:rPr>
        <w:t xml:space="preserve"> </w:t>
      </w:r>
      <w:r>
        <w:rPr>
          <w:lang w:bidi="hi-IN"/>
        </w:rPr>
        <w:t>然后，它将数据从用户空间复制到内核空间，将</w:t>
      </w:r>
      <w:r>
        <w:rPr>
          <w:lang w:bidi="hi-IN"/>
        </w:rPr>
        <w:t>urb</w:t>
      </w:r>
      <w:r>
        <w:rPr>
          <w:lang w:bidi="hi-IN"/>
        </w:rPr>
        <w:t>指向数据，并将</w:t>
      </w:r>
      <w:r>
        <w:rPr>
          <w:lang w:bidi="hi-IN"/>
        </w:rPr>
        <w:t>urb</w:t>
      </w:r>
      <w:r>
        <w:rPr>
          <w:lang w:bidi="hi-IN"/>
        </w:rPr>
        <w:t>提交给</w:t>
      </w:r>
      <w:r>
        <w:rPr>
          <w:lang w:bidi="hi-IN"/>
        </w:rPr>
        <w:t>USB</w:t>
      </w:r>
      <w:r>
        <w:rPr>
          <w:lang w:bidi="hi-IN"/>
        </w:rPr>
        <w:t>子系统。</w:t>
      </w:r>
    </w:p>
    <w:p w14:paraId="5C44991F" w14:textId="77777777" w:rsidR="00195635" w:rsidRDefault="00195635" w:rsidP="00195635">
      <w:pPr>
        <w:pStyle w:val="1f"/>
        <w:rPr>
          <w:lang w:bidi="hi-IN"/>
        </w:rPr>
      </w:pPr>
    </w:p>
    <w:p w14:paraId="4EB318D2" w14:textId="77777777" w:rsidR="00195635" w:rsidRDefault="00195635" w:rsidP="00195635">
      <w:pPr>
        <w:pStyle w:val="1f"/>
        <w:rPr>
          <w:lang w:bidi="hi-IN"/>
        </w:rPr>
      </w:pPr>
      <w:r>
        <w:rPr>
          <w:lang w:bidi="hi-IN"/>
        </w:rPr>
        <w:t>（</w:t>
      </w:r>
      <w:r>
        <w:rPr>
          <w:lang w:bidi="hi-IN"/>
        </w:rPr>
        <w:t>5</w:t>
      </w:r>
      <w:r>
        <w:rPr>
          <w:lang w:bidi="hi-IN"/>
        </w:rPr>
        <w:t>）</w:t>
      </w:r>
      <w:r>
        <w:rPr>
          <w:lang w:bidi="hi-IN"/>
        </w:rPr>
        <w:t>read</w:t>
      </w:r>
      <w:r>
        <w:rPr>
          <w:lang w:bidi="hi-IN"/>
        </w:rPr>
        <w:t>函数</w:t>
      </w:r>
    </w:p>
    <w:p w14:paraId="47CC12F8" w14:textId="77777777" w:rsidR="00195635" w:rsidRDefault="00195635" w:rsidP="001D0365">
      <w:pPr>
        <w:pStyle w:val="2f5"/>
        <w:rPr>
          <w:lang w:bidi="hi-IN"/>
        </w:rPr>
      </w:pPr>
      <w:r>
        <w:rPr>
          <w:lang w:bidi="hi-IN"/>
        </w:rPr>
        <w:t xml:space="preserve">// </w:t>
      </w:r>
      <w:r>
        <w:rPr>
          <w:lang w:bidi="hi-IN"/>
        </w:rPr>
        <w:t>参见</w:t>
      </w:r>
      <w:r>
        <w:rPr>
          <w:lang w:bidi="hi-IN"/>
        </w:rPr>
        <w:t xml:space="preserve"> drivers/</w:t>
      </w:r>
      <w:proofErr w:type="spellStart"/>
      <w:r>
        <w:rPr>
          <w:lang w:bidi="hi-IN"/>
        </w:rPr>
        <w:t>usb</w:t>
      </w:r>
      <w:proofErr w:type="spellEnd"/>
      <w:r>
        <w:rPr>
          <w:lang w:bidi="hi-IN"/>
        </w:rPr>
        <w:t>/</w:t>
      </w:r>
      <w:proofErr w:type="spellStart"/>
      <w:r>
        <w:rPr>
          <w:lang w:bidi="hi-IN"/>
        </w:rPr>
        <w:t>usb-skeleton.c</w:t>
      </w:r>
      <w:proofErr w:type="spellEnd"/>
    </w:p>
    <w:p w14:paraId="7B009665" w14:textId="77777777" w:rsidR="00195635" w:rsidRDefault="00195635" w:rsidP="001D0365">
      <w:pPr>
        <w:pStyle w:val="2f5"/>
        <w:rPr>
          <w:lang w:bidi="hi-IN"/>
        </w:rPr>
      </w:pPr>
      <w:r>
        <w:rPr>
          <w:lang w:bidi="hi-IN"/>
        </w:rPr>
        <w:t xml:space="preserve">static </w:t>
      </w:r>
      <w:proofErr w:type="spellStart"/>
      <w:r>
        <w:rPr>
          <w:lang w:bidi="hi-IN"/>
        </w:rPr>
        <w:t>ssize_t</w:t>
      </w:r>
      <w:proofErr w:type="spellEnd"/>
      <w:r>
        <w:rPr>
          <w:lang w:bidi="hi-IN"/>
        </w:rPr>
        <w:t xml:space="preserve"> </w:t>
      </w:r>
      <w:proofErr w:type="spellStart"/>
      <w:r>
        <w:rPr>
          <w:lang w:bidi="hi-IN"/>
        </w:rPr>
        <w:t>skel_</w:t>
      </w:r>
      <w:proofErr w:type="gramStart"/>
      <w:r>
        <w:rPr>
          <w:lang w:bidi="hi-IN"/>
        </w:rPr>
        <w:t>read</w:t>
      </w:r>
      <w:proofErr w:type="spellEnd"/>
      <w:r>
        <w:rPr>
          <w:lang w:bidi="hi-IN"/>
        </w:rPr>
        <w:t>(</w:t>
      </w:r>
      <w:proofErr w:type="gramEnd"/>
      <w:r>
        <w:rPr>
          <w:lang w:bidi="hi-IN"/>
        </w:rPr>
        <w:t xml:space="preserve">struct file *file, char *buffer, </w:t>
      </w:r>
      <w:proofErr w:type="spellStart"/>
      <w:r>
        <w:rPr>
          <w:lang w:bidi="hi-IN"/>
        </w:rPr>
        <w:t>size_t</w:t>
      </w:r>
      <w:proofErr w:type="spellEnd"/>
      <w:r>
        <w:rPr>
          <w:lang w:bidi="hi-IN"/>
        </w:rPr>
        <w:t xml:space="preserve"> count, </w:t>
      </w:r>
      <w:proofErr w:type="spellStart"/>
      <w:r>
        <w:rPr>
          <w:lang w:bidi="hi-IN"/>
        </w:rPr>
        <w:t>loff_t</w:t>
      </w:r>
      <w:proofErr w:type="spellEnd"/>
      <w:r>
        <w:rPr>
          <w:lang w:bidi="hi-IN"/>
        </w:rPr>
        <w:t xml:space="preserve"> *</w:t>
      </w:r>
      <w:proofErr w:type="spellStart"/>
      <w:r>
        <w:rPr>
          <w:lang w:bidi="hi-IN"/>
        </w:rPr>
        <w:t>ppos</w:t>
      </w:r>
      <w:proofErr w:type="spellEnd"/>
      <w:r>
        <w:rPr>
          <w:lang w:bidi="hi-IN"/>
        </w:rPr>
        <w:t>)</w:t>
      </w:r>
    </w:p>
    <w:p w14:paraId="6096ACE1" w14:textId="77777777" w:rsidR="00195635" w:rsidRDefault="00195635" w:rsidP="00195635">
      <w:pPr>
        <w:pStyle w:val="1f"/>
        <w:rPr>
          <w:lang w:bidi="hi-IN"/>
        </w:rPr>
      </w:pPr>
      <w:r>
        <w:rPr>
          <w:lang w:bidi="hi-IN"/>
        </w:rPr>
        <w:t>参数说明：</w:t>
      </w:r>
    </w:p>
    <w:p w14:paraId="0F732E40" w14:textId="77777777" w:rsidR="00195635" w:rsidRDefault="00195635" w:rsidP="00195635">
      <w:pPr>
        <w:pStyle w:val="1f"/>
        <w:rPr>
          <w:lang w:bidi="hi-IN"/>
        </w:rPr>
      </w:pPr>
      <w:r>
        <w:rPr>
          <w:lang w:bidi="hi-IN"/>
        </w:rPr>
        <w:t xml:space="preserve">struct file *file              </w:t>
      </w:r>
      <w:r>
        <w:rPr>
          <w:lang w:bidi="hi-IN"/>
        </w:rPr>
        <w:t>待写入的文件指针</w:t>
      </w:r>
    </w:p>
    <w:p w14:paraId="50C2000D" w14:textId="77777777" w:rsidR="00195635" w:rsidRDefault="00195635" w:rsidP="00195635">
      <w:pPr>
        <w:pStyle w:val="1f"/>
        <w:rPr>
          <w:lang w:bidi="hi-IN"/>
        </w:rPr>
      </w:pPr>
      <w:r>
        <w:rPr>
          <w:lang w:bidi="hi-IN"/>
        </w:rPr>
        <w:t>const char *</w:t>
      </w:r>
      <w:proofErr w:type="spellStart"/>
      <w:r>
        <w:rPr>
          <w:lang w:bidi="hi-IN"/>
        </w:rPr>
        <w:t>user_buffer</w:t>
      </w:r>
      <w:proofErr w:type="spellEnd"/>
      <w:r>
        <w:rPr>
          <w:lang w:bidi="hi-IN"/>
        </w:rPr>
        <w:t xml:space="preserve">       </w:t>
      </w:r>
      <w:r>
        <w:rPr>
          <w:lang w:bidi="hi-IN"/>
        </w:rPr>
        <w:t>指向用户想要接收的设备的数据的指针</w:t>
      </w:r>
    </w:p>
    <w:p w14:paraId="3D88D268" w14:textId="77777777" w:rsidR="00195635" w:rsidRDefault="00195635" w:rsidP="00195635">
      <w:pPr>
        <w:pStyle w:val="1f"/>
        <w:rPr>
          <w:lang w:bidi="hi-IN"/>
        </w:rPr>
      </w:pPr>
      <w:proofErr w:type="spellStart"/>
      <w:r>
        <w:rPr>
          <w:lang w:bidi="hi-IN"/>
        </w:rPr>
        <w:t>size_t</w:t>
      </w:r>
      <w:proofErr w:type="spellEnd"/>
      <w:r>
        <w:rPr>
          <w:lang w:bidi="hi-IN"/>
        </w:rPr>
        <w:t xml:space="preserve"> count                 </w:t>
      </w:r>
      <w:r>
        <w:rPr>
          <w:lang w:bidi="hi-IN"/>
        </w:rPr>
        <w:t>接收数据的大小</w:t>
      </w:r>
    </w:p>
    <w:p w14:paraId="44FCB7E6" w14:textId="77777777" w:rsidR="00195635" w:rsidRDefault="00195635" w:rsidP="00195635">
      <w:pPr>
        <w:pStyle w:val="1f"/>
        <w:rPr>
          <w:lang w:bidi="hi-IN"/>
        </w:rPr>
      </w:pPr>
      <w:proofErr w:type="spellStart"/>
      <w:r>
        <w:rPr>
          <w:lang w:bidi="hi-IN"/>
        </w:rPr>
        <w:t>loff_t</w:t>
      </w:r>
      <w:proofErr w:type="spellEnd"/>
      <w:r>
        <w:rPr>
          <w:lang w:bidi="hi-IN"/>
        </w:rPr>
        <w:t xml:space="preserve"> *</w:t>
      </w:r>
      <w:proofErr w:type="spellStart"/>
      <w:r>
        <w:rPr>
          <w:lang w:bidi="hi-IN"/>
        </w:rPr>
        <w:t>ppos</w:t>
      </w:r>
      <w:proofErr w:type="spellEnd"/>
      <w:r>
        <w:rPr>
          <w:lang w:bidi="hi-IN"/>
        </w:rPr>
        <w:t xml:space="preserve">                 </w:t>
      </w:r>
      <w:r>
        <w:rPr>
          <w:lang w:bidi="hi-IN"/>
        </w:rPr>
        <w:t>在当前文件中进行读取操作的位置</w:t>
      </w:r>
      <w:r>
        <w:rPr>
          <w:lang w:bidi="hi-IN"/>
        </w:rPr>
        <w:t>/</w:t>
      </w:r>
      <w:r>
        <w:rPr>
          <w:lang w:bidi="hi-IN"/>
        </w:rPr>
        <w:t>偏移量</w:t>
      </w:r>
    </w:p>
    <w:p w14:paraId="2E27BD69" w14:textId="77777777" w:rsidR="00195635" w:rsidRDefault="00195635" w:rsidP="00195635">
      <w:pPr>
        <w:pStyle w:val="1f"/>
        <w:rPr>
          <w:lang w:bidi="hi-IN"/>
        </w:rPr>
      </w:pPr>
      <w:r>
        <w:rPr>
          <w:lang w:bidi="hi-IN"/>
        </w:rPr>
        <w:t xml:space="preserve">read </w:t>
      </w:r>
      <w:r>
        <w:rPr>
          <w:lang w:bidi="hi-IN"/>
        </w:rPr>
        <w:t>函数与</w:t>
      </w:r>
      <w:r>
        <w:rPr>
          <w:lang w:bidi="hi-IN"/>
        </w:rPr>
        <w:t xml:space="preserve">write </w:t>
      </w:r>
      <w:r>
        <w:rPr>
          <w:lang w:bidi="hi-IN"/>
        </w:rPr>
        <w:t>函数稍有不同在于：程序并没有用</w:t>
      </w:r>
      <w:r>
        <w:rPr>
          <w:lang w:bidi="hi-IN"/>
        </w:rPr>
        <w:t xml:space="preserve">urb </w:t>
      </w:r>
      <w:r>
        <w:rPr>
          <w:lang w:bidi="hi-IN"/>
        </w:rPr>
        <w:t>将数据从设备传送到驱动程序，而是我们用</w:t>
      </w:r>
      <w:proofErr w:type="spellStart"/>
      <w:r>
        <w:rPr>
          <w:lang w:bidi="hi-IN"/>
        </w:rPr>
        <w:t>usb_bulk_msg</w:t>
      </w:r>
      <w:proofErr w:type="spellEnd"/>
      <w:r>
        <w:rPr>
          <w:lang w:bidi="hi-IN"/>
        </w:rPr>
        <w:t xml:space="preserve"> </w:t>
      </w:r>
      <w:r>
        <w:rPr>
          <w:lang w:bidi="hi-IN"/>
        </w:rPr>
        <w:t>函数代替，这个函数能够在不需要创建</w:t>
      </w:r>
      <w:r>
        <w:rPr>
          <w:lang w:bidi="hi-IN"/>
        </w:rPr>
        <w:t xml:space="preserve">urbs </w:t>
      </w:r>
      <w:r>
        <w:rPr>
          <w:lang w:bidi="hi-IN"/>
        </w:rPr>
        <w:t>和操作</w:t>
      </w:r>
      <w:r>
        <w:rPr>
          <w:lang w:bidi="hi-IN"/>
        </w:rPr>
        <w:t>urb</w:t>
      </w:r>
      <w:r>
        <w:rPr>
          <w:lang w:bidi="hi-IN"/>
        </w:rPr>
        <w:t>函数的情况下，来发送数据给设备，或者从设备来接收数据。我们调用</w:t>
      </w:r>
      <w:proofErr w:type="spellStart"/>
      <w:r>
        <w:rPr>
          <w:lang w:bidi="hi-IN"/>
        </w:rPr>
        <w:t>usb_bulk_msg</w:t>
      </w:r>
      <w:proofErr w:type="spellEnd"/>
      <w:r>
        <w:rPr>
          <w:lang w:bidi="hi-IN"/>
        </w:rPr>
        <w:t>函数，并为它提供</w:t>
      </w:r>
      <w:r>
        <w:rPr>
          <w:lang w:bidi="hi-IN"/>
        </w:rPr>
        <w:lastRenderedPageBreak/>
        <w:t>一个缓冲区，该缓冲区用于放置从设备接收到的所有数据以及超时值。</w:t>
      </w:r>
      <w:r>
        <w:rPr>
          <w:lang w:bidi="hi-IN"/>
        </w:rPr>
        <w:t xml:space="preserve"> </w:t>
      </w:r>
      <w:r>
        <w:rPr>
          <w:lang w:bidi="hi-IN"/>
        </w:rPr>
        <w:t>如果超时期限未收到设备的任何数据，则该功能将失败并返回错误消息。</w:t>
      </w:r>
      <w:r>
        <w:rPr>
          <w:lang w:bidi="hi-IN"/>
        </w:rPr>
        <w:t xml:space="preserve"> </w:t>
      </w:r>
    </w:p>
    <w:p w14:paraId="459A2A3A" w14:textId="77777777" w:rsidR="00195635" w:rsidRDefault="00195635" w:rsidP="00195635">
      <w:pPr>
        <w:pStyle w:val="1f"/>
        <w:rPr>
          <w:lang w:bidi="hi-IN"/>
        </w:rPr>
      </w:pPr>
    </w:p>
    <w:p w14:paraId="4652DF0B" w14:textId="77777777" w:rsidR="00195635" w:rsidRDefault="00195635" w:rsidP="00195635">
      <w:pPr>
        <w:pStyle w:val="1f"/>
        <w:rPr>
          <w:lang w:bidi="hi-IN"/>
        </w:rPr>
      </w:pPr>
      <w:r>
        <w:rPr>
          <w:lang w:bidi="hi-IN"/>
        </w:rPr>
        <w:t>（</w:t>
      </w:r>
      <w:r>
        <w:rPr>
          <w:lang w:bidi="hi-IN"/>
        </w:rPr>
        <w:t>6</w:t>
      </w:r>
      <w:r>
        <w:rPr>
          <w:lang w:bidi="hi-IN"/>
        </w:rPr>
        <w:t>）</w:t>
      </w:r>
      <w:r>
        <w:rPr>
          <w:lang w:bidi="hi-IN"/>
        </w:rPr>
        <w:t>delete</w:t>
      </w:r>
      <w:r>
        <w:rPr>
          <w:lang w:bidi="hi-IN"/>
        </w:rPr>
        <w:t>函数</w:t>
      </w:r>
    </w:p>
    <w:p w14:paraId="74437904" w14:textId="70D42252" w:rsidR="00195635" w:rsidRDefault="00195635" w:rsidP="00195635">
      <w:pPr>
        <w:pStyle w:val="1f"/>
        <w:rPr>
          <w:lang w:bidi="hi-IN"/>
        </w:rPr>
      </w:pPr>
      <w:r>
        <w:rPr>
          <w:lang w:bidi="hi-IN"/>
        </w:rPr>
        <w:t>由于</w:t>
      </w:r>
      <w:r w:rsidR="00F56716">
        <w:rPr>
          <w:lang w:bidi="hi-IN"/>
        </w:rPr>
        <w:t>USB</w:t>
      </w:r>
      <w:r>
        <w:rPr>
          <w:lang w:bidi="hi-IN"/>
        </w:rPr>
        <w:t>设备可以在任何时间点从系统中取走，即使程序目前正在访问它。</w:t>
      </w:r>
      <w:r w:rsidR="00F56716">
        <w:rPr>
          <w:lang w:bidi="hi-IN"/>
        </w:rPr>
        <w:t>USB</w:t>
      </w:r>
      <w:r>
        <w:rPr>
          <w:lang w:bidi="hi-IN"/>
        </w:rPr>
        <w:t>驱动程序必须要能够很好地处理解决此问题，它需要能够切断任何当前的读写，同时通知用户空间程序：</w:t>
      </w:r>
      <w:r w:rsidR="00F56716">
        <w:rPr>
          <w:lang w:bidi="hi-IN"/>
        </w:rPr>
        <w:t>USB</w:t>
      </w:r>
      <w:r>
        <w:rPr>
          <w:lang w:bidi="hi-IN"/>
        </w:rPr>
        <w:t>设备已不存在。此操作由</w:t>
      </w:r>
      <w:proofErr w:type="spellStart"/>
      <w:r>
        <w:rPr>
          <w:lang w:bidi="hi-IN"/>
        </w:rPr>
        <w:t>skel_delete</w:t>
      </w:r>
      <w:proofErr w:type="spellEnd"/>
      <w:r>
        <w:rPr>
          <w:lang w:bidi="hi-IN"/>
        </w:rPr>
        <w:t>函数执行。</w:t>
      </w:r>
    </w:p>
    <w:p w14:paraId="5B868E5B" w14:textId="77777777" w:rsidR="00195635" w:rsidRDefault="00195635" w:rsidP="00195635">
      <w:pPr>
        <w:pStyle w:val="1f"/>
        <w:rPr>
          <w:lang w:bidi="hi-IN"/>
        </w:rPr>
      </w:pPr>
    </w:p>
    <w:p w14:paraId="5410154B" w14:textId="15358D84" w:rsidR="00195635" w:rsidRDefault="00195635" w:rsidP="00195635">
      <w:pPr>
        <w:pStyle w:val="1f"/>
        <w:rPr>
          <w:lang w:bidi="hi-IN"/>
        </w:rPr>
      </w:pPr>
      <w:r>
        <w:rPr>
          <w:lang w:bidi="hi-IN"/>
        </w:rPr>
        <w:t>如果程序有一个打开的设备句柄，在当前结构里，我们只要把它赋值为空，就像它已经消失了。对于每一次设备读写等其它函数操作，我们都要检查</w:t>
      </w:r>
      <w:proofErr w:type="spellStart"/>
      <w:r>
        <w:rPr>
          <w:lang w:bidi="hi-IN"/>
        </w:rPr>
        <w:t>usb_device</w:t>
      </w:r>
      <w:proofErr w:type="spellEnd"/>
      <w:r>
        <w:rPr>
          <w:lang w:bidi="hi-IN"/>
        </w:rPr>
        <w:t>结构是否存在。如果不存在，就表明设备已经消失，并返回一个</w:t>
      </w:r>
      <w:r>
        <w:rPr>
          <w:lang w:bidi="hi-IN"/>
        </w:rPr>
        <w:t>-ENODEV</w:t>
      </w:r>
      <w:r>
        <w:rPr>
          <w:lang w:bidi="hi-IN"/>
        </w:rPr>
        <w:t>错误给用户程序。当最终我们调用</w:t>
      </w:r>
      <w:r>
        <w:rPr>
          <w:lang w:bidi="hi-IN"/>
        </w:rPr>
        <w:t>release</w:t>
      </w:r>
      <w:r>
        <w:rPr>
          <w:lang w:bidi="hi-IN"/>
        </w:rPr>
        <w:t>函数时，在没有文件打开这个设备时，无论</w:t>
      </w:r>
      <w:proofErr w:type="spellStart"/>
      <w:r>
        <w:rPr>
          <w:lang w:bidi="hi-IN"/>
        </w:rPr>
        <w:t>usb_device</w:t>
      </w:r>
      <w:proofErr w:type="spellEnd"/>
      <w:r>
        <w:rPr>
          <w:lang w:bidi="hi-IN"/>
        </w:rPr>
        <w:t>结构是否存在、它都会清空</w:t>
      </w:r>
      <w:proofErr w:type="spellStart"/>
      <w:r>
        <w:rPr>
          <w:lang w:bidi="hi-IN"/>
        </w:rPr>
        <w:t>skel_disconnect</w:t>
      </w:r>
      <w:proofErr w:type="spellEnd"/>
      <w:r>
        <w:rPr>
          <w:lang w:bidi="hi-IN"/>
        </w:rPr>
        <w:t>函数所</w:t>
      </w:r>
      <w:proofErr w:type="gramStart"/>
      <w:r>
        <w:rPr>
          <w:lang w:bidi="hi-IN"/>
        </w:rPr>
        <w:t>作工</w:t>
      </w:r>
      <w:proofErr w:type="gramEnd"/>
      <w:r>
        <w:rPr>
          <w:lang w:bidi="hi-IN"/>
        </w:rPr>
        <w:t>作。</w:t>
      </w:r>
      <w:r>
        <w:rPr>
          <w:lang w:bidi="hi-IN"/>
        </w:rPr>
        <w:t xml:space="preserve"> </w:t>
      </w:r>
    </w:p>
    <w:p w14:paraId="080DCF18" w14:textId="77777777" w:rsidR="00195635" w:rsidRDefault="00195635" w:rsidP="00195635">
      <w:pPr>
        <w:pStyle w:val="1f"/>
        <w:rPr>
          <w:lang w:bidi="hi-IN"/>
        </w:rPr>
      </w:pPr>
    </w:p>
    <w:p w14:paraId="564B0036" w14:textId="4CA15886" w:rsidR="002F4B7D" w:rsidRDefault="002F4B7D" w:rsidP="00195635">
      <w:pPr>
        <w:pStyle w:val="1f"/>
        <w:rPr>
          <w:lang w:bidi="hi-IN"/>
        </w:rPr>
      </w:pPr>
      <w:r>
        <w:rPr>
          <w:rFonts w:hint="eastAsia"/>
          <w:lang w:bidi="hi-IN"/>
        </w:rPr>
        <w:t>二、查看</w:t>
      </w:r>
      <w:r>
        <w:rPr>
          <w:rFonts w:hint="eastAsia"/>
          <w:lang w:bidi="hi-IN"/>
        </w:rPr>
        <w:t>USB</w:t>
      </w:r>
      <w:r>
        <w:rPr>
          <w:rFonts w:hint="eastAsia"/>
          <w:lang w:bidi="hi-IN"/>
        </w:rPr>
        <w:t>设备的命令</w:t>
      </w:r>
    </w:p>
    <w:p w14:paraId="14CE6DF7" w14:textId="7A2884A8" w:rsidR="00195635" w:rsidRDefault="002F4B7D" w:rsidP="00195635">
      <w:pPr>
        <w:pStyle w:val="1f"/>
        <w:rPr>
          <w:lang w:bidi="hi-IN"/>
        </w:rPr>
      </w:pPr>
      <w:r>
        <w:rPr>
          <w:lang w:bidi="hi-IN"/>
        </w:rPr>
        <w:t xml:space="preserve">1. </w:t>
      </w:r>
      <w:proofErr w:type="spellStart"/>
      <w:r>
        <w:rPr>
          <w:rFonts w:hint="eastAsia"/>
          <w:lang w:bidi="hi-IN"/>
        </w:rPr>
        <w:t>l</w:t>
      </w:r>
      <w:r>
        <w:rPr>
          <w:lang w:bidi="hi-IN"/>
        </w:rPr>
        <w:t>spci</w:t>
      </w:r>
      <w:proofErr w:type="spellEnd"/>
      <w:r>
        <w:rPr>
          <w:rFonts w:hint="eastAsia"/>
          <w:lang w:bidi="hi-IN"/>
        </w:rPr>
        <w:t>命令</w:t>
      </w:r>
      <w:r w:rsidR="00195635">
        <w:rPr>
          <w:lang w:bidi="hi-IN"/>
        </w:rPr>
        <w:t xml:space="preserve"> </w:t>
      </w:r>
    </w:p>
    <w:p w14:paraId="1D76D32F" w14:textId="77777777" w:rsidR="002F4B7D" w:rsidRDefault="002F4B7D" w:rsidP="002F4B7D">
      <w:pPr>
        <w:pStyle w:val="2f5"/>
        <w:rPr>
          <w:lang w:bidi="hi-IN"/>
        </w:rPr>
      </w:pPr>
      <w:r>
        <w:rPr>
          <w:lang w:bidi="hi-IN"/>
        </w:rPr>
        <w:t>[</w:t>
      </w:r>
      <w:proofErr w:type="spellStart"/>
      <w:r>
        <w:rPr>
          <w:lang w:bidi="hi-IN"/>
        </w:rPr>
        <w:t>root@localhost</w:t>
      </w:r>
      <w:proofErr w:type="spellEnd"/>
      <w:r>
        <w:rPr>
          <w:lang w:bidi="hi-IN"/>
        </w:rPr>
        <w:t xml:space="preserve"> </w:t>
      </w:r>
      <w:proofErr w:type="gramStart"/>
      <w:r>
        <w:rPr>
          <w:lang w:bidi="hi-IN"/>
        </w:rPr>
        <w:t>Log]#</w:t>
      </w:r>
      <w:proofErr w:type="gramEnd"/>
      <w:r>
        <w:rPr>
          <w:lang w:bidi="hi-IN"/>
        </w:rPr>
        <w:t xml:space="preserve"> </w:t>
      </w:r>
      <w:proofErr w:type="spellStart"/>
      <w:r>
        <w:rPr>
          <w:lang w:bidi="hi-IN"/>
        </w:rPr>
        <w:t>lspci</w:t>
      </w:r>
      <w:proofErr w:type="spellEnd"/>
      <w:r>
        <w:rPr>
          <w:lang w:bidi="hi-IN"/>
        </w:rPr>
        <w:t xml:space="preserve"> | grep USB</w:t>
      </w:r>
    </w:p>
    <w:p w14:paraId="72906ED7" w14:textId="77777777" w:rsidR="002F4B7D" w:rsidRDefault="002F4B7D" w:rsidP="002F4B7D">
      <w:pPr>
        <w:pStyle w:val="2f5"/>
        <w:rPr>
          <w:lang w:bidi="hi-IN"/>
        </w:rPr>
      </w:pPr>
      <w:r>
        <w:rPr>
          <w:lang w:bidi="hi-IN"/>
        </w:rPr>
        <w:t xml:space="preserve">7a:00.0 USB controller: Huawei Technologies Co., Ltd. </w:t>
      </w:r>
      <w:proofErr w:type="spellStart"/>
      <w:r>
        <w:rPr>
          <w:lang w:bidi="hi-IN"/>
        </w:rPr>
        <w:t>HiSilicon</w:t>
      </w:r>
      <w:proofErr w:type="spellEnd"/>
      <w:r>
        <w:rPr>
          <w:lang w:bidi="hi-IN"/>
        </w:rPr>
        <w:t xml:space="preserve"> USB 1.1 Host Controller (rev 21)</w:t>
      </w:r>
    </w:p>
    <w:p w14:paraId="29F913DC" w14:textId="77777777" w:rsidR="002F4B7D" w:rsidRDefault="002F4B7D" w:rsidP="002F4B7D">
      <w:pPr>
        <w:pStyle w:val="2f5"/>
        <w:rPr>
          <w:lang w:bidi="hi-IN"/>
        </w:rPr>
      </w:pPr>
      <w:r>
        <w:rPr>
          <w:lang w:bidi="hi-IN"/>
        </w:rPr>
        <w:t xml:space="preserve">7a:01.0 USB controller: Huawei Technologies Co., Ltd. </w:t>
      </w:r>
      <w:proofErr w:type="spellStart"/>
      <w:r>
        <w:rPr>
          <w:lang w:bidi="hi-IN"/>
        </w:rPr>
        <w:t>HiSilicon</w:t>
      </w:r>
      <w:proofErr w:type="spellEnd"/>
      <w:r>
        <w:rPr>
          <w:lang w:bidi="hi-IN"/>
        </w:rPr>
        <w:t xml:space="preserve"> USB 2.0 2-port Host Controller (rev 21)</w:t>
      </w:r>
    </w:p>
    <w:p w14:paraId="537BAC2C" w14:textId="77777777" w:rsidR="002F4B7D" w:rsidRDefault="002F4B7D" w:rsidP="002F4B7D">
      <w:pPr>
        <w:pStyle w:val="2f5"/>
        <w:rPr>
          <w:lang w:bidi="hi-IN"/>
        </w:rPr>
      </w:pPr>
      <w:r>
        <w:rPr>
          <w:lang w:bidi="hi-IN"/>
        </w:rPr>
        <w:t xml:space="preserve">7a:02.0 USB controller: Huawei Technologies Co., Ltd. </w:t>
      </w:r>
      <w:proofErr w:type="spellStart"/>
      <w:r>
        <w:rPr>
          <w:lang w:bidi="hi-IN"/>
        </w:rPr>
        <w:t>HiSilicon</w:t>
      </w:r>
      <w:proofErr w:type="spellEnd"/>
      <w:r>
        <w:rPr>
          <w:lang w:bidi="hi-IN"/>
        </w:rPr>
        <w:t xml:space="preserve"> USB 3.0 Host Controller (rev 21)</w:t>
      </w:r>
    </w:p>
    <w:p w14:paraId="4A88F83D" w14:textId="77777777" w:rsidR="002F4B7D" w:rsidRDefault="002F4B7D" w:rsidP="002F4B7D">
      <w:pPr>
        <w:pStyle w:val="2f5"/>
        <w:rPr>
          <w:lang w:bidi="hi-IN"/>
        </w:rPr>
      </w:pPr>
      <w:r>
        <w:rPr>
          <w:lang w:bidi="hi-IN"/>
        </w:rPr>
        <w:t xml:space="preserve">ba:00.0 USB controller: Huawei Technologies Co., Ltd. </w:t>
      </w:r>
      <w:proofErr w:type="spellStart"/>
      <w:r>
        <w:rPr>
          <w:lang w:bidi="hi-IN"/>
        </w:rPr>
        <w:t>HiSilicon</w:t>
      </w:r>
      <w:proofErr w:type="spellEnd"/>
      <w:r>
        <w:rPr>
          <w:lang w:bidi="hi-IN"/>
        </w:rPr>
        <w:t xml:space="preserve"> USB 1.1 Host Controller (rev 21)</w:t>
      </w:r>
    </w:p>
    <w:p w14:paraId="03A8175A" w14:textId="77777777" w:rsidR="002F4B7D" w:rsidRDefault="002F4B7D" w:rsidP="002F4B7D">
      <w:pPr>
        <w:pStyle w:val="2f5"/>
        <w:rPr>
          <w:lang w:bidi="hi-IN"/>
        </w:rPr>
      </w:pPr>
      <w:r>
        <w:rPr>
          <w:lang w:bidi="hi-IN"/>
        </w:rPr>
        <w:t xml:space="preserve">ba:01.0 USB controller: Huawei Technologies Co., Ltd. </w:t>
      </w:r>
      <w:proofErr w:type="spellStart"/>
      <w:r>
        <w:rPr>
          <w:lang w:bidi="hi-IN"/>
        </w:rPr>
        <w:t>HiSilicon</w:t>
      </w:r>
      <w:proofErr w:type="spellEnd"/>
      <w:r>
        <w:rPr>
          <w:lang w:bidi="hi-IN"/>
        </w:rPr>
        <w:t xml:space="preserve"> USB 2.0 2-port Host Controller (rev 21)</w:t>
      </w:r>
    </w:p>
    <w:p w14:paraId="62948D58" w14:textId="77777777" w:rsidR="002F4B7D" w:rsidRDefault="002F4B7D" w:rsidP="002F4B7D">
      <w:pPr>
        <w:pStyle w:val="2f5"/>
        <w:rPr>
          <w:lang w:bidi="hi-IN"/>
        </w:rPr>
      </w:pPr>
      <w:r>
        <w:rPr>
          <w:lang w:bidi="hi-IN"/>
        </w:rPr>
        <w:t xml:space="preserve">ba:02.0 USB controller: Huawei Technologies Co., Ltd. </w:t>
      </w:r>
      <w:proofErr w:type="spellStart"/>
      <w:r>
        <w:rPr>
          <w:lang w:bidi="hi-IN"/>
        </w:rPr>
        <w:t>HiSilicon</w:t>
      </w:r>
      <w:proofErr w:type="spellEnd"/>
      <w:r>
        <w:rPr>
          <w:lang w:bidi="hi-IN"/>
        </w:rPr>
        <w:t xml:space="preserve"> USB 3.0 Host Controller (rev 21)</w:t>
      </w:r>
    </w:p>
    <w:p w14:paraId="136DF71E" w14:textId="2D059DFA" w:rsidR="002F4B7D" w:rsidRPr="002F4B7D" w:rsidRDefault="002F4B7D" w:rsidP="00195635">
      <w:pPr>
        <w:pStyle w:val="1f"/>
        <w:rPr>
          <w:lang w:bidi="hi-IN"/>
        </w:rPr>
      </w:pPr>
      <w:r>
        <w:rPr>
          <w:lang w:bidi="hi-IN"/>
        </w:rPr>
        <w:t>可以通过命令</w:t>
      </w:r>
      <w:proofErr w:type="spellStart"/>
      <w:r>
        <w:rPr>
          <w:lang w:bidi="hi-IN"/>
        </w:rPr>
        <w:t>lspci</w:t>
      </w:r>
      <w:proofErr w:type="spellEnd"/>
      <w:r>
        <w:rPr>
          <w:lang w:bidi="hi-IN"/>
        </w:rPr>
        <w:t xml:space="preserve"> | grep USB</w:t>
      </w:r>
      <w:r>
        <w:rPr>
          <w:lang w:bidi="hi-IN"/>
        </w:rPr>
        <w:t>查看机器上</w:t>
      </w:r>
      <w:r>
        <w:rPr>
          <w:rFonts w:hint="eastAsia"/>
          <w:lang w:bidi="hi-IN"/>
        </w:rPr>
        <w:t>的</w:t>
      </w:r>
      <w:r w:rsidR="00F56716">
        <w:rPr>
          <w:lang w:bidi="hi-IN"/>
        </w:rPr>
        <w:t>USB</w:t>
      </w:r>
      <w:r>
        <w:rPr>
          <w:lang w:bidi="hi-IN"/>
        </w:rPr>
        <w:t>主控制器，</w:t>
      </w:r>
      <w:r>
        <w:rPr>
          <w:rFonts w:hint="eastAsia"/>
          <w:lang w:bidi="hi-IN"/>
        </w:rPr>
        <w:t>可以通过命令</w:t>
      </w:r>
      <w:proofErr w:type="spellStart"/>
      <w:r>
        <w:rPr>
          <w:lang w:bidi="hi-IN"/>
        </w:rPr>
        <w:t>dnf</w:t>
      </w:r>
      <w:proofErr w:type="spellEnd"/>
      <w:r>
        <w:rPr>
          <w:lang w:bidi="hi-IN"/>
        </w:rPr>
        <w:t xml:space="preserve"> install -y </w:t>
      </w:r>
      <w:proofErr w:type="spellStart"/>
      <w:r>
        <w:rPr>
          <w:lang w:bidi="hi-IN"/>
        </w:rPr>
        <w:t>pciutils</w:t>
      </w:r>
      <w:proofErr w:type="spellEnd"/>
      <w:r>
        <w:rPr>
          <w:lang w:bidi="hi-IN"/>
        </w:rPr>
        <w:t>安装</w:t>
      </w:r>
      <w:proofErr w:type="spellStart"/>
      <w:r>
        <w:rPr>
          <w:lang w:bidi="hi-IN"/>
        </w:rPr>
        <w:t>lspci</w:t>
      </w:r>
      <w:proofErr w:type="spellEnd"/>
      <w:r>
        <w:rPr>
          <w:lang w:bidi="hi-IN"/>
        </w:rPr>
        <w:t>。</w:t>
      </w:r>
    </w:p>
    <w:p w14:paraId="7A5E77F2" w14:textId="77777777" w:rsidR="002F4B7D" w:rsidRDefault="002F4B7D" w:rsidP="00195635">
      <w:pPr>
        <w:pStyle w:val="1f"/>
        <w:rPr>
          <w:lang w:bidi="hi-IN"/>
        </w:rPr>
      </w:pPr>
    </w:p>
    <w:p w14:paraId="47FF6696" w14:textId="28A945AB" w:rsidR="002F4B7D" w:rsidRDefault="002F4B7D" w:rsidP="00195635">
      <w:pPr>
        <w:pStyle w:val="1f"/>
        <w:rPr>
          <w:lang w:bidi="hi-IN"/>
        </w:rPr>
      </w:pPr>
      <w:r>
        <w:rPr>
          <w:rFonts w:hint="eastAsia"/>
          <w:lang w:bidi="hi-IN"/>
        </w:rPr>
        <w:t>2</w:t>
      </w:r>
      <w:r>
        <w:rPr>
          <w:lang w:bidi="hi-IN"/>
        </w:rPr>
        <w:t xml:space="preserve">. </w:t>
      </w:r>
      <w:proofErr w:type="spellStart"/>
      <w:r>
        <w:rPr>
          <w:lang w:bidi="hi-IN"/>
        </w:rPr>
        <w:t>lsusb</w:t>
      </w:r>
      <w:proofErr w:type="spellEnd"/>
      <w:r>
        <w:rPr>
          <w:lang w:bidi="hi-IN"/>
        </w:rPr>
        <w:t>命令</w:t>
      </w:r>
    </w:p>
    <w:p w14:paraId="4E5D5095" w14:textId="1784C963" w:rsidR="00195635" w:rsidRDefault="00195635" w:rsidP="00195635">
      <w:pPr>
        <w:pStyle w:val="1f"/>
        <w:rPr>
          <w:lang w:bidi="hi-IN"/>
        </w:rPr>
      </w:pPr>
      <w:r>
        <w:rPr>
          <w:lang w:bidi="hi-IN"/>
        </w:rPr>
        <w:t>在</w:t>
      </w:r>
      <w:r>
        <w:rPr>
          <w:lang w:bidi="hi-IN"/>
        </w:rPr>
        <w:t>Linux</w:t>
      </w:r>
      <w:r>
        <w:rPr>
          <w:lang w:bidi="hi-IN"/>
        </w:rPr>
        <w:t>中我们可以使用</w:t>
      </w:r>
      <w:proofErr w:type="spellStart"/>
      <w:r>
        <w:rPr>
          <w:lang w:bidi="hi-IN"/>
        </w:rPr>
        <w:t>lsusb</w:t>
      </w:r>
      <w:proofErr w:type="spellEnd"/>
      <w:r>
        <w:rPr>
          <w:lang w:bidi="hi-IN"/>
        </w:rPr>
        <w:t>来列出</w:t>
      </w:r>
      <w:r>
        <w:rPr>
          <w:lang w:bidi="hi-IN"/>
        </w:rPr>
        <w:t>USB</w:t>
      </w:r>
      <w:r>
        <w:rPr>
          <w:lang w:bidi="hi-IN"/>
        </w:rPr>
        <w:t>设备和它的属性，</w:t>
      </w:r>
      <w:proofErr w:type="spellStart"/>
      <w:r>
        <w:rPr>
          <w:lang w:bidi="hi-IN"/>
        </w:rPr>
        <w:t>lsusb</w:t>
      </w:r>
      <w:proofErr w:type="spellEnd"/>
      <w:r>
        <w:rPr>
          <w:lang w:bidi="hi-IN"/>
        </w:rPr>
        <w:t>会显示驱动和内部连接到你系统的设备。直接在控制台输入</w:t>
      </w:r>
      <w:proofErr w:type="spellStart"/>
      <w:r>
        <w:rPr>
          <w:lang w:bidi="hi-IN"/>
        </w:rPr>
        <w:t>lsusb</w:t>
      </w:r>
      <w:proofErr w:type="spellEnd"/>
      <w:r>
        <w:rPr>
          <w:lang w:bidi="hi-IN"/>
        </w:rPr>
        <w:t>即可。</w:t>
      </w:r>
    </w:p>
    <w:p w14:paraId="6CE93247" w14:textId="77777777" w:rsidR="00195635" w:rsidRDefault="00195635" w:rsidP="00195635">
      <w:pPr>
        <w:pStyle w:val="1f"/>
        <w:rPr>
          <w:lang w:bidi="hi-IN"/>
        </w:rPr>
      </w:pPr>
      <w:r>
        <w:rPr>
          <w:lang w:bidi="hi-IN"/>
        </w:rPr>
        <w:t>用法：</w:t>
      </w:r>
      <w:r>
        <w:rPr>
          <w:lang w:bidi="hi-IN"/>
        </w:rPr>
        <w:t xml:space="preserve"> </w:t>
      </w:r>
      <w:proofErr w:type="spellStart"/>
      <w:r>
        <w:rPr>
          <w:lang w:bidi="hi-IN"/>
        </w:rPr>
        <w:t>lsusb</w:t>
      </w:r>
      <w:proofErr w:type="spellEnd"/>
      <w:r>
        <w:rPr>
          <w:lang w:bidi="hi-IN"/>
        </w:rPr>
        <w:t xml:space="preserve"> [options]...    </w:t>
      </w:r>
    </w:p>
    <w:p w14:paraId="493AB8F1" w14:textId="77777777" w:rsidR="00195635" w:rsidRDefault="00195635" w:rsidP="00195635">
      <w:pPr>
        <w:pStyle w:val="1f"/>
        <w:rPr>
          <w:lang w:bidi="hi-IN"/>
        </w:rPr>
      </w:pPr>
      <w:r>
        <w:rPr>
          <w:lang w:bidi="hi-IN"/>
        </w:rPr>
        <w:t>功能：查看</w:t>
      </w:r>
      <w:r>
        <w:rPr>
          <w:lang w:bidi="hi-IN"/>
        </w:rPr>
        <w:t>/</w:t>
      </w:r>
      <w:r>
        <w:rPr>
          <w:lang w:bidi="hi-IN"/>
        </w:rPr>
        <w:t>列出</w:t>
      </w:r>
      <w:r>
        <w:rPr>
          <w:lang w:bidi="hi-IN"/>
        </w:rPr>
        <w:t>USB</w:t>
      </w:r>
      <w:r>
        <w:rPr>
          <w:lang w:bidi="hi-IN"/>
        </w:rPr>
        <w:t>设备</w:t>
      </w:r>
    </w:p>
    <w:p w14:paraId="6CD5C5CC" w14:textId="77777777" w:rsidR="00195635" w:rsidRDefault="00195635" w:rsidP="00195635">
      <w:pPr>
        <w:pStyle w:val="1f"/>
        <w:rPr>
          <w:lang w:bidi="hi-IN"/>
        </w:rPr>
      </w:pPr>
      <w:r>
        <w:rPr>
          <w:lang w:bidi="hi-IN"/>
        </w:rPr>
        <w:t>参数说明：（可通过</w:t>
      </w:r>
      <w:r>
        <w:rPr>
          <w:lang w:bidi="hi-IN"/>
        </w:rPr>
        <w:t xml:space="preserve"> </w:t>
      </w:r>
      <w:proofErr w:type="spellStart"/>
      <w:r>
        <w:rPr>
          <w:lang w:bidi="hi-IN"/>
        </w:rPr>
        <w:t>lsusb</w:t>
      </w:r>
      <w:proofErr w:type="spellEnd"/>
      <w:r>
        <w:rPr>
          <w:lang w:bidi="hi-IN"/>
        </w:rPr>
        <w:t xml:space="preserve"> --help </w:t>
      </w:r>
      <w:r>
        <w:rPr>
          <w:lang w:bidi="hi-IN"/>
        </w:rPr>
        <w:t>查看详细使用说明）</w:t>
      </w:r>
    </w:p>
    <w:p w14:paraId="6012118D" w14:textId="77777777" w:rsidR="00195635" w:rsidRDefault="00195635" w:rsidP="00195635">
      <w:pPr>
        <w:pStyle w:val="1f"/>
        <w:rPr>
          <w:lang w:bidi="hi-IN"/>
        </w:rPr>
      </w:pPr>
      <w:r>
        <w:rPr>
          <w:lang w:bidi="hi-IN"/>
        </w:rPr>
        <w:t xml:space="preserve">-v, --verbose              </w:t>
      </w:r>
      <w:r>
        <w:rPr>
          <w:lang w:bidi="hi-IN"/>
        </w:rPr>
        <w:t>增加详细程度（显示描述符），列出所有</w:t>
      </w:r>
      <w:r>
        <w:rPr>
          <w:lang w:bidi="hi-IN"/>
        </w:rPr>
        <w:t>USB</w:t>
      </w:r>
      <w:r>
        <w:rPr>
          <w:lang w:bidi="hi-IN"/>
        </w:rPr>
        <w:t>的详细</w:t>
      </w:r>
    </w:p>
    <w:p w14:paraId="30384489" w14:textId="77777777" w:rsidR="00195635" w:rsidRDefault="00195635" w:rsidP="00195635">
      <w:pPr>
        <w:pStyle w:val="1f"/>
        <w:rPr>
          <w:lang w:bidi="hi-IN"/>
        </w:rPr>
      </w:pPr>
      <w:r>
        <w:rPr>
          <w:lang w:bidi="hi-IN"/>
        </w:rPr>
        <w:t>-s [[bus]:][</w:t>
      </w:r>
      <w:proofErr w:type="spellStart"/>
      <w:r>
        <w:rPr>
          <w:lang w:bidi="hi-IN"/>
        </w:rPr>
        <w:t>devnum</w:t>
      </w:r>
      <w:proofErr w:type="spellEnd"/>
      <w:r>
        <w:rPr>
          <w:lang w:bidi="hi-IN"/>
        </w:rPr>
        <w:t xml:space="preserve">]         </w:t>
      </w:r>
      <w:r>
        <w:rPr>
          <w:lang w:bidi="hi-IN"/>
        </w:rPr>
        <w:t>仅显示具有指定设备和</w:t>
      </w:r>
      <w:r>
        <w:rPr>
          <w:lang w:bidi="hi-IN"/>
        </w:rPr>
        <w:t>/</w:t>
      </w:r>
      <w:r>
        <w:rPr>
          <w:lang w:bidi="hi-IN"/>
        </w:rPr>
        <w:t>或总线号的设备（十进制）</w:t>
      </w:r>
    </w:p>
    <w:p w14:paraId="79AA0E56" w14:textId="77777777" w:rsidR="00195635" w:rsidRDefault="00195635" w:rsidP="00195635">
      <w:pPr>
        <w:pStyle w:val="1f"/>
        <w:rPr>
          <w:lang w:bidi="hi-IN"/>
        </w:rPr>
      </w:pPr>
      <w:r>
        <w:rPr>
          <w:lang w:bidi="hi-IN"/>
        </w:rPr>
        <w:t xml:space="preserve">-d vendor:[product]         </w:t>
      </w:r>
      <w:r>
        <w:rPr>
          <w:lang w:bidi="hi-IN"/>
        </w:rPr>
        <w:t>仅显示具有指定供应商和产品</w:t>
      </w:r>
      <w:r>
        <w:rPr>
          <w:lang w:bidi="hi-IN"/>
        </w:rPr>
        <w:t>ID</w:t>
      </w:r>
      <w:r>
        <w:rPr>
          <w:lang w:bidi="hi-IN"/>
        </w:rPr>
        <w:t>号（十六进制）的设备</w:t>
      </w:r>
    </w:p>
    <w:p w14:paraId="0BF4FFE4" w14:textId="77777777" w:rsidR="00195635" w:rsidRDefault="00195635" w:rsidP="00195635">
      <w:pPr>
        <w:pStyle w:val="1f"/>
        <w:rPr>
          <w:lang w:bidi="hi-IN"/>
        </w:rPr>
      </w:pPr>
      <w:r>
        <w:rPr>
          <w:lang w:bidi="hi-IN"/>
        </w:rPr>
        <w:lastRenderedPageBreak/>
        <w:t xml:space="preserve">-D device                 </w:t>
      </w:r>
      <w:r>
        <w:rPr>
          <w:lang w:bidi="hi-IN"/>
        </w:rPr>
        <w:t>选择</w:t>
      </w:r>
      <w:proofErr w:type="spellStart"/>
      <w:r>
        <w:rPr>
          <w:lang w:bidi="hi-IN"/>
        </w:rPr>
        <w:t>lsusb</w:t>
      </w:r>
      <w:proofErr w:type="spellEnd"/>
      <w:r>
        <w:rPr>
          <w:lang w:bidi="hi-IN"/>
        </w:rPr>
        <w:t>将检查的设备</w:t>
      </w:r>
    </w:p>
    <w:p w14:paraId="5109910A" w14:textId="77777777" w:rsidR="00195635" w:rsidRDefault="00195635" w:rsidP="00195635">
      <w:pPr>
        <w:pStyle w:val="1f"/>
        <w:rPr>
          <w:lang w:bidi="hi-IN"/>
        </w:rPr>
      </w:pPr>
      <w:r>
        <w:rPr>
          <w:lang w:bidi="hi-IN"/>
        </w:rPr>
        <w:t xml:space="preserve">-t, --tree                  </w:t>
      </w:r>
      <w:r>
        <w:rPr>
          <w:lang w:bidi="hi-IN"/>
        </w:rPr>
        <w:t>将物理</w:t>
      </w:r>
      <w:r>
        <w:rPr>
          <w:lang w:bidi="hi-IN"/>
        </w:rPr>
        <w:t>USB</w:t>
      </w:r>
      <w:r>
        <w:rPr>
          <w:lang w:bidi="hi-IN"/>
        </w:rPr>
        <w:t>设备层次结构转储为树</w:t>
      </w:r>
    </w:p>
    <w:p w14:paraId="770E03D9" w14:textId="77777777" w:rsidR="00195635" w:rsidRDefault="00195635" w:rsidP="00195635">
      <w:pPr>
        <w:pStyle w:val="1f"/>
        <w:rPr>
          <w:lang w:bidi="hi-IN"/>
        </w:rPr>
      </w:pPr>
      <w:r>
        <w:rPr>
          <w:lang w:bidi="hi-IN"/>
        </w:rPr>
        <w:t xml:space="preserve">-V, --version              </w:t>
      </w:r>
      <w:r>
        <w:rPr>
          <w:lang w:bidi="hi-IN"/>
        </w:rPr>
        <w:t>显示程序版本</w:t>
      </w:r>
    </w:p>
    <w:p w14:paraId="6FB68627" w14:textId="77777777" w:rsidR="00195635" w:rsidRDefault="00195635" w:rsidP="00195635">
      <w:pPr>
        <w:pStyle w:val="1f"/>
        <w:rPr>
          <w:lang w:bidi="hi-IN"/>
        </w:rPr>
      </w:pPr>
      <w:r>
        <w:rPr>
          <w:lang w:bidi="hi-IN"/>
        </w:rPr>
        <w:t xml:space="preserve">-h, --help                 </w:t>
      </w:r>
      <w:r>
        <w:rPr>
          <w:lang w:bidi="hi-IN"/>
        </w:rPr>
        <w:t>显示用法和帮助</w:t>
      </w:r>
    </w:p>
    <w:p w14:paraId="48457CC7" w14:textId="77777777" w:rsidR="00195635" w:rsidRDefault="00195635" w:rsidP="00195635">
      <w:pPr>
        <w:pStyle w:val="1f"/>
        <w:rPr>
          <w:lang w:bidi="hi-IN"/>
        </w:rPr>
      </w:pPr>
    </w:p>
    <w:p w14:paraId="2CD0CCD0" w14:textId="77777777" w:rsidR="00195635" w:rsidRDefault="00195635" w:rsidP="00195635">
      <w:pPr>
        <w:pStyle w:val="1f"/>
        <w:rPr>
          <w:lang w:bidi="hi-IN"/>
        </w:rPr>
      </w:pPr>
      <w:r>
        <w:rPr>
          <w:lang w:bidi="hi-IN"/>
        </w:rPr>
        <w:t>如果无法运行</w:t>
      </w:r>
      <w:r>
        <w:rPr>
          <w:lang w:bidi="hi-IN"/>
        </w:rPr>
        <w:t xml:space="preserve"> </w:t>
      </w:r>
      <w:proofErr w:type="spellStart"/>
      <w:r>
        <w:rPr>
          <w:lang w:bidi="hi-IN"/>
        </w:rPr>
        <w:t>lsusb</w:t>
      </w:r>
      <w:proofErr w:type="spellEnd"/>
      <w:r>
        <w:rPr>
          <w:lang w:bidi="hi-IN"/>
        </w:rPr>
        <w:t>，使用以下命令安装</w:t>
      </w:r>
    </w:p>
    <w:p w14:paraId="614E1E54" w14:textId="77777777" w:rsidR="00195635" w:rsidRDefault="00195635" w:rsidP="001D0365">
      <w:pPr>
        <w:pStyle w:val="2f5"/>
        <w:rPr>
          <w:lang w:bidi="hi-IN"/>
        </w:rPr>
      </w:pPr>
      <w:proofErr w:type="spellStart"/>
      <w:r>
        <w:rPr>
          <w:lang w:bidi="hi-IN"/>
        </w:rPr>
        <w:t>dnf</w:t>
      </w:r>
      <w:proofErr w:type="spellEnd"/>
      <w:r>
        <w:rPr>
          <w:lang w:bidi="hi-IN"/>
        </w:rPr>
        <w:t xml:space="preserve"> install -y </w:t>
      </w:r>
      <w:proofErr w:type="spellStart"/>
      <w:r>
        <w:rPr>
          <w:lang w:bidi="hi-IN"/>
        </w:rPr>
        <w:t>usbutils</w:t>
      </w:r>
      <w:proofErr w:type="spellEnd"/>
    </w:p>
    <w:p w14:paraId="091AA6C4" w14:textId="367A3200" w:rsidR="00291ED4" w:rsidRDefault="00291ED4" w:rsidP="00291ED4">
      <w:pPr>
        <w:pStyle w:val="1f"/>
        <w:rPr>
          <w:lang w:bidi="hi-IN"/>
        </w:rPr>
      </w:pPr>
      <w:r>
        <w:rPr>
          <w:lang w:bidi="hi-IN"/>
        </w:rPr>
        <w:t>然后就可以运行</w:t>
      </w:r>
      <w:r>
        <w:rPr>
          <w:lang w:bidi="hi-IN"/>
        </w:rPr>
        <w:t xml:space="preserve"> </w:t>
      </w:r>
      <w:proofErr w:type="spellStart"/>
      <w:r>
        <w:rPr>
          <w:lang w:bidi="hi-IN"/>
        </w:rPr>
        <w:t>lsusb</w:t>
      </w:r>
      <w:proofErr w:type="spellEnd"/>
      <w:r>
        <w:rPr>
          <w:lang w:bidi="hi-IN"/>
        </w:rPr>
        <w:t>了：</w:t>
      </w:r>
    </w:p>
    <w:p w14:paraId="7220561D" w14:textId="77777777" w:rsidR="001D0365" w:rsidRDefault="001D0365" w:rsidP="001D0365">
      <w:pPr>
        <w:pStyle w:val="2f5"/>
        <w:rPr>
          <w:lang w:bidi="hi-IN"/>
        </w:rPr>
      </w:pPr>
      <w:r>
        <w:rPr>
          <w:lang w:bidi="hi-IN"/>
        </w:rPr>
        <w:t>[</w:t>
      </w:r>
      <w:proofErr w:type="spellStart"/>
      <w:r>
        <w:rPr>
          <w:lang w:bidi="hi-IN"/>
        </w:rPr>
        <w:t>root@localhost</w:t>
      </w:r>
      <w:proofErr w:type="spellEnd"/>
      <w:r>
        <w:rPr>
          <w:lang w:bidi="hi-IN"/>
        </w:rPr>
        <w:t xml:space="preserve"> task</w:t>
      </w:r>
      <w:proofErr w:type="gramStart"/>
      <w:r>
        <w:rPr>
          <w:lang w:bidi="hi-IN"/>
        </w:rPr>
        <w:t>1]#</w:t>
      </w:r>
      <w:proofErr w:type="gramEnd"/>
      <w:r>
        <w:rPr>
          <w:lang w:bidi="hi-IN"/>
        </w:rPr>
        <w:t xml:space="preserve"> </w:t>
      </w:r>
      <w:proofErr w:type="spellStart"/>
      <w:r>
        <w:rPr>
          <w:lang w:bidi="hi-IN"/>
        </w:rPr>
        <w:t>lsusb</w:t>
      </w:r>
      <w:proofErr w:type="spellEnd"/>
    </w:p>
    <w:p w14:paraId="5D94971C" w14:textId="77777777" w:rsidR="001D0365" w:rsidRDefault="001D0365" w:rsidP="001D0365">
      <w:pPr>
        <w:pStyle w:val="2f5"/>
        <w:rPr>
          <w:lang w:bidi="hi-IN"/>
        </w:rPr>
      </w:pPr>
      <w:r>
        <w:rPr>
          <w:lang w:bidi="hi-IN"/>
        </w:rPr>
        <w:t>Bus 008 Device 001: ID 1d6b:0003 Linux Foundation 3.0 root hub</w:t>
      </w:r>
    </w:p>
    <w:p w14:paraId="287601B0" w14:textId="77777777" w:rsidR="001D0365" w:rsidRDefault="001D0365" w:rsidP="001D0365">
      <w:pPr>
        <w:pStyle w:val="2f5"/>
        <w:rPr>
          <w:lang w:bidi="hi-IN"/>
        </w:rPr>
      </w:pPr>
      <w:r>
        <w:rPr>
          <w:lang w:bidi="hi-IN"/>
        </w:rPr>
        <w:t>Bus 007 Device 001: ID 1d6b:0002 Linux Foundation 2.0 root hub</w:t>
      </w:r>
    </w:p>
    <w:p w14:paraId="522B81B9" w14:textId="77777777" w:rsidR="001D0365" w:rsidRDefault="001D0365" w:rsidP="001D0365">
      <w:pPr>
        <w:pStyle w:val="2f5"/>
        <w:rPr>
          <w:lang w:bidi="hi-IN"/>
        </w:rPr>
      </w:pPr>
      <w:r>
        <w:rPr>
          <w:lang w:bidi="hi-IN"/>
        </w:rPr>
        <w:t>Bus 002 Device 001: ID 1d6b:0002 Linux Foundation 2.0 root hub</w:t>
      </w:r>
    </w:p>
    <w:p w14:paraId="6A1C664E" w14:textId="77777777" w:rsidR="001D0365" w:rsidRDefault="001D0365" w:rsidP="001D0365">
      <w:pPr>
        <w:pStyle w:val="2f5"/>
        <w:rPr>
          <w:lang w:bidi="hi-IN"/>
        </w:rPr>
      </w:pPr>
      <w:r>
        <w:rPr>
          <w:lang w:bidi="hi-IN"/>
        </w:rPr>
        <w:t>Bus 004 Device 001: ID 1d6b:0001 Linux Foundation 1.1 root hub</w:t>
      </w:r>
    </w:p>
    <w:p w14:paraId="5E8D9ED8" w14:textId="77777777" w:rsidR="001D0365" w:rsidRDefault="001D0365" w:rsidP="001D0365">
      <w:pPr>
        <w:pStyle w:val="2f5"/>
        <w:rPr>
          <w:lang w:bidi="hi-IN"/>
        </w:rPr>
      </w:pPr>
      <w:r>
        <w:rPr>
          <w:lang w:bidi="hi-IN"/>
        </w:rPr>
        <w:t>Bus 006 Device 002: ID 0bda:0411 Realtek Semiconductor Corp.</w:t>
      </w:r>
    </w:p>
    <w:p w14:paraId="7A139C82" w14:textId="77777777" w:rsidR="001D0365" w:rsidRDefault="001D0365" w:rsidP="001D0365">
      <w:pPr>
        <w:pStyle w:val="2f5"/>
        <w:rPr>
          <w:lang w:bidi="hi-IN"/>
        </w:rPr>
      </w:pPr>
      <w:r>
        <w:rPr>
          <w:lang w:bidi="hi-IN"/>
        </w:rPr>
        <w:t>Bus 006 Device 001: ID 1d6b:0003 Linux Foundation 3.0 root hub</w:t>
      </w:r>
    </w:p>
    <w:p w14:paraId="5D681179" w14:textId="77777777" w:rsidR="001D0365" w:rsidRDefault="001D0365" w:rsidP="001D0365">
      <w:pPr>
        <w:pStyle w:val="2f5"/>
        <w:rPr>
          <w:lang w:bidi="hi-IN"/>
        </w:rPr>
      </w:pPr>
      <w:r>
        <w:rPr>
          <w:lang w:bidi="hi-IN"/>
        </w:rPr>
        <w:t xml:space="preserve">Bus 005 Device 003: ID 0781:5567 SanDisk Corp. </w:t>
      </w:r>
      <w:proofErr w:type="spellStart"/>
      <w:r>
        <w:rPr>
          <w:lang w:bidi="hi-IN"/>
        </w:rPr>
        <w:t>Cruzer</w:t>
      </w:r>
      <w:proofErr w:type="spellEnd"/>
      <w:r>
        <w:rPr>
          <w:lang w:bidi="hi-IN"/>
        </w:rPr>
        <w:t xml:space="preserve"> Blade</w:t>
      </w:r>
    </w:p>
    <w:p w14:paraId="7C733EAC" w14:textId="77777777" w:rsidR="001D0365" w:rsidRDefault="001D0365" w:rsidP="001D0365">
      <w:pPr>
        <w:pStyle w:val="2f5"/>
        <w:rPr>
          <w:lang w:bidi="hi-IN"/>
        </w:rPr>
      </w:pPr>
      <w:r>
        <w:rPr>
          <w:lang w:bidi="hi-IN"/>
        </w:rPr>
        <w:t>Bus 005 Device 002: ID 0bda:5411 Realtek Semiconductor Corp.</w:t>
      </w:r>
    </w:p>
    <w:p w14:paraId="6C384604" w14:textId="77777777" w:rsidR="001D0365" w:rsidRDefault="001D0365" w:rsidP="001D0365">
      <w:pPr>
        <w:pStyle w:val="2f5"/>
        <w:rPr>
          <w:lang w:bidi="hi-IN"/>
        </w:rPr>
      </w:pPr>
      <w:r>
        <w:rPr>
          <w:lang w:bidi="hi-IN"/>
        </w:rPr>
        <w:t>Bus 005 Device 001: ID 1d6b:0002 Linux Foundation 2.0 root hub</w:t>
      </w:r>
    </w:p>
    <w:p w14:paraId="45E2F945" w14:textId="77777777" w:rsidR="001D0365" w:rsidRDefault="001D0365" w:rsidP="001D0365">
      <w:pPr>
        <w:pStyle w:val="2f5"/>
        <w:rPr>
          <w:lang w:bidi="hi-IN"/>
        </w:rPr>
      </w:pPr>
      <w:r>
        <w:rPr>
          <w:lang w:bidi="hi-IN"/>
        </w:rPr>
        <w:t>Bus 001 Device 003: ID 12d1:0003 Huawei Technologies Co., Ltd.</w:t>
      </w:r>
    </w:p>
    <w:p w14:paraId="2F81A29C" w14:textId="77777777" w:rsidR="001D0365" w:rsidRDefault="001D0365" w:rsidP="001D0365">
      <w:pPr>
        <w:pStyle w:val="2f5"/>
        <w:rPr>
          <w:lang w:bidi="hi-IN"/>
        </w:rPr>
      </w:pPr>
      <w:r>
        <w:rPr>
          <w:lang w:bidi="hi-IN"/>
        </w:rPr>
        <w:t>Bus 001 Device 002: ID 0bda:</w:t>
      </w:r>
      <w:bookmarkStart w:id="69" w:name="OLE_LINK2"/>
      <w:r>
        <w:rPr>
          <w:lang w:bidi="hi-IN"/>
        </w:rPr>
        <w:t xml:space="preserve">5411 </w:t>
      </w:r>
      <w:bookmarkEnd w:id="69"/>
      <w:r>
        <w:rPr>
          <w:lang w:bidi="hi-IN"/>
        </w:rPr>
        <w:t>Realtek Semiconductor Corp.</w:t>
      </w:r>
    </w:p>
    <w:p w14:paraId="1B480CA5" w14:textId="77777777" w:rsidR="001D0365" w:rsidRDefault="001D0365" w:rsidP="001D0365">
      <w:pPr>
        <w:pStyle w:val="2f5"/>
        <w:rPr>
          <w:lang w:bidi="hi-IN"/>
        </w:rPr>
      </w:pPr>
      <w:r>
        <w:rPr>
          <w:lang w:bidi="hi-IN"/>
        </w:rPr>
        <w:t>Bus 001 Device 001: ID 1d6b:0002 Linux Foundation 2.0 root hub</w:t>
      </w:r>
    </w:p>
    <w:p w14:paraId="3067DC3B" w14:textId="3619E4D8" w:rsidR="00195635" w:rsidRDefault="001D0365" w:rsidP="001D0365">
      <w:pPr>
        <w:pStyle w:val="2f5"/>
        <w:rPr>
          <w:lang w:bidi="hi-IN"/>
        </w:rPr>
      </w:pPr>
      <w:r>
        <w:rPr>
          <w:lang w:bidi="hi-IN"/>
        </w:rPr>
        <w:t>Bus 003 Device 001: ID 1d6b:0001 Linux Foundation 1.1 root hub</w:t>
      </w:r>
    </w:p>
    <w:p w14:paraId="45DF5CAE" w14:textId="2AD7D9F5" w:rsidR="00195635" w:rsidRDefault="002F4B7D" w:rsidP="00195635">
      <w:pPr>
        <w:pStyle w:val="1f"/>
        <w:rPr>
          <w:lang w:bidi="hi-IN"/>
        </w:rPr>
      </w:pPr>
      <w:r>
        <w:rPr>
          <w:rFonts w:hint="eastAsia"/>
          <w:lang w:bidi="hi-IN"/>
        </w:rPr>
        <w:t>其中</w:t>
      </w:r>
      <w:r w:rsidR="00195635">
        <w:rPr>
          <w:lang w:bidi="hi-IN"/>
        </w:rPr>
        <w:t xml:space="preserve">ID </w:t>
      </w:r>
      <w:r w:rsidR="006D4969" w:rsidRPr="006D4969">
        <w:rPr>
          <w:lang w:bidi="hi-IN"/>
        </w:rPr>
        <w:t>0bda:5411</w:t>
      </w:r>
    </w:p>
    <w:p w14:paraId="26B1D923" w14:textId="3BD16393" w:rsidR="00195635" w:rsidRDefault="006D4969" w:rsidP="00195635">
      <w:pPr>
        <w:pStyle w:val="1f"/>
        <w:rPr>
          <w:lang w:bidi="hi-IN"/>
        </w:rPr>
      </w:pPr>
      <w:r w:rsidRPr="006D4969">
        <w:rPr>
          <w:lang w:bidi="hi-IN"/>
        </w:rPr>
        <w:t>0bda</w:t>
      </w:r>
      <w:r w:rsidR="0072636C">
        <w:rPr>
          <w:lang w:bidi="hi-IN"/>
        </w:rPr>
        <w:t>：</w:t>
      </w:r>
      <w:r w:rsidR="00195635">
        <w:rPr>
          <w:lang w:bidi="hi-IN"/>
        </w:rPr>
        <w:t>USB_DETECT_VENDOR_ID</w:t>
      </w:r>
      <w:r w:rsidR="0072636C">
        <w:rPr>
          <w:lang w:bidi="hi-IN"/>
        </w:rPr>
        <w:t>，</w:t>
      </w:r>
      <w:r w:rsidR="0072636C">
        <w:rPr>
          <w:rFonts w:hint="eastAsia"/>
          <w:lang w:bidi="hi-IN"/>
        </w:rPr>
        <w:t>其值表示</w:t>
      </w:r>
      <w:r w:rsidR="008D2731">
        <w:rPr>
          <w:rFonts w:hint="eastAsia"/>
          <w:lang w:bidi="hi-IN"/>
        </w:rPr>
        <w:t>是</w:t>
      </w:r>
      <w:r w:rsidR="0072636C" w:rsidRPr="0072636C">
        <w:rPr>
          <w:lang w:bidi="hi-IN"/>
        </w:rPr>
        <w:t>Realtek Semiconductor Corp.</w:t>
      </w:r>
      <w:r w:rsidR="0072636C">
        <w:rPr>
          <w:lang w:bidi="hi-IN"/>
        </w:rPr>
        <w:t>。</w:t>
      </w:r>
    </w:p>
    <w:p w14:paraId="0FE3E4DE" w14:textId="57208DB4" w:rsidR="00195635" w:rsidRDefault="006D4969" w:rsidP="00195635">
      <w:pPr>
        <w:pStyle w:val="1f"/>
        <w:rPr>
          <w:lang w:bidi="hi-IN"/>
        </w:rPr>
      </w:pPr>
      <w:r w:rsidRPr="006D4969">
        <w:rPr>
          <w:lang w:bidi="hi-IN"/>
        </w:rPr>
        <w:t>5411</w:t>
      </w:r>
      <w:r w:rsidR="0072636C">
        <w:rPr>
          <w:lang w:bidi="hi-IN"/>
        </w:rPr>
        <w:t>：</w:t>
      </w:r>
      <w:r w:rsidR="00195635">
        <w:rPr>
          <w:lang w:bidi="hi-IN"/>
        </w:rPr>
        <w:t>USB_DETECT_PRODUCT_ID</w:t>
      </w:r>
      <w:r w:rsidR="0072636C">
        <w:rPr>
          <w:lang w:bidi="hi-IN"/>
        </w:rPr>
        <w:t>，</w:t>
      </w:r>
      <w:r w:rsidR="0072636C">
        <w:rPr>
          <w:rFonts w:hint="eastAsia"/>
          <w:lang w:bidi="hi-IN"/>
        </w:rPr>
        <w:t>其值表示</w:t>
      </w:r>
      <w:r w:rsidR="008D2731">
        <w:rPr>
          <w:rFonts w:hint="eastAsia"/>
          <w:lang w:bidi="hi-IN"/>
        </w:rPr>
        <w:t>是</w:t>
      </w:r>
      <w:r w:rsidR="0072636C" w:rsidRPr="0072636C">
        <w:rPr>
          <w:lang w:bidi="hi-IN"/>
        </w:rPr>
        <w:t>RTS5411 Hub</w:t>
      </w:r>
      <w:r w:rsidR="0072636C">
        <w:rPr>
          <w:lang w:bidi="hi-IN"/>
        </w:rPr>
        <w:t>。</w:t>
      </w:r>
    </w:p>
    <w:p w14:paraId="15DBCAD4" w14:textId="77777777" w:rsidR="00195635" w:rsidRDefault="00195635" w:rsidP="00195635">
      <w:pPr>
        <w:pStyle w:val="1f"/>
        <w:rPr>
          <w:lang w:bidi="hi-IN"/>
        </w:rPr>
      </w:pPr>
    </w:p>
    <w:p w14:paraId="2C00D852" w14:textId="77777777" w:rsidR="00195635" w:rsidRDefault="00195635" w:rsidP="00195635">
      <w:pPr>
        <w:pStyle w:val="1f"/>
        <w:rPr>
          <w:lang w:bidi="hi-IN"/>
        </w:rPr>
      </w:pPr>
      <w:r>
        <w:rPr>
          <w:lang w:bidi="hi-IN"/>
        </w:rPr>
        <w:t>三、内核模块编程</w:t>
      </w:r>
    </w:p>
    <w:p w14:paraId="37778932" w14:textId="77777777" w:rsidR="00195635" w:rsidRDefault="00195635" w:rsidP="00195635">
      <w:pPr>
        <w:pStyle w:val="1f"/>
        <w:rPr>
          <w:lang w:bidi="hi-IN"/>
        </w:rPr>
      </w:pPr>
      <w:r>
        <w:rPr>
          <w:lang w:bidi="hi-IN"/>
        </w:rPr>
        <w:t>源码编写</w:t>
      </w:r>
      <w:r>
        <w:rPr>
          <w:lang w:bidi="hi-IN"/>
        </w:rPr>
        <w:t>—— .c</w:t>
      </w:r>
      <w:r>
        <w:rPr>
          <w:lang w:bidi="hi-IN"/>
        </w:rPr>
        <w:t>源文件</w:t>
      </w:r>
    </w:p>
    <w:p w14:paraId="7FD720F9" w14:textId="77777777" w:rsidR="00195635" w:rsidRDefault="00195635" w:rsidP="00195635">
      <w:pPr>
        <w:pStyle w:val="1f"/>
        <w:rPr>
          <w:lang w:bidi="hi-IN"/>
        </w:rPr>
      </w:pPr>
      <w:proofErr w:type="spellStart"/>
      <w:r>
        <w:rPr>
          <w:lang w:bidi="hi-IN"/>
        </w:rPr>
        <w:t>Makefile</w:t>
      </w:r>
      <w:proofErr w:type="spellEnd"/>
      <w:r>
        <w:rPr>
          <w:lang w:bidi="hi-IN"/>
        </w:rPr>
        <w:t>文件编写</w:t>
      </w:r>
    </w:p>
    <w:p w14:paraId="7B18DA2D" w14:textId="77777777" w:rsidR="00195635" w:rsidRDefault="00195635" w:rsidP="00195635">
      <w:pPr>
        <w:pStyle w:val="1f"/>
        <w:rPr>
          <w:lang w:bidi="hi-IN"/>
        </w:rPr>
      </w:pPr>
      <w:r>
        <w:rPr>
          <w:lang w:bidi="hi-IN"/>
        </w:rPr>
        <w:t>编译模块</w:t>
      </w:r>
      <w:r>
        <w:rPr>
          <w:lang w:bidi="hi-IN"/>
        </w:rPr>
        <w:t>——make</w:t>
      </w:r>
    </w:p>
    <w:p w14:paraId="0376FBF1" w14:textId="77777777" w:rsidR="00195635" w:rsidRDefault="00195635" w:rsidP="00195635">
      <w:pPr>
        <w:pStyle w:val="1f"/>
        <w:rPr>
          <w:lang w:bidi="hi-IN"/>
        </w:rPr>
      </w:pPr>
      <w:r>
        <w:rPr>
          <w:lang w:bidi="hi-IN"/>
        </w:rPr>
        <w:t>模块</w:t>
      </w:r>
      <w:proofErr w:type="gramStart"/>
      <w:r>
        <w:rPr>
          <w:lang w:bidi="hi-IN"/>
        </w:rPr>
        <w:t>加载进内核</w:t>
      </w:r>
      <w:proofErr w:type="gramEnd"/>
      <w:r>
        <w:rPr>
          <w:lang w:bidi="hi-IN"/>
        </w:rPr>
        <w:t>——</w:t>
      </w:r>
      <w:proofErr w:type="spellStart"/>
      <w:r>
        <w:rPr>
          <w:lang w:bidi="hi-IN"/>
        </w:rPr>
        <w:t>insmod</w:t>
      </w:r>
      <w:proofErr w:type="spellEnd"/>
    </w:p>
    <w:p w14:paraId="06AC0F51" w14:textId="77777777" w:rsidR="00195635" w:rsidRDefault="00195635" w:rsidP="00195635">
      <w:pPr>
        <w:pStyle w:val="1f"/>
        <w:rPr>
          <w:lang w:bidi="hi-IN"/>
        </w:rPr>
      </w:pPr>
      <w:r>
        <w:rPr>
          <w:lang w:bidi="hi-IN"/>
        </w:rPr>
        <w:t>查看加载的内容</w:t>
      </w:r>
      <w:r>
        <w:rPr>
          <w:lang w:bidi="hi-IN"/>
        </w:rPr>
        <w:t>——</w:t>
      </w:r>
      <w:proofErr w:type="spellStart"/>
      <w:r>
        <w:rPr>
          <w:lang w:bidi="hi-IN"/>
        </w:rPr>
        <w:t>dmesg</w:t>
      </w:r>
      <w:proofErr w:type="spellEnd"/>
    </w:p>
    <w:p w14:paraId="11D443D6" w14:textId="77777777" w:rsidR="00195635" w:rsidRDefault="00195635" w:rsidP="00195635">
      <w:pPr>
        <w:pStyle w:val="1f"/>
        <w:rPr>
          <w:lang w:bidi="hi-IN"/>
        </w:rPr>
      </w:pPr>
      <w:r>
        <w:rPr>
          <w:lang w:bidi="hi-IN"/>
        </w:rPr>
        <w:t>查看内核模块</w:t>
      </w:r>
      <w:r>
        <w:rPr>
          <w:lang w:bidi="hi-IN"/>
        </w:rPr>
        <w:t>——</w:t>
      </w:r>
      <w:proofErr w:type="spellStart"/>
      <w:r>
        <w:rPr>
          <w:lang w:bidi="hi-IN"/>
        </w:rPr>
        <w:t>lsmod</w:t>
      </w:r>
      <w:proofErr w:type="spellEnd"/>
    </w:p>
    <w:p w14:paraId="173B1F11" w14:textId="77777777" w:rsidR="00195635" w:rsidRDefault="00195635" w:rsidP="00195635">
      <w:pPr>
        <w:pStyle w:val="1f"/>
        <w:rPr>
          <w:lang w:bidi="hi-IN"/>
        </w:rPr>
      </w:pPr>
      <w:r>
        <w:rPr>
          <w:lang w:bidi="hi-IN"/>
        </w:rPr>
        <w:t>卸载内核模块</w:t>
      </w:r>
      <w:r>
        <w:rPr>
          <w:lang w:bidi="hi-IN"/>
        </w:rPr>
        <w:t>——</w:t>
      </w:r>
      <w:proofErr w:type="spellStart"/>
      <w:r>
        <w:rPr>
          <w:lang w:bidi="hi-IN"/>
        </w:rPr>
        <w:t>rmmod</w:t>
      </w:r>
      <w:proofErr w:type="spellEnd"/>
    </w:p>
    <w:p w14:paraId="5E22A2FD" w14:textId="5AA47568" w:rsidR="00195635" w:rsidRDefault="00195635" w:rsidP="00195635">
      <w:pPr>
        <w:pStyle w:val="3"/>
        <w:rPr>
          <w:lang w:bidi="hi-IN"/>
        </w:rPr>
      </w:pPr>
      <w:bookmarkStart w:id="70" w:name="_Toc59480180"/>
      <w:r w:rsidRPr="00195635">
        <w:rPr>
          <w:lang w:bidi="hi-IN"/>
        </w:rPr>
        <w:lastRenderedPageBreak/>
        <w:t>任务描述</w:t>
      </w:r>
      <w:bookmarkEnd w:id="70"/>
    </w:p>
    <w:p w14:paraId="4ACD7548" w14:textId="77777777" w:rsidR="00470DAF" w:rsidRDefault="00470DAF" w:rsidP="00470DAF">
      <w:pPr>
        <w:pStyle w:val="1f"/>
        <w:rPr>
          <w:lang w:bidi="hi-IN"/>
        </w:rPr>
      </w:pPr>
      <w:r>
        <w:rPr>
          <w:lang w:bidi="hi-IN"/>
        </w:rPr>
        <w:t xml:space="preserve">1. </w:t>
      </w:r>
      <w:r>
        <w:rPr>
          <w:lang w:bidi="hi-IN"/>
        </w:rPr>
        <w:t>参考内核源码中的</w:t>
      </w:r>
      <w:r>
        <w:rPr>
          <w:lang w:bidi="hi-IN"/>
        </w:rPr>
        <w:t>drivers/</w:t>
      </w:r>
      <w:proofErr w:type="spellStart"/>
      <w:r>
        <w:rPr>
          <w:lang w:bidi="hi-IN"/>
        </w:rPr>
        <w:t>usb</w:t>
      </w:r>
      <w:proofErr w:type="spellEnd"/>
      <w:r>
        <w:rPr>
          <w:lang w:bidi="hi-IN"/>
        </w:rPr>
        <w:t>/</w:t>
      </w:r>
      <w:proofErr w:type="spellStart"/>
      <w:r>
        <w:rPr>
          <w:lang w:bidi="hi-IN"/>
        </w:rPr>
        <w:t>usb-skeleton.c</w:t>
      </w:r>
      <w:proofErr w:type="spellEnd"/>
      <w:r>
        <w:rPr>
          <w:lang w:bidi="hi-IN"/>
        </w:rPr>
        <w:t>文件，编写一个</w:t>
      </w:r>
      <w:r>
        <w:rPr>
          <w:lang w:bidi="hi-IN"/>
        </w:rPr>
        <w:t>USB</w:t>
      </w:r>
      <w:r>
        <w:rPr>
          <w:lang w:bidi="hi-IN"/>
        </w:rPr>
        <w:t>探测驱动程序，能够实现以下基本功能：</w:t>
      </w:r>
    </w:p>
    <w:p w14:paraId="47193807" w14:textId="77777777" w:rsidR="00470DAF" w:rsidRDefault="00470DAF" w:rsidP="00470DAF">
      <w:pPr>
        <w:pStyle w:val="1f"/>
        <w:rPr>
          <w:lang w:bidi="hi-IN"/>
        </w:rPr>
      </w:pPr>
      <w:r>
        <w:rPr>
          <w:lang w:bidi="hi-IN"/>
        </w:rPr>
        <w:t>（</w:t>
      </w:r>
      <w:r>
        <w:rPr>
          <w:lang w:bidi="hi-IN"/>
        </w:rPr>
        <w:t>1</w:t>
      </w:r>
      <w:r>
        <w:rPr>
          <w:lang w:bidi="hi-IN"/>
        </w:rPr>
        <w:t>）在插入</w:t>
      </w:r>
      <w:r>
        <w:rPr>
          <w:lang w:bidi="hi-IN"/>
        </w:rPr>
        <w:t>U</w:t>
      </w:r>
      <w:r>
        <w:rPr>
          <w:lang w:bidi="hi-IN"/>
        </w:rPr>
        <w:t>盘时能够探测到；</w:t>
      </w:r>
    </w:p>
    <w:p w14:paraId="2D873B76" w14:textId="77777777" w:rsidR="00470DAF" w:rsidRDefault="00470DAF" w:rsidP="00470DAF">
      <w:pPr>
        <w:pStyle w:val="1f"/>
        <w:rPr>
          <w:lang w:bidi="hi-IN"/>
        </w:rPr>
      </w:pPr>
      <w:r>
        <w:rPr>
          <w:lang w:bidi="hi-IN"/>
        </w:rPr>
        <w:t>（</w:t>
      </w:r>
      <w:r>
        <w:rPr>
          <w:lang w:bidi="hi-IN"/>
        </w:rPr>
        <w:t>2</w:t>
      </w:r>
      <w:r>
        <w:rPr>
          <w:lang w:bidi="hi-IN"/>
        </w:rPr>
        <w:t>）在拔出</w:t>
      </w:r>
      <w:r>
        <w:rPr>
          <w:lang w:bidi="hi-IN"/>
        </w:rPr>
        <w:t>U</w:t>
      </w:r>
      <w:r>
        <w:rPr>
          <w:lang w:bidi="hi-IN"/>
        </w:rPr>
        <w:t>盘时能够探测到；</w:t>
      </w:r>
    </w:p>
    <w:p w14:paraId="3F1B6250" w14:textId="3800EC51" w:rsidR="001D5871" w:rsidRDefault="00470DAF" w:rsidP="00470DAF">
      <w:pPr>
        <w:pStyle w:val="1f"/>
        <w:rPr>
          <w:lang w:bidi="hi-IN"/>
        </w:rPr>
      </w:pPr>
      <w:r>
        <w:rPr>
          <w:lang w:bidi="hi-IN"/>
        </w:rPr>
        <w:t xml:space="preserve">2. </w:t>
      </w:r>
      <w:r>
        <w:rPr>
          <w:lang w:bidi="hi-IN"/>
        </w:rPr>
        <w:t>加载、卸载模块并查看模块打印信息。</w:t>
      </w:r>
    </w:p>
    <w:p w14:paraId="639CDA56" w14:textId="0EF4A290" w:rsidR="00195635" w:rsidRDefault="00195635" w:rsidP="00195635">
      <w:pPr>
        <w:pStyle w:val="3"/>
        <w:rPr>
          <w:lang w:bidi="hi-IN"/>
        </w:rPr>
      </w:pPr>
      <w:bookmarkStart w:id="71" w:name="_Toc59480181"/>
      <w:r>
        <w:rPr>
          <w:rFonts w:hint="eastAsia"/>
          <w:lang w:bidi="hi-IN"/>
        </w:rPr>
        <w:t>实验步骤</w:t>
      </w:r>
      <w:bookmarkEnd w:id="71"/>
    </w:p>
    <w:p w14:paraId="1676C016" w14:textId="0DF9982D" w:rsidR="00470DAF" w:rsidRDefault="00927157" w:rsidP="00927157">
      <w:pPr>
        <w:pStyle w:val="30"/>
        <w:rPr>
          <w:lang w:bidi="hi-IN"/>
        </w:rPr>
      </w:pPr>
      <w:r>
        <w:rPr>
          <w:rFonts w:hint="eastAsia"/>
          <w:lang w:bidi="hi-IN"/>
        </w:rPr>
        <w:t>编写检测</w:t>
      </w:r>
      <w:r>
        <w:rPr>
          <w:lang w:bidi="hi-IN"/>
        </w:rPr>
        <w:t>USB</w:t>
      </w:r>
      <w:r>
        <w:rPr>
          <w:rFonts w:hint="eastAsia"/>
          <w:lang w:bidi="hi-IN"/>
        </w:rPr>
        <w:t>设备的源代码</w:t>
      </w:r>
    </w:p>
    <w:p w14:paraId="64B3CB9B" w14:textId="37073663" w:rsidR="00470DAF" w:rsidRPr="00927157" w:rsidRDefault="00927157" w:rsidP="00470DAF">
      <w:pPr>
        <w:pStyle w:val="1f"/>
        <w:rPr>
          <w:lang w:bidi="hi-IN"/>
        </w:rPr>
      </w:pPr>
      <w:r>
        <w:rPr>
          <w:rFonts w:hint="eastAsia"/>
          <w:lang w:bidi="hi-IN"/>
        </w:rPr>
        <w:t>请参见源码压缩包</w:t>
      </w:r>
      <w:r w:rsidRPr="00927157">
        <w:rPr>
          <w:lang w:bidi="hi-IN"/>
        </w:rPr>
        <w:t>tasks-k\6\task1</w:t>
      </w:r>
      <w:r>
        <w:rPr>
          <w:rFonts w:hint="eastAsia"/>
          <w:lang w:bidi="hi-IN"/>
        </w:rPr>
        <w:t>目录下的</w:t>
      </w:r>
      <w:proofErr w:type="spellStart"/>
      <w:r w:rsidRPr="00927157">
        <w:rPr>
          <w:lang w:bidi="hi-IN"/>
        </w:rPr>
        <w:t>usb_detect.c</w:t>
      </w:r>
      <w:proofErr w:type="spellEnd"/>
      <w:r>
        <w:rPr>
          <w:rFonts w:hint="eastAsia"/>
          <w:lang w:bidi="hi-IN"/>
        </w:rPr>
        <w:t>和</w:t>
      </w:r>
      <w:proofErr w:type="spellStart"/>
      <w:r w:rsidRPr="00927157">
        <w:rPr>
          <w:lang w:bidi="hi-IN"/>
        </w:rPr>
        <w:t>Makefile</w:t>
      </w:r>
      <w:proofErr w:type="spellEnd"/>
      <w:r>
        <w:rPr>
          <w:lang w:bidi="hi-IN"/>
        </w:rPr>
        <w:t>。</w:t>
      </w:r>
    </w:p>
    <w:p w14:paraId="6096DB50" w14:textId="3300B0E9" w:rsidR="00470DAF" w:rsidRDefault="00361CD7" w:rsidP="00361CD7">
      <w:pPr>
        <w:pStyle w:val="30"/>
        <w:rPr>
          <w:lang w:bidi="hi-IN"/>
        </w:rPr>
      </w:pPr>
      <w:r>
        <w:rPr>
          <w:rFonts w:hint="eastAsia"/>
          <w:lang w:bidi="hi-IN"/>
        </w:rPr>
        <w:t>编译源码</w:t>
      </w:r>
    </w:p>
    <w:p w14:paraId="16687C62" w14:textId="12B7C02F" w:rsidR="00470DAF" w:rsidRDefault="00361CD7" w:rsidP="00361CD7">
      <w:pPr>
        <w:pStyle w:val="2f5"/>
        <w:rPr>
          <w:lang w:bidi="hi-IN"/>
        </w:rPr>
      </w:pPr>
      <w:r w:rsidRPr="00361CD7">
        <w:rPr>
          <w:lang w:bidi="hi-IN"/>
        </w:rPr>
        <w:t>[</w:t>
      </w:r>
      <w:proofErr w:type="spellStart"/>
      <w:r w:rsidRPr="00361CD7">
        <w:rPr>
          <w:lang w:bidi="hi-IN"/>
        </w:rPr>
        <w:t>root@localhost</w:t>
      </w:r>
      <w:proofErr w:type="spellEnd"/>
      <w:r w:rsidRPr="00361CD7">
        <w:rPr>
          <w:lang w:bidi="hi-IN"/>
        </w:rPr>
        <w:t xml:space="preserve"> task</w:t>
      </w:r>
      <w:proofErr w:type="gramStart"/>
      <w:r w:rsidRPr="00361CD7">
        <w:rPr>
          <w:lang w:bidi="hi-IN"/>
        </w:rPr>
        <w:t>1]#</w:t>
      </w:r>
      <w:proofErr w:type="gramEnd"/>
      <w:r>
        <w:rPr>
          <w:lang w:bidi="hi-IN"/>
        </w:rPr>
        <w:t xml:space="preserve"> </w:t>
      </w:r>
      <w:r w:rsidRPr="00361CD7">
        <w:rPr>
          <w:b/>
          <w:lang w:bidi="hi-IN"/>
        </w:rPr>
        <w:t>make</w:t>
      </w:r>
    </w:p>
    <w:p w14:paraId="3C8F9CA8" w14:textId="61ACC586" w:rsidR="00361CD7" w:rsidRDefault="00361CD7" w:rsidP="00470DAF">
      <w:pPr>
        <w:pStyle w:val="1f"/>
        <w:rPr>
          <w:lang w:bidi="hi-IN"/>
        </w:rPr>
      </w:pPr>
      <w:proofErr w:type="spellStart"/>
      <w:r>
        <w:rPr>
          <w:rFonts w:hint="eastAsia"/>
          <w:lang w:bidi="hi-IN"/>
        </w:rPr>
        <w:t>u</w:t>
      </w:r>
      <w:r>
        <w:rPr>
          <w:lang w:bidi="hi-IN"/>
        </w:rPr>
        <w:t>sb_detect.ko</w:t>
      </w:r>
      <w:proofErr w:type="spellEnd"/>
      <w:r>
        <w:rPr>
          <w:rFonts w:hint="eastAsia"/>
          <w:lang w:bidi="hi-IN"/>
        </w:rPr>
        <w:t>会被编译出来。</w:t>
      </w:r>
    </w:p>
    <w:p w14:paraId="6C79B3D8" w14:textId="2843D035" w:rsidR="00361CD7" w:rsidRDefault="00361CD7" w:rsidP="00361CD7">
      <w:pPr>
        <w:pStyle w:val="30"/>
        <w:rPr>
          <w:lang w:bidi="hi-IN"/>
        </w:rPr>
      </w:pPr>
      <w:r>
        <w:rPr>
          <w:rFonts w:hint="eastAsia"/>
          <w:lang w:bidi="hi-IN"/>
        </w:rPr>
        <w:t>加载内核模块</w:t>
      </w:r>
    </w:p>
    <w:p w14:paraId="688B552E" w14:textId="77777777" w:rsidR="00361CD7" w:rsidRDefault="00361CD7" w:rsidP="00361CD7">
      <w:pPr>
        <w:pStyle w:val="2f5"/>
        <w:rPr>
          <w:lang w:bidi="hi-IN"/>
        </w:rPr>
      </w:pPr>
      <w:r>
        <w:rPr>
          <w:lang w:bidi="hi-IN"/>
        </w:rPr>
        <w:t>[</w:t>
      </w:r>
      <w:proofErr w:type="spellStart"/>
      <w:r>
        <w:rPr>
          <w:lang w:bidi="hi-IN"/>
        </w:rPr>
        <w:t>root@localhost</w:t>
      </w:r>
      <w:proofErr w:type="spellEnd"/>
      <w:r>
        <w:rPr>
          <w:lang w:bidi="hi-IN"/>
        </w:rPr>
        <w:t xml:space="preserve"> task</w:t>
      </w:r>
      <w:proofErr w:type="gramStart"/>
      <w:r>
        <w:rPr>
          <w:lang w:bidi="hi-IN"/>
        </w:rPr>
        <w:t>1]#</w:t>
      </w:r>
      <w:proofErr w:type="gramEnd"/>
      <w:r>
        <w:rPr>
          <w:lang w:bidi="hi-IN"/>
        </w:rPr>
        <w:t xml:space="preserve"> </w:t>
      </w:r>
      <w:proofErr w:type="spellStart"/>
      <w:r w:rsidRPr="0099635C">
        <w:rPr>
          <w:b/>
          <w:lang w:bidi="hi-IN"/>
        </w:rPr>
        <w:t>insmod</w:t>
      </w:r>
      <w:proofErr w:type="spellEnd"/>
      <w:r w:rsidRPr="0099635C">
        <w:rPr>
          <w:b/>
          <w:lang w:bidi="hi-IN"/>
        </w:rPr>
        <w:t xml:space="preserve"> </w:t>
      </w:r>
      <w:proofErr w:type="spellStart"/>
      <w:r w:rsidRPr="0099635C">
        <w:rPr>
          <w:b/>
          <w:lang w:bidi="hi-IN"/>
        </w:rPr>
        <w:t>usb_detect.ko</w:t>
      </w:r>
      <w:proofErr w:type="spellEnd"/>
    </w:p>
    <w:p w14:paraId="444FAF6F" w14:textId="77777777" w:rsidR="00361CD7" w:rsidRDefault="00361CD7" w:rsidP="00361CD7">
      <w:pPr>
        <w:pStyle w:val="2f5"/>
        <w:rPr>
          <w:lang w:bidi="hi-IN"/>
        </w:rPr>
      </w:pPr>
      <w:r>
        <w:rPr>
          <w:lang w:bidi="hi-IN"/>
        </w:rPr>
        <w:t>[</w:t>
      </w:r>
      <w:proofErr w:type="spellStart"/>
      <w:r>
        <w:rPr>
          <w:lang w:bidi="hi-IN"/>
        </w:rPr>
        <w:t>root@localhost</w:t>
      </w:r>
      <w:proofErr w:type="spellEnd"/>
      <w:r>
        <w:rPr>
          <w:lang w:bidi="hi-IN"/>
        </w:rPr>
        <w:t xml:space="preserve"> task</w:t>
      </w:r>
      <w:proofErr w:type="gramStart"/>
      <w:r>
        <w:rPr>
          <w:lang w:bidi="hi-IN"/>
        </w:rPr>
        <w:t>1]#</w:t>
      </w:r>
      <w:proofErr w:type="gramEnd"/>
      <w:r>
        <w:rPr>
          <w:lang w:bidi="hi-IN"/>
        </w:rPr>
        <w:t xml:space="preserve"> </w:t>
      </w:r>
      <w:proofErr w:type="spellStart"/>
      <w:r w:rsidRPr="0099635C">
        <w:rPr>
          <w:b/>
          <w:lang w:bidi="hi-IN"/>
        </w:rPr>
        <w:t>lsmod</w:t>
      </w:r>
      <w:proofErr w:type="spellEnd"/>
      <w:r w:rsidRPr="0099635C">
        <w:rPr>
          <w:b/>
          <w:lang w:bidi="hi-IN"/>
        </w:rPr>
        <w:t xml:space="preserve"> | grep </w:t>
      </w:r>
      <w:proofErr w:type="spellStart"/>
      <w:r w:rsidRPr="0099635C">
        <w:rPr>
          <w:b/>
          <w:lang w:bidi="hi-IN"/>
        </w:rPr>
        <w:t>usb_detect</w:t>
      </w:r>
      <w:proofErr w:type="spellEnd"/>
    </w:p>
    <w:p w14:paraId="400A1A7A" w14:textId="77777777" w:rsidR="00361CD7" w:rsidRDefault="00361CD7" w:rsidP="00361CD7">
      <w:pPr>
        <w:pStyle w:val="2f5"/>
        <w:rPr>
          <w:lang w:bidi="hi-IN"/>
        </w:rPr>
      </w:pPr>
      <w:proofErr w:type="spellStart"/>
      <w:r>
        <w:rPr>
          <w:lang w:bidi="hi-IN"/>
        </w:rPr>
        <w:t>usb_detect</w:t>
      </w:r>
      <w:proofErr w:type="spellEnd"/>
      <w:r>
        <w:rPr>
          <w:lang w:bidi="hi-IN"/>
        </w:rPr>
        <w:t xml:space="preserve">            </w:t>
      </w:r>
      <w:proofErr w:type="gramStart"/>
      <w:r>
        <w:rPr>
          <w:lang w:bidi="hi-IN"/>
        </w:rPr>
        <w:t>262144  0</w:t>
      </w:r>
      <w:proofErr w:type="gramEnd"/>
    </w:p>
    <w:p w14:paraId="5EA69C66" w14:textId="77777777" w:rsidR="00361CD7" w:rsidRDefault="00361CD7" w:rsidP="00361CD7">
      <w:pPr>
        <w:pStyle w:val="2f5"/>
        <w:rPr>
          <w:lang w:bidi="hi-IN"/>
        </w:rPr>
      </w:pPr>
      <w:r>
        <w:rPr>
          <w:lang w:bidi="hi-IN"/>
        </w:rPr>
        <w:t>[</w:t>
      </w:r>
      <w:proofErr w:type="spellStart"/>
      <w:r>
        <w:rPr>
          <w:lang w:bidi="hi-IN"/>
        </w:rPr>
        <w:t>root@localhost</w:t>
      </w:r>
      <w:proofErr w:type="spellEnd"/>
      <w:r>
        <w:rPr>
          <w:lang w:bidi="hi-IN"/>
        </w:rPr>
        <w:t xml:space="preserve"> task</w:t>
      </w:r>
      <w:proofErr w:type="gramStart"/>
      <w:r>
        <w:rPr>
          <w:lang w:bidi="hi-IN"/>
        </w:rPr>
        <w:t>1]#</w:t>
      </w:r>
      <w:proofErr w:type="gramEnd"/>
      <w:r>
        <w:rPr>
          <w:lang w:bidi="hi-IN"/>
        </w:rPr>
        <w:t xml:space="preserve"> </w:t>
      </w:r>
      <w:proofErr w:type="spellStart"/>
      <w:r w:rsidRPr="0099635C">
        <w:rPr>
          <w:b/>
          <w:lang w:bidi="hi-IN"/>
        </w:rPr>
        <w:t>dmesg</w:t>
      </w:r>
      <w:proofErr w:type="spellEnd"/>
      <w:r w:rsidRPr="0099635C">
        <w:rPr>
          <w:b/>
          <w:lang w:bidi="hi-IN"/>
        </w:rPr>
        <w:t xml:space="preserve"> | tail -n2</w:t>
      </w:r>
    </w:p>
    <w:p w14:paraId="38CAEC57" w14:textId="77777777" w:rsidR="00361CD7" w:rsidRDefault="00361CD7" w:rsidP="00361CD7">
      <w:pPr>
        <w:pStyle w:val="2f5"/>
        <w:rPr>
          <w:lang w:bidi="hi-IN"/>
        </w:rPr>
      </w:pPr>
      <w:r>
        <w:rPr>
          <w:lang w:bidi="hi-IN"/>
        </w:rPr>
        <w:t xml:space="preserve">[49756.195888] Start </w:t>
      </w:r>
      <w:proofErr w:type="spellStart"/>
      <w:r>
        <w:rPr>
          <w:lang w:bidi="hi-IN"/>
        </w:rPr>
        <w:t>usb_detect</w:t>
      </w:r>
      <w:proofErr w:type="spellEnd"/>
      <w:r>
        <w:rPr>
          <w:lang w:bidi="hi-IN"/>
        </w:rPr>
        <w:t xml:space="preserve"> module...</w:t>
      </w:r>
    </w:p>
    <w:p w14:paraId="13F54501" w14:textId="5BD9A609" w:rsidR="00361CD7" w:rsidRDefault="00361CD7" w:rsidP="00361CD7">
      <w:pPr>
        <w:pStyle w:val="2f5"/>
        <w:rPr>
          <w:lang w:bidi="hi-IN"/>
        </w:rPr>
      </w:pPr>
      <w:r>
        <w:rPr>
          <w:lang w:bidi="hi-IN"/>
        </w:rPr>
        <w:t xml:space="preserve">[49756.195919] </w:t>
      </w:r>
      <w:proofErr w:type="spellStart"/>
      <w:r>
        <w:rPr>
          <w:lang w:bidi="hi-IN"/>
        </w:rPr>
        <w:t>usbcore</w:t>
      </w:r>
      <w:proofErr w:type="spellEnd"/>
      <w:r>
        <w:rPr>
          <w:lang w:bidi="hi-IN"/>
        </w:rPr>
        <w:t xml:space="preserve">: registered new interface driver </w:t>
      </w:r>
      <w:proofErr w:type="spellStart"/>
      <w:r>
        <w:rPr>
          <w:lang w:bidi="hi-IN"/>
        </w:rPr>
        <w:t>usbdetect</w:t>
      </w:r>
      <w:proofErr w:type="spellEnd"/>
    </w:p>
    <w:p w14:paraId="4C974AFC" w14:textId="6A36356F" w:rsidR="00361CD7" w:rsidRDefault="00361CD7" w:rsidP="00470DAF">
      <w:pPr>
        <w:pStyle w:val="1f"/>
        <w:rPr>
          <w:lang w:bidi="hi-IN"/>
        </w:rPr>
      </w:pPr>
      <w:r>
        <w:rPr>
          <w:rFonts w:hint="eastAsia"/>
          <w:lang w:bidi="hi-IN"/>
        </w:rPr>
        <w:t>此时</w:t>
      </w:r>
      <w:r>
        <w:rPr>
          <w:rFonts w:hint="eastAsia"/>
          <w:lang w:bidi="hi-IN"/>
        </w:rPr>
        <w:t>U</w:t>
      </w:r>
      <w:r>
        <w:rPr>
          <w:rFonts w:hint="eastAsia"/>
          <w:lang w:bidi="hi-IN"/>
        </w:rPr>
        <w:t>盘检测模块已启动。</w:t>
      </w:r>
    </w:p>
    <w:p w14:paraId="63247532" w14:textId="0AB728AD" w:rsidR="00361CD7" w:rsidRDefault="00361CD7" w:rsidP="00361CD7">
      <w:pPr>
        <w:pStyle w:val="30"/>
        <w:rPr>
          <w:lang w:bidi="hi-IN"/>
        </w:rPr>
      </w:pPr>
      <w:r>
        <w:rPr>
          <w:rFonts w:hint="eastAsia"/>
          <w:lang w:bidi="hi-IN"/>
        </w:rPr>
        <w:t>插入</w:t>
      </w:r>
      <w:r>
        <w:rPr>
          <w:rFonts w:hint="eastAsia"/>
          <w:lang w:bidi="hi-IN"/>
        </w:rPr>
        <w:t>U</w:t>
      </w:r>
      <w:r>
        <w:rPr>
          <w:rFonts w:hint="eastAsia"/>
          <w:lang w:bidi="hi-IN"/>
        </w:rPr>
        <w:t>盘并查看信息</w:t>
      </w:r>
    </w:p>
    <w:p w14:paraId="08B0DC3B" w14:textId="13AA5092" w:rsidR="00361CD7" w:rsidRDefault="00361CD7" w:rsidP="00470DAF">
      <w:pPr>
        <w:pStyle w:val="1f"/>
        <w:rPr>
          <w:lang w:bidi="hi-IN"/>
        </w:rPr>
      </w:pPr>
      <w:r w:rsidRPr="00361CD7">
        <w:rPr>
          <w:lang w:bidi="hi-IN"/>
        </w:rPr>
        <w:t>在</w:t>
      </w:r>
      <w:proofErr w:type="spellStart"/>
      <w:r>
        <w:rPr>
          <w:rFonts w:hint="eastAsia"/>
          <w:lang w:bidi="hi-IN"/>
        </w:rPr>
        <w:t>T</w:t>
      </w:r>
      <w:r>
        <w:rPr>
          <w:lang w:bidi="hi-IN"/>
        </w:rPr>
        <w:t>aishan</w:t>
      </w:r>
      <w:proofErr w:type="spellEnd"/>
      <w:r>
        <w:rPr>
          <w:rFonts w:hint="eastAsia"/>
          <w:lang w:bidi="hi-IN"/>
        </w:rPr>
        <w:t>服务器</w:t>
      </w:r>
      <w:r w:rsidRPr="00361CD7">
        <w:rPr>
          <w:lang w:bidi="hi-IN"/>
        </w:rPr>
        <w:t>的</w:t>
      </w:r>
      <w:r w:rsidR="00F56716">
        <w:rPr>
          <w:lang w:bidi="hi-IN"/>
        </w:rPr>
        <w:t>USB</w:t>
      </w:r>
      <w:r w:rsidRPr="00361CD7">
        <w:rPr>
          <w:lang w:bidi="hi-IN"/>
        </w:rPr>
        <w:t>接口插入</w:t>
      </w:r>
      <w:r w:rsidRPr="00361CD7">
        <w:rPr>
          <w:lang w:bidi="hi-IN"/>
        </w:rPr>
        <w:t>U</w:t>
      </w:r>
      <w:r>
        <w:rPr>
          <w:lang w:bidi="hi-IN"/>
        </w:rPr>
        <w:t>盘后，查看信息可见</w:t>
      </w:r>
      <w:r w:rsidRPr="00361CD7">
        <w:rPr>
          <w:lang w:bidi="hi-IN"/>
        </w:rPr>
        <w:t>模块检测到</w:t>
      </w:r>
      <w:r w:rsidRPr="00361CD7">
        <w:rPr>
          <w:lang w:bidi="hi-IN"/>
        </w:rPr>
        <w:t>U</w:t>
      </w:r>
      <w:r w:rsidRPr="00361CD7">
        <w:rPr>
          <w:lang w:bidi="hi-IN"/>
        </w:rPr>
        <w:t>盘插入</w:t>
      </w:r>
      <w:r>
        <w:rPr>
          <w:lang w:bidi="hi-IN"/>
        </w:rPr>
        <w:t>：</w:t>
      </w:r>
    </w:p>
    <w:p w14:paraId="01FAF480" w14:textId="77777777" w:rsidR="0099635C" w:rsidRDefault="0099635C" w:rsidP="0099635C">
      <w:pPr>
        <w:pStyle w:val="2f5"/>
        <w:rPr>
          <w:lang w:bidi="hi-IN"/>
        </w:rPr>
      </w:pPr>
      <w:r>
        <w:rPr>
          <w:lang w:bidi="hi-IN"/>
        </w:rPr>
        <w:t>[</w:t>
      </w:r>
      <w:proofErr w:type="spellStart"/>
      <w:r>
        <w:rPr>
          <w:lang w:bidi="hi-IN"/>
        </w:rPr>
        <w:t>root@localhost</w:t>
      </w:r>
      <w:proofErr w:type="spellEnd"/>
      <w:r>
        <w:rPr>
          <w:lang w:bidi="hi-IN"/>
        </w:rPr>
        <w:t xml:space="preserve"> task</w:t>
      </w:r>
      <w:proofErr w:type="gramStart"/>
      <w:r>
        <w:rPr>
          <w:lang w:bidi="hi-IN"/>
        </w:rPr>
        <w:t>1]#</w:t>
      </w:r>
      <w:proofErr w:type="gramEnd"/>
      <w:r>
        <w:rPr>
          <w:lang w:bidi="hi-IN"/>
        </w:rPr>
        <w:t xml:space="preserve"> </w:t>
      </w:r>
      <w:proofErr w:type="spellStart"/>
      <w:r w:rsidRPr="0099635C">
        <w:rPr>
          <w:b/>
          <w:lang w:bidi="hi-IN"/>
        </w:rPr>
        <w:t>dmesg</w:t>
      </w:r>
      <w:proofErr w:type="spellEnd"/>
      <w:r w:rsidRPr="0099635C">
        <w:rPr>
          <w:b/>
          <w:lang w:bidi="hi-IN"/>
        </w:rPr>
        <w:t xml:space="preserve"> | tail -n19</w:t>
      </w:r>
    </w:p>
    <w:p w14:paraId="13829424" w14:textId="77777777" w:rsidR="0099635C" w:rsidRDefault="0099635C" w:rsidP="0099635C">
      <w:pPr>
        <w:pStyle w:val="2f5"/>
        <w:rPr>
          <w:lang w:bidi="hi-IN"/>
        </w:rPr>
      </w:pPr>
      <w:r>
        <w:rPr>
          <w:lang w:bidi="hi-IN"/>
        </w:rPr>
        <w:t xml:space="preserve">[49756.195888] Start </w:t>
      </w:r>
      <w:proofErr w:type="spellStart"/>
      <w:r>
        <w:rPr>
          <w:lang w:bidi="hi-IN"/>
        </w:rPr>
        <w:t>usb_detect</w:t>
      </w:r>
      <w:proofErr w:type="spellEnd"/>
      <w:r>
        <w:rPr>
          <w:lang w:bidi="hi-IN"/>
        </w:rPr>
        <w:t xml:space="preserve"> module...</w:t>
      </w:r>
    </w:p>
    <w:p w14:paraId="1379E10E" w14:textId="77777777" w:rsidR="0099635C" w:rsidRDefault="0099635C" w:rsidP="0099635C">
      <w:pPr>
        <w:pStyle w:val="2f5"/>
        <w:rPr>
          <w:lang w:bidi="hi-IN"/>
        </w:rPr>
      </w:pPr>
      <w:r>
        <w:rPr>
          <w:lang w:bidi="hi-IN"/>
        </w:rPr>
        <w:t xml:space="preserve">[49756.195919] </w:t>
      </w:r>
      <w:proofErr w:type="spellStart"/>
      <w:r>
        <w:rPr>
          <w:lang w:bidi="hi-IN"/>
        </w:rPr>
        <w:t>usbcore</w:t>
      </w:r>
      <w:proofErr w:type="spellEnd"/>
      <w:r>
        <w:rPr>
          <w:lang w:bidi="hi-IN"/>
        </w:rPr>
        <w:t xml:space="preserve">: registered new interface driver </w:t>
      </w:r>
      <w:proofErr w:type="spellStart"/>
      <w:r>
        <w:rPr>
          <w:lang w:bidi="hi-IN"/>
        </w:rPr>
        <w:t>usbdetect</w:t>
      </w:r>
      <w:proofErr w:type="spellEnd"/>
    </w:p>
    <w:p w14:paraId="45BB9480" w14:textId="77777777" w:rsidR="0099635C" w:rsidRDefault="0099635C" w:rsidP="0099635C">
      <w:pPr>
        <w:pStyle w:val="2f5"/>
        <w:rPr>
          <w:lang w:bidi="hi-IN"/>
        </w:rPr>
      </w:pPr>
      <w:r>
        <w:rPr>
          <w:lang w:bidi="hi-IN"/>
        </w:rPr>
        <w:t xml:space="preserve">[50062.541917] </w:t>
      </w:r>
      <w:proofErr w:type="spellStart"/>
      <w:r>
        <w:rPr>
          <w:lang w:bidi="hi-IN"/>
        </w:rPr>
        <w:t>usb</w:t>
      </w:r>
      <w:proofErr w:type="spellEnd"/>
      <w:r>
        <w:rPr>
          <w:lang w:bidi="hi-IN"/>
        </w:rPr>
        <w:t xml:space="preserve"> 5-1.2: new high-speed </w:t>
      </w:r>
      <w:r w:rsidRPr="0027795A">
        <w:rPr>
          <w:b/>
          <w:lang w:bidi="hi-IN"/>
        </w:rPr>
        <w:t>USB device number 3</w:t>
      </w:r>
      <w:r>
        <w:rPr>
          <w:lang w:bidi="hi-IN"/>
        </w:rPr>
        <w:t xml:space="preserve"> using </w:t>
      </w:r>
      <w:proofErr w:type="spellStart"/>
      <w:r>
        <w:rPr>
          <w:lang w:bidi="hi-IN"/>
        </w:rPr>
        <w:t>xhci_hcd</w:t>
      </w:r>
      <w:proofErr w:type="spellEnd"/>
    </w:p>
    <w:p w14:paraId="483CD81A" w14:textId="77777777" w:rsidR="0099635C" w:rsidRDefault="0099635C" w:rsidP="0099635C">
      <w:pPr>
        <w:pStyle w:val="2f5"/>
        <w:rPr>
          <w:lang w:bidi="hi-IN"/>
        </w:rPr>
      </w:pPr>
      <w:r>
        <w:rPr>
          <w:lang w:bidi="hi-IN"/>
        </w:rPr>
        <w:t xml:space="preserve">[50062.642542] </w:t>
      </w:r>
      <w:proofErr w:type="spellStart"/>
      <w:r>
        <w:rPr>
          <w:lang w:bidi="hi-IN"/>
        </w:rPr>
        <w:t>usb</w:t>
      </w:r>
      <w:proofErr w:type="spellEnd"/>
      <w:r>
        <w:rPr>
          <w:lang w:bidi="hi-IN"/>
        </w:rPr>
        <w:t xml:space="preserve"> 5-1.2: New USB device found, </w:t>
      </w:r>
      <w:proofErr w:type="spellStart"/>
      <w:r w:rsidRPr="0027795A">
        <w:rPr>
          <w:b/>
          <w:lang w:bidi="hi-IN"/>
        </w:rPr>
        <w:t>idVendor</w:t>
      </w:r>
      <w:proofErr w:type="spellEnd"/>
      <w:r w:rsidRPr="0027795A">
        <w:rPr>
          <w:b/>
          <w:lang w:bidi="hi-IN"/>
        </w:rPr>
        <w:t xml:space="preserve">=0781, </w:t>
      </w:r>
      <w:proofErr w:type="spellStart"/>
      <w:r w:rsidRPr="0027795A">
        <w:rPr>
          <w:b/>
          <w:lang w:bidi="hi-IN"/>
        </w:rPr>
        <w:t>idProduct</w:t>
      </w:r>
      <w:proofErr w:type="spellEnd"/>
      <w:r w:rsidRPr="0027795A">
        <w:rPr>
          <w:b/>
          <w:lang w:bidi="hi-IN"/>
        </w:rPr>
        <w:t>=5567</w:t>
      </w:r>
      <w:r>
        <w:rPr>
          <w:lang w:bidi="hi-IN"/>
        </w:rPr>
        <w:t xml:space="preserve">, </w:t>
      </w:r>
      <w:proofErr w:type="spellStart"/>
      <w:r>
        <w:rPr>
          <w:lang w:bidi="hi-IN"/>
        </w:rPr>
        <w:t>bcdDevice</w:t>
      </w:r>
      <w:proofErr w:type="spellEnd"/>
      <w:r>
        <w:rPr>
          <w:lang w:bidi="hi-IN"/>
        </w:rPr>
        <w:t>= 1.00</w:t>
      </w:r>
    </w:p>
    <w:p w14:paraId="613B42F9" w14:textId="77777777" w:rsidR="0099635C" w:rsidRDefault="0099635C" w:rsidP="0099635C">
      <w:pPr>
        <w:pStyle w:val="2f5"/>
        <w:rPr>
          <w:lang w:bidi="hi-IN"/>
        </w:rPr>
      </w:pPr>
      <w:r>
        <w:rPr>
          <w:lang w:bidi="hi-IN"/>
        </w:rPr>
        <w:t xml:space="preserve">[50062.642544] </w:t>
      </w:r>
      <w:proofErr w:type="spellStart"/>
      <w:r>
        <w:rPr>
          <w:lang w:bidi="hi-IN"/>
        </w:rPr>
        <w:t>usb</w:t>
      </w:r>
      <w:proofErr w:type="spellEnd"/>
      <w:r>
        <w:rPr>
          <w:lang w:bidi="hi-IN"/>
        </w:rPr>
        <w:t xml:space="preserve"> 5-1.2: New USB device strings: </w:t>
      </w:r>
      <w:proofErr w:type="spellStart"/>
      <w:r>
        <w:rPr>
          <w:lang w:bidi="hi-IN"/>
        </w:rPr>
        <w:t>Mfr</w:t>
      </w:r>
      <w:proofErr w:type="spellEnd"/>
      <w:r>
        <w:rPr>
          <w:lang w:bidi="hi-IN"/>
        </w:rPr>
        <w:t xml:space="preserve">=1, Product=2, </w:t>
      </w:r>
      <w:proofErr w:type="spellStart"/>
      <w:r>
        <w:rPr>
          <w:lang w:bidi="hi-IN"/>
        </w:rPr>
        <w:t>SerialNumber</w:t>
      </w:r>
      <w:proofErr w:type="spellEnd"/>
      <w:r>
        <w:rPr>
          <w:lang w:bidi="hi-IN"/>
        </w:rPr>
        <w:t>=3</w:t>
      </w:r>
    </w:p>
    <w:p w14:paraId="39852904" w14:textId="77777777" w:rsidR="0099635C" w:rsidRDefault="0099635C" w:rsidP="0099635C">
      <w:pPr>
        <w:pStyle w:val="2f5"/>
        <w:rPr>
          <w:lang w:bidi="hi-IN"/>
        </w:rPr>
      </w:pPr>
      <w:r>
        <w:rPr>
          <w:lang w:bidi="hi-IN"/>
        </w:rPr>
        <w:t xml:space="preserve">[50062.642546] </w:t>
      </w:r>
      <w:proofErr w:type="spellStart"/>
      <w:r>
        <w:rPr>
          <w:lang w:bidi="hi-IN"/>
        </w:rPr>
        <w:t>usb</w:t>
      </w:r>
      <w:proofErr w:type="spellEnd"/>
      <w:r>
        <w:rPr>
          <w:lang w:bidi="hi-IN"/>
        </w:rPr>
        <w:t xml:space="preserve"> 5-1.2: Product: </w:t>
      </w:r>
      <w:proofErr w:type="spellStart"/>
      <w:r w:rsidRPr="0027795A">
        <w:rPr>
          <w:b/>
          <w:lang w:bidi="hi-IN"/>
        </w:rPr>
        <w:t>Cruzer</w:t>
      </w:r>
      <w:proofErr w:type="spellEnd"/>
      <w:r w:rsidRPr="0027795A">
        <w:rPr>
          <w:b/>
          <w:lang w:bidi="hi-IN"/>
        </w:rPr>
        <w:t xml:space="preserve"> Blade</w:t>
      </w:r>
    </w:p>
    <w:p w14:paraId="44836122" w14:textId="77777777" w:rsidR="0099635C" w:rsidRDefault="0099635C" w:rsidP="0099635C">
      <w:pPr>
        <w:pStyle w:val="2f5"/>
        <w:rPr>
          <w:lang w:bidi="hi-IN"/>
        </w:rPr>
      </w:pPr>
      <w:r>
        <w:rPr>
          <w:lang w:bidi="hi-IN"/>
        </w:rPr>
        <w:t xml:space="preserve">[50062.642547] </w:t>
      </w:r>
      <w:proofErr w:type="spellStart"/>
      <w:r>
        <w:rPr>
          <w:lang w:bidi="hi-IN"/>
        </w:rPr>
        <w:t>usb</w:t>
      </w:r>
      <w:proofErr w:type="spellEnd"/>
      <w:r>
        <w:rPr>
          <w:lang w:bidi="hi-IN"/>
        </w:rPr>
        <w:t xml:space="preserve"> 5-1.2: Manufacturer: </w:t>
      </w:r>
      <w:r w:rsidRPr="0027795A">
        <w:rPr>
          <w:b/>
          <w:lang w:bidi="hi-IN"/>
        </w:rPr>
        <w:t>SanDisk</w:t>
      </w:r>
    </w:p>
    <w:p w14:paraId="7F3237A7" w14:textId="77777777" w:rsidR="0099635C" w:rsidRDefault="0099635C" w:rsidP="0099635C">
      <w:pPr>
        <w:pStyle w:val="2f5"/>
        <w:rPr>
          <w:lang w:bidi="hi-IN"/>
        </w:rPr>
      </w:pPr>
      <w:r>
        <w:rPr>
          <w:lang w:bidi="hi-IN"/>
        </w:rPr>
        <w:t xml:space="preserve">[50062.642548] </w:t>
      </w:r>
      <w:proofErr w:type="spellStart"/>
      <w:r>
        <w:rPr>
          <w:lang w:bidi="hi-IN"/>
        </w:rPr>
        <w:t>usb</w:t>
      </w:r>
      <w:proofErr w:type="spellEnd"/>
      <w:r>
        <w:rPr>
          <w:lang w:bidi="hi-IN"/>
        </w:rPr>
        <w:t xml:space="preserve"> 5-1.2: </w:t>
      </w:r>
      <w:proofErr w:type="spellStart"/>
      <w:r>
        <w:rPr>
          <w:lang w:bidi="hi-IN"/>
        </w:rPr>
        <w:t>SerialNumber</w:t>
      </w:r>
      <w:proofErr w:type="spellEnd"/>
      <w:r>
        <w:rPr>
          <w:lang w:bidi="hi-IN"/>
        </w:rPr>
        <w:t>: 200443243016069310F7</w:t>
      </w:r>
    </w:p>
    <w:p w14:paraId="448E0DDC" w14:textId="77777777" w:rsidR="0099635C" w:rsidRDefault="0099635C" w:rsidP="0099635C">
      <w:pPr>
        <w:pStyle w:val="2f5"/>
        <w:rPr>
          <w:lang w:bidi="hi-IN"/>
        </w:rPr>
      </w:pPr>
      <w:r>
        <w:rPr>
          <w:lang w:bidi="hi-IN"/>
        </w:rPr>
        <w:t xml:space="preserve">[50062.643302] </w:t>
      </w:r>
      <w:proofErr w:type="spellStart"/>
      <w:r>
        <w:rPr>
          <w:lang w:bidi="hi-IN"/>
        </w:rPr>
        <w:t>usb</w:t>
      </w:r>
      <w:proofErr w:type="spellEnd"/>
      <w:r>
        <w:rPr>
          <w:lang w:bidi="hi-IN"/>
        </w:rPr>
        <w:t>-storage 5-1.2:1.0: USB Mass Storage device detected</w:t>
      </w:r>
    </w:p>
    <w:p w14:paraId="18B68512" w14:textId="77777777" w:rsidR="0099635C" w:rsidRDefault="0099635C" w:rsidP="0099635C">
      <w:pPr>
        <w:pStyle w:val="2f5"/>
        <w:rPr>
          <w:lang w:bidi="hi-IN"/>
        </w:rPr>
      </w:pPr>
      <w:r>
        <w:rPr>
          <w:lang w:bidi="hi-IN"/>
        </w:rPr>
        <w:t xml:space="preserve">[50062.643444] </w:t>
      </w:r>
      <w:proofErr w:type="spellStart"/>
      <w:r>
        <w:rPr>
          <w:lang w:bidi="hi-IN"/>
        </w:rPr>
        <w:t>scsi</w:t>
      </w:r>
      <w:proofErr w:type="spellEnd"/>
      <w:r>
        <w:rPr>
          <w:lang w:bidi="hi-IN"/>
        </w:rPr>
        <w:t xml:space="preserve"> host6: </w:t>
      </w:r>
      <w:proofErr w:type="spellStart"/>
      <w:r>
        <w:rPr>
          <w:lang w:bidi="hi-IN"/>
        </w:rPr>
        <w:t>usb</w:t>
      </w:r>
      <w:proofErr w:type="spellEnd"/>
      <w:r>
        <w:rPr>
          <w:lang w:bidi="hi-IN"/>
        </w:rPr>
        <w:t>-storage 5-1.2:1.0</w:t>
      </w:r>
    </w:p>
    <w:p w14:paraId="2D1BB658" w14:textId="77777777" w:rsidR="0099635C" w:rsidRDefault="0099635C" w:rsidP="0099635C">
      <w:pPr>
        <w:pStyle w:val="2f5"/>
        <w:rPr>
          <w:lang w:bidi="hi-IN"/>
        </w:rPr>
      </w:pPr>
      <w:r>
        <w:rPr>
          <w:lang w:bidi="hi-IN"/>
        </w:rPr>
        <w:t xml:space="preserve">[50062.658083] </w:t>
      </w:r>
      <w:proofErr w:type="spellStart"/>
      <w:r>
        <w:rPr>
          <w:lang w:bidi="hi-IN"/>
        </w:rPr>
        <w:t>usbcore</w:t>
      </w:r>
      <w:proofErr w:type="spellEnd"/>
      <w:r>
        <w:rPr>
          <w:lang w:bidi="hi-IN"/>
        </w:rPr>
        <w:t xml:space="preserve">: registered new interface driver </w:t>
      </w:r>
      <w:proofErr w:type="spellStart"/>
      <w:r>
        <w:rPr>
          <w:lang w:bidi="hi-IN"/>
        </w:rPr>
        <w:t>uas</w:t>
      </w:r>
      <w:proofErr w:type="spellEnd"/>
    </w:p>
    <w:p w14:paraId="1B2F074B" w14:textId="77777777" w:rsidR="0099635C" w:rsidRDefault="0099635C" w:rsidP="0099635C">
      <w:pPr>
        <w:pStyle w:val="2f5"/>
        <w:rPr>
          <w:lang w:bidi="hi-IN"/>
        </w:rPr>
      </w:pPr>
      <w:r>
        <w:rPr>
          <w:lang w:bidi="hi-IN"/>
        </w:rPr>
        <w:t xml:space="preserve">[50063.667769] </w:t>
      </w:r>
      <w:proofErr w:type="spellStart"/>
      <w:r>
        <w:rPr>
          <w:lang w:bidi="hi-IN"/>
        </w:rPr>
        <w:t>scsi</w:t>
      </w:r>
      <w:proofErr w:type="spellEnd"/>
      <w:r>
        <w:rPr>
          <w:lang w:bidi="hi-IN"/>
        </w:rPr>
        <w:t xml:space="preserve"> 6:0:0:0: Direct-Access     </w:t>
      </w:r>
      <w:proofErr w:type="gramStart"/>
      <w:r w:rsidRPr="0027795A">
        <w:rPr>
          <w:b/>
          <w:lang w:bidi="hi-IN"/>
        </w:rPr>
        <w:t xml:space="preserve">SanDisk  </w:t>
      </w:r>
      <w:proofErr w:type="spellStart"/>
      <w:r w:rsidRPr="0027795A">
        <w:rPr>
          <w:b/>
          <w:lang w:bidi="hi-IN"/>
        </w:rPr>
        <w:t>Cruzer</w:t>
      </w:r>
      <w:proofErr w:type="spellEnd"/>
      <w:proofErr w:type="gramEnd"/>
      <w:r w:rsidRPr="0027795A">
        <w:rPr>
          <w:b/>
          <w:lang w:bidi="hi-IN"/>
        </w:rPr>
        <w:t xml:space="preserve"> Blade</w:t>
      </w:r>
      <w:r>
        <w:rPr>
          <w:lang w:bidi="hi-IN"/>
        </w:rPr>
        <w:t xml:space="preserve">     1.00 PQ: 0 ANSI: 6</w:t>
      </w:r>
    </w:p>
    <w:p w14:paraId="763779FF" w14:textId="77777777" w:rsidR="0099635C" w:rsidRDefault="0099635C" w:rsidP="0099635C">
      <w:pPr>
        <w:pStyle w:val="2f5"/>
        <w:rPr>
          <w:lang w:bidi="hi-IN"/>
        </w:rPr>
      </w:pPr>
      <w:r>
        <w:rPr>
          <w:lang w:bidi="hi-IN"/>
        </w:rPr>
        <w:lastRenderedPageBreak/>
        <w:t xml:space="preserve">[50063.668420] </w:t>
      </w:r>
      <w:proofErr w:type="spellStart"/>
      <w:r>
        <w:rPr>
          <w:lang w:bidi="hi-IN"/>
        </w:rPr>
        <w:t>sd</w:t>
      </w:r>
      <w:proofErr w:type="spellEnd"/>
      <w:r>
        <w:rPr>
          <w:lang w:bidi="hi-IN"/>
        </w:rPr>
        <w:t xml:space="preserve"> 6:0:0:0: Attached </w:t>
      </w:r>
      <w:proofErr w:type="spellStart"/>
      <w:r>
        <w:rPr>
          <w:lang w:bidi="hi-IN"/>
        </w:rPr>
        <w:t>scsi</w:t>
      </w:r>
      <w:proofErr w:type="spellEnd"/>
      <w:r>
        <w:rPr>
          <w:lang w:bidi="hi-IN"/>
        </w:rPr>
        <w:t xml:space="preserve"> generic sg2 type 0</w:t>
      </w:r>
    </w:p>
    <w:p w14:paraId="49501CDA" w14:textId="77777777" w:rsidR="0099635C" w:rsidRDefault="0099635C" w:rsidP="0099635C">
      <w:pPr>
        <w:pStyle w:val="2f5"/>
        <w:rPr>
          <w:lang w:bidi="hi-IN"/>
        </w:rPr>
      </w:pPr>
      <w:r>
        <w:rPr>
          <w:lang w:bidi="hi-IN"/>
        </w:rPr>
        <w:t xml:space="preserve">[50063.668504] </w:t>
      </w:r>
      <w:proofErr w:type="spellStart"/>
      <w:r>
        <w:rPr>
          <w:lang w:bidi="hi-IN"/>
        </w:rPr>
        <w:t>sd</w:t>
      </w:r>
      <w:proofErr w:type="spellEnd"/>
      <w:r>
        <w:rPr>
          <w:lang w:bidi="hi-IN"/>
        </w:rPr>
        <w:t xml:space="preserve"> 6:0:0:0: [</w:t>
      </w:r>
      <w:proofErr w:type="spellStart"/>
      <w:r>
        <w:rPr>
          <w:lang w:bidi="hi-IN"/>
        </w:rPr>
        <w:t>sdb</w:t>
      </w:r>
      <w:proofErr w:type="spellEnd"/>
      <w:r>
        <w:rPr>
          <w:lang w:bidi="hi-IN"/>
        </w:rPr>
        <w:t>] 122508544 512-byte logical blocks: (62.7 GB/58.4 GiB)</w:t>
      </w:r>
    </w:p>
    <w:p w14:paraId="216FC2B8" w14:textId="77777777" w:rsidR="0099635C" w:rsidRDefault="0099635C" w:rsidP="0099635C">
      <w:pPr>
        <w:pStyle w:val="2f5"/>
        <w:rPr>
          <w:lang w:bidi="hi-IN"/>
        </w:rPr>
      </w:pPr>
      <w:r>
        <w:rPr>
          <w:lang w:bidi="hi-IN"/>
        </w:rPr>
        <w:t xml:space="preserve">[50063.670221] </w:t>
      </w:r>
      <w:proofErr w:type="spellStart"/>
      <w:r>
        <w:rPr>
          <w:lang w:bidi="hi-IN"/>
        </w:rPr>
        <w:t>sd</w:t>
      </w:r>
      <w:proofErr w:type="spellEnd"/>
      <w:r>
        <w:rPr>
          <w:lang w:bidi="hi-IN"/>
        </w:rPr>
        <w:t xml:space="preserve"> 6:0:0:0: [</w:t>
      </w:r>
      <w:proofErr w:type="spellStart"/>
      <w:r>
        <w:rPr>
          <w:lang w:bidi="hi-IN"/>
        </w:rPr>
        <w:t>sdb</w:t>
      </w:r>
      <w:proofErr w:type="spellEnd"/>
      <w:r>
        <w:rPr>
          <w:lang w:bidi="hi-IN"/>
        </w:rPr>
        <w:t>] Write Protect is off</w:t>
      </w:r>
    </w:p>
    <w:p w14:paraId="578DD96B" w14:textId="77777777" w:rsidR="0099635C" w:rsidRDefault="0099635C" w:rsidP="0099635C">
      <w:pPr>
        <w:pStyle w:val="2f5"/>
        <w:rPr>
          <w:lang w:bidi="hi-IN"/>
        </w:rPr>
      </w:pPr>
      <w:r>
        <w:rPr>
          <w:lang w:bidi="hi-IN"/>
        </w:rPr>
        <w:t xml:space="preserve">[50063.670222] </w:t>
      </w:r>
      <w:proofErr w:type="spellStart"/>
      <w:r>
        <w:rPr>
          <w:lang w:bidi="hi-IN"/>
        </w:rPr>
        <w:t>sd</w:t>
      </w:r>
      <w:proofErr w:type="spellEnd"/>
      <w:r>
        <w:rPr>
          <w:lang w:bidi="hi-IN"/>
        </w:rPr>
        <w:t xml:space="preserve"> 6:0:0:0: [</w:t>
      </w:r>
      <w:proofErr w:type="spellStart"/>
      <w:r>
        <w:rPr>
          <w:lang w:bidi="hi-IN"/>
        </w:rPr>
        <w:t>sdb</w:t>
      </w:r>
      <w:proofErr w:type="spellEnd"/>
      <w:r>
        <w:rPr>
          <w:lang w:bidi="hi-IN"/>
        </w:rPr>
        <w:t>] Mode Sense: 43 00 00 00</w:t>
      </w:r>
    </w:p>
    <w:p w14:paraId="77DAD022" w14:textId="77777777" w:rsidR="0099635C" w:rsidRDefault="0099635C" w:rsidP="0099635C">
      <w:pPr>
        <w:pStyle w:val="2f5"/>
        <w:rPr>
          <w:lang w:bidi="hi-IN"/>
        </w:rPr>
      </w:pPr>
      <w:r>
        <w:rPr>
          <w:lang w:bidi="hi-IN"/>
        </w:rPr>
        <w:t xml:space="preserve">[50063.670512] </w:t>
      </w:r>
      <w:proofErr w:type="spellStart"/>
      <w:r>
        <w:rPr>
          <w:lang w:bidi="hi-IN"/>
        </w:rPr>
        <w:t>sd</w:t>
      </w:r>
      <w:proofErr w:type="spellEnd"/>
      <w:r>
        <w:rPr>
          <w:lang w:bidi="hi-IN"/>
        </w:rPr>
        <w:t xml:space="preserve"> 6:0:0:0: [</w:t>
      </w:r>
      <w:proofErr w:type="spellStart"/>
      <w:r>
        <w:rPr>
          <w:lang w:bidi="hi-IN"/>
        </w:rPr>
        <w:t>sdb</w:t>
      </w:r>
      <w:proofErr w:type="spellEnd"/>
      <w:r>
        <w:rPr>
          <w:lang w:bidi="hi-IN"/>
        </w:rPr>
        <w:t>] Write cache: disabled, read cache: enabled, doesn't support DPO or FUA</w:t>
      </w:r>
    </w:p>
    <w:p w14:paraId="206FA8A2" w14:textId="77777777" w:rsidR="0099635C" w:rsidRDefault="0099635C" w:rsidP="0099635C">
      <w:pPr>
        <w:pStyle w:val="2f5"/>
        <w:rPr>
          <w:lang w:bidi="hi-IN"/>
        </w:rPr>
      </w:pPr>
      <w:r>
        <w:rPr>
          <w:lang w:bidi="hi-IN"/>
        </w:rPr>
        <w:t>[50063.688012</w:t>
      </w:r>
      <w:proofErr w:type="gramStart"/>
      <w:r>
        <w:rPr>
          <w:lang w:bidi="hi-IN"/>
        </w:rPr>
        <w:t xml:space="preserve">]  </w:t>
      </w:r>
      <w:proofErr w:type="spellStart"/>
      <w:r>
        <w:rPr>
          <w:lang w:bidi="hi-IN"/>
        </w:rPr>
        <w:t>sdb</w:t>
      </w:r>
      <w:proofErr w:type="spellEnd"/>
      <w:proofErr w:type="gramEnd"/>
      <w:r>
        <w:rPr>
          <w:lang w:bidi="hi-IN"/>
        </w:rPr>
        <w:t>: sdb1</w:t>
      </w:r>
    </w:p>
    <w:p w14:paraId="3CACDC42" w14:textId="76A50120" w:rsidR="00361CD7" w:rsidRPr="00361CD7" w:rsidRDefault="0099635C" w:rsidP="0099635C">
      <w:pPr>
        <w:pStyle w:val="2f5"/>
        <w:rPr>
          <w:lang w:bidi="hi-IN"/>
        </w:rPr>
      </w:pPr>
      <w:r>
        <w:rPr>
          <w:lang w:bidi="hi-IN"/>
        </w:rPr>
        <w:t xml:space="preserve">[50063.690448] </w:t>
      </w:r>
      <w:proofErr w:type="spellStart"/>
      <w:r>
        <w:rPr>
          <w:lang w:bidi="hi-IN"/>
        </w:rPr>
        <w:t>sd</w:t>
      </w:r>
      <w:proofErr w:type="spellEnd"/>
      <w:r>
        <w:rPr>
          <w:lang w:bidi="hi-IN"/>
        </w:rPr>
        <w:t xml:space="preserve"> 6:0:0:0: [</w:t>
      </w:r>
      <w:proofErr w:type="spellStart"/>
      <w:r>
        <w:rPr>
          <w:lang w:bidi="hi-IN"/>
        </w:rPr>
        <w:t>sdb</w:t>
      </w:r>
      <w:proofErr w:type="spellEnd"/>
      <w:r>
        <w:rPr>
          <w:lang w:bidi="hi-IN"/>
        </w:rPr>
        <w:t>] Attached SCSI removable disk</w:t>
      </w:r>
    </w:p>
    <w:p w14:paraId="4E8AB042" w14:textId="79ACFDC8" w:rsidR="00361CD7" w:rsidRDefault="0027795A" w:rsidP="00470DAF">
      <w:pPr>
        <w:pStyle w:val="1f"/>
        <w:rPr>
          <w:lang w:bidi="hi-IN"/>
        </w:rPr>
      </w:pPr>
      <w:r>
        <w:rPr>
          <w:rFonts w:hint="eastAsia"/>
          <w:noProof/>
        </w:rPr>
        <w:t>获取到的</w:t>
      </w:r>
      <w:r>
        <w:rPr>
          <w:rFonts w:hint="eastAsia"/>
          <w:noProof/>
        </w:rPr>
        <w:t>U</w:t>
      </w:r>
      <w:r>
        <w:rPr>
          <w:rFonts w:hint="eastAsia"/>
          <w:noProof/>
        </w:rPr>
        <w:t>盘信息与</w:t>
      </w:r>
      <w:r>
        <w:rPr>
          <w:rFonts w:hint="eastAsia"/>
          <w:noProof/>
        </w:rPr>
        <w:t>lsusb</w:t>
      </w:r>
      <w:r>
        <w:rPr>
          <w:rFonts w:hint="eastAsia"/>
          <w:noProof/>
        </w:rPr>
        <w:t>显示的一致：</w:t>
      </w:r>
    </w:p>
    <w:p w14:paraId="44472EE9" w14:textId="77777777" w:rsidR="0027795A" w:rsidRDefault="0027795A" w:rsidP="0027795A">
      <w:pPr>
        <w:pStyle w:val="2f5"/>
        <w:rPr>
          <w:lang w:bidi="hi-IN"/>
        </w:rPr>
      </w:pPr>
      <w:r>
        <w:rPr>
          <w:lang w:bidi="hi-IN"/>
        </w:rPr>
        <w:t>[</w:t>
      </w:r>
      <w:proofErr w:type="spellStart"/>
      <w:r>
        <w:rPr>
          <w:lang w:bidi="hi-IN"/>
        </w:rPr>
        <w:t>root@localhost</w:t>
      </w:r>
      <w:proofErr w:type="spellEnd"/>
      <w:r>
        <w:rPr>
          <w:lang w:bidi="hi-IN"/>
        </w:rPr>
        <w:t xml:space="preserve"> task</w:t>
      </w:r>
      <w:proofErr w:type="gramStart"/>
      <w:r>
        <w:rPr>
          <w:lang w:bidi="hi-IN"/>
        </w:rPr>
        <w:t>1]#</w:t>
      </w:r>
      <w:proofErr w:type="gramEnd"/>
      <w:r>
        <w:rPr>
          <w:lang w:bidi="hi-IN"/>
        </w:rPr>
        <w:t xml:space="preserve"> </w:t>
      </w:r>
      <w:proofErr w:type="spellStart"/>
      <w:r w:rsidRPr="0027795A">
        <w:rPr>
          <w:b/>
          <w:lang w:bidi="hi-IN"/>
        </w:rPr>
        <w:t>lsusb</w:t>
      </w:r>
      <w:proofErr w:type="spellEnd"/>
    </w:p>
    <w:p w14:paraId="79DF7AB5" w14:textId="77777777" w:rsidR="0027795A" w:rsidRDefault="0027795A" w:rsidP="0027795A">
      <w:pPr>
        <w:pStyle w:val="2f5"/>
        <w:rPr>
          <w:lang w:bidi="hi-IN"/>
        </w:rPr>
      </w:pPr>
      <w:r>
        <w:rPr>
          <w:lang w:bidi="hi-IN"/>
        </w:rPr>
        <w:t>Bus 008 Device 001: ID 1d6b:0003 Linux Foundation 3.0 root hub</w:t>
      </w:r>
    </w:p>
    <w:p w14:paraId="0D735856" w14:textId="77777777" w:rsidR="0027795A" w:rsidRDefault="0027795A" w:rsidP="0027795A">
      <w:pPr>
        <w:pStyle w:val="2f5"/>
        <w:rPr>
          <w:lang w:bidi="hi-IN"/>
        </w:rPr>
      </w:pPr>
      <w:r>
        <w:rPr>
          <w:lang w:bidi="hi-IN"/>
        </w:rPr>
        <w:t>Bus 007 Device 001: ID 1d6b:0002 Linux Foundation 2.0 root hub</w:t>
      </w:r>
    </w:p>
    <w:p w14:paraId="1D1081FC" w14:textId="77777777" w:rsidR="0027795A" w:rsidRDefault="0027795A" w:rsidP="0027795A">
      <w:pPr>
        <w:pStyle w:val="2f5"/>
        <w:rPr>
          <w:lang w:bidi="hi-IN"/>
        </w:rPr>
      </w:pPr>
      <w:r>
        <w:rPr>
          <w:lang w:bidi="hi-IN"/>
        </w:rPr>
        <w:t>Bus 002 Device 001: ID 1d6b:0002 Linux Foundation 2.0 root hub</w:t>
      </w:r>
    </w:p>
    <w:p w14:paraId="1D575081" w14:textId="77777777" w:rsidR="0027795A" w:rsidRDefault="0027795A" w:rsidP="0027795A">
      <w:pPr>
        <w:pStyle w:val="2f5"/>
        <w:rPr>
          <w:lang w:bidi="hi-IN"/>
        </w:rPr>
      </w:pPr>
      <w:r>
        <w:rPr>
          <w:lang w:bidi="hi-IN"/>
        </w:rPr>
        <w:t>Bus 004 Device 001: ID 1d6b:0001 Linux Foundation 1.1 root hub</w:t>
      </w:r>
    </w:p>
    <w:p w14:paraId="39B821EE" w14:textId="77777777" w:rsidR="0027795A" w:rsidRDefault="0027795A" w:rsidP="0027795A">
      <w:pPr>
        <w:pStyle w:val="2f5"/>
        <w:rPr>
          <w:lang w:bidi="hi-IN"/>
        </w:rPr>
      </w:pPr>
      <w:r>
        <w:rPr>
          <w:lang w:bidi="hi-IN"/>
        </w:rPr>
        <w:t>Bus 006 Device 002: ID 0bda:0411 Realtek Semiconductor Corp.</w:t>
      </w:r>
    </w:p>
    <w:p w14:paraId="67FA82B9" w14:textId="77777777" w:rsidR="0027795A" w:rsidRDefault="0027795A" w:rsidP="0027795A">
      <w:pPr>
        <w:pStyle w:val="2f5"/>
        <w:rPr>
          <w:lang w:bidi="hi-IN"/>
        </w:rPr>
      </w:pPr>
      <w:r>
        <w:rPr>
          <w:lang w:bidi="hi-IN"/>
        </w:rPr>
        <w:t>Bus 006 Device 001: ID 1d6b:0003 Linux Foundation 3.0 root hub</w:t>
      </w:r>
    </w:p>
    <w:p w14:paraId="1075D631" w14:textId="77777777" w:rsidR="0027795A" w:rsidRDefault="0027795A" w:rsidP="0027795A">
      <w:pPr>
        <w:pStyle w:val="2f5"/>
        <w:rPr>
          <w:lang w:bidi="hi-IN"/>
        </w:rPr>
      </w:pPr>
      <w:r>
        <w:rPr>
          <w:lang w:bidi="hi-IN"/>
        </w:rPr>
        <w:t xml:space="preserve">Bus 005 Device 003: ID 0781:5567 </w:t>
      </w:r>
      <w:r w:rsidRPr="0027795A">
        <w:rPr>
          <w:b/>
          <w:lang w:bidi="hi-IN"/>
        </w:rPr>
        <w:t xml:space="preserve">SanDisk Corp. </w:t>
      </w:r>
      <w:proofErr w:type="spellStart"/>
      <w:r w:rsidRPr="0027795A">
        <w:rPr>
          <w:b/>
          <w:lang w:bidi="hi-IN"/>
        </w:rPr>
        <w:t>Cruzer</w:t>
      </w:r>
      <w:proofErr w:type="spellEnd"/>
      <w:r w:rsidRPr="0027795A">
        <w:rPr>
          <w:b/>
          <w:lang w:bidi="hi-IN"/>
        </w:rPr>
        <w:t xml:space="preserve"> Blade</w:t>
      </w:r>
    </w:p>
    <w:p w14:paraId="13A6C742" w14:textId="77777777" w:rsidR="0027795A" w:rsidRDefault="0027795A" w:rsidP="0027795A">
      <w:pPr>
        <w:pStyle w:val="2f5"/>
        <w:rPr>
          <w:lang w:bidi="hi-IN"/>
        </w:rPr>
      </w:pPr>
      <w:r>
        <w:rPr>
          <w:lang w:bidi="hi-IN"/>
        </w:rPr>
        <w:t>Bus 005 Device 002: ID 0bda:5411 Realtek Semiconductor Corp.</w:t>
      </w:r>
    </w:p>
    <w:p w14:paraId="0036DDF6" w14:textId="77777777" w:rsidR="0027795A" w:rsidRDefault="0027795A" w:rsidP="0027795A">
      <w:pPr>
        <w:pStyle w:val="2f5"/>
        <w:rPr>
          <w:lang w:bidi="hi-IN"/>
        </w:rPr>
      </w:pPr>
      <w:r>
        <w:rPr>
          <w:lang w:bidi="hi-IN"/>
        </w:rPr>
        <w:t>Bus 005 Device 001: ID 1d6b:0002 Linux Foundation 2.0 root hub</w:t>
      </w:r>
    </w:p>
    <w:p w14:paraId="53EDD592" w14:textId="77777777" w:rsidR="0027795A" w:rsidRDefault="0027795A" w:rsidP="0027795A">
      <w:pPr>
        <w:pStyle w:val="2f5"/>
        <w:rPr>
          <w:lang w:bidi="hi-IN"/>
        </w:rPr>
      </w:pPr>
      <w:r>
        <w:rPr>
          <w:lang w:bidi="hi-IN"/>
        </w:rPr>
        <w:t>Bus 001 Device 003: ID 12d1:0003 Huawei Technologies Co., Ltd.</w:t>
      </w:r>
    </w:p>
    <w:p w14:paraId="66272C83" w14:textId="77777777" w:rsidR="0027795A" w:rsidRDefault="0027795A" w:rsidP="0027795A">
      <w:pPr>
        <w:pStyle w:val="2f5"/>
        <w:rPr>
          <w:lang w:bidi="hi-IN"/>
        </w:rPr>
      </w:pPr>
      <w:r>
        <w:rPr>
          <w:lang w:bidi="hi-IN"/>
        </w:rPr>
        <w:t>Bus 001 Device 002: ID 0bda:5411 Realtek Semiconductor Corp.</w:t>
      </w:r>
    </w:p>
    <w:p w14:paraId="07E38A17" w14:textId="77777777" w:rsidR="0027795A" w:rsidRDefault="0027795A" w:rsidP="0027795A">
      <w:pPr>
        <w:pStyle w:val="2f5"/>
        <w:rPr>
          <w:lang w:bidi="hi-IN"/>
        </w:rPr>
      </w:pPr>
      <w:r>
        <w:rPr>
          <w:lang w:bidi="hi-IN"/>
        </w:rPr>
        <w:t>Bus 001 Device 001: ID 1d6b:0002 Linux Foundation 2.0 root hub</w:t>
      </w:r>
    </w:p>
    <w:p w14:paraId="3998BD7A" w14:textId="3F35486E" w:rsidR="00361CD7" w:rsidRDefault="0027795A" w:rsidP="0027795A">
      <w:pPr>
        <w:pStyle w:val="2f5"/>
        <w:rPr>
          <w:lang w:bidi="hi-IN"/>
        </w:rPr>
      </w:pPr>
      <w:r>
        <w:rPr>
          <w:lang w:bidi="hi-IN"/>
        </w:rPr>
        <w:t>Bus 003 Device 001: ID 1d6b:0001 Linux Foundation 1.1 root hub</w:t>
      </w:r>
    </w:p>
    <w:p w14:paraId="48F3C565" w14:textId="14027C52" w:rsidR="00375FA5" w:rsidRDefault="00375FA5" w:rsidP="00375FA5">
      <w:pPr>
        <w:pStyle w:val="30"/>
        <w:rPr>
          <w:lang w:bidi="hi-IN"/>
        </w:rPr>
      </w:pPr>
      <w:r w:rsidRPr="00375FA5">
        <w:rPr>
          <w:lang w:bidi="hi-IN"/>
        </w:rPr>
        <w:t>从</w:t>
      </w:r>
      <w:proofErr w:type="spellStart"/>
      <w:r>
        <w:rPr>
          <w:rFonts w:hint="eastAsia"/>
          <w:lang w:bidi="hi-IN"/>
        </w:rPr>
        <w:t>T</w:t>
      </w:r>
      <w:r>
        <w:rPr>
          <w:lang w:bidi="hi-IN"/>
        </w:rPr>
        <w:t>aishan</w:t>
      </w:r>
      <w:proofErr w:type="spellEnd"/>
      <w:r>
        <w:rPr>
          <w:rFonts w:hint="eastAsia"/>
          <w:lang w:bidi="hi-IN"/>
        </w:rPr>
        <w:t>服务器上</w:t>
      </w:r>
      <w:r w:rsidRPr="00375FA5">
        <w:rPr>
          <w:lang w:bidi="hi-IN"/>
        </w:rPr>
        <w:t>拔出</w:t>
      </w:r>
      <w:r w:rsidRPr="00375FA5">
        <w:rPr>
          <w:lang w:bidi="hi-IN"/>
        </w:rPr>
        <w:t>U</w:t>
      </w:r>
      <w:r w:rsidRPr="00375FA5">
        <w:rPr>
          <w:lang w:bidi="hi-IN"/>
        </w:rPr>
        <w:t>盘</w:t>
      </w:r>
    </w:p>
    <w:p w14:paraId="30E2EE11" w14:textId="77777777" w:rsidR="00375FA5" w:rsidRDefault="00375FA5" w:rsidP="00375FA5">
      <w:pPr>
        <w:pStyle w:val="2f5"/>
        <w:rPr>
          <w:lang w:bidi="hi-IN"/>
        </w:rPr>
      </w:pPr>
      <w:r>
        <w:rPr>
          <w:lang w:bidi="hi-IN"/>
        </w:rPr>
        <w:t>[</w:t>
      </w:r>
      <w:proofErr w:type="spellStart"/>
      <w:r>
        <w:rPr>
          <w:lang w:bidi="hi-IN"/>
        </w:rPr>
        <w:t>root@localhost</w:t>
      </w:r>
      <w:proofErr w:type="spellEnd"/>
      <w:r>
        <w:rPr>
          <w:lang w:bidi="hi-IN"/>
        </w:rPr>
        <w:t xml:space="preserve"> task</w:t>
      </w:r>
      <w:proofErr w:type="gramStart"/>
      <w:r>
        <w:rPr>
          <w:lang w:bidi="hi-IN"/>
        </w:rPr>
        <w:t>1]#</w:t>
      </w:r>
      <w:proofErr w:type="gramEnd"/>
      <w:r>
        <w:rPr>
          <w:lang w:bidi="hi-IN"/>
        </w:rPr>
        <w:t xml:space="preserve"> </w:t>
      </w:r>
      <w:proofErr w:type="spellStart"/>
      <w:r w:rsidRPr="00375FA5">
        <w:rPr>
          <w:b/>
          <w:lang w:bidi="hi-IN"/>
        </w:rPr>
        <w:t>dmesg</w:t>
      </w:r>
      <w:proofErr w:type="spellEnd"/>
      <w:r w:rsidRPr="00375FA5">
        <w:rPr>
          <w:b/>
          <w:lang w:bidi="hi-IN"/>
        </w:rPr>
        <w:t xml:space="preserve"> | tail -n20</w:t>
      </w:r>
    </w:p>
    <w:p w14:paraId="0CD3D56D" w14:textId="77777777" w:rsidR="00375FA5" w:rsidRDefault="00375FA5" w:rsidP="00375FA5">
      <w:pPr>
        <w:pStyle w:val="2f5"/>
        <w:rPr>
          <w:lang w:bidi="hi-IN"/>
        </w:rPr>
      </w:pPr>
      <w:r>
        <w:rPr>
          <w:lang w:bidi="hi-IN"/>
        </w:rPr>
        <w:t xml:space="preserve">[49756.195888] Start </w:t>
      </w:r>
      <w:proofErr w:type="spellStart"/>
      <w:r>
        <w:rPr>
          <w:lang w:bidi="hi-IN"/>
        </w:rPr>
        <w:t>usb_detect</w:t>
      </w:r>
      <w:proofErr w:type="spellEnd"/>
      <w:r>
        <w:rPr>
          <w:lang w:bidi="hi-IN"/>
        </w:rPr>
        <w:t xml:space="preserve"> module...</w:t>
      </w:r>
    </w:p>
    <w:p w14:paraId="35AF6282" w14:textId="77777777" w:rsidR="00375FA5" w:rsidRDefault="00375FA5" w:rsidP="00375FA5">
      <w:pPr>
        <w:pStyle w:val="2f5"/>
        <w:rPr>
          <w:lang w:bidi="hi-IN"/>
        </w:rPr>
      </w:pPr>
      <w:r>
        <w:rPr>
          <w:lang w:bidi="hi-IN"/>
        </w:rPr>
        <w:t xml:space="preserve">[49756.195919] </w:t>
      </w:r>
      <w:proofErr w:type="spellStart"/>
      <w:r>
        <w:rPr>
          <w:lang w:bidi="hi-IN"/>
        </w:rPr>
        <w:t>usbcore</w:t>
      </w:r>
      <w:proofErr w:type="spellEnd"/>
      <w:r>
        <w:rPr>
          <w:lang w:bidi="hi-IN"/>
        </w:rPr>
        <w:t xml:space="preserve">: registered new interface driver </w:t>
      </w:r>
      <w:proofErr w:type="spellStart"/>
      <w:r>
        <w:rPr>
          <w:lang w:bidi="hi-IN"/>
        </w:rPr>
        <w:t>usbdetect</w:t>
      </w:r>
      <w:proofErr w:type="spellEnd"/>
    </w:p>
    <w:p w14:paraId="2462D9A3" w14:textId="77777777" w:rsidR="00375FA5" w:rsidRDefault="00375FA5" w:rsidP="00375FA5">
      <w:pPr>
        <w:pStyle w:val="2f5"/>
        <w:rPr>
          <w:lang w:bidi="hi-IN"/>
        </w:rPr>
      </w:pPr>
      <w:r>
        <w:rPr>
          <w:lang w:bidi="hi-IN"/>
        </w:rPr>
        <w:t xml:space="preserve">[50062.541917] </w:t>
      </w:r>
      <w:proofErr w:type="spellStart"/>
      <w:r>
        <w:rPr>
          <w:lang w:bidi="hi-IN"/>
        </w:rPr>
        <w:t>usb</w:t>
      </w:r>
      <w:proofErr w:type="spellEnd"/>
      <w:r>
        <w:rPr>
          <w:lang w:bidi="hi-IN"/>
        </w:rPr>
        <w:t xml:space="preserve"> 5-1.2: new high-speed USB device number 3 using </w:t>
      </w:r>
      <w:proofErr w:type="spellStart"/>
      <w:r>
        <w:rPr>
          <w:lang w:bidi="hi-IN"/>
        </w:rPr>
        <w:t>xhci_hcd</w:t>
      </w:r>
      <w:proofErr w:type="spellEnd"/>
    </w:p>
    <w:p w14:paraId="7F4415D5" w14:textId="77777777" w:rsidR="00375FA5" w:rsidRDefault="00375FA5" w:rsidP="00375FA5">
      <w:pPr>
        <w:pStyle w:val="2f5"/>
        <w:rPr>
          <w:lang w:bidi="hi-IN"/>
        </w:rPr>
      </w:pPr>
      <w:r>
        <w:rPr>
          <w:lang w:bidi="hi-IN"/>
        </w:rPr>
        <w:t xml:space="preserve">[50062.642542] </w:t>
      </w:r>
      <w:proofErr w:type="spellStart"/>
      <w:r>
        <w:rPr>
          <w:lang w:bidi="hi-IN"/>
        </w:rPr>
        <w:t>usb</w:t>
      </w:r>
      <w:proofErr w:type="spellEnd"/>
      <w:r>
        <w:rPr>
          <w:lang w:bidi="hi-IN"/>
        </w:rPr>
        <w:t xml:space="preserve"> 5-1.2: New USB device found, </w:t>
      </w:r>
      <w:proofErr w:type="spellStart"/>
      <w:r>
        <w:rPr>
          <w:lang w:bidi="hi-IN"/>
        </w:rPr>
        <w:t>idVendor</w:t>
      </w:r>
      <w:proofErr w:type="spellEnd"/>
      <w:r>
        <w:rPr>
          <w:lang w:bidi="hi-IN"/>
        </w:rPr>
        <w:t xml:space="preserve">=0781, </w:t>
      </w:r>
      <w:proofErr w:type="spellStart"/>
      <w:r>
        <w:rPr>
          <w:lang w:bidi="hi-IN"/>
        </w:rPr>
        <w:t>idProduct</w:t>
      </w:r>
      <w:proofErr w:type="spellEnd"/>
      <w:r>
        <w:rPr>
          <w:lang w:bidi="hi-IN"/>
        </w:rPr>
        <w:t xml:space="preserve">=5567, </w:t>
      </w:r>
      <w:proofErr w:type="spellStart"/>
      <w:r>
        <w:rPr>
          <w:lang w:bidi="hi-IN"/>
        </w:rPr>
        <w:t>bcdDevice</w:t>
      </w:r>
      <w:proofErr w:type="spellEnd"/>
      <w:r>
        <w:rPr>
          <w:lang w:bidi="hi-IN"/>
        </w:rPr>
        <w:t>= 1.00</w:t>
      </w:r>
    </w:p>
    <w:p w14:paraId="7206817D" w14:textId="77777777" w:rsidR="00375FA5" w:rsidRDefault="00375FA5" w:rsidP="00375FA5">
      <w:pPr>
        <w:pStyle w:val="2f5"/>
        <w:rPr>
          <w:lang w:bidi="hi-IN"/>
        </w:rPr>
      </w:pPr>
      <w:r>
        <w:rPr>
          <w:lang w:bidi="hi-IN"/>
        </w:rPr>
        <w:t xml:space="preserve">[50062.642544] </w:t>
      </w:r>
      <w:proofErr w:type="spellStart"/>
      <w:r>
        <w:rPr>
          <w:lang w:bidi="hi-IN"/>
        </w:rPr>
        <w:t>usb</w:t>
      </w:r>
      <w:proofErr w:type="spellEnd"/>
      <w:r>
        <w:rPr>
          <w:lang w:bidi="hi-IN"/>
        </w:rPr>
        <w:t xml:space="preserve"> 5-1.2: New USB device strings: </w:t>
      </w:r>
      <w:proofErr w:type="spellStart"/>
      <w:r>
        <w:rPr>
          <w:lang w:bidi="hi-IN"/>
        </w:rPr>
        <w:t>Mfr</w:t>
      </w:r>
      <w:proofErr w:type="spellEnd"/>
      <w:r>
        <w:rPr>
          <w:lang w:bidi="hi-IN"/>
        </w:rPr>
        <w:t xml:space="preserve">=1, Product=2, </w:t>
      </w:r>
      <w:proofErr w:type="spellStart"/>
      <w:r>
        <w:rPr>
          <w:lang w:bidi="hi-IN"/>
        </w:rPr>
        <w:t>SerialNumber</w:t>
      </w:r>
      <w:proofErr w:type="spellEnd"/>
      <w:r>
        <w:rPr>
          <w:lang w:bidi="hi-IN"/>
        </w:rPr>
        <w:t>=3</w:t>
      </w:r>
    </w:p>
    <w:p w14:paraId="7EA29503" w14:textId="77777777" w:rsidR="00375FA5" w:rsidRDefault="00375FA5" w:rsidP="00375FA5">
      <w:pPr>
        <w:pStyle w:val="2f5"/>
        <w:rPr>
          <w:lang w:bidi="hi-IN"/>
        </w:rPr>
      </w:pPr>
      <w:r>
        <w:rPr>
          <w:lang w:bidi="hi-IN"/>
        </w:rPr>
        <w:t xml:space="preserve">[50062.642546] </w:t>
      </w:r>
      <w:proofErr w:type="spellStart"/>
      <w:r>
        <w:rPr>
          <w:lang w:bidi="hi-IN"/>
        </w:rPr>
        <w:t>usb</w:t>
      </w:r>
      <w:proofErr w:type="spellEnd"/>
      <w:r>
        <w:rPr>
          <w:lang w:bidi="hi-IN"/>
        </w:rPr>
        <w:t xml:space="preserve"> 5-1.2: Product: </w:t>
      </w:r>
      <w:proofErr w:type="spellStart"/>
      <w:r>
        <w:rPr>
          <w:lang w:bidi="hi-IN"/>
        </w:rPr>
        <w:t>Cruzer</w:t>
      </w:r>
      <w:proofErr w:type="spellEnd"/>
      <w:r>
        <w:rPr>
          <w:lang w:bidi="hi-IN"/>
        </w:rPr>
        <w:t xml:space="preserve"> Blade</w:t>
      </w:r>
    </w:p>
    <w:p w14:paraId="3E3B96FD" w14:textId="77777777" w:rsidR="00375FA5" w:rsidRDefault="00375FA5" w:rsidP="00375FA5">
      <w:pPr>
        <w:pStyle w:val="2f5"/>
        <w:rPr>
          <w:lang w:bidi="hi-IN"/>
        </w:rPr>
      </w:pPr>
      <w:r>
        <w:rPr>
          <w:lang w:bidi="hi-IN"/>
        </w:rPr>
        <w:t xml:space="preserve">[50062.642547] </w:t>
      </w:r>
      <w:proofErr w:type="spellStart"/>
      <w:r>
        <w:rPr>
          <w:lang w:bidi="hi-IN"/>
        </w:rPr>
        <w:t>usb</w:t>
      </w:r>
      <w:proofErr w:type="spellEnd"/>
      <w:r>
        <w:rPr>
          <w:lang w:bidi="hi-IN"/>
        </w:rPr>
        <w:t xml:space="preserve"> 5-1.2: Manufacturer: SanDisk</w:t>
      </w:r>
    </w:p>
    <w:p w14:paraId="0F1C4E57" w14:textId="77777777" w:rsidR="00375FA5" w:rsidRDefault="00375FA5" w:rsidP="00375FA5">
      <w:pPr>
        <w:pStyle w:val="2f5"/>
        <w:rPr>
          <w:lang w:bidi="hi-IN"/>
        </w:rPr>
      </w:pPr>
      <w:r>
        <w:rPr>
          <w:lang w:bidi="hi-IN"/>
        </w:rPr>
        <w:t xml:space="preserve">[50062.642548] </w:t>
      </w:r>
      <w:proofErr w:type="spellStart"/>
      <w:r>
        <w:rPr>
          <w:lang w:bidi="hi-IN"/>
        </w:rPr>
        <w:t>usb</w:t>
      </w:r>
      <w:proofErr w:type="spellEnd"/>
      <w:r>
        <w:rPr>
          <w:lang w:bidi="hi-IN"/>
        </w:rPr>
        <w:t xml:space="preserve"> 5-1.2: </w:t>
      </w:r>
      <w:proofErr w:type="spellStart"/>
      <w:r>
        <w:rPr>
          <w:lang w:bidi="hi-IN"/>
        </w:rPr>
        <w:t>SerialNumber</w:t>
      </w:r>
      <w:proofErr w:type="spellEnd"/>
      <w:r>
        <w:rPr>
          <w:lang w:bidi="hi-IN"/>
        </w:rPr>
        <w:t>: 200443243016069310F7</w:t>
      </w:r>
    </w:p>
    <w:p w14:paraId="4BF61EB2" w14:textId="77777777" w:rsidR="00375FA5" w:rsidRDefault="00375FA5" w:rsidP="00375FA5">
      <w:pPr>
        <w:pStyle w:val="2f5"/>
        <w:rPr>
          <w:lang w:bidi="hi-IN"/>
        </w:rPr>
      </w:pPr>
      <w:r>
        <w:rPr>
          <w:lang w:bidi="hi-IN"/>
        </w:rPr>
        <w:t xml:space="preserve">[50062.643302] </w:t>
      </w:r>
      <w:proofErr w:type="spellStart"/>
      <w:r>
        <w:rPr>
          <w:lang w:bidi="hi-IN"/>
        </w:rPr>
        <w:t>usb</w:t>
      </w:r>
      <w:proofErr w:type="spellEnd"/>
      <w:r>
        <w:rPr>
          <w:lang w:bidi="hi-IN"/>
        </w:rPr>
        <w:t>-storage 5-1.2:1.0: USB Mass Storage device detected</w:t>
      </w:r>
    </w:p>
    <w:p w14:paraId="3C046A41" w14:textId="77777777" w:rsidR="00375FA5" w:rsidRDefault="00375FA5" w:rsidP="00375FA5">
      <w:pPr>
        <w:pStyle w:val="2f5"/>
        <w:rPr>
          <w:lang w:bidi="hi-IN"/>
        </w:rPr>
      </w:pPr>
      <w:r>
        <w:rPr>
          <w:lang w:bidi="hi-IN"/>
        </w:rPr>
        <w:t xml:space="preserve">[50062.643444] </w:t>
      </w:r>
      <w:proofErr w:type="spellStart"/>
      <w:r>
        <w:rPr>
          <w:lang w:bidi="hi-IN"/>
        </w:rPr>
        <w:t>scsi</w:t>
      </w:r>
      <w:proofErr w:type="spellEnd"/>
      <w:r>
        <w:rPr>
          <w:lang w:bidi="hi-IN"/>
        </w:rPr>
        <w:t xml:space="preserve"> host6: </w:t>
      </w:r>
      <w:proofErr w:type="spellStart"/>
      <w:r>
        <w:rPr>
          <w:lang w:bidi="hi-IN"/>
        </w:rPr>
        <w:t>usb</w:t>
      </w:r>
      <w:proofErr w:type="spellEnd"/>
      <w:r>
        <w:rPr>
          <w:lang w:bidi="hi-IN"/>
        </w:rPr>
        <w:t>-storage 5-1.2:1.0</w:t>
      </w:r>
    </w:p>
    <w:p w14:paraId="106D266B" w14:textId="77777777" w:rsidR="00375FA5" w:rsidRDefault="00375FA5" w:rsidP="00375FA5">
      <w:pPr>
        <w:pStyle w:val="2f5"/>
        <w:rPr>
          <w:lang w:bidi="hi-IN"/>
        </w:rPr>
      </w:pPr>
      <w:r>
        <w:rPr>
          <w:lang w:bidi="hi-IN"/>
        </w:rPr>
        <w:t xml:space="preserve">[50062.658083] </w:t>
      </w:r>
      <w:proofErr w:type="spellStart"/>
      <w:r>
        <w:rPr>
          <w:lang w:bidi="hi-IN"/>
        </w:rPr>
        <w:t>usbcore</w:t>
      </w:r>
      <w:proofErr w:type="spellEnd"/>
      <w:r>
        <w:rPr>
          <w:lang w:bidi="hi-IN"/>
        </w:rPr>
        <w:t xml:space="preserve">: registered new interface driver </w:t>
      </w:r>
      <w:proofErr w:type="spellStart"/>
      <w:r>
        <w:rPr>
          <w:lang w:bidi="hi-IN"/>
        </w:rPr>
        <w:t>uas</w:t>
      </w:r>
      <w:proofErr w:type="spellEnd"/>
    </w:p>
    <w:p w14:paraId="46679270" w14:textId="77777777" w:rsidR="00375FA5" w:rsidRDefault="00375FA5" w:rsidP="00375FA5">
      <w:pPr>
        <w:pStyle w:val="2f5"/>
        <w:rPr>
          <w:lang w:bidi="hi-IN"/>
        </w:rPr>
      </w:pPr>
      <w:r>
        <w:rPr>
          <w:lang w:bidi="hi-IN"/>
        </w:rPr>
        <w:t xml:space="preserve">[50063.667769] </w:t>
      </w:r>
      <w:proofErr w:type="spellStart"/>
      <w:r>
        <w:rPr>
          <w:lang w:bidi="hi-IN"/>
        </w:rPr>
        <w:t>scsi</w:t>
      </w:r>
      <w:proofErr w:type="spellEnd"/>
      <w:r>
        <w:rPr>
          <w:lang w:bidi="hi-IN"/>
        </w:rPr>
        <w:t xml:space="preserve"> 6:0:0:0: Direct-Access     </w:t>
      </w:r>
      <w:proofErr w:type="gramStart"/>
      <w:r>
        <w:rPr>
          <w:lang w:bidi="hi-IN"/>
        </w:rPr>
        <w:t xml:space="preserve">SanDisk  </w:t>
      </w:r>
      <w:proofErr w:type="spellStart"/>
      <w:r>
        <w:rPr>
          <w:lang w:bidi="hi-IN"/>
        </w:rPr>
        <w:t>Cruzer</w:t>
      </w:r>
      <w:proofErr w:type="spellEnd"/>
      <w:proofErr w:type="gramEnd"/>
      <w:r>
        <w:rPr>
          <w:lang w:bidi="hi-IN"/>
        </w:rPr>
        <w:t xml:space="preserve"> Blade     1.00 PQ: 0 ANSI: 6</w:t>
      </w:r>
    </w:p>
    <w:p w14:paraId="0E69BC0A" w14:textId="77777777" w:rsidR="00375FA5" w:rsidRDefault="00375FA5" w:rsidP="00375FA5">
      <w:pPr>
        <w:pStyle w:val="2f5"/>
        <w:rPr>
          <w:lang w:bidi="hi-IN"/>
        </w:rPr>
      </w:pPr>
      <w:r>
        <w:rPr>
          <w:lang w:bidi="hi-IN"/>
        </w:rPr>
        <w:t xml:space="preserve">[50063.668420] </w:t>
      </w:r>
      <w:proofErr w:type="spellStart"/>
      <w:r>
        <w:rPr>
          <w:lang w:bidi="hi-IN"/>
        </w:rPr>
        <w:t>sd</w:t>
      </w:r>
      <w:proofErr w:type="spellEnd"/>
      <w:r>
        <w:rPr>
          <w:lang w:bidi="hi-IN"/>
        </w:rPr>
        <w:t xml:space="preserve"> 6:0:0:0: Attached </w:t>
      </w:r>
      <w:proofErr w:type="spellStart"/>
      <w:r>
        <w:rPr>
          <w:lang w:bidi="hi-IN"/>
        </w:rPr>
        <w:t>scsi</w:t>
      </w:r>
      <w:proofErr w:type="spellEnd"/>
      <w:r>
        <w:rPr>
          <w:lang w:bidi="hi-IN"/>
        </w:rPr>
        <w:t xml:space="preserve"> generic sg2 type 0</w:t>
      </w:r>
    </w:p>
    <w:p w14:paraId="095F8DF3" w14:textId="77777777" w:rsidR="00375FA5" w:rsidRDefault="00375FA5" w:rsidP="00375FA5">
      <w:pPr>
        <w:pStyle w:val="2f5"/>
        <w:rPr>
          <w:lang w:bidi="hi-IN"/>
        </w:rPr>
      </w:pPr>
      <w:r>
        <w:rPr>
          <w:lang w:bidi="hi-IN"/>
        </w:rPr>
        <w:t xml:space="preserve">[50063.668504] </w:t>
      </w:r>
      <w:proofErr w:type="spellStart"/>
      <w:r>
        <w:rPr>
          <w:lang w:bidi="hi-IN"/>
        </w:rPr>
        <w:t>sd</w:t>
      </w:r>
      <w:proofErr w:type="spellEnd"/>
      <w:r>
        <w:rPr>
          <w:lang w:bidi="hi-IN"/>
        </w:rPr>
        <w:t xml:space="preserve"> 6:0:0:0: [</w:t>
      </w:r>
      <w:proofErr w:type="spellStart"/>
      <w:r>
        <w:rPr>
          <w:lang w:bidi="hi-IN"/>
        </w:rPr>
        <w:t>sdb</w:t>
      </w:r>
      <w:proofErr w:type="spellEnd"/>
      <w:r>
        <w:rPr>
          <w:lang w:bidi="hi-IN"/>
        </w:rPr>
        <w:t>] 122508544 512-byte logical blocks: (62.7 GB/58.4 GiB)</w:t>
      </w:r>
    </w:p>
    <w:p w14:paraId="31D54D3D" w14:textId="77777777" w:rsidR="00375FA5" w:rsidRDefault="00375FA5" w:rsidP="00375FA5">
      <w:pPr>
        <w:pStyle w:val="2f5"/>
        <w:rPr>
          <w:lang w:bidi="hi-IN"/>
        </w:rPr>
      </w:pPr>
      <w:r>
        <w:rPr>
          <w:lang w:bidi="hi-IN"/>
        </w:rPr>
        <w:t xml:space="preserve">[50063.670221] </w:t>
      </w:r>
      <w:proofErr w:type="spellStart"/>
      <w:r>
        <w:rPr>
          <w:lang w:bidi="hi-IN"/>
        </w:rPr>
        <w:t>sd</w:t>
      </w:r>
      <w:proofErr w:type="spellEnd"/>
      <w:r>
        <w:rPr>
          <w:lang w:bidi="hi-IN"/>
        </w:rPr>
        <w:t xml:space="preserve"> 6:0:0:0: [</w:t>
      </w:r>
      <w:proofErr w:type="spellStart"/>
      <w:r>
        <w:rPr>
          <w:lang w:bidi="hi-IN"/>
        </w:rPr>
        <w:t>sdb</w:t>
      </w:r>
      <w:proofErr w:type="spellEnd"/>
      <w:r>
        <w:rPr>
          <w:lang w:bidi="hi-IN"/>
        </w:rPr>
        <w:t>] Write Protect is off</w:t>
      </w:r>
    </w:p>
    <w:p w14:paraId="5F00EC35" w14:textId="77777777" w:rsidR="00375FA5" w:rsidRDefault="00375FA5" w:rsidP="00375FA5">
      <w:pPr>
        <w:pStyle w:val="2f5"/>
        <w:rPr>
          <w:lang w:bidi="hi-IN"/>
        </w:rPr>
      </w:pPr>
      <w:r>
        <w:rPr>
          <w:lang w:bidi="hi-IN"/>
        </w:rPr>
        <w:t xml:space="preserve">[50063.670222] </w:t>
      </w:r>
      <w:proofErr w:type="spellStart"/>
      <w:r>
        <w:rPr>
          <w:lang w:bidi="hi-IN"/>
        </w:rPr>
        <w:t>sd</w:t>
      </w:r>
      <w:proofErr w:type="spellEnd"/>
      <w:r>
        <w:rPr>
          <w:lang w:bidi="hi-IN"/>
        </w:rPr>
        <w:t xml:space="preserve"> 6:0:0:0: [</w:t>
      </w:r>
      <w:proofErr w:type="spellStart"/>
      <w:r>
        <w:rPr>
          <w:lang w:bidi="hi-IN"/>
        </w:rPr>
        <w:t>sdb</w:t>
      </w:r>
      <w:proofErr w:type="spellEnd"/>
      <w:r>
        <w:rPr>
          <w:lang w:bidi="hi-IN"/>
        </w:rPr>
        <w:t>] Mode Sense: 43 00 00 00</w:t>
      </w:r>
    </w:p>
    <w:p w14:paraId="41729F4C" w14:textId="77777777" w:rsidR="00375FA5" w:rsidRDefault="00375FA5" w:rsidP="00375FA5">
      <w:pPr>
        <w:pStyle w:val="2f5"/>
        <w:rPr>
          <w:lang w:bidi="hi-IN"/>
        </w:rPr>
      </w:pPr>
      <w:r>
        <w:rPr>
          <w:lang w:bidi="hi-IN"/>
        </w:rPr>
        <w:t xml:space="preserve">[50063.670512] </w:t>
      </w:r>
      <w:proofErr w:type="spellStart"/>
      <w:r>
        <w:rPr>
          <w:lang w:bidi="hi-IN"/>
        </w:rPr>
        <w:t>sd</w:t>
      </w:r>
      <w:proofErr w:type="spellEnd"/>
      <w:r>
        <w:rPr>
          <w:lang w:bidi="hi-IN"/>
        </w:rPr>
        <w:t xml:space="preserve"> 6:0:0:0: [</w:t>
      </w:r>
      <w:proofErr w:type="spellStart"/>
      <w:r>
        <w:rPr>
          <w:lang w:bidi="hi-IN"/>
        </w:rPr>
        <w:t>sdb</w:t>
      </w:r>
      <w:proofErr w:type="spellEnd"/>
      <w:r>
        <w:rPr>
          <w:lang w:bidi="hi-IN"/>
        </w:rPr>
        <w:t>] Write cache: disabled, read cache: enabled, doesn't support DPO or FUA</w:t>
      </w:r>
    </w:p>
    <w:p w14:paraId="6555EB9E" w14:textId="77777777" w:rsidR="00375FA5" w:rsidRDefault="00375FA5" w:rsidP="00375FA5">
      <w:pPr>
        <w:pStyle w:val="2f5"/>
        <w:rPr>
          <w:lang w:bidi="hi-IN"/>
        </w:rPr>
      </w:pPr>
      <w:r>
        <w:rPr>
          <w:lang w:bidi="hi-IN"/>
        </w:rPr>
        <w:t>[50063.688012</w:t>
      </w:r>
      <w:proofErr w:type="gramStart"/>
      <w:r>
        <w:rPr>
          <w:lang w:bidi="hi-IN"/>
        </w:rPr>
        <w:t xml:space="preserve">]  </w:t>
      </w:r>
      <w:proofErr w:type="spellStart"/>
      <w:r>
        <w:rPr>
          <w:lang w:bidi="hi-IN"/>
        </w:rPr>
        <w:t>sdb</w:t>
      </w:r>
      <w:proofErr w:type="spellEnd"/>
      <w:proofErr w:type="gramEnd"/>
      <w:r>
        <w:rPr>
          <w:lang w:bidi="hi-IN"/>
        </w:rPr>
        <w:t>: sdb1</w:t>
      </w:r>
    </w:p>
    <w:p w14:paraId="2C3CF167" w14:textId="77777777" w:rsidR="00375FA5" w:rsidRDefault="00375FA5" w:rsidP="00375FA5">
      <w:pPr>
        <w:pStyle w:val="2f5"/>
        <w:rPr>
          <w:lang w:bidi="hi-IN"/>
        </w:rPr>
      </w:pPr>
      <w:r>
        <w:rPr>
          <w:lang w:bidi="hi-IN"/>
        </w:rPr>
        <w:t xml:space="preserve">[50063.690448] </w:t>
      </w:r>
      <w:proofErr w:type="spellStart"/>
      <w:r>
        <w:rPr>
          <w:lang w:bidi="hi-IN"/>
        </w:rPr>
        <w:t>sd</w:t>
      </w:r>
      <w:proofErr w:type="spellEnd"/>
      <w:r>
        <w:rPr>
          <w:lang w:bidi="hi-IN"/>
        </w:rPr>
        <w:t xml:space="preserve"> 6:0:0:0: [</w:t>
      </w:r>
      <w:proofErr w:type="spellStart"/>
      <w:r>
        <w:rPr>
          <w:lang w:bidi="hi-IN"/>
        </w:rPr>
        <w:t>sdb</w:t>
      </w:r>
      <w:proofErr w:type="spellEnd"/>
      <w:r>
        <w:rPr>
          <w:lang w:bidi="hi-IN"/>
        </w:rPr>
        <w:t>] Attached SCSI removable disk</w:t>
      </w:r>
    </w:p>
    <w:p w14:paraId="410B8FFA" w14:textId="3905D090" w:rsidR="00375FA5" w:rsidRDefault="00375FA5" w:rsidP="00375FA5">
      <w:pPr>
        <w:pStyle w:val="2f5"/>
        <w:rPr>
          <w:lang w:bidi="hi-IN"/>
        </w:rPr>
      </w:pPr>
      <w:r>
        <w:rPr>
          <w:lang w:bidi="hi-IN"/>
        </w:rPr>
        <w:t xml:space="preserve">[50961.908882] </w:t>
      </w:r>
      <w:proofErr w:type="spellStart"/>
      <w:r w:rsidRPr="00375FA5">
        <w:rPr>
          <w:b/>
          <w:lang w:bidi="hi-IN"/>
        </w:rPr>
        <w:t>usb</w:t>
      </w:r>
      <w:proofErr w:type="spellEnd"/>
      <w:r w:rsidRPr="00375FA5">
        <w:rPr>
          <w:b/>
          <w:lang w:bidi="hi-IN"/>
        </w:rPr>
        <w:t xml:space="preserve"> 5-1.2: USB disconnect, device number 3</w:t>
      </w:r>
    </w:p>
    <w:p w14:paraId="33A9C192" w14:textId="29FF7C2B" w:rsidR="00361CD7" w:rsidRDefault="00375FA5" w:rsidP="00470DAF">
      <w:pPr>
        <w:pStyle w:val="1f"/>
        <w:rPr>
          <w:lang w:bidi="hi-IN"/>
        </w:rPr>
      </w:pPr>
      <w:r>
        <w:rPr>
          <w:rFonts w:hint="eastAsia"/>
          <w:lang w:bidi="hi-IN"/>
        </w:rPr>
        <w:t>可以看出</w:t>
      </w:r>
      <w:r w:rsidRPr="00375FA5">
        <w:rPr>
          <w:lang w:bidi="hi-IN"/>
        </w:rPr>
        <w:t>设备号为</w:t>
      </w:r>
      <w:r>
        <w:rPr>
          <w:lang w:bidi="hi-IN"/>
        </w:rPr>
        <w:t>3</w:t>
      </w:r>
      <w:r w:rsidRPr="00375FA5">
        <w:rPr>
          <w:lang w:bidi="hi-IN"/>
        </w:rPr>
        <w:t>的</w:t>
      </w:r>
      <w:r w:rsidRPr="00375FA5">
        <w:rPr>
          <w:lang w:bidi="hi-IN"/>
        </w:rPr>
        <w:t>USB</w:t>
      </w:r>
      <w:r w:rsidRPr="00375FA5">
        <w:rPr>
          <w:lang w:bidi="hi-IN"/>
        </w:rPr>
        <w:t>设备已断开连接</w:t>
      </w:r>
      <w:r>
        <w:rPr>
          <w:lang w:bidi="hi-IN"/>
        </w:rPr>
        <w:t>。</w:t>
      </w:r>
    </w:p>
    <w:p w14:paraId="1273C620" w14:textId="46AD1DDA" w:rsidR="00361CD7" w:rsidRDefault="005C103E" w:rsidP="005C103E">
      <w:pPr>
        <w:pStyle w:val="30"/>
        <w:rPr>
          <w:lang w:bidi="hi-IN"/>
        </w:rPr>
      </w:pPr>
      <w:r>
        <w:rPr>
          <w:rFonts w:hint="eastAsia"/>
          <w:lang w:bidi="hi-IN"/>
        </w:rPr>
        <w:lastRenderedPageBreak/>
        <w:t>卸载</w:t>
      </w:r>
      <w:r w:rsidR="001240F0">
        <w:rPr>
          <w:rFonts w:hint="eastAsia"/>
          <w:lang w:bidi="hi-IN"/>
        </w:rPr>
        <w:t>内核模块</w:t>
      </w:r>
    </w:p>
    <w:p w14:paraId="1EB73DE1" w14:textId="77777777" w:rsidR="005C103E" w:rsidRDefault="005C103E" w:rsidP="005C103E">
      <w:pPr>
        <w:pStyle w:val="2f5"/>
        <w:rPr>
          <w:lang w:bidi="hi-IN"/>
        </w:rPr>
      </w:pPr>
      <w:r>
        <w:rPr>
          <w:lang w:bidi="hi-IN"/>
        </w:rPr>
        <w:t>[</w:t>
      </w:r>
      <w:proofErr w:type="spellStart"/>
      <w:r>
        <w:rPr>
          <w:lang w:bidi="hi-IN"/>
        </w:rPr>
        <w:t>root@localhost</w:t>
      </w:r>
      <w:proofErr w:type="spellEnd"/>
      <w:r>
        <w:rPr>
          <w:lang w:bidi="hi-IN"/>
        </w:rPr>
        <w:t xml:space="preserve"> task</w:t>
      </w:r>
      <w:proofErr w:type="gramStart"/>
      <w:r>
        <w:rPr>
          <w:lang w:bidi="hi-IN"/>
        </w:rPr>
        <w:t>1]#</w:t>
      </w:r>
      <w:proofErr w:type="gramEnd"/>
      <w:r>
        <w:rPr>
          <w:lang w:bidi="hi-IN"/>
        </w:rPr>
        <w:t xml:space="preserve"> </w:t>
      </w:r>
      <w:proofErr w:type="spellStart"/>
      <w:r w:rsidRPr="005C103E">
        <w:rPr>
          <w:b/>
          <w:lang w:bidi="hi-IN"/>
        </w:rPr>
        <w:t>rmmod</w:t>
      </w:r>
      <w:proofErr w:type="spellEnd"/>
      <w:r w:rsidRPr="005C103E">
        <w:rPr>
          <w:b/>
          <w:lang w:bidi="hi-IN"/>
        </w:rPr>
        <w:t xml:space="preserve"> </w:t>
      </w:r>
      <w:proofErr w:type="spellStart"/>
      <w:r w:rsidRPr="005C103E">
        <w:rPr>
          <w:b/>
          <w:lang w:bidi="hi-IN"/>
        </w:rPr>
        <w:t>usb_detect</w:t>
      </w:r>
      <w:proofErr w:type="spellEnd"/>
    </w:p>
    <w:p w14:paraId="34FA7CA7" w14:textId="706D64EC" w:rsidR="005C103E" w:rsidRDefault="005C103E" w:rsidP="005C103E">
      <w:pPr>
        <w:pStyle w:val="2f5"/>
        <w:rPr>
          <w:lang w:bidi="hi-IN"/>
        </w:rPr>
      </w:pPr>
      <w:r>
        <w:rPr>
          <w:lang w:bidi="hi-IN"/>
        </w:rPr>
        <w:t>[</w:t>
      </w:r>
      <w:proofErr w:type="spellStart"/>
      <w:r>
        <w:rPr>
          <w:lang w:bidi="hi-IN"/>
        </w:rPr>
        <w:t>root@localhost</w:t>
      </w:r>
      <w:proofErr w:type="spellEnd"/>
      <w:r>
        <w:rPr>
          <w:lang w:bidi="hi-IN"/>
        </w:rPr>
        <w:t xml:space="preserve"> task</w:t>
      </w:r>
      <w:proofErr w:type="gramStart"/>
      <w:r>
        <w:rPr>
          <w:lang w:bidi="hi-IN"/>
        </w:rPr>
        <w:t>1]#</w:t>
      </w:r>
      <w:proofErr w:type="gramEnd"/>
      <w:r>
        <w:rPr>
          <w:lang w:bidi="hi-IN"/>
        </w:rPr>
        <w:t xml:space="preserve"> </w:t>
      </w:r>
      <w:proofErr w:type="spellStart"/>
      <w:r w:rsidRPr="00E343D6">
        <w:rPr>
          <w:b/>
          <w:lang w:bidi="hi-IN"/>
        </w:rPr>
        <w:t>dmesg</w:t>
      </w:r>
      <w:proofErr w:type="spellEnd"/>
      <w:r w:rsidRPr="00E343D6">
        <w:rPr>
          <w:b/>
          <w:lang w:bidi="hi-IN"/>
        </w:rPr>
        <w:t xml:space="preserve"> | tail -n</w:t>
      </w:r>
      <w:r w:rsidR="00E343D6" w:rsidRPr="00E343D6">
        <w:rPr>
          <w:b/>
          <w:lang w:bidi="hi-IN"/>
        </w:rPr>
        <w:t>2</w:t>
      </w:r>
    </w:p>
    <w:p w14:paraId="41F343AC" w14:textId="49D82608" w:rsidR="005C103E" w:rsidRDefault="005C103E" w:rsidP="005C103E">
      <w:pPr>
        <w:pStyle w:val="2f5"/>
        <w:rPr>
          <w:lang w:bidi="hi-IN"/>
        </w:rPr>
      </w:pPr>
      <w:r>
        <w:rPr>
          <w:lang w:bidi="hi-IN"/>
        </w:rPr>
        <w:t xml:space="preserve">[51797.480839] Exit </w:t>
      </w:r>
      <w:proofErr w:type="spellStart"/>
      <w:r>
        <w:rPr>
          <w:lang w:bidi="hi-IN"/>
        </w:rPr>
        <w:t>usb_detect</w:t>
      </w:r>
      <w:proofErr w:type="spellEnd"/>
      <w:r>
        <w:rPr>
          <w:lang w:bidi="hi-IN"/>
        </w:rPr>
        <w:t xml:space="preserve"> module...</w:t>
      </w:r>
    </w:p>
    <w:p w14:paraId="417879CB" w14:textId="2C77F0E2" w:rsidR="00470DAF" w:rsidRDefault="005C103E" w:rsidP="005C103E">
      <w:pPr>
        <w:pStyle w:val="2f5"/>
        <w:rPr>
          <w:lang w:bidi="hi-IN"/>
        </w:rPr>
      </w:pPr>
      <w:r>
        <w:rPr>
          <w:lang w:bidi="hi-IN"/>
        </w:rPr>
        <w:t xml:space="preserve">[51797.480841] </w:t>
      </w:r>
      <w:proofErr w:type="spellStart"/>
      <w:r>
        <w:rPr>
          <w:lang w:bidi="hi-IN"/>
        </w:rPr>
        <w:t>usbcore</w:t>
      </w:r>
      <w:proofErr w:type="spellEnd"/>
      <w:r>
        <w:rPr>
          <w:lang w:bidi="hi-IN"/>
        </w:rPr>
        <w:t xml:space="preserve">: deregistering interface driver </w:t>
      </w:r>
      <w:proofErr w:type="spellStart"/>
      <w:r>
        <w:rPr>
          <w:lang w:bidi="hi-IN"/>
        </w:rPr>
        <w:t>usbdetect</w:t>
      </w:r>
      <w:proofErr w:type="spellEnd"/>
    </w:p>
    <w:p w14:paraId="57466FD5" w14:textId="3C1D9050" w:rsidR="00F73C6D" w:rsidRDefault="00195635" w:rsidP="00195635">
      <w:pPr>
        <w:pStyle w:val="2"/>
        <w:numPr>
          <w:ilvl w:val="1"/>
          <w:numId w:val="15"/>
        </w:numPr>
        <w:rPr>
          <w:lang w:eastAsia="zh-CN" w:bidi="hi-IN"/>
        </w:rPr>
      </w:pPr>
      <w:bookmarkStart w:id="72" w:name="_Toc59480182"/>
      <w:r w:rsidRPr="00195635">
        <w:rPr>
          <w:lang w:eastAsia="zh-CN" w:bidi="hi-IN"/>
        </w:rPr>
        <w:t>内核模块测试硬盘的读写速率</w:t>
      </w:r>
      <w:r w:rsidR="00E96742">
        <w:rPr>
          <w:rFonts w:hint="eastAsia"/>
          <w:lang w:eastAsia="zh-CN" w:bidi="hi-IN"/>
        </w:rPr>
        <w:t>实验</w:t>
      </w:r>
      <w:bookmarkEnd w:id="72"/>
    </w:p>
    <w:p w14:paraId="443D2900" w14:textId="77777777" w:rsidR="00F73C6D" w:rsidRDefault="00F73C6D" w:rsidP="00F73C6D">
      <w:pPr>
        <w:pStyle w:val="1f"/>
        <w:ind w:firstLineChars="200" w:firstLine="420"/>
        <w:rPr>
          <w:lang w:bidi="hi-IN"/>
        </w:rPr>
      </w:pPr>
      <w:r>
        <w:rPr>
          <w:rFonts w:hint="eastAsia"/>
          <w:lang w:bidi="hi-IN"/>
        </w:rPr>
        <w:t>本实验通过编写内核模块测试硬盘的读写速率，加载、卸载模块并查看模块打印信息的任务操作，让学生们了解并掌握操作系统中的设备管理。</w:t>
      </w:r>
    </w:p>
    <w:p w14:paraId="795AD10B" w14:textId="47ABEE18" w:rsidR="00F73C6D" w:rsidRDefault="00F73C6D" w:rsidP="00D837EB">
      <w:pPr>
        <w:pStyle w:val="3"/>
        <w:numPr>
          <w:ilvl w:val="2"/>
          <w:numId w:val="15"/>
        </w:numPr>
      </w:pPr>
      <w:bookmarkStart w:id="73" w:name="_Toc59480183"/>
      <w:r>
        <w:rPr>
          <w:rFonts w:hint="eastAsia"/>
        </w:rPr>
        <w:t>相关知识</w:t>
      </w:r>
      <w:bookmarkEnd w:id="73"/>
    </w:p>
    <w:p w14:paraId="2C12905A" w14:textId="77777777" w:rsidR="00F73C6D" w:rsidRDefault="00F73C6D" w:rsidP="00F73C6D">
      <w:pPr>
        <w:pStyle w:val="1f"/>
      </w:pPr>
      <w:r>
        <w:rPr>
          <w:rFonts w:hint="eastAsia"/>
        </w:rPr>
        <w:t>一、内核文件读写介绍</w:t>
      </w:r>
    </w:p>
    <w:p w14:paraId="5F38A230" w14:textId="77777777" w:rsidR="00F73C6D" w:rsidRDefault="00F73C6D" w:rsidP="00F73C6D">
      <w:pPr>
        <w:pStyle w:val="1f"/>
        <w:ind w:firstLineChars="200" w:firstLine="420"/>
        <w:rPr>
          <w:lang w:bidi="hi-IN"/>
        </w:rPr>
      </w:pPr>
      <w:r>
        <w:rPr>
          <w:rFonts w:hint="eastAsia"/>
          <w:lang w:bidi="hi-IN"/>
        </w:rPr>
        <w:t>有时候需要在</w:t>
      </w:r>
      <w:r>
        <w:rPr>
          <w:lang w:bidi="hi-IN"/>
        </w:rPr>
        <w:t>Linux kernel</w:t>
      </w:r>
      <w:r>
        <w:rPr>
          <w:rFonts w:hint="eastAsia"/>
          <w:lang w:bidi="hi-IN"/>
        </w:rPr>
        <w:t>中读写文件数据，如调试程序的时候，或者内核与用户空间交换数据的时候。在</w:t>
      </w:r>
      <w:r>
        <w:rPr>
          <w:lang w:bidi="hi-IN"/>
        </w:rPr>
        <w:t>kernel</w:t>
      </w:r>
      <w:r>
        <w:rPr>
          <w:rFonts w:hint="eastAsia"/>
          <w:lang w:bidi="hi-IN"/>
        </w:rPr>
        <w:t>中操作文件没有标准库可用，需要利用</w:t>
      </w:r>
      <w:r>
        <w:rPr>
          <w:lang w:bidi="hi-IN"/>
        </w:rPr>
        <w:t>kernel</w:t>
      </w:r>
      <w:r>
        <w:rPr>
          <w:rFonts w:hint="eastAsia"/>
          <w:lang w:bidi="hi-IN"/>
        </w:rPr>
        <w:t>的一些函数，这些函数主要有：</w:t>
      </w:r>
    </w:p>
    <w:p w14:paraId="1AB2EEF2" w14:textId="77777777" w:rsidR="00F73C6D" w:rsidRDefault="00F73C6D" w:rsidP="00F73C6D">
      <w:pPr>
        <w:pStyle w:val="2f5"/>
        <w:rPr>
          <w:lang w:bidi="hi-IN"/>
        </w:rPr>
      </w:pPr>
      <w:proofErr w:type="spellStart"/>
      <w:r>
        <w:rPr>
          <w:lang w:bidi="hi-IN"/>
        </w:rPr>
        <w:t>filp_</w:t>
      </w:r>
      <w:proofErr w:type="gramStart"/>
      <w:r>
        <w:rPr>
          <w:lang w:bidi="hi-IN"/>
        </w:rPr>
        <w:t>open</w:t>
      </w:r>
      <w:proofErr w:type="spellEnd"/>
      <w:r>
        <w:rPr>
          <w:lang w:bidi="hi-IN"/>
        </w:rPr>
        <w:t>(</w:t>
      </w:r>
      <w:proofErr w:type="gramEnd"/>
      <w:r>
        <w:rPr>
          <w:lang w:bidi="hi-IN"/>
        </w:rPr>
        <w:t>)</w:t>
      </w:r>
    </w:p>
    <w:p w14:paraId="5D8575C8" w14:textId="77777777" w:rsidR="00F73C6D" w:rsidRDefault="00F73C6D" w:rsidP="00F73C6D">
      <w:pPr>
        <w:pStyle w:val="2f5"/>
        <w:rPr>
          <w:lang w:bidi="hi-IN"/>
        </w:rPr>
      </w:pPr>
      <w:proofErr w:type="spellStart"/>
      <w:r>
        <w:rPr>
          <w:lang w:bidi="hi-IN"/>
        </w:rPr>
        <w:t>filp_</w:t>
      </w:r>
      <w:proofErr w:type="gramStart"/>
      <w:r>
        <w:rPr>
          <w:lang w:bidi="hi-IN"/>
        </w:rPr>
        <w:t>close</w:t>
      </w:r>
      <w:proofErr w:type="spellEnd"/>
      <w:r>
        <w:rPr>
          <w:lang w:bidi="hi-IN"/>
        </w:rPr>
        <w:t>(</w:t>
      </w:r>
      <w:proofErr w:type="gramEnd"/>
      <w:r>
        <w:rPr>
          <w:lang w:bidi="hi-IN"/>
        </w:rPr>
        <w:t>)</w:t>
      </w:r>
    </w:p>
    <w:p w14:paraId="64045883" w14:textId="77777777" w:rsidR="00F73C6D" w:rsidRDefault="00F73C6D" w:rsidP="00F73C6D">
      <w:pPr>
        <w:pStyle w:val="2f5"/>
        <w:rPr>
          <w:lang w:bidi="hi-IN"/>
        </w:rPr>
      </w:pPr>
      <w:proofErr w:type="spellStart"/>
      <w:r>
        <w:rPr>
          <w:lang w:bidi="hi-IN"/>
        </w:rPr>
        <w:t>kernel_</w:t>
      </w:r>
      <w:proofErr w:type="gramStart"/>
      <w:r>
        <w:rPr>
          <w:lang w:bidi="hi-IN"/>
        </w:rPr>
        <w:t>read</w:t>
      </w:r>
      <w:proofErr w:type="spellEnd"/>
      <w:r>
        <w:rPr>
          <w:lang w:bidi="hi-IN"/>
        </w:rPr>
        <w:t>(</w:t>
      </w:r>
      <w:proofErr w:type="gramEnd"/>
      <w:r>
        <w:rPr>
          <w:lang w:bidi="hi-IN"/>
        </w:rPr>
        <w:t>)</w:t>
      </w:r>
    </w:p>
    <w:p w14:paraId="15C49826" w14:textId="77777777" w:rsidR="00F73C6D" w:rsidRDefault="00F73C6D" w:rsidP="00F73C6D">
      <w:pPr>
        <w:pStyle w:val="2f5"/>
        <w:rPr>
          <w:lang w:bidi="hi-IN"/>
        </w:rPr>
      </w:pPr>
      <w:proofErr w:type="spellStart"/>
      <w:r>
        <w:rPr>
          <w:lang w:bidi="hi-IN"/>
        </w:rPr>
        <w:t>kernel_</w:t>
      </w:r>
      <w:proofErr w:type="gramStart"/>
      <w:r>
        <w:rPr>
          <w:lang w:bidi="hi-IN"/>
        </w:rPr>
        <w:t>write</w:t>
      </w:r>
      <w:proofErr w:type="spellEnd"/>
      <w:r>
        <w:rPr>
          <w:lang w:bidi="hi-IN"/>
        </w:rPr>
        <w:t>(</w:t>
      </w:r>
      <w:proofErr w:type="gramEnd"/>
      <w:r>
        <w:rPr>
          <w:lang w:bidi="hi-IN"/>
        </w:rPr>
        <w:t>)</w:t>
      </w:r>
    </w:p>
    <w:p w14:paraId="320D9544" w14:textId="77777777" w:rsidR="00F73C6D" w:rsidRDefault="00F73C6D" w:rsidP="00F73C6D">
      <w:pPr>
        <w:pStyle w:val="1f"/>
        <w:rPr>
          <w:lang w:bidi="hi-IN"/>
        </w:rPr>
      </w:pPr>
      <w:r>
        <w:rPr>
          <w:rFonts w:hint="eastAsia"/>
          <w:lang w:bidi="hi-IN"/>
        </w:rPr>
        <w:t>这些函数在</w:t>
      </w:r>
      <w:r>
        <w:rPr>
          <w:lang w:bidi="hi-IN"/>
        </w:rPr>
        <w:t xml:space="preserve"> </w:t>
      </w:r>
      <w:r>
        <w:t>&lt;</w:t>
      </w:r>
      <w:proofErr w:type="spellStart"/>
      <w:r>
        <w:rPr>
          <w:lang w:bidi="hi-IN"/>
        </w:rPr>
        <w:t>linux</w:t>
      </w:r>
      <w:proofErr w:type="spellEnd"/>
      <w:r>
        <w:rPr>
          <w:lang w:bidi="hi-IN"/>
        </w:rPr>
        <w:t>/</w:t>
      </w:r>
      <w:proofErr w:type="spellStart"/>
      <w:r>
        <w:rPr>
          <w:lang w:bidi="hi-IN"/>
        </w:rPr>
        <w:t>fs.h</w:t>
      </w:r>
      <w:proofErr w:type="spellEnd"/>
      <w:r>
        <w:t xml:space="preserve">&gt; </w:t>
      </w:r>
      <w:r>
        <w:rPr>
          <w:rFonts w:hint="eastAsia"/>
          <w:lang w:bidi="hi-IN"/>
        </w:rPr>
        <w:t>头文件中声明。</w:t>
      </w:r>
    </w:p>
    <w:p w14:paraId="4E2412AA" w14:textId="77777777" w:rsidR="00F73C6D" w:rsidRDefault="00F73C6D" w:rsidP="00F73C6D">
      <w:pPr>
        <w:pStyle w:val="1f"/>
      </w:pPr>
      <w:r>
        <w:rPr>
          <w:rFonts w:hint="eastAsia"/>
        </w:rPr>
        <w:t>二、内核文件读写接口</w:t>
      </w:r>
    </w:p>
    <w:p w14:paraId="58ECF01A" w14:textId="77777777" w:rsidR="00F73C6D" w:rsidRDefault="00F73C6D" w:rsidP="00F73C6D">
      <w:pPr>
        <w:pStyle w:val="1f"/>
      </w:pPr>
      <w:r>
        <w:t>1</w:t>
      </w:r>
      <w:r>
        <w:rPr>
          <w:rFonts w:hint="eastAsia"/>
        </w:rPr>
        <w:t>、打开文件</w:t>
      </w:r>
    </w:p>
    <w:p w14:paraId="14C40850" w14:textId="77777777" w:rsidR="00F73C6D" w:rsidRDefault="00F73C6D" w:rsidP="00F73C6D">
      <w:pPr>
        <w:pStyle w:val="1f"/>
      </w:pPr>
      <w:r>
        <w:rPr>
          <w:rFonts w:hint="eastAsia"/>
        </w:rPr>
        <w:t>函数原型：</w:t>
      </w:r>
      <w:r>
        <w:t xml:space="preserve">struct file* </w:t>
      </w:r>
      <w:proofErr w:type="spellStart"/>
      <w:r>
        <w:t>filp_</w:t>
      </w:r>
      <w:proofErr w:type="gramStart"/>
      <w:r>
        <w:t>open</w:t>
      </w:r>
      <w:proofErr w:type="spellEnd"/>
      <w:r>
        <w:t>(</w:t>
      </w:r>
      <w:proofErr w:type="gramEnd"/>
      <w:r>
        <w:t xml:space="preserve">const char* filename, int </w:t>
      </w:r>
      <w:proofErr w:type="spellStart"/>
      <w:r>
        <w:t>open_mode</w:t>
      </w:r>
      <w:proofErr w:type="spellEnd"/>
      <w:r>
        <w:t>, int mode);</w:t>
      </w:r>
    </w:p>
    <w:p w14:paraId="3F7FA9FF" w14:textId="77777777" w:rsidR="00F73C6D" w:rsidRDefault="00F73C6D" w:rsidP="00F73C6D">
      <w:pPr>
        <w:pStyle w:val="1f"/>
      </w:pPr>
      <w:r>
        <w:rPr>
          <w:rFonts w:hint="eastAsia"/>
        </w:rPr>
        <w:t>功能：在</w:t>
      </w:r>
      <w:r>
        <w:t>kernel</w:t>
      </w:r>
      <w:r>
        <w:rPr>
          <w:rFonts w:hint="eastAsia"/>
        </w:rPr>
        <w:t>中打开指定文件。</w:t>
      </w:r>
    </w:p>
    <w:p w14:paraId="1FA979AD" w14:textId="77777777" w:rsidR="00F73C6D" w:rsidRDefault="00F73C6D" w:rsidP="00F73C6D">
      <w:pPr>
        <w:pStyle w:val="1f"/>
      </w:pPr>
      <w:r>
        <w:rPr>
          <w:rFonts w:hint="eastAsia"/>
        </w:rPr>
        <w:t>返回值：该函数返回</w:t>
      </w:r>
      <w:r>
        <w:t xml:space="preserve"> struct file* </w:t>
      </w:r>
      <w:r>
        <w:rPr>
          <w:rFonts w:hint="eastAsia"/>
        </w:rPr>
        <w:t>结构指针，供后续函数操作使用；该返回值用</w:t>
      </w:r>
      <w:r>
        <w:t>IS</w:t>
      </w:r>
      <w:r>
        <w:rPr>
          <w:rFonts w:hint="eastAsia"/>
        </w:rPr>
        <w:t>＿</w:t>
      </w:r>
      <w:r>
        <w:t>ERR</w:t>
      </w:r>
      <w:r>
        <w:rPr>
          <w:rFonts w:hint="eastAsia"/>
        </w:rPr>
        <w:t>（）来检验其有效性。</w:t>
      </w:r>
    </w:p>
    <w:p w14:paraId="43AD93C0" w14:textId="77777777" w:rsidR="00F73C6D" w:rsidRDefault="00F73C6D" w:rsidP="00F73C6D">
      <w:pPr>
        <w:pStyle w:val="1f"/>
        <w:rPr>
          <w:lang w:val="zh-CN"/>
        </w:rPr>
      </w:pPr>
      <w:r>
        <w:rPr>
          <w:rFonts w:hint="eastAsia"/>
        </w:rPr>
        <w:t>参数说明：</w:t>
      </w:r>
    </w:p>
    <w:p w14:paraId="750A058A" w14:textId="77777777" w:rsidR="00F73C6D" w:rsidRDefault="00F73C6D" w:rsidP="00F73C6D">
      <w:pPr>
        <w:pStyle w:val="1f"/>
      </w:pPr>
      <w:r>
        <w:t>filename</w:t>
      </w:r>
      <w:r>
        <w:rPr>
          <w:rFonts w:hint="eastAsia"/>
        </w:rPr>
        <w:t>：表明要打开或创建文件的名称（包括路径部分）。</w:t>
      </w:r>
    </w:p>
    <w:p w14:paraId="1C836257" w14:textId="77777777" w:rsidR="00F73C6D" w:rsidRDefault="00F73C6D" w:rsidP="00F73C6D">
      <w:pPr>
        <w:pStyle w:val="1f"/>
      </w:pPr>
      <w:r>
        <w:rPr>
          <w:rFonts w:hint="eastAsia"/>
        </w:rPr>
        <w:t>注意：在内核中打开文件时需要注意打开的时机，很容易出现需要打开文件的驱动很早就加载并打开文件，但需要打开的文件所在设备还没有挂载到文件系统中，而导致打开失败。</w:t>
      </w:r>
    </w:p>
    <w:p w14:paraId="776069F6" w14:textId="77777777" w:rsidR="00F73C6D" w:rsidRDefault="00F73C6D" w:rsidP="00F73C6D">
      <w:pPr>
        <w:pStyle w:val="1f"/>
      </w:pPr>
      <w:proofErr w:type="spellStart"/>
      <w:r>
        <w:t>open_mode</w:t>
      </w:r>
      <w:proofErr w:type="spellEnd"/>
      <w:r>
        <w:rPr>
          <w:rFonts w:hint="eastAsia"/>
        </w:rPr>
        <w:t>：文件的打开方式，其取值与标准库中的</w:t>
      </w:r>
      <w:r>
        <w:t>open</w:t>
      </w:r>
      <w:r>
        <w:rPr>
          <w:rFonts w:hint="eastAsia"/>
        </w:rPr>
        <w:t>相应参数类似，包括：</w:t>
      </w:r>
      <w:r>
        <w:t>O_RDONLY</w:t>
      </w:r>
      <w:r>
        <w:rPr>
          <w:rFonts w:hint="eastAsia"/>
        </w:rPr>
        <w:t>（只读打开）、</w:t>
      </w:r>
      <w:r>
        <w:t>O_WRONLY</w:t>
      </w:r>
      <w:r>
        <w:rPr>
          <w:rFonts w:hint="eastAsia"/>
        </w:rPr>
        <w:t>（只写打开）、</w:t>
      </w:r>
      <w:r>
        <w:t>O_RDWR</w:t>
      </w:r>
      <w:r>
        <w:rPr>
          <w:rFonts w:hint="eastAsia"/>
        </w:rPr>
        <w:t>（读写打开）、</w:t>
      </w:r>
      <w:r>
        <w:t>O_CREAT</w:t>
      </w:r>
      <w:r>
        <w:rPr>
          <w:rFonts w:hint="eastAsia"/>
        </w:rPr>
        <w:t>（文件不存在则创建）等。</w:t>
      </w:r>
    </w:p>
    <w:p w14:paraId="48CDF1B6" w14:textId="77777777" w:rsidR="00F73C6D" w:rsidRDefault="00F73C6D" w:rsidP="00F73C6D">
      <w:pPr>
        <w:pStyle w:val="1f"/>
      </w:pPr>
      <w:r>
        <w:t>mode</w:t>
      </w:r>
      <w:r>
        <w:rPr>
          <w:rFonts w:hint="eastAsia"/>
        </w:rPr>
        <w:t>：创建文件时使用，设置创建文件的读写权限（如</w:t>
      </w:r>
      <w:r>
        <w:t xml:space="preserve"> 644</w:t>
      </w:r>
      <w:r>
        <w:rPr>
          <w:rFonts w:hint="eastAsia"/>
        </w:rPr>
        <w:t>），其它情况可以设为</w:t>
      </w:r>
      <w:r>
        <w:t>0</w:t>
      </w:r>
      <w:r>
        <w:rPr>
          <w:rFonts w:hint="eastAsia"/>
        </w:rPr>
        <w:t>。</w:t>
      </w:r>
    </w:p>
    <w:p w14:paraId="1FBEA9F6" w14:textId="77777777" w:rsidR="00F73C6D" w:rsidRDefault="00F73C6D" w:rsidP="00F73C6D">
      <w:pPr>
        <w:pStyle w:val="1f"/>
      </w:pPr>
      <w:r>
        <w:lastRenderedPageBreak/>
        <w:t>2</w:t>
      </w:r>
      <w:r>
        <w:rPr>
          <w:rFonts w:hint="eastAsia"/>
        </w:rPr>
        <w:t>、读文件</w:t>
      </w:r>
    </w:p>
    <w:p w14:paraId="708B09D9" w14:textId="77777777" w:rsidR="00F73C6D" w:rsidRDefault="00F73C6D" w:rsidP="00F73C6D">
      <w:pPr>
        <w:pStyle w:val="1f"/>
      </w:pPr>
      <w:r>
        <w:rPr>
          <w:rFonts w:hint="eastAsia"/>
        </w:rPr>
        <w:t>函数原型：</w:t>
      </w:r>
      <w:proofErr w:type="spellStart"/>
      <w:r>
        <w:t>ssize_t</w:t>
      </w:r>
      <w:proofErr w:type="spellEnd"/>
      <w:r>
        <w:t xml:space="preserve"> </w:t>
      </w:r>
      <w:proofErr w:type="spellStart"/>
      <w:r>
        <w:t>kernel_</w:t>
      </w:r>
      <w:proofErr w:type="gramStart"/>
      <w:r>
        <w:t>read</w:t>
      </w:r>
      <w:proofErr w:type="spellEnd"/>
      <w:r>
        <w:t>(</w:t>
      </w:r>
      <w:proofErr w:type="gramEnd"/>
      <w:r>
        <w:t>struct file *file, void *</w:t>
      </w:r>
      <w:proofErr w:type="spellStart"/>
      <w:r>
        <w:t>buf</w:t>
      </w:r>
      <w:proofErr w:type="spellEnd"/>
      <w:r>
        <w:t xml:space="preserve">, </w:t>
      </w:r>
      <w:proofErr w:type="spellStart"/>
      <w:r>
        <w:t>size_t</w:t>
      </w:r>
      <w:proofErr w:type="spellEnd"/>
      <w:r>
        <w:t xml:space="preserve"> count, </w:t>
      </w:r>
      <w:proofErr w:type="spellStart"/>
      <w:r>
        <w:t>loff_t</w:t>
      </w:r>
      <w:proofErr w:type="spellEnd"/>
      <w:r>
        <w:t xml:space="preserve"> *pos);</w:t>
      </w:r>
    </w:p>
    <w:p w14:paraId="2105AE9D" w14:textId="77777777" w:rsidR="00F73C6D" w:rsidRDefault="00F73C6D" w:rsidP="00F73C6D">
      <w:pPr>
        <w:pStyle w:val="1f"/>
      </w:pPr>
      <w:r>
        <w:rPr>
          <w:rFonts w:hint="eastAsia"/>
        </w:rPr>
        <w:t>功能：</w:t>
      </w:r>
      <w:r>
        <w:t>kernel</w:t>
      </w:r>
      <w:r>
        <w:rPr>
          <w:rFonts w:hint="eastAsia"/>
        </w:rPr>
        <w:t>中文件的读操作。</w:t>
      </w:r>
    </w:p>
    <w:p w14:paraId="72087C59" w14:textId="77777777" w:rsidR="00F73C6D" w:rsidRDefault="00F73C6D" w:rsidP="00F73C6D">
      <w:pPr>
        <w:pStyle w:val="1f"/>
      </w:pPr>
      <w:r>
        <w:rPr>
          <w:rFonts w:hint="eastAsia"/>
        </w:rPr>
        <w:t>参数说明：</w:t>
      </w:r>
    </w:p>
    <w:p w14:paraId="4A974ED4" w14:textId="77777777" w:rsidR="00F73C6D" w:rsidRDefault="00F73C6D" w:rsidP="00F73C6D">
      <w:pPr>
        <w:pStyle w:val="1f"/>
      </w:pPr>
      <w:r>
        <w:t>file</w:t>
      </w:r>
      <w:r>
        <w:rPr>
          <w:rFonts w:hint="eastAsia"/>
        </w:rPr>
        <w:t>：进行读取信息的目标文件，即</w:t>
      </w:r>
      <w:proofErr w:type="spellStart"/>
      <w:r>
        <w:t>file_open</w:t>
      </w:r>
      <w:proofErr w:type="spellEnd"/>
      <w:r>
        <w:t xml:space="preserve">() </w:t>
      </w:r>
      <w:r>
        <w:rPr>
          <w:rFonts w:hint="eastAsia"/>
        </w:rPr>
        <w:t>函数的返回值。</w:t>
      </w:r>
    </w:p>
    <w:p w14:paraId="29B7F575" w14:textId="77777777" w:rsidR="00F73C6D" w:rsidRDefault="00F73C6D" w:rsidP="00F73C6D">
      <w:pPr>
        <w:pStyle w:val="1f"/>
      </w:pPr>
      <w:proofErr w:type="spellStart"/>
      <w:r>
        <w:t>buf</w:t>
      </w:r>
      <w:proofErr w:type="spellEnd"/>
      <w:r>
        <w:rPr>
          <w:rFonts w:hint="eastAsia"/>
        </w:rPr>
        <w:t>：对应放置信息的缓冲区。</w:t>
      </w:r>
    </w:p>
    <w:p w14:paraId="11504633" w14:textId="77777777" w:rsidR="00F73C6D" w:rsidRDefault="00F73C6D" w:rsidP="00F73C6D">
      <w:pPr>
        <w:pStyle w:val="1f"/>
      </w:pPr>
      <w:r>
        <w:t>count</w:t>
      </w:r>
      <w:r>
        <w:rPr>
          <w:rFonts w:hint="eastAsia"/>
        </w:rPr>
        <w:t>：要读取的信息长度。</w:t>
      </w:r>
    </w:p>
    <w:p w14:paraId="4FA1CAF3" w14:textId="77777777" w:rsidR="00F73C6D" w:rsidRDefault="00F73C6D" w:rsidP="00F73C6D">
      <w:pPr>
        <w:pStyle w:val="1f"/>
      </w:pPr>
      <w:r>
        <w:t>pos</w:t>
      </w:r>
      <w:r>
        <w:rPr>
          <w:rFonts w:hint="eastAsia"/>
        </w:rPr>
        <w:t>：表示用户在当前文件中进行读取操作的位置</w:t>
      </w:r>
      <w:r>
        <w:t>/</w:t>
      </w:r>
      <w:r>
        <w:rPr>
          <w:rFonts w:hint="eastAsia"/>
        </w:rPr>
        <w:t>偏移量，即读的位置相对于文件开头的偏移。在读取信息后，这个指针一般都会移动，移动的值为要读取信息的长度值。</w:t>
      </w:r>
    </w:p>
    <w:p w14:paraId="0CF39D81" w14:textId="77777777" w:rsidR="00F73C6D" w:rsidRDefault="00F73C6D" w:rsidP="00F73C6D">
      <w:pPr>
        <w:pStyle w:val="1f"/>
      </w:pPr>
      <w:r>
        <w:t>3</w:t>
      </w:r>
      <w:r>
        <w:rPr>
          <w:rFonts w:hint="eastAsia"/>
        </w:rPr>
        <w:t>、写文件</w:t>
      </w:r>
    </w:p>
    <w:p w14:paraId="78EE0D71" w14:textId="77777777" w:rsidR="00F73C6D" w:rsidRDefault="00F73C6D" w:rsidP="00F73C6D">
      <w:pPr>
        <w:pStyle w:val="1f"/>
      </w:pPr>
      <w:r>
        <w:rPr>
          <w:rFonts w:hint="eastAsia"/>
        </w:rPr>
        <w:t>函数原型：</w:t>
      </w:r>
      <w:proofErr w:type="spellStart"/>
      <w:r>
        <w:t>ssize_t</w:t>
      </w:r>
      <w:proofErr w:type="spellEnd"/>
      <w:r>
        <w:t xml:space="preserve"> </w:t>
      </w:r>
      <w:proofErr w:type="spellStart"/>
      <w:r>
        <w:t>kernel_</w:t>
      </w:r>
      <w:proofErr w:type="gramStart"/>
      <w:r>
        <w:t>write</w:t>
      </w:r>
      <w:proofErr w:type="spellEnd"/>
      <w:r>
        <w:t>(</w:t>
      </w:r>
      <w:proofErr w:type="gramEnd"/>
      <w:r>
        <w:t>struct file *file, const void *</w:t>
      </w:r>
      <w:proofErr w:type="spellStart"/>
      <w:r>
        <w:t>buf</w:t>
      </w:r>
      <w:proofErr w:type="spellEnd"/>
      <w:r>
        <w:t xml:space="preserve">, </w:t>
      </w:r>
      <w:proofErr w:type="spellStart"/>
      <w:r>
        <w:t>size_t</w:t>
      </w:r>
      <w:proofErr w:type="spellEnd"/>
      <w:r>
        <w:t xml:space="preserve"> count, </w:t>
      </w:r>
      <w:proofErr w:type="spellStart"/>
      <w:r>
        <w:t>loff_t</w:t>
      </w:r>
      <w:proofErr w:type="spellEnd"/>
      <w:r>
        <w:t xml:space="preserve"> *pos);</w:t>
      </w:r>
    </w:p>
    <w:p w14:paraId="5F868F00" w14:textId="77777777" w:rsidR="00F73C6D" w:rsidRDefault="00F73C6D" w:rsidP="00F73C6D">
      <w:pPr>
        <w:pStyle w:val="1f"/>
      </w:pPr>
      <w:r>
        <w:rPr>
          <w:rFonts w:hint="eastAsia"/>
        </w:rPr>
        <w:t>功能：</w:t>
      </w:r>
      <w:r>
        <w:t>kernel</w:t>
      </w:r>
      <w:r>
        <w:rPr>
          <w:rFonts w:hint="eastAsia"/>
        </w:rPr>
        <w:t>中文件的写操作。</w:t>
      </w:r>
    </w:p>
    <w:p w14:paraId="4828E305" w14:textId="77777777" w:rsidR="00F73C6D" w:rsidRDefault="00F73C6D" w:rsidP="00F73C6D">
      <w:pPr>
        <w:pStyle w:val="1f"/>
      </w:pPr>
      <w:r>
        <w:rPr>
          <w:rFonts w:hint="eastAsia"/>
        </w:rPr>
        <w:t>参数说明：</w:t>
      </w:r>
    </w:p>
    <w:p w14:paraId="6399FF7F" w14:textId="77777777" w:rsidR="00F73C6D" w:rsidRDefault="00F73C6D" w:rsidP="00F73C6D">
      <w:pPr>
        <w:pStyle w:val="1f"/>
      </w:pPr>
      <w:r>
        <w:t>file</w:t>
      </w:r>
      <w:r>
        <w:rPr>
          <w:rFonts w:hint="eastAsia"/>
        </w:rPr>
        <w:t>：进行信息写入的目标文件，即</w:t>
      </w:r>
      <w:proofErr w:type="spellStart"/>
      <w:r>
        <w:t>file_open</w:t>
      </w:r>
      <w:proofErr w:type="spellEnd"/>
      <w:r>
        <w:t xml:space="preserve">() </w:t>
      </w:r>
      <w:r>
        <w:rPr>
          <w:rFonts w:hint="eastAsia"/>
        </w:rPr>
        <w:t>函数的返回值。</w:t>
      </w:r>
    </w:p>
    <w:p w14:paraId="25EB8C52" w14:textId="77777777" w:rsidR="00F73C6D" w:rsidRDefault="00F73C6D" w:rsidP="00F73C6D">
      <w:pPr>
        <w:pStyle w:val="1f"/>
      </w:pPr>
      <w:proofErr w:type="spellStart"/>
      <w:r>
        <w:t>buf</w:t>
      </w:r>
      <w:proofErr w:type="spellEnd"/>
      <w:r>
        <w:rPr>
          <w:rFonts w:hint="eastAsia"/>
        </w:rPr>
        <w:t>：要写入文件的信息缓冲区。</w:t>
      </w:r>
    </w:p>
    <w:p w14:paraId="5872EFD1" w14:textId="77777777" w:rsidR="00F73C6D" w:rsidRDefault="00F73C6D" w:rsidP="00F73C6D">
      <w:pPr>
        <w:pStyle w:val="1f"/>
      </w:pPr>
      <w:r>
        <w:t>count</w:t>
      </w:r>
      <w:r>
        <w:rPr>
          <w:rFonts w:hint="eastAsia"/>
        </w:rPr>
        <w:t>：要写入信息的长度。</w:t>
      </w:r>
    </w:p>
    <w:p w14:paraId="4C671073" w14:textId="77777777" w:rsidR="00F73C6D" w:rsidRDefault="00F73C6D" w:rsidP="00F73C6D">
      <w:pPr>
        <w:pStyle w:val="1f"/>
      </w:pPr>
      <w:r>
        <w:t>pos</w:t>
      </w:r>
      <w:r>
        <w:rPr>
          <w:rFonts w:hint="eastAsia"/>
        </w:rPr>
        <w:t>：表示用户在当前文件中进行写入操作的位置</w:t>
      </w:r>
      <w:r>
        <w:t>/</w:t>
      </w:r>
      <w:r>
        <w:rPr>
          <w:rFonts w:hint="eastAsia"/>
        </w:rPr>
        <w:t>偏移量。即写的位置相对于文件开头的偏移。</w:t>
      </w:r>
    </w:p>
    <w:p w14:paraId="28EED85B" w14:textId="77777777" w:rsidR="00F73C6D" w:rsidRDefault="00F73C6D" w:rsidP="00F73C6D">
      <w:pPr>
        <w:pStyle w:val="1f"/>
      </w:pPr>
      <w:r>
        <w:t>4</w:t>
      </w:r>
      <w:r>
        <w:rPr>
          <w:rFonts w:hint="eastAsia"/>
        </w:rPr>
        <w:t>、关闭文件</w:t>
      </w:r>
    </w:p>
    <w:p w14:paraId="6DEEE6F5" w14:textId="77777777" w:rsidR="00F73C6D" w:rsidRDefault="00F73C6D" w:rsidP="00F73C6D">
      <w:pPr>
        <w:pStyle w:val="1f"/>
      </w:pPr>
      <w:r>
        <w:rPr>
          <w:rFonts w:hint="eastAsia"/>
        </w:rPr>
        <w:t>函数原型：</w:t>
      </w:r>
      <w:r>
        <w:t xml:space="preserve">int </w:t>
      </w:r>
      <w:proofErr w:type="spellStart"/>
      <w:r>
        <w:t>filp_</w:t>
      </w:r>
      <w:proofErr w:type="gramStart"/>
      <w:r>
        <w:t>close</w:t>
      </w:r>
      <w:proofErr w:type="spellEnd"/>
      <w:r>
        <w:t>(</w:t>
      </w:r>
      <w:proofErr w:type="gramEnd"/>
      <w:r>
        <w:t>struct file*</w:t>
      </w:r>
      <w:proofErr w:type="spellStart"/>
      <w:r>
        <w:t>filp</w:t>
      </w:r>
      <w:proofErr w:type="spellEnd"/>
      <w:r>
        <w:t xml:space="preserve">, </w:t>
      </w:r>
      <w:proofErr w:type="spellStart"/>
      <w:r>
        <w:t>fl_owner_t</w:t>
      </w:r>
      <w:proofErr w:type="spellEnd"/>
      <w:r>
        <w:t xml:space="preserve"> id);</w:t>
      </w:r>
    </w:p>
    <w:p w14:paraId="011F4549" w14:textId="77777777" w:rsidR="00F73C6D" w:rsidRDefault="00F73C6D" w:rsidP="00F73C6D">
      <w:pPr>
        <w:pStyle w:val="1f"/>
      </w:pPr>
      <w:r>
        <w:rPr>
          <w:rFonts w:hint="eastAsia"/>
        </w:rPr>
        <w:t>功能：关闭指定文件。</w:t>
      </w:r>
    </w:p>
    <w:p w14:paraId="27B1B3CC" w14:textId="77777777" w:rsidR="00F73C6D" w:rsidRDefault="00F73C6D" w:rsidP="00F73C6D">
      <w:pPr>
        <w:pStyle w:val="1f"/>
      </w:pPr>
      <w:r>
        <w:rPr>
          <w:rFonts w:hint="eastAsia"/>
        </w:rPr>
        <w:t>参数说明：</w:t>
      </w:r>
    </w:p>
    <w:p w14:paraId="674B6E60" w14:textId="77777777" w:rsidR="00F73C6D" w:rsidRDefault="00F73C6D" w:rsidP="00F73C6D">
      <w:pPr>
        <w:pStyle w:val="1f"/>
      </w:pPr>
      <w:proofErr w:type="spellStart"/>
      <w:r>
        <w:t>filp</w:t>
      </w:r>
      <w:proofErr w:type="spellEnd"/>
      <w:r>
        <w:rPr>
          <w:rFonts w:hint="eastAsia"/>
        </w:rPr>
        <w:t>：待关闭的目标文件的文件指针。</w:t>
      </w:r>
    </w:p>
    <w:p w14:paraId="53D65957" w14:textId="77777777" w:rsidR="00F73C6D" w:rsidRDefault="00F73C6D" w:rsidP="00F73C6D">
      <w:pPr>
        <w:pStyle w:val="1f"/>
      </w:pPr>
      <w:r>
        <w:t>id</w:t>
      </w:r>
      <w:r>
        <w:rPr>
          <w:rFonts w:hint="eastAsia"/>
        </w:rPr>
        <w:t>：一般传递</w:t>
      </w:r>
      <w:r>
        <w:t>NULL</w:t>
      </w:r>
      <w:r>
        <w:rPr>
          <w:rFonts w:hint="eastAsia"/>
        </w:rPr>
        <w:t>值，也可用</w:t>
      </w:r>
      <w:r>
        <w:t>current-&gt;files</w:t>
      </w:r>
      <w:r>
        <w:rPr>
          <w:rFonts w:hint="eastAsia"/>
        </w:rPr>
        <w:t>作为实参。</w:t>
      </w:r>
    </w:p>
    <w:p w14:paraId="612E3585" w14:textId="344F0AAF" w:rsidR="00F73C6D" w:rsidRDefault="00F73C6D" w:rsidP="00D837EB">
      <w:pPr>
        <w:pStyle w:val="3"/>
        <w:numPr>
          <w:ilvl w:val="2"/>
          <w:numId w:val="15"/>
        </w:numPr>
        <w:rPr>
          <w:lang w:eastAsia="en-US" w:bidi="hi-IN"/>
        </w:rPr>
      </w:pPr>
      <w:bookmarkStart w:id="74" w:name="_Toc59480184"/>
      <w:r>
        <w:rPr>
          <w:rFonts w:hint="eastAsia"/>
          <w:lang w:eastAsia="en-US" w:bidi="hi-IN"/>
        </w:rPr>
        <w:t>任务描述</w:t>
      </w:r>
      <w:bookmarkEnd w:id="74"/>
    </w:p>
    <w:p w14:paraId="44C82421" w14:textId="77777777" w:rsidR="00F73C6D" w:rsidRDefault="00F73C6D" w:rsidP="00D837EB">
      <w:pPr>
        <w:pStyle w:val="4a"/>
        <w:numPr>
          <w:ilvl w:val="0"/>
          <w:numId w:val="18"/>
        </w:numPr>
        <w:ind w:left="1446"/>
        <w:rPr>
          <w:lang w:bidi="hi-IN"/>
        </w:rPr>
      </w:pPr>
      <w:r>
        <w:rPr>
          <w:rFonts w:hint="eastAsia"/>
          <w:lang w:bidi="hi-IN"/>
        </w:rPr>
        <w:t>编写内核模块测试硬盘的读、写速率，加载、卸载模块并查看模块打印信息。</w:t>
      </w:r>
    </w:p>
    <w:p w14:paraId="4D1EE6A5" w14:textId="77777777" w:rsidR="00F73C6D" w:rsidRDefault="00F73C6D" w:rsidP="00195635">
      <w:pPr>
        <w:pStyle w:val="3"/>
        <w:rPr>
          <w:lang w:bidi="hi-IN"/>
        </w:rPr>
      </w:pPr>
      <w:bookmarkStart w:id="75" w:name="_Toc59480185"/>
      <w:r>
        <w:rPr>
          <w:rFonts w:hint="eastAsia"/>
          <w:lang w:bidi="hi-IN"/>
        </w:rPr>
        <w:t>实验目的</w:t>
      </w:r>
      <w:bookmarkEnd w:id="75"/>
    </w:p>
    <w:p w14:paraId="35832DEB" w14:textId="77777777" w:rsidR="00F73C6D" w:rsidRDefault="00F73C6D" w:rsidP="00D837EB">
      <w:pPr>
        <w:pStyle w:val="4a"/>
        <w:numPr>
          <w:ilvl w:val="0"/>
          <w:numId w:val="18"/>
        </w:numPr>
        <w:ind w:left="1446"/>
      </w:pPr>
      <w:r>
        <w:rPr>
          <w:rFonts w:hint="eastAsia"/>
        </w:rPr>
        <w:t>正确编写满足功能的源文件，正确编译。</w:t>
      </w:r>
    </w:p>
    <w:p w14:paraId="04857262" w14:textId="77777777" w:rsidR="00F73C6D" w:rsidRDefault="00F73C6D" w:rsidP="00D837EB">
      <w:pPr>
        <w:pStyle w:val="4a"/>
        <w:numPr>
          <w:ilvl w:val="0"/>
          <w:numId w:val="18"/>
        </w:numPr>
        <w:ind w:left="1446"/>
      </w:pPr>
      <w:r>
        <w:rPr>
          <w:rFonts w:hint="eastAsia"/>
        </w:rPr>
        <w:t>正常加载、卸载内核模块；且内核模块功能满足任务所述。</w:t>
      </w:r>
    </w:p>
    <w:p w14:paraId="0E81BD32" w14:textId="77777777" w:rsidR="00F73C6D" w:rsidRDefault="00F73C6D" w:rsidP="00D837EB">
      <w:pPr>
        <w:pStyle w:val="4a"/>
        <w:numPr>
          <w:ilvl w:val="0"/>
          <w:numId w:val="18"/>
        </w:numPr>
        <w:ind w:left="1446"/>
        <w:rPr>
          <w:lang w:bidi="hi-IN"/>
        </w:rPr>
      </w:pPr>
      <w:r>
        <w:rPr>
          <w:rFonts w:hint="eastAsia"/>
        </w:rPr>
        <w:lastRenderedPageBreak/>
        <w:t>了解操作系统的设备管理。</w:t>
      </w:r>
    </w:p>
    <w:p w14:paraId="2243E55B" w14:textId="781AAA92" w:rsidR="00F73C6D" w:rsidRDefault="00F73C6D" w:rsidP="00195635">
      <w:pPr>
        <w:pStyle w:val="3"/>
        <w:rPr>
          <w:lang w:bidi="hi-IN"/>
        </w:rPr>
      </w:pPr>
      <w:bookmarkStart w:id="76" w:name="_Toc59480186"/>
      <w:r>
        <w:rPr>
          <w:rFonts w:hint="eastAsia"/>
          <w:lang w:bidi="hi-IN"/>
        </w:rPr>
        <w:t>实验</w:t>
      </w:r>
      <w:r w:rsidR="00195635">
        <w:rPr>
          <w:rFonts w:hint="eastAsia"/>
          <w:lang w:bidi="hi-IN"/>
        </w:rPr>
        <w:t>步骤</w:t>
      </w:r>
      <w:bookmarkEnd w:id="76"/>
    </w:p>
    <w:p w14:paraId="21C2A4C2" w14:textId="77777777" w:rsidR="00F73C6D" w:rsidRDefault="00F73C6D" w:rsidP="00195635">
      <w:pPr>
        <w:pStyle w:val="4"/>
        <w:rPr>
          <w:rFonts w:hint="default"/>
        </w:rPr>
      </w:pPr>
      <w:r>
        <w:t>编写内核模块测试硬盘的写速率</w:t>
      </w:r>
    </w:p>
    <w:p w14:paraId="43377201" w14:textId="77777777" w:rsidR="00F73C6D" w:rsidRDefault="00F73C6D" w:rsidP="00D837EB">
      <w:pPr>
        <w:pStyle w:val="30"/>
        <w:numPr>
          <w:ilvl w:val="5"/>
          <w:numId w:val="15"/>
        </w:numPr>
        <w:tabs>
          <w:tab w:val="num" w:pos="1418"/>
        </w:tabs>
        <w:ind w:left="1620" w:right="200" w:hanging="425"/>
        <w:rPr>
          <w:rFonts w:cs="Huawei Sans"/>
          <w:lang w:bidi="hi-IN"/>
        </w:rPr>
      </w:pPr>
      <w:r>
        <w:rPr>
          <w:rFonts w:hint="eastAsia"/>
        </w:rPr>
        <w:t>正确编写满足功能的源文件，包括</w:t>
      </w:r>
      <w:r>
        <w:rPr>
          <w:lang w:eastAsia="x-none"/>
        </w:rPr>
        <w:t>.c</w:t>
      </w:r>
      <w:proofErr w:type="spellStart"/>
      <w:r>
        <w:rPr>
          <w:rFonts w:hint="eastAsia"/>
          <w:lang w:val="x-none" w:eastAsia="x-none"/>
        </w:rPr>
        <w:t>源文件</w:t>
      </w:r>
      <w:r>
        <w:rPr>
          <w:rFonts w:hint="eastAsia"/>
        </w:rPr>
        <w:t>和</w:t>
      </w:r>
      <w:r>
        <w:rPr>
          <w:lang w:eastAsia="x-none"/>
        </w:rPr>
        <w:t>Makefile</w:t>
      </w:r>
      <w:r>
        <w:rPr>
          <w:rFonts w:hint="eastAsia"/>
          <w:lang w:val="x-none" w:eastAsia="x-none"/>
        </w:rPr>
        <w:t>文件</w:t>
      </w:r>
      <w:r>
        <w:rPr>
          <w:rFonts w:hint="eastAsia"/>
        </w:rPr>
        <w:t>。在这里我们的示例源文件存放在</w:t>
      </w:r>
      <w:r>
        <w:t>tasks_k</w:t>
      </w:r>
      <w:proofErr w:type="spellEnd"/>
      <w:r>
        <w:t>/6/</w:t>
      </w:r>
      <w:proofErr w:type="spellStart"/>
      <w:r>
        <w:t>write_disk</w:t>
      </w:r>
      <w:proofErr w:type="spellEnd"/>
      <w:r>
        <w:rPr>
          <w:rFonts w:hint="eastAsia"/>
        </w:rPr>
        <w:t>目录下。</w:t>
      </w:r>
    </w:p>
    <w:p w14:paraId="411D6DCD" w14:textId="77777777" w:rsidR="00F73C6D" w:rsidRDefault="00F73C6D" w:rsidP="00F73C6D">
      <w:pPr>
        <w:pStyle w:val="2f5"/>
        <w:rPr>
          <w:b/>
        </w:rPr>
      </w:pPr>
      <w:r>
        <w:t>[</w:t>
      </w:r>
      <w:proofErr w:type="spellStart"/>
      <w:r>
        <w:t>root@localhost</w:t>
      </w:r>
      <w:proofErr w:type="spellEnd"/>
      <w:r>
        <w:t xml:space="preserve"> </w:t>
      </w:r>
      <w:proofErr w:type="gramStart"/>
      <w:r>
        <w:t>~]#</w:t>
      </w:r>
      <w:proofErr w:type="gramEnd"/>
      <w:r>
        <w:t xml:space="preserve"> </w:t>
      </w:r>
      <w:r>
        <w:rPr>
          <w:b/>
        </w:rPr>
        <w:t xml:space="preserve">cd </w:t>
      </w:r>
      <w:proofErr w:type="spellStart"/>
      <w:r>
        <w:rPr>
          <w:b/>
        </w:rPr>
        <w:t>tasks_k</w:t>
      </w:r>
      <w:proofErr w:type="spellEnd"/>
      <w:r>
        <w:rPr>
          <w:b/>
        </w:rPr>
        <w:t>/6/</w:t>
      </w:r>
      <w:proofErr w:type="spellStart"/>
      <w:r>
        <w:rPr>
          <w:b/>
        </w:rPr>
        <w:t>write_disk</w:t>
      </w:r>
      <w:proofErr w:type="spellEnd"/>
      <w:r>
        <w:rPr>
          <w:b/>
        </w:rPr>
        <w:t>/</w:t>
      </w:r>
    </w:p>
    <w:p w14:paraId="210A185B" w14:textId="77777777" w:rsidR="00F73C6D" w:rsidRDefault="00F73C6D" w:rsidP="00F73C6D">
      <w:pPr>
        <w:pStyle w:val="2f5"/>
      </w:pPr>
      <w:r>
        <w:t>[</w:t>
      </w:r>
      <w:proofErr w:type="spellStart"/>
      <w:r>
        <w:t>root@localhost</w:t>
      </w:r>
      <w:proofErr w:type="spellEnd"/>
      <w:r>
        <w:t xml:space="preserve"> </w:t>
      </w:r>
      <w:proofErr w:type="spellStart"/>
      <w:r>
        <w:t>write_</w:t>
      </w:r>
      <w:proofErr w:type="gramStart"/>
      <w:r>
        <w:t>disk</w:t>
      </w:r>
      <w:proofErr w:type="spellEnd"/>
      <w:r>
        <w:t>]#</w:t>
      </w:r>
      <w:proofErr w:type="gramEnd"/>
      <w:r>
        <w:t xml:space="preserve"> </w:t>
      </w:r>
      <w:r>
        <w:rPr>
          <w:b/>
        </w:rPr>
        <w:t>ls</w:t>
      </w:r>
    </w:p>
    <w:p w14:paraId="1B552E75" w14:textId="77777777" w:rsidR="00F73C6D" w:rsidRDefault="00F73C6D" w:rsidP="00F73C6D">
      <w:pPr>
        <w:pStyle w:val="2f5"/>
      </w:pPr>
      <w:proofErr w:type="spellStart"/>
      <w:proofErr w:type="gramStart"/>
      <w:r>
        <w:t>Makefile</w:t>
      </w:r>
      <w:proofErr w:type="spellEnd"/>
      <w:r>
        <w:t xml:space="preserve">  </w:t>
      </w:r>
      <w:proofErr w:type="spellStart"/>
      <w:r>
        <w:t>write</w:t>
      </w:r>
      <w:proofErr w:type="gramEnd"/>
      <w:r>
        <w:t>_to_disk.c</w:t>
      </w:r>
      <w:proofErr w:type="spellEnd"/>
    </w:p>
    <w:p w14:paraId="2DE3F85A" w14:textId="77777777" w:rsidR="00F73C6D" w:rsidRDefault="00F73C6D" w:rsidP="00D837EB">
      <w:pPr>
        <w:pStyle w:val="30"/>
        <w:numPr>
          <w:ilvl w:val="5"/>
          <w:numId w:val="15"/>
        </w:numPr>
        <w:tabs>
          <w:tab w:val="num" w:pos="1418"/>
        </w:tabs>
        <w:ind w:left="1620" w:right="200" w:hanging="425"/>
      </w:pPr>
      <w:r>
        <w:rPr>
          <w:rFonts w:hint="eastAsia"/>
        </w:rPr>
        <w:t>编译源文件。</w:t>
      </w:r>
    </w:p>
    <w:p w14:paraId="1DBB50DD" w14:textId="77777777" w:rsidR="00F73C6D" w:rsidRDefault="00F73C6D" w:rsidP="00F73C6D">
      <w:pPr>
        <w:pStyle w:val="2f5"/>
        <w:rPr>
          <w:b/>
        </w:rPr>
      </w:pPr>
      <w:r>
        <w:t>[</w:t>
      </w:r>
      <w:proofErr w:type="spellStart"/>
      <w:r>
        <w:t>root@localhost</w:t>
      </w:r>
      <w:proofErr w:type="spellEnd"/>
      <w:r>
        <w:t xml:space="preserve"> </w:t>
      </w:r>
      <w:proofErr w:type="spellStart"/>
      <w:r>
        <w:t>write_</w:t>
      </w:r>
      <w:proofErr w:type="gramStart"/>
      <w:r>
        <w:t>disk</w:t>
      </w:r>
      <w:proofErr w:type="spellEnd"/>
      <w:r>
        <w:t>]#</w:t>
      </w:r>
      <w:proofErr w:type="gramEnd"/>
      <w:r>
        <w:t xml:space="preserve"> </w:t>
      </w:r>
      <w:r>
        <w:rPr>
          <w:b/>
        </w:rPr>
        <w:t>make</w:t>
      </w:r>
    </w:p>
    <w:p w14:paraId="361A02A8" w14:textId="77777777" w:rsidR="00F73C6D" w:rsidRDefault="00F73C6D" w:rsidP="00F73C6D">
      <w:pPr>
        <w:pStyle w:val="2f5"/>
      </w:pPr>
      <w:r>
        <w:t>make -C /root/kernel M=/root/</w:t>
      </w:r>
      <w:proofErr w:type="spellStart"/>
      <w:r>
        <w:t>tasks_k</w:t>
      </w:r>
      <w:proofErr w:type="spellEnd"/>
      <w:r>
        <w:t>/6/</w:t>
      </w:r>
      <w:proofErr w:type="spellStart"/>
      <w:r>
        <w:t>write_disk</w:t>
      </w:r>
      <w:proofErr w:type="spellEnd"/>
      <w:r>
        <w:t xml:space="preserve"> modules</w:t>
      </w:r>
    </w:p>
    <w:p w14:paraId="1EE4AEBD" w14:textId="77777777" w:rsidR="00F73C6D" w:rsidRDefault="00F73C6D" w:rsidP="00F73C6D">
      <w:pPr>
        <w:pStyle w:val="2f5"/>
      </w:pPr>
      <w:proofErr w:type="gramStart"/>
      <w:r>
        <w:t>make[</w:t>
      </w:r>
      <w:proofErr w:type="gramEnd"/>
      <w:r>
        <w:t>1]: Entering directory '/root/kernel'</w:t>
      </w:r>
    </w:p>
    <w:p w14:paraId="46105BFB" w14:textId="77777777" w:rsidR="00F73C6D" w:rsidRDefault="00F73C6D" w:rsidP="00F73C6D">
      <w:pPr>
        <w:pStyle w:val="2f5"/>
      </w:pPr>
      <w:r>
        <w:t xml:space="preserve">  CC [M</w:t>
      </w:r>
      <w:proofErr w:type="gramStart"/>
      <w:r>
        <w:t>]  /</w:t>
      </w:r>
      <w:proofErr w:type="gramEnd"/>
      <w:r>
        <w:t>root/</w:t>
      </w:r>
      <w:proofErr w:type="spellStart"/>
      <w:r>
        <w:t>tasks_k</w:t>
      </w:r>
      <w:proofErr w:type="spellEnd"/>
      <w:r>
        <w:t>/6/</w:t>
      </w:r>
      <w:proofErr w:type="spellStart"/>
      <w:r>
        <w:t>write_disk</w:t>
      </w:r>
      <w:proofErr w:type="spellEnd"/>
      <w:r>
        <w:t>/</w:t>
      </w:r>
      <w:proofErr w:type="spellStart"/>
      <w:r>
        <w:t>write_to_disk.o</w:t>
      </w:r>
      <w:proofErr w:type="spellEnd"/>
    </w:p>
    <w:p w14:paraId="7CA5856B" w14:textId="77777777" w:rsidR="00F73C6D" w:rsidRDefault="00F73C6D" w:rsidP="00F73C6D">
      <w:pPr>
        <w:pStyle w:val="2f5"/>
      </w:pPr>
      <w:r>
        <w:t xml:space="preserve">  Building modules, stage 2.</w:t>
      </w:r>
    </w:p>
    <w:p w14:paraId="74FC66E2" w14:textId="77777777" w:rsidR="00F73C6D" w:rsidRDefault="00F73C6D" w:rsidP="00F73C6D">
      <w:pPr>
        <w:pStyle w:val="2f5"/>
      </w:pPr>
      <w:r>
        <w:t xml:space="preserve">  MODPOST 1 modules</w:t>
      </w:r>
    </w:p>
    <w:p w14:paraId="1203E69D" w14:textId="77777777" w:rsidR="00F73C6D" w:rsidRDefault="00F73C6D" w:rsidP="00F73C6D">
      <w:pPr>
        <w:pStyle w:val="2f5"/>
      </w:pPr>
      <w:r>
        <w:t xml:space="preserve">  CC      /root/</w:t>
      </w:r>
      <w:proofErr w:type="spellStart"/>
      <w:r>
        <w:t>tasks_k</w:t>
      </w:r>
      <w:proofErr w:type="spellEnd"/>
      <w:r>
        <w:t>/6/</w:t>
      </w:r>
      <w:proofErr w:type="spellStart"/>
      <w:r>
        <w:t>write_disk</w:t>
      </w:r>
      <w:proofErr w:type="spellEnd"/>
      <w:r>
        <w:t>/</w:t>
      </w:r>
      <w:proofErr w:type="spellStart"/>
      <w:r>
        <w:t>write_to_disk.mod.o</w:t>
      </w:r>
      <w:proofErr w:type="spellEnd"/>
    </w:p>
    <w:p w14:paraId="3AB2C7EA" w14:textId="77777777" w:rsidR="00F73C6D" w:rsidRDefault="00F73C6D" w:rsidP="00F73C6D">
      <w:pPr>
        <w:pStyle w:val="2f5"/>
      </w:pPr>
      <w:r>
        <w:t xml:space="preserve">  LD [M</w:t>
      </w:r>
      <w:proofErr w:type="gramStart"/>
      <w:r>
        <w:t>]  /</w:t>
      </w:r>
      <w:proofErr w:type="gramEnd"/>
      <w:r>
        <w:t>root/</w:t>
      </w:r>
      <w:proofErr w:type="spellStart"/>
      <w:r>
        <w:t>tasks_k</w:t>
      </w:r>
      <w:proofErr w:type="spellEnd"/>
      <w:r>
        <w:t>/6/</w:t>
      </w:r>
      <w:proofErr w:type="spellStart"/>
      <w:r>
        <w:t>write_disk</w:t>
      </w:r>
      <w:proofErr w:type="spellEnd"/>
      <w:r>
        <w:t>/</w:t>
      </w:r>
      <w:proofErr w:type="spellStart"/>
      <w:r>
        <w:t>write_to_disk.ko</w:t>
      </w:r>
      <w:proofErr w:type="spellEnd"/>
    </w:p>
    <w:p w14:paraId="77AC1C4B" w14:textId="77777777" w:rsidR="00F73C6D" w:rsidRDefault="00F73C6D" w:rsidP="00F73C6D">
      <w:pPr>
        <w:pStyle w:val="2f5"/>
      </w:pPr>
      <w:proofErr w:type="gramStart"/>
      <w:r>
        <w:t>make[</w:t>
      </w:r>
      <w:proofErr w:type="gramEnd"/>
      <w:r>
        <w:t>1]: Leaving directory '/root/kernel'</w:t>
      </w:r>
    </w:p>
    <w:p w14:paraId="20C6639B" w14:textId="77777777" w:rsidR="00F73C6D" w:rsidRDefault="00F73C6D" w:rsidP="00D837EB">
      <w:pPr>
        <w:pStyle w:val="30"/>
        <w:numPr>
          <w:ilvl w:val="5"/>
          <w:numId w:val="15"/>
        </w:numPr>
        <w:tabs>
          <w:tab w:val="num" w:pos="1418"/>
        </w:tabs>
        <w:ind w:left="1620" w:right="200" w:hanging="425"/>
      </w:pPr>
      <w:r>
        <w:rPr>
          <w:rFonts w:hint="eastAsia"/>
        </w:rPr>
        <w:t>加载编译完成的内核模块，并查看加载结果。</w:t>
      </w:r>
    </w:p>
    <w:p w14:paraId="75E7FC9C" w14:textId="77777777" w:rsidR="00F73C6D" w:rsidRDefault="00F73C6D" w:rsidP="00F73C6D">
      <w:pPr>
        <w:pStyle w:val="2f5"/>
        <w:rPr>
          <w:b/>
        </w:rPr>
      </w:pPr>
      <w:r>
        <w:t>[</w:t>
      </w:r>
      <w:proofErr w:type="spellStart"/>
      <w:r>
        <w:t>root@localhost</w:t>
      </w:r>
      <w:proofErr w:type="spellEnd"/>
      <w:r>
        <w:t xml:space="preserve"> </w:t>
      </w:r>
      <w:proofErr w:type="spellStart"/>
      <w:r>
        <w:t>write_</w:t>
      </w:r>
      <w:proofErr w:type="gramStart"/>
      <w:r>
        <w:t>disk</w:t>
      </w:r>
      <w:proofErr w:type="spellEnd"/>
      <w:r>
        <w:t>]#</w:t>
      </w:r>
      <w:proofErr w:type="gramEnd"/>
      <w:r>
        <w:t xml:space="preserve"> </w:t>
      </w:r>
      <w:proofErr w:type="spellStart"/>
      <w:r>
        <w:rPr>
          <w:b/>
        </w:rPr>
        <w:t>insmod</w:t>
      </w:r>
      <w:proofErr w:type="spellEnd"/>
      <w:r>
        <w:rPr>
          <w:b/>
        </w:rPr>
        <w:t xml:space="preserve"> </w:t>
      </w:r>
      <w:proofErr w:type="spellStart"/>
      <w:r>
        <w:rPr>
          <w:b/>
        </w:rPr>
        <w:t>write_to_disk.ko</w:t>
      </w:r>
      <w:proofErr w:type="spellEnd"/>
    </w:p>
    <w:p w14:paraId="5FD2DB90" w14:textId="77777777" w:rsidR="00F73C6D" w:rsidRDefault="00F73C6D" w:rsidP="00F73C6D">
      <w:pPr>
        <w:pStyle w:val="2f5"/>
        <w:rPr>
          <w:b/>
        </w:rPr>
      </w:pPr>
      <w:r>
        <w:t>[</w:t>
      </w:r>
      <w:proofErr w:type="spellStart"/>
      <w:r>
        <w:t>root@localhost</w:t>
      </w:r>
      <w:proofErr w:type="spellEnd"/>
      <w:r>
        <w:t xml:space="preserve"> </w:t>
      </w:r>
      <w:proofErr w:type="spellStart"/>
      <w:r>
        <w:t>write_</w:t>
      </w:r>
      <w:proofErr w:type="gramStart"/>
      <w:r>
        <w:t>disk</w:t>
      </w:r>
      <w:proofErr w:type="spellEnd"/>
      <w:r>
        <w:t>]#</w:t>
      </w:r>
      <w:proofErr w:type="gramEnd"/>
      <w:r>
        <w:t xml:space="preserve"> </w:t>
      </w:r>
      <w:proofErr w:type="spellStart"/>
      <w:r>
        <w:rPr>
          <w:b/>
        </w:rPr>
        <w:t>dmesg</w:t>
      </w:r>
      <w:proofErr w:type="spellEnd"/>
      <w:r>
        <w:rPr>
          <w:b/>
        </w:rPr>
        <w:t xml:space="preserve"> | tail -n3</w:t>
      </w:r>
    </w:p>
    <w:p w14:paraId="6F1E61BD" w14:textId="77777777" w:rsidR="00F3396F" w:rsidRDefault="00F3396F" w:rsidP="00F3396F">
      <w:pPr>
        <w:pStyle w:val="2f5"/>
      </w:pPr>
      <w:r>
        <w:t xml:space="preserve">[839074.277466] Start </w:t>
      </w:r>
      <w:proofErr w:type="spellStart"/>
      <w:r>
        <w:t>write_to_disk</w:t>
      </w:r>
      <w:proofErr w:type="spellEnd"/>
      <w:r>
        <w:t xml:space="preserve"> module...</w:t>
      </w:r>
    </w:p>
    <w:p w14:paraId="7B9886F1" w14:textId="77777777" w:rsidR="00F3396F" w:rsidRDefault="00F3396F" w:rsidP="00F3396F">
      <w:pPr>
        <w:pStyle w:val="2f5"/>
      </w:pPr>
      <w:r>
        <w:t>[839075.129853] Writing to file costs 852104 us</w:t>
      </w:r>
    </w:p>
    <w:p w14:paraId="411E7D23" w14:textId="576BB128" w:rsidR="00F73C6D" w:rsidRDefault="00F3396F" w:rsidP="00F3396F">
      <w:pPr>
        <w:pStyle w:val="2f5"/>
      </w:pPr>
      <w:r>
        <w:rPr>
          <w:noProof/>
        </w:rPr>
        <mc:AlternateContent>
          <mc:Choice Requires="wps">
            <w:drawing>
              <wp:anchor distT="0" distB="0" distL="114300" distR="114300" simplePos="0" relativeHeight="251661824" behindDoc="0" locked="0" layoutInCell="1" allowOverlap="1" wp14:anchorId="5F60D383" wp14:editId="64DCDCDB">
                <wp:simplePos x="0" y="0"/>
                <wp:positionH relativeFrom="column">
                  <wp:posOffset>1560085</wp:posOffset>
                </wp:positionH>
                <wp:positionV relativeFrom="paragraph">
                  <wp:posOffset>12341</wp:posOffset>
                </wp:positionV>
                <wp:extent cx="1357630" cy="136525"/>
                <wp:effectExtent l="19050" t="19050" r="13970" b="15875"/>
                <wp:wrapNone/>
                <wp:docPr id="49" name="矩形 49"/>
                <wp:cNvGraphicFramePr/>
                <a:graphic xmlns:a="http://schemas.openxmlformats.org/drawingml/2006/main">
                  <a:graphicData uri="http://schemas.microsoft.com/office/word/2010/wordprocessingShape">
                    <wps:wsp>
                      <wps:cNvSpPr/>
                      <wps:spPr>
                        <a:xfrm>
                          <a:off x="0" y="0"/>
                          <a:ext cx="1357630" cy="1365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44819" id="矩形 49" o:spid="_x0000_s1026" style="position:absolute;left:0;text-align:left;margin-left:122.85pt;margin-top:.95pt;width:106.9pt;height:10.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" filled="f" strokecolor="#c7000b" strokeweight="2.25pt"/>
            </w:pict>
          </mc:Fallback>
        </mc:AlternateContent>
      </w:r>
      <w:r>
        <w:t>[839075.134109] Writing speed is 630 M/s</w:t>
      </w:r>
    </w:p>
    <w:p w14:paraId="5F22B502" w14:textId="3F84743A" w:rsidR="00F3396F" w:rsidRDefault="00F3396F" w:rsidP="00F3396F">
      <w:pPr>
        <w:pStyle w:val="2f5"/>
      </w:pPr>
      <w:r>
        <w:t>[</w:t>
      </w:r>
      <w:proofErr w:type="spellStart"/>
      <w:r>
        <w:t>root@localhost</w:t>
      </w:r>
      <w:proofErr w:type="spellEnd"/>
      <w:r>
        <w:t xml:space="preserve"> </w:t>
      </w:r>
      <w:proofErr w:type="spellStart"/>
      <w:r>
        <w:t>write_</w:t>
      </w:r>
      <w:proofErr w:type="gramStart"/>
      <w:r>
        <w:t>disk</w:t>
      </w:r>
      <w:proofErr w:type="spellEnd"/>
      <w:r>
        <w:t>]#</w:t>
      </w:r>
      <w:proofErr w:type="gramEnd"/>
      <w:r>
        <w:t xml:space="preserve"> </w:t>
      </w:r>
      <w:proofErr w:type="spellStart"/>
      <w:r w:rsidRPr="004067DB">
        <w:rPr>
          <w:b/>
        </w:rPr>
        <w:t>ll</w:t>
      </w:r>
      <w:proofErr w:type="spellEnd"/>
      <w:r w:rsidRPr="004067DB">
        <w:rPr>
          <w:b/>
        </w:rPr>
        <w:t xml:space="preserve"> /home/</w:t>
      </w:r>
      <w:proofErr w:type="spellStart"/>
      <w:r w:rsidRPr="004067DB">
        <w:rPr>
          <w:b/>
        </w:rPr>
        <w:t>tmp_file</w:t>
      </w:r>
      <w:proofErr w:type="spellEnd"/>
    </w:p>
    <w:p w14:paraId="058F60FF" w14:textId="3DF57144" w:rsidR="00F73C6D" w:rsidRDefault="00F3396F" w:rsidP="00F3396F">
      <w:pPr>
        <w:pStyle w:val="2f5"/>
      </w:pPr>
      <w:r>
        <w:rPr>
          <w:noProof/>
        </w:rPr>
        <mc:AlternateContent>
          <mc:Choice Requires="wps">
            <w:drawing>
              <wp:anchor distT="0" distB="0" distL="114300" distR="114300" simplePos="0" relativeHeight="251662848" behindDoc="0" locked="0" layoutInCell="1" allowOverlap="1" wp14:anchorId="209F30AB" wp14:editId="0B9F7AF0">
                <wp:simplePos x="0" y="0"/>
                <wp:positionH relativeFrom="column">
                  <wp:posOffset>1745284</wp:posOffset>
                </wp:positionH>
                <wp:positionV relativeFrom="paragraph">
                  <wp:posOffset>39536</wp:posOffset>
                </wp:positionV>
                <wp:extent cx="381635" cy="136525"/>
                <wp:effectExtent l="19050" t="19050" r="18415" b="15875"/>
                <wp:wrapNone/>
                <wp:docPr id="48" name="矩形 48"/>
                <wp:cNvGraphicFramePr/>
                <a:graphic xmlns:a="http://schemas.openxmlformats.org/drawingml/2006/main">
                  <a:graphicData uri="http://schemas.microsoft.com/office/word/2010/wordprocessingShape">
                    <wps:wsp>
                      <wps:cNvSpPr/>
                      <wps:spPr>
                        <a:xfrm>
                          <a:off x="0" y="0"/>
                          <a:ext cx="381635" cy="1365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C48E9" id="矩形 48" o:spid="_x0000_s1026" style="position:absolute;left:0;text-align:left;margin-left:137.4pt;margin-top:3.1pt;width:30.05pt;height:1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" filled="f" strokecolor="#c7000b" strokeweight="2.25pt"/>
            </w:pict>
          </mc:Fallback>
        </mc:AlternateContent>
      </w:r>
      <w:r>
        <w:t>-</w:t>
      </w:r>
      <w:proofErr w:type="spellStart"/>
      <w:r>
        <w:t>rw</w:t>
      </w:r>
      <w:proofErr w:type="spellEnd"/>
      <w:r>
        <w:t xml:space="preserve">-------. 1 root </w:t>
      </w:r>
      <w:proofErr w:type="spellStart"/>
      <w:r>
        <w:t>root</w:t>
      </w:r>
      <w:proofErr w:type="spellEnd"/>
      <w:r>
        <w:t xml:space="preserve"> 512M Dec 20 15:34 /home/</w:t>
      </w:r>
      <w:proofErr w:type="spellStart"/>
      <w:r>
        <w:t>tmp_file</w:t>
      </w:r>
      <w:proofErr w:type="spellEnd"/>
    </w:p>
    <w:p w14:paraId="6888C670" w14:textId="334E9842" w:rsidR="00F73C6D" w:rsidRDefault="00F73C6D" w:rsidP="00D837EB">
      <w:pPr>
        <w:pStyle w:val="30"/>
        <w:numPr>
          <w:ilvl w:val="5"/>
          <w:numId w:val="15"/>
        </w:numPr>
        <w:tabs>
          <w:tab w:val="num" w:pos="1418"/>
        </w:tabs>
        <w:ind w:left="1620" w:right="200" w:hanging="425"/>
      </w:pPr>
      <w:r>
        <w:rPr>
          <w:rFonts w:hint="eastAsia"/>
        </w:rPr>
        <w:t>卸载内核模块，并查看结果。</w:t>
      </w:r>
    </w:p>
    <w:p w14:paraId="6231B28B" w14:textId="7B91C573" w:rsidR="00F73C6D" w:rsidRDefault="00F73C6D" w:rsidP="00F73C6D">
      <w:pPr>
        <w:pStyle w:val="2f5"/>
        <w:rPr>
          <w:b/>
        </w:rPr>
      </w:pPr>
      <w:r>
        <w:t>[</w:t>
      </w:r>
      <w:proofErr w:type="spellStart"/>
      <w:r>
        <w:t>root@localhost</w:t>
      </w:r>
      <w:proofErr w:type="spellEnd"/>
      <w:r>
        <w:t xml:space="preserve"> </w:t>
      </w:r>
      <w:proofErr w:type="spellStart"/>
      <w:r>
        <w:t>write_</w:t>
      </w:r>
      <w:proofErr w:type="gramStart"/>
      <w:r>
        <w:t>disk</w:t>
      </w:r>
      <w:proofErr w:type="spellEnd"/>
      <w:r>
        <w:t>]#</w:t>
      </w:r>
      <w:proofErr w:type="gramEnd"/>
      <w:r>
        <w:t xml:space="preserve"> </w:t>
      </w:r>
      <w:proofErr w:type="spellStart"/>
      <w:r>
        <w:rPr>
          <w:b/>
        </w:rPr>
        <w:t>rmmod</w:t>
      </w:r>
      <w:proofErr w:type="spellEnd"/>
      <w:r>
        <w:rPr>
          <w:b/>
        </w:rPr>
        <w:t xml:space="preserve"> </w:t>
      </w:r>
      <w:proofErr w:type="spellStart"/>
      <w:r>
        <w:rPr>
          <w:b/>
        </w:rPr>
        <w:t>write_to_disk</w:t>
      </w:r>
      <w:proofErr w:type="spellEnd"/>
    </w:p>
    <w:p w14:paraId="279B6201" w14:textId="7ACA6206" w:rsidR="00F73C6D" w:rsidRDefault="00F73C6D" w:rsidP="00F73C6D">
      <w:pPr>
        <w:pStyle w:val="2f5"/>
        <w:rPr>
          <w:b/>
        </w:rPr>
      </w:pPr>
      <w:r>
        <w:t>[</w:t>
      </w:r>
      <w:proofErr w:type="spellStart"/>
      <w:r>
        <w:t>root@localhost</w:t>
      </w:r>
      <w:proofErr w:type="spellEnd"/>
      <w:r>
        <w:t xml:space="preserve"> </w:t>
      </w:r>
      <w:proofErr w:type="spellStart"/>
      <w:r>
        <w:t>write_</w:t>
      </w:r>
      <w:proofErr w:type="gramStart"/>
      <w:r>
        <w:t>disk</w:t>
      </w:r>
      <w:proofErr w:type="spellEnd"/>
      <w:r>
        <w:t>]#</w:t>
      </w:r>
      <w:proofErr w:type="gramEnd"/>
      <w:r>
        <w:t xml:space="preserve"> </w:t>
      </w:r>
      <w:proofErr w:type="spellStart"/>
      <w:r>
        <w:rPr>
          <w:b/>
        </w:rPr>
        <w:t>dmesg</w:t>
      </w:r>
      <w:proofErr w:type="spellEnd"/>
      <w:r>
        <w:rPr>
          <w:b/>
        </w:rPr>
        <w:t xml:space="preserve"> | tail -n4</w:t>
      </w:r>
    </w:p>
    <w:p w14:paraId="58A64C15" w14:textId="77777777" w:rsidR="00F3396F" w:rsidRDefault="00F3396F" w:rsidP="00F3396F">
      <w:pPr>
        <w:pStyle w:val="2f5"/>
      </w:pPr>
      <w:r>
        <w:t xml:space="preserve">[839074.277466] Start </w:t>
      </w:r>
      <w:proofErr w:type="spellStart"/>
      <w:r>
        <w:t>write_to_disk</w:t>
      </w:r>
      <w:proofErr w:type="spellEnd"/>
      <w:r>
        <w:t xml:space="preserve"> module...</w:t>
      </w:r>
    </w:p>
    <w:p w14:paraId="7EC19B64" w14:textId="77777777" w:rsidR="00F3396F" w:rsidRDefault="00F3396F" w:rsidP="00F3396F">
      <w:pPr>
        <w:pStyle w:val="2f5"/>
      </w:pPr>
      <w:r>
        <w:t>[839075.129853] Writing to file costs 852104 us</w:t>
      </w:r>
    </w:p>
    <w:p w14:paraId="64733C65" w14:textId="77777777" w:rsidR="00F3396F" w:rsidRDefault="00F3396F" w:rsidP="00F3396F">
      <w:pPr>
        <w:pStyle w:val="2f5"/>
      </w:pPr>
      <w:r>
        <w:t>[839075.134109] Writing speed is 630 M/s</w:t>
      </w:r>
    </w:p>
    <w:p w14:paraId="137E8D83" w14:textId="33E0CC47" w:rsidR="00F73C6D" w:rsidRDefault="00F3396F" w:rsidP="00F3396F">
      <w:pPr>
        <w:pStyle w:val="2f5"/>
      </w:pPr>
      <w:r>
        <w:t xml:space="preserve">[839170.669591] Exit </w:t>
      </w:r>
      <w:proofErr w:type="spellStart"/>
      <w:r>
        <w:t>write_to_disk</w:t>
      </w:r>
      <w:proofErr w:type="spellEnd"/>
      <w:r>
        <w:t xml:space="preserve"> module...</w:t>
      </w:r>
    </w:p>
    <w:p w14:paraId="79079B8D" w14:textId="77777777" w:rsidR="00F73C6D" w:rsidRDefault="00F73C6D" w:rsidP="00195635">
      <w:pPr>
        <w:pStyle w:val="4"/>
        <w:rPr>
          <w:rFonts w:hint="default"/>
        </w:rPr>
      </w:pPr>
      <w:r>
        <w:t>编写内核模块测试硬盘的读速率</w:t>
      </w:r>
    </w:p>
    <w:p w14:paraId="33E75C92" w14:textId="77777777" w:rsidR="00F73C6D" w:rsidRDefault="00F73C6D" w:rsidP="00D837EB">
      <w:pPr>
        <w:pStyle w:val="30"/>
        <w:numPr>
          <w:ilvl w:val="5"/>
          <w:numId w:val="15"/>
        </w:numPr>
        <w:tabs>
          <w:tab w:val="num" w:pos="1418"/>
        </w:tabs>
        <w:ind w:left="1620" w:right="200" w:hanging="425"/>
        <w:rPr>
          <w:rFonts w:cs="Huawei Sans"/>
          <w:lang w:bidi="hi-IN"/>
        </w:rPr>
      </w:pPr>
      <w:r>
        <w:rPr>
          <w:rFonts w:hint="eastAsia"/>
        </w:rPr>
        <w:t>正确编写满足功能的源文件，包括</w:t>
      </w:r>
      <w:r>
        <w:rPr>
          <w:lang w:eastAsia="x-none"/>
        </w:rPr>
        <w:t>.c</w:t>
      </w:r>
      <w:proofErr w:type="spellStart"/>
      <w:r>
        <w:rPr>
          <w:rFonts w:hint="eastAsia"/>
          <w:lang w:val="x-none" w:eastAsia="x-none"/>
        </w:rPr>
        <w:t>源文件</w:t>
      </w:r>
      <w:r>
        <w:rPr>
          <w:rFonts w:hint="eastAsia"/>
        </w:rPr>
        <w:t>和</w:t>
      </w:r>
      <w:r>
        <w:rPr>
          <w:lang w:eastAsia="x-none"/>
        </w:rPr>
        <w:t>Makefile</w:t>
      </w:r>
      <w:r>
        <w:rPr>
          <w:rFonts w:hint="eastAsia"/>
          <w:lang w:val="x-none" w:eastAsia="x-none"/>
        </w:rPr>
        <w:t>文件</w:t>
      </w:r>
      <w:r>
        <w:rPr>
          <w:rFonts w:hint="eastAsia"/>
        </w:rPr>
        <w:t>。在这里我们的示例源文件存放在</w:t>
      </w:r>
      <w:r>
        <w:t>tasks_k</w:t>
      </w:r>
      <w:proofErr w:type="spellEnd"/>
      <w:r>
        <w:t>/6/</w:t>
      </w:r>
      <w:proofErr w:type="spellStart"/>
      <w:r>
        <w:t>read_disk</w:t>
      </w:r>
      <w:proofErr w:type="spellEnd"/>
      <w:r>
        <w:rPr>
          <w:rFonts w:hint="eastAsia"/>
        </w:rPr>
        <w:t>目录下。</w:t>
      </w:r>
    </w:p>
    <w:p w14:paraId="4DD719B1" w14:textId="77777777" w:rsidR="00F73C6D" w:rsidRDefault="00F73C6D" w:rsidP="00F73C6D">
      <w:pPr>
        <w:pStyle w:val="2f5"/>
        <w:rPr>
          <w:b/>
        </w:rPr>
      </w:pPr>
      <w:r>
        <w:t>[</w:t>
      </w:r>
      <w:proofErr w:type="spellStart"/>
      <w:r>
        <w:t>root@localhost</w:t>
      </w:r>
      <w:proofErr w:type="spellEnd"/>
      <w:r>
        <w:t xml:space="preserve"> </w:t>
      </w:r>
      <w:proofErr w:type="gramStart"/>
      <w:r>
        <w:t>~]#</w:t>
      </w:r>
      <w:proofErr w:type="gramEnd"/>
      <w:r>
        <w:t xml:space="preserve"> </w:t>
      </w:r>
      <w:r>
        <w:rPr>
          <w:b/>
        </w:rPr>
        <w:t xml:space="preserve">cd </w:t>
      </w:r>
      <w:proofErr w:type="spellStart"/>
      <w:r>
        <w:rPr>
          <w:b/>
        </w:rPr>
        <w:t>tasks_k</w:t>
      </w:r>
      <w:proofErr w:type="spellEnd"/>
      <w:r>
        <w:rPr>
          <w:b/>
        </w:rPr>
        <w:t>/6/</w:t>
      </w:r>
      <w:proofErr w:type="spellStart"/>
      <w:r>
        <w:rPr>
          <w:b/>
        </w:rPr>
        <w:t>read_disk</w:t>
      </w:r>
      <w:proofErr w:type="spellEnd"/>
      <w:r>
        <w:rPr>
          <w:b/>
        </w:rPr>
        <w:t>/</w:t>
      </w:r>
    </w:p>
    <w:p w14:paraId="50016E2C" w14:textId="77777777" w:rsidR="00F73C6D" w:rsidRDefault="00F73C6D" w:rsidP="00F73C6D">
      <w:pPr>
        <w:pStyle w:val="2f5"/>
      </w:pPr>
      <w:r>
        <w:lastRenderedPageBreak/>
        <w:t>[</w:t>
      </w:r>
      <w:proofErr w:type="spellStart"/>
      <w:r>
        <w:t>root@localhost</w:t>
      </w:r>
      <w:proofErr w:type="spellEnd"/>
      <w:r>
        <w:t xml:space="preserve"> </w:t>
      </w:r>
      <w:proofErr w:type="spellStart"/>
      <w:r>
        <w:t>read_</w:t>
      </w:r>
      <w:proofErr w:type="gramStart"/>
      <w:r>
        <w:t>disk</w:t>
      </w:r>
      <w:proofErr w:type="spellEnd"/>
      <w:r>
        <w:t>]#</w:t>
      </w:r>
      <w:proofErr w:type="gramEnd"/>
      <w:r>
        <w:rPr>
          <w:b/>
        </w:rPr>
        <w:t xml:space="preserve"> ls</w:t>
      </w:r>
    </w:p>
    <w:p w14:paraId="61EC63C7" w14:textId="77777777" w:rsidR="00F73C6D" w:rsidRDefault="00F73C6D" w:rsidP="00F73C6D">
      <w:pPr>
        <w:pStyle w:val="2f5"/>
      </w:pPr>
      <w:proofErr w:type="spellStart"/>
      <w:proofErr w:type="gramStart"/>
      <w:r>
        <w:t>Makefile</w:t>
      </w:r>
      <w:proofErr w:type="spellEnd"/>
      <w:r>
        <w:t xml:space="preserve">  </w:t>
      </w:r>
      <w:proofErr w:type="spellStart"/>
      <w:r>
        <w:t>read</w:t>
      </w:r>
      <w:proofErr w:type="gramEnd"/>
      <w:r>
        <w:t>_from_disk.c</w:t>
      </w:r>
      <w:proofErr w:type="spellEnd"/>
    </w:p>
    <w:p w14:paraId="44BCA24F" w14:textId="77777777" w:rsidR="00F73C6D" w:rsidRDefault="00F73C6D" w:rsidP="00D837EB">
      <w:pPr>
        <w:pStyle w:val="30"/>
        <w:numPr>
          <w:ilvl w:val="5"/>
          <w:numId w:val="15"/>
        </w:numPr>
        <w:tabs>
          <w:tab w:val="num" w:pos="1418"/>
        </w:tabs>
        <w:ind w:left="1620" w:right="200" w:hanging="425"/>
      </w:pPr>
      <w:r>
        <w:rPr>
          <w:rFonts w:hint="eastAsia"/>
        </w:rPr>
        <w:t>编译源文件。</w:t>
      </w:r>
    </w:p>
    <w:p w14:paraId="13AB8273" w14:textId="77777777" w:rsidR="00F73C6D" w:rsidRDefault="00F73C6D" w:rsidP="00F73C6D">
      <w:pPr>
        <w:pStyle w:val="2f5"/>
      </w:pPr>
      <w:r>
        <w:t>[</w:t>
      </w:r>
      <w:proofErr w:type="spellStart"/>
      <w:r>
        <w:t>root@localhost</w:t>
      </w:r>
      <w:proofErr w:type="spellEnd"/>
      <w:r>
        <w:t xml:space="preserve"> </w:t>
      </w:r>
      <w:proofErr w:type="spellStart"/>
      <w:r>
        <w:t>read_</w:t>
      </w:r>
      <w:proofErr w:type="gramStart"/>
      <w:r>
        <w:t>disk</w:t>
      </w:r>
      <w:proofErr w:type="spellEnd"/>
      <w:r>
        <w:t>]#</w:t>
      </w:r>
      <w:proofErr w:type="gramEnd"/>
      <w:r>
        <w:t xml:space="preserve"> </w:t>
      </w:r>
      <w:r>
        <w:rPr>
          <w:b/>
        </w:rPr>
        <w:t>make</w:t>
      </w:r>
    </w:p>
    <w:p w14:paraId="35B82FC6" w14:textId="77777777" w:rsidR="00F73C6D" w:rsidRDefault="00F73C6D" w:rsidP="00F73C6D">
      <w:pPr>
        <w:pStyle w:val="2f5"/>
      </w:pPr>
      <w:r>
        <w:t>make -C /root/kernel M=/root/</w:t>
      </w:r>
      <w:proofErr w:type="spellStart"/>
      <w:r>
        <w:t>tasks_k</w:t>
      </w:r>
      <w:proofErr w:type="spellEnd"/>
      <w:r>
        <w:t>/6/</w:t>
      </w:r>
      <w:proofErr w:type="spellStart"/>
      <w:r>
        <w:t>read_disk</w:t>
      </w:r>
      <w:proofErr w:type="spellEnd"/>
      <w:r>
        <w:t xml:space="preserve"> modules</w:t>
      </w:r>
    </w:p>
    <w:p w14:paraId="760D8908" w14:textId="77777777" w:rsidR="00F73C6D" w:rsidRDefault="00F73C6D" w:rsidP="00F73C6D">
      <w:pPr>
        <w:pStyle w:val="2f5"/>
      </w:pPr>
      <w:proofErr w:type="gramStart"/>
      <w:r>
        <w:t>make[</w:t>
      </w:r>
      <w:proofErr w:type="gramEnd"/>
      <w:r>
        <w:t>1]: Entering directory '/root/kernel'</w:t>
      </w:r>
    </w:p>
    <w:p w14:paraId="004EEA67" w14:textId="77777777" w:rsidR="00F73C6D" w:rsidRDefault="00F73C6D" w:rsidP="00F73C6D">
      <w:pPr>
        <w:pStyle w:val="2f5"/>
      </w:pPr>
      <w:r>
        <w:t xml:space="preserve">  CC [M</w:t>
      </w:r>
      <w:proofErr w:type="gramStart"/>
      <w:r>
        <w:t>]  /</w:t>
      </w:r>
      <w:proofErr w:type="gramEnd"/>
      <w:r>
        <w:t>root/</w:t>
      </w:r>
      <w:proofErr w:type="spellStart"/>
      <w:r>
        <w:t>tasks_k</w:t>
      </w:r>
      <w:proofErr w:type="spellEnd"/>
      <w:r>
        <w:t>/6/</w:t>
      </w:r>
      <w:proofErr w:type="spellStart"/>
      <w:r>
        <w:t>read_disk</w:t>
      </w:r>
      <w:proofErr w:type="spellEnd"/>
      <w:r>
        <w:t>/</w:t>
      </w:r>
      <w:proofErr w:type="spellStart"/>
      <w:r>
        <w:t>read_from_disk.o</w:t>
      </w:r>
      <w:proofErr w:type="spellEnd"/>
    </w:p>
    <w:p w14:paraId="6E831382" w14:textId="77777777" w:rsidR="00F73C6D" w:rsidRDefault="00F73C6D" w:rsidP="00F73C6D">
      <w:pPr>
        <w:pStyle w:val="2f5"/>
      </w:pPr>
      <w:r>
        <w:t xml:space="preserve">  Building modules, stage 2.</w:t>
      </w:r>
    </w:p>
    <w:p w14:paraId="359054DF" w14:textId="77777777" w:rsidR="00F73C6D" w:rsidRDefault="00F73C6D" w:rsidP="00F73C6D">
      <w:pPr>
        <w:pStyle w:val="2f5"/>
      </w:pPr>
      <w:r>
        <w:t xml:space="preserve">  MODPOST 1 modules</w:t>
      </w:r>
    </w:p>
    <w:p w14:paraId="7D14AD6C" w14:textId="77777777" w:rsidR="00F73C6D" w:rsidRDefault="00F73C6D" w:rsidP="00F73C6D">
      <w:pPr>
        <w:pStyle w:val="2f5"/>
      </w:pPr>
      <w:r>
        <w:t xml:space="preserve">  CC      /root/</w:t>
      </w:r>
      <w:proofErr w:type="spellStart"/>
      <w:r>
        <w:t>tasks_k</w:t>
      </w:r>
      <w:proofErr w:type="spellEnd"/>
      <w:r>
        <w:t>/6/</w:t>
      </w:r>
      <w:proofErr w:type="spellStart"/>
      <w:r>
        <w:t>read_disk</w:t>
      </w:r>
      <w:proofErr w:type="spellEnd"/>
      <w:r>
        <w:t>/</w:t>
      </w:r>
      <w:proofErr w:type="spellStart"/>
      <w:r>
        <w:t>read_from_disk.mod.o</w:t>
      </w:r>
      <w:proofErr w:type="spellEnd"/>
    </w:p>
    <w:p w14:paraId="1D4E1434" w14:textId="77777777" w:rsidR="00F73C6D" w:rsidRDefault="00F73C6D" w:rsidP="00F73C6D">
      <w:pPr>
        <w:pStyle w:val="2f5"/>
      </w:pPr>
      <w:r>
        <w:t xml:space="preserve">  LD [M</w:t>
      </w:r>
      <w:proofErr w:type="gramStart"/>
      <w:r>
        <w:t>]  /</w:t>
      </w:r>
      <w:proofErr w:type="gramEnd"/>
      <w:r>
        <w:t>root/</w:t>
      </w:r>
      <w:proofErr w:type="spellStart"/>
      <w:r>
        <w:t>tasks_k</w:t>
      </w:r>
      <w:proofErr w:type="spellEnd"/>
      <w:r>
        <w:t>/6/</w:t>
      </w:r>
      <w:proofErr w:type="spellStart"/>
      <w:r>
        <w:t>read_disk</w:t>
      </w:r>
      <w:proofErr w:type="spellEnd"/>
      <w:r>
        <w:t>/</w:t>
      </w:r>
      <w:proofErr w:type="spellStart"/>
      <w:r>
        <w:t>read_from_disk.ko</w:t>
      </w:r>
      <w:proofErr w:type="spellEnd"/>
    </w:p>
    <w:p w14:paraId="5769CE0E" w14:textId="77777777" w:rsidR="00F73C6D" w:rsidRDefault="00F73C6D" w:rsidP="00F73C6D">
      <w:pPr>
        <w:pStyle w:val="2f5"/>
      </w:pPr>
      <w:proofErr w:type="gramStart"/>
      <w:r>
        <w:t>make[</w:t>
      </w:r>
      <w:proofErr w:type="gramEnd"/>
      <w:r>
        <w:t>1]: Leaving directory '/root/kernel'</w:t>
      </w:r>
    </w:p>
    <w:p w14:paraId="1112CDA6" w14:textId="77777777" w:rsidR="00F73C6D" w:rsidRDefault="00F73C6D" w:rsidP="00D837EB">
      <w:pPr>
        <w:pStyle w:val="30"/>
        <w:numPr>
          <w:ilvl w:val="5"/>
          <w:numId w:val="15"/>
        </w:numPr>
        <w:tabs>
          <w:tab w:val="num" w:pos="1418"/>
        </w:tabs>
        <w:ind w:left="1620" w:right="200" w:hanging="425"/>
      </w:pPr>
      <w:r>
        <w:rPr>
          <w:rFonts w:hint="eastAsia"/>
        </w:rPr>
        <w:t>加载编译完成的内核模块，并查看加载结果。</w:t>
      </w:r>
    </w:p>
    <w:p w14:paraId="196815A0" w14:textId="77777777" w:rsidR="00F73C6D" w:rsidRDefault="00F73C6D" w:rsidP="00F73C6D">
      <w:pPr>
        <w:pStyle w:val="2f5"/>
        <w:rPr>
          <w:b/>
        </w:rPr>
      </w:pPr>
      <w:r>
        <w:t>[</w:t>
      </w:r>
      <w:proofErr w:type="spellStart"/>
      <w:r>
        <w:t>root@localhost</w:t>
      </w:r>
      <w:proofErr w:type="spellEnd"/>
      <w:r>
        <w:t xml:space="preserve"> </w:t>
      </w:r>
      <w:proofErr w:type="spellStart"/>
      <w:r>
        <w:t>read_</w:t>
      </w:r>
      <w:proofErr w:type="gramStart"/>
      <w:r>
        <w:t>disk</w:t>
      </w:r>
      <w:proofErr w:type="spellEnd"/>
      <w:r>
        <w:t>]#</w:t>
      </w:r>
      <w:proofErr w:type="gramEnd"/>
      <w:r>
        <w:t xml:space="preserve"> </w:t>
      </w:r>
      <w:proofErr w:type="spellStart"/>
      <w:r>
        <w:rPr>
          <w:b/>
        </w:rPr>
        <w:t>insmod</w:t>
      </w:r>
      <w:proofErr w:type="spellEnd"/>
      <w:r>
        <w:rPr>
          <w:b/>
        </w:rPr>
        <w:t xml:space="preserve"> </w:t>
      </w:r>
      <w:proofErr w:type="spellStart"/>
      <w:r>
        <w:rPr>
          <w:b/>
        </w:rPr>
        <w:t>read_from_disk.ko</w:t>
      </w:r>
      <w:proofErr w:type="spellEnd"/>
    </w:p>
    <w:p w14:paraId="49125711" w14:textId="77777777" w:rsidR="00F73C6D" w:rsidRDefault="00F73C6D" w:rsidP="00F73C6D">
      <w:pPr>
        <w:pStyle w:val="2f5"/>
        <w:rPr>
          <w:b/>
        </w:rPr>
      </w:pPr>
      <w:r>
        <w:t>[</w:t>
      </w:r>
      <w:proofErr w:type="spellStart"/>
      <w:r>
        <w:t>root@localhost</w:t>
      </w:r>
      <w:proofErr w:type="spellEnd"/>
      <w:r>
        <w:t xml:space="preserve"> </w:t>
      </w:r>
      <w:proofErr w:type="spellStart"/>
      <w:r>
        <w:t>read_</w:t>
      </w:r>
      <w:proofErr w:type="gramStart"/>
      <w:r>
        <w:t>disk</w:t>
      </w:r>
      <w:proofErr w:type="spellEnd"/>
      <w:r>
        <w:t>]#</w:t>
      </w:r>
      <w:proofErr w:type="gramEnd"/>
      <w:r>
        <w:t xml:space="preserve"> </w:t>
      </w:r>
      <w:proofErr w:type="spellStart"/>
      <w:r>
        <w:rPr>
          <w:b/>
        </w:rPr>
        <w:t>dmesg</w:t>
      </w:r>
      <w:proofErr w:type="spellEnd"/>
      <w:r>
        <w:rPr>
          <w:b/>
        </w:rPr>
        <w:t xml:space="preserve"> | tail -n3</w:t>
      </w:r>
    </w:p>
    <w:p w14:paraId="55712D1F" w14:textId="77777777" w:rsidR="00B42BDA" w:rsidRDefault="00B42BDA" w:rsidP="00B42BDA">
      <w:pPr>
        <w:pStyle w:val="2f5"/>
      </w:pPr>
      <w:r>
        <w:t xml:space="preserve">[839397.876094] Start </w:t>
      </w:r>
      <w:proofErr w:type="spellStart"/>
      <w:r>
        <w:t>read_from_disk</w:t>
      </w:r>
      <w:proofErr w:type="spellEnd"/>
      <w:r>
        <w:t xml:space="preserve"> module...</w:t>
      </w:r>
    </w:p>
    <w:p w14:paraId="71DCE583" w14:textId="77777777" w:rsidR="00B42BDA" w:rsidRDefault="00B42BDA" w:rsidP="00B42BDA">
      <w:pPr>
        <w:pStyle w:val="2f5"/>
      </w:pPr>
      <w:r>
        <w:t>[839398.137164] Read file costs 261064 us</w:t>
      </w:r>
    </w:p>
    <w:p w14:paraId="068E7B86" w14:textId="0A6DA821" w:rsidR="00F73C6D" w:rsidRDefault="00B42BDA" w:rsidP="00B42BDA">
      <w:pPr>
        <w:pStyle w:val="2f5"/>
      </w:pPr>
      <w:r>
        <w:rPr>
          <w:noProof/>
        </w:rPr>
        <mc:AlternateContent>
          <mc:Choice Requires="wps">
            <w:drawing>
              <wp:anchor distT="0" distB="0" distL="114300" distR="114300" simplePos="0" relativeHeight="251663872" behindDoc="0" locked="0" layoutInCell="1" allowOverlap="1" wp14:anchorId="161ACF10" wp14:editId="759683CC">
                <wp:simplePos x="0" y="0"/>
                <wp:positionH relativeFrom="column">
                  <wp:posOffset>1568367</wp:posOffset>
                </wp:positionH>
                <wp:positionV relativeFrom="paragraph">
                  <wp:posOffset>22778</wp:posOffset>
                </wp:positionV>
                <wp:extent cx="1446530" cy="129540"/>
                <wp:effectExtent l="19050" t="19050" r="20320" b="22860"/>
                <wp:wrapNone/>
                <wp:docPr id="47" name="矩形 47"/>
                <wp:cNvGraphicFramePr/>
                <a:graphic xmlns:a="http://schemas.openxmlformats.org/drawingml/2006/main">
                  <a:graphicData uri="http://schemas.microsoft.com/office/word/2010/wordprocessingShape">
                    <wps:wsp>
                      <wps:cNvSpPr/>
                      <wps:spPr>
                        <a:xfrm>
                          <a:off x="0" y="0"/>
                          <a:ext cx="1446530" cy="12954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216CC" id="矩形 47" o:spid="_x0000_s1026" style="position:absolute;left:0;text-align:left;margin-left:123.5pt;margin-top:1.8pt;width:113.9pt;height:10.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" filled="f" strokecolor="#c7000b" strokeweight="2.25pt"/>
            </w:pict>
          </mc:Fallback>
        </mc:AlternateContent>
      </w:r>
      <w:r>
        <w:t>[839398.140903] Reading speed is 2056 M/s</w:t>
      </w:r>
    </w:p>
    <w:p w14:paraId="2325811F" w14:textId="0EFFE7D6" w:rsidR="00F73C6D" w:rsidRDefault="00F73C6D" w:rsidP="00D837EB">
      <w:pPr>
        <w:pStyle w:val="30"/>
        <w:numPr>
          <w:ilvl w:val="5"/>
          <w:numId w:val="15"/>
        </w:numPr>
        <w:tabs>
          <w:tab w:val="num" w:pos="1418"/>
        </w:tabs>
        <w:ind w:left="1620" w:right="200" w:hanging="425"/>
      </w:pPr>
      <w:r>
        <w:rPr>
          <w:rFonts w:hint="eastAsia"/>
        </w:rPr>
        <w:t>卸载内核模块，并查看结果。</w:t>
      </w:r>
    </w:p>
    <w:p w14:paraId="70D75A00" w14:textId="77777777" w:rsidR="00F73C6D" w:rsidRDefault="00F73C6D" w:rsidP="00F73C6D">
      <w:pPr>
        <w:pStyle w:val="2f5"/>
        <w:rPr>
          <w:b/>
        </w:rPr>
      </w:pPr>
      <w:r>
        <w:t>[</w:t>
      </w:r>
      <w:proofErr w:type="spellStart"/>
      <w:r>
        <w:t>root@localhost</w:t>
      </w:r>
      <w:proofErr w:type="spellEnd"/>
      <w:r>
        <w:t xml:space="preserve"> </w:t>
      </w:r>
      <w:proofErr w:type="spellStart"/>
      <w:r>
        <w:t>read_</w:t>
      </w:r>
      <w:proofErr w:type="gramStart"/>
      <w:r>
        <w:t>disk</w:t>
      </w:r>
      <w:proofErr w:type="spellEnd"/>
      <w:r>
        <w:t>]#</w:t>
      </w:r>
      <w:proofErr w:type="gramEnd"/>
      <w:r>
        <w:t xml:space="preserve"> </w:t>
      </w:r>
      <w:proofErr w:type="spellStart"/>
      <w:r>
        <w:rPr>
          <w:b/>
        </w:rPr>
        <w:t>rmmod</w:t>
      </w:r>
      <w:proofErr w:type="spellEnd"/>
      <w:r>
        <w:rPr>
          <w:b/>
        </w:rPr>
        <w:t xml:space="preserve"> </w:t>
      </w:r>
      <w:proofErr w:type="spellStart"/>
      <w:r>
        <w:rPr>
          <w:b/>
        </w:rPr>
        <w:t>read_from_disk</w:t>
      </w:r>
      <w:proofErr w:type="spellEnd"/>
    </w:p>
    <w:p w14:paraId="10A4A6BE" w14:textId="77777777" w:rsidR="00F73C6D" w:rsidRDefault="00F73C6D" w:rsidP="00F73C6D">
      <w:pPr>
        <w:pStyle w:val="2f5"/>
        <w:rPr>
          <w:b/>
        </w:rPr>
      </w:pPr>
      <w:r>
        <w:t>[</w:t>
      </w:r>
      <w:proofErr w:type="spellStart"/>
      <w:r>
        <w:t>root@localhost</w:t>
      </w:r>
      <w:proofErr w:type="spellEnd"/>
      <w:r>
        <w:t xml:space="preserve"> </w:t>
      </w:r>
      <w:proofErr w:type="spellStart"/>
      <w:r>
        <w:t>read_</w:t>
      </w:r>
      <w:proofErr w:type="gramStart"/>
      <w:r>
        <w:t>disk</w:t>
      </w:r>
      <w:proofErr w:type="spellEnd"/>
      <w:r>
        <w:t>]#</w:t>
      </w:r>
      <w:proofErr w:type="gramEnd"/>
      <w:r>
        <w:t xml:space="preserve"> </w:t>
      </w:r>
      <w:proofErr w:type="spellStart"/>
      <w:r>
        <w:rPr>
          <w:b/>
        </w:rPr>
        <w:t>dmesg</w:t>
      </w:r>
      <w:proofErr w:type="spellEnd"/>
      <w:r>
        <w:rPr>
          <w:b/>
        </w:rPr>
        <w:t xml:space="preserve"> | tail -n4</w:t>
      </w:r>
    </w:p>
    <w:p w14:paraId="68C328E8" w14:textId="77777777" w:rsidR="00B42BDA" w:rsidRDefault="00B42BDA" w:rsidP="00B42BDA">
      <w:pPr>
        <w:pStyle w:val="2f5"/>
      </w:pPr>
      <w:r>
        <w:t xml:space="preserve">[839397.876094] Start </w:t>
      </w:r>
      <w:proofErr w:type="spellStart"/>
      <w:r>
        <w:t>read_from_disk</w:t>
      </w:r>
      <w:proofErr w:type="spellEnd"/>
      <w:r>
        <w:t xml:space="preserve"> module...</w:t>
      </w:r>
    </w:p>
    <w:p w14:paraId="22053DBA" w14:textId="77777777" w:rsidR="00B42BDA" w:rsidRDefault="00B42BDA" w:rsidP="00B42BDA">
      <w:pPr>
        <w:pStyle w:val="2f5"/>
      </w:pPr>
      <w:r>
        <w:t>[839398.137164] Read file costs 261064 us</w:t>
      </w:r>
    </w:p>
    <w:p w14:paraId="096A3B61" w14:textId="3E1DCA95" w:rsidR="00F73C6D" w:rsidRDefault="00B42BDA" w:rsidP="00B42BDA">
      <w:pPr>
        <w:pStyle w:val="2f5"/>
      </w:pPr>
      <w:r>
        <w:t>[839398.140903] Reading speed is 2056 M/s</w:t>
      </w:r>
    </w:p>
    <w:p w14:paraId="542ED132" w14:textId="3E1855DF" w:rsidR="00F73C6D" w:rsidRDefault="00B42BDA" w:rsidP="00F73C6D">
      <w:pPr>
        <w:pStyle w:val="2f5"/>
      </w:pPr>
      <w:r w:rsidRPr="00B42BDA">
        <w:t xml:space="preserve">[839419.751503] Exit </w:t>
      </w:r>
      <w:proofErr w:type="spellStart"/>
      <w:r w:rsidRPr="00B42BDA">
        <w:t>read_from_disk</w:t>
      </w:r>
      <w:proofErr w:type="spellEnd"/>
      <w:r w:rsidRPr="00B42BDA">
        <w:t xml:space="preserve"> module...</w:t>
      </w:r>
    </w:p>
    <w:p w14:paraId="231C5D82" w14:textId="77777777" w:rsidR="00F73C6D" w:rsidRDefault="00F73C6D" w:rsidP="00B42BDA">
      <w:pPr>
        <w:pStyle w:val="1f"/>
      </w:pPr>
    </w:p>
    <w:p w14:paraId="123BFEC0" w14:textId="77777777" w:rsidR="00F73C6D" w:rsidRDefault="00F73C6D" w:rsidP="00F73C6D">
      <w:pPr>
        <w:topLinePunct w:val="0"/>
        <w:adjustRightInd/>
        <w:snapToGrid/>
        <w:spacing w:before="0" w:after="0" w:line="240" w:lineRule="auto"/>
        <w:ind w:left="0"/>
        <w:rPr>
          <w:rFonts w:ascii="Huawei Sans" w:eastAsia="方正兰亭黑简体" w:hAnsi="Huawei Sans" w:cs="Huawei Sans"/>
        </w:rPr>
      </w:pPr>
      <w:r>
        <w:rPr>
          <w:rFonts w:ascii="Huawei Sans" w:eastAsia="方正兰亭黑简体" w:hAnsi="Huawei Sans" w:cs="Huawei Sans"/>
        </w:rPr>
        <w:br w:type="page"/>
      </w:r>
    </w:p>
    <w:p w14:paraId="22A8B9E8" w14:textId="77777777" w:rsidR="00F73C6D" w:rsidRDefault="00F73C6D" w:rsidP="00D837EB">
      <w:pPr>
        <w:pStyle w:val="1"/>
        <w:numPr>
          <w:ilvl w:val="0"/>
          <w:numId w:val="15"/>
        </w:numPr>
      </w:pPr>
      <w:bookmarkStart w:id="77" w:name="_Toc59480187"/>
      <w:r>
        <w:rPr>
          <w:rFonts w:hint="eastAsia"/>
        </w:rPr>
        <w:lastRenderedPageBreak/>
        <w:t>实验七</w:t>
      </w:r>
      <w:r>
        <w:t xml:space="preserve"> </w:t>
      </w:r>
      <w:r>
        <w:rPr>
          <w:rFonts w:hint="eastAsia"/>
        </w:rPr>
        <w:t>文件系统</w:t>
      </w:r>
      <w:bookmarkEnd w:id="77"/>
    </w:p>
    <w:p w14:paraId="3DF0CEED" w14:textId="77777777" w:rsidR="00F73C6D" w:rsidRDefault="00F73C6D" w:rsidP="00D837EB">
      <w:pPr>
        <w:pStyle w:val="2"/>
        <w:numPr>
          <w:ilvl w:val="1"/>
          <w:numId w:val="15"/>
        </w:numPr>
        <w:rPr>
          <w:lang w:bidi="hi-IN"/>
        </w:rPr>
      </w:pPr>
      <w:bookmarkStart w:id="78" w:name="_Toc59480188"/>
      <w:r>
        <w:rPr>
          <w:rFonts w:hint="eastAsia"/>
          <w:lang w:bidi="hi-IN"/>
        </w:rPr>
        <w:t>实验介绍</w:t>
      </w:r>
      <w:bookmarkEnd w:id="78"/>
    </w:p>
    <w:p w14:paraId="5A3F252D" w14:textId="77777777" w:rsidR="00F73C6D" w:rsidRDefault="00F73C6D" w:rsidP="00F73C6D">
      <w:pPr>
        <w:pStyle w:val="1f"/>
        <w:ind w:firstLineChars="200" w:firstLine="420"/>
        <w:rPr>
          <w:lang w:bidi="hi-IN"/>
        </w:rPr>
      </w:pPr>
      <w:r>
        <w:rPr>
          <w:rFonts w:hint="eastAsia"/>
          <w:lang w:bidi="hi-IN"/>
        </w:rPr>
        <w:t>本实验通过为</w:t>
      </w:r>
      <w:r>
        <w:rPr>
          <w:lang w:bidi="hi-IN"/>
        </w:rPr>
        <w:t>Ext4</w:t>
      </w:r>
      <w:r>
        <w:rPr>
          <w:rFonts w:hint="eastAsia"/>
          <w:lang w:bidi="hi-IN"/>
        </w:rPr>
        <w:t>文件系统添加扩展属性，注册自定义文件系统类型，以及使用内核模块操作文件系统等任务，让学生们了解并掌握操作系统中的文件系统。</w:t>
      </w:r>
    </w:p>
    <w:p w14:paraId="43820956" w14:textId="1B544C79" w:rsidR="00F73C6D" w:rsidRDefault="00F73C6D" w:rsidP="00D837EB">
      <w:pPr>
        <w:pStyle w:val="3"/>
        <w:numPr>
          <w:ilvl w:val="2"/>
          <w:numId w:val="15"/>
        </w:numPr>
        <w:rPr>
          <w:lang w:eastAsia="en-US" w:bidi="hi-IN"/>
        </w:rPr>
      </w:pPr>
      <w:bookmarkStart w:id="79" w:name="_Toc59480189"/>
      <w:r>
        <w:rPr>
          <w:rFonts w:hint="eastAsia"/>
          <w:lang w:eastAsia="en-US" w:bidi="hi-IN"/>
        </w:rPr>
        <w:t>任务描述</w:t>
      </w:r>
      <w:bookmarkEnd w:id="79"/>
    </w:p>
    <w:p w14:paraId="6EAD07D9" w14:textId="77777777" w:rsidR="00F73C6D" w:rsidRDefault="00F73C6D" w:rsidP="00D837EB">
      <w:pPr>
        <w:pStyle w:val="4a"/>
        <w:numPr>
          <w:ilvl w:val="0"/>
          <w:numId w:val="18"/>
        </w:numPr>
        <w:ind w:left="1446"/>
        <w:rPr>
          <w:lang w:bidi="hi-IN"/>
        </w:rPr>
      </w:pPr>
      <w:r>
        <w:rPr>
          <w:rFonts w:hint="eastAsia"/>
          <w:lang w:bidi="hi-IN"/>
        </w:rPr>
        <w:t>熟悉文件系统扩展属性</w:t>
      </w:r>
      <w:r>
        <w:rPr>
          <w:lang w:bidi="hi-IN"/>
        </w:rPr>
        <w:t>EA</w:t>
      </w:r>
      <w:r>
        <w:rPr>
          <w:rFonts w:hint="eastAsia"/>
          <w:lang w:bidi="hi-IN"/>
        </w:rPr>
        <w:t>，为</w:t>
      </w:r>
      <w:r>
        <w:rPr>
          <w:lang w:bidi="hi-IN"/>
        </w:rPr>
        <w:t>Ext4</w:t>
      </w:r>
      <w:r>
        <w:rPr>
          <w:rFonts w:hint="eastAsia"/>
          <w:lang w:bidi="hi-IN"/>
        </w:rPr>
        <w:t>文件系统添加扩展属性；</w:t>
      </w:r>
    </w:p>
    <w:p w14:paraId="7F130757" w14:textId="77777777" w:rsidR="00F73C6D" w:rsidRDefault="00F73C6D" w:rsidP="00D837EB">
      <w:pPr>
        <w:pStyle w:val="4a"/>
        <w:numPr>
          <w:ilvl w:val="0"/>
          <w:numId w:val="18"/>
        </w:numPr>
        <w:ind w:left="1446"/>
        <w:rPr>
          <w:lang w:bidi="hi-IN"/>
        </w:rPr>
      </w:pPr>
      <w:r>
        <w:rPr>
          <w:rFonts w:hint="eastAsia"/>
          <w:lang w:bidi="hi-IN"/>
        </w:rPr>
        <w:t>使用文件系统注册</w:t>
      </w:r>
      <w:r>
        <w:rPr>
          <w:lang w:bidi="hi-IN"/>
        </w:rPr>
        <w:t>/</w:t>
      </w:r>
      <w:r>
        <w:rPr>
          <w:rFonts w:hint="eastAsia"/>
          <w:lang w:bidi="hi-IN"/>
        </w:rPr>
        <w:t>注销函数，注册一个自定义文件系统类型；</w:t>
      </w:r>
    </w:p>
    <w:p w14:paraId="180D8A05" w14:textId="77777777" w:rsidR="00F73C6D" w:rsidRDefault="00F73C6D" w:rsidP="00D837EB">
      <w:pPr>
        <w:pStyle w:val="4a"/>
        <w:numPr>
          <w:ilvl w:val="0"/>
          <w:numId w:val="18"/>
        </w:numPr>
        <w:ind w:left="1446"/>
        <w:rPr>
          <w:lang w:bidi="hi-IN"/>
        </w:rPr>
      </w:pPr>
      <w:r>
        <w:rPr>
          <w:rFonts w:hint="eastAsia"/>
          <w:lang w:bidi="hi-IN"/>
        </w:rPr>
        <w:t>编写一个模块，在加载模块时，在</w:t>
      </w:r>
      <w:r>
        <w:rPr>
          <w:lang w:bidi="hi-IN"/>
        </w:rPr>
        <w:t>/proc</w:t>
      </w:r>
      <w:r>
        <w:rPr>
          <w:rFonts w:hint="eastAsia"/>
          <w:lang w:bidi="hi-IN"/>
        </w:rPr>
        <w:t>目录下创建一个名称为</w:t>
      </w:r>
      <w:proofErr w:type="spellStart"/>
      <w:r>
        <w:rPr>
          <w:lang w:bidi="hi-IN"/>
        </w:rPr>
        <w:t>myproc</w:t>
      </w:r>
      <w:proofErr w:type="spellEnd"/>
      <w:r>
        <w:rPr>
          <w:rFonts w:hint="eastAsia"/>
          <w:lang w:bidi="hi-IN"/>
        </w:rPr>
        <w:t>的目录；</w:t>
      </w:r>
    </w:p>
    <w:p w14:paraId="5A74AD91" w14:textId="77777777" w:rsidR="00F73C6D" w:rsidRDefault="00F73C6D" w:rsidP="00D837EB">
      <w:pPr>
        <w:pStyle w:val="4a"/>
        <w:numPr>
          <w:ilvl w:val="0"/>
          <w:numId w:val="18"/>
        </w:numPr>
        <w:ind w:left="1446"/>
        <w:rPr>
          <w:lang w:bidi="hi-IN"/>
        </w:rPr>
      </w:pPr>
      <w:r>
        <w:rPr>
          <w:rFonts w:hint="eastAsia"/>
          <w:lang w:bidi="hi-IN"/>
        </w:rPr>
        <w:t>编写一个模块，该模块有三个参数：一个为字符串型，两个为整型。两个整型中，一个在</w:t>
      </w:r>
      <w:r>
        <w:rPr>
          <w:lang w:bidi="hi-IN"/>
        </w:rPr>
        <w:t>/sys</w:t>
      </w:r>
      <w:r>
        <w:rPr>
          <w:rFonts w:hint="eastAsia"/>
          <w:lang w:bidi="hi-IN"/>
        </w:rPr>
        <w:t>下不可见。加载模块后，使用</w:t>
      </w:r>
      <w:r>
        <w:rPr>
          <w:lang w:bidi="hi-IN"/>
        </w:rPr>
        <w:t>echo</w:t>
      </w:r>
      <w:r>
        <w:rPr>
          <w:rFonts w:hint="eastAsia"/>
          <w:lang w:bidi="hi-IN"/>
        </w:rPr>
        <w:t>向模块传递参数值来改变指定参数的值。</w:t>
      </w:r>
    </w:p>
    <w:p w14:paraId="49338604" w14:textId="77777777" w:rsidR="00F73C6D" w:rsidRDefault="00F73C6D" w:rsidP="00D837EB">
      <w:pPr>
        <w:pStyle w:val="2"/>
        <w:numPr>
          <w:ilvl w:val="1"/>
          <w:numId w:val="15"/>
        </w:numPr>
        <w:rPr>
          <w:lang w:bidi="hi-IN"/>
        </w:rPr>
      </w:pPr>
      <w:bookmarkStart w:id="80" w:name="_Toc59480190"/>
      <w:r>
        <w:rPr>
          <w:rFonts w:hint="eastAsia"/>
          <w:lang w:bidi="hi-IN"/>
        </w:rPr>
        <w:t>实验目的</w:t>
      </w:r>
      <w:bookmarkEnd w:id="80"/>
    </w:p>
    <w:p w14:paraId="58A92856" w14:textId="77777777" w:rsidR="00F73C6D" w:rsidRDefault="00F73C6D" w:rsidP="00D837EB">
      <w:pPr>
        <w:pStyle w:val="4a"/>
        <w:numPr>
          <w:ilvl w:val="0"/>
          <w:numId w:val="18"/>
        </w:numPr>
        <w:ind w:left="1446"/>
      </w:pPr>
      <w:r>
        <w:rPr>
          <w:rFonts w:hint="eastAsia"/>
        </w:rPr>
        <w:t>正确编写满足功能的源文件，正确编译。</w:t>
      </w:r>
    </w:p>
    <w:p w14:paraId="6C7D3FC2" w14:textId="77777777" w:rsidR="00F73C6D" w:rsidRDefault="00F73C6D" w:rsidP="00D837EB">
      <w:pPr>
        <w:pStyle w:val="4a"/>
        <w:numPr>
          <w:ilvl w:val="0"/>
          <w:numId w:val="18"/>
        </w:numPr>
        <w:ind w:left="1446"/>
      </w:pPr>
      <w:r>
        <w:rPr>
          <w:rFonts w:hint="eastAsia"/>
        </w:rPr>
        <w:t>正常加载、卸载内核模块；且内核模块功能满足任务所述。</w:t>
      </w:r>
    </w:p>
    <w:p w14:paraId="1C03F17C" w14:textId="77777777" w:rsidR="00F73C6D" w:rsidRDefault="00F73C6D" w:rsidP="00D837EB">
      <w:pPr>
        <w:pStyle w:val="4a"/>
        <w:numPr>
          <w:ilvl w:val="0"/>
          <w:numId w:val="18"/>
        </w:numPr>
        <w:ind w:left="1446"/>
        <w:rPr>
          <w:lang w:bidi="hi-IN"/>
        </w:rPr>
      </w:pPr>
      <w:r>
        <w:rPr>
          <w:rFonts w:hint="eastAsia"/>
        </w:rPr>
        <w:t>了解操作系统的内核文件系统管理。</w:t>
      </w:r>
    </w:p>
    <w:p w14:paraId="5E53ED33" w14:textId="77777777" w:rsidR="00F73C6D" w:rsidRDefault="00F73C6D" w:rsidP="00D837EB">
      <w:pPr>
        <w:pStyle w:val="2"/>
        <w:numPr>
          <w:ilvl w:val="1"/>
          <w:numId w:val="15"/>
        </w:numPr>
        <w:rPr>
          <w:lang w:bidi="hi-IN"/>
        </w:rPr>
      </w:pPr>
      <w:bookmarkStart w:id="81" w:name="_Toc59480191"/>
      <w:r>
        <w:rPr>
          <w:rFonts w:hint="eastAsia"/>
          <w:lang w:bidi="hi-IN"/>
        </w:rPr>
        <w:t>实验任务</w:t>
      </w:r>
      <w:bookmarkEnd w:id="81"/>
    </w:p>
    <w:p w14:paraId="54BF9E7C" w14:textId="77777777" w:rsidR="00F73C6D" w:rsidRDefault="00F73C6D" w:rsidP="00D837EB">
      <w:pPr>
        <w:pStyle w:val="3"/>
        <w:numPr>
          <w:ilvl w:val="2"/>
          <w:numId w:val="15"/>
        </w:numPr>
        <w:rPr>
          <w:lang w:bidi="hi-IN"/>
        </w:rPr>
      </w:pPr>
      <w:bookmarkStart w:id="82" w:name="_Toc59480192"/>
      <w:r>
        <w:rPr>
          <w:rFonts w:hint="eastAsia"/>
        </w:rPr>
        <w:t>为</w:t>
      </w:r>
      <w:r>
        <w:t>Ext4</w:t>
      </w:r>
      <w:r>
        <w:rPr>
          <w:rFonts w:hint="eastAsia"/>
        </w:rPr>
        <w:t>文件系统添加扩展属性</w:t>
      </w:r>
      <w:bookmarkEnd w:id="82"/>
    </w:p>
    <w:p w14:paraId="562FD689" w14:textId="77777777" w:rsidR="00F73C6D" w:rsidRDefault="00F73C6D" w:rsidP="00D837EB">
      <w:pPr>
        <w:pStyle w:val="4"/>
        <w:numPr>
          <w:ilvl w:val="3"/>
          <w:numId w:val="15"/>
        </w:numPr>
        <w:rPr>
          <w:rFonts w:hint="default"/>
        </w:rPr>
      </w:pPr>
      <w:r>
        <w:t>相关知识</w:t>
      </w:r>
    </w:p>
    <w:p w14:paraId="0446174C" w14:textId="77777777" w:rsidR="00F73C6D" w:rsidRDefault="00F73C6D" w:rsidP="00F73C6D">
      <w:pPr>
        <w:pStyle w:val="1f"/>
        <w:rPr>
          <w:lang w:bidi="hi-IN"/>
        </w:rPr>
      </w:pPr>
      <w:r>
        <w:rPr>
          <w:lang w:bidi="hi-IN"/>
        </w:rPr>
        <w:t>1</w:t>
      </w:r>
      <w:r>
        <w:rPr>
          <w:rFonts w:hint="eastAsia"/>
          <w:lang w:bidi="hi-IN"/>
        </w:rPr>
        <w:t>、基本概念</w:t>
      </w:r>
    </w:p>
    <w:p w14:paraId="0FF863B4" w14:textId="77777777" w:rsidR="00F73C6D" w:rsidRDefault="00F73C6D" w:rsidP="00F73C6D">
      <w:pPr>
        <w:pStyle w:val="1f"/>
        <w:ind w:firstLineChars="200" w:firstLine="420"/>
      </w:pPr>
      <w:r>
        <w:rPr>
          <w:rFonts w:hint="eastAsia"/>
        </w:rPr>
        <w:t>文件扩展属性（</w:t>
      </w:r>
      <w:proofErr w:type="spellStart"/>
      <w:r>
        <w:t>xattr</w:t>
      </w:r>
      <w:proofErr w:type="spellEnd"/>
      <w:r>
        <w:t>-Extended attributes</w:t>
      </w:r>
      <w:r>
        <w:rPr>
          <w:rFonts w:hint="eastAsia"/>
        </w:rPr>
        <w:t>）提供了一种机制，用来将</w:t>
      </w:r>
      <w:r>
        <w:t>key-value</w:t>
      </w:r>
      <w:r>
        <w:rPr>
          <w:rFonts w:hint="eastAsia"/>
        </w:rPr>
        <w:t>键值对永久地关联到文件；让现有的文件系统得以支持在原始设计中未提供的功能。扩展属性是目前流行的</w:t>
      </w:r>
      <w:r>
        <w:t>POSIX</w:t>
      </w:r>
      <w:r>
        <w:rPr>
          <w:rFonts w:hint="eastAsia"/>
        </w:rPr>
        <w:t>文件系统具有的一项特殊的功能，可以给文件、文件夹添加额外的</w:t>
      </w:r>
      <w:r>
        <w:t>Key-value</w:t>
      </w:r>
      <w:r>
        <w:rPr>
          <w:rFonts w:hint="eastAsia"/>
        </w:rPr>
        <w:t>的键值</w:t>
      </w:r>
      <w:r>
        <w:rPr>
          <w:rFonts w:hint="eastAsia"/>
        </w:rPr>
        <w:lastRenderedPageBreak/>
        <w:t>对，键和值都是字符串并且有一定长度的限制</w:t>
      </w:r>
      <w:r>
        <w:t>——</w:t>
      </w:r>
      <w:r>
        <w:rPr>
          <w:rFonts w:hint="eastAsia"/>
        </w:rPr>
        <w:t>定义于</w:t>
      </w:r>
      <w:r>
        <w:t>include/</w:t>
      </w:r>
      <w:proofErr w:type="spellStart"/>
      <w:r>
        <w:t>uapi</w:t>
      </w:r>
      <w:proofErr w:type="spellEnd"/>
      <w:r>
        <w:t>/</w:t>
      </w:r>
      <w:proofErr w:type="spellStart"/>
      <w:r>
        <w:t>linux</w:t>
      </w:r>
      <w:proofErr w:type="spellEnd"/>
      <w:r>
        <w:t>/</w:t>
      </w:r>
      <w:proofErr w:type="spellStart"/>
      <w:r>
        <w:t>limits.h</w:t>
      </w:r>
      <w:proofErr w:type="spellEnd"/>
      <w:r>
        <w:t xml:space="preserve"> </w:t>
      </w:r>
      <w:r>
        <w:rPr>
          <w:rFonts w:hint="eastAsia"/>
        </w:rPr>
        <w:t>文件中。在保存</w:t>
      </w:r>
      <w:proofErr w:type="spellStart"/>
      <w:r>
        <w:t>xattr</w:t>
      </w:r>
      <w:proofErr w:type="spellEnd"/>
      <w:r>
        <w:rPr>
          <w:rFonts w:hint="eastAsia"/>
        </w:rPr>
        <w:t>时，</w:t>
      </w:r>
      <w:r>
        <w:t>key</w:t>
      </w:r>
      <w:r>
        <w:rPr>
          <w:rFonts w:hint="eastAsia"/>
        </w:rPr>
        <w:t>的长度不能超过</w:t>
      </w:r>
      <w:r>
        <w:t>255byte</w:t>
      </w:r>
      <w:r>
        <w:rPr>
          <w:rFonts w:hint="eastAsia"/>
        </w:rPr>
        <w:t>，</w:t>
      </w:r>
      <w:r>
        <w:t>value</w:t>
      </w:r>
      <w:r>
        <w:rPr>
          <w:rFonts w:hint="eastAsia"/>
        </w:rPr>
        <w:t>不能超过</w:t>
      </w:r>
      <w:r>
        <w:t>64k</w:t>
      </w:r>
      <w:r>
        <w:rPr>
          <w:rFonts w:hint="eastAsia"/>
        </w:rPr>
        <w:t>，总的配对数不能超过</w:t>
      </w:r>
      <w:r>
        <w:t>64k</w:t>
      </w:r>
      <w:r>
        <w:rPr>
          <w:rFonts w:hint="eastAsia"/>
        </w:rPr>
        <w:t>。</w:t>
      </w:r>
    </w:p>
    <w:p w14:paraId="4715A07F" w14:textId="77777777" w:rsidR="00F73C6D" w:rsidRDefault="00F73C6D" w:rsidP="00F73C6D">
      <w:pPr>
        <w:pStyle w:val="1f"/>
        <w:ind w:firstLineChars="200" w:firstLine="420"/>
      </w:pPr>
      <w:proofErr w:type="spellStart"/>
      <w:r>
        <w:t>xattr</w:t>
      </w:r>
      <w:proofErr w:type="spellEnd"/>
      <w:r>
        <w:rPr>
          <w:rFonts w:hint="eastAsia"/>
        </w:rPr>
        <w:t>扩展函数，仅仅作用于</w:t>
      </w:r>
      <w:r>
        <w:t>“</w:t>
      </w:r>
      <w:r>
        <w:rPr>
          <w:rFonts w:hint="eastAsia"/>
        </w:rPr>
        <w:t>支持扩展属性的文件系统</w:t>
      </w:r>
      <w:r>
        <w:t>”</w:t>
      </w:r>
      <w:r>
        <w:rPr>
          <w:rFonts w:hint="eastAsia"/>
        </w:rPr>
        <w:t>，并在挂载文件系统时，需要开启</w:t>
      </w:r>
      <w:proofErr w:type="spellStart"/>
      <w:r>
        <w:t>xattr</w:t>
      </w:r>
      <w:proofErr w:type="spellEnd"/>
      <w:r>
        <w:rPr>
          <w:rFonts w:hint="eastAsia"/>
        </w:rPr>
        <w:t>。因为扩展属性需要底层文件系统的支持，在使用扩展属性的时候，需要查看文件系统说明文章，看此文件系统是否支持扩展属性，以及对扩展属性命名空间等相关的支持。支持扩展属性常见的文件系统有：</w:t>
      </w:r>
      <w:r>
        <w:t>ext2</w:t>
      </w:r>
      <w:r>
        <w:rPr>
          <w:rFonts w:hint="eastAsia"/>
        </w:rPr>
        <w:t>、</w:t>
      </w:r>
      <w:r>
        <w:t>ext3</w:t>
      </w:r>
      <w:r>
        <w:rPr>
          <w:rFonts w:hint="eastAsia"/>
        </w:rPr>
        <w:t>、</w:t>
      </w:r>
      <w:proofErr w:type="spellStart"/>
      <w:r>
        <w:t>reiserfs</w:t>
      </w:r>
      <w:proofErr w:type="spellEnd"/>
      <w:r>
        <w:rPr>
          <w:rFonts w:hint="eastAsia"/>
        </w:rPr>
        <w:t>、</w:t>
      </w:r>
      <w:proofErr w:type="spellStart"/>
      <w:r>
        <w:t>jfs</w:t>
      </w:r>
      <w:proofErr w:type="spellEnd"/>
      <w:r>
        <w:rPr>
          <w:rFonts w:hint="eastAsia"/>
        </w:rPr>
        <w:t>和</w:t>
      </w:r>
      <w:proofErr w:type="spellStart"/>
      <w:r>
        <w:t>xfs</w:t>
      </w:r>
      <w:proofErr w:type="spellEnd"/>
      <w:r>
        <w:rPr>
          <w:rFonts w:hint="eastAsia"/>
        </w:rPr>
        <w:t>，这些文件系统对于扩展属性的支持都是可选项。</w:t>
      </w:r>
    </w:p>
    <w:p w14:paraId="23BAF324" w14:textId="77777777" w:rsidR="00F73C6D" w:rsidRDefault="00F73C6D" w:rsidP="00F73C6D">
      <w:pPr>
        <w:pStyle w:val="1f"/>
      </w:pPr>
      <w:r>
        <w:t>2</w:t>
      </w:r>
      <w:r>
        <w:rPr>
          <w:rFonts w:hint="eastAsia"/>
        </w:rPr>
        <w:t>、扩展属性名称空间</w:t>
      </w:r>
    </w:p>
    <w:p w14:paraId="560E7F19" w14:textId="77777777" w:rsidR="00F73C6D" w:rsidRDefault="00F73C6D" w:rsidP="00F73C6D">
      <w:pPr>
        <w:pStyle w:val="1f"/>
        <w:ind w:firstLineChars="200" w:firstLine="420"/>
      </w:pPr>
      <w:r>
        <w:rPr>
          <w:rFonts w:hint="eastAsia"/>
        </w:rPr>
        <w:t>扩展属性名称的格式是</w:t>
      </w:r>
      <w:proofErr w:type="spellStart"/>
      <w:r>
        <w:t>namespace.attribute</w:t>
      </w:r>
      <w:proofErr w:type="spellEnd"/>
      <w:r>
        <w:rPr>
          <w:rFonts w:hint="eastAsia"/>
        </w:rPr>
        <w:t>，名称空间</w:t>
      </w:r>
      <w:r>
        <w:t>namespace</w:t>
      </w:r>
      <w:r>
        <w:rPr>
          <w:rFonts w:hint="eastAsia"/>
        </w:rPr>
        <w:t>是用来定义不同的扩展属性的类。目前有</w:t>
      </w:r>
      <w:r>
        <w:t>security</w:t>
      </w:r>
      <w:r>
        <w:rPr>
          <w:rFonts w:hint="eastAsia"/>
        </w:rPr>
        <w:t>，</w:t>
      </w:r>
      <w:r>
        <w:t>system</w:t>
      </w:r>
      <w:r>
        <w:rPr>
          <w:rFonts w:hint="eastAsia"/>
        </w:rPr>
        <w:t>，</w:t>
      </w:r>
      <w:r>
        <w:t>trusted</w:t>
      </w:r>
      <w:r>
        <w:rPr>
          <w:rFonts w:hint="eastAsia"/>
        </w:rPr>
        <w:t>，</w:t>
      </w:r>
      <w:r>
        <w:t>user</w:t>
      </w:r>
      <w:r>
        <w:rPr>
          <w:rFonts w:hint="eastAsia"/>
        </w:rPr>
        <w:t>四种扩展属性类。</w:t>
      </w:r>
    </w:p>
    <w:p w14:paraId="052EC5D1" w14:textId="77777777" w:rsidR="00F73C6D" w:rsidRDefault="00F73C6D" w:rsidP="00F73C6D">
      <w:pPr>
        <w:pStyle w:val="1f"/>
      </w:pPr>
      <w:r>
        <w:rPr>
          <w:rFonts w:hint="eastAsia"/>
        </w:rPr>
        <w:t>（</w:t>
      </w:r>
      <w:r>
        <w:t>1</w:t>
      </w:r>
      <w:r>
        <w:rPr>
          <w:rFonts w:hint="eastAsia"/>
        </w:rPr>
        <w:t>）扩展的安全属性——</w:t>
      </w:r>
      <w:r>
        <w:t>security</w:t>
      </w:r>
    </w:p>
    <w:p w14:paraId="6E678D55" w14:textId="77777777" w:rsidR="00F73C6D" w:rsidRDefault="00F73C6D" w:rsidP="00F73C6D">
      <w:pPr>
        <w:pStyle w:val="1f"/>
        <w:ind w:firstLineChars="200" w:firstLine="420"/>
      </w:pPr>
      <w:r>
        <w:rPr>
          <w:rFonts w:hint="eastAsia"/>
        </w:rPr>
        <w:t>安全属性名称空间被内核用于安全模块，例如</w:t>
      </w:r>
      <w:proofErr w:type="spellStart"/>
      <w:r>
        <w:t>SELinux</w:t>
      </w:r>
      <w:proofErr w:type="spellEnd"/>
      <w:r>
        <w:rPr>
          <w:rFonts w:hint="eastAsia"/>
        </w:rPr>
        <w:t>。对安全属性的读和写权限依赖于策略的设定。这策略是由安全模块载入的。如果没有载入安全模块，所有的进程都对安全属性有读权限，写权限只有那些有</w:t>
      </w:r>
      <w:r>
        <w:t>CAP_SYS_ADMIN</w:t>
      </w:r>
      <w:r>
        <w:rPr>
          <w:rFonts w:hint="eastAsia"/>
        </w:rPr>
        <w:t>（允许执行系统管理任务，如加载或卸载文件系统、设置磁盘配额等）的进程才有。</w:t>
      </w:r>
    </w:p>
    <w:p w14:paraId="15A5EEBE" w14:textId="77777777" w:rsidR="00F73C6D" w:rsidRDefault="00F73C6D" w:rsidP="00F73C6D">
      <w:pPr>
        <w:pStyle w:val="1f"/>
      </w:pPr>
      <w:r>
        <w:rPr>
          <w:rFonts w:hint="eastAsia"/>
        </w:rPr>
        <w:t>（</w:t>
      </w:r>
      <w:r>
        <w:t>2</w:t>
      </w:r>
      <w:r>
        <w:rPr>
          <w:rFonts w:hint="eastAsia"/>
        </w:rPr>
        <w:t>）扩展的系统属性——</w:t>
      </w:r>
      <w:r>
        <w:t>system</w:t>
      </w:r>
    </w:p>
    <w:p w14:paraId="19C4A20D" w14:textId="77777777" w:rsidR="00F73C6D" w:rsidRDefault="00F73C6D" w:rsidP="00F73C6D">
      <w:pPr>
        <w:pStyle w:val="1f"/>
        <w:ind w:firstLineChars="200" w:firstLine="420"/>
      </w:pPr>
      <w:r>
        <w:rPr>
          <w:rFonts w:hint="eastAsia"/>
        </w:rPr>
        <w:t>扩展的系统属性被内核用来存储系统对象，比如说</w:t>
      </w:r>
      <w:r>
        <w:t>ACL</w:t>
      </w:r>
      <w:r>
        <w:rPr>
          <w:rFonts w:hint="eastAsia"/>
        </w:rPr>
        <w:t>。对系统属性的读和写权限依赖于策略的设定。</w:t>
      </w:r>
    </w:p>
    <w:p w14:paraId="27899AF3" w14:textId="77777777" w:rsidR="00F73C6D" w:rsidRDefault="00F73C6D" w:rsidP="00F73C6D">
      <w:pPr>
        <w:pStyle w:val="1f"/>
      </w:pPr>
      <w:r>
        <w:rPr>
          <w:rFonts w:hint="eastAsia"/>
        </w:rPr>
        <w:t>（</w:t>
      </w:r>
      <w:r>
        <w:t>3</w:t>
      </w:r>
      <w:r>
        <w:rPr>
          <w:rFonts w:hint="eastAsia"/>
        </w:rPr>
        <w:t>）受信任的扩展属性——</w:t>
      </w:r>
      <w:r>
        <w:t>trusted</w:t>
      </w:r>
    </w:p>
    <w:p w14:paraId="650A2807" w14:textId="77777777" w:rsidR="00F73C6D" w:rsidRDefault="00F73C6D" w:rsidP="00F73C6D">
      <w:pPr>
        <w:pStyle w:val="1f"/>
        <w:ind w:firstLineChars="200" w:firstLine="420"/>
      </w:pPr>
      <w:r>
        <w:rPr>
          <w:rFonts w:hint="eastAsia"/>
        </w:rPr>
        <w:t>受信任的扩展属性只对那些有</w:t>
      </w:r>
      <w:r>
        <w:t>CAP_SYS_ADMIN</w:t>
      </w:r>
      <w:r>
        <w:rPr>
          <w:rFonts w:hint="eastAsia"/>
        </w:rPr>
        <w:t>的进程可见和</w:t>
      </w:r>
      <w:proofErr w:type="gramStart"/>
      <w:r>
        <w:rPr>
          <w:rFonts w:hint="eastAsia"/>
        </w:rPr>
        <w:t>可</w:t>
      </w:r>
      <w:proofErr w:type="gramEnd"/>
      <w:r>
        <w:rPr>
          <w:rFonts w:hint="eastAsia"/>
        </w:rPr>
        <w:t>获得。这个类中的属性被用来在用户空间中保存一些普通进程无法得到的信息。</w:t>
      </w:r>
    </w:p>
    <w:p w14:paraId="51AE86E2" w14:textId="77777777" w:rsidR="00F73C6D" w:rsidRDefault="00F73C6D" w:rsidP="00F73C6D">
      <w:pPr>
        <w:pStyle w:val="1f"/>
      </w:pPr>
      <w:r>
        <w:rPr>
          <w:rFonts w:hint="eastAsia"/>
        </w:rPr>
        <w:t>（</w:t>
      </w:r>
      <w:r>
        <w:t>4</w:t>
      </w:r>
      <w:r>
        <w:rPr>
          <w:rFonts w:hint="eastAsia"/>
        </w:rPr>
        <w:t>）扩展的用户属性——</w:t>
      </w:r>
      <w:r>
        <w:t>user</w:t>
      </w:r>
    </w:p>
    <w:p w14:paraId="2F796CFC" w14:textId="77777777" w:rsidR="00F73C6D" w:rsidRDefault="00F73C6D" w:rsidP="00F73C6D">
      <w:pPr>
        <w:pStyle w:val="1f"/>
        <w:ind w:firstLineChars="200" w:firstLine="420"/>
      </w:pPr>
      <w:r>
        <w:rPr>
          <w:rFonts w:hint="eastAsia"/>
        </w:rPr>
        <w:t>扩展的用户属性被分配给文件和目录用来存储任意的附加信息，比如</w:t>
      </w:r>
      <w:r>
        <w:t>mime type</w:t>
      </w:r>
      <w:r>
        <w:rPr>
          <w:rFonts w:hint="eastAsia"/>
        </w:rPr>
        <w:t>、字符集或是文件的编码。用户属性的权限由文件</w:t>
      </w:r>
      <w:proofErr w:type="gramStart"/>
      <w:r>
        <w:rPr>
          <w:rFonts w:hint="eastAsia"/>
        </w:rPr>
        <w:t>权限位</w:t>
      </w:r>
      <w:proofErr w:type="gramEnd"/>
      <w:r>
        <w:rPr>
          <w:rFonts w:hint="eastAsia"/>
        </w:rPr>
        <w:t>来定义。对于普通文件和目录，文件</w:t>
      </w:r>
      <w:proofErr w:type="gramStart"/>
      <w:r>
        <w:rPr>
          <w:rFonts w:hint="eastAsia"/>
        </w:rPr>
        <w:t>权限位</w:t>
      </w:r>
      <w:proofErr w:type="gramEnd"/>
      <w:r>
        <w:rPr>
          <w:rFonts w:hint="eastAsia"/>
        </w:rPr>
        <w:t>定义文件内容的访问，对于设备文件来说，它们定义对设备的访问。扩展的用户属性只被用于普通的文件和目录，对用户属性的访问被</w:t>
      </w:r>
      <w:proofErr w:type="gramStart"/>
      <w:r>
        <w:rPr>
          <w:rFonts w:hint="eastAsia"/>
        </w:rPr>
        <w:t>限定于属主和</w:t>
      </w:r>
      <w:proofErr w:type="gramEnd"/>
      <w:r>
        <w:rPr>
          <w:rFonts w:hint="eastAsia"/>
        </w:rPr>
        <w:t>那些对目录有</w:t>
      </w:r>
      <w:r>
        <w:t>sticky</w:t>
      </w:r>
      <w:proofErr w:type="gramStart"/>
      <w:r>
        <w:rPr>
          <w:rFonts w:hint="eastAsia"/>
        </w:rPr>
        <w:t>位设置</w:t>
      </w:r>
      <w:proofErr w:type="gramEnd"/>
      <w:r>
        <w:rPr>
          <w:rFonts w:hint="eastAsia"/>
        </w:rPr>
        <w:t>的用户。</w:t>
      </w:r>
    </w:p>
    <w:p w14:paraId="6056D410" w14:textId="77777777" w:rsidR="00F73C6D" w:rsidRDefault="00F73C6D" w:rsidP="00F73C6D">
      <w:pPr>
        <w:pStyle w:val="1f"/>
      </w:pPr>
      <w:r>
        <w:t>3</w:t>
      </w:r>
      <w:r>
        <w:rPr>
          <w:rFonts w:hint="eastAsia"/>
        </w:rPr>
        <w:t>、文件系统特殊要求</w:t>
      </w:r>
    </w:p>
    <w:p w14:paraId="7E1265D1" w14:textId="77777777" w:rsidR="00F73C6D" w:rsidRDefault="00F73C6D" w:rsidP="00F73C6D">
      <w:pPr>
        <w:pStyle w:val="1f"/>
        <w:ind w:firstLineChars="200" w:firstLine="420"/>
      </w:pPr>
      <w:r>
        <w:rPr>
          <w:rFonts w:hint="eastAsia"/>
        </w:rPr>
        <w:t>对于</w:t>
      </w:r>
      <w:proofErr w:type="spellStart"/>
      <w:r>
        <w:t>ext</w:t>
      </w:r>
      <w:proofErr w:type="spellEnd"/>
      <w:r>
        <w:rPr>
          <w:rFonts w:hint="eastAsia"/>
        </w:rPr>
        <w:t>文件系统，为了能使用扩展用户属性，要求文件系统挂载时有</w:t>
      </w:r>
      <w:proofErr w:type="spellStart"/>
      <w:r>
        <w:t>user_xattr</w:t>
      </w:r>
      <w:proofErr w:type="spellEnd"/>
      <w:r>
        <w:rPr>
          <w:rFonts w:hint="eastAsia"/>
        </w:rPr>
        <w:t>选项。</w:t>
      </w:r>
    </w:p>
    <w:p w14:paraId="22D8F45F" w14:textId="77777777" w:rsidR="00F73C6D" w:rsidRDefault="00F73C6D" w:rsidP="00F73C6D">
      <w:pPr>
        <w:pStyle w:val="1f"/>
        <w:ind w:firstLineChars="200" w:firstLine="420"/>
      </w:pPr>
      <w:r>
        <w:rPr>
          <w:rFonts w:hint="eastAsia"/>
        </w:rPr>
        <w:t>在</w:t>
      </w:r>
      <w:proofErr w:type="spellStart"/>
      <w:r>
        <w:t>ext</w:t>
      </w:r>
      <w:proofErr w:type="spellEnd"/>
      <w:r>
        <w:rPr>
          <w:rFonts w:hint="eastAsia"/>
        </w:rPr>
        <w:t>文件系统中，每一个扩展属性必须占用一个单独的文件系统块，块大小取决于创建文件系统时的设置。</w:t>
      </w:r>
    </w:p>
    <w:p w14:paraId="78239449" w14:textId="77777777" w:rsidR="00F73C6D" w:rsidRDefault="00F73C6D" w:rsidP="00F73C6D">
      <w:pPr>
        <w:pStyle w:val="1f"/>
      </w:pPr>
      <w:r>
        <w:t>4</w:t>
      </w:r>
      <w:r>
        <w:rPr>
          <w:rFonts w:hint="eastAsia"/>
        </w:rPr>
        <w:t>、文件扩展属性的设置命令</w:t>
      </w:r>
    </w:p>
    <w:p w14:paraId="07FCA212" w14:textId="77777777" w:rsidR="00F73C6D" w:rsidRDefault="00F73C6D" w:rsidP="00F73C6D">
      <w:pPr>
        <w:pStyle w:val="1f"/>
      </w:pPr>
      <w:r>
        <w:rPr>
          <w:rFonts w:hint="eastAsia"/>
        </w:rPr>
        <w:t>（</w:t>
      </w:r>
      <w:r>
        <w:t>1</w:t>
      </w:r>
      <w:r>
        <w:rPr>
          <w:rFonts w:hint="eastAsia"/>
        </w:rPr>
        <w:t>）</w:t>
      </w:r>
      <w:proofErr w:type="spellStart"/>
      <w:r>
        <w:t>setfattr</w:t>
      </w:r>
      <w:proofErr w:type="spellEnd"/>
      <w:r>
        <w:rPr>
          <w:rFonts w:hint="eastAsia"/>
        </w:rPr>
        <w:t>：设置文件系统对象的扩展属性（无文件系统限制）</w:t>
      </w:r>
    </w:p>
    <w:p w14:paraId="01E22F3C" w14:textId="77777777" w:rsidR="00F73C6D" w:rsidRDefault="00F73C6D" w:rsidP="00F73C6D">
      <w:pPr>
        <w:pStyle w:val="1f"/>
      </w:pPr>
      <w:r>
        <w:rPr>
          <w:rFonts w:hint="eastAsia"/>
        </w:rPr>
        <w:lastRenderedPageBreak/>
        <w:t>语法：</w:t>
      </w:r>
      <w:proofErr w:type="spellStart"/>
      <w:r>
        <w:t>setfattr</w:t>
      </w:r>
      <w:proofErr w:type="spellEnd"/>
      <w:r>
        <w:t xml:space="preserve"> [-h] -n name [-v value] pathname...</w:t>
      </w:r>
    </w:p>
    <w:p w14:paraId="5D3AC818" w14:textId="77777777" w:rsidR="00F73C6D" w:rsidRDefault="00F73C6D" w:rsidP="00F73C6D">
      <w:pPr>
        <w:pStyle w:val="1f"/>
      </w:pPr>
      <w:r>
        <w:t xml:space="preserve">      </w:t>
      </w:r>
      <w:proofErr w:type="spellStart"/>
      <w:r>
        <w:t>setfattr</w:t>
      </w:r>
      <w:proofErr w:type="spellEnd"/>
      <w:r>
        <w:t xml:space="preserve"> [-h] -x name pathname...</w:t>
      </w:r>
    </w:p>
    <w:p w14:paraId="331B1C82" w14:textId="77777777" w:rsidR="00F73C6D" w:rsidRDefault="00F73C6D" w:rsidP="00F73C6D">
      <w:pPr>
        <w:pStyle w:val="1f"/>
      </w:pPr>
      <w:r>
        <w:t xml:space="preserve">      </w:t>
      </w:r>
      <w:proofErr w:type="spellStart"/>
      <w:r>
        <w:t>setfattr</w:t>
      </w:r>
      <w:proofErr w:type="spellEnd"/>
      <w:r>
        <w:t xml:space="preserve"> [-h] --restore=file</w:t>
      </w:r>
    </w:p>
    <w:p w14:paraId="32218543" w14:textId="77777777" w:rsidR="00F73C6D" w:rsidRDefault="00F73C6D" w:rsidP="00F73C6D">
      <w:pPr>
        <w:pStyle w:val="1f"/>
      </w:pPr>
      <w:r>
        <w:t>-n name</w:t>
      </w:r>
      <w:r>
        <w:rPr>
          <w:rFonts w:hint="eastAsia"/>
        </w:rPr>
        <w:t>：指定属性名称</w:t>
      </w:r>
    </w:p>
    <w:p w14:paraId="4B02339B" w14:textId="77777777" w:rsidR="00F73C6D" w:rsidRDefault="00F73C6D" w:rsidP="00F73C6D">
      <w:pPr>
        <w:pStyle w:val="1f"/>
      </w:pPr>
      <w:r>
        <w:t>-v value</w:t>
      </w:r>
      <w:r>
        <w:rPr>
          <w:rFonts w:hint="eastAsia"/>
        </w:rPr>
        <w:t>：设置属性值。可以使用三种方法对</w:t>
      </w:r>
      <w:r>
        <w:t>value</w:t>
      </w:r>
      <w:r>
        <w:rPr>
          <w:rFonts w:hint="eastAsia"/>
        </w:rPr>
        <w:t>进行编码：如果给定的字符串用双引号引起来，则将其中的字符串视为文本。在这种情况下，其中的反斜线和双引号需转义。任何控制字符都可以编码为“反斜杠后跟三个数字”作为八进制的</w:t>
      </w:r>
      <w:r>
        <w:t>ASCII</w:t>
      </w:r>
      <w:r>
        <w:rPr>
          <w:rFonts w:hint="eastAsia"/>
        </w:rPr>
        <w:t>码。如果给定的字符串以</w:t>
      </w:r>
      <w:r>
        <w:t>0x</w:t>
      </w:r>
      <w:r>
        <w:rPr>
          <w:rFonts w:hint="eastAsia"/>
        </w:rPr>
        <w:t>开头，则表示一个十六进制数。如果给定的字符串以</w:t>
      </w:r>
      <w:r>
        <w:t>0s</w:t>
      </w:r>
      <w:r>
        <w:rPr>
          <w:rFonts w:hint="eastAsia"/>
        </w:rPr>
        <w:t>开头，则需要</w:t>
      </w:r>
      <w:r>
        <w:t>base64</w:t>
      </w:r>
      <w:r>
        <w:rPr>
          <w:rFonts w:hint="eastAsia"/>
        </w:rPr>
        <w:t>编码。</w:t>
      </w:r>
    </w:p>
    <w:p w14:paraId="2E829A1A" w14:textId="77777777" w:rsidR="00F73C6D" w:rsidRDefault="00F73C6D" w:rsidP="00F73C6D">
      <w:pPr>
        <w:pStyle w:val="1f"/>
      </w:pPr>
      <w:r>
        <w:t>-x name</w:t>
      </w:r>
      <w:r>
        <w:rPr>
          <w:rFonts w:hint="eastAsia"/>
        </w:rPr>
        <w:t>：删除属性</w:t>
      </w:r>
    </w:p>
    <w:p w14:paraId="635E9449" w14:textId="77777777" w:rsidR="00F73C6D" w:rsidRDefault="00F73C6D" w:rsidP="00F73C6D">
      <w:pPr>
        <w:pStyle w:val="1f"/>
      </w:pPr>
      <w:r>
        <w:t>-h</w:t>
      </w:r>
      <w:r>
        <w:rPr>
          <w:rFonts w:hint="eastAsia"/>
        </w:rPr>
        <w:t>：不要遵循符号链接。</w:t>
      </w:r>
      <w:r>
        <w:t xml:space="preserve"> </w:t>
      </w:r>
      <w:r>
        <w:rPr>
          <w:rFonts w:hint="eastAsia"/>
        </w:rPr>
        <w:t>如果路径名是符号链接，则不会遵循它，而是将其本身修改为</w:t>
      </w:r>
      <w:proofErr w:type="spellStart"/>
      <w:r>
        <w:t>inode</w:t>
      </w:r>
      <w:proofErr w:type="spellEnd"/>
      <w:r>
        <w:rPr>
          <w:rFonts w:hint="eastAsia"/>
        </w:rPr>
        <w:t>。</w:t>
      </w:r>
    </w:p>
    <w:p w14:paraId="3E6BA13E" w14:textId="77777777" w:rsidR="00F73C6D" w:rsidRDefault="00F73C6D" w:rsidP="00F73C6D">
      <w:pPr>
        <w:pStyle w:val="1f"/>
      </w:pPr>
      <w:r>
        <w:t>--version</w:t>
      </w:r>
      <w:r>
        <w:rPr>
          <w:rFonts w:hint="eastAsia"/>
        </w:rPr>
        <w:t>：打印</w:t>
      </w:r>
      <w:proofErr w:type="spellStart"/>
      <w:r>
        <w:t>setfattr</w:t>
      </w:r>
      <w:proofErr w:type="spellEnd"/>
      <w:r>
        <w:rPr>
          <w:rFonts w:hint="eastAsia"/>
        </w:rPr>
        <w:t>的版本并退出。</w:t>
      </w:r>
    </w:p>
    <w:p w14:paraId="42159081" w14:textId="77777777" w:rsidR="00F73C6D" w:rsidRDefault="00F73C6D" w:rsidP="00F73C6D">
      <w:pPr>
        <w:pStyle w:val="1f"/>
        <w:rPr>
          <w:lang w:val="zh-CN"/>
        </w:rPr>
      </w:pPr>
      <w:r>
        <w:t>--help</w:t>
      </w:r>
      <w:r>
        <w:rPr>
          <w:rFonts w:hint="eastAsia"/>
        </w:rPr>
        <w:t>：打印帮助以解释命令行选项。</w:t>
      </w:r>
    </w:p>
    <w:p w14:paraId="50557B8E" w14:textId="77777777" w:rsidR="00F73C6D" w:rsidRDefault="00F73C6D" w:rsidP="00F73C6D">
      <w:pPr>
        <w:pStyle w:val="1f"/>
      </w:pPr>
      <w:r>
        <w:rPr>
          <w:rFonts w:hint="eastAsia"/>
        </w:rPr>
        <w:t>（</w:t>
      </w:r>
      <w:r>
        <w:t>2</w:t>
      </w:r>
      <w:r>
        <w:rPr>
          <w:rFonts w:hint="eastAsia"/>
        </w:rPr>
        <w:t>）</w:t>
      </w:r>
      <w:proofErr w:type="spellStart"/>
      <w:r>
        <w:t>getfattr</w:t>
      </w:r>
      <w:proofErr w:type="spellEnd"/>
      <w:r>
        <w:rPr>
          <w:rFonts w:hint="eastAsia"/>
        </w:rPr>
        <w:t>：获取文件系统对象的扩展属性</w:t>
      </w:r>
    </w:p>
    <w:p w14:paraId="7A71D67E" w14:textId="77777777" w:rsidR="00F73C6D" w:rsidRDefault="00F73C6D" w:rsidP="00F73C6D">
      <w:pPr>
        <w:pStyle w:val="1f"/>
      </w:pPr>
      <w:r>
        <w:t>-n name</w:t>
      </w:r>
      <w:r>
        <w:rPr>
          <w:rFonts w:hint="eastAsia"/>
        </w:rPr>
        <w:t>：显示指定名称的属性。</w:t>
      </w:r>
    </w:p>
    <w:p w14:paraId="7C3E8CCA" w14:textId="77777777" w:rsidR="00F73C6D" w:rsidRDefault="00F73C6D" w:rsidP="00F73C6D">
      <w:pPr>
        <w:pStyle w:val="1f"/>
      </w:pPr>
      <w:r>
        <w:t>-d</w:t>
      </w:r>
      <w:r>
        <w:rPr>
          <w:rFonts w:hint="eastAsia"/>
        </w:rPr>
        <w:t>：显示所有属性的值。</w:t>
      </w:r>
    </w:p>
    <w:p w14:paraId="06AC2CAE" w14:textId="77777777" w:rsidR="00F73C6D" w:rsidRDefault="00F73C6D" w:rsidP="00F73C6D">
      <w:pPr>
        <w:pStyle w:val="1f"/>
      </w:pPr>
      <w:r>
        <w:t xml:space="preserve">-e </w:t>
      </w:r>
      <w:proofErr w:type="spellStart"/>
      <w:r>
        <w:t>en</w:t>
      </w:r>
      <w:proofErr w:type="spellEnd"/>
      <w:r>
        <w:rPr>
          <w:rFonts w:hint="eastAsia"/>
        </w:rPr>
        <w:t>：在提取属性之后进行编码，</w:t>
      </w:r>
      <w:proofErr w:type="spellStart"/>
      <w:r>
        <w:t>en</w:t>
      </w:r>
      <w:proofErr w:type="spellEnd"/>
      <w:r>
        <w:rPr>
          <w:rFonts w:hint="eastAsia"/>
        </w:rPr>
        <w:t>的值为</w:t>
      </w:r>
      <w:r>
        <w:t>text</w:t>
      </w:r>
      <w:r>
        <w:rPr>
          <w:rFonts w:hint="eastAsia"/>
        </w:rPr>
        <w:t>、</w:t>
      </w:r>
      <w:r>
        <w:t>hex</w:t>
      </w:r>
      <w:r>
        <w:rPr>
          <w:rFonts w:hint="eastAsia"/>
        </w:rPr>
        <w:t>和</w:t>
      </w:r>
      <w:r>
        <w:t>base64</w:t>
      </w:r>
      <w:r>
        <w:rPr>
          <w:rFonts w:hint="eastAsia"/>
        </w:rPr>
        <w:t>。</w:t>
      </w:r>
    </w:p>
    <w:p w14:paraId="163AB61A" w14:textId="77777777" w:rsidR="00F73C6D" w:rsidRDefault="00F73C6D" w:rsidP="00F73C6D">
      <w:pPr>
        <w:pStyle w:val="1f"/>
      </w:pPr>
      <w:proofErr w:type="spellStart"/>
      <w:r>
        <w:t>en</w:t>
      </w:r>
      <w:proofErr w:type="spellEnd"/>
      <w:r>
        <w:t>= "text"</w:t>
      </w:r>
      <w:r>
        <w:rPr>
          <w:rFonts w:hint="eastAsia"/>
        </w:rPr>
        <w:t>时，编码为文本的字符串的值用双引号（</w:t>
      </w:r>
      <w:r>
        <w:t>“</w:t>
      </w:r>
      <w:r>
        <w:rPr>
          <w:rFonts w:hint="eastAsia"/>
        </w:rPr>
        <w:t>）引起来；</w:t>
      </w:r>
    </w:p>
    <w:p w14:paraId="6568C156" w14:textId="77777777" w:rsidR="00F73C6D" w:rsidRDefault="00F73C6D" w:rsidP="00F73C6D">
      <w:pPr>
        <w:pStyle w:val="1f"/>
      </w:pPr>
      <w:proofErr w:type="spellStart"/>
      <w:r>
        <w:t>en</w:t>
      </w:r>
      <w:proofErr w:type="spellEnd"/>
      <w:r>
        <w:t>= "hex"</w:t>
      </w:r>
      <w:r>
        <w:rPr>
          <w:rFonts w:hint="eastAsia"/>
        </w:rPr>
        <w:t>时，编码为十六进制的字符串以</w:t>
      </w:r>
      <w:r>
        <w:t>0x</w:t>
      </w:r>
      <w:r>
        <w:rPr>
          <w:rFonts w:hint="eastAsia"/>
        </w:rPr>
        <w:t>为前缀；</w:t>
      </w:r>
    </w:p>
    <w:p w14:paraId="7ECDDB6D" w14:textId="77777777" w:rsidR="00F73C6D" w:rsidRDefault="00F73C6D" w:rsidP="00F73C6D">
      <w:pPr>
        <w:pStyle w:val="1f"/>
      </w:pPr>
      <w:proofErr w:type="spellStart"/>
      <w:r>
        <w:t>en</w:t>
      </w:r>
      <w:proofErr w:type="spellEnd"/>
      <w:r>
        <w:t>= "base64"</w:t>
      </w:r>
      <w:r>
        <w:rPr>
          <w:rFonts w:hint="eastAsia"/>
        </w:rPr>
        <w:t>时，编码为</w:t>
      </w:r>
      <w:r>
        <w:t>base64</w:t>
      </w:r>
      <w:r>
        <w:rPr>
          <w:rFonts w:hint="eastAsia"/>
        </w:rPr>
        <w:t>的字符串以</w:t>
      </w:r>
      <w:r>
        <w:t>0s</w:t>
      </w:r>
      <w:r>
        <w:rPr>
          <w:rFonts w:hint="eastAsia"/>
        </w:rPr>
        <w:t>为前缀。</w:t>
      </w:r>
    </w:p>
    <w:p w14:paraId="3A67E6F9" w14:textId="77777777" w:rsidR="00F73C6D" w:rsidRDefault="00F73C6D" w:rsidP="00F73C6D">
      <w:pPr>
        <w:pStyle w:val="1f"/>
      </w:pPr>
      <w:r>
        <w:t>-m pattern</w:t>
      </w:r>
      <w:r>
        <w:rPr>
          <w:rFonts w:hint="eastAsia"/>
        </w:rPr>
        <w:t>：正则表达式匹配的属性显示。默认匹配为</w:t>
      </w:r>
      <w:r>
        <w:t>'^user\\.'</w:t>
      </w:r>
      <w:r>
        <w:rPr>
          <w:rFonts w:hint="eastAsia"/>
        </w:rPr>
        <w:t>，即匹配</w:t>
      </w:r>
      <w:r>
        <w:t>user</w:t>
      </w:r>
      <w:r>
        <w:rPr>
          <w:rFonts w:hint="eastAsia"/>
        </w:rPr>
        <w:t>名称空间的属性，可以指定为</w:t>
      </w:r>
      <w:r>
        <w:t xml:space="preserve"> '-' </w:t>
      </w:r>
      <w:r>
        <w:rPr>
          <w:rFonts w:hint="eastAsia"/>
        </w:rPr>
        <w:t>或</w:t>
      </w:r>
      <w:r>
        <w:t xml:space="preserve"> '.' </w:t>
      </w:r>
      <w:r>
        <w:rPr>
          <w:rFonts w:hint="eastAsia"/>
        </w:rPr>
        <w:t>匹配所有属性。</w:t>
      </w:r>
    </w:p>
    <w:p w14:paraId="3F14BA65" w14:textId="77777777" w:rsidR="00F73C6D" w:rsidRDefault="00F73C6D" w:rsidP="00F73C6D">
      <w:pPr>
        <w:pStyle w:val="1f"/>
      </w:pPr>
      <w:r>
        <w:t>-R</w:t>
      </w:r>
      <w:r>
        <w:rPr>
          <w:rFonts w:hint="eastAsia"/>
        </w:rPr>
        <w:t>：递归显示。</w:t>
      </w:r>
    </w:p>
    <w:p w14:paraId="193F89AA" w14:textId="77777777" w:rsidR="00F73C6D" w:rsidRDefault="00F73C6D" w:rsidP="00D837EB">
      <w:pPr>
        <w:pStyle w:val="4"/>
        <w:numPr>
          <w:ilvl w:val="3"/>
          <w:numId w:val="15"/>
        </w:numPr>
        <w:rPr>
          <w:rFonts w:hint="default"/>
        </w:rPr>
      </w:pPr>
      <w:r>
        <w:t>实验步骤</w:t>
      </w:r>
    </w:p>
    <w:p w14:paraId="3590F17C" w14:textId="77777777" w:rsidR="00F73C6D" w:rsidRDefault="00F73C6D" w:rsidP="00D837EB">
      <w:pPr>
        <w:pStyle w:val="30"/>
        <w:numPr>
          <w:ilvl w:val="5"/>
          <w:numId w:val="15"/>
        </w:numPr>
        <w:tabs>
          <w:tab w:val="num" w:pos="1418"/>
        </w:tabs>
        <w:ind w:left="1620" w:right="200" w:hanging="425"/>
      </w:pPr>
      <w:r>
        <w:rPr>
          <w:rFonts w:hint="eastAsia"/>
        </w:rPr>
        <w:t>环境准备：为了使用扩展属性，需要安装</w:t>
      </w:r>
      <w:proofErr w:type="spellStart"/>
      <w:r>
        <w:t>libattr</w:t>
      </w:r>
      <w:proofErr w:type="spellEnd"/>
      <w:r>
        <w:rPr>
          <w:rFonts w:hint="eastAsia"/>
        </w:rPr>
        <w:t>：</w:t>
      </w:r>
    </w:p>
    <w:p w14:paraId="148CFAC4" w14:textId="77777777" w:rsidR="00F73C6D" w:rsidRDefault="00F73C6D" w:rsidP="00F73C6D">
      <w:pPr>
        <w:pStyle w:val="2f5"/>
      </w:pPr>
      <w:proofErr w:type="spellStart"/>
      <w:r>
        <w:t>dnf</w:t>
      </w:r>
      <w:proofErr w:type="spellEnd"/>
      <w:r>
        <w:t xml:space="preserve"> install -y </w:t>
      </w:r>
      <w:proofErr w:type="spellStart"/>
      <w:r>
        <w:t>libattr</w:t>
      </w:r>
      <w:proofErr w:type="spellEnd"/>
    </w:p>
    <w:p w14:paraId="7F7CE713" w14:textId="77777777" w:rsidR="00F73C6D" w:rsidRDefault="00F73C6D" w:rsidP="00D837EB">
      <w:pPr>
        <w:pStyle w:val="30"/>
        <w:numPr>
          <w:ilvl w:val="5"/>
          <w:numId w:val="15"/>
        </w:numPr>
        <w:tabs>
          <w:tab w:val="num" w:pos="1418"/>
        </w:tabs>
        <w:ind w:left="1620" w:right="200" w:hanging="425"/>
      </w:pPr>
      <w:r>
        <w:rPr>
          <w:rFonts w:hint="eastAsia"/>
        </w:rPr>
        <w:t>查看当前文件系统类型</w:t>
      </w:r>
    </w:p>
    <w:p w14:paraId="75B9B4BE" w14:textId="77777777" w:rsidR="00F73C6D" w:rsidRDefault="00F73C6D" w:rsidP="00F73C6D">
      <w:pPr>
        <w:pStyle w:val="2f5"/>
      </w:pPr>
      <w:r>
        <w:t>df -Th</w:t>
      </w:r>
    </w:p>
    <w:p w14:paraId="7057CC24" w14:textId="77777777" w:rsidR="00F73C6D" w:rsidRDefault="00F73C6D" w:rsidP="00F73C6D">
      <w:pPr>
        <w:pStyle w:val="1f"/>
      </w:pPr>
      <w:r>
        <w:rPr>
          <w:rFonts w:hint="eastAsia"/>
        </w:rPr>
        <w:t>其中，</w:t>
      </w:r>
      <w:r>
        <w:t xml:space="preserve">-T </w:t>
      </w:r>
      <w:r>
        <w:rPr>
          <w:rFonts w:hint="eastAsia"/>
        </w:rPr>
        <w:t>用于显示文件系统类型；</w:t>
      </w:r>
      <w:r>
        <w:t>-h</w:t>
      </w:r>
      <w:r>
        <w:rPr>
          <w:rFonts w:hint="eastAsia"/>
        </w:rPr>
        <w:t>表示以</w:t>
      </w:r>
      <w:r>
        <w:t>1024</w:t>
      </w:r>
      <w:r>
        <w:rPr>
          <w:rFonts w:hint="eastAsia"/>
        </w:rPr>
        <w:t>的</w:t>
      </w:r>
      <w:proofErr w:type="gramStart"/>
      <w:r>
        <w:rPr>
          <w:rFonts w:hint="eastAsia"/>
        </w:rPr>
        <w:t>幂</w:t>
      </w:r>
      <w:proofErr w:type="gramEnd"/>
      <w:r>
        <w:rPr>
          <w:rFonts w:hint="eastAsia"/>
        </w:rPr>
        <w:t>为单位显示文件系统大小。</w:t>
      </w:r>
    </w:p>
    <w:p w14:paraId="45133147" w14:textId="01987B6D" w:rsidR="00B5623A" w:rsidRDefault="00B5623A" w:rsidP="00F73C6D">
      <w:pPr>
        <w:pStyle w:val="1f"/>
      </w:pPr>
      <w:r>
        <w:rPr>
          <w:noProof/>
        </w:rPr>
        <w:lastRenderedPageBreak/>
        <mc:AlternateContent>
          <mc:Choice Requires="wps">
            <w:drawing>
              <wp:anchor distT="0" distB="0" distL="114300" distR="114300" simplePos="0" relativeHeight="251664896" behindDoc="0" locked="0" layoutInCell="1" allowOverlap="1" wp14:anchorId="1D866278" wp14:editId="305189E5">
                <wp:simplePos x="0" y="0"/>
                <wp:positionH relativeFrom="column">
                  <wp:posOffset>2524042</wp:posOffset>
                </wp:positionH>
                <wp:positionV relativeFrom="paragraph">
                  <wp:posOffset>398808</wp:posOffset>
                </wp:positionV>
                <wp:extent cx="636105" cy="1693627"/>
                <wp:effectExtent l="19050" t="19050" r="12065" b="20955"/>
                <wp:wrapNone/>
                <wp:docPr id="125" name="矩形 125"/>
                <wp:cNvGraphicFramePr/>
                <a:graphic xmlns:a="http://schemas.openxmlformats.org/drawingml/2006/main">
                  <a:graphicData uri="http://schemas.microsoft.com/office/word/2010/wordprocessingShape">
                    <wps:wsp>
                      <wps:cNvSpPr/>
                      <wps:spPr>
                        <a:xfrm>
                          <a:off x="0" y="0"/>
                          <a:ext cx="636105" cy="169362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2AA61" id="矩形 125" o:spid="_x0000_s1026" style="position:absolute;left:0;text-align:left;margin-left:198.75pt;margin-top:31.4pt;width:50.1pt;height:133.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" filled="f" strokecolor="#c7000b" strokeweight="2.25pt"/>
            </w:pict>
          </mc:Fallback>
        </mc:AlternateContent>
      </w:r>
      <w:r>
        <w:rPr>
          <w:noProof/>
        </w:rPr>
        <w:drawing>
          <wp:inline distT="0" distB="0" distL="0" distR="0" wp14:anchorId="49832041" wp14:editId="0FADE14C">
            <wp:extent cx="5375082" cy="24089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3397" cy="2417136"/>
                    </a:xfrm>
                    <a:prstGeom prst="rect">
                      <a:avLst/>
                    </a:prstGeom>
                  </pic:spPr>
                </pic:pic>
              </a:graphicData>
            </a:graphic>
          </wp:inline>
        </w:drawing>
      </w:r>
    </w:p>
    <w:p w14:paraId="62B7A249" w14:textId="77777777" w:rsidR="00F73C6D" w:rsidRDefault="00F73C6D" w:rsidP="00F73C6D">
      <w:pPr>
        <w:pStyle w:val="1f"/>
      </w:pPr>
      <w:r>
        <w:rPr>
          <w:rFonts w:hint="eastAsia"/>
        </w:rPr>
        <w:t>可使用</w:t>
      </w:r>
      <w:r>
        <w:t>df --help</w:t>
      </w:r>
      <w:r>
        <w:rPr>
          <w:rFonts w:hint="eastAsia"/>
        </w:rPr>
        <w:t>查看</w:t>
      </w:r>
      <w:r>
        <w:t>df</w:t>
      </w:r>
      <w:r>
        <w:rPr>
          <w:rFonts w:hint="eastAsia"/>
        </w:rPr>
        <w:t>的具体参数及用法。</w:t>
      </w:r>
    </w:p>
    <w:p w14:paraId="39D9B957" w14:textId="77777777" w:rsidR="00F73C6D" w:rsidRDefault="00F73C6D" w:rsidP="00D837EB">
      <w:pPr>
        <w:pStyle w:val="30"/>
        <w:numPr>
          <w:ilvl w:val="5"/>
          <w:numId w:val="15"/>
        </w:numPr>
        <w:tabs>
          <w:tab w:val="num" w:pos="1418"/>
        </w:tabs>
        <w:ind w:left="1620" w:right="200" w:hanging="425"/>
      </w:pPr>
      <w:r>
        <w:rPr>
          <w:rFonts w:hint="eastAsia"/>
        </w:rPr>
        <w:t>检查当前文件系统是否支持文件扩展属性</w:t>
      </w:r>
    </w:p>
    <w:p w14:paraId="70A80AE1" w14:textId="77777777" w:rsidR="00F73C6D" w:rsidRDefault="00F73C6D" w:rsidP="00F73C6D">
      <w:pPr>
        <w:pStyle w:val="1f"/>
      </w:pPr>
      <w:r>
        <w:rPr>
          <w:rFonts w:hint="eastAsia"/>
        </w:rPr>
        <w:t>在</w:t>
      </w:r>
      <w:r>
        <w:t>ext3</w:t>
      </w:r>
      <w:r>
        <w:rPr>
          <w:rFonts w:hint="eastAsia"/>
        </w:rPr>
        <w:t>和</w:t>
      </w:r>
      <w:r>
        <w:t>ext4</w:t>
      </w:r>
      <w:r>
        <w:rPr>
          <w:rFonts w:hint="eastAsia"/>
        </w:rPr>
        <w:t>文件系统上，可通过命令</w:t>
      </w:r>
      <w:r>
        <w:t>tune2fs -l</w:t>
      </w:r>
      <w:r>
        <w:rPr>
          <w:rFonts w:hint="eastAsia"/>
        </w:rPr>
        <w:t>来检查是否支持扩展属性。</w:t>
      </w:r>
    </w:p>
    <w:p w14:paraId="79B6567E" w14:textId="77777777" w:rsidR="00F73C6D" w:rsidRDefault="00F73C6D" w:rsidP="00F73C6D">
      <w:pPr>
        <w:pStyle w:val="1f"/>
      </w:pPr>
      <w:r>
        <w:rPr>
          <w:rFonts w:hint="eastAsia"/>
        </w:rPr>
        <w:t>（</w:t>
      </w:r>
      <w:r>
        <w:t>1</w:t>
      </w:r>
      <w:r>
        <w:rPr>
          <w:rFonts w:hint="eastAsia"/>
        </w:rPr>
        <w:t>）用</w:t>
      </w:r>
      <w:r>
        <w:t xml:space="preserve"> </w:t>
      </w:r>
      <w:proofErr w:type="spellStart"/>
      <w:r>
        <w:t>fdisk</w:t>
      </w:r>
      <w:proofErr w:type="spellEnd"/>
      <w:r>
        <w:t xml:space="preserve"> -l </w:t>
      </w:r>
      <w:r>
        <w:rPr>
          <w:rFonts w:hint="eastAsia"/>
        </w:rPr>
        <w:t>查看硬盘及分区信息</w:t>
      </w:r>
    </w:p>
    <w:p w14:paraId="007D3B7E" w14:textId="7C400B70" w:rsidR="002345F8" w:rsidRDefault="002345F8" w:rsidP="00F73C6D">
      <w:pPr>
        <w:pStyle w:val="1f"/>
      </w:pPr>
      <w:r>
        <w:rPr>
          <w:noProof/>
        </w:rPr>
        <w:drawing>
          <wp:inline distT="0" distB="0" distL="0" distR="0" wp14:anchorId="4003B528" wp14:editId="19DC603F">
            <wp:extent cx="5414839" cy="428389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2857" cy="4298147"/>
                    </a:xfrm>
                    <a:prstGeom prst="rect">
                      <a:avLst/>
                    </a:prstGeom>
                  </pic:spPr>
                </pic:pic>
              </a:graphicData>
            </a:graphic>
          </wp:inline>
        </w:drawing>
      </w:r>
    </w:p>
    <w:p w14:paraId="0592F113" w14:textId="77777777" w:rsidR="00F73C6D" w:rsidRDefault="00F73C6D" w:rsidP="00F73C6D">
      <w:pPr>
        <w:pStyle w:val="1f"/>
        <w:rPr>
          <w:noProof/>
        </w:rPr>
      </w:pPr>
      <w:r>
        <w:rPr>
          <w:rFonts w:hint="eastAsia"/>
          <w:noProof/>
        </w:rPr>
        <w:t>（</w:t>
      </w:r>
      <w:r>
        <w:rPr>
          <w:noProof/>
        </w:rPr>
        <w:t>2</w:t>
      </w:r>
      <w:r>
        <w:rPr>
          <w:rFonts w:hint="eastAsia"/>
          <w:noProof/>
        </w:rPr>
        <w:t>）用</w:t>
      </w:r>
      <w:r>
        <w:rPr>
          <w:noProof/>
        </w:rPr>
        <w:t xml:space="preserve"> tune2fs -l </w:t>
      </w:r>
      <w:r>
        <w:rPr>
          <w:rFonts w:hint="eastAsia"/>
          <w:noProof/>
        </w:rPr>
        <w:t>显示设备的详细信息</w:t>
      </w:r>
    </w:p>
    <w:p w14:paraId="713725BD" w14:textId="77777777" w:rsidR="00F73C6D" w:rsidRDefault="00F73C6D" w:rsidP="00F73C6D">
      <w:pPr>
        <w:pStyle w:val="1f"/>
        <w:rPr>
          <w:noProof/>
        </w:rPr>
      </w:pPr>
      <w:r>
        <w:rPr>
          <w:noProof/>
        </w:rPr>
        <w:lastRenderedPageBreak/>
        <w:t>tune2fs</w:t>
      </w:r>
      <w:r>
        <w:rPr>
          <w:rFonts w:hint="eastAsia"/>
          <w:noProof/>
        </w:rPr>
        <w:t>命令允许系统管理员在</w:t>
      </w:r>
      <w:r>
        <w:rPr>
          <w:noProof/>
        </w:rPr>
        <w:t>ext2</w:t>
      </w:r>
      <w:r>
        <w:rPr>
          <w:rFonts w:hint="eastAsia"/>
          <w:noProof/>
        </w:rPr>
        <w:t>、</w:t>
      </w:r>
      <w:r>
        <w:rPr>
          <w:noProof/>
        </w:rPr>
        <w:t>ext3</w:t>
      </w:r>
      <w:r>
        <w:rPr>
          <w:rFonts w:hint="eastAsia"/>
          <w:noProof/>
        </w:rPr>
        <w:t>或</w:t>
      </w:r>
      <w:r>
        <w:rPr>
          <w:noProof/>
        </w:rPr>
        <w:t>ext4</w:t>
      </w:r>
      <w:r>
        <w:rPr>
          <w:rFonts w:hint="eastAsia"/>
          <w:noProof/>
        </w:rPr>
        <w:t>文件系统上调整各种可调的文件系统参数。这些选项的当前值可以使用</w:t>
      </w:r>
      <w:r>
        <w:rPr>
          <w:noProof/>
        </w:rPr>
        <w:t>-l</w:t>
      </w:r>
      <w:r>
        <w:rPr>
          <w:rFonts w:hint="eastAsia"/>
          <w:noProof/>
        </w:rPr>
        <w:t>选项显示。</w:t>
      </w:r>
    </w:p>
    <w:p w14:paraId="5CCF90AC" w14:textId="2983AED4" w:rsidR="002345F8" w:rsidRDefault="002345F8" w:rsidP="00F73C6D">
      <w:pPr>
        <w:pStyle w:val="1f"/>
        <w:rPr>
          <w:noProof/>
        </w:rPr>
      </w:pPr>
      <w:r>
        <w:rPr>
          <w:noProof/>
        </w:rPr>
        <mc:AlternateContent>
          <mc:Choice Requires="wps">
            <w:drawing>
              <wp:anchor distT="0" distB="0" distL="114300" distR="114300" simplePos="0" relativeHeight="251665920" behindDoc="0" locked="0" layoutInCell="1" allowOverlap="1" wp14:anchorId="477C5E46" wp14:editId="54B224C8">
                <wp:simplePos x="0" y="0"/>
                <wp:positionH relativeFrom="column">
                  <wp:posOffset>706920</wp:posOffset>
                </wp:positionH>
                <wp:positionV relativeFrom="paragraph">
                  <wp:posOffset>1334218</wp:posOffset>
                </wp:positionV>
                <wp:extent cx="2762885" cy="122555"/>
                <wp:effectExtent l="19050" t="19050" r="18415" b="10795"/>
                <wp:wrapNone/>
                <wp:docPr id="128" name="矩形 128"/>
                <wp:cNvGraphicFramePr/>
                <a:graphic xmlns:a="http://schemas.openxmlformats.org/drawingml/2006/main">
                  <a:graphicData uri="http://schemas.microsoft.com/office/word/2010/wordprocessingShape">
                    <wps:wsp>
                      <wps:cNvSpPr/>
                      <wps:spPr>
                        <a:xfrm>
                          <a:off x="0" y="0"/>
                          <a:ext cx="2762885" cy="12255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818EC" id="矩形 128" o:spid="_x0000_s1026" style="position:absolute;left:0;text-align:left;margin-left:55.65pt;margin-top:105.05pt;width:217.55pt;height:9.6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" filled="f" strokecolor="#c7000b" strokeweight="2.25pt"/>
            </w:pict>
          </mc:Fallback>
        </mc:AlternateContent>
      </w:r>
      <w:r>
        <w:rPr>
          <w:noProof/>
        </w:rPr>
        <w:drawing>
          <wp:inline distT="0" distB="0" distL="0" distR="0" wp14:anchorId="1B133B46" wp14:editId="5E625CDB">
            <wp:extent cx="5359179" cy="61159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71623" cy="6130160"/>
                    </a:xfrm>
                    <a:prstGeom prst="rect">
                      <a:avLst/>
                    </a:prstGeom>
                  </pic:spPr>
                </pic:pic>
              </a:graphicData>
            </a:graphic>
          </wp:inline>
        </w:drawing>
      </w:r>
    </w:p>
    <w:p w14:paraId="4F955711" w14:textId="77777777" w:rsidR="00F73C6D" w:rsidRDefault="00F73C6D" w:rsidP="00F73C6D">
      <w:pPr>
        <w:pStyle w:val="1f"/>
        <w:rPr>
          <w:noProof/>
        </w:rPr>
      </w:pPr>
      <w:r>
        <w:rPr>
          <w:rFonts w:hint="eastAsia"/>
          <w:noProof/>
        </w:rPr>
        <w:t>通过检查</w:t>
      </w:r>
      <w:r>
        <w:t>/dev/mapper/</w:t>
      </w:r>
      <w:proofErr w:type="spellStart"/>
      <w:r>
        <w:t>openeuler</w:t>
      </w:r>
      <w:proofErr w:type="spellEnd"/>
      <w:r>
        <w:t>-root</w:t>
      </w:r>
      <w:r>
        <w:rPr>
          <w:rFonts w:hint="eastAsia"/>
        </w:rPr>
        <w:t>文件系统参数中的</w:t>
      </w:r>
      <w:r>
        <w:rPr>
          <w:rFonts w:hint="eastAsia"/>
          <w:noProof/>
        </w:rPr>
        <w:t>默认挂载选项</w:t>
      </w:r>
      <w:r>
        <w:rPr>
          <w:noProof/>
        </w:rPr>
        <w:t>“Default mount options”</w:t>
      </w:r>
      <w:r>
        <w:rPr>
          <w:rFonts w:hint="eastAsia"/>
          <w:noProof/>
        </w:rPr>
        <w:t>是否有对应内容；来确定分区设备的文件系统是否支持扩展属性</w:t>
      </w:r>
      <w:r>
        <w:rPr>
          <w:noProof/>
        </w:rPr>
        <w:t>——</w:t>
      </w:r>
      <w:r>
        <w:rPr>
          <w:rFonts w:hint="eastAsia"/>
          <w:noProof/>
        </w:rPr>
        <w:t>上图所示说明，该文件系统支持扩展用户属性</w:t>
      </w:r>
      <w:r>
        <w:rPr>
          <w:noProof/>
        </w:rPr>
        <w:t>user_xattr</w:t>
      </w:r>
      <w:r>
        <w:rPr>
          <w:rFonts w:hint="eastAsia"/>
          <w:noProof/>
        </w:rPr>
        <w:t>、与</w:t>
      </w:r>
      <w:r>
        <w:rPr>
          <w:noProof/>
        </w:rPr>
        <w:t>ACL</w:t>
      </w:r>
      <w:r>
        <w:rPr>
          <w:rFonts w:hint="eastAsia"/>
          <w:noProof/>
        </w:rPr>
        <w:t>权限。</w:t>
      </w:r>
    </w:p>
    <w:p w14:paraId="2F3A13E6" w14:textId="77777777" w:rsidR="00F73C6D" w:rsidRDefault="00F73C6D" w:rsidP="00D837EB">
      <w:pPr>
        <w:pStyle w:val="30"/>
        <w:numPr>
          <w:ilvl w:val="5"/>
          <w:numId w:val="15"/>
        </w:numPr>
        <w:tabs>
          <w:tab w:val="num" w:pos="1418"/>
        </w:tabs>
        <w:ind w:left="1620" w:right="200" w:hanging="425"/>
        <w:rPr>
          <w:noProof/>
        </w:rPr>
      </w:pPr>
      <w:r>
        <w:rPr>
          <w:rFonts w:hint="eastAsia"/>
          <w:noProof/>
        </w:rPr>
        <w:t>创建文件</w:t>
      </w:r>
      <w:r>
        <w:rPr>
          <w:noProof/>
        </w:rPr>
        <w:t>file.txt</w:t>
      </w:r>
      <w:r>
        <w:rPr>
          <w:rFonts w:hint="eastAsia"/>
          <w:noProof/>
        </w:rPr>
        <w:t>，用</w:t>
      </w:r>
      <w:proofErr w:type="spellStart"/>
      <w:r>
        <w:t>setfattr</w:t>
      </w:r>
      <w:proofErr w:type="spellEnd"/>
      <w:r>
        <w:rPr>
          <w:rFonts w:hint="eastAsia"/>
        </w:rPr>
        <w:t>设置文件系统对象的扩展属性</w:t>
      </w:r>
    </w:p>
    <w:p w14:paraId="621A2788" w14:textId="77777777" w:rsidR="00F73C6D" w:rsidRDefault="00F73C6D" w:rsidP="00F73C6D">
      <w:pPr>
        <w:pStyle w:val="2f5"/>
        <w:rPr>
          <w:b/>
        </w:rPr>
      </w:pPr>
      <w:r>
        <w:t>[</w:t>
      </w:r>
      <w:proofErr w:type="spellStart"/>
      <w:r>
        <w:t>root@localhost</w:t>
      </w:r>
      <w:proofErr w:type="spellEnd"/>
      <w:r>
        <w:t xml:space="preserve"> task</w:t>
      </w:r>
      <w:proofErr w:type="gramStart"/>
      <w:r>
        <w:t>1]#</w:t>
      </w:r>
      <w:proofErr w:type="gramEnd"/>
      <w:r>
        <w:t xml:space="preserve"> </w:t>
      </w:r>
      <w:r>
        <w:rPr>
          <w:b/>
        </w:rPr>
        <w:t>touch file.txt</w:t>
      </w:r>
    </w:p>
    <w:p w14:paraId="206B8977" w14:textId="77777777" w:rsidR="00F73C6D" w:rsidRDefault="00F73C6D" w:rsidP="00F73C6D">
      <w:pPr>
        <w:pStyle w:val="2f5"/>
        <w:rPr>
          <w:b/>
        </w:rPr>
      </w:pPr>
      <w:r>
        <w:t>[</w:t>
      </w:r>
      <w:proofErr w:type="spellStart"/>
      <w:r>
        <w:t>root@localhost</w:t>
      </w:r>
      <w:proofErr w:type="spellEnd"/>
      <w:r>
        <w:t xml:space="preserve"> task</w:t>
      </w:r>
      <w:proofErr w:type="gramStart"/>
      <w:r>
        <w:t>1]#</w:t>
      </w:r>
      <w:proofErr w:type="gramEnd"/>
      <w:r>
        <w:t xml:space="preserve"> </w:t>
      </w:r>
      <w:proofErr w:type="spellStart"/>
      <w:r>
        <w:rPr>
          <w:b/>
        </w:rPr>
        <w:t>setfattr</w:t>
      </w:r>
      <w:proofErr w:type="spellEnd"/>
      <w:r>
        <w:rPr>
          <w:b/>
        </w:rPr>
        <w:t xml:space="preserve"> -n user.name -v </w:t>
      </w:r>
      <w:proofErr w:type="spellStart"/>
      <w:r>
        <w:rPr>
          <w:b/>
        </w:rPr>
        <w:t>xattr_test</w:t>
      </w:r>
      <w:proofErr w:type="spellEnd"/>
      <w:r>
        <w:rPr>
          <w:b/>
        </w:rPr>
        <w:t xml:space="preserve"> file.txt</w:t>
      </w:r>
    </w:p>
    <w:p w14:paraId="588553C6" w14:textId="77777777" w:rsidR="00F73C6D" w:rsidRDefault="00F73C6D" w:rsidP="00F73C6D">
      <w:pPr>
        <w:pStyle w:val="2f5"/>
        <w:rPr>
          <w:b/>
        </w:rPr>
      </w:pPr>
      <w:r>
        <w:t>[</w:t>
      </w:r>
      <w:proofErr w:type="spellStart"/>
      <w:r>
        <w:t>root@localhost</w:t>
      </w:r>
      <w:proofErr w:type="spellEnd"/>
      <w:r>
        <w:t xml:space="preserve"> task</w:t>
      </w:r>
      <w:proofErr w:type="gramStart"/>
      <w:r>
        <w:t>1]#</w:t>
      </w:r>
      <w:proofErr w:type="gramEnd"/>
      <w:r>
        <w:t xml:space="preserve"> </w:t>
      </w:r>
      <w:proofErr w:type="spellStart"/>
      <w:r>
        <w:rPr>
          <w:b/>
        </w:rPr>
        <w:t>setfattr</w:t>
      </w:r>
      <w:proofErr w:type="spellEnd"/>
      <w:r>
        <w:rPr>
          <w:b/>
        </w:rPr>
        <w:t xml:space="preserve"> -n </w:t>
      </w:r>
      <w:proofErr w:type="spellStart"/>
      <w:r>
        <w:rPr>
          <w:b/>
        </w:rPr>
        <w:t>user.city</w:t>
      </w:r>
      <w:proofErr w:type="spellEnd"/>
      <w:r>
        <w:rPr>
          <w:b/>
        </w:rPr>
        <w:t xml:space="preserve"> -v "Beijing" file.txt</w:t>
      </w:r>
    </w:p>
    <w:p w14:paraId="0DEBBFF4" w14:textId="77777777" w:rsidR="00F73C6D" w:rsidRDefault="00F73C6D" w:rsidP="00F73C6D">
      <w:pPr>
        <w:pStyle w:val="2f5"/>
        <w:rPr>
          <w:b/>
        </w:rPr>
      </w:pPr>
      <w:r>
        <w:t>[</w:t>
      </w:r>
      <w:proofErr w:type="spellStart"/>
      <w:r>
        <w:t>root@localhost</w:t>
      </w:r>
      <w:proofErr w:type="spellEnd"/>
      <w:r>
        <w:t xml:space="preserve"> task</w:t>
      </w:r>
      <w:proofErr w:type="gramStart"/>
      <w:r>
        <w:t>1]#</w:t>
      </w:r>
      <w:proofErr w:type="gramEnd"/>
      <w:r>
        <w:t xml:space="preserve"> </w:t>
      </w:r>
      <w:proofErr w:type="spellStart"/>
      <w:r>
        <w:rPr>
          <w:b/>
        </w:rPr>
        <w:t>getfattr</w:t>
      </w:r>
      <w:proofErr w:type="spellEnd"/>
      <w:r>
        <w:rPr>
          <w:b/>
        </w:rPr>
        <w:t xml:space="preserve"> -d -m . file.txt</w:t>
      </w:r>
    </w:p>
    <w:p w14:paraId="67DBD8BD" w14:textId="77777777" w:rsidR="00B502A8" w:rsidRDefault="00B502A8" w:rsidP="00B502A8">
      <w:pPr>
        <w:pStyle w:val="2f5"/>
      </w:pPr>
      <w:r>
        <w:lastRenderedPageBreak/>
        <w:t xml:space="preserve"># </w:t>
      </w:r>
      <w:proofErr w:type="gramStart"/>
      <w:r>
        <w:t>file</w:t>
      </w:r>
      <w:proofErr w:type="gramEnd"/>
      <w:r>
        <w:t>: file.txt</w:t>
      </w:r>
    </w:p>
    <w:p w14:paraId="7816C64A" w14:textId="77777777" w:rsidR="00B502A8" w:rsidRDefault="00B502A8" w:rsidP="00B502A8">
      <w:pPr>
        <w:pStyle w:val="2f5"/>
      </w:pPr>
      <w:proofErr w:type="spellStart"/>
      <w:proofErr w:type="gramStart"/>
      <w:r>
        <w:t>security.selinux</w:t>
      </w:r>
      <w:proofErr w:type="spellEnd"/>
      <w:proofErr w:type="gramEnd"/>
      <w:r>
        <w:t>="unconfined_u:object_r:user_home_t:s0"</w:t>
      </w:r>
    </w:p>
    <w:p w14:paraId="1CC1F9D9" w14:textId="77777777" w:rsidR="00B502A8" w:rsidRDefault="00B502A8" w:rsidP="00B502A8">
      <w:pPr>
        <w:pStyle w:val="2f5"/>
      </w:pPr>
      <w:proofErr w:type="spellStart"/>
      <w:proofErr w:type="gramStart"/>
      <w:r>
        <w:t>user.city</w:t>
      </w:r>
      <w:proofErr w:type="spellEnd"/>
      <w:proofErr w:type="gramEnd"/>
      <w:r>
        <w:t>="Beijing"</w:t>
      </w:r>
    </w:p>
    <w:p w14:paraId="6436FCFE" w14:textId="589AC223" w:rsidR="00F73C6D" w:rsidRDefault="00B502A8" w:rsidP="00B502A8">
      <w:pPr>
        <w:pStyle w:val="2f5"/>
      </w:pPr>
      <w:r>
        <w:t>user.name="</w:t>
      </w:r>
      <w:proofErr w:type="spellStart"/>
      <w:r>
        <w:t>xattr_test</w:t>
      </w:r>
      <w:proofErr w:type="spellEnd"/>
      <w:r>
        <w:t>"</w:t>
      </w:r>
    </w:p>
    <w:p w14:paraId="2C947B6F" w14:textId="77777777" w:rsidR="00F73C6D" w:rsidRDefault="00F73C6D" w:rsidP="00F73C6D">
      <w:pPr>
        <w:pStyle w:val="1f"/>
        <w:rPr>
          <w:noProof/>
        </w:rPr>
      </w:pPr>
      <w:r>
        <w:rPr>
          <w:rFonts w:hint="eastAsia"/>
          <w:noProof/>
        </w:rPr>
        <w:t>对于不含转义字符</w:t>
      </w:r>
      <w:r>
        <w:rPr>
          <w:noProof/>
        </w:rPr>
        <w:t xml:space="preserve"> \ </w:t>
      </w:r>
      <w:r>
        <w:rPr>
          <w:rFonts w:hint="eastAsia"/>
          <w:noProof/>
        </w:rPr>
        <w:t>的纯文本属性值，有无双引号限定效果一样。</w:t>
      </w:r>
    </w:p>
    <w:p w14:paraId="57501F06" w14:textId="77777777" w:rsidR="00F73C6D" w:rsidRDefault="00F73C6D" w:rsidP="00D837EB">
      <w:pPr>
        <w:pStyle w:val="30"/>
        <w:numPr>
          <w:ilvl w:val="5"/>
          <w:numId w:val="15"/>
        </w:numPr>
        <w:tabs>
          <w:tab w:val="num" w:pos="1418"/>
        </w:tabs>
        <w:ind w:left="1620" w:right="200" w:hanging="425"/>
        <w:rPr>
          <w:noProof/>
        </w:rPr>
      </w:pPr>
      <w:r>
        <w:rPr>
          <w:rFonts w:hint="eastAsia"/>
          <w:noProof/>
        </w:rPr>
        <w:t>设置八进制数属性值</w:t>
      </w:r>
      <w:r>
        <w:rPr>
          <w:noProof/>
        </w:rPr>
        <w:t>“\012”</w:t>
      </w:r>
      <w:r>
        <w:rPr>
          <w:rFonts w:hint="eastAsia"/>
          <w:noProof/>
        </w:rPr>
        <w:t>，最终以八进制数的</w:t>
      </w:r>
      <w:r>
        <w:rPr>
          <w:noProof/>
        </w:rPr>
        <w:t>base64</w:t>
      </w:r>
      <w:r>
        <w:rPr>
          <w:rFonts w:hint="eastAsia"/>
          <w:noProof/>
        </w:rPr>
        <w:t>编码存储。</w:t>
      </w:r>
    </w:p>
    <w:p w14:paraId="37C310E2" w14:textId="77777777" w:rsidR="00F73C6D" w:rsidRDefault="00F73C6D" w:rsidP="00F73C6D">
      <w:pPr>
        <w:pStyle w:val="2f5"/>
        <w:rPr>
          <w:b/>
        </w:rPr>
      </w:pPr>
      <w:r>
        <w:t>[</w:t>
      </w:r>
      <w:proofErr w:type="spellStart"/>
      <w:r>
        <w:t>root@localhost</w:t>
      </w:r>
      <w:proofErr w:type="spellEnd"/>
      <w:r>
        <w:t xml:space="preserve"> task</w:t>
      </w:r>
      <w:proofErr w:type="gramStart"/>
      <w:r>
        <w:t>1]#</w:t>
      </w:r>
      <w:proofErr w:type="gramEnd"/>
      <w:r>
        <w:t xml:space="preserve"> </w:t>
      </w:r>
      <w:proofErr w:type="spellStart"/>
      <w:r>
        <w:rPr>
          <w:b/>
        </w:rPr>
        <w:t>setfattr</w:t>
      </w:r>
      <w:proofErr w:type="spellEnd"/>
      <w:r>
        <w:rPr>
          <w:b/>
        </w:rPr>
        <w:t xml:space="preserve"> -n </w:t>
      </w:r>
      <w:proofErr w:type="spellStart"/>
      <w:r>
        <w:rPr>
          <w:b/>
        </w:rPr>
        <w:t>user.age</w:t>
      </w:r>
      <w:proofErr w:type="spellEnd"/>
      <w:r>
        <w:rPr>
          <w:b/>
        </w:rPr>
        <w:t xml:space="preserve"> -v "\012" file.txt</w:t>
      </w:r>
    </w:p>
    <w:p w14:paraId="516B7090"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proofErr w:type="spellStart"/>
      <w:r>
        <w:rPr>
          <w:b/>
        </w:rPr>
        <w:t>getfattr</w:t>
      </w:r>
      <w:proofErr w:type="spellEnd"/>
      <w:r>
        <w:rPr>
          <w:b/>
        </w:rPr>
        <w:t xml:space="preserve"> -d -m . file.txt</w:t>
      </w:r>
    </w:p>
    <w:p w14:paraId="5CDA51B4" w14:textId="77777777" w:rsidR="007766D3" w:rsidRDefault="007766D3" w:rsidP="007766D3">
      <w:pPr>
        <w:pStyle w:val="2f5"/>
      </w:pPr>
      <w:r>
        <w:t xml:space="preserve"># </w:t>
      </w:r>
      <w:proofErr w:type="gramStart"/>
      <w:r>
        <w:t>file</w:t>
      </w:r>
      <w:proofErr w:type="gramEnd"/>
      <w:r>
        <w:t>: file.txt</w:t>
      </w:r>
    </w:p>
    <w:p w14:paraId="3E7D57E8" w14:textId="77777777" w:rsidR="007766D3" w:rsidRDefault="007766D3" w:rsidP="007766D3">
      <w:pPr>
        <w:pStyle w:val="2f5"/>
      </w:pPr>
      <w:proofErr w:type="spellStart"/>
      <w:proofErr w:type="gramStart"/>
      <w:r>
        <w:t>security.selinux</w:t>
      </w:r>
      <w:proofErr w:type="spellEnd"/>
      <w:proofErr w:type="gramEnd"/>
      <w:r>
        <w:t>="unconfined_u:object_r:user_home_t:s0"</w:t>
      </w:r>
    </w:p>
    <w:p w14:paraId="69A2403C" w14:textId="77777777" w:rsidR="007766D3" w:rsidRDefault="007766D3" w:rsidP="007766D3">
      <w:pPr>
        <w:pStyle w:val="2f5"/>
      </w:pPr>
      <w:proofErr w:type="spellStart"/>
      <w:r>
        <w:t>user.age</w:t>
      </w:r>
      <w:proofErr w:type="spellEnd"/>
      <w:r>
        <w:t>=0sCg==</w:t>
      </w:r>
    </w:p>
    <w:p w14:paraId="10873FA7" w14:textId="77777777" w:rsidR="007766D3" w:rsidRDefault="007766D3" w:rsidP="007766D3">
      <w:pPr>
        <w:pStyle w:val="2f5"/>
      </w:pPr>
      <w:proofErr w:type="spellStart"/>
      <w:proofErr w:type="gramStart"/>
      <w:r>
        <w:t>user.city</w:t>
      </w:r>
      <w:proofErr w:type="spellEnd"/>
      <w:proofErr w:type="gramEnd"/>
      <w:r>
        <w:t>="Beijing"</w:t>
      </w:r>
    </w:p>
    <w:p w14:paraId="0FEA4050" w14:textId="2FA194D4" w:rsidR="00F73C6D" w:rsidRDefault="007766D3" w:rsidP="007766D3">
      <w:pPr>
        <w:pStyle w:val="2f5"/>
      </w:pPr>
      <w:r>
        <w:t>user.name="</w:t>
      </w:r>
      <w:proofErr w:type="spellStart"/>
      <w:r>
        <w:t>xattr_test</w:t>
      </w:r>
      <w:proofErr w:type="spellEnd"/>
      <w:r>
        <w:t>"</w:t>
      </w:r>
    </w:p>
    <w:p w14:paraId="28B1EE98" w14:textId="77777777" w:rsidR="00F73C6D" w:rsidRDefault="00F73C6D" w:rsidP="00F73C6D">
      <w:pPr>
        <w:pStyle w:val="1f"/>
        <w:rPr>
          <w:noProof/>
        </w:rPr>
      </w:pPr>
      <w:r>
        <w:rPr>
          <w:rFonts w:hint="eastAsia"/>
          <w:noProof/>
        </w:rPr>
        <w:t>对于包含转义字符</w:t>
      </w:r>
      <w:r>
        <w:rPr>
          <w:noProof/>
        </w:rPr>
        <w:t xml:space="preserve"> \ </w:t>
      </w:r>
      <w:r>
        <w:rPr>
          <w:rFonts w:hint="eastAsia"/>
          <w:noProof/>
        </w:rPr>
        <w:t>的文本属性值，无双引号则不对转义符</w:t>
      </w:r>
      <w:r>
        <w:rPr>
          <w:noProof/>
        </w:rPr>
        <w:t xml:space="preserve"> \ </w:t>
      </w:r>
      <w:r>
        <w:rPr>
          <w:rFonts w:hint="eastAsia"/>
          <w:noProof/>
        </w:rPr>
        <w:t>进行转义；有双引号则对其进行转义。</w:t>
      </w:r>
    </w:p>
    <w:p w14:paraId="4D1AF32B" w14:textId="77777777" w:rsidR="00F73C6D" w:rsidRDefault="00F73C6D" w:rsidP="00D837EB">
      <w:pPr>
        <w:pStyle w:val="30"/>
        <w:numPr>
          <w:ilvl w:val="5"/>
          <w:numId w:val="15"/>
        </w:numPr>
        <w:tabs>
          <w:tab w:val="num" w:pos="1418"/>
        </w:tabs>
        <w:ind w:left="1620" w:right="200" w:hanging="425"/>
        <w:rPr>
          <w:noProof/>
        </w:rPr>
      </w:pPr>
      <w:r>
        <w:rPr>
          <w:rFonts w:hint="eastAsia"/>
          <w:noProof/>
        </w:rPr>
        <w:t>设置十六进制数属性值，所设置的数的位数必须为偶数，即</w:t>
      </w:r>
      <w:r>
        <w:rPr>
          <w:noProof/>
        </w:rPr>
        <w:t xml:space="preserve">0x </w:t>
      </w:r>
      <w:r>
        <w:rPr>
          <w:rFonts w:hint="eastAsia"/>
          <w:noProof/>
        </w:rPr>
        <w:t>或</w:t>
      </w:r>
      <w:r>
        <w:rPr>
          <w:noProof/>
        </w:rPr>
        <w:t xml:space="preserve"> 0X</w:t>
      </w:r>
      <w:r>
        <w:rPr>
          <w:rFonts w:hint="eastAsia"/>
          <w:noProof/>
        </w:rPr>
        <w:t>后的数字必须为偶数位，否则出错。</w:t>
      </w:r>
      <w:r>
        <w:rPr>
          <w:noProof/>
        </w:rPr>
        <w:t xml:space="preserve"> </w:t>
      </w:r>
      <w:r>
        <w:rPr>
          <w:rFonts w:hint="eastAsia"/>
          <w:noProof/>
        </w:rPr>
        <w:t>若设置成功，最终以十六进制数的</w:t>
      </w:r>
      <w:r>
        <w:rPr>
          <w:noProof/>
        </w:rPr>
        <w:t>base64</w:t>
      </w:r>
      <w:r>
        <w:rPr>
          <w:rFonts w:hint="eastAsia"/>
          <w:noProof/>
        </w:rPr>
        <w:t>编码存储。</w:t>
      </w:r>
    </w:p>
    <w:p w14:paraId="1DEF8A12" w14:textId="77777777" w:rsidR="00F73C6D" w:rsidRDefault="00F73C6D" w:rsidP="00F73C6D">
      <w:pPr>
        <w:pStyle w:val="2f5"/>
        <w:rPr>
          <w:b/>
        </w:rPr>
      </w:pPr>
      <w:r>
        <w:t>[</w:t>
      </w:r>
      <w:proofErr w:type="spellStart"/>
      <w:r>
        <w:t>root@localhost</w:t>
      </w:r>
      <w:proofErr w:type="spellEnd"/>
      <w:r>
        <w:t xml:space="preserve"> task</w:t>
      </w:r>
      <w:proofErr w:type="gramStart"/>
      <w:r>
        <w:t>1]#</w:t>
      </w:r>
      <w:proofErr w:type="gramEnd"/>
      <w:r>
        <w:t xml:space="preserve"> </w:t>
      </w:r>
      <w:proofErr w:type="spellStart"/>
      <w:r>
        <w:rPr>
          <w:b/>
        </w:rPr>
        <w:t>setfattr</w:t>
      </w:r>
      <w:proofErr w:type="spellEnd"/>
      <w:r>
        <w:rPr>
          <w:b/>
        </w:rPr>
        <w:t xml:space="preserve"> -n </w:t>
      </w:r>
      <w:proofErr w:type="spellStart"/>
      <w:r>
        <w:rPr>
          <w:b/>
        </w:rPr>
        <w:t>user.hex</w:t>
      </w:r>
      <w:proofErr w:type="spellEnd"/>
      <w:r>
        <w:rPr>
          <w:b/>
        </w:rPr>
        <w:t xml:space="preserve"> -v 0x0123 file.txt</w:t>
      </w:r>
    </w:p>
    <w:p w14:paraId="09909907" w14:textId="77777777" w:rsidR="00F73C6D" w:rsidRDefault="00F73C6D" w:rsidP="00F73C6D">
      <w:pPr>
        <w:pStyle w:val="2f5"/>
        <w:rPr>
          <w:b/>
        </w:rPr>
      </w:pPr>
      <w:r>
        <w:t>[</w:t>
      </w:r>
      <w:proofErr w:type="spellStart"/>
      <w:r>
        <w:t>root@localhost</w:t>
      </w:r>
      <w:proofErr w:type="spellEnd"/>
      <w:r>
        <w:t xml:space="preserve"> task</w:t>
      </w:r>
      <w:proofErr w:type="gramStart"/>
      <w:r>
        <w:t>1]#</w:t>
      </w:r>
      <w:proofErr w:type="gramEnd"/>
      <w:r>
        <w:t xml:space="preserve"> </w:t>
      </w:r>
      <w:proofErr w:type="spellStart"/>
      <w:r>
        <w:rPr>
          <w:b/>
        </w:rPr>
        <w:t>getfattr</w:t>
      </w:r>
      <w:proofErr w:type="spellEnd"/>
      <w:r>
        <w:rPr>
          <w:b/>
        </w:rPr>
        <w:t xml:space="preserve"> -d -m . file.txt</w:t>
      </w:r>
    </w:p>
    <w:p w14:paraId="5AE4E646" w14:textId="77777777" w:rsidR="00CD0712" w:rsidRDefault="00CD0712" w:rsidP="00CD0712">
      <w:pPr>
        <w:pStyle w:val="2f5"/>
      </w:pPr>
      <w:r>
        <w:t xml:space="preserve"># </w:t>
      </w:r>
      <w:proofErr w:type="gramStart"/>
      <w:r>
        <w:t>file</w:t>
      </w:r>
      <w:proofErr w:type="gramEnd"/>
      <w:r>
        <w:t>: file.txt</w:t>
      </w:r>
    </w:p>
    <w:p w14:paraId="1A6302DE" w14:textId="77777777" w:rsidR="00CD0712" w:rsidRDefault="00CD0712" w:rsidP="00CD0712">
      <w:pPr>
        <w:pStyle w:val="2f5"/>
      </w:pPr>
      <w:proofErr w:type="spellStart"/>
      <w:proofErr w:type="gramStart"/>
      <w:r>
        <w:t>security.selinux</w:t>
      </w:r>
      <w:proofErr w:type="spellEnd"/>
      <w:proofErr w:type="gramEnd"/>
      <w:r>
        <w:t>="unconfined_u:object_r:user_home_t:s0"</w:t>
      </w:r>
    </w:p>
    <w:p w14:paraId="6371C6A7" w14:textId="77777777" w:rsidR="00CD0712" w:rsidRDefault="00CD0712" w:rsidP="00CD0712">
      <w:pPr>
        <w:pStyle w:val="2f5"/>
      </w:pPr>
      <w:proofErr w:type="spellStart"/>
      <w:r>
        <w:t>user.age</w:t>
      </w:r>
      <w:proofErr w:type="spellEnd"/>
      <w:r>
        <w:t>=0sCg==</w:t>
      </w:r>
    </w:p>
    <w:p w14:paraId="1EDEE3DD" w14:textId="77777777" w:rsidR="00CD0712" w:rsidRDefault="00CD0712" w:rsidP="00CD0712">
      <w:pPr>
        <w:pStyle w:val="2f5"/>
      </w:pPr>
      <w:proofErr w:type="spellStart"/>
      <w:proofErr w:type="gramStart"/>
      <w:r>
        <w:t>user.city</w:t>
      </w:r>
      <w:proofErr w:type="spellEnd"/>
      <w:proofErr w:type="gramEnd"/>
      <w:r>
        <w:t>="Beijing"</w:t>
      </w:r>
    </w:p>
    <w:p w14:paraId="67D85E0A" w14:textId="77777777" w:rsidR="00CD0712" w:rsidRDefault="00CD0712" w:rsidP="00CD0712">
      <w:pPr>
        <w:pStyle w:val="2f5"/>
      </w:pPr>
      <w:proofErr w:type="spellStart"/>
      <w:r>
        <w:t>user.hex</w:t>
      </w:r>
      <w:proofErr w:type="spellEnd"/>
      <w:r>
        <w:t>=0sASM=</w:t>
      </w:r>
    </w:p>
    <w:p w14:paraId="06EDF3B4" w14:textId="729C8DC8" w:rsidR="00F73C6D" w:rsidRDefault="00CD0712" w:rsidP="00CD0712">
      <w:pPr>
        <w:pStyle w:val="2f5"/>
      </w:pPr>
      <w:r>
        <w:t>user.name="</w:t>
      </w:r>
      <w:proofErr w:type="spellStart"/>
      <w:r>
        <w:t>xattr_test</w:t>
      </w:r>
      <w:proofErr w:type="spellEnd"/>
      <w:r>
        <w:t>"</w:t>
      </w:r>
    </w:p>
    <w:p w14:paraId="71AAE747" w14:textId="77777777" w:rsidR="00F73C6D" w:rsidRDefault="00F73C6D" w:rsidP="00D837EB">
      <w:pPr>
        <w:pStyle w:val="30"/>
        <w:numPr>
          <w:ilvl w:val="5"/>
          <w:numId w:val="15"/>
        </w:numPr>
        <w:tabs>
          <w:tab w:val="num" w:pos="1418"/>
        </w:tabs>
        <w:ind w:left="1620" w:right="200" w:hanging="425"/>
        <w:rPr>
          <w:noProof/>
        </w:rPr>
      </w:pPr>
      <w:r>
        <w:rPr>
          <w:rFonts w:hint="eastAsia"/>
          <w:noProof/>
        </w:rPr>
        <w:t>设置</w:t>
      </w:r>
      <w:r>
        <w:rPr>
          <w:noProof/>
        </w:rPr>
        <w:t>base64</w:t>
      </w:r>
      <w:r>
        <w:rPr>
          <w:rFonts w:hint="eastAsia"/>
          <w:noProof/>
        </w:rPr>
        <w:t>编码属性值，所设置的编码必须符合</w:t>
      </w:r>
      <w:r>
        <w:rPr>
          <w:noProof/>
        </w:rPr>
        <w:t>base64</w:t>
      </w:r>
      <w:r>
        <w:rPr>
          <w:rFonts w:hint="eastAsia"/>
          <w:noProof/>
        </w:rPr>
        <w:t>编码，即</w:t>
      </w:r>
      <w:r>
        <w:rPr>
          <w:noProof/>
        </w:rPr>
        <w:t>0s</w:t>
      </w:r>
      <w:r>
        <w:rPr>
          <w:rFonts w:hint="eastAsia"/>
          <w:noProof/>
        </w:rPr>
        <w:t>后的编码字符串必须符合</w:t>
      </w:r>
      <w:r>
        <w:rPr>
          <w:noProof/>
        </w:rPr>
        <w:t>base64</w:t>
      </w:r>
      <w:r>
        <w:rPr>
          <w:rFonts w:hint="eastAsia"/>
          <w:noProof/>
        </w:rPr>
        <w:t>编码，否则出错。</w:t>
      </w:r>
      <w:r>
        <w:rPr>
          <w:noProof/>
        </w:rPr>
        <w:t xml:space="preserve"> </w:t>
      </w:r>
      <w:r>
        <w:rPr>
          <w:rFonts w:hint="eastAsia"/>
          <w:noProof/>
        </w:rPr>
        <w:t>若设置成功，最终以</w:t>
      </w:r>
      <w:r>
        <w:rPr>
          <w:noProof/>
        </w:rPr>
        <w:t>base64</w:t>
      </w:r>
      <w:r>
        <w:rPr>
          <w:rFonts w:hint="eastAsia"/>
          <w:noProof/>
        </w:rPr>
        <w:t>编码对应的文本信息存储。</w:t>
      </w:r>
    </w:p>
    <w:p w14:paraId="4477730C" w14:textId="77777777" w:rsidR="00F73C6D" w:rsidRDefault="00F73C6D" w:rsidP="00F73C6D">
      <w:pPr>
        <w:pStyle w:val="2f5"/>
      </w:pPr>
      <w:r>
        <w:t>[</w:t>
      </w:r>
      <w:proofErr w:type="spellStart"/>
      <w:r>
        <w:t>root@localhost</w:t>
      </w:r>
      <w:proofErr w:type="spellEnd"/>
      <w:r>
        <w:t xml:space="preserve"> task</w:t>
      </w:r>
      <w:proofErr w:type="gramStart"/>
      <w:r>
        <w:t>1]#</w:t>
      </w:r>
      <w:proofErr w:type="gramEnd"/>
      <w:r>
        <w:t xml:space="preserve"> </w:t>
      </w:r>
      <w:proofErr w:type="spellStart"/>
      <w:r>
        <w:rPr>
          <w:b/>
        </w:rPr>
        <w:t>setfattr</w:t>
      </w:r>
      <w:proofErr w:type="spellEnd"/>
      <w:r>
        <w:rPr>
          <w:b/>
        </w:rPr>
        <w:t xml:space="preserve"> -n user.base64 -v 0sSGVsbG8gV29ybGQh file.txt</w:t>
      </w:r>
    </w:p>
    <w:p w14:paraId="35856EB3" w14:textId="77777777" w:rsidR="00F73C6D" w:rsidRDefault="00F73C6D" w:rsidP="00F73C6D">
      <w:pPr>
        <w:pStyle w:val="2f5"/>
        <w:rPr>
          <w:b/>
        </w:rPr>
      </w:pPr>
      <w:r>
        <w:t>[</w:t>
      </w:r>
      <w:proofErr w:type="spellStart"/>
      <w:r>
        <w:t>root@localhost</w:t>
      </w:r>
      <w:proofErr w:type="spellEnd"/>
      <w:r>
        <w:t xml:space="preserve"> task</w:t>
      </w:r>
      <w:proofErr w:type="gramStart"/>
      <w:r>
        <w:t>1]#</w:t>
      </w:r>
      <w:proofErr w:type="gramEnd"/>
      <w:r>
        <w:t xml:space="preserve"> </w:t>
      </w:r>
      <w:proofErr w:type="spellStart"/>
      <w:r>
        <w:rPr>
          <w:b/>
        </w:rPr>
        <w:t>getfattr</w:t>
      </w:r>
      <w:proofErr w:type="spellEnd"/>
      <w:r>
        <w:rPr>
          <w:b/>
        </w:rPr>
        <w:t xml:space="preserve"> -d -m . file.txt</w:t>
      </w:r>
    </w:p>
    <w:p w14:paraId="50B47FC3" w14:textId="77777777" w:rsidR="00A63E57" w:rsidRDefault="00A63E57" w:rsidP="00A63E57">
      <w:pPr>
        <w:pStyle w:val="2f5"/>
      </w:pPr>
      <w:r>
        <w:t xml:space="preserve"># </w:t>
      </w:r>
      <w:proofErr w:type="gramStart"/>
      <w:r>
        <w:t>file</w:t>
      </w:r>
      <w:proofErr w:type="gramEnd"/>
      <w:r>
        <w:t>: file.txt</w:t>
      </w:r>
    </w:p>
    <w:p w14:paraId="37964976" w14:textId="77777777" w:rsidR="00A63E57" w:rsidRDefault="00A63E57" w:rsidP="00A63E57">
      <w:pPr>
        <w:pStyle w:val="2f5"/>
      </w:pPr>
      <w:proofErr w:type="spellStart"/>
      <w:proofErr w:type="gramStart"/>
      <w:r>
        <w:t>security.selinux</w:t>
      </w:r>
      <w:proofErr w:type="spellEnd"/>
      <w:proofErr w:type="gramEnd"/>
      <w:r>
        <w:t>="unconfined_u:object_r:user_home_t:s0"</w:t>
      </w:r>
    </w:p>
    <w:p w14:paraId="1B8D03BE" w14:textId="77777777" w:rsidR="00A63E57" w:rsidRDefault="00A63E57" w:rsidP="00A63E57">
      <w:pPr>
        <w:pStyle w:val="2f5"/>
      </w:pPr>
      <w:proofErr w:type="spellStart"/>
      <w:r>
        <w:t>user.age</w:t>
      </w:r>
      <w:proofErr w:type="spellEnd"/>
      <w:r>
        <w:t>=0sCg==</w:t>
      </w:r>
    </w:p>
    <w:p w14:paraId="0BD55BA1" w14:textId="77777777" w:rsidR="00A63E57" w:rsidRDefault="00A63E57" w:rsidP="00A63E57">
      <w:pPr>
        <w:pStyle w:val="2f5"/>
      </w:pPr>
      <w:proofErr w:type="gramStart"/>
      <w:r>
        <w:t>user.base</w:t>
      </w:r>
      <w:proofErr w:type="gramEnd"/>
      <w:r>
        <w:t>64="Hello World!"</w:t>
      </w:r>
    </w:p>
    <w:p w14:paraId="1328ED88" w14:textId="77777777" w:rsidR="00A63E57" w:rsidRDefault="00A63E57" w:rsidP="00A63E57">
      <w:pPr>
        <w:pStyle w:val="2f5"/>
      </w:pPr>
      <w:proofErr w:type="spellStart"/>
      <w:proofErr w:type="gramStart"/>
      <w:r>
        <w:t>user.city</w:t>
      </w:r>
      <w:proofErr w:type="spellEnd"/>
      <w:proofErr w:type="gramEnd"/>
      <w:r>
        <w:t>="Beijing"</w:t>
      </w:r>
    </w:p>
    <w:p w14:paraId="242D3D2B" w14:textId="77777777" w:rsidR="00A63E57" w:rsidRDefault="00A63E57" w:rsidP="00A63E57">
      <w:pPr>
        <w:pStyle w:val="2f5"/>
      </w:pPr>
      <w:proofErr w:type="spellStart"/>
      <w:r>
        <w:t>user.hex</w:t>
      </w:r>
      <w:proofErr w:type="spellEnd"/>
      <w:r>
        <w:t>=0sASM=</w:t>
      </w:r>
    </w:p>
    <w:p w14:paraId="0C4E620E" w14:textId="76906E63" w:rsidR="00F73C6D" w:rsidRDefault="00A63E57" w:rsidP="00A63E57">
      <w:pPr>
        <w:pStyle w:val="2f5"/>
      </w:pPr>
      <w:r>
        <w:t>user.name="</w:t>
      </w:r>
      <w:proofErr w:type="spellStart"/>
      <w:r>
        <w:t>xattr_test</w:t>
      </w:r>
      <w:proofErr w:type="spellEnd"/>
      <w:r>
        <w:t>"</w:t>
      </w:r>
    </w:p>
    <w:p w14:paraId="36146D75" w14:textId="036ABCBF" w:rsidR="00F73C6D" w:rsidRDefault="002F1D7B" w:rsidP="00F73C6D">
      <w:pPr>
        <w:pStyle w:val="1f"/>
      </w:pPr>
      <w:r>
        <w:rPr>
          <w:noProof/>
        </w:rPr>
        <w:t>T</w:t>
      </w:r>
      <w:r w:rsidR="00F73C6D">
        <w:rPr>
          <w:noProof/>
        </w:rPr>
        <w:t>ips</w:t>
      </w:r>
      <w:r w:rsidR="00D91019">
        <w:rPr>
          <w:rFonts w:hint="eastAsia"/>
          <w:noProof/>
        </w:rPr>
        <w:t>：</w:t>
      </w:r>
      <w:r w:rsidR="00F73C6D">
        <w:rPr>
          <w:rFonts w:hint="eastAsia"/>
          <w:noProof/>
        </w:rPr>
        <w:t>可在</w:t>
      </w:r>
      <w:hyperlink r:id="rId53" w:history="1">
        <w:r w:rsidR="00F73C6D">
          <w:rPr>
            <w:rStyle w:val="af0"/>
            <w:noProof/>
          </w:rPr>
          <w:t>https://base64.us/</w:t>
        </w:r>
      </w:hyperlink>
      <w:r w:rsidR="00F73C6D">
        <w:rPr>
          <w:noProof/>
        </w:rPr>
        <w:t xml:space="preserve"> </w:t>
      </w:r>
      <w:r w:rsidR="00F73C6D">
        <w:rPr>
          <w:rFonts w:hint="eastAsia"/>
          <w:noProof/>
        </w:rPr>
        <w:t>中，将需要设置的属性值进行</w:t>
      </w:r>
      <w:r w:rsidR="00F73C6D">
        <w:rPr>
          <w:noProof/>
        </w:rPr>
        <w:t>base64</w:t>
      </w:r>
      <w:r w:rsidR="00F73C6D">
        <w:rPr>
          <w:rFonts w:hint="eastAsia"/>
          <w:noProof/>
        </w:rPr>
        <w:t>编码后，再使用</w:t>
      </w:r>
      <w:r w:rsidR="00F73C6D">
        <w:rPr>
          <w:noProof/>
        </w:rPr>
        <w:t>setfattr</w:t>
      </w:r>
      <w:r w:rsidR="00F73C6D">
        <w:rPr>
          <w:rFonts w:hint="eastAsia"/>
          <w:noProof/>
        </w:rPr>
        <w:t>命令设置，注意设置时需在</w:t>
      </w:r>
      <w:r w:rsidR="00F73C6D">
        <w:rPr>
          <w:noProof/>
        </w:rPr>
        <w:t>base64</w:t>
      </w:r>
      <w:r w:rsidR="00F73C6D">
        <w:rPr>
          <w:rFonts w:hint="eastAsia"/>
          <w:noProof/>
        </w:rPr>
        <w:t>编码前加</w:t>
      </w:r>
      <w:r w:rsidR="00F73C6D">
        <w:rPr>
          <w:noProof/>
        </w:rPr>
        <w:t>0s</w:t>
      </w:r>
      <w:r w:rsidR="00F73C6D">
        <w:rPr>
          <w:rFonts w:hint="eastAsia"/>
          <w:noProof/>
        </w:rPr>
        <w:t>前缀。</w:t>
      </w:r>
    </w:p>
    <w:p w14:paraId="48B7E816" w14:textId="77777777" w:rsidR="00F73C6D" w:rsidRDefault="00F73C6D" w:rsidP="00D837EB">
      <w:pPr>
        <w:pStyle w:val="30"/>
        <w:numPr>
          <w:ilvl w:val="5"/>
          <w:numId w:val="15"/>
        </w:numPr>
        <w:tabs>
          <w:tab w:val="num" w:pos="1418"/>
        </w:tabs>
        <w:ind w:left="1620" w:right="200" w:hanging="425"/>
      </w:pPr>
      <w:r>
        <w:rPr>
          <w:rFonts w:hint="eastAsia"/>
        </w:rPr>
        <w:t>用</w:t>
      </w:r>
      <w:proofErr w:type="spellStart"/>
      <w:r>
        <w:t>getfattr</w:t>
      </w:r>
      <w:proofErr w:type="spellEnd"/>
      <w:r>
        <w:rPr>
          <w:rFonts w:hint="eastAsia"/>
        </w:rPr>
        <w:t>编码设置。</w:t>
      </w:r>
    </w:p>
    <w:p w14:paraId="524F71E0" w14:textId="77777777" w:rsidR="00F73C6D" w:rsidRDefault="00F73C6D" w:rsidP="00F73C6D">
      <w:pPr>
        <w:pStyle w:val="1f"/>
      </w:pPr>
      <w:r>
        <w:rPr>
          <w:rFonts w:hint="eastAsia"/>
        </w:rPr>
        <w:lastRenderedPageBreak/>
        <w:t>保持原编码设置：</w:t>
      </w:r>
    </w:p>
    <w:p w14:paraId="4CD08F11" w14:textId="77777777" w:rsidR="00F73C6D" w:rsidRDefault="00F73C6D" w:rsidP="00F73C6D">
      <w:pPr>
        <w:pStyle w:val="2f5"/>
        <w:rPr>
          <w:b/>
        </w:rPr>
      </w:pPr>
      <w:r>
        <w:t>[</w:t>
      </w:r>
      <w:proofErr w:type="spellStart"/>
      <w:r>
        <w:t>root@localhost</w:t>
      </w:r>
      <w:proofErr w:type="spellEnd"/>
      <w:r>
        <w:t xml:space="preserve"> task</w:t>
      </w:r>
      <w:proofErr w:type="gramStart"/>
      <w:r>
        <w:t>1]#</w:t>
      </w:r>
      <w:proofErr w:type="gramEnd"/>
      <w:r>
        <w:t xml:space="preserve"> </w:t>
      </w:r>
      <w:proofErr w:type="spellStart"/>
      <w:r>
        <w:rPr>
          <w:b/>
        </w:rPr>
        <w:t>getfattr</w:t>
      </w:r>
      <w:proofErr w:type="spellEnd"/>
      <w:r>
        <w:rPr>
          <w:b/>
        </w:rPr>
        <w:t xml:space="preserve"> -d -m . file.txt</w:t>
      </w:r>
    </w:p>
    <w:p w14:paraId="17AC5656" w14:textId="77777777" w:rsidR="00947EE6" w:rsidRDefault="00947EE6" w:rsidP="00947EE6">
      <w:pPr>
        <w:pStyle w:val="2f5"/>
      </w:pPr>
      <w:r>
        <w:t xml:space="preserve"># </w:t>
      </w:r>
      <w:proofErr w:type="gramStart"/>
      <w:r>
        <w:t>file</w:t>
      </w:r>
      <w:proofErr w:type="gramEnd"/>
      <w:r>
        <w:t>: file.txt</w:t>
      </w:r>
    </w:p>
    <w:p w14:paraId="4978E5F4" w14:textId="77777777" w:rsidR="00947EE6" w:rsidRDefault="00947EE6" w:rsidP="00947EE6">
      <w:pPr>
        <w:pStyle w:val="2f5"/>
      </w:pPr>
      <w:proofErr w:type="spellStart"/>
      <w:proofErr w:type="gramStart"/>
      <w:r>
        <w:t>security.selinux</w:t>
      </w:r>
      <w:proofErr w:type="spellEnd"/>
      <w:proofErr w:type="gramEnd"/>
      <w:r>
        <w:t>="unconfined_u:object_r:user_home_t:s0"</w:t>
      </w:r>
    </w:p>
    <w:p w14:paraId="3E1A8AC5" w14:textId="77777777" w:rsidR="00947EE6" w:rsidRDefault="00947EE6" w:rsidP="00947EE6">
      <w:pPr>
        <w:pStyle w:val="2f5"/>
      </w:pPr>
      <w:proofErr w:type="spellStart"/>
      <w:r>
        <w:t>user.age</w:t>
      </w:r>
      <w:proofErr w:type="spellEnd"/>
      <w:r>
        <w:t>=0sCg==</w:t>
      </w:r>
    </w:p>
    <w:p w14:paraId="1B4A8C33" w14:textId="77777777" w:rsidR="00947EE6" w:rsidRDefault="00947EE6" w:rsidP="00947EE6">
      <w:pPr>
        <w:pStyle w:val="2f5"/>
      </w:pPr>
      <w:proofErr w:type="gramStart"/>
      <w:r>
        <w:t>user.base</w:t>
      </w:r>
      <w:proofErr w:type="gramEnd"/>
      <w:r>
        <w:t>64="Hello World!"</w:t>
      </w:r>
    </w:p>
    <w:p w14:paraId="15F131D5" w14:textId="77777777" w:rsidR="00947EE6" w:rsidRDefault="00947EE6" w:rsidP="00947EE6">
      <w:pPr>
        <w:pStyle w:val="2f5"/>
      </w:pPr>
      <w:proofErr w:type="spellStart"/>
      <w:proofErr w:type="gramStart"/>
      <w:r>
        <w:t>user.city</w:t>
      </w:r>
      <w:proofErr w:type="spellEnd"/>
      <w:proofErr w:type="gramEnd"/>
      <w:r>
        <w:t>="Beijing"</w:t>
      </w:r>
    </w:p>
    <w:p w14:paraId="61117FC9" w14:textId="77777777" w:rsidR="00947EE6" w:rsidRDefault="00947EE6" w:rsidP="00947EE6">
      <w:pPr>
        <w:pStyle w:val="2f5"/>
      </w:pPr>
      <w:proofErr w:type="spellStart"/>
      <w:r>
        <w:t>user.hex</w:t>
      </w:r>
      <w:proofErr w:type="spellEnd"/>
      <w:r>
        <w:t>=0sASM=</w:t>
      </w:r>
    </w:p>
    <w:p w14:paraId="6191B733" w14:textId="77601FD4" w:rsidR="00F73C6D" w:rsidRDefault="00947EE6" w:rsidP="00947EE6">
      <w:pPr>
        <w:pStyle w:val="2f5"/>
      </w:pPr>
      <w:r>
        <w:t>user.name="</w:t>
      </w:r>
      <w:proofErr w:type="spellStart"/>
      <w:r>
        <w:t>xattr_test</w:t>
      </w:r>
      <w:proofErr w:type="spellEnd"/>
      <w:r>
        <w:t>"</w:t>
      </w:r>
    </w:p>
    <w:p w14:paraId="2E2E152B" w14:textId="77777777" w:rsidR="00F73C6D" w:rsidRDefault="00F73C6D" w:rsidP="00F73C6D">
      <w:pPr>
        <w:pStyle w:val="1f"/>
      </w:pPr>
      <w:r>
        <w:rPr>
          <w:rFonts w:hint="eastAsia"/>
        </w:rPr>
        <w:t>对属性设置</w:t>
      </w:r>
      <w:r>
        <w:t>text</w:t>
      </w:r>
      <w:r>
        <w:rPr>
          <w:rFonts w:hint="eastAsia"/>
        </w:rPr>
        <w:t>编码时，结果如下：</w:t>
      </w:r>
    </w:p>
    <w:p w14:paraId="38EED84E" w14:textId="77777777" w:rsidR="00F73C6D" w:rsidRDefault="00F73C6D" w:rsidP="00F73C6D">
      <w:pPr>
        <w:pStyle w:val="2f5"/>
      </w:pPr>
      <w:r>
        <w:t>[</w:t>
      </w:r>
      <w:proofErr w:type="spellStart"/>
      <w:r>
        <w:t>root@localhost</w:t>
      </w:r>
      <w:proofErr w:type="spellEnd"/>
      <w:r>
        <w:t xml:space="preserve"> task</w:t>
      </w:r>
      <w:proofErr w:type="gramStart"/>
      <w:r>
        <w:t>1]#</w:t>
      </w:r>
      <w:proofErr w:type="gramEnd"/>
      <w:r>
        <w:rPr>
          <w:b/>
        </w:rPr>
        <w:t xml:space="preserve"> </w:t>
      </w:r>
      <w:proofErr w:type="spellStart"/>
      <w:r>
        <w:rPr>
          <w:b/>
        </w:rPr>
        <w:t>getfattr</w:t>
      </w:r>
      <w:proofErr w:type="spellEnd"/>
      <w:r>
        <w:rPr>
          <w:b/>
        </w:rPr>
        <w:t xml:space="preserve"> -d -e text file.txt</w:t>
      </w:r>
    </w:p>
    <w:p w14:paraId="5B84B7EC" w14:textId="77777777" w:rsidR="00947EE6" w:rsidRDefault="00947EE6" w:rsidP="00947EE6">
      <w:pPr>
        <w:pStyle w:val="2f5"/>
      </w:pPr>
      <w:r>
        <w:t xml:space="preserve"># </w:t>
      </w:r>
      <w:proofErr w:type="gramStart"/>
      <w:r>
        <w:t>file</w:t>
      </w:r>
      <w:proofErr w:type="gramEnd"/>
      <w:r>
        <w:t>: file.txt</w:t>
      </w:r>
    </w:p>
    <w:p w14:paraId="0D90AD55" w14:textId="77777777" w:rsidR="00947EE6" w:rsidRDefault="00947EE6" w:rsidP="00947EE6">
      <w:pPr>
        <w:pStyle w:val="2f5"/>
      </w:pPr>
      <w:proofErr w:type="spellStart"/>
      <w:r>
        <w:t>user.age</w:t>
      </w:r>
      <w:proofErr w:type="spellEnd"/>
      <w:r>
        <w:t>="\012"</w:t>
      </w:r>
    </w:p>
    <w:p w14:paraId="02564C22" w14:textId="77777777" w:rsidR="00947EE6" w:rsidRDefault="00947EE6" w:rsidP="00947EE6">
      <w:pPr>
        <w:pStyle w:val="2f5"/>
      </w:pPr>
      <w:proofErr w:type="gramStart"/>
      <w:r>
        <w:t>user.base</w:t>
      </w:r>
      <w:proofErr w:type="gramEnd"/>
      <w:r>
        <w:t>64="Hello World!"</w:t>
      </w:r>
    </w:p>
    <w:p w14:paraId="43B354F2" w14:textId="77777777" w:rsidR="00947EE6" w:rsidRDefault="00947EE6" w:rsidP="00947EE6">
      <w:pPr>
        <w:pStyle w:val="2f5"/>
      </w:pPr>
      <w:proofErr w:type="spellStart"/>
      <w:proofErr w:type="gramStart"/>
      <w:r>
        <w:t>user.city</w:t>
      </w:r>
      <w:proofErr w:type="spellEnd"/>
      <w:proofErr w:type="gramEnd"/>
      <w:r>
        <w:t>="Beijing"</w:t>
      </w:r>
    </w:p>
    <w:p w14:paraId="51CEA247" w14:textId="77777777" w:rsidR="00947EE6" w:rsidRDefault="00947EE6" w:rsidP="00947EE6">
      <w:pPr>
        <w:pStyle w:val="2f5"/>
      </w:pPr>
      <w:proofErr w:type="spellStart"/>
      <w:r>
        <w:t>user.hex</w:t>
      </w:r>
      <w:proofErr w:type="spellEnd"/>
      <w:r>
        <w:t>="#"</w:t>
      </w:r>
    </w:p>
    <w:p w14:paraId="67C81638" w14:textId="7F3470E1" w:rsidR="00F73C6D" w:rsidRDefault="00947EE6" w:rsidP="00947EE6">
      <w:pPr>
        <w:pStyle w:val="2f5"/>
      </w:pPr>
      <w:r>
        <w:t>user.name="</w:t>
      </w:r>
      <w:proofErr w:type="spellStart"/>
      <w:r>
        <w:t>xattr_test</w:t>
      </w:r>
      <w:proofErr w:type="spellEnd"/>
      <w:r>
        <w:t>"</w:t>
      </w:r>
    </w:p>
    <w:p w14:paraId="020948C6" w14:textId="77777777" w:rsidR="00F73C6D" w:rsidRDefault="00F73C6D" w:rsidP="00F73C6D">
      <w:pPr>
        <w:pStyle w:val="1f"/>
      </w:pPr>
      <w:r>
        <w:rPr>
          <w:rFonts w:hint="eastAsia"/>
          <w:noProof/>
        </w:rPr>
        <w:t>对</w:t>
      </w:r>
      <w:r>
        <w:rPr>
          <w:rFonts w:hint="eastAsia"/>
        </w:rPr>
        <w:t>属性设置</w:t>
      </w:r>
      <w:r>
        <w:t>hex</w:t>
      </w:r>
      <w:r>
        <w:rPr>
          <w:rFonts w:hint="eastAsia"/>
        </w:rPr>
        <w:t>编码：</w:t>
      </w:r>
    </w:p>
    <w:p w14:paraId="39399305" w14:textId="77777777" w:rsidR="00F73C6D" w:rsidRDefault="00F73C6D" w:rsidP="00F73C6D">
      <w:pPr>
        <w:pStyle w:val="2f5"/>
        <w:rPr>
          <w:b/>
        </w:rPr>
      </w:pPr>
      <w:r>
        <w:t>[</w:t>
      </w:r>
      <w:proofErr w:type="spellStart"/>
      <w:r>
        <w:t>root@localhost</w:t>
      </w:r>
      <w:proofErr w:type="spellEnd"/>
      <w:r>
        <w:t xml:space="preserve"> task</w:t>
      </w:r>
      <w:proofErr w:type="gramStart"/>
      <w:r>
        <w:t>1]#</w:t>
      </w:r>
      <w:proofErr w:type="gramEnd"/>
      <w:r>
        <w:t xml:space="preserve"> </w:t>
      </w:r>
      <w:proofErr w:type="spellStart"/>
      <w:r>
        <w:rPr>
          <w:b/>
        </w:rPr>
        <w:t>getfattr</w:t>
      </w:r>
      <w:proofErr w:type="spellEnd"/>
      <w:r>
        <w:rPr>
          <w:b/>
        </w:rPr>
        <w:t xml:space="preserve"> -d -e hex file.txt</w:t>
      </w:r>
    </w:p>
    <w:p w14:paraId="4130E50F" w14:textId="77777777" w:rsidR="00947EE6" w:rsidRDefault="00947EE6" w:rsidP="00947EE6">
      <w:pPr>
        <w:pStyle w:val="2f5"/>
      </w:pPr>
      <w:r>
        <w:t xml:space="preserve"># </w:t>
      </w:r>
      <w:proofErr w:type="gramStart"/>
      <w:r>
        <w:t>file</w:t>
      </w:r>
      <w:proofErr w:type="gramEnd"/>
      <w:r>
        <w:t>: file.txt</w:t>
      </w:r>
    </w:p>
    <w:p w14:paraId="0BD0536F" w14:textId="77777777" w:rsidR="00947EE6" w:rsidRDefault="00947EE6" w:rsidP="00947EE6">
      <w:pPr>
        <w:pStyle w:val="2f5"/>
      </w:pPr>
      <w:proofErr w:type="spellStart"/>
      <w:r>
        <w:t>user.age</w:t>
      </w:r>
      <w:proofErr w:type="spellEnd"/>
      <w:r>
        <w:t>=0x0a</w:t>
      </w:r>
    </w:p>
    <w:p w14:paraId="521D7AC7" w14:textId="77777777" w:rsidR="00947EE6" w:rsidRDefault="00947EE6" w:rsidP="00947EE6">
      <w:pPr>
        <w:pStyle w:val="2f5"/>
      </w:pPr>
      <w:proofErr w:type="gramStart"/>
      <w:r>
        <w:t>user.base</w:t>
      </w:r>
      <w:proofErr w:type="gramEnd"/>
      <w:r>
        <w:t>64=0x48656c6c6f20576f726c6421</w:t>
      </w:r>
    </w:p>
    <w:p w14:paraId="4FFBF9A3" w14:textId="77777777" w:rsidR="00947EE6" w:rsidRDefault="00947EE6" w:rsidP="00947EE6">
      <w:pPr>
        <w:pStyle w:val="2f5"/>
      </w:pPr>
      <w:proofErr w:type="spellStart"/>
      <w:proofErr w:type="gramStart"/>
      <w:r>
        <w:t>user.city</w:t>
      </w:r>
      <w:proofErr w:type="spellEnd"/>
      <w:proofErr w:type="gramEnd"/>
      <w:r>
        <w:t>=0x4265696a696e67</w:t>
      </w:r>
    </w:p>
    <w:p w14:paraId="10A4B7C9" w14:textId="77777777" w:rsidR="00947EE6" w:rsidRDefault="00947EE6" w:rsidP="00947EE6">
      <w:pPr>
        <w:pStyle w:val="2f5"/>
      </w:pPr>
      <w:proofErr w:type="spellStart"/>
      <w:r>
        <w:t>user.hex</w:t>
      </w:r>
      <w:proofErr w:type="spellEnd"/>
      <w:r>
        <w:t>=0x0123</w:t>
      </w:r>
    </w:p>
    <w:p w14:paraId="1A2B5E22" w14:textId="77777777" w:rsidR="00947EE6" w:rsidRDefault="00947EE6" w:rsidP="00947EE6">
      <w:pPr>
        <w:pStyle w:val="2f5"/>
      </w:pPr>
      <w:r>
        <w:t>user.name=0x78617474725f74657374</w:t>
      </w:r>
    </w:p>
    <w:p w14:paraId="743227A9" w14:textId="77777777" w:rsidR="00F73C6D" w:rsidRDefault="00F73C6D" w:rsidP="00F73C6D">
      <w:pPr>
        <w:pStyle w:val="1f"/>
        <w:rPr>
          <w:noProof/>
        </w:rPr>
      </w:pPr>
      <w:r>
        <w:rPr>
          <w:noProof/>
        </w:rPr>
        <w:t xml:space="preserve">user.age </w:t>
      </w:r>
      <w:r>
        <w:rPr>
          <w:rFonts w:hint="eastAsia"/>
          <w:noProof/>
        </w:rPr>
        <w:t>的属性值由八进制变成了十六进制；</w:t>
      </w:r>
      <w:r>
        <w:rPr>
          <w:noProof/>
        </w:rPr>
        <w:t xml:space="preserve">user.hex </w:t>
      </w:r>
      <w:r>
        <w:rPr>
          <w:rFonts w:hint="eastAsia"/>
          <w:noProof/>
        </w:rPr>
        <w:t>的属性值还原成了最初设置的原值；</w:t>
      </w:r>
      <w:r>
        <w:rPr>
          <w:noProof/>
        </w:rPr>
        <w:t>user.name</w:t>
      </w:r>
      <w:r>
        <w:rPr>
          <w:rFonts w:hint="eastAsia"/>
          <w:noProof/>
        </w:rPr>
        <w:t>、</w:t>
      </w:r>
      <w:r>
        <w:rPr>
          <w:noProof/>
        </w:rPr>
        <w:t>user.city</w:t>
      </w:r>
      <w:r>
        <w:rPr>
          <w:rFonts w:hint="eastAsia"/>
          <w:noProof/>
        </w:rPr>
        <w:t>、</w:t>
      </w:r>
      <w:r>
        <w:rPr>
          <w:noProof/>
        </w:rPr>
        <w:t>user.base64</w:t>
      </w:r>
      <w:r>
        <w:rPr>
          <w:rFonts w:hint="eastAsia"/>
          <w:noProof/>
        </w:rPr>
        <w:t>的属性值都转化为对应的十六进制值。</w:t>
      </w:r>
    </w:p>
    <w:p w14:paraId="432881D2" w14:textId="77777777" w:rsidR="00F73C6D" w:rsidRDefault="00F73C6D" w:rsidP="00F73C6D">
      <w:pPr>
        <w:pStyle w:val="1f"/>
      </w:pPr>
      <w:r>
        <w:rPr>
          <w:rFonts w:hint="eastAsia"/>
        </w:rPr>
        <w:t>对属性设置</w:t>
      </w:r>
      <w:r>
        <w:t>base64</w:t>
      </w:r>
      <w:r>
        <w:rPr>
          <w:rFonts w:hint="eastAsia"/>
        </w:rPr>
        <w:t>编码：</w:t>
      </w:r>
    </w:p>
    <w:p w14:paraId="04091FD9" w14:textId="77777777" w:rsidR="00F73C6D" w:rsidRDefault="00F73C6D" w:rsidP="00F73C6D">
      <w:pPr>
        <w:pStyle w:val="2f5"/>
        <w:rPr>
          <w:b/>
        </w:rPr>
      </w:pPr>
      <w:r>
        <w:t>[</w:t>
      </w:r>
      <w:proofErr w:type="spellStart"/>
      <w:r>
        <w:t>root@localhost</w:t>
      </w:r>
      <w:proofErr w:type="spellEnd"/>
      <w:r>
        <w:t xml:space="preserve"> task</w:t>
      </w:r>
      <w:proofErr w:type="gramStart"/>
      <w:r>
        <w:t>1]#</w:t>
      </w:r>
      <w:proofErr w:type="gramEnd"/>
      <w:r>
        <w:t xml:space="preserve"> </w:t>
      </w:r>
      <w:proofErr w:type="spellStart"/>
      <w:r>
        <w:rPr>
          <w:b/>
        </w:rPr>
        <w:t>getfattr</w:t>
      </w:r>
      <w:proofErr w:type="spellEnd"/>
      <w:r>
        <w:rPr>
          <w:b/>
        </w:rPr>
        <w:t xml:space="preserve"> -d -e base64 file.txt</w:t>
      </w:r>
    </w:p>
    <w:p w14:paraId="29A2C6C7" w14:textId="77777777" w:rsidR="00947EE6" w:rsidRDefault="00947EE6" w:rsidP="00947EE6">
      <w:pPr>
        <w:pStyle w:val="2f5"/>
      </w:pPr>
      <w:r>
        <w:t xml:space="preserve"># </w:t>
      </w:r>
      <w:proofErr w:type="gramStart"/>
      <w:r>
        <w:t>file</w:t>
      </w:r>
      <w:proofErr w:type="gramEnd"/>
      <w:r>
        <w:t>: file.txt</w:t>
      </w:r>
    </w:p>
    <w:p w14:paraId="64B096E9" w14:textId="77777777" w:rsidR="00947EE6" w:rsidRDefault="00947EE6" w:rsidP="00947EE6">
      <w:pPr>
        <w:pStyle w:val="2f5"/>
      </w:pPr>
      <w:proofErr w:type="spellStart"/>
      <w:r>
        <w:t>user.age</w:t>
      </w:r>
      <w:proofErr w:type="spellEnd"/>
      <w:r>
        <w:t>=0sCg==</w:t>
      </w:r>
    </w:p>
    <w:p w14:paraId="659A5896" w14:textId="77777777" w:rsidR="00947EE6" w:rsidRDefault="00947EE6" w:rsidP="00947EE6">
      <w:pPr>
        <w:pStyle w:val="2f5"/>
      </w:pPr>
      <w:proofErr w:type="gramStart"/>
      <w:r>
        <w:t>user.base</w:t>
      </w:r>
      <w:proofErr w:type="gramEnd"/>
      <w:r>
        <w:t>64=0sSGVsbG8gV29ybGQh</w:t>
      </w:r>
    </w:p>
    <w:p w14:paraId="6D455A91" w14:textId="77777777" w:rsidR="00947EE6" w:rsidRDefault="00947EE6" w:rsidP="00947EE6">
      <w:pPr>
        <w:pStyle w:val="2f5"/>
      </w:pPr>
      <w:proofErr w:type="spellStart"/>
      <w:proofErr w:type="gramStart"/>
      <w:r>
        <w:t>user.city</w:t>
      </w:r>
      <w:proofErr w:type="spellEnd"/>
      <w:proofErr w:type="gramEnd"/>
      <w:r>
        <w:t>=0sQmVpamluZw==</w:t>
      </w:r>
    </w:p>
    <w:p w14:paraId="18B051FB" w14:textId="77777777" w:rsidR="00947EE6" w:rsidRDefault="00947EE6" w:rsidP="00947EE6">
      <w:pPr>
        <w:pStyle w:val="2f5"/>
      </w:pPr>
      <w:proofErr w:type="spellStart"/>
      <w:r>
        <w:t>user.hex</w:t>
      </w:r>
      <w:proofErr w:type="spellEnd"/>
      <w:r>
        <w:t>=0sASM=</w:t>
      </w:r>
    </w:p>
    <w:p w14:paraId="3DEBA32A" w14:textId="3F45D3D7" w:rsidR="00F73C6D" w:rsidRDefault="00947EE6" w:rsidP="00947EE6">
      <w:pPr>
        <w:pStyle w:val="2f5"/>
      </w:pPr>
      <w:r>
        <w:t>user.name=0seGF0dHJfdGVzdA==</w:t>
      </w:r>
    </w:p>
    <w:p w14:paraId="13DF4552" w14:textId="77777777" w:rsidR="00F73C6D" w:rsidRDefault="00F73C6D" w:rsidP="00F73C6D">
      <w:pPr>
        <w:pStyle w:val="1f"/>
        <w:rPr>
          <w:noProof/>
        </w:rPr>
      </w:pPr>
      <w:r>
        <w:rPr>
          <w:noProof/>
        </w:rPr>
        <w:t xml:space="preserve">user.age </w:t>
      </w:r>
      <w:r>
        <w:rPr>
          <w:rFonts w:hint="eastAsia"/>
          <w:noProof/>
        </w:rPr>
        <w:t>与</w:t>
      </w:r>
      <w:r>
        <w:rPr>
          <w:noProof/>
        </w:rPr>
        <w:t>user.hex</w:t>
      </w:r>
      <w:r>
        <w:rPr>
          <w:rFonts w:hint="eastAsia"/>
          <w:noProof/>
        </w:rPr>
        <w:t>的属性值都保留最初的</w:t>
      </w:r>
      <w:r>
        <w:rPr>
          <w:noProof/>
        </w:rPr>
        <w:t xml:space="preserve"> base64</w:t>
      </w:r>
      <w:r>
        <w:rPr>
          <w:rFonts w:hint="eastAsia"/>
          <w:noProof/>
        </w:rPr>
        <w:t>编码存储；</w:t>
      </w:r>
      <w:r>
        <w:rPr>
          <w:noProof/>
        </w:rPr>
        <w:t>user.name</w:t>
      </w:r>
      <w:r>
        <w:rPr>
          <w:rFonts w:hint="eastAsia"/>
          <w:noProof/>
        </w:rPr>
        <w:t>、</w:t>
      </w:r>
      <w:r>
        <w:rPr>
          <w:noProof/>
        </w:rPr>
        <w:t>user.city</w:t>
      </w:r>
      <w:r>
        <w:rPr>
          <w:rFonts w:hint="eastAsia"/>
          <w:noProof/>
        </w:rPr>
        <w:t>、</w:t>
      </w:r>
      <w:r>
        <w:rPr>
          <w:noProof/>
        </w:rPr>
        <w:t>user.base64</w:t>
      </w:r>
      <w:r>
        <w:rPr>
          <w:rFonts w:hint="eastAsia"/>
          <w:noProof/>
        </w:rPr>
        <w:t>的属性值都转化为对应的</w:t>
      </w:r>
      <w:r>
        <w:rPr>
          <w:noProof/>
        </w:rPr>
        <w:t>base64</w:t>
      </w:r>
      <w:r>
        <w:rPr>
          <w:rFonts w:hint="eastAsia"/>
          <w:noProof/>
        </w:rPr>
        <w:t>编码值。</w:t>
      </w:r>
      <w:r>
        <w:rPr>
          <w:noProof/>
        </w:rPr>
        <w:t xml:space="preserve"> </w:t>
      </w:r>
    </w:p>
    <w:p w14:paraId="77732411" w14:textId="05E20DB6" w:rsidR="00F73C6D" w:rsidRDefault="00F73C6D" w:rsidP="00D837EB">
      <w:pPr>
        <w:pStyle w:val="3"/>
        <w:numPr>
          <w:ilvl w:val="2"/>
          <w:numId w:val="15"/>
        </w:numPr>
      </w:pPr>
      <w:bookmarkStart w:id="83" w:name="_Toc59480193"/>
      <w:r>
        <w:rPr>
          <w:rFonts w:hint="eastAsia"/>
        </w:rPr>
        <w:lastRenderedPageBreak/>
        <w:t>注册一个自定义的文件系统类型</w:t>
      </w:r>
      <w:bookmarkEnd w:id="83"/>
    </w:p>
    <w:p w14:paraId="173B92BE" w14:textId="77777777" w:rsidR="00F73C6D" w:rsidRDefault="00F73C6D" w:rsidP="00D837EB">
      <w:pPr>
        <w:pStyle w:val="4"/>
        <w:numPr>
          <w:ilvl w:val="3"/>
          <w:numId w:val="15"/>
        </w:numPr>
        <w:rPr>
          <w:rFonts w:hint="default"/>
        </w:rPr>
      </w:pPr>
      <w:r>
        <w:t>相关知识</w:t>
      </w:r>
    </w:p>
    <w:p w14:paraId="63795285" w14:textId="77777777" w:rsidR="00F73C6D" w:rsidRDefault="00F73C6D" w:rsidP="00F73C6D">
      <w:pPr>
        <w:pStyle w:val="1f"/>
        <w:ind w:firstLineChars="200" w:firstLine="420"/>
      </w:pPr>
      <w:r>
        <w:rPr>
          <w:rFonts w:hint="eastAsia"/>
        </w:rPr>
        <w:t>通常，用户在为自己的系统编译内核时可以把</w:t>
      </w:r>
      <w:r>
        <w:t>Linux</w:t>
      </w:r>
      <w:r>
        <w:rPr>
          <w:rFonts w:hint="eastAsia"/>
        </w:rPr>
        <w:t>配置为能够识别所有需要的文件系统。但是，文件系统的源代码实际上要么包含在内核映像中，要么作为一个模块被动态装入。</w:t>
      </w:r>
      <w:r>
        <w:t>VFS</w:t>
      </w:r>
      <w:r>
        <w:rPr>
          <w:rFonts w:hint="eastAsia"/>
        </w:rPr>
        <w:t>必须对目前已在内核中的所有文件系统类型进行跟踪，这是通过进行文件系统类型注册来实现的。</w:t>
      </w:r>
    </w:p>
    <w:p w14:paraId="405FADCE" w14:textId="77777777" w:rsidR="00F73C6D" w:rsidRDefault="00F73C6D" w:rsidP="00F73C6D">
      <w:pPr>
        <w:pStyle w:val="1f"/>
      </w:pPr>
      <w:r>
        <w:rPr>
          <w:rFonts w:hint="eastAsia"/>
        </w:rPr>
        <w:t>注册函数</w:t>
      </w:r>
      <w:proofErr w:type="spellStart"/>
      <w:r>
        <w:t>register_filesystem</w:t>
      </w:r>
      <w:proofErr w:type="spellEnd"/>
      <w:r>
        <w:t>/</w:t>
      </w:r>
      <w:r>
        <w:rPr>
          <w:rFonts w:hint="eastAsia"/>
        </w:rPr>
        <w:t>注销函数</w:t>
      </w:r>
      <w:proofErr w:type="spellStart"/>
      <w:r>
        <w:t>unregister_filesystem</w:t>
      </w:r>
      <w:proofErr w:type="spellEnd"/>
      <w:r>
        <w:rPr>
          <w:rFonts w:hint="eastAsia"/>
        </w:rPr>
        <w:t>：</w:t>
      </w:r>
    </w:p>
    <w:p w14:paraId="319B8A7C" w14:textId="77777777" w:rsidR="00F73C6D" w:rsidRDefault="00F73C6D" w:rsidP="00F73C6D">
      <w:pPr>
        <w:pStyle w:val="1f"/>
        <w:ind w:firstLineChars="200" w:firstLine="420"/>
      </w:pPr>
      <w:r>
        <w:rPr>
          <w:rFonts w:hint="eastAsia"/>
        </w:rPr>
        <w:t>两个函数分别用于文件系统类型的注册和注销，都只有一个参数，即代表文件系统类型的一个指向</w:t>
      </w:r>
      <w:proofErr w:type="spellStart"/>
      <w:r>
        <w:t>file_system_type</w:t>
      </w:r>
      <w:proofErr w:type="spellEnd"/>
      <w:r>
        <w:rPr>
          <w:rFonts w:hint="eastAsia"/>
        </w:rPr>
        <w:t>对象的指针。</w:t>
      </w:r>
    </w:p>
    <w:p w14:paraId="371C77F0" w14:textId="77777777" w:rsidR="00F73C6D" w:rsidRDefault="00F73C6D" w:rsidP="00F73C6D">
      <w:pPr>
        <w:pStyle w:val="1f"/>
      </w:pPr>
      <w:r>
        <w:t>1</w:t>
      </w:r>
      <w:r>
        <w:rPr>
          <w:rFonts w:hint="eastAsia"/>
        </w:rPr>
        <w:t>、头文件：</w:t>
      </w:r>
      <w:r>
        <w:t>&lt;</w:t>
      </w:r>
      <w:proofErr w:type="spellStart"/>
      <w:r>
        <w:t>linux</w:t>
      </w:r>
      <w:proofErr w:type="spellEnd"/>
      <w:r>
        <w:t>/</w:t>
      </w:r>
      <w:proofErr w:type="spellStart"/>
      <w:r>
        <w:t>fs.h</w:t>
      </w:r>
      <w:proofErr w:type="spellEnd"/>
      <w:r>
        <w:t>&gt;</w:t>
      </w:r>
    </w:p>
    <w:p w14:paraId="5A31F133" w14:textId="77777777" w:rsidR="00F73C6D" w:rsidRDefault="00F73C6D" w:rsidP="00F73C6D">
      <w:pPr>
        <w:pStyle w:val="1f"/>
      </w:pPr>
      <w:r>
        <w:t>2</w:t>
      </w:r>
      <w:r>
        <w:rPr>
          <w:rFonts w:hint="eastAsia"/>
        </w:rPr>
        <w:t>、函数原型：两个函数的原型分别为：</w:t>
      </w:r>
    </w:p>
    <w:p w14:paraId="48FF2883" w14:textId="77777777" w:rsidR="00F73C6D" w:rsidRDefault="00F73C6D" w:rsidP="00F73C6D">
      <w:pPr>
        <w:pStyle w:val="2f5"/>
      </w:pPr>
      <w:r>
        <w:t xml:space="preserve">int </w:t>
      </w:r>
      <w:proofErr w:type="spellStart"/>
      <w:r>
        <w:t>register_filesystem</w:t>
      </w:r>
      <w:proofErr w:type="spellEnd"/>
      <w:r>
        <w:t xml:space="preserve">(struct </w:t>
      </w:r>
      <w:proofErr w:type="spellStart"/>
      <w:r>
        <w:t>file_system_type</w:t>
      </w:r>
      <w:proofErr w:type="spellEnd"/>
      <w:r>
        <w:t xml:space="preserve"> *)</w:t>
      </w:r>
      <w:r>
        <w:rPr>
          <w:rFonts w:hint="eastAsia"/>
        </w:rPr>
        <w:t>；</w:t>
      </w:r>
    </w:p>
    <w:p w14:paraId="7FC21482" w14:textId="77777777" w:rsidR="00F73C6D" w:rsidRDefault="00F73C6D" w:rsidP="00F73C6D">
      <w:pPr>
        <w:pStyle w:val="2f5"/>
      </w:pPr>
      <w:r>
        <w:t xml:space="preserve">int </w:t>
      </w:r>
      <w:proofErr w:type="spellStart"/>
      <w:r>
        <w:t>unregister_filesystem</w:t>
      </w:r>
      <w:proofErr w:type="spellEnd"/>
      <w:r>
        <w:t xml:space="preserve">(struct </w:t>
      </w:r>
      <w:proofErr w:type="spellStart"/>
      <w:r>
        <w:t>file_system_type</w:t>
      </w:r>
      <w:proofErr w:type="spellEnd"/>
      <w:r>
        <w:t xml:space="preserve"> * )</w:t>
      </w:r>
      <w:r>
        <w:rPr>
          <w:rFonts w:hint="eastAsia"/>
        </w:rPr>
        <w:t>；</w:t>
      </w:r>
    </w:p>
    <w:p w14:paraId="5399C725" w14:textId="77777777" w:rsidR="00F73C6D" w:rsidRDefault="00F73C6D" w:rsidP="00F73C6D">
      <w:pPr>
        <w:pStyle w:val="1f"/>
      </w:pPr>
      <w:r>
        <w:t>3</w:t>
      </w:r>
      <w:r>
        <w:rPr>
          <w:rFonts w:hint="eastAsia"/>
        </w:rPr>
        <w:t>、返回值：函数执行成功时，返回</w:t>
      </w:r>
      <w:r>
        <w:t>0</w:t>
      </w:r>
      <w:r>
        <w:rPr>
          <w:rFonts w:hint="eastAsia"/>
        </w:rPr>
        <w:t>；否则，返回一个错误值。</w:t>
      </w:r>
    </w:p>
    <w:p w14:paraId="4D79C376" w14:textId="77777777" w:rsidR="00F73C6D" w:rsidRDefault="00F73C6D" w:rsidP="00F73C6D">
      <w:pPr>
        <w:pStyle w:val="1f"/>
      </w:pPr>
      <w:r>
        <w:t>4</w:t>
      </w:r>
      <w:r>
        <w:rPr>
          <w:rFonts w:hint="eastAsia"/>
        </w:rPr>
        <w:t>、参数说明：</w:t>
      </w:r>
    </w:p>
    <w:p w14:paraId="534C6AB8" w14:textId="77777777" w:rsidR="00F73C6D" w:rsidRDefault="00F73C6D" w:rsidP="00F73C6D">
      <w:pPr>
        <w:pStyle w:val="1f"/>
        <w:ind w:firstLineChars="200" w:firstLine="420"/>
      </w:pPr>
      <w:r>
        <w:rPr>
          <w:rFonts w:hint="eastAsia"/>
        </w:rPr>
        <w:t>每个注册的文件系统都用一个类型为</w:t>
      </w:r>
      <w:proofErr w:type="spellStart"/>
      <w:r>
        <w:t>file_system_type</w:t>
      </w:r>
      <w:proofErr w:type="spellEnd"/>
      <w:r>
        <w:rPr>
          <w:rFonts w:hint="eastAsia"/>
        </w:rPr>
        <w:t>的对象来表示。</w:t>
      </w:r>
    </w:p>
    <w:p w14:paraId="35A7016A" w14:textId="77777777" w:rsidR="00F73C6D" w:rsidRDefault="00F73C6D" w:rsidP="00F73C6D">
      <w:pPr>
        <w:pStyle w:val="1f"/>
        <w:ind w:firstLineChars="200" w:firstLine="420"/>
      </w:pPr>
      <w:r>
        <w:rPr>
          <w:rFonts w:hint="eastAsia"/>
        </w:rPr>
        <w:t>文件系统对</w:t>
      </w:r>
      <w:proofErr w:type="spellStart"/>
      <w:r>
        <w:t>file_system_type</w:t>
      </w:r>
      <w:proofErr w:type="spellEnd"/>
      <w:r>
        <w:rPr>
          <w:rFonts w:hint="eastAsia"/>
        </w:rPr>
        <w:t>结构体的填充：</w:t>
      </w:r>
    </w:p>
    <w:p w14:paraId="62EE20EA" w14:textId="77777777" w:rsidR="00F73C6D" w:rsidRDefault="00F73C6D" w:rsidP="00F73C6D">
      <w:pPr>
        <w:pStyle w:val="1f"/>
      </w:pPr>
      <w:r>
        <w:t>1</w:t>
      </w:r>
      <w:r>
        <w:rPr>
          <w:rFonts w:hint="eastAsia"/>
        </w:rPr>
        <w:t>）</w:t>
      </w:r>
      <w:r>
        <w:t>ext4fs</w:t>
      </w:r>
      <w:r>
        <w:rPr>
          <w:rFonts w:hint="eastAsia"/>
        </w:rPr>
        <w:t>文件系统对这个结构体的填充（</w:t>
      </w:r>
      <w:r>
        <w:t>fs/ext4/</w:t>
      </w:r>
      <w:proofErr w:type="spellStart"/>
      <w:r>
        <w:t>super.c</w:t>
      </w:r>
      <w:proofErr w:type="spellEnd"/>
      <w:r>
        <w:rPr>
          <w:rFonts w:hint="eastAsia"/>
        </w:rPr>
        <w:t>）：</w:t>
      </w:r>
    </w:p>
    <w:p w14:paraId="64718FF1" w14:textId="49E254F4" w:rsidR="00F73C6D" w:rsidRDefault="00F73C6D" w:rsidP="00F73C6D">
      <w:pPr>
        <w:pStyle w:val="1f"/>
      </w:pPr>
      <w:r>
        <w:rPr>
          <w:noProof/>
        </w:rPr>
        <w:drawing>
          <wp:inline distT="0" distB="0" distL="0" distR="0" wp14:anchorId="3C722706" wp14:editId="7D2A3D24">
            <wp:extent cx="3227705" cy="1105535"/>
            <wp:effectExtent l="19050" t="19050" r="10795" b="184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27705" cy="1105535"/>
                    </a:xfrm>
                    <a:prstGeom prst="rect">
                      <a:avLst/>
                    </a:prstGeom>
                    <a:noFill/>
                    <a:ln w="12700" cmpd="sng">
                      <a:solidFill>
                        <a:schemeClr val="bg1">
                          <a:lumMod val="85000"/>
                        </a:schemeClr>
                      </a:solidFill>
                      <a:miter lim="800000"/>
                      <a:headEnd/>
                      <a:tailEnd/>
                    </a:ln>
                    <a:effectLst/>
                  </pic:spPr>
                </pic:pic>
              </a:graphicData>
            </a:graphic>
          </wp:inline>
        </w:drawing>
      </w:r>
    </w:p>
    <w:p w14:paraId="73ABEFB5" w14:textId="77777777" w:rsidR="00F73C6D" w:rsidRDefault="00F73C6D" w:rsidP="00F73C6D">
      <w:pPr>
        <w:pStyle w:val="1f"/>
      </w:pPr>
      <w:r>
        <w:t>2</w:t>
      </w:r>
      <w:r>
        <w:rPr>
          <w:rFonts w:hint="eastAsia"/>
        </w:rPr>
        <w:t>）</w:t>
      </w:r>
      <w:proofErr w:type="spellStart"/>
      <w:r>
        <w:t>ramfs</w:t>
      </w:r>
      <w:proofErr w:type="spellEnd"/>
      <w:r>
        <w:rPr>
          <w:rFonts w:hint="eastAsia"/>
        </w:rPr>
        <w:t>文件系统对这个结构体的填充（</w:t>
      </w:r>
      <w:r>
        <w:t>fs/</w:t>
      </w:r>
      <w:proofErr w:type="spellStart"/>
      <w:r>
        <w:t>ramfs</w:t>
      </w:r>
      <w:proofErr w:type="spellEnd"/>
      <w:r>
        <w:t>/</w:t>
      </w:r>
      <w:proofErr w:type="spellStart"/>
      <w:r>
        <w:t>inode.c</w:t>
      </w:r>
      <w:proofErr w:type="spellEnd"/>
      <w:r>
        <w:rPr>
          <w:rFonts w:hint="eastAsia"/>
        </w:rPr>
        <w:t>）：</w:t>
      </w:r>
    </w:p>
    <w:p w14:paraId="2617E6D2" w14:textId="7F3695BE" w:rsidR="00F73C6D" w:rsidRDefault="00F73C6D" w:rsidP="00F73C6D">
      <w:pPr>
        <w:pStyle w:val="1f"/>
      </w:pPr>
      <w:r>
        <w:rPr>
          <w:noProof/>
        </w:rPr>
        <w:drawing>
          <wp:inline distT="0" distB="0" distL="0" distR="0" wp14:anchorId="024FD358" wp14:editId="58789699">
            <wp:extent cx="3241040" cy="825500"/>
            <wp:effectExtent l="19050" t="19050" r="1651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040" cy="825500"/>
                    </a:xfrm>
                    <a:prstGeom prst="rect">
                      <a:avLst/>
                    </a:prstGeom>
                    <a:noFill/>
                    <a:ln w="12700" cmpd="sng">
                      <a:solidFill>
                        <a:schemeClr val="bg1">
                          <a:lumMod val="85000"/>
                        </a:schemeClr>
                      </a:solidFill>
                      <a:miter lim="800000"/>
                      <a:headEnd/>
                      <a:tailEnd/>
                    </a:ln>
                    <a:effectLst/>
                  </pic:spPr>
                </pic:pic>
              </a:graphicData>
            </a:graphic>
          </wp:inline>
        </w:drawing>
      </w:r>
    </w:p>
    <w:p w14:paraId="7DFEC7B3" w14:textId="77777777" w:rsidR="00F73C6D" w:rsidRDefault="00F73C6D" w:rsidP="00F73C6D">
      <w:pPr>
        <w:pStyle w:val="1f"/>
      </w:pPr>
      <w:r>
        <w:rPr>
          <w:rFonts w:hint="eastAsia"/>
        </w:rPr>
        <w:t>可见，一般文件系统的实现，实现这几个字段即可；其它的由内核利用或者填充。</w:t>
      </w:r>
    </w:p>
    <w:p w14:paraId="32400DD2" w14:textId="77777777" w:rsidR="00F73C6D" w:rsidRDefault="00F73C6D" w:rsidP="00D837EB">
      <w:pPr>
        <w:pStyle w:val="4"/>
        <w:numPr>
          <w:ilvl w:val="3"/>
          <w:numId w:val="15"/>
        </w:numPr>
        <w:rPr>
          <w:rFonts w:hint="default"/>
        </w:rPr>
      </w:pPr>
      <w:r>
        <w:t>实验步骤</w:t>
      </w:r>
    </w:p>
    <w:p w14:paraId="5E5F0B6D" w14:textId="77777777" w:rsidR="00F73C6D" w:rsidRDefault="00F73C6D" w:rsidP="00D837EB">
      <w:pPr>
        <w:pStyle w:val="30"/>
        <w:numPr>
          <w:ilvl w:val="5"/>
          <w:numId w:val="15"/>
        </w:numPr>
        <w:tabs>
          <w:tab w:val="num" w:pos="1418"/>
        </w:tabs>
        <w:ind w:left="1620" w:right="200" w:hanging="425"/>
        <w:rPr>
          <w:lang w:eastAsia="x-none"/>
        </w:rPr>
      </w:pPr>
      <w:r>
        <w:rPr>
          <w:rFonts w:hint="eastAsia"/>
        </w:rPr>
        <w:t>查看系统中已经注册的文件系统类型</w:t>
      </w:r>
    </w:p>
    <w:p w14:paraId="7F464224" w14:textId="77777777" w:rsidR="00F73C6D" w:rsidRDefault="00F73C6D" w:rsidP="00F73C6D">
      <w:pPr>
        <w:pStyle w:val="2f5"/>
      </w:pPr>
      <w:r>
        <w:t>cat /proc/filesystems</w:t>
      </w:r>
    </w:p>
    <w:p w14:paraId="45644E59" w14:textId="77777777" w:rsidR="00F73C6D" w:rsidRDefault="00F73C6D" w:rsidP="00D837EB">
      <w:pPr>
        <w:pStyle w:val="30"/>
        <w:numPr>
          <w:ilvl w:val="5"/>
          <w:numId w:val="15"/>
        </w:numPr>
        <w:tabs>
          <w:tab w:val="num" w:pos="1418"/>
        </w:tabs>
        <w:ind w:left="1620" w:right="200" w:hanging="425"/>
        <w:rPr>
          <w:rFonts w:cs="Huawei Sans"/>
          <w:lang w:bidi="hi-IN"/>
        </w:rPr>
      </w:pPr>
      <w:r>
        <w:rPr>
          <w:rFonts w:hint="eastAsia"/>
        </w:rPr>
        <w:lastRenderedPageBreak/>
        <w:t>正确编写满足功能的源文件，包括</w:t>
      </w:r>
      <w:r>
        <w:rPr>
          <w:lang w:eastAsia="x-none"/>
        </w:rPr>
        <w:t>.c</w:t>
      </w:r>
      <w:proofErr w:type="spellStart"/>
      <w:r>
        <w:rPr>
          <w:rFonts w:hint="eastAsia"/>
          <w:lang w:val="x-none" w:eastAsia="x-none"/>
        </w:rPr>
        <w:t>源文件</w:t>
      </w:r>
      <w:r>
        <w:rPr>
          <w:rFonts w:hint="eastAsia"/>
        </w:rPr>
        <w:t>和</w:t>
      </w:r>
      <w:r>
        <w:rPr>
          <w:lang w:eastAsia="x-none"/>
        </w:rPr>
        <w:t>Makefile</w:t>
      </w:r>
      <w:r>
        <w:rPr>
          <w:rFonts w:hint="eastAsia"/>
          <w:lang w:val="x-none" w:eastAsia="x-none"/>
        </w:rPr>
        <w:t>文件</w:t>
      </w:r>
      <w:r>
        <w:rPr>
          <w:rFonts w:hint="eastAsia"/>
        </w:rPr>
        <w:t>。在这里我们的示例源文件存放在</w:t>
      </w:r>
      <w:r>
        <w:t>tasks_k</w:t>
      </w:r>
      <w:proofErr w:type="spellEnd"/>
      <w:r>
        <w:t>/7/task2</w:t>
      </w:r>
      <w:r>
        <w:rPr>
          <w:rFonts w:hint="eastAsia"/>
        </w:rPr>
        <w:t>目录下。</w:t>
      </w:r>
    </w:p>
    <w:p w14:paraId="341E7C22" w14:textId="77777777" w:rsidR="00F73C6D" w:rsidRDefault="00F73C6D" w:rsidP="00F73C6D">
      <w:pPr>
        <w:pStyle w:val="2f5"/>
        <w:rPr>
          <w:b/>
        </w:rPr>
      </w:pPr>
      <w:r>
        <w:t>[</w:t>
      </w:r>
      <w:proofErr w:type="spellStart"/>
      <w:r>
        <w:t>root@localhost</w:t>
      </w:r>
      <w:proofErr w:type="spellEnd"/>
      <w:r>
        <w:t xml:space="preserve"> </w:t>
      </w:r>
      <w:proofErr w:type="gramStart"/>
      <w:r>
        <w:t>~]#</w:t>
      </w:r>
      <w:proofErr w:type="gramEnd"/>
      <w:r>
        <w:t xml:space="preserve"> </w:t>
      </w:r>
      <w:r>
        <w:rPr>
          <w:b/>
        </w:rPr>
        <w:t xml:space="preserve">cd </w:t>
      </w:r>
      <w:proofErr w:type="spellStart"/>
      <w:r>
        <w:rPr>
          <w:b/>
        </w:rPr>
        <w:t>tasks_k</w:t>
      </w:r>
      <w:proofErr w:type="spellEnd"/>
      <w:r>
        <w:rPr>
          <w:b/>
        </w:rPr>
        <w:t>/7/task2</w:t>
      </w:r>
    </w:p>
    <w:p w14:paraId="108CE8FD" w14:textId="77777777" w:rsidR="00F73C6D" w:rsidRDefault="00F73C6D" w:rsidP="00F73C6D">
      <w:pPr>
        <w:pStyle w:val="2f5"/>
        <w:rPr>
          <w:b/>
        </w:rPr>
      </w:pPr>
      <w:r>
        <w:t>[</w:t>
      </w:r>
      <w:proofErr w:type="spellStart"/>
      <w:r>
        <w:t>root@localhost</w:t>
      </w:r>
      <w:proofErr w:type="spellEnd"/>
      <w:r>
        <w:t xml:space="preserve"> task</w:t>
      </w:r>
      <w:proofErr w:type="gramStart"/>
      <w:r>
        <w:t>2]#</w:t>
      </w:r>
      <w:proofErr w:type="gramEnd"/>
      <w:r>
        <w:t xml:space="preserve"> </w:t>
      </w:r>
      <w:r>
        <w:rPr>
          <w:b/>
        </w:rPr>
        <w:t>ls</w:t>
      </w:r>
    </w:p>
    <w:p w14:paraId="08D2F413" w14:textId="77777777" w:rsidR="00F73C6D" w:rsidRDefault="00F73C6D" w:rsidP="00F73C6D">
      <w:pPr>
        <w:pStyle w:val="2f5"/>
      </w:pPr>
      <w:proofErr w:type="spellStart"/>
      <w:proofErr w:type="gramStart"/>
      <w:r>
        <w:t>Makefile</w:t>
      </w:r>
      <w:proofErr w:type="spellEnd"/>
      <w:r>
        <w:t xml:space="preserve">  </w:t>
      </w:r>
      <w:proofErr w:type="spellStart"/>
      <w:r>
        <w:t>register</w:t>
      </w:r>
      <w:proofErr w:type="gramEnd"/>
      <w:r>
        <w:t>_newfs.c</w:t>
      </w:r>
      <w:proofErr w:type="spellEnd"/>
    </w:p>
    <w:p w14:paraId="1FEA3F4B" w14:textId="77777777" w:rsidR="00F73C6D" w:rsidRDefault="00F73C6D" w:rsidP="00D837EB">
      <w:pPr>
        <w:pStyle w:val="30"/>
        <w:numPr>
          <w:ilvl w:val="5"/>
          <w:numId w:val="15"/>
        </w:numPr>
        <w:tabs>
          <w:tab w:val="num" w:pos="1418"/>
        </w:tabs>
        <w:ind w:left="1620" w:right="200" w:hanging="425"/>
      </w:pPr>
      <w:r>
        <w:rPr>
          <w:rFonts w:hint="eastAsia"/>
        </w:rPr>
        <w:t>编译源文件。</w:t>
      </w:r>
    </w:p>
    <w:p w14:paraId="788AD12C" w14:textId="77777777" w:rsidR="00F73C6D" w:rsidRDefault="00F73C6D" w:rsidP="00F73C6D">
      <w:pPr>
        <w:pStyle w:val="2f5"/>
      </w:pPr>
      <w:r>
        <w:t>[</w:t>
      </w:r>
      <w:proofErr w:type="spellStart"/>
      <w:r>
        <w:t>root@localhost</w:t>
      </w:r>
      <w:proofErr w:type="spellEnd"/>
      <w:r>
        <w:t xml:space="preserve"> task</w:t>
      </w:r>
      <w:proofErr w:type="gramStart"/>
      <w:r>
        <w:t>2]#</w:t>
      </w:r>
      <w:proofErr w:type="gramEnd"/>
      <w:r>
        <w:t xml:space="preserve"> </w:t>
      </w:r>
      <w:r>
        <w:rPr>
          <w:b/>
        </w:rPr>
        <w:t>make</w:t>
      </w:r>
    </w:p>
    <w:p w14:paraId="00877648" w14:textId="77777777" w:rsidR="00F73C6D" w:rsidRDefault="00F73C6D" w:rsidP="00F73C6D">
      <w:pPr>
        <w:pStyle w:val="2f5"/>
      </w:pPr>
      <w:r>
        <w:t>make -C /root/kernel M=/root/</w:t>
      </w:r>
      <w:proofErr w:type="spellStart"/>
      <w:r>
        <w:t>tasks_k</w:t>
      </w:r>
      <w:proofErr w:type="spellEnd"/>
      <w:r>
        <w:t>/7/task2 modules</w:t>
      </w:r>
    </w:p>
    <w:p w14:paraId="67D14DD8" w14:textId="77777777" w:rsidR="00F73C6D" w:rsidRDefault="00F73C6D" w:rsidP="00F73C6D">
      <w:pPr>
        <w:pStyle w:val="2f5"/>
      </w:pPr>
      <w:proofErr w:type="gramStart"/>
      <w:r>
        <w:t>make[</w:t>
      </w:r>
      <w:proofErr w:type="gramEnd"/>
      <w:r>
        <w:t>1]: Entering directory '/root/kernel'</w:t>
      </w:r>
    </w:p>
    <w:p w14:paraId="63A43F52" w14:textId="77777777" w:rsidR="00F73C6D" w:rsidRDefault="00F73C6D" w:rsidP="00F73C6D">
      <w:pPr>
        <w:pStyle w:val="2f5"/>
      </w:pPr>
      <w:r>
        <w:t xml:space="preserve">  CC [M</w:t>
      </w:r>
      <w:proofErr w:type="gramStart"/>
      <w:r>
        <w:t>]  /</w:t>
      </w:r>
      <w:proofErr w:type="gramEnd"/>
      <w:r>
        <w:t>root/</w:t>
      </w:r>
      <w:proofErr w:type="spellStart"/>
      <w:r>
        <w:t>tasks_k</w:t>
      </w:r>
      <w:proofErr w:type="spellEnd"/>
      <w:r>
        <w:t>/7/task2/</w:t>
      </w:r>
      <w:proofErr w:type="spellStart"/>
      <w:r>
        <w:t>register_newfs.o</w:t>
      </w:r>
      <w:proofErr w:type="spellEnd"/>
    </w:p>
    <w:p w14:paraId="2F1E08A7" w14:textId="77777777" w:rsidR="00F73C6D" w:rsidRDefault="00F73C6D" w:rsidP="00F73C6D">
      <w:pPr>
        <w:pStyle w:val="2f5"/>
      </w:pPr>
      <w:r>
        <w:t xml:space="preserve">  Building modules, stage 2.</w:t>
      </w:r>
    </w:p>
    <w:p w14:paraId="2E3EBCAB" w14:textId="77777777" w:rsidR="00F73C6D" w:rsidRDefault="00F73C6D" w:rsidP="00F73C6D">
      <w:pPr>
        <w:pStyle w:val="2f5"/>
      </w:pPr>
      <w:r>
        <w:t xml:space="preserve">  MODPOST 1 modules</w:t>
      </w:r>
    </w:p>
    <w:p w14:paraId="37D8C955" w14:textId="77777777" w:rsidR="00F73C6D" w:rsidRDefault="00F73C6D" w:rsidP="00F73C6D">
      <w:pPr>
        <w:pStyle w:val="2f5"/>
      </w:pPr>
      <w:r>
        <w:t xml:space="preserve">  CC      /root/</w:t>
      </w:r>
      <w:proofErr w:type="spellStart"/>
      <w:r>
        <w:t>tasks_k</w:t>
      </w:r>
      <w:proofErr w:type="spellEnd"/>
      <w:r>
        <w:t>/7/task2/</w:t>
      </w:r>
      <w:proofErr w:type="spellStart"/>
      <w:r>
        <w:t>register_newfs.mod.o</w:t>
      </w:r>
      <w:proofErr w:type="spellEnd"/>
    </w:p>
    <w:p w14:paraId="12B09A39" w14:textId="77777777" w:rsidR="00F73C6D" w:rsidRDefault="00F73C6D" w:rsidP="00F73C6D">
      <w:pPr>
        <w:pStyle w:val="2f5"/>
      </w:pPr>
      <w:r>
        <w:t xml:space="preserve">  LD [M</w:t>
      </w:r>
      <w:proofErr w:type="gramStart"/>
      <w:r>
        <w:t>]  /</w:t>
      </w:r>
      <w:proofErr w:type="gramEnd"/>
      <w:r>
        <w:t>root/</w:t>
      </w:r>
      <w:proofErr w:type="spellStart"/>
      <w:r>
        <w:t>tasks_k</w:t>
      </w:r>
      <w:proofErr w:type="spellEnd"/>
      <w:r>
        <w:t>/7/task2/</w:t>
      </w:r>
      <w:proofErr w:type="spellStart"/>
      <w:r>
        <w:t>register_newfs.ko</w:t>
      </w:r>
      <w:proofErr w:type="spellEnd"/>
    </w:p>
    <w:p w14:paraId="1C19361B" w14:textId="77777777" w:rsidR="00F73C6D" w:rsidRDefault="00F73C6D" w:rsidP="00F73C6D">
      <w:pPr>
        <w:pStyle w:val="2f5"/>
      </w:pPr>
      <w:proofErr w:type="gramStart"/>
      <w:r>
        <w:t>make[</w:t>
      </w:r>
      <w:proofErr w:type="gramEnd"/>
      <w:r>
        <w:t>1]: Leaving directory '/root/kernel'</w:t>
      </w:r>
    </w:p>
    <w:p w14:paraId="0E3D6288" w14:textId="77777777" w:rsidR="00F73C6D" w:rsidRDefault="00F73C6D" w:rsidP="00D837EB">
      <w:pPr>
        <w:pStyle w:val="30"/>
        <w:numPr>
          <w:ilvl w:val="5"/>
          <w:numId w:val="15"/>
        </w:numPr>
        <w:tabs>
          <w:tab w:val="num" w:pos="1418"/>
        </w:tabs>
        <w:ind w:left="1620" w:right="200" w:hanging="425"/>
      </w:pPr>
      <w:r>
        <w:rPr>
          <w:rFonts w:hint="eastAsia"/>
        </w:rPr>
        <w:t>对比加载内核模块前后的文件系统结果。</w:t>
      </w:r>
    </w:p>
    <w:p w14:paraId="63F9C223" w14:textId="77777777" w:rsidR="00F73C6D" w:rsidRDefault="00F73C6D" w:rsidP="00F73C6D">
      <w:pPr>
        <w:pStyle w:val="2f5"/>
      </w:pPr>
      <w:r>
        <w:t>[</w:t>
      </w:r>
      <w:proofErr w:type="spellStart"/>
      <w:r>
        <w:t>root@localhost</w:t>
      </w:r>
      <w:proofErr w:type="spellEnd"/>
      <w:r>
        <w:t xml:space="preserve"> task</w:t>
      </w:r>
      <w:proofErr w:type="gramStart"/>
      <w:r>
        <w:t>2]#</w:t>
      </w:r>
      <w:proofErr w:type="gramEnd"/>
      <w:r>
        <w:t xml:space="preserve"> </w:t>
      </w:r>
      <w:r>
        <w:rPr>
          <w:b/>
        </w:rPr>
        <w:t xml:space="preserve">cat /proc/filesystems | grep </w:t>
      </w:r>
      <w:proofErr w:type="spellStart"/>
      <w:r>
        <w:rPr>
          <w:b/>
        </w:rPr>
        <w:t>myfs</w:t>
      </w:r>
      <w:proofErr w:type="spellEnd"/>
    </w:p>
    <w:p w14:paraId="7F99A488" w14:textId="77777777" w:rsidR="00F73C6D" w:rsidRDefault="00F73C6D" w:rsidP="00F73C6D">
      <w:pPr>
        <w:pStyle w:val="2f5"/>
        <w:rPr>
          <w:b/>
        </w:rPr>
      </w:pPr>
      <w:r>
        <w:t>[</w:t>
      </w:r>
      <w:proofErr w:type="spellStart"/>
      <w:r>
        <w:t>root@localhost</w:t>
      </w:r>
      <w:proofErr w:type="spellEnd"/>
      <w:r>
        <w:t xml:space="preserve"> task</w:t>
      </w:r>
      <w:proofErr w:type="gramStart"/>
      <w:r>
        <w:t>2]#</w:t>
      </w:r>
      <w:proofErr w:type="gramEnd"/>
      <w:r>
        <w:t xml:space="preserve"> </w:t>
      </w:r>
      <w:proofErr w:type="spellStart"/>
      <w:r>
        <w:rPr>
          <w:b/>
        </w:rPr>
        <w:t>insmod</w:t>
      </w:r>
      <w:proofErr w:type="spellEnd"/>
      <w:r>
        <w:rPr>
          <w:b/>
        </w:rPr>
        <w:t xml:space="preserve"> </w:t>
      </w:r>
      <w:proofErr w:type="spellStart"/>
      <w:r>
        <w:rPr>
          <w:b/>
        </w:rPr>
        <w:t>register_newfs.ko</w:t>
      </w:r>
      <w:proofErr w:type="spellEnd"/>
    </w:p>
    <w:p w14:paraId="444A0438" w14:textId="77777777" w:rsidR="00F73C6D" w:rsidRDefault="00F73C6D" w:rsidP="00F73C6D">
      <w:pPr>
        <w:pStyle w:val="2f5"/>
        <w:rPr>
          <w:b/>
        </w:rPr>
      </w:pPr>
      <w:r>
        <w:t>[</w:t>
      </w:r>
      <w:proofErr w:type="spellStart"/>
      <w:r>
        <w:t>root@localhost</w:t>
      </w:r>
      <w:proofErr w:type="spellEnd"/>
      <w:r>
        <w:t xml:space="preserve"> task</w:t>
      </w:r>
      <w:proofErr w:type="gramStart"/>
      <w:r>
        <w:t>2]#</w:t>
      </w:r>
      <w:proofErr w:type="gramEnd"/>
      <w:r>
        <w:t xml:space="preserve"> </w:t>
      </w:r>
      <w:r>
        <w:rPr>
          <w:b/>
        </w:rPr>
        <w:t xml:space="preserve">cat /proc/filesystems | grep </w:t>
      </w:r>
      <w:proofErr w:type="spellStart"/>
      <w:r>
        <w:rPr>
          <w:b/>
        </w:rPr>
        <w:t>myfs</w:t>
      </w:r>
      <w:proofErr w:type="spellEnd"/>
    </w:p>
    <w:p w14:paraId="6690BA46" w14:textId="287CE80A" w:rsidR="00F73C6D" w:rsidRDefault="000A3D50" w:rsidP="00F73C6D">
      <w:pPr>
        <w:pStyle w:val="2f5"/>
      </w:pPr>
      <w:proofErr w:type="spellStart"/>
      <w:r w:rsidRPr="000A3D50">
        <w:t>nodev</w:t>
      </w:r>
      <w:proofErr w:type="spellEnd"/>
      <w:r w:rsidRPr="000A3D50">
        <w:t xml:space="preserve"> </w:t>
      </w:r>
      <w:proofErr w:type="spellStart"/>
      <w:r w:rsidRPr="000A3D50">
        <w:t>myfs</w:t>
      </w:r>
      <w:proofErr w:type="spellEnd"/>
    </w:p>
    <w:p w14:paraId="5946F8C7" w14:textId="77777777" w:rsidR="00F73C6D" w:rsidRDefault="00F73C6D" w:rsidP="00D837EB">
      <w:pPr>
        <w:pStyle w:val="30"/>
        <w:numPr>
          <w:ilvl w:val="5"/>
          <w:numId w:val="15"/>
        </w:numPr>
        <w:tabs>
          <w:tab w:val="num" w:pos="1418"/>
        </w:tabs>
        <w:ind w:left="1620" w:right="200" w:hanging="425"/>
      </w:pPr>
      <w:r>
        <w:rPr>
          <w:rFonts w:hint="eastAsia"/>
        </w:rPr>
        <w:t>卸载内核模块，并查看结果。</w:t>
      </w:r>
    </w:p>
    <w:p w14:paraId="12C2D2F9" w14:textId="77777777" w:rsidR="00F73C6D" w:rsidRDefault="00F73C6D" w:rsidP="00F73C6D">
      <w:pPr>
        <w:pStyle w:val="2f5"/>
        <w:rPr>
          <w:b/>
        </w:rPr>
      </w:pPr>
      <w:r>
        <w:t>[</w:t>
      </w:r>
      <w:proofErr w:type="spellStart"/>
      <w:r>
        <w:t>root@localhost</w:t>
      </w:r>
      <w:proofErr w:type="spellEnd"/>
      <w:r>
        <w:t xml:space="preserve"> task</w:t>
      </w:r>
      <w:proofErr w:type="gramStart"/>
      <w:r>
        <w:t>2]#</w:t>
      </w:r>
      <w:proofErr w:type="gramEnd"/>
      <w:r>
        <w:t xml:space="preserve"> </w:t>
      </w:r>
      <w:proofErr w:type="spellStart"/>
      <w:r>
        <w:rPr>
          <w:b/>
        </w:rPr>
        <w:t>rmmod</w:t>
      </w:r>
      <w:proofErr w:type="spellEnd"/>
      <w:r>
        <w:rPr>
          <w:b/>
        </w:rPr>
        <w:t xml:space="preserve"> </w:t>
      </w:r>
      <w:proofErr w:type="spellStart"/>
      <w:r>
        <w:rPr>
          <w:b/>
        </w:rPr>
        <w:t>register_newfs</w:t>
      </w:r>
      <w:proofErr w:type="spellEnd"/>
    </w:p>
    <w:p w14:paraId="5724446A" w14:textId="77777777" w:rsidR="00F73C6D" w:rsidRDefault="00F73C6D" w:rsidP="00F73C6D">
      <w:pPr>
        <w:pStyle w:val="2f5"/>
        <w:rPr>
          <w:b/>
        </w:rPr>
      </w:pPr>
      <w:r>
        <w:t>[</w:t>
      </w:r>
      <w:proofErr w:type="spellStart"/>
      <w:r>
        <w:t>root@localhost</w:t>
      </w:r>
      <w:proofErr w:type="spellEnd"/>
      <w:r>
        <w:t xml:space="preserve"> task</w:t>
      </w:r>
      <w:proofErr w:type="gramStart"/>
      <w:r>
        <w:t>2]#</w:t>
      </w:r>
      <w:proofErr w:type="gramEnd"/>
      <w:r>
        <w:t xml:space="preserve"> </w:t>
      </w:r>
      <w:r>
        <w:rPr>
          <w:b/>
        </w:rPr>
        <w:t xml:space="preserve">cat /proc/filesystems | grep </w:t>
      </w:r>
      <w:proofErr w:type="spellStart"/>
      <w:r>
        <w:rPr>
          <w:b/>
        </w:rPr>
        <w:t>myfs</w:t>
      </w:r>
      <w:proofErr w:type="spellEnd"/>
    </w:p>
    <w:p w14:paraId="25618BEC" w14:textId="77777777" w:rsidR="00F73C6D" w:rsidRDefault="00F73C6D" w:rsidP="00F73C6D">
      <w:pPr>
        <w:pStyle w:val="2f5"/>
        <w:rPr>
          <w:b/>
        </w:rPr>
      </w:pPr>
      <w:r>
        <w:t>[</w:t>
      </w:r>
      <w:proofErr w:type="spellStart"/>
      <w:r>
        <w:t>root@localhost</w:t>
      </w:r>
      <w:proofErr w:type="spellEnd"/>
      <w:r>
        <w:t xml:space="preserve"> task</w:t>
      </w:r>
      <w:proofErr w:type="gramStart"/>
      <w:r>
        <w:t>2]#</w:t>
      </w:r>
      <w:proofErr w:type="gramEnd"/>
      <w:r>
        <w:t xml:space="preserve"> </w:t>
      </w:r>
      <w:proofErr w:type="spellStart"/>
      <w:r>
        <w:rPr>
          <w:b/>
        </w:rPr>
        <w:t>dmesg</w:t>
      </w:r>
      <w:proofErr w:type="spellEnd"/>
      <w:r>
        <w:rPr>
          <w:b/>
        </w:rPr>
        <w:t xml:space="preserve"> | tail -n2</w:t>
      </w:r>
    </w:p>
    <w:p w14:paraId="2D013271" w14:textId="77777777" w:rsidR="00107446" w:rsidRDefault="00107446" w:rsidP="00107446">
      <w:pPr>
        <w:pStyle w:val="2f5"/>
      </w:pPr>
      <w:r>
        <w:t xml:space="preserve">[843003.176924] Start </w:t>
      </w:r>
      <w:proofErr w:type="spellStart"/>
      <w:r>
        <w:t>register_newfs</w:t>
      </w:r>
      <w:proofErr w:type="spellEnd"/>
      <w:r>
        <w:t xml:space="preserve"> module...</w:t>
      </w:r>
    </w:p>
    <w:p w14:paraId="33E6AF85" w14:textId="21F8E6AE" w:rsidR="00F73C6D" w:rsidRDefault="00107446" w:rsidP="00107446">
      <w:pPr>
        <w:pStyle w:val="2f5"/>
      </w:pPr>
      <w:r>
        <w:t xml:space="preserve">[843054.390144] Exit </w:t>
      </w:r>
      <w:proofErr w:type="spellStart"/>
      <w:r>
        <w:t>register_newfs</w:t>
      </w:r>
      <w:proofErr w:type="spellEnd"/>
      <w:r>
        <w:t xml:space="preserve"> module...</w:t>
      </w:r>
    </w:p>
    <w:p w14:paraId="33E83FF5" w14:textId="77777777" w:rsidR="00F73C6D" w:rsidRDefault="00F73C6D" w:rsidP="00F73C6D">
      <w:pPr>
        <w:pStyle w:val="1f"/>
        <w:rPr>
          <w:noProof/>
        </w:rPr>
      </w:pPr>
      <w:r>
        <w:rPr>
          <w:rFonts w:hint="eastAsia"/>
          <w:noProof/>
        </w:rPr>
        <w:t>由实验结果可见：</w:t>
      </w:r>
    </w:p>
    <w:p w14:paraId="6FEA6E25" w14:textId="77777777" w:rsidR="00F73C6D" w:rsidRDefault="00F73C6D" w:rsidP="00F73C6D">
      <w:pPr>
        <w:pStyle w:val="1f"/>
        <w:ind w:firstLineChars="200" w:firstLine="420"/>
        <w:rPr>
          <w:noProof/>
        </w:rPr>
      </w:pPr>
      <w:r>
        <w:rPr>
          <w:rFonts w:hint="eastAsia"/>
          <w:noProof/>
        </w:rPr>
        <w:t>当未加载内核模块时，当前系统中无自定义的文件系统“</w:t>
      </w:r>
      <w:r>
        <w:rPr>
          <w:noProof/>
        </w:rPr>
        <w:t>myfs</w:t>
      </w:r>
      <w:r>
        <w:rPr>
          <w:rFonts w:hint="eastAsia"/>
          <w:noProof/>
        </w:rPr>
        <w:t>”；当加载内核模块时，当前系统中可打印出自定义的文件系统“</w:t>
      </w:r>
      <w:r>
        <w:rPr>
          <w:noProof/>
        </w:rPr>
        <w:t>myfs</w:t>
      </w:r>
      <w:r>
        <w:rPr>
          <w:rFonts w:hint="eastAsia"/>
          <w:noProof/>
        </w:rPr>
        <w:t>”；当卸载内核模块时，当前系统中无自定义的文件系统“</w:t>
      </w:r>
      <w:r>
        <w:rPr>
          <w:noProof/>
        </w:rPr>
        <w:t>myfs</w:t>
      </w:r>
      <w:r>
        <w:rPr>
          <w:rFonts w:hint="eastAsia"/>
          <w:noProof/>
        </w:rPr>
        <w:t>”。</w:t>
      </w:r>
    </w:p>
    <w:p w14:paraId="0F9080F9" w14:textId="453DDE5A" w:rsidR="00F73C6D" w:rsidRDefault="00F73C6D" w:rsidP="00D837EB">
      <w:pPr>
        <w:pStyle w:val="3"/>
        <w:numPr>
          <w:ilvl w:val="2"/>
          <w:numId w:val="15"/>
        </w:numPr>
      </w:pPr>
      <w:bookmarkStart w:id="84" w:name="_Toc59480194"/>
      <w:r>
        <w:rPr>
          <w:rFonts w:hint="eastAsia"/>
        </w:rPr>
        <w:t>在</w:t>
      </w:r>
      <w:r>
        <w:t>/proc</w:t>
      </w:r>
      <w:r>
        <w:rPr>
          <w:rFonts w:hint="eastAsia"/>
        </w:rPr>
        <w:t>下创建目录</w:t>
      </w:r>
      <w:bookmarkEnd w:id="84"/>
    </w:p>
    <w:p w14:paraId="35B089EE" w14:textId="77777777" w:rsidR="00F73C6D" w:rsidRDefault="00F73C6D" w:rsidP="00D837EB">
      <w:pPr>
        <w:pStyle w:val="4"/>
        <w:numPr>
          <w:ilvl w:val="3"/>
          <w:numId w:val="15"/>
        </w:numPr>
        <w:rPr>
          <w:rFonts w:hint="default"/>
        </w:rPr>
      </w:pPr>
      <w:r>
        <w:t>相关知识</w:t>
      </w:r>
    </w:p>
    <w:p w14:paraId="50A82F26" w14:textId="77777777" w:rsidR="00F73C6D" w:rsidRDefault="00F73C6D" w:rsidP="00F73C6D">
      <w:pPr>
        <w:pStyle w:val="1f"/>
      </w:pPr>
      <w:r>
        <w:rPr>
          <w:rFonts w:hint="eastAsia"/>
        </w:rPr>
        <w:t>一、</w:t>
      </w:r>
      <w:r>
        <w:t>proc</w:t>
      </w:r>
      <w:r>
        <w:rPr>
          <w:rFonts w:hint="eastAsia"/>
        </w:rPr>
        <w:t>文件系统</w:t>
      </w:r>
    </w:p>
    <w:p w14:paraId="5F25ADC7" w14:textId="77777777" w:rsidR="00F73C6D" w:rsidRDefault="00F73C6D" w:rsidP="00F73C6D">
      <w:pPr>
        <w:pStyle w:val="1f"/>
        <w:ind w:firstLineChars="200" w:firstLine="420"/>
      </w:pPr>
      <w:r>
        <w:t>Linux</w:t>
      </w:r>
      <w:r>
        <w:rPr>
          <w:rFonts w:hint="eastAsia"/>
        </w:rPr>
        <w:t>系统上的</w:t>
      </w:r>
      <w:r>
        <w:t>/proc</w:t>
      </w:r>
      <w:r>
        <w:rPr>
          <w:rFonts w:hint="eastAsia"/>
        </w:rPr>
        <w:t>目录是一种文件系统，即</w:t>
      </w:r>
      <w:r>
        <w:t>proc</w:t>
      </w:r>
      <w:r>
        <w:rPr>
          <w:rFonts w:hint="eastAsia"/>
        </w:rPr>
        <w:t>文件系统。与其它常见的文件系统不同的是，</w:t>
      </w:r>
      <w:r>
        <w:t>/proc</w:t>
      </w:r>
      <w:r>
        <w:rPr>
          <w:rFonts w:hint="eastAsia"/>
        </w:rPr>
        <w:t>是一种伪文件系统（也即虚拟文件系统），存储的是当前内核运行状态的一系</w:t>
      </w:r>
      <w:r>
        <w:rPr>
          <w:rFonts w:hint="eastAsia"/>
        </w:rPr>
        <w:lastRenderedPageBreak/>
        <w:t>列特殊文件，用户可以通过这些文件查看有关系统硬件及当前正在运行进程的信息，甚至可以通过更改其中某些文件来改变内核的运行状态。</w:t>
      </w:r>
    </w:p>
    <w:p w14:paraId="4388977D" w14:textId="77777777" w:rsidR="00F73C6D" w:rsidRDefault="00F73C6D" w:rsidP="00F73C6D">
      <w:pPr>
        <w:pStyle w:val="1f"/>
        <w:ind w:firstLineChars="200" w:firstLine="420"/>
      </w:pPr>
      <w:proofErr w:type="gramStart"/>
      <w:r>
        <w:rPr>
          <w:rFonts w:hint="eastAsia"/>
        </w:rPr>
        <w:t>基于</w:t>
      </w:r>
      <w:r>
        <w:t>/</w:t>
      </w:r>
      <w:proofErr w:type="gramEnd"/>
      <w:r>
        <w:t>proc</w:t>
      </w:r>
      <w:r>
        <w:rPr>
          <w:rFonts w:hint="eastAsia"/>
        </w:rPr>
        <w:t>文件系统如上所述的特殊性，其内的文件也常被称作虚拟文件，并具有一些独特的特点。例如，其中有些文件虽然使用查看命令查看时会返回大量信息，但文件本身的大小却会显示为</w:t>
      </w:r>
      <w:r>
        <w:t>0</w:t>
      </w:r>
      <w:r>
        <w:rPr>
          <w:rFonts w:hint="eastAsia"/>
        </w:rPr>
        <w:t>字节。此外，这些特殊文件中大多数文件的时间及日期属性通常为当前系统时间和日期，这跟它们随时会被刷新（存储于</w:t>
      </w:r>
      <w:r>
        <w:t>RAM</w:t>
      </w:r>
      <w:r>
        <w:rPr>
          <w:rFonts w:hint="eastAsia"/>
        </w:rPr>
        <w:t>中）有关。</w:t>
      </w:r>
    </w:p>
    <w:p w14:paraId="6A287B56" w14:textId="77777777" w:rsidR="00F73C6D" w:rsidRDefault="00F73C6D" w:rsidP="00F73C6D">
      <w:pPr>
        <w:pStyle w:val="1f"/>
        <w:ind w:firstLineChars="200" w:firstLine="420"/>
      </w:pPr>
      <w:r>
        <w:rPr>
          <w:rFonts w:hint="eastAsia"/>
        </w:rPr>
        <w:t>为了查看及使用上的方便，这些文件通常会按照相关性进行分类存储于不同的目录甚至子目录中，如</w:t>
      </w:r>
      <w:r>
        <w:t>/proc/</w:t>
      </w:r>
      <w:proofErr w:type="spellStart"/>
      <w:r>
        <w:t>scsi</w:t>
      </w:r>
      <w:proofErr w:type="spellEnd"/>
      <w:r>
        <w:rPr>
          <w:rFonts w:hint="eastAsia"/>
        </w:rPr>
        <w:t>目录中存储的就是当前系统上所有</w:t>
      </w:r>
      <w:r>
        <w:t>SCSI</w:t>
      </w:r>
      <w:r>
        <w:rPr>
          <w:rFonts w:hint="eastAsia"/>
        </w:rPr>
        <w:t>设备的相关信息，</w:t>
      </w:r>
      <w:r>
        <w:t>/proc/N</w:t>
      </w:r>
      <w:r>
        <w:rPr>
          <w:rFonts w:hint="eastAsia"/>
        </w:rPr>
        <w:t>中存储的则是系统当前正在运行的进程的相关信息，其中</w:t>
      </w:r>
      <w:r>
        <w:t>N</w:t>
      </w:r>
      <w:r>
        <w:rPr>
          <w:rFonts w:hint="eastAsia"/>
        </w:rPr>
        <w:t>为正在运行的进程</w:t>
      </w:r>
      <w:r>
        <w:t>PID</w:t>
      </w:r>
      <w:r>
        <w:rPr>
          <w:rFonts w:hint="eastAsia"/>
        </w:rPr>
        <w:t>（在</w:t>
      </w:r>
      <w:proofErr w:type="gramStart"/>
      <w:r>
        <w:rPr>
          <w:rFonts w:hint="eastAsia"/>
        </w:rPr>
        <w:t>某进程</w:t>
      </w:r>
      <w:proofErr w:type="gramEnd"/>
      <w:r>
        <w:rPr>
          <w:rFonts w:hint="eastAsia"/>
        </w:rPr>
        <w:t>结束后其相关目录则会消失）。</w:t>
      </w:r>
    </w:p>
    <w:p w14:paraId="2E1085C8" w14:textId="77777777" w:rsidR="00F73C6D" w:rsidRDefault="00F73C6D" w:rsidP="00F73C6D">
      <w:pPr>
        <w:pStyle w:val="1f"/>
        <w:ind w:firstLineChars="200" w:firstLine="420"/>
      </w:pPr>
      <w:r>
        <w:rPr>
          <w:rFonts w:hint="eastAsia"/>
        </w:rPr>
        <w:t>大多数虚拟文件可以使用文件查看命令如</w:t>
      </w:r>
      <w:r>
        <w:t>cat</w:t>
      </w:r>
      <w:r>
        <w:rPr>
          <w:rFonts w:hint="eastAsia"/>
        </w:rPr>
        <w:t>、</w:t>
      </w:r>
      <w:r>
        <w:t>more</w:t>
      </w:r>
      <w:r>
        <w:rPr>
          <w:rFonts w:hint="eastAsia"/>
        </w:rPr>
        <w:t>或者</w:t>
      </w:r>
      <w:r>
        <w:t>less</w:t>
      </w:r>
      <w:r>
        <w:rPr>
          <w:rFonts w:hint="eastAsia"/>
        </w:rPr>
        <w:t>进行查看，有些文件信息表述的内容可以一目了然，但也有文件的信息却不怎么具有可读性。不过，这些可读性较差的文件在使用一些命令如</w:t>
      </w:r>
      <w:proofErr w:type="spellStart"/>
      <w:r>
        <w:t>apm</w:t>
      </w:r>
      <w:proofErr w:type="spellEnd"/>
      <w:r>
        <w:rPr>
          <w:rFonts w:hint="eastAsia"/>
        </w:rPr>
        <w:t>、</w:t>
      </w:r>
      <w:r>
        <w:t>free</w:t>
      </w:r>
      <w:r>
        <w:rPr>
          <w:rFonts w:hint="eastAsia"/>
        </w:rPr>
        <w:t>、</w:t>
      </w:r>
      <w:proofErr w:type="spellStart"/>
      <w:r>
        <w:t>lspci</w:t>
      </w:r>
      <w:proofErr w:type="spellEnd"/>
      <w:r>
        <w:rPr>
          <w:rFonts w:hint="eastAsia"/>
        </w:rPr>
        <w:t>或</w:t>
      </w:r>
      <w:r>
        <w:t>top</w:t>
      </w:r>
      <w:r>
        <w:rPr>
          <w:rFonts w:hint="eastAsia"/>
        </w:rPr>
        <w:t>查看时却可以有着不错的表现。</w:t>
      </w:r>
    </w:p>
    <w:p w14:paraId="4AE926F1" w14:textId="77777777" w:rsidR="00F73C6D" w:rsidRDefault="00F73C6D" w:rsidP="00F73C6D">
      <w:pPr>
        <w:pStyle w:val="1f"/>
      </w:pPr>
      <w:r>
        <w:rPr>
          <w:rFonts w:hint="eastAsia"/>
        </w:rPr>
        <w:t>二、</w:t>
      </w:r>
      <w:r>
        <w:t xml:space="preserve">/proc </w:t>
      </w:r>
      <w:r>
        <w:rPr>
          <w:rFonts w:hint="eastAsia"/>
        </w:rPr>
        <w:t>目录中的目录操作函数</w:t>
      </w:r>
    </w:p>
    <w:p w14:paraId="6D87CADB" w14:textId="77777777" w:rsidR="00F73C6D" w:rsidRDefault="00F73C6D" w:rsidP="00F73C6D">
      <w:pPr>
        <w:pStyle w:val="1f"/>
      </w:pPr>
      <w:r>
        <w:t>1</w:t>
      </w:r>
      <w:r>
        <w:rPr>
          <w:rFonts w:hint="eastAsia"/>
        </w:rPr>
        <w:t>、</w:t>
      </w:r>
      <w:proofErr w:type="spellStart"/>
      <w:r>
        <w:t>proc_mkdir</w:t>
      </w:r>
      <w:proofErr w:type="spellEnd"/>
      <w:r>
        <w:t>()</w:t>
      </w:r>
    </w:p>
    <w:p w14:paraId="0D7E3590" w14:textId="77777777" w:rsidR="00F73C6D" w:rsidRDefault="00F73C6D" w:rsidP="00F73C6D">
      <w:pPr>
        <w:pStyle w:val="1f"/>
      </w:pPr>
      <w:r>
        <w:rPr>
          <w:rFonts w:hint="eastAsia"/>
        </w:rPr>
        <w:t>功能：用于在</w:t>
      </w:r>
      <w:r>
        <w:t>/proc</w:t>
      </w:r>
      <w:r>
        <w:rPr>
          <w:rFonts w:hint="eastAsia"/>
        </w:rPr>
        <w:t>目录中添加一个目录。</w:t>
      </w:r>
    </w:p>
    <w:p w14:paraId="3DD98E7C" w14:textId="77777777" w:rsidR="00F73C6D" w:rsidRDefault="00F73C6D" w:rsidP="00F73C6D">
      <w:pPr>
        <w:pStyle w:val="1f"/>
      </w:pPr>
      <w:r>
        <w:rPr>
          <w:rFonts w:hint="eastAsia"/>
        </w:rPr>
        <w:t>头文件：</w:t>
      </w:r>
      <w:proofErr w:type="spellStart"/>
      <w:r>
        <w:t>linux</w:t>
      </w:r>
      <w:proofErr w:type="spellEnd"/>
      <w:r>
        <w:t>/</w:t>
      </w:r>
      <w:proofErr w:type="spellStart"/>
      <w:r>
        <w:t>proc_fs.h</w:t>
      </w:r>
      <w:proofErr w:type="spellEnd"/>
    </w:p>
    <w:p w14:paraId="5E3BF539" w14:textId="77777777" w:rsidR="00F73C6D" w:rsidRDefault="00F73C6D" w:rsidP="00F73C6D">
      <w:pPr>
        <w:pStyle w:val="1f"/>
      </w:pPr>
      <w:r>
        <w:rPr>
          <w:rFonts w:hint="eastAsia"/>
        </w:rPr>
        <w:t>函数原型为：</w:t>
      </w:r>
      <w:r>
        <w:t xml:space="preserve">static inline struct </w:t>
      </w:r>
      <w:proofErr w:type="spellStart"/>
      <w:r>
        <w:t>proc_dir_entry</w:t>
      </w:r>
      <w:proofErr w:type="spellEnd"/>
      <w:r>
        <w:t xml:space="preserve"> *</w:t>
      </w:r>
      <w:proofErr w:type="spellStart"/>
      <w:r>
        <w:t>proc_</w:t>
      </w:r>
      <w:proofErr w:type="gramStart"/>
      <w:r>
        <w:t>mkdir</w:t>
      </w:r>
      <w:proofErr w:type="spellEnd"/>
      <w:r>
        <w:t>(</w:t>
      </w:r>
      <w:proofErr w:type="gramEnd"/>
      <w:r>
        <w:t xml:space="preserve">const char *name, struct </w:t>
      </w:r>
      <w:proofErr w:type="spellStart"/>
      <w:r>
        <w:t>proc_dir_entry</w:t>
      </w:r>
      <w:proofErr w:type="spellEnd"/>
      <w:r>
        <w:t xml:space="preserve"> *parent)</w:t>
      </w:r>
    </w:p>
    <w:p w14:paraId="3D3B852B" w14:textId="77777777" w:rsidR="00F73C6D" w:rsidRDefault="00F73C6D" w:rsidP="00F73C6D">
      <w:pPr>
        <w:pStyle w:val="1f"/>
      </w:pPr>
      <w:r>
        <w:rPr>
          <w:rFonts w:hint="eastAsia"/>
        </w:rPr>
        <w:t>参数说明：</w:t>
      </w:r>
    </w:p>
    <w:p w14:paraId="2F7086F5" w14:textId="77777777" w:rsidR="00F73C6D" w:rsidRDefault="00F73C6D" w:rsidP="00F73C6D">
      <w:pPr>
        <w:pStyle w:val="1f"/>
        <w:ind w:firstLineChars="200" w:firstLine="420"/>
      </w:pPr>
      <w:r>
        <w:t>name</w:t>
      </w:r>
      <w:r>
        <w:tab/>
      </w:r>
      <w:r>
        <w:rPr>
          <w:rFonts w:hint="eastAsia"/>
        </w:rPr>
        <w:t>建立的目录的名称</w:t>
      </w:r>
    </w:p>
    <w:p w14:paraId="0AF631A9" w14:textId="77777777" w:rsidR="00F73C6D" w:rsidRDefault="00F73C6D" w:rsidP="00F73C6D">
      <w:pPr>
        <w:pStyle w:val="1f"/>
        <w:ind w:firstLineChars="200" w:firstLine="420"/>
      </w:pPr>
      <w:r>
        <w:t>parent</w:t>
      </w:r>
      <w:r>
        <w:tab/>
      </w:r>
      <w:r>
        <w:rPr>
          <w:rFonts w:hint="eastAsia"/>
        </w:rPr>
        <w:t>父目录指针。如果为</w:t>
      </w:r>
      <w:r>
        <w:t>NULL</w:t>
      </w:r>
      <w:r>
        <w:rPr>
          <w:rFonts w:hint="eastAsia"/>
        </w:rPr>
        <w:t>，则在</w:t>
      </w:r>
      <w:r>
        <w:t xml:space="preserve"> /proc</w:t>
      </w:r>
      <w:r>
        <w:rPr>
          <w:rFonts w:hint="eastAsia"/>
        </w:rPr>
        <w:t>目录下建立。</w:t>
      </w:r>
    </w:p>
    <w:p w14:paraId="21DBCCE7" w14:textId="77777777" w:rsidR="00F73C6D" w:rsidRDefault="00F73C6D" w:rsidP="00F73C6D">
      <w:pPr>
        <w:pStyle w:val="1f"/>
      </w:pPr>
      <w:r>
        <w:rPr>
          <w:rFonts w:hint="eastAsia"/>
        </w:rPr>
        <w:t>返回值：成功时返回创建的目录的指针；失败时返回</w:t>
      </w:r>
      <w:r>
        <w:t>NULL</w:t>
      </w:r>
      <w:r>
        <w:rPr>
          <w:rFonts w:hint="eastAsia"/>
        </w:rPr>
        <w:t>。</w:t>
      </w:r>
    </w:p>
    <w:p w14:paraId="08508FB7" w14:textId="77777777" w:rsidR="00F73C6D" w:rsidRDefault="00F73C6D" w:rsidP="00F73C6D">
      <w:pPr>
        <w:pStyle w:val="1f"/>
      </w:pPr>
      <w:r>
        <w:t>2</w:t>
      </w:r>
      <w:r>
        <w:rPr>
          <w:rFonts w:hint="eastAsia"/>
        </w:rPr>
        <w:t>、</w:t>
      </w:r>
      <w:proofErr w:type="spellStart"/>
      <w:r>
        <w:t>proc_dir_entry</w:t>
      </w:r>
      <w:proofErr w:type="spellEnd"/>
      <w:r>
        <w:rPr>
          <w:rFonts w:hint="eastAsia"/>
        </w:rPr>
        <w:t>结构体</w:t>
      </w:r>
      <w:r>
        <w:t xml:space="preserve"> </w:t>
      </w:r>
    </w:p>
    <w:p w14:paraId="15A61223" w14:textId="77777777" w:rsidR="00F73C6D" w:rsidRDefault="00F73C6D" w:rsidP="00F73C6D">
      <w:pPr>
        <w:pStyle w:val="1f"/>
      </w:pPr>
      <w:r>
        <w:rPr>
          <w:rFonts w:hint="eastAsia"/>
        </w:rPr>
        <w:t>头文件：定义于</w:t>
      </w:r>
      <w:r>
        <w:t>fs/proc/</w:t>
      </w:r>
      <w:proofErr w:type="spellStart"/>
      <w:r>
        <w:t>internal.h</w:t>
      </w:r>
      <w:proofErr w:type="spellEnd"/>
      <w:r>
        <w:rPr>
          <w:rFonts w:hint="eastAsia"/>
        </w:rPr>
        <w:t>，使用时添加</w:t>
      </w:r>
      <w:proofErr w:type="spellStart"/>
      <w:r>
        <w:t>linux</w:t>
      </w:r>
      <w:proofErr w:type="spellEnd"/>
      <w:r>
        <w:t>/</w:t>
      </w:r>
      <w:proofErr w:type="spellStart"/>
      <w:r>
        <w:t>proc_fs.h</w:t>
      </w:r>
      <w:proofErr w:type="spellEnd"/>
      <w:r>
        <w:rPr>
          <w:rFonts w:hint="eastAsia"/>
        </w:rPr>
        <w:t>即可。</w:t>
      </w:r>
    </w:p>
    <w:p w14:paraId="1F12741A" w14:textId="77777777" w:rsidR="00F73C6D" w:rsidRDefault="00F73C6D" w:rsidP="00F73C6D">
      <w:pPr>
        <w:pStyle w:val="1f"/>
      </w:pPr>
      <w:r>
        <w:rPr>
          <w:rFonts w:hint="eastAsia"/>
        </w:rPr>
        <w:t>结构体对</w:t>
      </w:r>
      <w:r>
        <w:t>proc</w:t>
      </w:r>
      <w:r>
        <w:rPr>
          <w:rFonts w:hint="eastAsia"/>
        </w:rPr>
        <w:t>文件系统目录项的对象做了定义。分为三个部分：</w:t>
      </w:r>
    </w:p>
    <w:p w14:paraId="21FCC371" w14:textId="77777777" w:rsidR="00F73C6D" w:rsidRDefault="00F73C6D" w:rsidP="00F73C6D">
      <w:pPr>
        <w:pStyle w:val="1f"/>
        <w:ind w:firstLineChars="200" w:firstLine="420"/>
      </w:pPr>
      <w:r>
        <w:t>proc</w:t>
      </w:r>
      <w:r>
        <w:rPr>
          <w:rFonts w:hint="eastAsia"/>
        </w:rPr>
        <w:t>目录项的属性，例如：</w:t>
      </w:r>
      <w:proofErr w:type="spellStart"/>
      <w:r>
        <w:t>low_ino</w:t>
      </w:r>
      <w:proofErr w:type="spellEnd"/>
      <w:r>
        <w:rPr>
          <w:rFonts w:hint="eastAsia"/>
        </w:rPr>
        <w:t>此目录项对应的索引节点的值；</w:t>
      </w:r>
      <w:r>
        <w:t>mode</w:t>
      </w:r>
      <w:r>
        <w:tab/>
      </w:r>
      <w:r>
        <w:rPr>
          <w:rFonts w:hint="eastAsia"/>
        </w:rPr>
        <w:t>对应的索引节点的类型和权限模式；</w:t>
      </w:r>
      <w:r>
        <w:t>size</w:t>
      </w:r>
      <w:r>
        <w:rPr>
          <w:rFonts w:hint="eastAsia"/>
        </w:rPr>
        <w:t>对应的索引节点的大小；</w:t>
      </w:r>
      <w:r>
        <w:t>name</w:t>
      </w:r>
      <w:r>
        <w:rPr>
          <w:rFonts w:hint="eastAsia"/>
        </w:rPr>
        <w:t>目录项的名称；</w:t>
      </w:r>
    </w:p>
    <w:p w14:paraId="78E29027" w14:textId="77777777" w:rsidR="00F73C6D" w:rsidRDefault="00F73C6D" w:rsidP="00F73C6D">
      <w:pPr>
        <w:pStyle w:val="1f"/>
        <w:ind w:firstLineChars="200" w:firstLine="420"/>
      </w:pPr>
      <w:r>
        <w:t>proc</w:t>
      </w:r>
      <w:r>
        <w:rPr>
          <w:rFonts w:hint="eastAsia"/>
        </w:rPr>
        <w:t>目录项的方法，例如：</w:t>
      </w:r>
      <w:proofErr w:type="spellStart"/>
      <w:r>
        <w:t>proc_iops</w:t>
      </w:r>
      <w:proofErr w:type="spellEnd"/>
      <w:r>
        <w:rPr>
          <w:rFonts w:hint="eastAsia"/>
        </w:rPr>
        <w:t>索引节点的操作的集合；</w:t>
      </w:r>
      <w:proofErr w:type="spellStart"/>
      <w:r>
        <w:t>proc_fops</w:t>
      </w:r>
      <w:proofErr w:type="spellEnd"/>
      <w:r>
        <w:rPr>
          <w:rFonts w:hint="eastAsia"/>
        </w:rPr>
        <w:t>文件操作的集合；</w:t>
      </w:r>
    </w:p>
    <w:p w14:paraId="26C11AA9" w14:textId="77777777" w:rsidR="00F73C6D" w:rsidRDefault="00F73C6D" w:rsidP="00F73C6D">
      <w:pPr>
        <w:pStyle w:val="1f"/>
        <w:ind w:firstLineChars="200" w:firstLine="420"/>
      </w:pPr>
      <w:proofErr w:type="spellStart"/>
      <w:r>
        <w:t>linux</w:t>
      </w:r>
      <w:proofErr w:type="spellEnd"/>
      <w:r>
        <w:rPr>
          <w:rFonts w:hint="eastAsia"/>
        </w:rPr>
        <w:t>内核使用的属性，例如</w:t>
      </w:r>
      <w:proofErr w:type="spellStart"/>
      <w:r>
        <w:t>in_use</w:t>
      </w:r>
      <w:proofErr w:type="spellEnd"/>
      <w:r>
        <w:rPr>
          <w:rFonts w:hint="eastAsia"/>
        </w:rPr>
        <w:t>，</w:t>
      </w:r>
      <w:proofErr w:type="spellStart"/>
      <w:r>
        <w:t>pde_unload_lock</w:t>
      </w:r>
      <w:proofErr w:type="spellEnd"/>
      <w:r>
        <w:rPr>
          <w:rFonts w:hint="eastAsia"/>
        </w:rPr>
        <w:t>等等。</w:t>
      </w:r>
    </w:p>
    <w:p w14:paraId="59288DD9" w14:textId="77777777" w:rsidR="00F73C6D" w:rsidRDefault="00F73C6D" w:rsidP="00F73C6D">
      <w:pPr>
        <w:pStyle w:val="1f"/>
      </w:pPr>
      <w:r>
        <w:t>3</w:t>
      </w:r>
      <w:r>
        <w:rPr>
          <w:rFonts w:hint="eastAsia"/>
        </w:rPr>
        <w:t>、</w:t>
      </w:r>
      <w:proofErr w:type="spellStart"/>
      <w:r>
        <w:t>proc_remove</w:t>
      </w:r>
      <w:proofErr w:type="spellEnd"/>
      <w:r>
        <w:t>()</w:t>
      </w:r>
    </w:p>
    <w:p w14:paraId="03D6B07A" w14:textId="77777777" w:rsidR="00F73C6D" w:rsidRDefault="00F73C6D" w:rsidP="00F73C6D">
      <w:pPr>
        <w:pStyle w:val="1f"/>
      </w:pPr>
      <w:r>
        <w:rPr>
          <w:rFonts w:hint="eastAsia"/>
        </w:rPr>
        <w:t>功能：用于移除</w:t>
      </w:r>
      <w:r>
        <w:t xml:space="preserve"> /proc</w:t>
      </w:r>
      <w:r>
        <w:rPr>
          <w:rFonts w:hint="eastAsia"/>
        </w:rPr>
        <w:t>目录下的一个目录及其子目录</w:t>
      </w:r>
    </w:p>
    <w:p w14:paraId="5E3CE859" w14:textId="77777777" w:rsidR="00F73C6D" w:rsidRDefault="00F73C6D" w:rsidP="00F73C6D">
      <w:pPr>
        <w:pStyle w:val="1f"/>
      </w:pPr>
      <w:r>
        <w:rPr>
          <w:rFonts w:hint="eastAsia"/>
        </w:rPr>
        <w:lastRenderedPageBreak/>
        <w:t>函数原型为：</w:t>
      </w:r>
      <w:r>
        <w:t xml:space="preserve">static inline void </w:t>
      </w:r>
      <w:proofErr w:type="spellStart"/>
      <w:r>
        <w:t>proc_</w:t>
      </w:r>
      <w:proofErr w:type="gramStart"/>
      <w:r>
        <w:t>remove</w:t>
      </w:r>
      <w:proofErr w:type="spellEnd"/>
      <w:r>
        <w:t>(</w:t>
      </w:r>
      <w:proofErr w:type="gramEnd"/>
      <w:r>
        <w:t xml:space="preserve">struct </w:t>
      </w:r>
      <w:proofErr w:type="spellStart"/>
      <w:r>
        <w:t>proc_dir_entry</w:t>
      </w:r>
      <w:proofErr w:type="spellEnd"/>
      <w:r>
        <w:t xml:space="preserve"> *de)</w:t>
      </w:r>
    </w:p>
    <w:p w14:paraId="61AA88BA" w14:textId="77777777" w:rsidR="00F73C6D" w:rsidRDefault="00F73C6D" w:rsidP="00F73C6D">
      <w:pPr>
        <w:pStyle w:val="1f"/>
      </w:pPr>
      <w:r>
        <w:rPr>
          <w:rFonts w:hint="eastAsia"/>
        </w:rPr>
        <w:t>参数为要删除的目录的指针（即</w:t>
      </w:r>
      <w:proofErr w:type="spellStart"/>
      <w:r>
        <w:t>proc_mkdir</w:t>
      </w:r>
      <w:proofErr w:type="spellEnd"/>
      <w:r>
        <w:t>()</w:t>
      </w:r>
      <w:r>
        <w:rPr>
          <w:rFonts w:hint="eastAsia"/>
        </w:rPr>
        <w:t>函数的返回值）。</w:t>
      </w:r>
    </w:p>
    <w:p w14:paraId="664C4513" w14:textId="77777777" w:rsidR="00F73C6D" w:rsidRDefault="00F73C6D" w:rsidP="00D837EB">
      <w:pPr>
        <w:pStyle w:val="4"/>
        <w:numPr>
          <w:ilvl w:val="3"/>
          <w:numId w:val="15"/>
        </w:numPr>
        <w:rPr>
          <w:rFonts w:hint="default"/>
        </w:rPr>
      </w:pPr>
      <w:r>
        <w:t>实验步骤</w:t>
      </w:r>
    </w:p>
    <w:p w14:paraId="1702CD43" w14:textId="77777777" w:rsidR="00F73C6D" w:rsidRDefault="00F73C6D" w:rsidP="00D837EB">
      <w:pPr>
        <w:pStyle w:val="30"/>
        <w:numPr>
          <w:ilvl w:val="5"/>
          <w:numId w:val="15"/>
        </w:numPr>
        <w:tabs>
          <w:tab w:val="num" w:pos="1418"/>
        </w:tabs>
        <w:ind w:left="1620" w:right="200" w:hanging="425"/>
        <w:rPr>
          <w:rFonts w:cs="Huawei Sans"/>
          <w:lang w:bidi="hi-IN"/>
        </w:rPr>
      </w:pPr>
      <w:r>
        <w:rPr>
          <w:rFonts w:hint="eastAsia"/>
        </w:rPr>
        <w:t>正确编写满足功能的源文件，包括</w:t>
      </w:r>
      <w:r>
        <w:rPr>
          <w:lang w:eastAsia="x-none"/>
        </w:rPr>
        <w:t>.c</w:t>
      </w:r>
      <w:proofErr w:type="spellStart"/>
      <w:r>
        <w:rPr>
          <w:rFonts w:hint="eastAsia"/>
          <w:lang w:val="x-none" w:eastAsia="x-none"/>
        </w:rPr>
        <w:t>源文件</w:t>
      </w:r>
      <w:r>
        <w:rPr>
          <w:rFonts w:hint="eastAsia"/>
        </w:rPr>
        <w:t>和</w:t>
      </w:r>
      <w:r>
        <w:rPr>
          <w:lang w:eastAsia="x-none"/>
        </w:rPr>
        <w:t>Makefile</w:t>
      </w:r>
      <w:r>
        <w:rPr>
          <w:rFonts w:hint="eastAsia"/>
          <w:lang w:val="x-none" w:eastAsia="x-none"/>
        </w:rPr>
        <w:t>文件</w:t>
      </w:r>
      <w:r>
        <w:rPr>
          <w:rFonts w:hint="eastAsia"/>
        </w:rPr>
        <w:t>。在这里我们的示例源文件存放在</w:t>
      </w:r>
      <w:r>
        <w:t>tasks_k</w:t>
      </w:r>
      <w:proofErr w:type="spellEnd"/>
      <w:r>
        <w:t>/7/task3</w:t>
      </w:r>
      <w:r>
        <w:rPr>
          <w:rFonts w:hint="eastAsia"/>
        </w:rPr>
        <w:t>目录下。</w:t>
      </w:r>
    </w:p>
    <w:p w14:paraId="61893145" w14:textId="77777777" w:rsidR="00F73C6D" w:rsidRDefault="00F73C6D" w:rsidP="00F73C6D">
      <w:pPr>
        <w:pStyle w:val="2f5"/>
      </w:pPr>
      <w:r>
        <w:t>[</w:t>
      </w:r>
      <w:proofErr w:type="spellStart"/>
      <w:r>
        <w:t>root@localhost</w:t>
      </w:r>
      <w:proofErr w:type="spellEnd"/>
      <w:r>
        <w:t xml:space="preserve"> </w:t>
      </w:r>
      <w:proofErr w:type="gramStart"/>
      <w:r>
        <w:t>~]#</w:t>
      </w:r>
      <w:proofErr w:type="gramEnd"/>
      <w:r>
        <w:t xml:space="preserve"> </w:t>
      </w:r>
      <w:r>
        <w:rPr>
          <w:b/>
        </w:rPr>
        <w:t xml:space="preserve">cd </w:t>
      </w:r>
      <w:proofErr w:type="spellStart"/>
      <w:r>
        <w:rPr>
          <w:b/>
        </w:rPr>
        <w:t>tasks_k</w:t>
      </w:r>
      <w:proofErr w:type="spellEnd"/>
      <w:r>
        <w:rPr>
          <w:b/>
        </w:rPr>
        <w:t>/7/task3</w:t>
      </w:r>
    </w:p>
    <w:p w14:paraId="67340B2A" w14:textId="77777777" w:rsidR="00F73C6D" w:rsidRDefault="00F73C6D" w:rsidP="00F73C6D">
      <w:pPr>
        <w:pStyle w:val="2f5"/>
        <w:rPr>
          <w:b/>
        </w:rPr>
      </w:pPr>
      <w:r>
        <w:t>[</w:t>
      </w:r>
      <w:proofErr w:type="spellStart"/>
      <w:r>
        <w:t>root@localhost</w:t>
      </w:r>
      <w:proofErr w:type="spellEnd"/>
      <w:r>
        <w:t xml:space="preserve"> task</w:t>
      </w:r>
      <w:proofErr w:type="gramStart"/>
      <w:r>
        <w:t>3]#</w:t>
      </w:r>
      <w:proofErr w:type="gramEnd"/>
      <w:r>
        <w:t xml:space="preserve"> </w:t>
      </w:r>
      <w:r>
        <w:rPr>
          <w:b/>
        </w:rPr>
        <w:t>ls</w:t>
      </w:r>
    </w:p>
    <w:p w14:paraId="529D4810" w14:textId="77777777" w:rsidR="00F73C6D" w:rsidRDefault="00F73C6D" w:rsidP="00F73C6D">
      <w:pPr>
        <w:pStyle w:val="2f5"/>
      </w:pPr>
      <w:proofErr w:type="spellStart"/>
      <w:proofErr w:type="gramStart"/>
      <w:r>
        <w:t>Makefile</w:t>
      </w:r>
      <w:proofErr w:type="spellEnd"/>
      <w:r>
        <w:t xml:space="preserve">  </w:t>
      </w:r>
      <w:proofErr w:type="spellStart"/>
      <w:r>
        <w:t>proc</w:t>
      </w:r>
      <w:proofErr w:type="gramEnd"/>
      <w:r>
        <w:t>_mkdir.c</w:t>
      </w:r>
      <w:proofErr w:type="spellEnd"/>
    </w:p>
    <w:p w14:paraId="76E266AD" w14:textId="77777777" w:rsidR="00F73C6D" w:rsidRDefault="00F73C6D" w:rsidP="00D837EB">
      <w:pPr>
        <w:pStyle w:val="30"/>
        <w:numPr>
          <w:ilvl w:val="5"/>
          <w:numId w:val="15"/>
        </w:numPr>
        <w:tabs>
          <w:tab w:val="num" w:pos="1418"/>
        </w:tabs>
        <w:ind w:left="1620" w:right="200" w:hanging="425"/>
      </w:pPr>
      <w:r>
        <w:rPr>
          <w:rFonts w:hint="eastAsia"/>
        </w:rPr>
        <w:t>编译源文件</w:t>
      </w:r>
      <w:r>
        <w:t>.</w:t>
      </w:r>
    </w:p>
    <w:p w14:paraId="6689E505" w14:textId="77777777" w:rsidR="00F73C6D" w:rsidRDefault="00F73C6D" w:rsidP="00F73C6D">
      <w:pPr>
        <w:pStyle w:val="2f5"/>
        <w:rPr>
          <w:b/>
        </w:rPr>
      </w:pPr>
      <w:r>
        <w:t>[</w:t>
      </w:r>
      <w:proofErr w:type="spellStart"/>
      <w:r>
        <w:t>root@localhost</w:t>
      </w:r>
      <w:proofErr w:type="spellEnd"/>
      <w:r>
        <w:t xml:space="preserve"> task</w:t>
      </w:r>
      <w:proofErr w:type="gramStart"/>
      <w:r>
        <w:t>3]#</w:t>
      </w:r>
      <w:proofErr w:type="gramEnd"/>
      <w:r>
        <w:t xml:space="preserve"> </w:t>
      </w:r>
      <w:r>
        <w:rPr>
          <w:b/>
        </w:rPr>
        <w:t>make</w:t>
      </w:r>
    </w:p>
    <w:p w14:paraId="5323D97E" w14:textId="77777777" w:rsidR="00F73C6D" w:rsidRDefault="00F73C6D" w:rsidP="00F73C6D">
      <w:pPr>
        <w:pStyle w:val="2f5"/>
      </w:pPr>
      <w:r>
        <w:t>make -C /root/kernel M=/root/</w:t>
      </w:r>
      <w:proofErr w:type="spellStart"/>
      <w:r>
        <w:t>tasks_k</w:t>
      </w:r>
      <w:proofErr w:type="spellEnd"/>
      <w:r>
        <w:t>/7/task3 modules</w:t>
      </w:r>
    </w:p>
    <w:p w14:paraId="215B8719" w14:textId="77777777" w:rsidR="00F73C6D" w:rsidRDefault="00F73C6D" w:rsidP="00F73C6D">
      <w:pPr>
        <w:pStyle w:val="2f5"/>
      </w:pPr>
      <w:proofErr w:type="gramStart"/>
      <w:r>
        <w:t>make[</w:t>
      </w:r>
      <w:proofErr w:type="gramEnd"/>
      <w:r>
        <w:t>1]: Entering directory '/root/kernel'</w:t>
      </w:r>
    </w:p>
    <w:p w14:paraId="4F5A9921" w14:textId="77777777" w:rsidR="00F73C6D" w:rsidRDefault="00F73C6D" w:rsidP="00F73C6D">
      <w:pPr>
        <w:pStyle w:val="2f5"/>
      </w:pPr>
      <w:r>
        <w:t xml:space="preserve">  CC [M</w:t>
      </w:r>
      <w:proofErr w:type="gramStart"/>
      <w:r>
        <w:t>]  /</w:t>
      </w:r>
      <w:proofErr w:type="gramEnd"/>
      <w:r>
        <w:t>root/</w:t>
      </w:r>
      <w:proofErr w:type="spellStart"/>
      <w:r>
        <w:t>tasks_k</w:t>
      </w:r>
      <w:proofErr w:type="spellEnd"/>
      <w:r>
        <w:t>/7/task3/</w:t>
      </w:r>
      <w:proofErr w:type="spellStart"/>
      <w:r>
        <w:t>proc_mkdir.o</w:t>
      </w:r>
      <w:proofErr w:type="spellEnd"/>
    </w:p>
    <w:p w14:paraId="61B17907" w14:textId="77777777" w:rsidR="00F73C6D" w:rsidRDefault="00F73C6D" w:rsidP="00F73C6D">
      <w:pPr>
        <w:pStyle w:val="2f5"/>
      </w:pPr>
      <w:r>
        <w:t xml:space="preserve">  Building modules, stage 2.</w:t>
      </w:r>
    </w:p>
    <w:p w14:paraId="707CECEA" w14:textId="77777777" w:rsidR="00F73C6D" w:rsidRDefault="00F73C6D" w:rsidP="00F73C6D">
      <w:pPr>
        <w:pStyle w:val="2f5"/>
      </w:pPr>
      <w:r>
        <w:t xml:space="preserve">  MODPOST 1 modules</w:t>
      </w:r>
    </w:p>
    <w:p w14:paraId="0399B204" w14:textId="77777777" w:rsidR="00F73C6D" w:rsidRDefault="00F73C6D" w:rsidP="00F73C6D">
      <w:pPr>
        <w:pStyle w:val="2f5"/>
      </w:pPr>
      <w:r>
        <w:t xml:space="preserve">  CC      /root/</w:t>
      </w:r>
      <w:proofErr w:type="spellStart"/>
      <w:r>
        <w:t>tasks_k</w:t>
      </w:r>
      <w:proofErr w:type="spellEnd"/>
      <w:r>
        <w:t>/7/task3/</w:t>
      </w:r>
      <w:proofErr w:type="spellStart"/>
      <w:r>
        <w:t>proc_mkdir.mod.o</w:t>
      </w:r>
      <w:proofErr w:type="spellEnd"/>
    </w:p>
    <w:p w14:paraId="3A4EF13C" w14:textId="77777777" w:rsidR="00F73C6D" w:rsidRDefault="00F73C6D" w:rsidP="00F73C6D">
      <w:pPr>
        <w:pStyle w:val="2f5"/>
      </w:pPr>
      <w:r>
        <w:t xml:space="preserve">  LD [M</w:t>
      </w:r>
      <w:proofErr w:type="gramStart"/>
      <w:r>
        <w:t>]  /</w:t>
      </w:r>
      <w:proofErr w:type="gramEnd"/>
      <w:r>
        <w:t>root/</w:t>
      </w:r>
      <w:proofErr w:type="spellStart"/>
      <w:r>
        <w:t>tasks_k</w:t>
      </w:r>
      <w:proofErr w:type="spellEnd"/>
      <w:r>
        <w:t>/7/task3/</w:t>
      </w:r>
      <w:proofErr w:type="spellStart"/>
      <w:r>
        <w:t>proc_mkdir.ko</w:t>
      </w:r>
      <w:proofErr w:type="spellEnd"/>
    </w:p>
    <w:p w14:paraId="018963F7" w14:textId="77777777" w:rsidR="00F73C6D" w:rsidRDefault="00F73C6D" w:rsidP="00F73C6D">
      <w:pPr>
        <w:pStyle w:val="2f5"/>
      </w:pPr>
      <w:proofErr w:type="gramStart"/>
      <w:r>
        <w:t>make[</w:t>
      </w:r>
      <w:proofErr w:type="gramEnd"/>
      <w:r>
        <w:t>1]: Leaving directory '/root/kernel'</w:t>
      </w:r>
    </w:p>
    <w:p w14:paraId="0ECCB40E" w14:textId="77777777" w:rsidR="00F73C6D" w:rsidRDefault="00F73C6D" w:rsidP="00D837EB">
      <w:pPr>
        <w:pStyle w:val="30"/>
        <w:numPr>
          <w:ilvl w:val="5"/>
          <w:numId w:val="15"/>
        </w:numPr>
        <w:tabs>
          <w:tab w:val="num" w:pos="1418"/>
        </w:tabs>
        <w:ind w:left="1620" w:right="200" w:hanging="425"/>
      </w:pPr>
      <w:r>
        <w:rPr>
          <w:rFonts w:hint="eastAsia"/>
        </w:rPr>
        <w:t>对比加载内核模块前后的文件系统结果</w:t>
      </w:r>
      <w:r>
        <w:t>.</w:t>
      </w:r>
    </w:p>
    <w:p w14:paraId="5E242ED7" w14:textId="77777777" w:rsidR="00F73C6D" w:rsidRDefault="00F73C6D" w:rsidP="00F73C6D">
      <w:pPr>
        <w:pStyle w:val="2f5"/>
        <w:rPr>
          <w:b/>
        </w:rPr>
      </w:pPr>
      <w:r>
        <w:t>[</w:t>
      </w:r>
      <w:proofErr w:type="spellStart"/>
      <w:r>
        <w:t>root@localhost</w:t>
      </w:r>
      <w:proofErr w:type="spellEnd"/>
      <w:r>
        <w:t xml:space="preserve"> task</w:t>
      </w:r>
      <w:proofErr w:type="gramStart"/>
      <w:r>
        <w:t>3]#</w:t>
      </w:r>
      <w:proofErr w:type="gramEnd"/>
      <w:r>
        <w:t xml:space="preserve"> </w:t>
      </w:r>
      <w:r>
        <w:rPr>
          <w:b/>
        </w:rPr>
        <w:t xml:space="preserve">find /proc/ -name </w:t>
      </w:r>
      <w:proofErr w:type="spellStart"/>
      <w:r>
        <w:rPr>
          <w:b/>
        </w:rPr>
        <w:t>myproc</w:t>
      </w:r>
      <w:proofErr w:type="spellEnd"/>
    </w:p>
    <w:p w14:paraId="2D25C476" w14:textId="77777777" w:rsidR="00F73C6D" w:rsidRDefault="00F73C6D" w:rsidP="00F73C6D">
      <w:pPr>
        <w:pStyle w:val="2f5"/>
        <w:rPr>
          <w:b/>
        </w:rPr>
      </w:pPr>
      <w:r>
        <w:t>[</w:t>
      </w:r>
      <w:proofErr w:type="spellStart"/>
      <w:r>
        <w:t>root@localhost</w:t>
      </w:r>
      <w:proofErr w:type="spellEnd"/>
      <w:r>
        <w:t xml:space="preserve"> task</w:t>
      </w:r>
      <w:proofErr w:type="gramStart"/>
      <w:r>
        <w:t>3]#</w:t>
      </w:r>
      <w:proofErr w:type="gramEnd"/>
      <w:r>
        <w:t xml:space="preserve"> </w:t>
      </w:r>
      <w:proofErr w:type="spellStart"/>
      <w:r>
        <w:rPr>
          <w:b/>
        </w:rPr>
        <w:t>insmod</w:t>
      </w:r>
      <w:proofErr w:type="spellEnd"/>
      <w:r>
        <w:rPr>
          <w:b/>
        </w:rPr>
        <w:t xml:space="preserve"> </w:t>
      </w:r>
      <w:proofErr w:type="spellStart"/>
      <w:r>
        <w:rPr>
          <w:b/>
        </w:rPr>
        <w:t>proc_mkdir.ko</w:t>
      </w:r>
      <w:proofErr w:type="spellEnd"/>
    </w:p>
    <w:p w14:paraId="1CEEB6A4" w14:textId="77777777" w:rsidR="00F73C6D" w:rsidRDefault="00F73C6D" w:rsidP="00F73C6D">
      <w:pPr>
        <w:pStyle w:val="2f5"/>
        <w:rPr>
          <w:b/>
        </w:rPr>
      </w:pPr>
      <w:r>
        <w:t>[</w:t>
      </w:r>
      <w:proofErr w:type="spellStart"/>
      <w:r>
        <w:t>root@localhost</w:t>
      </w:r>
      <w:proofErr w:type="spellEnd"/>
      <w:r>
        <w:t xml:space="preserve"> task</w:t>
      </w:r>
      <w:proofErr w:type="gramStart"/>
      <w:r>
        <w:t>3]#</w:t>
      </w:r>
      <w:proofErr w:type="gramEnd"/>
      <w:r>
        <w:t xml:space="preserve"> </w:t>
      </w:r>
      <w:r>
        <w:rPr>
          <w:b/>
        </w:rPr>
        <w:t xml:space="preserve">find /proc/ -name </w:t>
      </w:r>
      <w:proofErr w:type="spellStart"/>
      <w:r>
        <w:rPr>
          <w:b/>
        </w:rPr>
        <w:t>myproc</w:t>
      </w:r>
      <w:proofErr w:type="spellEnd"/>
    </w:p>
    <w:p w14:paraId="0CE167E8" w14:textId="77777777" w:rsidR="00F73C6D" w:rsidRDefault="00F73C6D" w:rsidP="00F73C6D">
      <w:pPr>
        <w:pStyle w:val="2f5"/>
      </w:pPr>
      <w:r>
        <w:t>/proc/</w:t>
      </w:r>
      <w:proofErr w:type="spellStart"/>
      <w:r>
        <w:t>myproc</w:t>
      </w:r>
      <w:proofErr w:type="spellEnd"/>
    </w:p>
    <w:p w14:paraId="3E5BD6D8" w14:textId="77777777" w:rsidR="00F73C6D" w:rsidRDefault="00F73C6D" w:rsidP="00D837EB">
      <w:pPr>
        <w:pStyle w:val="30"/>
        <w:numPr>
          <w:ilvl w:val="5"/>
          <w:numId w:val="15"/>
        </w:numPr>
        <w:tabs>
          <w:tab w:val="num" w:pos="1418"/>
        </w:tabs>
        <w:ind w:left="1620" w:right="200" w:hanging="425"/>
      </w:pPr>
      <w:r>
        <w:rPr>
          <w:rFonts w:hint="eastAsia"/>
        </w:rPr>
        <w:t>卸载内核模块，并查看结果</w:t>
      </w:r>
      <w:r>
        <w:t>.</w:t>
      </w:r>
    </w:p>
    <w:p w14:paraId="644DF2B6" w14:textId="77777777" w:rsidR="00F73C6D" w:rsidRDefault="00F73C6D" w:rsidP="00F73C6D">
      <w:pPr>
        <w:pStyle w:val="2f5"/>
        <w:rPr>
          <w:b/>
        </w:rPr>
      </w:pPr>
      <w:r>
        <w:t>[</w:t>
      </w:r>
      <w:proofErr w:type="spellStart"/>
      <w:r>
        <w:t>root@localhost</w:t>
      </w:r>
      <w:proofErr w:type="spellEnd"/>
      <w:r>
        <w:t xml:space="preserve"> task</w:t>
      </w:r>
      <w:proofErr w:type="gramStart"/>
      <w:r>
        <w:t>3]#</w:t>
      </w:r>
      <w:proofErr w:type="gramEnd"/>
      <w:r>
        <w:t xml:space="preserve"> </w:t>
      </w:r>
      <w:proofErr w:type="spellStart"/>
      <w:r>
        <w:rPr>
          <w:b/>
        </w:rPr>
        <w:t>rmmod</w:t>
      </w:r>
      <w:proofErr w:type="spellEnd"/>
      <w:r>
        <w:rPr>
          <w:b/>
        </w:rPr>
        <w:t xml:space="preserve"> </w:t>
      </w:r>
      <w:proofErr w:type="spellStart"/>
      <w:r>
        <w:rPr>
          <w:b/>
        </w:rPr>
        <w:t>proc_mkdir</w:t>
      </w:r>
      <w:proofErr w:type="spellEnd"/>
    </w:p>
    <w:p w14:paraId="1D650C95" w14:textId="77777777" w:rsidR="00F73C6D" w:rsidRDefault="00F73C6D" w:rsidP="00F73C6D">
      <w:pPr>
        <w:pStyle w:val="2f5"/>
        <w:rPr>
          <w:b/>
        </w:rPr>
      </w:pPr>
      <w:r>
        <w:t>[</w:t>
      </w:r>
      <w:proofErr w:type="spellStart"/>
      <w:r>
        <w:t>root@localhost</w:t>
      </w:r>
      <w:proofErr w:type="spellEnd"/>
      <w:r>
        <w:t xml:space="preserve"> task</w:t>
      </w:r>
      <w:proofErr w:type="gramStart"/>
      <w:r>
        <w:t>3]#</w:t>
      </w:r>
      <w:proofErr w:type="gramEnd"/>
      <w:r>
        <w:t xml:space="preserve"> </w:t>
      </w:r>
      <w:r>
        <w:rPr>
          <w:b/>
        </w:rPr>
        <w:t xml:space="preserve">find /proc/ -name </w:t>
      </w:r>
      <w:proofErr w:type="spellStart"/>
      <w:r>
        <w:rPr>
          <w:b/>
        </w:rPr>
        <w:t>myproc</w:t>
      </w:r>
      <w:proofErr w:type="spellEnd"/>
    </w:p>
    <w:p w14:paraId="48A06926" w14:textId="77777777" w:rsidR="00F73C6D" w:rsidRDefault="00F73C6D" w:rsidP="00F73C6D">
      <w:pPr>
        <w:pStyle w:val="2f5"/>
        <w:rPr>
          <w:b/>
        </w:rPr>
      </w:pPr>
      <w:r>
        <w:t>[</w:t>
      </w:r>
      <w:proofErr w:type="spellStart"/>
      <w:r>
        <w:t>root@localhost</w:t>
      </w:r>
      <w:proofErr w:type="spellEnd"/>
      <w:r>
        <w:t xml:space="preserve"> task</w:t>
      </w:r>
      <w:proofErr w:type="gramStart"/>
      <w:r>
        <w:t>3]#</w:t>
      </w:r>
      <w:proofErr w:type="gramEnd"/>
      <w:r>
        <w:t xml:space="preserve"> </w:t>
      </w:r>
      <w:proofErr w:type="spellStart"/>
      <w:r>
        <w:rPr>
          <w:b/>
        </w:rPr>
        <w:t>dmesg</w:t>
      </w:r>
      <w:proofErr w:type="spellEnd"/>
      <w:r>
        <w:rPr>
          <w:b/>
        </w:rPr>
        <w:t xml:space="preserve"> | tail -n2</w:t>
      </w:r>
    </w:p>
    <w:p w14:paraId="721659E0" w14:textId="77777777" w:rsidR="00354DA0" w:rsidRDefault="00354DA0" w:rsidP="00354DA0">
      <w:pPr>
        <w:pStyle w:val="2f5"/>
      </w:pPr>
      <w:r>
        <w:t xml:space="preserve">[843158.420990] Start </w:t>
      </w:r>
      <w:proofErr w:type="spellStart"/>
      <w:r>
        <w:t>proc_mkdir</w:t>
      </w:r>
      <w:proofErr w:type="spellEnd"/>
      <w:r>
        <w:t xml:space="preserve"> module...</w:t>
      </w:r>
    </w:p>
    <w:p w14:paraId="7D4BCC7B" w14:textId="5E82E0CE" w:rsidR="00F73C6D" w:rsidRDefault="00354DA0" w:rsidP="00354DA0">
      <w:pPr>
        <w:pStyle w:val="2f5"/>
      </w:pPr>
      <w:r>
        <w:t xml:space="preserve">[843171.384731] Exit </w:t>
      </w:r>
      <w:proofErr w:type="spellStart"/>
      <w:r>
        <w:t>proc_mkdir</w:t>
      </w:r>
      <w:proofErr w:type="spellEnd"/>
      <w:r>
        <w:t xml:space="preserve"> module...</w:t>
      </w:r>
    </w:p>
    <w:p w14:paraId="5FF074A1" w14:textId="77777777" w:rsidR="00F73C6D" w:rsidRDefault="00F73C6D" w:rsidP="00F73C6D">
      <w:pPr>
        <w:pStyle w:val="1f"/>
        <w:rPr>
          <w:noProof/>
        </w:rPr>
      </w:pPr>
      <w:r>
        <w:rPr>
          <w:rFonts w:hint="eastAsia"/>
          <w:noProof/>
        </w:rPr>
        <w:t>由实验结果可见：</w:t>
      </w:r>
    </w:p>
    <w:p w14:paraId="26B73EB3" w14:textId="77777777" w:rsidR="00F73C6D" w:rsidRDefault="00F73C6D" w:rsidP="00F73C6D">
      <w:pPr>
        <w:pStyle w:val="1f"/>
        <w:ind w:firstLineChars="200" w:firstLine="420"/>
        <w:rPr>
          <w:noProof/>
          <w:lang w:val="zh-CN"/>
        </w:rPr>
      </w:pPr>
      <w:r>
        <w:rPr>
          <w:rFonts w:hint="eastAsia"/>
          <w:noProof/>
        </w:rPr>
        <w:t>当未加载内核模块时，</w:t>
      </w:r>
      <w:r>
        <w:rPr>
          <w:noProof/>
        </w:rPr>
        <w:t>/proc</w:t>
      </w:r>
      <w:r>
        <w:rPr>
          <w:rFonts w:hint="eastAsia"/>
          <w:noProof/>
        </w:rPr>
        <w:t>下无</w:t>
      </w:r>
      <w:r>
        <w:rPr>
          <w:noProof/>
        </w:rPr>
        <w:t>myproc</w:t>
      </w:r>
      <w:r>
        <w:rPr>
          <w:rFonts w:hint="eastAsia"/>
          <w:noProof/>
        </w:rPr>
        <w:t>目录；当加载内核模块后，</w:t>
      </w:r>
      <w:r>
        <w:rPr>
          <w:noProof/>
        </w:rPr>
        <w:t>/proc</w:t>
      </w:r>
      <w:r>
        <w:rPr>
          <w:rFonts w:hint="eastAsia"/>
          <w:noProof/>
        </w:rPr>
        <w:t>下可查找到</w:t>
      </w:r>
      <w:r>
        <w:rPr>
          <w:noProof/>
        </w:rPr>
        <w:t>myproc</w:t>
      </w:r>
      <w:r>
        <w:rPr>
          <w:rFonts w:hint="eastAsia"/>
          <w:noProof/>
        </w:rPr>
        <w:t>目录。当卸载内核模块后，</w:t>
      </w:r>
      <w:r>
        <w:rPr>
          <w:noProof/>
        </w:rPr>
        <w:t>/proc</w:t>
      </w:r>
      <w:r>
        <w:rPr>
          <w:rFonts w:hint="eastAsia"/>
          <w:noProof/>
        </w:rPr>
        <w:t>下无</w:t>
      </w:r>
      <w:r>
        <w:rPr>
          <w:noProof/>
        </w:rPr>
        <w:t>myproc</w:t>
      </w:r>
      <w:r>
        <w:rPr>
          <w:rFonts w:hint="eastAsia"/>
          <w:noProof/>
        </w:rPr>
        <w:t>目录。</w:t>
      </w:r>
    </w:p>
    <w:p w14:paraId="5EED1651" w14:textId="6C50AB49" w:rsidR="00F73C6D" w:rsidRDefault="00F73C6D" w:rsidP="00D837EB">
      <w:pPr>
        <w:pStyle w:val="3"/>
        <w:numPr>
          <w:ilvl w:val="2"/>
          <w:numId w:val="15"/>
        </w:numPr>
      </w:pPr>
      <w:bookmarkStart w:id="85" w:name="_Toc59480195"/>
      <w:r>
        <w:rPr>
          <w:rFonts w:hint="eastAsia"/>
        </w:rPr>
        <w:t>使用</w:t>
      </w:r>
      <w:r>
        <w:t>sysfs</w:t>
      </w:r>
      <w:r>
        <w:rPr>
          <w:rFonts w:hint="eastAsia"/>
        </w:rPr>
        <w:t>文件系统传递内核模块参数</w:t>
      </w:r>
      <w:bookmarkEnd w:id="85"/>
    </w:p>
    <w:p w14:paraId="487E1198" w14:textId="77777777" w:rsidR="00F73C6D" w:rsidRDefault="00F73C6D" w:rsidP="00D837EB">
      <w:pPr>
        <w:pStyle w:val="4"/>
        <w:numPr>
          <w:ilvl w:val="3"/>
          <w:numId w:val="15"/>
        </w:numPr>
        <w:rPr>
          <w:rFonts w:hint="default"/>
        </w:rPr>
      </w:pPr>
      <w:r>
        <w:t>相关知识</w:t>
      </w:r>
    </w:p>
    <w:p w14:paraId="2775CAD6" w14:textId="77777777" w:rsidR="00F73C6D" w:rsidRDefault="00F73C6D" w:rsidP="00F73C6D">
      <w:pPr>
        <w:pStyle w:val="1f"/>
      </w:pPr>
      <w:r>
        <w:rPr>
          <w:rFonts w:hint="eastAsia"/>
        </w:rPr>
        <w:t>一、</w:t>
      </w:r>
      <w:proofErr w:type="spellStart"/>
      <w:r>
        <w:t>sysfs</w:t>
      </w:r>
      <w:proofErr w:type="spellEnd"/>
      <w:r>
        <w:rPr>
          <w:rFonts w:hint="eastAsia"/>
        </w:rPr>
        <w:t>文件系统</w:t>
      </w:r>
    </w:p>
    <w:p w14:paraId="6CF34CAE" w14:textId="77777777" w:rsidR="00F73C6D" w:rsidRDefault="00F73C6D" w:rsidP="00F73C6D">
      <w:pPr>
        <w:pStyle w:val="1f"/>
      </w:pPr>
      <w:r>
        <w:lastRenderedPageBreak/>
        <w:t>1</w:t>
      </w:r>
      <w:r>
        <w:rPr>
          <w:rFonts w:hint="eastAsia"/>
        </w:rPr>
        <w:t>、基本概念</w:t>
      </w:r>
    </w:p>
    <w:p w14:paraId="4CD1A05A" w14:textId="77777777" w:rsidR="00F73C6D" w:rsidRDefault="00F73C6D" w:rsidP="00F73C6D">
      <w:pPr>
        <w:pStyle w:val="1f"/>
        <w:ind w:firstLineChars="200" w:firstLine="420"/>
      </w:pPr>
      <w:r>
        <w:rPr>
          <w:rFonts w:hint="eastAsia"/>
        </w:rPr>
        <w:t>内核子系统或设备驱动可以直接编译到内核，也可以编译成模块。如果编译到内核，可以通过内核启动参数来向它们传递参数；如果编译成模块，则可以通过命令行在插入模块时传递参数，或者在运行时，通过</w:t>
      </w:r>
      <w:proofErr w:type="spellStart"/>
      <w:r>
        <w:t>sysfs</w:t>
      </w:r>
      <w:proofErr w:type="spellEnd"/>
      <w:r>
        <w:rPr>
          <w:rFonts w:hint="eastAsia"/>
        </w:rPr>
        <w:t>来设置或读取模块数据。</w:t>
      </w:r>
    </w:p>
    <w:p w14:paraId="21018154" w14:textId="77777777" w:rsidR="00F73C6D" w:rsidRDefault="00F73C6D" w:rsidP="00F73C6D">
      <w:pPr>
        <w:pStyle w:val="1f"/>
        <w:ind w:firstLineChars="200" w:firstLine="420"/>
      </w:pPr>
      <w:proofErr w:type="spellStart"/>
      <w:r>
        <w:t>sysfs</w:t>
      </w:r>
      <w:proofErr w:type="spellEnd"/>
      <w:r>
        <w:rPr>
          <w:rFonts w:hint="eastAsia"/>
        </w:rPr>
        <w:t>是一个基于内存的虚拟文件系统，可以看成与</w:t>
      </w:r>
      <w:r>
        <w:t>proc</w:t>
      </w:r>
      <w:r>
        <w:rPr>
          <w:rFonts w:hint="eastAsia"/>
        </w:rPr>
        <w:t>、</w:t>
      </w:r>
      <w:proofErr w:type="spellStart"/>
      <w:r>
        <w:t>devfs</w:t>
      </w:r>
      <w:proofErr w:type="spellEnd"/>
      <w:r>
        <w:rPr>
          <w:rFonts w:hint="eastAsia"/>
        </w:rPr>
        <w:t>和</w:t>
      </w:r>
      <w:proofErr w:type="spellStart"/>
      <w:r>
        <w:t>devpty</w:t>
      </w:r>
      <w:proofErr w:type="spellEnd"/>
      <w:r>
        <w:rPr>
          <w:rFonts w:hint="eastAsia"/>
        </w:rPr>
        <w:t>同类别的文件系统；它的作用是将内核信息以文件的方式提供给用户程序使用。</w:t>
      </w:r>
      <w:proofErr w:type="spellStart"/>
      <w:r>
        <w:t>sysfs</w:t>
      </w:r>
      <w:proofErr w:type="spellEnd"/>
      <w:r>
        <w:rPr>
          <w:rFonts w:hint="eastAsia"/>
        </w:rPr>
        <w:t>文件系统要求总是被挂载在</w:t>
      </w:r>
      <w:r>
        <w:t>/sys</w:t>
      </w:r>
      <w:r>
        <w:rPr>
          <w:rFonts w:hint="eastAsia"/>
        </w:rPr>
        <w:t>挂载点上，这个文件系统不仅可以把设备（</w:t>
      </w:r>
      <w:r>
        <w:t>devices</w:t>
      </w:r>
      <w:r>
        <w:rPr>
          <w:rFonts w:hint="eastAsia"/>
        </w:rPr>
        <w:t>）和驱动程序（</w:t>
      </w:r>
      <w:r>
        <w:t>drivers</w:t>
      </w:r>
      <w:r>
        <w:rPr>
          <w:rFonts w:hint="eastAsia"/>
        </w:rPr>
        <w:t>）的信息从内核输出到用户空间，也可以用来对设备和驱动程序做设置。</w:t>
      </w:r>
    </w:p>
    <w:p w14:paraId="51CB24D1" w14:textId="77777777" w:rsidR="00F73C6D" w:rsidRDefault="00F73C6D" w:rsidP="00F73C6D">
      <w:pPr>
        <w:pStyle w:val="1f"/>
        <w:ind w:firstLineChars="200" w:firstLine="420"/>
      </w:pPr>
      <w:proofErr w:type="spellStart"/>
      <w:r>
        <w:t>sysfs</w:t>
      </w:r>
      <w:proofErr w:type="spellEnd"/>
      <w:r>
        <w:rPr>
          <w:rFonts w:hint="eastAsia"/>
        </w:rPr>
        <w:t>提供一种机制，使得可以显式地描述内核对象、对象属性及对象间关系。</w:t>
      </w:r>
      <w:proofErr w:type="spellStart"/>
      <w:r>
        <w:t>sysfs</w:t>
      </w:r>
      <w:proofErr w:type="spellEnd"/>
      <w:r>
        <w:rPr>
          <w:rFonts w:hint="eastAsia"/>
        </w:rPr>
        <w:t>有两组接口，一组针对内核，用于将设备映射到文件系统中；另一组针对用户程序，用于读取或操作这些设备。下表描述了内核中的</w:t>
      </w:r>
      <w:proofErr w:type="spellStart"/>
      <w:r>
        <w:t>sysfs</w:t>
      </w:r>
      <w:proofErr w:type="spellEnd"/>
      <w:r>
        <w:rPr>
          <w:rFonts w:hint="eastAsia"/>
        </w:rPr>
        <w:t>要素及其在用户空间的表现：</w:t>
      </w:r>
    </w:p>
    <w:tbl>
      <w:tblPr>
        <w:tblW w:w="0" w:type="auto"/>
        <w:tblInd w:w="9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7"/>
        <w:gridCol w:w="2836"/>
      </w:tblGrid>
      <w:tr w:rsidR="00F73C6D" w14:paraId="515058AE" w14:textId="77777777" w:rsidTr="00F73C6D">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5053B1" w14:textId="77777777" w:rsidR="00F73C6D" w:rsidRDefault="00F73C6D">
            <w:pPr>
              <w:pStyle w:val="5a"/>
            </w:pPr>
            <w:proofErr w:type="spellStart"/>
            <w:r>
              <w:t>sysfs</w:t>
            </w:r>
            <w:proofErr w:type="spellEnd"/>
            <w:r>
              <w:rPr>
                <w:rFonts w:hint="eastAsia"/>
              </w:rPr>
              <w:t>在内核中的组成要素</w:t>
            </w:r>
          </w:p>
        </w:tc>
        <w:tc>
          <w:tcPr>
            <w:tcW w:w="28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A7B17A" w14:textId="77777777" w:rsidR="00F73C6D" w:rsidRDefault="00F73C6D">
            <w:pPr>
              <w:pStyle w:val="5a"/>
            </w:pPr>
            <w:r>
              <w:rPr>
                <w:rFonts w:hint="eastAsia"/>
              </w:rPr>
              <w:t>在用户空间的显示</w:t>
            </w:r>
          </w:p>
        </w:tc>
      </w:tr>
      <w:tr w:rsidR="00F73C6D" w14:paraId="70F47291" w14:textId="77777777" w:rsidTr="00F73C6D">
        <w:tc>
          <w:tcPr>
            <w:tcW w:w="4927" w:type="dxa"/>
            <w:tcBorders>
              <w:top w:val="single" w:sz="4" w:space="0" w:color="auto"/>
              <w:left w:val="single" w:sz="4" w:space="0" w:color="auto"/>
              <w:bottom w:val="single" w:sz="4" w:space="0" w:color="auto"/>
              <w:right w:val="single" w:sz="4" w:space="0" w:color="auto"/>
            </w:tcBorders>
            <w:hideMark/>
          </w:tcPr>
          <w:p w14:paraId="1266F05E" w14:textId="77777777" w:rsidR="00F73C6D" w:rsidRDefault="00F73C6D">
            <w:pPr>
              <w:pStyle w:val="5a"/>
            </w:pPr>
            <w:r>
              <w:rPr>
                <w:rFonts w:hint="eastAsia"/>
              </w:rPr>
              <w:t>内核对象（</w:t>
            </w:r>
            <w:proofErr w:type="spellStart"/>
            <w:r>
              <w:t>kobject</w:t>
            </w:r>
            <w:proofErr w:type="spellEnd"/>
            <w:r>
              <w:rPr>
                <w:rFonts w:hint="eastAsia"/>
              </w:rPr>
              <w:t>）</w:t>
            </w:r>
          </w:p>
        </w:tc>
        <w:tc>
          <w:tcPr>
            <w:tcW w:w="2836" w:type="dxa"/>
            <w:tcBorders>
              <w:top w:val="single" w:sz="4" w:space="0" w:color="auto"/>
              <w:left w:val="single" w:sz="4" w:space="0" w:color="auto"/>
              <w:bottom w:val="single" w:sz="4" w:space="0" w:color="auto"/>
              <w:right w:val="single" w:sz="4" w:space="0" w:color="auto"/>
            </w:tcBorders>
            <w:hideMark/>
          </w:tcPr>
          <w:p w14:paraId="122001DF" w14:textId="77777777" w:rsidR="00F73C6D" w:rsidRDefault="00F73C6D">
            <w:pPr>
              <w:pStyle w:val="5a"/>
            </w:pPr>
            <w:r>
              <w:rPr>
                <w:rFonts w:hint="eastAsia"/>
              </w:rPr>
              <w:t>目录</w:t>
            </w:r>
          </w:p>
        </w:tc>
      </w:tr>
      <w:tr w:rsidR="00F73C6D" w14:paraId="26FDE4DC" w14:textId="77777777" w:rsidTr="00F73C6D">
        <w:tc>
          <w:tcPr>
            <w:tcW w:w="4927" w:type="dxa"/>
            <w:tcBorders>
              <w:top w:val="single" w:sz="4" w:space="0" w:color="auto"/>
              <w:left w:val="single" w:sz="4" w:space="0" w:color="auto"/>
              <w:bottom w:val="single" w:sz="4" w:space="0" w:color="auto"/>
              <w:right w:val="single" w:sz="4" w:space="0" w:color="auto"/>
            </w:tcBorders>
            <w:hideMark/>
          </w:tcPr>
          <w:p w14:paraId="6CDC2B78" w14:textId="77777777" w:rsidR="00F73C6D" w:rsidRDefault="00F73C6D">
            <w:pPr>
              <w:pStyle w:val="5a"/>
            </w:pPr>
            <w:r>
              <w:rPr>
                <w:rFonts w:hint="eastAsia"/>
              </w:rPr>
              <w:t>对象属性（</w:t>
            </w:r>
            <w:r>
              <w:t>attribute</w:t>
            </w:r>
            <w:r>
              <w:rPr>
                <w:rFonts w:hint="eastAsia"/>
              </w:rPr>
              <w:t>）</w:t>
            </w:r>
          </w:p>
        </w:tc>
        <w:tc>
          <w:tcPr>
            <w:tcW w:w="2836" w:type="dxa"/>
            <w:tcBorders>
              <w:top w:val="single" w:sz="4" w:space="0" w:color="auto"/>
              <w:left w:val="single" w:sz="4" w:space="0" w:color="auto"/>
              <w:bottom w:val="single" w:sz="4" w:space="0" w:color="auto"/>
              <w:right w:val="single" w:sz="4" w:space="0" w:color="auto"/>
            </w:tcBorders>
            <w:hideMark/>
          </w:tcPr>
          <w:p w14:paraId="557C921A" w14:textId="77777777" w:rsidR="00F73C6D" w:rsidRDefault="00F73C6D">
            <w:pPr>
              <w:pStyle w:val="5a"/>
            </w:pPr>
            <w:r>
              <w:rPr>
                <w:rFonts w:hint="eastAsia"/>
              </w:rPr>
              <w:t>文件</w:t>
            </w:r>
          </w:p>
        </w:tc>
      </w:tr>
      <w:tr w:rsidR="00F73C6D" w14:paraId="6F417CB7" w14:textId="77777777" w:rsidTr="00F73C6D">
        <w:tc>
          <w:tcPr>
            <w:tcW w:w="4927" w:type="dxa"/>
            <w:tcBorders>
              <w:top w:val="single" w:sz="4" w:space="0" w:color="auto"/>
              <w:left w:val="single" w:sz="4" w:space="0" w:color="auto"/>
              <w:bottom w:val="single" w:sz="4" w:space="0" w:color="auto"/>
              <w:right w:val="single" w:sz="4" w:space="0" w:color="auto"/>
            </w:tcBorders>
            <w:hideMark/>
          </w:tcPr>
          <w:p w14:paraId="75419799" w14:textId="77777777" w:rsidR="00F73C6D" w:rsidRDefault="00F73C6D">
            <w:pPr>
              <w:pStyle w:val="5a"/>
            </w:pPr>
            <w:r>
              <w:rPr>
                <w:rFonts w:hint="eastAsia"/>
              </w:rPr>
              <w:t>对象关系（</w:t>
            </w:r>
            <w:r>
              <w:t>relationship</w:t>
            </w:r>
            <w:r>
              <w:rPr>
                <w:rFonts w:hint="eastAsia"/>
              </w:rPr>
              <w:t>）</w:t>
            </w:r>
          </w:p>
        </w:tc>
        <w:tc>
          <w:tcPr>
            <w:tcW w:w="2836" w:type="dxa"/>
            <w:tcBorders>
              <w:top w:val="single" w:sz="4" w:space="0" w:color="auto"/>
              <w:left w:val="single" w:sz="4" w:space="0" w:color="auto"/>
              <w:bottom w:val="single" w:sz="4" w:space="0" w:color="auto"/>
              <w:right w:val="single" w:sz="4" w:space="0" w:color="auto"/>
            </w:tcBorders>
            <w:hideMark/>
          </w:tcPr>
          <w:p w14:paraId="7061B3F4" w14:textId="77777777" w:rsidR="00F73C6D" w:rsidRDefault="00F73C6D">
            <w:pPr>
              <w:pStyle w:val="5a"/>
            </w:pPr>
            <w:r>
              <w:rPr>
                <w:rFonts w:hint="eastAsia"/>
              </w:rPr>
              <w:t>链接（</w:t>
            </w:r>
            <w:r>
              <w:t>Symbolic Link</w:t>
            </w:r>
            <w:r>
              <w:rPr>
                <w:rFonts w:hint="eastAsia"/>
              </w:rPr>
              <w:t>）</w:t>
            </w:r>
          </w:p>
        </w:tc>
      </w:tr>
    </w:tbl>
    <w:p w14:paraId="3E5A7A08" w14:textId="77777777" w:rsidR="00F73C6D" w:rsidRDefault="00F73C6D" w:rsidP="00F73C6D">
      <w:pPr>
        <w:pStyle w:val="1f"/>
        <w:rPr>
          <w:rFonts w:cs="Huawei Sans"/>
        </w:rPr>
      </w:pPr>
      <w:r>
        <w:t>2</w:t>
      </w:r>
      <w:r>
        <w:rPr>
          <w:rFonts w:hint="eastAsia"/>
        </w:rPr>
        <w:t>、</w:t>
      </w:r>
      <w:proofErr w:type="spellStart"/>
      <w:r>
        <w:t>sysfs</w:t>
      </w:r>
      <w:proofErr w:type="spellEnd"/>
      <w:r>
        <w:t xml:space="preserve"> </w:t>
      </w:r>
      <w:r>
        <w:rPr>
          <w:rFonts w:hint="eastAsia"/>
        </w:rPr>
        <w:t>与</w:t>
      </w:r>
      <w:r>
        <w:t xml:space="preserve"> </w:t>
      </w:r>
      <w:proofErr w:type="spellStart"/>
      <w:r>
        <w:t>sysctl</w:t>
      </w:r>
      <w:proofErr w:type="spellEnd"/>
      <w:r>
        <w:rPr>
          <w:rFonts w:hint="eastAsia"/>
        </w:rPr>
        <w:t>区别</w:t>
      </w:r>
    </w:p>
    <w:p w14:paraId="300860FF" w14:textId="77777777" w:rsidR="00F73C6D" w:rsidRDefault="00F73C6D" w:rsidP="00F73C6D">
      <w:pPr>
        <w:pStyle w:val="1f"/>
      </w:pPr>
      <w:proofErr w:type="spellStart"/>
      <w:r>
        <w:t>sysctl</w:t>
      </w:r>
      <w:proofErr w:type="spellEnd"/>
      <w:r>
        <w:rPr>
          <w:rFonts w:hint="eastAsia"/>
        </w:rPr>
        <w:t>：是内核的一些控制参数，其目的是方便用户对内核的行为进行控制；</w:t>
      </w:r>
    </w:p>
    <w:p w14:paraId="4C7DD32E" w14:textId="77777777" w:rsidR="00F73C6D" w:rsidRDefault="00F73C6D" w:rsidP="00F73C6D">
      <w:pPr>
        <w:pStyle w:val="1f"/>
      </w:pPr>
      <w:proofErr w:type="spellStart"/>
      <w:r>
        <w:t>sysfs</w:t>
      </w:r>
      <w:proofErr w:type="spellEnd"/>
      <w:r>
        <w:rPr>
          <w:rFonts w:hint="eastAsia"/>
        </w:rPr>
        <w:t>：仅仅是把内核的</w:t>
      </w:r>
      <w:proofErr w:type="spellStart"/>
      <w:r>
        <w:t>kobject</w:t>
      </w:r>
      <w:proofErr w:type="spellEnd"/>
      <w:r>
        <w:rPr>
          <w:rFonts w:hint="eastAsia"/>
        </w:rPr>
        <w:t>对象的层次关系与属性开放给用户查看，因此</w:t>
      </w:r>
      <w:proofErr w:type="spellStart"/>
      <w:r>
        <w:t>sysfs</w:t>
      </w:r>
      <w:proofErr w:type="spellEnd"/>
      <w:r>
        <w:rPr>
          <w:rFonts w:hint="eastAsia"/>
        </w:rPr>
        <w:t>的绝大部分是只读的，模块作为一个</w:t>
      </w:r>
      <w:proofErr w:type="spellStart"/>
      <w:r>
        <w:t>kobject</w:t>
      </w:r>
      <w:proofErr w:type="spellEnd"/>
      <w:r>
        <w:rPr>
          <w:rFonts w:hint="eastAsia"/>
        </w:rPr>
        <w:t>也被出口到</w:t>
      </w:r>
      <w:proofErr w:type="spellStart"/>
      <w:r>
        <w:t>sysfs</w:t>
      </w:r>
      <w:proofErr w:type="spellEnd"/>
      <w:r>
        <w:rPr>
          <w:rFonts w:hint="eastAsia"/>
        </w:rPr>
        <w:t>，模块参数则是作为模块属性出口的，内核实现者为模块的使用提供了更灵活的方式，允许用户设置模块参数在</w:t>
      </w:r>
      <w:proofErr w:type="spellStart"/>
      <w:r>
        <w:t>sysfs</w:t>
      </w:r>
      <w:proofErr w:type="spellEnd"/>
      <w:r>
        <w:rPr>
          <w:rFonts w:hint="eastAsia"/>
        </w:rPr>
        <w:t>的可见性并允许用户在编写模块时设置这些参数在</w:t>
      </w:r>
      <w:proofErr w:type="spellStart"/>
      <w:r>
        <w:t>sysfs</w:t>
      </w:r>
      <w:proofErr w:type="spellEnd"/>
      <w:r>
        <w:rPr>
          <w:rFonts w:hint="eastAsia"/>
        </w:rPr>
        <w:t>下的访问权限，然后用户就可以通过</w:t>
      </w:r>
      <w:proofErr w:type="spellStart"/>
      <w:r>
        <w:t>sysfs</w:t>
      </w:r>
      <w:proofErr w:type="spellEnd"/>
      <w:r>
        <w:rPr>
          <w:rFonts w:hint="eastAsia"/>
        </w:rPr>
        <w:t>来查看和设置模块参数，从而使得用户能在模块运行时控制模块行为。</w:t>
      </w:r>
    </w:p>
    <w:p w14:paraId="121B5C90" w14:textId="77777777" w:rsidR="00F73C6D" w:rsidRDefault="00F73C6D" w:rsidP="00F73C6D">
      <w:pPr>
        <w:pStyle w:val="1f"/>
      </w:pPr>
      <w:r>
        <w:rPr>
          <w:rFonts w:hint="eastAsia"/>
        </w:rPr>
        <w:t>二、</w:t>
      </w:r>
      <w:proofErr w:type="spellStart"/>
      <w:r>
        <w:t>module_param</w:t>
      </w:r>
      <w:proofErr w:type="spellEnd"/>
      <w:r>
        <w:rPr>
          <w:rFonts w:hint="eastAsia"/>
        </w:rPr>
        <w:t>宏</w:t>
      </w:r>
    </w:p>
    <w:p w14:paraId="3EBAB36A" w14:textId="77777777" w:rsidR="00F73C6D" w:rsidRDefault="00F73C6D" w:rsidP="00F73C6D">
      <w:pPr>
        <w:pStyle w:val="1f"/>
        <w:ind w:firstLineChars="200" w:firstLine="420"/>
      </w:pPr>
      <w:r>
        <w:rPr>
          <w:rFonts w:hint="eastAsia"/>
        </w:rPr>
        <w:t>对于模块而言，声明为</w:t>
      </w:r>
      <w:r>
        <w:t>static</w:t>
      </w:r>
      <w:r>
        <w:rPr>
          <w:rFonts w:hint="eastAsia"/>
        </w:rPr>
        <w:t>的变量都可以通过命令行来设置，但要想在</w:t>
      </w:r>
      <w:proofErr w:type="spellStart"/>
      <w:r>
        <w:t>sysfs</w:t>
      </w:r>
      <w:proofErr w:type="spellEnd"/>
      <w:r>
        <w:rPr>
          <w:rFonts w:hint="eastAsia"/>
        </w:rPr>
        <w:t>下可见，必须通过宏</w:t>
      </w:r>
      <w:proofErr w:type="spellStart"/>
      <w:r>
        <w:t>module_param</w:t>
      </w:r>
      <w:proofErr w:type="spellEnd"/>
      <w:r>
        <w:rPr>
          <w:rFonts w:hint="eastAsia"/>
        </w:rPr>
        <w:t>来显式声明。</w:t>
      </w:r>
    </w:p>
    <w:p w14:paraId="1B81BEB4" w14:textId="77777777" w:rsidR="00F73C6D" w:rsidRDefault="00F73C6D" w:rsidP="00F73C6D">
      <w:pPr>
        <w:pStyle w:val="1f"/>
      </w:pPr>
      <w:proofErr w:type="spellStart"/>
      <w:r>
        <w:t>module_param</w:t>
      </w:r>
      <w:proofErr w:type="spellEnd"/>
      <w:proofErr w:type="gramStart"/>
      <w:r>
        <w:rPr>
          <w:rFonts w:hint="eastAsia"/>
        </w:rPr>
        <w:t>宏有三个</w:t>
      </w:r>
      <w:proofErr w:type="gramEnd"/>
      <w:r>
        <w:rPr>
          <w:rFonts w:hint="eastAsia"/>
        </w:rPr>
        <w:t>参数：</w:t>
      </w:r>
    </w:p>
    <w:p w14:paraId="5B7DC705" w14:textId="77777777" w:rsidR="00F73C6D" w:rsidRDefault="00F73C6D" w:rsidP="00F73C6D">
      <w:pPr>
        <w:pStyle w:val="1f"/>
      </w:pPr>
      <w:r>
        <w:rPr>
          <w:rFonts w:hint="eastAsia"/>
        </w:rPr>
        <w:t>第一个为参数名，即已经定义的变量名；</w:t>
      </w:r>
    </w:p>
    <w:p w14:paraId="0348FD89" w14:textId="77777777" w:rsidR="00F73C6D" w:rsidRDefault="00F73C6D" w:rsidP="00F73C6D">
      <w:pPr>
        <w:pStyle w:val="1f"/>
      </w:pPr>
      <w:r>
        <w:rPr>
          <w:rFonts w:hint="eastAsia"/>
        </w:rPr>
        <w:t>第二个参数则为变量类型，可用的类型有</w:t>
      </w:r>
      <w:r>
        <w:t>byte</w:t>
      </w:r>
      <w:r>
        <w:rPr>
          <w:rFonts w:hint="eastAsia"/>
        </w:rPr>
        <w:t>，</w:t>
      </w:r>
      <w:r>
        <w:t>short</w:t>
      </w:r>
      <w:r>
        <w:rPr>
          <w:rFonts w:hint="eastAsia"/>
        </w:rPr>
        <w:t>，</w:t>
      </w:r>
      <w:proofErr w:type="spellStart"/>
      <w:r>
        <w:t>ushort</w:t>
      </w:r>
      <w:proofErr w:type="spellEnd"/>
      <w:r>
        <w:rPr>
          <w:rFonts w:hint="eastAsia"/>
        </w:rPr>
        <w:t>，</w:t>
      </w:r>
      <w:r>
        <w:t>int</w:t>
      </w:r>
      <w:r>
        <w:rPr>
          <w:rFonts w:hint="eastAsia"/>
        </w:rPr>
        <w:t>，</w:t>
      </w:r>
      <w:proofErr w:type="spellStart"/>
      <w:r>
        <w:t>uint</w:t>
      </w:r>
      <w:proofErr w:type="spellEnd"/>
      <w:r>
        <w:rPr>
          <w:rFonts w:hint="eastAsia"/>
        </w:rPr>
        <w:t>，</w:t>
      </w:r>
      <w:r>
        <w:t>long</w:t>
      </w:r>
      <w:r>
        <w:rPr>
          <w:rFonts w:hint="eastAsia"/>
        </w:rPr>
        <w:t>，</w:t>
      </w:r>
      <w:proofErr w:type="spellStart"/>
      <w:r>
        <w:t>ulong</w:t>
      </w:r>
      <w:proofErr w:type="spellEnd"/>
      <w:r>
        <w:rPr>
          <w:rFonts w:hint="eastAsia"/>
        </w:rPr>
        <w:t>，</w:t>
      </w:r>
      <w:proofErr w:type="spellStart"/>
      <w:r>
        <w:t>charp</w:t>
      </w:r>
      <w:proofErr w:type="spellEnd"/>
      <w:r>
        <w:rPr>
          <w:rFonts w:hint="eastAsia"/>
        </w:rPr>
        <w:t>和</w:t>
      </w:r>
      <w:r>
        <w:t>bool</w:t>
      </w:r>
      <w:r>
        <w:rPr>
          <w:rFonts w:hint="eastAsia"/>
        </w:rPr>
        <w:t>或</w:t>
      </w:r>
      <w:proofErr w:type="spellStart"/>
      <w:r>
        <w:t>invbool</w:t>
      </w:r>
      <w:proofErr w:type="spellEnd"/>
      <w:r>
        <w:rPr>
          <w:rFonts w:hint="eastAsia"/>
        </w:rPr>
        <w:t>，分别对应于</w:t>
      </w:r>
      <w:r>
        <w:t>c</w:t>
      </w:r>
      <w:r>
        <w:rPr>
          <w:rFonts w:hint="eastAsia"/>
        </w:rPr>
        <w:t>语言类型</w:t>
      </w:r>
      <w:r>
        <w:t>char</w:t>
      </w:r>
      <w:r>
        <w:rPr>
          <w:rFonts w:hint="eastAsia"/>
        </w:rPr>
        <w:t>，</w:t>
      </w:r>
      <w:r>
        <w:t>short</w:t>
      </w:r>
      <w:r>
        <w:rPr>
          <w:rFonts w:hint="eastAsia"/>
        </w:rPr>
        <w:t>，</w:t>
      </w:r>
      <w:r>
        <w:t>unsigned short</w:t>
      </w:r>
      <w:r>
        <w:rPr>
          <w:rFonts w:hint="eastAsia"/>
        </w:rPr>
        <w:t>，</w:t>
      </w:r>
      <w:r>
        <w:t>int</w:t>
      </w:r>
      <w:r>
        <w:rPr>
          <w:rFonts w:hint="eastAsia"/>
        </w:rPr>
        <w:t>，</w:t>
      </w:r>
      <w:r>
        <w:t>unsigned int</w:t>
      </w:r>
      <w:r>
        <w:rPr>
          <w:rFonts w:hint="eastAsia"/>
        </w:rPr>
        <w:t>，</w:t>
      </w:r>
      <w:r>
        <w:t>long</w:t>
      </w:r>
      <w:r>
        <w:rPr>
          <w:rFonts w:hint="eastAsia"/>
        </w:rPr>
        <w:t>，</w:t>
      </w:r>
      <w:r>
        <w:t>unsigned long</w:t>
      </w:r>
      <w:r>
        <w:rPr>
          <w:rFonts w:hint="eastAsia"/>
        </w:rPr>
        <w:t>，</w:t>
      </w:r>
      <w:r>
        <w:t>char *</w:t>
      </w:r>
      <w:r>
        <w:rPr>
          <w:rFonts w:hint="eastAsia"/>
        </w:rPr>
        <w:t>和</w:t>
      </w:r>
      <w:r>
        <w:t>int</w:t>
      </w:r>
      <w:r>
        <w:rPr>
          <w:rFonts w:hint="eastAsia"/>
        </w:rPr>
        <w:t>，用户也可以自定义类型</w:t>
      </w:r>
      <w:r>
        <w:t>XXX</w:t>
      </w:r>
      <w:r>
        <w:rPr>
          <w:rFonts w:hint="eastAsia"/>
        </w:rPr>
        <w:t>（如果用户自己定义了</w:t>
      </w:r>
      <w:proofErr w:type="spellStart"/>
      <w:r>
        <w:t>param_get_XXX</w:t>
      </w:r>
      <w:proofErr w:type="spellEnd"/>
      <w:r>
        <w:rPr>
          <w:rFonts w:hint="eastAsia"/>
        </w:rPr>
        <w:t>，</w:t>
      </w:r>
      <w:proofErr w:type="spellStart"/>
      <w:r>
        <w:t>param_set_XXX</w:t>
      </w:r>
      <w:proofErr w:type="spellEnd"/>
      <w:r>
        <w:rPr>
          <w:rFonts w:hint="eastAsia"/>
        </w:rPr>
        <w:t>和</w:t>
      </w:r>
      <w:proofErr w:type="spellStart"/>
      <w:r>
        <w:t>param_check_XXX</w:t>
      </w:r>
      <w:proofErr w:type="spellEnd"/>
      <w:r>
        <w:rPr>
          <w:rFonts w:hint="eastAsia"/>
        </w:rPr>
        <w:t>）。</w:t>
      </w:r>
    </w:p>
    <w:p w14:paraId="223327C5" w14:textId="77777777" w:rsidR="00F73C6D" w:rsidRDefault="00F73C6D" w:rsidP="00F73C6D">
      <w:pPr>
        <w:pStyle w:val="1f"/>
      </w:pPr>
      <w:r>
        <w:rPr>
          <w:rFonts w:hint="eastAsia"/>
        </w:rPr>
        <w:lastRenderedPageBreak/>
        <w:t>第三个参数用于指定访问权限，如果为</w:t>
      </w:r>
      <w:r>
        <w:t>0</w:t>
      </w:r>
      <w:r>
        <w:rPr>
          <w:rFonts w:hint="eastAsia"/>
        </w:rPr>
        <w:t>，该参数将不出现在</w:t>
      </w:r>
      <w:proofErr w:type="spellStart"/>
      <w:r>
        <w:t>sysfs</w:t>
      </w:r>
      <w:proofErr w:type="spellEnd"/>
      <w:r>
        <w:rPr>
          <w:rFonts w:hint="eastAsia"/>
        </w:rPr>
        <w:t>文件系统中，允许的访问权限为</w:t>
      </w:r>
      <w:r>
        <w:t>S_IRUSR</w:t>
      </w:r>
      <w:r>
        <w:rPr>
          <w:rFonts w:hint="eastAsia"/>
        </w:rPr>
        <w:t>，</w:t>
      </w:r>
      <w:r>
        <w:t>S_IWUSR</w:t>
      </w:r>
      <w:r>
        <w:rPr>
          <w:rFonts w:hint="eastAsia"/>
        </w:rPr>
        <w:t>，</w:t>
      </w:r>
      <w:r>
        <w:t>S_IRGRP</w:t>
      </w:r>
      <w:r>
        <w:rPr>
          <w:rFonts w:hint="eastAsia"/>
        </w:rPr>
        <w:t>，</w:t>
      </w:r>
      <w:r>
        <w:t>S_IWGRP</w:t>
      </w:r>
      <w:r>
        <w:rPr>
          <w:rFonts w:hint="eastAsia"/>
        </w:rPr>
        <w:t>，</w:t>
      </w:r>
      <w:r>
        <w:t>S_IROTH</w:t>
      </w:r>
      <w:r>
        <w:rPr>
          <w:rFonts w:hint="eastAsia"/>
        </w:rPr>
        <w:t>和</w:t>
      </w:r>
      <w:r>
        <w:t xml:space="preserve"> S_IWOTH</w:t>
      </w:r>
      <w:r>
        <w:rPr>
          <w:rFonts w:hint="eastAsia"/>
        </w:rPr>
        <w:t>的组合，它们分别对应于用户读，用户写，用户组读，用户组写，其他用户读和其他用户写，因此用文件的访问权限设置是一致的。</w:t>
      </w:r>
    </w:p>
    <w:p w14:paraId="1F89707C" w14:textId="77777777" w:rsidR="00F73C6D" w:rsidRDefault="00F73C6D" w:rsidP="00F73C6D">
      <w:pPr>
        <w:pStyle w:val="1f"/>
      </w:pPr>
      <w:proofErr w:type="spellStart"/>
      <w:r>
        <w:t>module_param</w:t>
      </w:r>
      <w:proofErr w:type="spellEnd"/>
      <w:proofErr w:type="gramStart"/>
      <w:r>
        <w:rPr>
          <w:rFonts w:hint="eastAsia"/>
        </w:rPr>
        <w:t>宏使用</w:t>
      </w:r>
      <w:proofErr w:type="gramEnd"/>
      <w:r>
        <w:rPr>
          <w:rFonts w:hint="eastAsia"/>
        </w:rPr>
        <w:t>示例：</w:t>
      </w:r>
    </w:p>
    <w:p w14:paraId="76AD0D33" w14:textId="77777777" w:rsidR="00F73C6D" w:rsidRDefault="00F73C6D" w:rsidP="00F73C6D">
      <w:pPr>
        <w:pStyle w:val="2f5"/>
      </w:pPr>
      <w:proofErr w:type="spellStart"/>
      <w:r>
        <w:t>module_</w:t>
      </w:r>
      <w:proofErr w:type="gramStart"/>
      <w:r>
        <w:t>param</w:t>
      </w:r>
      <w:proofErr w:type="spellEnd"/>
      <w:r>
        <w:t>(</w:t>
      </w:r>
      <w:proofErr w:type="gramEnd"/>
      <w:r>
        <w:t>a, int, 0);</w:t>
      </w:r>
    </w:p>
    <w:p w14:paraId="67E05AA8" w14:textId="77777777" w:rsidR="00F73C6D" w:rsidRDefault="00F73C6D" w:rsidP="00F73C6D">
      <w:pPr>
        <w:pStyle w:val="2f5"/>
      </w:pPr>
      <w:r>
        <w:t>MODULE_PARM_</w:t>
      </w:r>
      <w:proofErr w:type="gramStart"/>
      <w:r>
        <w:t>DESC(</w:t>
      </w:r>
      <w:proofErr w:type="gramEnd"/>
      <w:r>
        <w:t xml:space="preserve">a, "An invisible int under </w:t>
      </w:r>
      <w:proofErr w:type="spellStart"/>
      <w:r>
        <w:t>sysfs</w:t>
      </w:r>
      <w:proofErr w:type="spellEnd"/>
      <w:r>
        <w:t xml:space="preserve">");   </w:t>
      </w:r>
    </w:p>
    <w:p w14:paraId="2502C60F" w14:textId="77777777" w:rsidR="00F73C6D" w:rsidRDefault="00F73C6D" w:rsidP="00F73C6D">
      <w:pPr>
        <w:pStyle w:val="2f5"/>
      </w:pPr>
      <w:proofErr w:type="spellStart"/>
      <w:r>
        <w:t>module_</w:t>
      </w:r>
      <w:proofErr w:type="gramStart"/>
      <w:r>
        <w:t>param</w:t>
      </w:r>
      <w:proofErr w:type="spellEnd"/>
      <w:r>
        <w:t>(</w:t>
      </w:r>
      <w:proofErr w:type="gramEnd"/>
      <w:r>
        <w:t>b, int, S_IRUSR | S_IWUSR | S_IRGRP | S_IROTH);</w:t>
      </w:r>
    </w:p>
    <w:p w14:paraId="7674FDEB" w14:textId="77777777" w:rsidR="00F73C6D" w:rsidRDefault="00F73C6D" w:rsidP="00F73C6D">
      <w:pPr>
        <w:pStyle w:val="2f5"/>
      </w:pPr>
      <w:r>
        <w:t>MODULE_PARM_</w:t>
      </w:r>
      <w:proofErr w:type="gramStart"/>
      <w:r>
        <w:t>DESC(</w:t>
      </w:r>
      <w:proofErr w:type="gramEnd"/>
      <w:r>
        <w:t xml:space="preserve">b, "An visible int under </w:t>
      </w:r>
      <w:proofErr w:type="spellStart"/>
      <w:r>
        <w:t>sysfs</w:t>
      </w:r>
      <w:proofErr w:type="spellEnd"/>
      <w:r>
        <w:t>");</w:t>
      </w:r>
    </w:p>
    <w:p w14:paraId="013E23B9" w14:textId="77777777" w:rsidR="00F73C6D" w:rsidRDefault="00F73C6D" w:rsidP="00F73C6D">
      <w:pPr>
        <w:pStyle w:val="2f5"/>
      </w:pPr>
      <w:proofErr w:type="spellStart"/>
      <w:r>
        <w:t>module_</w:t>
      </w:r>
      <w:proofErr w:type="gramStart"/>
      <w:r>
        <w:t>param</w:t>
      </w:r>
      <w:proofErr w:type="spellEnd"/>
      <w:r>
        <w:t>(</w:t>
      </w:r>
      <w:proofErr w:type="gramEnd"/>
      <w:r>
        <w:t xml:space="preserve">c, </w:t>
      </w:r>
      <w:proofErr w:type="spellStart"/>
      <w:r>
        <w:t>charp</w:t>
      </w:r>
      <w:proofErr w:type="spellEnd"/>
      <w:r>
        <w:t>, S_IRUSR | S_IWUSR | S_IRGRP | S_IROTH);</w:t>
      </w:r>
    </w:p>
    <w:p w14:paraId="47ED33B8" w14:textId="77777777" w:rsidR="00F73C6D" w:rsidRDefault="00F73C6D" w:rsidP="00F73C6D">
      <w:pPr>
        <w:pStyle w:val="2f5"/>
      </w:pPr>
      <w:r>
        <w:t xml:space="preserve">MODULE_PARM_DESC(c, "An visible string under </w:t>
      </w:r>
      <w:proofErr w:type="spellStart"/>
      <w:r>
        <w:t>sysfs</w:t>
      </w:r>
      <w:proofErr w:type="spellEnd"/>
      <w:r>
        <w:t>");</w:t>
      </w:r>
      <w:r>
        <w:rPr>
          <w:rFonts w:hint="eastAsia"/>
        </w:rPr>
        <w:t>注：</w:t>
      </w:r>
      <w:r>
        <w:t>MODULE_PARM_DESC()</w:t>
      </w:r>
      <w:r>
        <w:rPr>
          <w:rFonts w:hint="eastAsia"/>
        </w:rPr>
        <w:t>是对模块的参数进行描述，使用</w:t>
      </w:r>
      <w:proofErr w:type="spellStart"/>
      <w:r>
        <w:t>modinfo</w:t>
      </w:r>
      <w:proofErr w:type="spellEnd"/>
      <w:r>
        <w:rPr>
          <w:rFonts w:hint="eastAsia"/>
        </w:rPr>
        <w:t>查看模块信息时可见。</w:t>
      </w:r>
    </w:p>
    <w:p w14:paraId="71E5E692" w14:textId="77777777" w:rsidR="00F73C6D" w:rsidRDefault="00F73C6D" w:rsidP="00F73C6D">
      <w:pPr>
        <w:pStyle w:val="1f"/>
      </w:pPr>
      <w:r>
        <w:rPr>
          <w:rFonts w:hint="eastAsia"/>
        </w:rPr>
        <w:t>三、使用示例</w:t>
      </w:r>
    </w:p>
    <w:p w14:paraId="1BCB5458" w14:textId="77777777" w:rsidR="00F73C6D" w:rsidRDefault="00F73C6D" w:rsidP="00F73C6D">
      <w:pPr>
        <w:pStyle w:val="1f"/>
        <w:ind w:firstLineChars="200" w:firstLine="420"/>
      </w:pPr>
      <w:r>
        <w:rPr>
          <w:rFonts w:hint="eastAsia"/>
        </w:rPr>
        <w:t>当模块加载后，可通过</w:t>
      </w:r>
      <w:r>
        <w:t>/sys</w:t>
      </w:r>
      <w:r>
        <w:rPr>
          <w:rFonts w:hint="eastAsia"/>
        </w:rPr>
        <w:t>目录与模块进行交互，通常的做法是使用</w:t>
      </w:r>
      <w:r>
        <w:t>echo</w:t>
      </w:r>
      <w:r>
        <w:rPr>
          <w:rFonts w:hint="eastAsia"/>
        </w:rPr>
        <w:t>向内核传递参数。例如：</w:t>
      </w:r>
    </w:p>
    <w:p w14:paraId="626F7D9F" w14:textId="77777777" w:rsidR="00F73C6D" w:rsidRDefault="00F73C6D" w:rsidP="00F73C6D">
      <w:pPr>
        <w:pStyle w:val="2f5"/>
      </w:pPr>
      <w:r>
        <w:t>echo -n 'example' &gt; /sys/module/</w:t>
      </w:r>
      <w:proofErr w:type="spellStart"/>
      <w:r>
        <w:t>module_exam</w:t>
      </w:r>
      <w:proofErr w:type="spellEnd"/>
      <w:r>
        <w:t>/parameters/c</w:t>
      </w:r>
    </w:p>
    <w:p w14:paraId="6A332BCE" w14:textId="77777777" w:rsidR="00F73C6D" w:rsidRDefault="00F73C6D" w:rsidP="00F73C6D">
      <w:pPr>
        <w:pStyle w:val="1f"/>
      </w:pPr>
      <w:r>
        <w:rPr>
          <w:rFonts w:hint="eastAsia"/>
        </w:rPr>
        <w:t>说明：用</w:t>
      </w:r>
      <w:r>
        <w:t>echo</w:t>
      </w:r>
      <w:r>
        <w:rPr>
          <w:rFonts w:hint="eastAsia"/>
        </w:rPr>
        <w:t>传递字符串时，使用</w:t>
      </w:r>
      <w:r>
        <w:t>-n</w:t>
      </w:r>
      <w:r>
        <w:rPr>
          <w:rFonts w:hint="eastAsia"/>
        </w:rPr>
        <w:t>选项；指定传递参数时，在</w:t>
      </w:r>
      <w:r>
        <w:t>/sys/module/</w:t>
      </w:r>
      <w:r>
        <w:rPr>
          <w:rFonts w:hint="eastAsia"/>
        </w:rPr>
        <w:t>目录下找到自定义的模块名（如此处示例的</w:t>
      </w:r>
      <w:proofErr w:type="spellStart"/>
      <w:r>
        <w:t>module_exam</w:t>
      </w:r>
      <w:proofErr w:type="spellEnd"/>
      <w:r>
        <w:rPr>
          <w:rFonts w:hint="eastAsia"/>
        </w:rPr>
        <w:t>），模块名目录下的</w:t>
      </w:r>
      <w:r>
        <w:t>parameters</w:t>
      </w:r>
      <w:r>
        <w:rPr>
          <w:rFonts w:hint="eastAsia"/>
        </w:rPr>
        <w:t>目录，即为该模块的参数列表，选定需要传递的参数名即可（如此处示例的参数</w:t>
      </w:r>
      <w:r>
        <w:t>c</w:t>
      </w:r>
      <w:r>
        <w:rPr>
          <w:rFonts w:hint="eastAsia"/>
        </w:rPr>
        <w:t>）；必须使用</w:t>
      </w:r>
      <w:proofErr w:type="spellStart"/>
      <w:r>
        <w:t>su</w:t>
      </w:r>
      <w:proofErr w:type="spellEnd"/>
      <w:r>
        <w:rPr>
          <w:rFonts w:hint="eastAsia"/>
        </w:rPr>
        <w:t>切换到</w:t>
      </w:r>
      <w:r>
        <w:t>root</w:t>
      </w:r>
      <w:r>
        <w:rPr>
          <w:rFonts w:hint="eastAsia"/>
        </w:rPr>
        <w:t>模式下，使用</w:t>
      </w:r>
      <w:proofErr w:type="spellStart"/>
      <w:r>
        <w:t>sudo</w:t>
      </w:r>
      <w:proofErr w:type="spellEnd"/>
      <w:r>
        <w:rPr>
          <w:rFonts w:hint="eastAsia"/>
        </w:rPr>
        <w:t>命令会出现权限受限的问题。</w:t>
      </w:r>
    </w:p>
    <w:p w14:paraId="48245F05" w14:textId="77777777" w:rsidR="00F73C6D" w:rsidRDefault="00F73C6D" w:rsidP="00D837EB">
      <w:pPr>
        <w:pStyle w:val="4"/>
        <w:numPr>
          <w:ilvl w:val="3"/>
          <w:numId w:val="15"/>
        </w:numPr>
        <w:rPr>
          <w:rFonts w:hint="default"/>
        </w:rPr>
      </w:pPr>
      <w:r>
        <w:t>参考答案</w:t>
      </w:r>
    </w:p>
    <w:p w14:paraId="365E0CD9" w14:textId="77777777" w:rsidR="00F73C6D" w:rsidRDefault="00F73C6D" w:rsidP="00D837EB">
      <w:pPr>
        <w:pStyle w:val="30"/>
        <w:numPr>
          <w:ilvl w:val="5"/>
          <w:numId w:val="15"/>
        </w:numPr>
        <w:tabs>
          <w:tab w:val="num" w:pos="1418"/>
        </w:tabs>
        <w:ind w:left="1620" w:right="200" w:hanging="425"/>
        <w:rPr>
          <w:rFonts w:cs="Huawei Sans"/>
          <w:lang w:bidi="hi-IN"/>
        </w:rPr>
      </w:pPr>
      <w:r>
        <w:rPr>
          <w:rFonts w:hint="eastAsia"/>
        </w:rPr>
        <w:t>正确编写满足功能的源文件，包括</w:t>
      </w:r>
      <w:r>
        <w:rPr>
          <w:lang w:eastAsia="x-none"/>
        </w:rPr>
        <w:t>.c</w:t>
      </w:r>
      <w:proofErr w:type="spellStart"/>
      <w:r>
        <w:rPr>
          <w:rFonts w:hint="eastAsia"/>
          <w:lang w:val="x-none" w:eastAsia="x-none"/>
        </w:rPr>
        <w:t>源文件</w:t>
      </w:r>
      <w:r>
        <w:rPr>
          <w:rFonts w:hint="eastAsia"/>
        </w:rPr>
        <w:t>和</w:t>
      </w:r>
      <w:r>
        <w:rPr>
          <w:lang w:eastAsia="x-none"/>
        </w:rPr>
        <w:t>Makefile</w:t>
      </w:r>
      <w:r>
        <w:rPr>
          <w:rFonts w:hint="eastAsia"/>
          <w:lang w:val="x-none" w:eastAsia="x-none"/>
        </w:rPr>
        <w:t>文件</w:t>
      </w:r>
      <w:r>
        <w:rPr>
          <w:rFonts w:hint="eastAsia"/>
        </w:rPr>
        <w:t>。在这里我们的示例源文件存放在</w:t>
      </w:r>
      <w:r>
        <w:t>tasks_k</w:t>
      </w:r>
      <w:proofErr w:type="spellEnd"/>
      <w:r>
        <w:t>/7/task4</w:t>
      </w:r>
      <w:r>
        <w:rPr>
          <w:rFonts w:hint="eastAsia"/>
        </w:rPr>
        <w:t>目录下。</w:t>
      </w:r>
    </w:p>
    <w:p w14:paraId="511FA5FD" w14:textId="77777777" w:rsidR="00F73C6D" w:rsidRDefault="00F73C6D" w:rsidP="00F73C6D">
      <w:pPr>
        <w:pStyle w:val="2f5"/>
        <w:rPr>
          <w:b/>
        </w:rPr>
      </w:pPr>
      <w:r>
        <w:t>[</w:t>
      </w:r>
      <w:proofErr w:type="spellStart"/>
      <w:r>
        <w:t>root@localhost</w:t>
      </w:r>
      <w:proofErr w:type="spellEnd"/>
      <w:r>
        <w:t xml:space="preserve"> </w:t>
      </w:r>
      <w:proofErr w:type="gramStart"/>
      <w:r>
        <w:t>~]#</w:t>
      </w:r>
      <w:proofErr w:type="gramEnd"/>
      <w:r>
        <w:t xml:space="preserve"> </w:t>
      </w:r>
      <w:r>
        <w:rPr>
          <w:b/>
        </w:rPr>
        <w:t xml:space="preserve">cd </w:t>
      </w:r>
      <w:proofErr w:type="spellStart"/>
      <w:r>
        <w:rPr>
          <w:b/>
        </w:rPr>
        <w:t>tasks_k</w:t>
      </w:r>
      <w:proofErr w:type="spellEnd"/>
      <w:r>
        <w:rPr>
          <w:b/>
        </w:rPr>
        <w:t>/7/task4</w:t>
      </w:r>
    </w:p>
    <w:p w14:paraId="462FCDDA" w14:textId="77777777" w:rsidR="00F73C6D" w:rsidRDefault="00F73C6D" w:rsidP="00F73C6D">
      <w:pPr>
        <w:pStyle w:val="2f5"/>
      </w:pPr>
      <w:r>
        <w:t>[</w:t>
      </w:r>
      <w:proofErr w:type="spellStart"/>
      <w:r>
        <w:t>root@localhost</w:t>
      </w:r>
      <w:proofErr w:type="spellEnd"/>
      <w:r>
        <w:t xml:space="preserve"> task</w:t>
      </w:r>
      <w:proofErr w:type="gramStart"/>
      <w:r>
        <w:t>4]#</w:t>
      </w:r>
      <w:proofErr w:type="gramEnd"/>
      <w:r>
        <w:rPr>
          <w:b/>
        </w:rPr>
        <w:t xml:space="preserve"> ls</w:t>
      </w:r>
    </w:p>
    <w:p w14:paraId="32F8F019" w14:textId="77777777" w:rsidR="00F73C6D" w:rsidRDefault="00F73C6D" w:rsidP="00F73C6D">
      <w:pPr>
        <w:pStyle w:val="2f5"/>
      </w:pPr>
      <w:proofErr w:type="spellStart"/>
      <w:proofErr w:type="gramStart"/>
      <w:r>
        <w:t>Makefile</w:t>
      </w:r>
      <w:proofErr w:type="spellEnd"/>
      <w:r>
        <w:t xml:space="preserve">  </w:t>
      </w:r>
      <w:proofErr w:type="spellStart"/>
      <w:r>
        <w:t>sysfs</w:t>
      </w:r>
      <w:proofErr w:type="gramEnd"/>
      <w:r>
        <w:t>_exam.c</w:t>
      </w:r>
      <w:proofErr w:type="spellEnd"/>
    </w:p>
    <w:p w14:paraId="131FC900" w14:textId="77777777" w:rsidR="00F73C6D" w:rsidRDefault="00F73C6D" w:rsidP="00D837EB">
      <w:pPr>
        <w:pStyle w:val="30"/>
        <w:numPr>
          <w:ilvl w:val="5"/>
          <w:numId w:val="15"/>
        </w:numPr>
        <w:tabs>
          <w:tab w:val="num" w:pos="1418"/>
        </w:tabs>
        <w:ind w:left="1620" w:right="200" w:hanging="425"/>
      </w:pPr>
      <w:r>
        <w:rPr>
          <w:rFonts w:hint="eastAsia"/>
        </w:rPr>
        <w:t>编译源文件。</w:t>
      </w:r>
    </w:p>
    <w:p w14:paraId="456EB747" w14:textId="77777777" w:rsidR="00F73C6D" w:rsidRDefault="00F73C6D" w:rsidP="00F73C6D">
      <w:pPr>
        <w:pStyle w:val="2f5"/>
      </w:pPr>
      <w:r>
        <w:t>[</w:t>
      </w:r>
      <w:proofErr w:type="spellStart"/>
      <w:r>
        <w:t>root@localhost</w:t>
      </w:r>
      <w:proofErr w:type="spellEnd"/>
      <w:r>
        <w:t xml:space="preserve"> task</w:t>
      </w:r>
      <w:proofErr w:type="gramStart"/>
      <w:r>
        <w:t>4]#</w:t>
      </w:r>
      <w:proofErr w:type="gramEnd"/>
      <w:r>
        <w:t xml:space="preserve"> </w:t>
      </w:r>
      <w:r>
        <w:rPr>
          <w:b/>
        </w:rPr>
        <w:t>make</w:t>
      </w:r>
    </w:p>
    <w:p w14:paraId="4379F410" w14:textId="77777777" w:rsidR="00F73C6D" w:rsidRDefault="00F73C6D" w:rsidP="00F73C6D">
      <w:pPr>
        <w:pStyle w:val="2f5"/>
      </w:pPr>
      <w:r>
        <w:t>make -C /root/kernel M=/root/</w:t>
      </w:r>
      <w:proofErr w:type="spellStart"/>
      <w:r>
        <w:t>tasks_k</w:t>
      </w:r>
      <w:proofErr w:type="spellEnd"/>
      <w:r>
        <w:t>/7/task4 modules</w:t>
      </w:r>
    </w:p>
    <w:p w14:paraId="3894D86A" w14:textId="77777777" w:rsidR="00F73C6D" w:rsidRDefault="00F73C6D" w:rsidP="00F73C6D">
      <w:pPr>
        <w:pStyle w:val="2f5"/>
      </w:pPr>
      <w:proofErr w:type="gramStart"/>
      <w:r>
        <w:t>make[</w:t>
      </w:r>
      <w:proofErr w:type="gramEnd"/>
      <w:r>
        <w:t>1]: Entering directory '/root/kernel'</w:t>
      </w:r>
    </w:p>
    <w:p w14:paraId="413F22BD" w14:textId="77777777" w:rsidR="00F73C6D" w:rsidRDefault="00F73C6D" w:rsidP="00F73C6D">
      <w:pPr>
        <w:pStyle w:val="2f5"/>
      </w:pPr>
      <w:r>
        <w:t xml:space="preserve">  CC [M</w:t>
      </w:r>
      <w:proofErr w:type="gramStart"/>
      <w:r>
        <w:t>]  /</w:t>
      </w:r>
      <w:proofErr w:type="gramEnd"/>
      <w:r>
        <w:t>root/</w:t>
      </w:r>
      <w:proofErr w:type="spellStart"/>
      <w:r>
        <w:t>tasks_k</w:t>
      </w:r>
      <w:proofErr w:type="spellEnd"/>
      <w:r>
        <w:t>/7/task4/</w:t>
      </w:r>
      <w:proofErr w:type="spellStart"/>
      <w:r>
        <w:t>sysfs_exam.o</w:t>
      </w:r>
      <w:proofErr w:type="spellEnd"/>
    </w:p>
    <w:p w14:paraId="2E248A66" w14:textId="77777777" w:rsidR="00F73C6D" w:rsidRDefault="00F73C6D" w:rsidP="00F73C6D">
      <w:pPr>
        <w:pStyle w:val="2f5"/>
      </w:pPr>
      <w:r>
        <w:t xml:space="preserve">  Building modules, stage 2.</w:t>
      </w:r>
    </w:p>
    <w:p w14:paraId="4ADE2772" w14:textId="77777777" w:rsidR="00F73C6D" w:rsidRDefault="00F73C6D" w:rsidP="00F73C6D">
      <w:pPr>
        <w:pStyle w:val="2f5"/>
      </w:pPr>
      <w:r>
        <w:t xml:space="preserve">  MODPOST 1 modules</w:t>
      </w:r>
    </w:p>
    <w:p w14:paraId="479C29B0" w14:textId="77777777" w:rsidR="00F73C6D" w:rsidRDefault="00F73C6D" w:rsidP="00F73C6D">
      <w:pPr>
        <w:pStyle w:val="2f5"/>
      </w:pPr>
      <w:r>
        <w:t xml:space="preserve">  CC      /root/</w:t>
      </w:r>
      <w:proofErr w:type="spellStart"/>
      <w:r>
        <w:t>tasks_k</w:t>
      </w:r>
      <w:proofErr w:type="spellEnd"/>
      <w:r>
        <w:t>/7/task4/</w:t>
      </w:r>
      <w:proofErr w:type="spellStart"/>
      <w:r>
        <w:t>sysfs_exam.mod.o</w:t>
      </w:r>
      <w:proofErr w:type="spellEnd"/>
    </w:p>
    <w:p w14:paraId="4CF826A5" w14:textId="77777777" w:rsidR="00F73C6D" w:rsidRDefault="00F73C6D" w:rsidP="00F73C6D">
      <w:pPr>
        <w:pStyle w:val="2f5"/>
      </w:pPr>
      <w:r>
        <w:t xml:space="preserve">  LD [M</w:t>
      </w:r>
      <w:proofErr w:type="gramStart"/>
      <w:r>
        <w:t>]  /</w:t>
      </w:r>
      <w:proofErr w:type="gramEnd"/>
      <w:r>
        <w:t>root/</w:t>
      </w:r>
      <w:proofErr w:type="spellStart"/>
      <w:r>
        <w:t>tasks_k</w:t>
      </w:r>
      <w:proofErr w:type="spellEnd"/>
      <w:r>
        <w:t>/7/task4/</w:t>
      </w:r>
      <w:proofErr w:type="spellStart"/>
      <w:r>
        <w:t>sysfs_exam.ko</w:t>
      </w:r>
      <w:proofErr w:type="spellEnd"/>
    </w:p>
    <w:p w14:paraId="66EF5C62" w14:textId="77777777" w:rsidR="00F73C6D" w:rsidRDefault="00F73C6D" w:rsidP="00F73C6D">
      <w:pPr>
        <w:pStyle w:val="2f5"/>
      </w:pPr>
      <w:proofErr w:type="gramStart"/>
      <w:r>
        <w:t>make[</w:t>
      </w:r>
      <w:proofErr w:type="gramEnd"/>
      <w:r>
        <w:t>1]: Leaving directory '/root/kernel'</w:t>
      </w:r>
    </w:p>
    <w:p w14:paraId="07B810A5" w14:textId="77777777" w:rsidR="00F73C6D" w:rsidRDefault="00F73C6D" w:rsidP="00D837EB">
      <w:pPr>
        <w:pStyle w:val="30"/>
        <w:numPr>
          <w:ilvl w:val="5"/>
          <w:numId w:val="15"/>
        </w:numPr>
        <w:tabs>
          <w:tab w:val="num" w:pos="1418"/>
        </w:tabs>
        <w:ind w:left="1620" w:right="200" w:hanging="425"/>
      </w:pPr>
      <w:r>
        <w:rPr>
          <w:rFonts w:hint="eastAsia"/>
        </w:rPr>
        <w:t>加载编译完成的内核模块，并查看加载结果。</w:t>
      </w:r>
    </w:p>
    <w:p w14:paraId="3B6332C7" w14:textId="77777777" w:rsidR="00F73C6D" w:rsidRDefault="00F73C6D" w:rsidP="00F73C6D">
      <w:pPr>
        <w:pStyle w:val="2f5"/>
        <w:rPr>
          <w:b/>
        </w:rPr>
      </w:pPr>
      <w:r>
        <w:lastRenderedPageBreak/>
        <w:t>[</w:t>
      </w:r>
      <w:proofErr w:type="spellStart"/>
      <w:r>
        <w:t>root@localhost</w:t>
      </w:r>
      <w:proofErr w:type="spellEnd"/>
      <w:r>
        <w:t xml:space="preserve"> task</w:t>
      </w:r>
      <w:proofErr w:type="gramStart"/>
      <w:r>
        <w:t>4]#</w:t>
      </w:r>
      <w:proofErr w:type="gramEnd"/>
      <w:r>
        <w:t xml:space="preserve"> </w:t>
      </w:r>
      <w:r>
        <w:rPr>
          <w:b/>
        </w:rPr>
        <w:t>find /sys/module/ -name '</w:t>
      </w:r>
      <w:proofErr w:type="spellStart"/>
      <w:r>
        <w:rPr>
          <w:b/>
        </w:rPr>
        <w:t>sysfs_exam</w:t>
      </w:r>
      <w:proofErr w:type="spellEnd"/>
      <w:r>
        <w:rPr>
          <w:b/>
        </w:rPr>
        <w:t>'</w:t>
      </w:r>
    </w:p>
    <w:p w14:paraId="679FD5E8" w14:textId="77777777" w:rsidR="00F73C6D" w:rsidRDefault="00F73C6D" w:rsidP="00F73C6D">
      <w:pPr>
        <w:pStyle w:val="2f5"/>
        <w:rPr>
          <w:b/>
        </w:rPr>
      </w:pPr>
      <w:r>
        <w:t>[</w:t>
      </w:r>
      <w:proofErr w:type="spellStart"/>
      <w:r>
        <w:t>root@localhost</w:t>
      </w:r>
      <w:proofErr w:type="spellEnd"/>
      <w:r>
        <w:t xml:space="preserve"> task</w:t>
      </w:r>
      <w:proofErr w:type="gramStart"/>
      <w:r>
        <w:t>4]#</w:t>
      </w:r>
      <w:proofErr w:type="gramEnd"/>
      <w:r>
        <w:t xml:space="preserve"> </w:t>
      </w:r>
      <w:proofErr w:type="spellStart"/>
      <w:r>
        <w:rPr>
          <w:b/>
        </w:rPr>
        <w:t>insmod</w:t>
      </w:r>
      <w:proofErr w:type="spellEnd"/>
      <w:r>
        <w:rPr>
          <w:b/>
        </w:rPr>
        <w:t xml:space="preserve"> </w:t>
      </w:r>
      <w:proofErr w:type="spellStart"/>
      <w:r>
        <w:rPr>
          <w:b/>
        </w:rPr>
        <w:t>sysfs_exam.ko</w:t>
      </w:r>
      <w:proofErr w:type="spellEnd"/>
    </w:p>
    <w:p w14:paraId="79DE0868" w14:textId="77777777" w:rsidR="00F73C6D" w:rsidRDefault="00F73C6D" w:rsidP="00F73C6D">
      <w:pPr>
        <w:pStyle w:val="2f5"/>
        <w:rPr>
          <w:b/>
        </w:rPr>
      </w:pPr>
      <w:r>
        <w:t>[</w:t>
      </w:r>
      <w:proofErr w:type="spellStart"/>
      <w:r>
        <w:t>root@localhost</w:t>
      </w:r>
      <w:proofErr w:type="spellEnd"/>
      <w:r>
        <w:t xml:space="preserve"> task</w:t>
      </w:r>
      <w:proofErr w:type="gramStart"/>
      <w:r>
        <w:t>4]#</w:t>
      </w:r>
      <w:proofErr w:type="gramEnd"/>
      <w:r>
        <w:t xml:space="preserve"> </w:t>
      </w:r>
      <w:r>
        <w:rPr>
          <w:b/>
        </w:rPr>
        <w:t>find /sys/module/ -name '</w:t>
      </w:r>
      <w:proofErr w:type="spellStart"/>
      <w:r>
        <w:rPr>
          <w:b/>
        </w:rPr>
        <w:t>sysfs_exam</w:t>
      </w:r>
      <w:proofErr w:type="spellEnd"/>
      <w:r>
        <w:rPr>
          <w:b/>
        </w:rPr>
        <w:t>'</w:t>
      </w:r>
    </w:p>
    <w:p w14:paraId="55F589E5" w14:textId="77777777" w:rsidR="00F73C6D" w:rsidRDefault="00F73C6D" w:rsidP="00F73C6D">
      <w:pPr>
        <w:pStyle w:val="2f5"/>
      </w:pPr>
      <w:r>
        <w:t>/sys/module/</w:t>
      </w:r>
      <w:proofErr w:type="spellStart"/>
      <w:r>
        <w:t>sysfs_exam</w:t>
      </w:r>
      <w:proofErr w:type="spellEnd"/>
    </w:p>
    <w:p w14:paraId="47B809CE" w14:textId="77777777" w:rsidR="00F73C6D" w:rsidRDefault="00F73C6D" w:rsidP="00F73C6D">
      <w:pPr>
        <w:pStyle w:val="2f5"/>
        <w:rPr>
          <w:b/>
        </w:rPr>
      </w:pPr>
      <w:r>
        <w:t>[</w:t>
      </w:r>
      <w:proofErr w:type="spellStart"/>
      <w:r>
        <w:t>root@localhost</w:t>
      </w:r>
      <w:proofErr w:type="spellEnd"/>
      <w:r>
        <w:t xml:space="preserve"> task</w:t>
      </w:r>
      <w:proofErr w:type="gramStart"/>
      <w:r>
        <w:t>4]#</w:t>
      </w:r>
      <w:proofErr w:type="gramEnd"/>
      <w:r>
        <w:t xml:space="preserve"> </w:t>
      </w:r>
      <w:proofErr w:type="spellStart"/>
      <w:r>
        <w:rPr>
          <w:b/>
        </w:rPr>
        <w:t>modinfo</w:t>
      </w:r>
      <w:proofErr w:type="spellEnd"/>
      <w:r>
        <w:rPr>
          <w:b/>
        </w:rPr>
        <w:t xml:space="preserve"> </w:t>
      </w:r>
      <w:proofErr w:type="spellStart"/>
      <w:r>
        <w:rPr>
          <w:b/>
        </w:rPr>
        <w:t>sysfs_exam.ko</w:t>
      </w:r>
      <w:proofErr w:type="spellEnd"/>
    </w:p>
    <w:p w14:paraId="23B07F49" w14:textId="77777777" w:rsidR="00D227E3" w:rsidRDefault="00D227E3" w:rsidP="00D227E3">
      <w:pPr>
        <w:pStyle w:val="2f5"/>
      </w:pPr>
      <w:r>
        <w:t>filename:       /home/Root/</w:t>
      </w:r>
      <w:proofErr w:type="spellStart"/>
      <w:r>
        <w:t>tasks_k</w:t>
      </w:r>
      <w:proofErr w:type="spellEnd"/>
      <w:r>
        <w:t>/7/task4/</w:t>
      </w:r>
      <w:proofErr w:type="spellStart"/>
      <w:r>
        <w:t>sysfs_</w:t>
      </w:r>
      <w:proofErr w:type="gramStart"/>
      <w:r>
        <w:t>exam.ko</w:t>
      </w:r>
      <w:proofErr w:type="spellEnd"/>
      <w:proofErr w:type="gramEnd"/>
    </w:p>
    <w:p w14:paraId="450FD070" w14:textId="77777777" w:rsidR="00D227E3" w:rsidRDefault="00D227E3" w:rsidP="00D227E3">
      <w:pPr>
        <w:pStyle w:val="2f5"/>
      </w:pPr>
      <w:r>
        <w:t>license:        GPL</w:t>
      </w:r>
    </w:p>
    <w:p w14:paraId="0ABC2604" w14:textId="77777777" w:rsidR="00D227E3" w:rsidRDefault="00D227E3" w:rsidP="00D227E3">
      <w:pPr>
        <w:pStyle w:val="2f5"/>
      </w:pPr>
      <w:proofErr w:type="spellStart"/>
      <w:r>
        <w:t>srcversion</w:t>
      </w:r>
      <w:proofErr w:type="spellEnd"/>
      <w:r>
        <w:t>:     A24FE62F33A5A6268FDE97A</w:t>
      </w:r>
    </w:p>
    <w:p w14:paraId="6F0B2C4F" w14:textId="77777777" w:rsidR="00D227E3" w:rsidRDefault="00D227E3" w:rsidP="00D227E3">
      <w:pPr>
        <w:pStyle w:val="2f5"/>
      </w:pPr>
      <w:r>
        <w:t>depends:</w:t>
      </w:r>
    </w:p>
    <w:p w14:paraId="1AAFD022" w14:textId="77777777" w:rsidR="00D227E3" w:rsidRDefault="00D227E3" w:rsidP="00D227E3">
      <w:pPr>
        <w:pStyle w:val="2f5"/>
      </w:pPr>
      <w:r>
        <w:t xml:space="preserve">name:           </w:t>
      </w:r>
      <w:proofErr w:type="spellStart"/>
      <w:r>
        <w:t>sysfs_exam</w:t>
      </w:r>
      <w:proofErr w:type="spellEnd"/>
    </w:p>
    <w:p w14:paraId="65D05E86" w14:textId="77777777" w:rsidR="00D227E3" w:rsidRDefault="00D227E3" w:rsidP="00D227E3">
      <w:pPr>
        <w:pStyle w:val="2f5"/>
      </w:pPr>
      <w:proofErr w:type="spellStart"/>
      <w:r>
        <w:t>vermagic</w:t>
      </w:r>
      <w:proofErr w:type="spellEnd"/>
      <w:r>
        <w:t xml:space="preserve">:       4.19.162 SMP </w:t>
      </w:r>
      <w:proofErr w:type="spellStart"/>
      <w:r>
        <w:t>mod_unload</w:t>
      </w:r>
      <w:proofErr w:type="spellEnd"/>
      <w:r>
        <w:t xml:space="preserve"> </w:t>
      </w:r>
      <w:proofErr w:type="spellStart"/>
      <w:r>
        <w:t>modversions</w:t>
      </w:r>
      <w:proofErr w:type="spellEnd"/>
      <w:r>
        <w:t xml:space="preserve"> aarch64</w:t>
      </w:r>
    </w:p>
    <w:p w14:paraId="05C72109" w14:textId="77777777" w:rsidR="00D227E3" w:rsidRDefault="00D227E3" w:rsidP="00D227E3">
      <w:pPr>
        <w:pStyle w:val="2f5"/>
      </w:pPr>
      <w:proofErr w:type="spellStart"/>
      <w:r>
        <w:t>parm</w:t>
      </w:r>
      <w:proofErr w:type="spellEnd"/>
      <w:r>
        <w:t xml:space="preserve">:           </w:t>
      </w:r>
      <w:proofErr w:type="gramStart"/>
      <w:r>
        <w:t>a:An</w:t>
      </w:r>
      <w:proofErr w:type="gramEnd"/>
      <w:r>
        <w:t xml:space="preserve"> invisible int under </w:t>
      </w:r>
      <w:proofErr w:type="spellStart"/>
      <w:r>
        <w:t>sysfs</w:t>
      </w:r>
      <w:proofErr w:type="spellEnd"/>
      <w:r>
        <w:t xml:space="preserve"> (int)</w:t>
      </w:r>
    </w:p>
    <w:p w14:paraId="434B0E64" w14:textId="77777777" w:rsidR="00D227E3" w:rsidRDefault="00D227E3" w:rsidP="00D227E3">
      <w:pPr>
        <w:pStyle w:val="2f5"/>
      </w:pPr>
      <w:proofErr w:type="spellStart"/>
      <w:r>
        <w:t>parm</w:t>
      </w:r>
      <w:proofErr w:type="spellEnd"/>
      <w:r>
        <w:t xml:space="preserve">:           </w:t>
      </w:r>
      <w:proofErr w:type="gramStart"/>
      <w:r>
        <w:t>b:An</w:t>
      </w:r>
      <w:proofErr w:type="gramEnd"/>
      <w:r>
        <w:t xml:space="preserve"> visible int under </w:t>
      </w:r>
      <w:proofErr w:type="spellStart"/>
      <w:r>
        <w:t>sysfs</w:t>
      </w:r>
      <w:proofErr w:type="spellEnd"/>
      <w:r>
        <w:t xml:space="preserve"> (int)</w:t>
      </w:r>
    </w:p>
    <w:p w14:paraId="323ACC47" w14:textId="3173EE0B" w:rsidR="00F73C6D" w:rsidRDefault="00D227E3" w:rsidP="00D227E3">
      <w:pPr>
        <w:pStyle w:val="2f5"/>
      </w:pPr>
      <w:proofErr w:type="spellStart"/>
      <w:r>
        <w:t>parm</w:t>
      </w:r>
      <w:proofErr w:type="spellEnd"/>
      <w:r>
        <w:t xml:space="preserve">:           </w:t>
      </w:r>
      <w:proofErr w:type="gramStart"/>
      <w:r>
        <w:t>c:An</w:t>
      </w:r>
      <w:proofErr w:type="gramEnd"/>
      <w:r>
        <w:t xml:space="preserve"> visible string under </w:t>
      </w:r>
      <w:proofErr w:type="spellStart"/>
      <w:r>
        <w:t>sysfs</w:t>
      </w:r>
      <w:proofErr w:type="spellEnd"/>
      <w:r>
        <w:t xml:space="preserve"> (</w:t>
      </w:r>
      <w:proofErr w:type="spellStart"/>
      <w:r>
        <w:t>charp</w:t>
      </w:r>
      <w:proofErr w:type="spellEnd"/>
      <w:r>
        <w:t>)</w:t>
      </w:r>
    </w:p>
    <w:p w14:paraId="14BB9D28" w14:textId="77777777" w:rsidR="00F73C6D" w:rsidRDefault="00F73C6D" w:rsidP="00F73C6D">
      <w:pPr>
        <w:pStyle w:val="2f5"/>
        <w:rPr>
          <w:b/>
        </w:rPr>
      </w:pPr>
      <w:r>
        <w:t>[</w:t>
      </w:r>
      <w:proofErr w:type="spellStart"/>
      <w:r>
        <w:t>root@localhost</w:t>
      </w:r>
      <w:proofErr w:type="spellEnd"/>
      <w:r>
        <w:t xml:space="preserve"> task</w:t>
      </w:r>
      <w:proofErr w:type="gramStart"/>
      <w:r>
        <w:t>4]#</w:t>
      </w:r>
      <w:proofErr w:type="gramEnd"/>
      <w:r>
        <w:t xml:space="preserve"> </w:t>
      </w:r>
      <w:proofErr w:type="spellStart"/>
      <w:r>
        <w:rPr>
          <w:b/>
        </w:rPr>
        <w:t>dmesg</w:t>
      </w:r>
      <w:proofErr w:type="spellEnd"/>
      <w:r>
        <w:rPr>
          <w:b/>
        </w:rPr>
        <w:t xml:space="preserve"> | tail -n4</w:t>
      </w:r>
    </w:p>
    <w:p w14:paraId="7B5E94E1" w14:textId="77777777" w:rsidR="00D227E3" w:rsidRDefault="00D227E3" w:rsidP="00D227E3">
      <w:pPr>
        <w:pStyle w:val="2f5"/>
      </w:pPr>
      <w:r>
        <w:t xml:space="preserve">[843265.590489] Start </w:t>
      </w:r>
      <w:proofErr w:type="spellStart"/>
      <w:r>
        <w:t>sysfs_exam</w:t>
      </w:r>
      <w:proofErr w:type="spellEnd"/>
      <w:r>
        <w:t xml:space="preserve"> module...</w:t>
      </w:r>
    </w:p>
    <w:p w14:paraId="76826E4D" w14:textId="77777777" w:rsidR="00D227E3" w:rsidRDefault="00D227E3" w:rsidP="00D227E3">
      <w:pPr>
        <w:pStyle w:val="2f5"/>
      </w:pPr>
      <w:r>
        <w:t>[843265.590491] a = 0</w:t>
      </w:r>
    </w:p>
    <w:p w14:paraId="04CE75D7" w14:textId="77777777" w:rsidR="00D227E3" w:rsidRDefault="00D227E3" w:rsidP="00D227E3">
      <w:pPr>
        <w:pStyle w:val="2f5"/>
      </w:pPr>
      <w:r>
        <w:t>[843265.590491] b = 0</w:t>
      </w:r>
    </w:p>
    <w:p w14:paraId="7514744C" w14:textId="7F8B61F0" w:rsidR="00F73C6D" w:rsidRDefault="00D227E3" w:rsidP="00D227E3">
      <w:pPr>
        <w:pStyle w:val="2f5"/>
      </w:pPr>
      <w:r>
        <w:t>[843265.590492] c = 'Hello, World'</w:t>
      </w:r>
    </w:p>
    <w:p w14:paraId="2CBE7096" w14:textId="77777777" w:rsidR="00F73C6D" w:rsidRDefault="00F73C6D" w:rsidP="00F73C6D">
      <w:pPr>
        <w:pStyle w:val="2f5"/>
        <w:rPr>
          <w:b/>
        </w:rPr>
      </w:pPr>
      <w:r>
        <w:t>[</w:t>
      </w:r>
      <w:proofErr w:type="spellStart"/>
      <w:r>
        <w:t>root@localhost</w:t>
      </w:r>
      <w:proofErr w:type="spellEnd"/>
      <w:r>
        <w:t xml:space="preserve"> task</w:t>
      </w:r>
      <w:proofErr w:type="gramStart"/>
      <w:r>
        <w:t>4]#</w:t>
      </w:r>
      <w:proofErr w:type="gramEnd"/>
      <w:r>
        <w:t xml:space="preserve"> </w:t>
      </w:r>
      <w:r>
        <w:rPr>
          <w:b/>
        </w:rPr>
        <w:t>ls -al /sys/module/</w:t>
      </w:r>
      <w:proofErr w:type="spellStart"/>
      <w:r>
        <w:rPr>
          <w:b/>
        </w:rPr>
        <w:t>sysfs_exam</w:t>
      </w:r>
      <w:proofErr w:type="spellEnd"/>
      <w:r>
        <w:rPr>
          <w:b/>
        </w:rPr>
        <w:t>/parameters/</w:t>
      </w:r>
    </w:p>
    <w:p w14:paraId="6277A57C" w14:textId="77777777" w:rsidR="00D227E3" w:rsidRDefault="00D227E3" w:rsidP="00D227E3">
      <w:pPr>
        <w:pStyle w:val="2f5"/>
      </w:pPr>
      <w:r>
        <w:t>total 0</w:t>
      </w:r>
    </w:p>
    <w:p w14:paraId="231460DD" w14:textId="77777777" w:rsidR="00D227E3" w:rsidRDefault="00D227E3" w:rsidP="00D227E3">
      <w:pPr>
        <w:pStyle w:val="2f5"/>
      </w:pPr>
      <w:proofErr w:type="spellStart"/>
      <w:r>
        <w:t>drwxr</w:t>
      </w:r>
      <w:proofErr w:type="spellEnd"/>
      <w:r>
        <w:t>-</w:t>
      </w:r>
      <w:proofErr w:type="spellStart"/>
      <w:r>
        <w:t>xr</w:t>
      </w:r>
      <w:proofErr w:type="spellEnd"/>
      <w:r>
        <w:t xml:space="preserve">-x. 2 root </w:t>
      </w:r>
      <w:proofErr w:type="spellStart"/>
      <w:r>
        <w:t>root</w:t>
      </w:r>
      <w:proofErr w:type="spellEnd"/>
      <w:r>
        <w:t xml:space="preserve">     0 Dec 20 </w:t>
      </w:r>
      <w:proofErr w:type="gramStart"/>
      <w:r>
        <w:t>16:44 .</w:t>
      </w:r>
      <w:proofErr w:type="gramEnd"/>
    </w:p>
    <w:p w14:paraId="5FD4B774" w14:textId="77777777" w:rsidR="00D227E3" w:rsidRDefault="00D227E3" w:rsidP="00D227E3">
      <w:pPr>
        <w:pStyle w:val="2f5"/>
      </w:pPr>
      <w:proofErr w:type="spellStart"/>
      <w:r>
        <w:t>drwxr</w:t>
      </w:r>
      <w:proofErr w:type="spellEnd"/>
      <w:r>
        <w:t>-</w:t>
      </w:r>
      <w:proofErr w:type="spellStart"/>
      <w:r>
        <w:t>xr</w:t>
      </w:r>
      <w:proofErr w:type="spellEnd"/>
      <w:r>
        <w:t xml:space="preserve">-x. 6 root </w:t>
      </w:r>
      <w:proofErr w:type="spellStart"/>
      <w:r>
        <w:t>root</w:t>
      </w:r>
      <w:proofErr w:type="spellEnd"/>
      <w:r>
        <w:t xml:space="preserve">     0 Dec 20 16:44</w:t>
      </w:r>
      <w:proofErr w:type="gramStart"/>
      <w:r>
        <w:t xml:space="preserve"> ..</w:t>
      </w:r>
      <w:proofErr w:type="gramEnd"/>
    </w:p>
    <w:p w14:paraId="7E8ECDAE" w14:textId="2C5320EC" w:rsidR="00D227E3" w:rsidRDefault="00D227E3" w:rsidP="00D227E3">
      <w:pPr>
        <w:pStyle w:val="2f5"/>
      </w:pPr>
      <w:r>
        <w:rPr>
          <w:noProof/>
        </w:rPr>
        <mc:AlternateContent>
          <mc:Choice Requires="wps">
            <w:drawing>
              <wp:anchor distT="0" distB="0" distL="114300" distR="114300" simplePos="0" relativeHeight="251666944" behindDoc="0" locked="0" layoutInCell="1" allowOverlap="1" wp14:anchorId="0939849E" wp14:editId="76FF9451">
                <wp:simplePos x="0" y="0"/>
                <wp:positionH relativeFrom="column">
                  <wp:posOffset>2833701</wp:posOffset>
                </wp:positionH>
                <wp:positionV relativeFrom="paragraph">
                  <wp:posOffset>29900</wp:posOffset>
                </wp:positionV>
                <wp:extent cx="170815" cy="313690"/>
                <wp:effectExtent l="19050" t="19050" r="19685" b="10160"/>
                <wp:wrapNone/>
                <wp:docPr id="130" name="矩形 130"/>
                <wp:cNvGraphicFramePr/>
                <a:graphic xmlns:a="http://schemas.openxmlformats.org/drawingml/2006/main">
                  <a:graphicData uri="http://schemas.microsoft.com/office/word/2010/wordprocessingShape">
                    <wps:wsp>
                      <wps:cNvSpPr/>
                      <wps:spPr>
                        <a:xfrm>
                          <a:off x="0" y="0"/>
                          <a:ext cx="170815" cy="31369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B03F2" id="矩形 130" o:spid="_x0000_s1026" style="position:absolute;left:0;text-align:left;margin-left:223.15pt;margin-top:2.35pt;width:13.45pt;height:24.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" filled="f" strokecolor="#c7000b" strokeweight="2.25pt"/>
            </w:pict>
          </mc:Fallback>
        </mc:AlternateContent>
      </w:r>
      <w:r>
        <w:t>-</w:t>
      </w:r>
      <w:proofErr w:type="spellStart"/>
      <w:r>
        <w:t>rw</w:t>
      </w:r>
      <w:proofErr w:type="spellEnd"/>
      <w:r>
        <w:t xml:space="preserve">-r--r--. 1 root </w:t>
      </w:r>
      <w:proofErr w:type="spellStart"/>
      <w:r>
        <w:t>root</w:t>
      </w:r>
      <w:proofErr w:type="spellEnd"/>
      <w:r>
        <w:t xml:space="preserve"> 65536 Dec 20 16:46 b</w:t>
      </w:r>
    </w:p>
    <w:p w14:paraId="2FAB22D0" w14:textId="0A2E467F" w:rsidR="00F73C6D" w:rsidRDefault="00D227E3" w:rsidP="00D227E3">
      <w:pPr>
        <w:pStyle w:val="2f5"/>
      </w:pPr>
      <w:r>
        <w:t>-</w:t>
      </w:r>
      <w:proofErr w:type="spellStart"/>
      <w:r>
        <w:t>rw</w:t>
      </w:r>
      <w:proofErr w:type="spellEnd"/>
      <w:r>
        <w:t xml:space="preserve">-r--r--. 1 root </w:t>
      </w:r>
      <w:proofErr w:type="spellStart"/>
      <w:r>
        <w:t>root</w:t>
      </w:r>
      <w:proofErr w:type="spellEnd"/>
      <w:r>
        <w:t xml:space="preserve"> 65536 Dec 20 16:46 c</w:t>
      </w:r>
    </w:p>
    <w:p w14:paraId="53634879" w14:textId="6925FEC6" w:rsidR="00F73C6D" w:rsidRDefault="00F73C6D" w:rsidP="00F73C6D">
      <w:pPr>
        <w:pStyle w:val="2f5"/>
        <w:rPr>
          <w:b/>
        </w:rPr>
      </w:pPr>
      <w:r>
        <w:t>[</w:t>
      </w:r>
      <w:proofErr w:type="spellStart"/>
      <w:r>
        <w:t>root@localhost</w:t>
      </w:r>
      <w:proofErr w:type="spellEnd"/>
      <w:r>
        <w:t xml:space="preserve"> task</w:t>
      </w:r>
      <w:proofErr w:type="gramStart"/>
      <w:r>
        <w:t>4]#</w:t>
      </w:r>
      <w:proofErr w:type="gramEnd"/>
      <w:r>
        <w:t xml:space="preserve"> </w:t>
      </w:r>
      <w:r>
        <w:rPr>
          <w:b/>
        </w:rPr>
        <w:t>cat /sys/module/</w:t>
      </w:r>
      <w:proofErr w:type="spellStart"/>
      <w:r>
        <w:rPr>
          <w:b/>
        </w:rPr>
        <w:t>sysfs_exam</w:t>
      </w:r>
      <w:proofErr w:type="spellEnd"/>
      <w:r>
        <w:rPr>
          <w:b/>
        </w:rPr>
        <w:t>/parameters/c</w:t>
      </w:r>
    </w:p>
    <w:p w14:paraId="22E02BAA" w14:textId="7FCC61EF" w:rsidR="00F73C6D" w:rsidRDefault="00F73C6D" w:rsidP="00F73C6D">
      <w:pPr>
        <w:pStyle w:val="2f5"/>
      </w:pPr>
      <w:r>
        <w:t>Hello, World</w:t>
      </w:r>
    </w:p>
    <w:p w14:paraId="0CF7ED35" w14:textId="5AC371A7" w:rsidR="00F73C6D" w:rsidRDefault="00F73C6D" w:rsidP="00F73C6D">
      <w:pPr>
        <w:pStyle w:val="2f5"/>
        <w:rPr>
          <w:b/>
        </w:rPr>
      </w:pPr>
      <w:r>
        <w:t>[</w:t>
      </w:r>
      <w:proofErr w:type="spellStart"/>
      <w:r>
        <w:t>root@localhost</w:t>
      </w:r>
      <w:proofErr w:type="spellEnd"/>
      <w:r>
        <w:t xml:space="preserve"> task</w:t>
      </w:r>
      <w:proofErr w:type="gramStart"/>
      <w:r>
        <w:t>4]#</w:t>
      </w:r>
      <w:proofErr w:type="gramEnd"/>
      <w:r>
        <w:rPr>
          <w:b/>
        </w:rPr>
        <w:t xml:space="preserve"> echo -n '</w:t>
      </w:r>
      <w:r w:rsidRPr="00D227E3">
        <w:rPr>
          <w:b/>
          <w:i/>
        </w:rPr>
        <w:t>Happy new year!</w:t>
      </w:r>
      <w:r>
        <w:rPr>
          <w:b/>
        </w:rPr>
        <w:t>' &gt; /sys/module/</w:t>
      </w:r>
      <w:proofErr w:type="spellStart"/>
      <w:r>
        <w:rPr>
          <w:b/>
        </w:rPr>
        <w:t>sysfs_exam</w:t>
      </w:r>
      <w:proofErr w:type="spellEnd"/>
      <w:r>
        <w:rPr>
          <w:b/>
        </w:rPr>
        <w:t>//parameters/c</w:t>
      </w:r>
    </w:p>
    <w:p w14:paraId="1E53B291" w14:textId="77777777" w:rsidR="00F73C6D" w:rsidRDefault="00F73C6D" w:rsidP="00F73C6D">
      <w:pPr>
        <w:pStyle w:val="2f5"/>
      </w:pPr>
      <w:r>
        <w:t>[</w:t>
      </w:r>
      <w:proofErr w:type="spellStart"/>
      <w:r>
        <w:t>root@localhost</w:t>
      </w:r>
      <w:proofErr w:type="spellEnd"/>
      <w:r>
        <w:t xml:space="preserve"> task</w:t>
      </w:r>
      <w:proofErr w:type="gramStart"/>
      <w:r>
        <w:t>4]#</w:t>
      </w:r>
      <w:proofErr w:type="gramEnd"/>
      <w:r>
        <w:t xml:space="preserve"> </w:t>
      </w:r>
      <w:r>
        <w:rPr>
          <w:b/>
        </w:rPr>
        <w:t>cat /sys/module/</w:t>
      </w:r>
      <w:proofErr w:type="spellStart"/>
      <w:r>
        <w:rPr>
          <w:b/>
        </w:rPr>
        <w:t>sysfs_exam</w:t>
      </w:r>
      <w:proofErr w:type="spellEnd"/>
      <w:r>
        <w:rPr>
          <w:b/>
        </w:rPr>
        <w:t>/parameters/c</w:t>
      </w:r>
    </w:p>
    <w:p w14:paraId="0BF633E1" w14:textId="77777777" w:rsidR="00F73C6D" w:rsidRDefault="00F73C6D" w:rsidP="00F73C6D">
      <w:pPr>
        <w:pStyle w:val="2f5"/>
      </w:pPr>
      <w:r>
        <w:t>Happy new year!</w:t>
      </w:r>
    </w:p>
    <w:p w14:paraId="7F30F1FC" w14:textId="77777777" w:rsidR="00F73C6D" w:rsidRDefault="00F73C6D" w:rsidP="00D837EB">
      <w:pPr>
        <w:pStyle w:val="30"/>
        <w:numPr>
          <w:ilvl w:val="5"/>
          <w:numId w:val="15"/>
        </w:numPr>
        <w:tabs>
          <w:tab w:val="num" w:pos="1418"/>
        </w:tabs>
        <w:ind w:left="1620" w:right="200" w:hanging="425"/>
      </w:pPr>
      <w:r>
        <w:rPr>
          <w:rFonts w:hint="eastAsia"/>
        </w:rPr>
        <w:t>卸载内核模块，并查看结果。</w:t>
      </w:r>
    </w:p>
    <w:p w14:paraId="13C05A0B" w14:textId="77777777" w:rsidR="00F73C6D" w:rsidRDefault="00F73C6D" w:rsidP="00F73C6D">
      <w:pPr>
        <w:pStyle w:val="2f5"/>
        <w:rPr>
          <w:b/>
        </w:rPr>
      </w:pPr>
      <w:r>
        <w:t>[</w:t>
      </w:r>
      <w:proofErr w:type="spellStart"/>
      <w:r>
        <w:t>root@localhost</w:t>
      </w:r>
      <w:proofErr w:type="spellEnd"/>
      <w:r>
        <w:t xml:space="preserve"> task</w:t>
      </w:r>
      <w:proofErr w:type="gramStart"/>
      <w:r>
        <w:t>4]#</w:t>
      </w:r>
      <w:proofErr w:type="gramEnd"/>
      <w:r>
        <w:t xml:space="preserve"> </w:t>
      </w:r>
      <w:proofErr w:type="spellStart"/>
      <w:r>
        <w:rPr>
          <w:b/>
        </w:rPr>
        <w:t>rmmod</w:t>
      </w:r>
      <w:proofErr w:type="spellEnd"/>
      <w:r>
        <w:rPr>
          <w:b/>
        </w:rPr>
        <w:t xml:space="preserve"> </w:t>
      </w:r>
      <w:proofErr w:type="spellStart"/>
      <w:r>
        <w:rPr>
          <w:b/>
        </w:rPr>
        <w:t>sysfs_exam</w:t>
      </w:r>
      <w:proofErr w:type="spellEnd"/>
    </w:p>
    <w:p w14:paraId="554B1776" w14:textId="77777777" w:rsidR="00F73C6D" w:rsidRDefault="00F73C6D" w:rsidP="00F73C6D">
      <w:pPr>
        <w:pStyle w:val="2f5"/>
      </w:pPr>
      <w:r>
        <w:t>[</w:t>
      </w:r>
      <w:proofErr w:type="spellStart"/>
      <w:r>
        <w:t>root@localhost</w:t>
      </w:r>
      <w:proofErr w:type="spellEnd"/>
      <w:r>
        <w:t xml:space="preserve"> task</w:t>
      </w:r>
      <w:proofErr w:type="gramStart"/>
      <w:r>
        <w:t>4]#</w:t>
      </w:r>
      <w:proofErr w:type="gramEnd"/>
      <w:r>
        <w:t xml:space="preserve"> </w:t>
      </w:r>
      <w:proofErr w:type="spellStart"/>
      <w:r>
        <w:rPr>
          <w:b/>
        </w:rPr>
        <w:t>dmesg</w:t>
      </w:r>
      <w:proofErr w:type="spellEnd"/>
      <w:r>
        <w:rPr>
          <w:b/>
        </w:rPr>
        <w:t xml:space="preserve"> | tail -n4</w:t>
      </w:r>
    </w:p>
    <w:p w14:paraId="3D97A373" w14:textId="77777777" w:rsidR="00D227E3" w:rsidRDefault="00D227E3" w:rsidP="00D227E3">
      <w:pPr>
        <w:pStyle w:val="2f5"/>
      </w:pPr>
      <w:r>
        <w:t xml:space="preserve">[843429.858532] Exit </w:t>
      </w:r>
      <w:proofErr w:type="spellStart"/>
      <w:r>
        <w:t>sysfs_exam</w:t>
      </w:r>
      <w:proofErr w:type="spellEnd"/>
      <w:r>
        <w:t xml:space="preserve"> module...</w:t>
      </w:r>
    </w:p>
    <w:p w14:paraId="7D6640B3" w14:textId="77777777" w:rsidR="00D227E3" w:rsidRDefault="00D227E3" w:rsidP="00D227E3">
      <w:pPr>
        <w:pStyle w:val="2f5"/>
      </w:pPr>
      <w:r>
        <w:t>[843429.858533] a = 0</w:t>
      </w:r>
    </w:p>
    <w:p w14:paraId="56CD0FA2" w14:textId="77777777" w:rsidR="00D227E3" w:rsidRDefault="00D227E3" w:rsidP="00D227E3">
      <w:pPr>
        <w:pStyle w:val="2f5"/>
      </w:pPr>
      <w:r>
        <w:t>[843429.858534] b = 0</w:t>
      </w:r>
    </w:p>
    <w:p w14:paraId="1C5CF686" w14:textId="13DD9664" w:rsidR="00F73C6D" w:rsidRDefault="00D227E3" w:rsidP="00D227E3">
      <w:pPr>
        <w:pStyle w:val="2f5"/>
      </w:pPr>
      <w:r>
        <w:t>[843429.858535] c = 'Happy new year!'</w:t>
      </w:r>
    </w:p>
    <w:p w14:paraId="356A410E" w14:textId="77777777" w:rsidR="00F73C6D" w:rsidRDefault="00F73C6D" w:rsidP="00F73C6D">
      <w:pPr>
        <w:pStyle w:val="1f"/>
        <w:rPr>
          <w:noProof/>
        </w:rPr>
      </w:pPr>
      <w:r>
        <w:rPr>
          <w:rFonts w:hint="eastAsia"/>
          <w:noProof/>
        </w:rPr>
        <w:t>由实验结果可见：</w:t>
      </w:r>
    </w:p>
    <w:p w14:paraId="484E8FC6" w14:textId="77777777" w:rsidR="00F73C6D" w:rsidRDefault="00F73C6D" w:rsidP="00F73C6D">
      <w:pPr>
        <w:pStyle w:val="1f"/>
        <w:rPr>
          <w:noProof/>
        </w:rPr>
      </w:pPr>
      <w:r>
        <w:rPr>
          <w:rFonts w:hint="eastAsia"/>
          <w:noProof/>
        </w:rPr>
        <w:t>（</w:t>
      </w:r>
      <w:r>
        <w:rPr>
          <w:noProof/>
        </w:rPr>
        <w:t>1</w:t>
      </w:r>
      <w:r>
        <w:rPr>
          <w:rFonts w:hint="eastAsia"/>
          <w:noProof/>
        </w:rPr>
        <w:t>）当未加载内核模块时，当前系统中无自定义的内核模块</w:t>
      </w:r>
      <w:r>
        <w:rPr>
          <w:noProof/>
        </w:rPr>
        <w:t>“sysfs_exam”;</w:t>
      </w:r>
    </w:p>
    <w:p w14:paraId="08EE8908" w14:textId="77777777" w:rsidR="00F73C6D" w:rsidRDefault="00F73C6D" w:rsidP="00F73C6D">
      <w:pPr>
        <w:pStyle w:val="1f"/>
        <w:rPr>
          <w:noProof/>
        </w:rPr>
      </w:pPr>
      <w:r>
        <w:rPr>
          <w:rFonts w:hint="eastAsia"/>
          <w:noProof/>
        </w:rPr>
        <w:t>当加载内核模块后，当前系统可见自定义的文件系统</w:t>
      </w:r>
      <w:r>
        <w:rPr>
          <w:noProof/>
        </w:rPr>
        <w:t>“sysfs_exam”;</w:t>
      </w:r>
    </w:p>
    <w:p w14:paraId="420BB32D" w14:textId="77777777" w:rsidR="00F73C6D" w:rsidRDefault="00F73C6D" w:rsidP="00F73C6D">
      <w:pPr>
        <w:pStyle w:val="1f"/>
        <w:rPr>
          <w:noProof/>
        </w:rPr>
      </w:pPr>
      <w:r>
        <w:rPr>
          <w:rFonts w:hint="eastAsia"/>
          <w:noProof/>
        </w:rPr>
        <w:t>（</w:t>
      </w:r>
      <w:r>
        <w:rPr>
          <w:noProof/>
        </w:rPr>
        <w:t>2</w:t>
      </w:r>
      <w:r>
        <w:rPr>
          <w:rFonts w:hint="eastAsia"/>
          <w:noProof/>
        </w:rPr>
        <w:t>）使用</w:t>
      </w:r>
      <w:r>
        <w:rPr>
          <w:noProof/>
        </w:rPr>
        <w:t>modinfo</w:t>
      </w:r>
      <w:r>
        <w:rPr>
          <w:rFonts w:hint="eastAsia"/>
          <w:noProof/>
        </w:rPr>
        <w:t>查看内核模块信息，可见</w:t>
      </w:r>
      <w:r>
        <w:rPr>
          <w:noProof/>
        </w:rPr>
        <w:t>a</w:t>
      </w:r>
      <w:r>
        <w:rPr>
          <w:rFonts w:hint="eastAsia"/>
          <w:noProof/>
        </w:rPr>
        <w:t>、</w:t>
      </w:r>
      <w:r>
        <w:rPr>
          <w:noProof/>
        </w:rPr>
        <w:t>b</w:t>
      </w:r>
      <w:r>
        <w:rPr>
          <w:rFonts w:hint="eastAsia"/>
          <w:noProof/>
        </w:rPr>
        <w:t>、</w:t>
      </w:r>
      <w:r>
        <w:rPr>
          <w:noProof/>
        </w:rPr>
        <w:t>c</w:t>
      </w:r>
      <w:r>
        <w:rPr>
          <w:rFonts w:hint="eastAsia"/>
          <w:noProof/>
        </w:rPr>
        <w:t>三个参数的描述：</w:t>
      </w:r>
    </w:p>
    <w:p w14:paraId="55E592D3" w14:textId="77777777" w:rsidR="00F73C6D" w:rsidRDefault="00F73C6D" w:rsidP="00F73C6D">
      <w:pPr>
        <w:pStyle w:val="2f5"/>
      </w:pPr>
      <w:proofErr w:type="spellStart"/>
      <w:r>
        <w:t>parm</w:t>
      </w:r>
      <w:proofErr w:type="spellEnd"/>
      <w:r>
        <w:t xml:space="preserve">:           </w:t>
      </w:r>
      <w:proofErr w:type="gramStart"/>
      <w:r>
        <w:t>a:An</w:t>
      </w:r>
      <w:proofErr w:type="gramEnd"/>
      <w:r>
        <w:t xml:space="preserve"> invisible int under </w:t>
      </w:r>
      <w:proofErr w:type="spellStart"/>
      <w:r>
        <w:t>sysfs</w:t>
      </w:r>
      <w:proofErr w:type="spellEnd"/>
      <w:r>
        <w:t xml:space="preserve"> (int)</w:t>
      </w:r>
    </w:p>
    <w:p w14:paraId="633E7B72" w14:textId="77777777" w:rsidR="00F73C6D" w:rsidRDefault="00F73C6D" w:rsidP="00F73C6D">
      <w:pPr>
        <w:pStyle w:val="2f5"/>
      </w:pPr>
      <w:proofErr w:type="spellStart"/>
      <w:r>
        <w:t>parm</w:t>
      </w:r>
      <w:proofErr w:type="spellEnd"/>
      <w:r>
        <w:t xml:space="preserve">:           </w:t>
      </w:r>
      <w:proofErr w:type="gramStart"/>
      <w:r>
        <w:t>b:An</w:t>
      </w:r>
      <w:proofErr w:type="gramEnd"/>
      <w:r>
        <w:t xml:space="preserve"> visible int under </w:t>
      </w:r>
      <w:proofErr w:type="spellStart"/>
      <w:r>
        <w:t>sysfs</w:t>
      </w:r>
      <w:proofErr w:type="spellEnd"/>
      <w:r>
        <w:t xml:space="preserve"> (int)</w:t>
      </w:r>
    </w:p>
    <w:p w14:paraId="6F12B999" w14:textId="77777777" w:rsidR="00F73C6D" w:rsidRDefault="00F73C6D" w:rsidP="00F73C6D">
      <w:pPr>
        <w:pStyle w:val="2f5"/>
      </w:pPr>
      <w:proofErr w:type="spellStart"/>
      <w:r>
        <w:t>parm</w:t>
      </w:r>
      <w:proofErr w:type="spellEnd"/>
      <w:r>
        <w:t xml:space="preserve">:           </w:t>
      </w:r>
      <w:proofErr w:type="gramStart"/>
      <w:r>
        <w:t>c:An</w:t>
      </w:r>
      <w:proofErr w:type="gramEnd"/>
      <w:r>
        <w:t xml:space="preserve"> visible string under </w:t>
      </w:r>
      <w:proofErr w:type="spellStart"/>
      <w:r>
        <w:t>sysfs</w:t>
      </w:r>
      <w:proofErr w:type="spellEnd"/>
      <w:r>
        <w:t xml:space="preserve"> (</w:t>
      </w:r>
      <w:proofErr w:type="spellStart"/>
      <w:r>
        <w:t>charp</w:t>
      </w:r>
      <w:proofErr w:type="spellEnd"/>
      <w:r>
        <w:t>)</w:t>
      </w:r>
    </w:p>
    <w:p w14:paraId="3C672615" w14:textId="77777777" w:rsidR="00F73C6D" w:rsidRDefault="00F73C6D" w:rsidP="00F73C6D">
      <w:pPr>
        <w:pStyle w:val="1f"/>
      </w:pPr>
      <w:r>
        <w:rPr>
          <w:rFonts w:hint="eastAsia"/>
        </w:rPr>
        <w:lastRenderedPageBreak/>
        <w:t>即参数</w:t>
      </w:r>
      <w:r>
        <w:t>a</w:t>
      </w:r>
      <w:r>
        <w:rPr>
          <w:rFonts w:hint="eastAsia"/>
        </w:rPr>
        <w:t>在</w:t>
      </w:r>
      <w:r>
        <w:t>/sys</w:t>
      </w:r>
      <w:r>
        <w:rPr>
          <w:rFonts w:hint="eastAsia"/>
        </w:rPr>
        <w:t>中不可见，</w:t>
      </w:r>
      <w:r>
        <w:t>b</w:t>
      </w:r>
      <w:r>
        <w:rPr>
          <w:rFonts w:hint="eastAsia"/>
        </w:rPr>
        <w:t>、</w:t>
      </w:r>
      <w:r>
        <w:t>c</w:t>
      </w:r>
      <w:r>
        <w:rPr>
          <w:rFonts w:hint="eastAsia"/>
        </w:rPr>
        <w:t>在</w:t>
      </w:r>
      <w:r>
        <w:t>/sys</w:t>
      </w:r>
      <w:r>
        <w:rPr>
          <w:rFonts w:hint="eastAsia"/>
        </w:rPr>
        <w:t>中可见，</w:t>
      </w:r>
      <w:r>
        <w:t>ls -al /sys/module/</w:t>
      </w:r>
      <w:proofErr w:type="spellStart"/>
      <w:r>
        <w:t>sysfs_exam</w:t>
      </w:r>
      <w:proofErr w:type="spellEnd"/>
      <w:r>
        <w:t>/parameters/</w:t>
      </w:r>
      <w:r>
        <w:rPr>
          <w:rFonts w:hint="eastAsia"/>
        </w:rPr>
        <w:t>的输出列表可验证；</w:t>
      </w:r>
    </w:p>
    <w:p w14:paraId="5C2CC513" w14:textId="77777777" w:rsidR="00F73C6D" w:rsidRDefault="00F73C6D" w:rsidP="00F73C6D">
      <w:pPr>
        <w:pStyle w:val="1f"/>
        <w:rPr>
          <w:kern w:val="2"/>
          <w:szCs w:val="21"/>
          <w:lang w:val="zh-CN"/>
        </w:rPr>
      </w:pPr>
      <w:r>
        <w:rPr>
          <w:rFonts w:hint="eastAsia"/>
          <w:kern w:val="2"/>
          <w:szCs w:val="21"/>
        </w:rPr>
        <w:t>（</w:t>
      </w:r>
      <w:r>
        <w:rPr>
          <w:kern w:val="2"/>
          <w:szCs w:val="21"/>
        </w:rPr>
        <w:t>3</w:t>
      </w:r>
      <w:r>
        <w:rPr>
          <w:rFonts w:hint="eastAsia"/>
          <w:kern w:val="2"/>
          <w:szCs w:val="21"/>
        </w:rPr>
        <w:t>）可</w:t>
      </w:r>
      <w:r>
        <w:rPr>
          <w:rFonts w:hint="eastAsia"/>
        </w:rPr>
        <w:t>使用</w:t>
      </w:r>
      <w:r>
        <w:t>echo</w:t>
      </w:r>
      <w:r>
        <w:rPr>
          <w:rFonts w:hint="eastAsia"/>
        </w:rPr>
        <w:t>向模块传递参数值来改变指定参数的值。</w:t>
      </w:r>
    </w:p>
    <w:p w14:paraId="3C9154C0" w14:textId="77777777" w:rsidR="00F73C6D" w:rsidRDefault="00F73C6D" w:rsidP="00F73C6D">
      <w:pPr>
        <w:topLinePunct w:val="0"/>
        <w:adjustRightInd/>
        <w:snapToGrid/>
        <w:spacing w:before="0" w:after="0" w:line="240" w:lineRule="auto"/>
        <w:ind w:left="0"/>
        <w:rPr>
          <w:rFonts w:ascii="Huawei Sans" w:eastAsia="方正兰亭黑简体" w:hAnsi="Huawei Sans" w:cs="Huawei Sans"/>
        </w:rPr>
      </w:pPr>
      <w:r>
        <w:rPr>
          <w:rFonts w:ascii="Huawei Sans" w:eastAsia="方正兰亭黑简体" w:hAnsi="Huawei Sans" w:cs="Huawei Sans"/>
        </w:rPr>
        <w:br w:type="page"/>
      </w:r>
    </w:p>
    <w:p w14:paraId="2E6D2457" w14:textId="77777777" w:rsidR="00F73C6D" w:rsidRDefault="00F73C6D" w:rsidP="00D837EB">
      <w:pPr>
        <w:pStyle w:val="1"/>
        <w:numPr>
          <w:ilvl w:val="0"/>
          <w:numId w:val="15"/>
        </w:numPr>
      </w:pPr>
      <w:bookmarkStart w:id="86" w:name="_Toc59480196"/>
      <w:r>
        <w:rPr>
          <w:rFonts w:hint="eastAsia"/>
        </w:rPr>
        <w:lastRenderedPageBreak/>
        <w:t>实验八</w:t>
      </w:r>
      <w:r>
        <w:t xml:space="preserve"> </w:t>
      </w:r>
      <w:r>
        <w:rPr>
          <w:rFonts w:hint="eastAsia"/>
        </w:rPr>
        <w:t>网络管理</w:t>
      </w:r>
      <w:bookmarkEnd w:id="86"/>
    </w:p>
    <w:p w14:paraId="2C17E83C" w14:textId="77777777" w:rsidR="00F73C6D" w:rsidRDefault="00F73C6D" w:rsidP="00D837EB">
      <w:pPr>
        <w:pStyle w:val="2"/>
        <w:numPr>
          <w:ilvl w:val="1"/>
          <w:numId w:val="15"/>
        </w:numPr>
        <w:rPr>
          <w:lang w:bidi="hi-IN"/>
        </w:rPr>
      </w:pPr>
      <w:bookmarkStart w:id="87" w:name="_Toc59480197"/>
      <w:r>
        <w:rPr>
          <w:rFonts w:hint="eastAsia"/>
          <w:lang w:bidi="hi-IN"/>
        </w:rPr>
        <w:t>实验介绍</w:t>
      </w:r>
      <w:bookmarkEnd w:id="87"/>
    </w:p>
    <w:p w14:paraId="2C351C57" w14:textId="77777777" w:rsidR="00F73C6D" w:rsidRDefault="00F73C6D" w:rsidP="00F73C6D">
      <w:pPr>
        <w:pStyle w:val="1f"/>
        <w:ind w:firstLineChars="200" w:firstLine="420"/>
        <w:rPr>
          <w:lang w:bidi="hi-IN"/>
        </w:rPr>
      </w:pPr>
      <w:r>
        <w:rPr>
          <w:rFonts w:hint="eastAsia"/>
          <w:lang w:bidi="hi-IN"/>
        </w:rPr>
        <w:t>本实验通过编写</w:t>
      </w:r>
      <w:r>
        <w:rPr>
          <w:lang w:bidi="hi-IN"/>
        </w:rPr>
        <w:t>C</w:t>
      </w:r>
      <w:r>
        <w:rPr>
          <w:rFonts w:hint="eastAsia"/>
          <w:lang w:bidi="hi-IN"/>
        </w:rPr>
        <w:t>源码程序实现客户端与服务端的简单通信，使用</w:t>
      </w:r>
      <w:proofErr w:type="spellStart"/>
      <w:r>
        <w:rPr>
          <w:lang w:bidi="hi-IN"/>
        </w:rPr>
        <w:t>tshark</w:t>
      </w:r>
      <w:proofErr w:type="spellEnd"/>
      <w:r>
        <w:rPr>
          <w:rFonts w:hint="eastAsia"/>
          <w:lang w:bidi="hi-IN"/>
        </w:rPr>
        <w:t>抓取该通信数据包以及查看使用</w:t>
      </w:r>
      <w:proofErr w:type="spellStart"/>
      <w:r>
        <w:rPr>
          <w:lang w:bidi="hi-IN"/>
        </w:rPr>
        <w:t>setsockopt</w:t>
      </w:r>
      <w:proofErr w:type="spellEnd"/>
      <w:r>
        <w:rPr>
          <w:rFonts w:hint="eastAsia"/>
          <w:lang w:bidi="hi-IN"/>
        </w:rPr>
        <w:t>发送的带</w:t>
      </w:r>
      <w:r>
        <w:rPr>
          <w:lang w:bidi="hi-IN"/>
        </w:rPr>
        <w:t>IP</w:t>
      </w:r>
      <w:r>
        <w:rPr>
          <w:rFonts w:hint="eastAsia"/>
          <w:lang w:bidi="hi-IN"/>
        </w:rPr>
        <w:t>记录路由选项的数据包中是否包含了记录路由选项等任务操作，让学生们了解并掌握操作系统中的网络管理。</w:t>
      </w:r>
    </w:p>
    <w:p w14:paraId="0C8D0795" w14:textId="608E4D28" w:rsidR="00F73C6D" w:rsidRDefault="00F73C6D" w:rsidP="00D837EB">
      <w:pPr>
        <w:pStyle w:val="3"/>
        <w:numPr>
          <w:ilvl w:val="2"/>
          <w:numId w:val="15"/>
        </w:numPr>
        <w:rPr>
          <w:lang w:eastAsia="en-US" w:bidi="hi-IN"/>
        </w:rPr>
      </w:pPr>
      <w:bookmarkStart w:id="88" w:name="_Toc59480198"/>
      <w:r>
        <w:rPr>
          <w:rFonts w:hint="eastAsia"/>
          <w:lang w:eastAsia="en-US" w:bidi="hi-IN"/>
        </w:rPr>
        <w:t>任务描述</w:t>
      </w:r>
      <w:bookmarkEnd w:id="88"/>
    </w:p>
    <w:p w14:paraId="196887AB" w14:textId="77777777" w:rsidR="00F73C6D" w:rsidRDefault="00F73C6D" w:rsidP="00D837EB">
      <w:pPr>
        <w:pStyle w:val="4a"/>
        <w:numPr>
          <w:ilvl w:val="0"/>
          <w:numId w:val="18"/>
        </w:numPr>
        <w:ind w:left="1446"/>
        <w:rPr>
          <w:lang w:bidi="hi-IN"/>
        </w:rPr>
      </w:pPr>
      <w:r>
        <w:rPr>
          <w:rFonts w:hint="eastAsia"/>
          <w:lang w:bidi="hi-IN"/>
        </w:rPr>
        <w:t>编写</w:t>
      </w:r>
      <w:r>
        <w:rPr>
          <w:lang w:bidi="hi-IN"/>
        </w:rPr>
        <w:t>C</w:t>
      </w:r>
      <w:r>
        <w:rPr>
          <w:rFonts w:hint="eastAsia"/>
          <w:lang w:bidi="hi-IN"/>
        </w:rPr>
        <w:t>源码，基于</w:t>
      </w:r>
      <w:r>
        <w:rPr>
          <w:lang w:bidi="hi-IN"/>
        </w:rPr>
        <w:t>socket</w:t>
      </w:r>
      <w:r>
        <w:rPr>
          <w:rFonts w:hint="eastAsia"/>
          <w:lang w:bidi="hi-IN"/>
        </w:rPr>
        <w:t>的</w:t>
      </w:r>
      <w:r>
        <w:rPr>
          <w:lang w:bidi="hi-IN"/>
        </w:rPr>
        <w:t>UDP</w:t>
      </w:r>
      <w:r>
        <w:rPr>
          <w:rFonts w:hint="eastAsia"/>
          <w:lang w:bidi="hi-IN"/>
        </w:rPr>
        <w:t>发送接收程序，实现客户端与服务端的简单通信。客户端从命令行输入中读取要发送的内容，服务端接收后实时显示。</w:t>
      </w:r>
    </w:p>
    <w:p w14:paraId="5A2968DC" w14:textId="77777777" w:rsidR="00F73C6D" w:rsidRDefault="00F73C6D" w:rsidP="00D837EB">
      <w:pPr>
        <w:pStyle w:val="4a"/>
        <w:numPr>
          <w:ilvl w:val="0"/>
          <w:numId w:val="18"/>
        </w:numPr>
        <w:ind w:left="1446"/>
        <w:rPr>
          <w:lang w:bidi="hi-IN"/>
        </w:rPr>
      </w:pPr>
      <w:r>
        <w:rPr>
          <w:rFonts w:hint="eastAsia"/>
          <w:lang w:bidi="hi-IN"/>
        </w:rPr>
        <w:t>基于任务</w:t>
      </w:r>
      <w:r>
        <w:rPr>
          <w:lang w:bidi="hi-IN"/>
        </w:rPr>
        <w:t>1</w:t>
      </w:r>
      <w:r>
        <w:rPr>
          <w:rFonts w:hint="eastAsia"/>
          <w:lang w:bidi="hi-IN"/>
        </w:rPr>
        <w:t>的服务端与客户端程序运行时，使用</w:t>
      </w:r>
      <w:proofErr w:type="spellStart"/>
      <w:r>
        <w:rPr>
          <w:lang w:bidi="hi-IN"/>
        </w:rPr>
        <w:t>tshark</w:t>
      </w:r>
      <w:proofErr w:type="spellEnd"/>
      <w:r>
        <w:rPr>
          <w:rFonts w:hint="eastAsia"/>
          <w:lang w:bidi="hi-IN"/>
        </w:rPr>
        <w:t>抓取该通信数据包。</w:t>
      </w:r>
    </w:p>
    <w:p w14:paraId="01A8B38A" w14:textId="77777777" w:rsidR="00F73C6D" w:rsidRDefault="00F73C6D" w:rsidP="00D837EB">
      <w:pPr>
        <w:pStyle w:val="4a"/>
        <w:numPr>
          <w:ilvl w:val="0"/>
          <w:numId w:val="18"/>
        </w:numPr>
        <w:ind w:left="1446"/>
        <w:rPr>
          <w:lang w:bidi="hi-IN"/>
        </w:rPr>
      </w:pPr>
      <w:r>
        <w:rPr>
          <w:rFonts w:hint="eastAsia"/>
          <w:lang w:bidi="hi-IN"/>
        </w:rPr>
        <w:t>基于任务</w:t>
      </w:r>
      <w:r>
        <w:rPr>
          <w:lang w:bidi="hi-IN"/>
        </w:rPr>
        <w:t>1</w:t>
      </w:r>
      <w:r>
        <w:rPr>
          <w:rFonts w:hint="eastAsia"/>
          <w:lang w:bidi="hi-IN"/>
        </w:rPr>
        <w:t>的客户端与服务端，使用</w:t>
      </w:r>
      <w:proofErr w:type="spellStart"/>
      <w:r>
        <w:rPr>
          <w:lang w:bidi="hi-IN"/>
        </w:rPr>
        <w:t>setsockopt</w:t>
      </w:r>
      <w:proofErr w:type="spellEnd"/>
      <w:r>
        <w:rPr>
          <w:rFonts w:hint="eastAsia"/>
          <w:lang w:bidi="hi-IN"/>
        </w:rPr>
        <w:t>发送一个带</w:t>
      </w:r>
      <w:r>
        <w:rPr>
          <w:lang w:bidi="hi-IN"/>
        </w:rPr>
        <w:t>IP</w:t>
      </w:r>
      <w:r>
        <w:rPr>
          <w:rFonts w:hint="eastAsia"/>
          <w:lang w:bidi="hi-IN"/>
        </w:rPr>
        <w:t>记录路由选项的数据包；使用</w:t>
      </w:r>
      <w:proofErr w:type="spellStart"/>
      <w:r>
        <w:rPr>
          <w:lang w:bidi="hi-IN"/>
        </w:rPr>
        <w:t>tshark</w:t>
      </w:r>
      <w:proofErr w:type="spellEnd"/>
      <w:r>
        <w:rPr>
          <w:rFonts w:hint="eastAsia"/>
          <w:lang w:bidi="hi-IN"/>
        </w:rPr>
        <w:t>查看发送的数据包中是否包含了记录路由选项。</w:t>
      </w:r>
    </w:p>
    <w:p w14:paraId="3FFC7306" w14:textId="77777777" w:rsidR="00F73C6D" w:rsidRDefault="00F73C6D" w:rsidP="00D837EB">
      <w:pPr>
        <w:pStyle w:val="2"/>
        <w:numPr>
          <w:ilvl w:val="1"/>
          <w:numId w:val="15"/>
        </w:numPr>
        <w:rPr>
          <w:lang w:bidi="hi-IN"/>
        </w:rPr>
      </w:pPr>
      <w:bookmarkStart w:id="89" w:name="_Toc59480199"/>
      <w:r>
        <w:rPr>
          <w:rFonts w:hint="eastAsia"/>
          <w:lang w:bidi="hi-IN"/>
        </w:rPr>
        <w:t>实验目的</w:t>
      </w:r>
      <w:bookmarkEnd w:id="89"/>
    </w:p>
    <w:p w14:paraId="52D5885E" w14:textId="77777777" w:rsidR="00F73C6D" w:rsidRDefault="00F73C6D" w:rsidP="00D837EB">
      <w:pPr>
        <w:pStyle w:val="4a"/>
        <w:numPr>
          <w:ilvl w:val="0"/>
          <w:numId w:val="18"/>
        </w:numPr>
        <w:ind w:left="1446"/>
      </w:pPr>
      <w:r>
        <w:rPr>
          <w:rFonts w:hint="eastAsia"/>
        </w:rPr>
        <w:t>正确编写满足功能的源文件，正确编译。</w:t>
      </w:r>
    </w:p>
    <w:p w14:paraId="64DD659F" w14:textId="77777777" w:rsidR="00F73C6D" w:rsidRDefault="00F73C6D" w:rsidP="00D837EB">
      <w:pPr>
        <w:pStyle w:val="4a"/>
        <w:numPr>
          <w:ilvl w:val="0"/>
          <w:numId w:val="18"/>
        </w:numPr>
        <w:ind w:left="1446"/>
      </w:pPr>
      <w:r>
        <w:rPr>
          <w:rFonts w:hint="eastAsia"/>
        </w:rPr>
        <w:t>正常加载、卸载内核模块；且内核模块功能满足任务所述。</w:t>
      </w:r>
    </w:p>
    <w:p w14:paraId="1C907F0C" w14:textId="77777777" w:rsidR="00F73C6D" w:rsidRDefault="00F73C6D" w:rsidP="00D837EB">
      <w:pPr>
        <w:pStyle w:val="4a"/>
        <w:numPr>
          <w:ilvl w:val="0"/>
          <w:numId w:val="18"/>
        </w:numPr>
        <w:ind w:left="1446"/>
        <w:rPr>
          <w:lang w:bidi="hi-IN"/>
        </w:rPr>
      </w:pPr>
      <w:r>
        <w:rPr>
          <w:rFonts w:hint="eastAsia"/>
        </w:rPr>
        <w:t>了解操作系统的网络管理。</w:t>
      </w:r>
    </w:p>
    <w:p w14:paraId="6E66B39E" w14:textId="77777777" w:rsidR="00F73C6D" w:rsidRDefault="00F73C6D" w:rsidP="00D837EB">
      <w:pPr>
        <w:pStyle w:val="2"/>
        <w:numPr>
          <w:ilvl w:val="1"/>
          <w:numId w:val="15"/>
        </w:numPr>
        <w:rPr>
          <w:lang w:bidi="hi-IN"/>
        </w:rPr>
      </w:pPr>
      <w:bookmarkStart w:id="90" w:name="_Toc59480200"/>
      <w:r>
        <w:rPr>
          <w:rFonts w:hint="eastAsia"/>
          <w:lang w:bidi="hi-IN"/>
        </w:rPr>
        <w:t>实验任务</w:t>
      </w:r>
      <w:bookmarkEnd w:id="90"/>
    </w:p>
    <w:p w14:paraId="7505A071" w14:textId="77777777" w:rsidR="00F73C6D" w:rsidRDefault="00F73C6D" w:rsidP="00D837EB">
      <w:pPr>
        <w:pStyle w:val="3"/>
        <w:numPr>
          <w:ilvl w:val="2"/>
          <w:numId w:val="15"/>
        </w:numPr>
        <w:rPr>
          <w:lang w:bidi="hi-IN"/>
        </w:rPr>
      </w:pPr>
      <w:bookmarkStart w:id="91" w:name="_Toc59480201"/>
      <w:r>
        <w:rPr>
          <w:rFonts w:hint="eastAsia"/>
        </w:rPr>
        <w:t>编写基于</w:t>
      </w:r>
      <w:r>
        <w:t>socket</w:t>
      </w:r>
      <w:r>
        <w:rPr>
          <w:rFonts w:hint="eastAsia"/>
        </w:rPr>
        <w:t>的</w:t>
      </w:r>
      <w:r>
        <w:t>UDP</w:t>
      </w:r>
      <w:r>
        <w:rPr>
          <w:rFonts w:hint="eastAsia"/>
        </w:rPr>
        <w:t>发送接收程序</w:t>
      </w:r>
      <w:bookmarkEnd w:id="91"/>
    </w:p>
    <w:p w14:paraId="73E90C8E" w14:textId="77777777" w:rsidR="00F73C6D" w:rsidRDefault="00F73C6D" w:rsidP="00D837EB">
      <w:pPr>
        <w:pStyle w:val="4"/>
        <w:numPr>
          <w:ilvl w:val="3"/>
          <w:numId w:val="15"/>
        </w:numPr>
        <w:rPr>
          <w:rFonts w:hint="default"/>
        </w:rPr>
      </w:pPr>
      <w:r>
        <w:t>相关知识</w:t>
      </w:r>
    </w:p>
    <w:p w14:paraId="4E938704" w14:textId="15BD2856" w:rsidR="00F73C6D" w:rsidRDefault="00F73C6D" w:rsidP="00F73C6D">
      <w:pPr>
        <w:pStyle w:val="1f"/>
        <w:rPr>
          <w:lang w:bidi="hi-IN"/>
        </w:rPr>
      </w:pPr>
      <w:r>
        <w:rPr>
          <w:rFonts w:hint="eastAsia"/>
          <w:lang w:bidi="hi-IN"/>
        </w:rPr>
        <w:t>一、</w:t>
      </w:r>
      <w:r w:rsidR="0002301E">
        <w:rPr>
          <w:lang w:bidi="hi-IN"/>
        </w:rPr>
        <w:t>s</w:t>
      </w:r>
      <w:r>
        <w:rPr>
          <w:lang w:bidi="hi-IN"/>
        </w:rPr>
        <w:t>ocket</w:t>
      </w:r>
      <w:r>
        <w:rPr>
          <w:rFonts w:hint="eastAsia"/>
          <w:lang w:bidi="hi-IN"/>
        </w:rPr>
        <w:t>是做什么的？</w:t>
      </w:r>
    </w:p>
    <w:p w14:paraId="0CAF7FCB" w14:textId="77777777" w:rsidR="00F73C6D" w:rsidRDefault="00F73C6D" w:rsidP="00F73C6D">
      <w:pPr>
        <w:pStyle w:val="1f"/>
        <w:ind w:firstLineChars="200" w:firstLine="420"/>
        <w:rPr>
          <w:lang w:val="zh-CN" w:bidi="hi-IN"/>
        </w:rPr>
      </w:pPr>
      <w:r>
        <w:rPr>
          <w:lang w:bidi="hi-IN"/>
        </w:rPr>
        <w:lastRenderedPageBreak/>
        <w:t>socket</w:t>
      </w:r>
      <w:r>
        <w:rPr>
          <w:rFonts w:hint="eastAsia"/>
          <w:lang w:bidi="hi-IN"/>
        </w:rPr>
        <w:t>起源于</w:t>
      </w:r>
      <w:r>
        <w:rPr>
          <w:lang w:bidi="hi-IN"/>
        </w:rPr>
        <w:t>Unix</w:t>
      </w:r>
      <w:r>
        <w:rPr>
          <w:rFonts w:hint="eastAsia"/>
          <w:lang w:bidi="hi-IN"/>
        </w:rPr>
        <w:t>，而</w:t>
      </w:r>
      <w:r>
        <w:rPr>
          <w:lang w:bidi="hi-IN"/>
        </w:rPr>
        <w:t>Unix/Linux</w:t>
      </w:r>
      <w:r>
        <w:rPr>
          <w:rFonts w:hint="eastAsia"/>
          <w:lang w:bidi="hi-IN"/>
        </w:rPr>
        <w:t>基本哲学之一就是“一切皆文件”，都可以用“打开</w:t>
      </w:r>
      <w:r>
        <w:rPr>
          <w:lang w:bidi="hi-IN"/>
        </w:rPr>
        <w:t>open</w:t>
      </w:r>
      <w:r>
        <w:rPr>
          <w:rFonts w:eastAsia="宋体"/>
          <w:lang w:bidi="hi-IN"/>
        </w:rPr>
        <w:t>–</w:t>
      </w:r>
      <w:r>
        <w:rPr>
          <w:lang w:bidi="hi-IN"/>
        </w:rPr>
        <w:t>&gt;</w:t>
      </w:r>
      <w:r>
        <w:rPr>
          <w:rFonts w:hint="eastAsia"/>
          <w:lang w:bidi="hi-IN"/>
        </w:rPr>
        <w:t>读写</w:t>
      </w:r>
      <w:r>
        <w:rPr>
          <w:lang w:bidi="hi-IN"/>
        </w:rPr>
        <w:t>write/read</w:t>
      </w:r>
      <w:r>
        <w:rPr>
          <w:rFonts w:eastAsia="宋体"/>
          <w:lang w:bidi="hi-IN"/>
        </w:rPr>
        <w:t>–</w:t>
      </w:r>
      <w:r>
        <w:rPr>
          <w:lang w:bidi="hi-IN"/>
        </w:rPr>
        <w:t>&gt;</w:t>
      </w:r>
      <w:r>
        <w:rPr>
          <w:rFonts w:hint="eastAsia"/>
          <w:lang w:bidi="hi-IN"/>
        </w:rPr>
        <w:t>关闭</w:t>
      </w:r>
      <w:r>
        <w:rPr>
          <w:lang w:bidi="hi-IN"/>
        </w:rPr>
        <w:t>close</w:t>
      </w:r>
      <w:r>
        <w:rPr>
          <w:rFonts w:hint="eastAsia"/>
          <w:lang w:bidi="hi-IN"/>
        </w:rPr>
        <w:t>”模式来操作。</w:t>
      </w:r>
      <w:r>
        <w:rPr>
          <w:lang w:bidi="hi-IN"/>
        </w:rPr>
        <w:t>Socket</w:t>
      </w:r>
      <w:r>
        <w:rPr>
          <w:rFonts w:hint="eastAsia"/>
          <w:lang w:bidi="hi-IN"/>
        </w:rPr>
        <w:t>就是该模式的一个实现，</w:t>
      </w:r>
      <w:r>
        <w:rPr>
          <w:lang w:bidi="hi-IN"/>
        </w:rPr>
        <w:t>socket</w:t>
      </w:r>
      <w:r>
        <w:rPr>
          <w:rFonts w:hint="eastAsia"/>
          <w:lang w:bidi="hi-IN"/>
        </w:rPr>
        <w:t>即是一种特殊的文件，一些</w:t>
      </w:r>
      <w:r>
        <w:rPr>
          <w:lang w:bidi="hi-IN"/>
        </w:rPr>
        <w:t>socket</w:t>
      </w:r>
      <w:r>
        <w:rPr>
          <w:rFonts w:hint="eastAsia"/>
          <w:lang w:bidi="hi-IN"/>
        </w:rPr>
        <w:t>函数就是对其进行的操作（读</w:t>
      </w:r>
      <w:r>
        <w:rPr>
          <w:lang w:bidi="hi-IN"/>
        </w:rPr>
        <w:t>/</w:t>
      </w:r>
      <w:r>
        <w:rPr>
          <w:rFonts w:hint="eastAsia"/>
          <w:lang w:bidi="hi-IN"/>
        </w:rPr>
        <w:t>写</w:t>
      </w:r>
      <w:r>
        <w:rPr>
          <w:lang w:bidi="hi-IN"/>
        </w:rPr>
        <w:t>IO</w:t>
      </w:r>
      <w:r>
        <w:rPr>
          <w:rFonts w:hint="eastAsia"/>
          <w:lang w:bidi="hi-IN"/>
        </w:rPr>
        <w:t>、打开、关闭）。</w:t>
      </w:r>
    </w:p>
    <w:p w14:paraId="43C65255" w14:textId="77777777" w:rsidR="00F73C6D" w:rsidRDefault="00F73C6D" w:rsidP="00F73C6D">
      <w:pPr>
        <w:pStyle w:val="1f"/>
        <w:ind w:firstLineChars="200" w:firstLine="420"/>
        <w:rPr>
          <w:lang w:bidi="hi-IN"/>
        </w:rPr>
      </w:pPr>
      <w:r>
        <w:rPr>
          <w:rFonts w:hint="eastAsia"/>
          <w:lang w:bidi="hi-IN"/>
        </w:rPr>
        <w:t>简言之，</w:t>
      </w:r>
      <w:r>
        <w:rPr>
          <w:lang w:bidi="hi-IN"/>
        </w:rPr>
        <w:t>socket</w:t>
      </w:r>
      <w:r>
        <w:rPr>
          <w:rFonts w:hint="eastAsia"/>
          <w:lang w:bidi="hi-IN"/>
        </w:rPr>
        <w:t>是应用层与</w:t>
      </w:r>
      <w:r>
        <w:rPr>
          <w:lang w:bidi="hi-IN"/>
        </w:rPr>
        <w:t>TCP/IP</w:t>
      </w:r>
      <w:r>
        <w:rPr>
          <w:rFonts w:hint="eastAsia"/>
          <w:lang w:bidi="hi-IN"/>
        </w:rPr>
        <w:t>协议族通信的中间软件抽象层，它是一组接口。在设计模式中，</w:t>
      </w:r>
      <w:r>
        <w:rPr>
          <w:lang w:bidi="hi-IN"/>
        </w:rPr>
        <w:t>socket</w:t>
      </w:r>
      <w:r>
        <w:rPr>
          <w:rFonts w:hint="eastAsia"/>
          <w:lang w:bidi="hi-IN"/>
        </w:rPr>
        <w:t>其实就是一个门面模式，它把复杂的</w:t>
      </w:r>
      <w:r>
        <w:rPr>
          <w:lang w:bidi="hi-IN"/>
        </w:rPr>
        <w:t>TCP/IP</w:t>
      </w:r>
      <w:r>
        <w:rPr>
          <w:rFonts w:hint="eastAsia"/>
          <w:lang w:bidi="hi-IN"/>
        </w:rPr>
        <w:t>协议族隐藏在</w:t>
      </w:r>
      <w:r>
        <w:rPr>
          <w:lang w:bidi="hi-IN"/>
        </w:rPr>
        <w:t>socket</w:t>
      </w:r>
      <w:r>
        <w:rPr>
          <w:rFonts w:hint="eastAsia"/>
          <w:lang w:bidi="hi-IN"/>
        </w:rPr>
        <w:t>接口后面，对用户来说，一组简单的接口就是全部，让</w:t>
      </w:r>
      <w:r>
        <w:rPr>
          <w:lang w:bidi="hi-IN"/>
        </w:rPr>
        <w:t>socket</w:t>
      </w:r>
      <w:r>
        <w:rPr>
          <w:rFonts w:hint="eastAsia"/>
          <w:lang w:bidi="hi-IN"/>
        </w:rPr>
        <w:t>去组织数据，以符合指定的协议。</w:t>
      </w:r>
    </w:p>
    <w:p w14:paraId="2A515A93" w14:textId="77777777" w:rsidR="00F73C6D" w:rsidRDefault="00F73C6D" w:rsidP="00F73C6D">
      <w:pPr>
        <w:pStyle w:val="1f"/>
        <w:ind w:firstLineChars="200" w:firstLine="420"/>
        <w:rPr>
          <w:lang w:bidi="hi-IN"/>
        </w:rPr>
      </w:pPr>
      <w:r>
        <w:rPr>
          <w:lang w:bidi="hi-IN"/>
        </w:rPr>
        <w:t>TCP/IP</w:t>
      </w:r>
      <w:r>
        <w:rPr>
          <w:rFonts w:hint="eastAsia"/>
          <w:lang w:bidi="hi-IN"/>
        </w:rPr>
        <w:t>协议族包括运输层、网络层、链路层，而</w:t>
      </w:r>
      <w:r>
        <w:rPr>
          <w:lang w:bidi="hi-IN"/>
        </w:rPr>
        <w:t>socket</w:t>
      </w:r>
      <w:r>
        <w:rPr>
          <w:rFonts w:hint="eastAsia"/>
          <w:lang w:bidi="hi-IN"/>
        </w:rPr>
        <w:t>所在位置如图，</w:t>
      </w:r>
      <w:r>
        <w:rPr>
          <w:lang w:bidi="hi-IN"/>
        </w:rPr>
        <w:t>Socket</w:t>
      </w:r>
      <w:r>
        <w:rPr>
          <w:rFonts w:hint="eastAsia"/>
          <w:lang w:bidi="hi-IN"/>
        </w:rPr>
        <w:t>是应用层与</w:t>
      </w:r>
      <w:r>
        <w:rPr>
          <w:lang w:bidi="hi-IN"/>
        </w:rPr>
        <w:t>TCP/IP</w:t>
      </w:r>
      <w:r>
        <w:rPr>
          <w:rFonts w:hint="eastAsia"/>
          <w:lang w:bidi="hi-IN"/>
        </w:rPr>
        <w:t>协议族通信的中间软件抽象层。</w:t>
      </w:r>
    </w:p>
    <w:p w14:paraId="0E0C8F20" w14:textId="430B26ED" w:rsidR="00F73C6D" w:rsidRDefault="00F73C6D" w:rsidP="00F73C6D">
      <w:pPr>
        <w:pStyle w:val="1f"/>
        <w:rPr>
          <w:lang w:bidi="hi-IN"/>
        </w:rPr>
      </w:pPr>
      <w:r>
        <w:rPr>
          <w:noProof/>
        </w:rPr>
        <w:drawing>
          <wp:inline distT="0" distB="0" distL="0" distR="0" wp14:anchorId="4B6B995B" wp14:editId="433E2B2D">
            <wp:extent cx="4380865" cy="3848735"/>
            <wp:effectExtent l="0" t="0" r="635" b="0"/>
            <wp:docPr id="7" name="图片 7" descr="http://my.csdn.net/uploads/201204/10/1334044170_5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my.csdn.net/uploads/201204/10/1334044170_5136.jpg"/>
                    <pic:cNvPicPr>
                      <a:picLocks noChangeAspect="1" noChangeArrowheads="1"/>
                    </pic:cNvPicPr>
                  </pic:nvPicPr>
                  <pic:blipFill>
                    <a:blip r:embed="rId56" r:link="rId57">
                      <a:extLst>
                        <a:ext uri="{28A0092B-C50C-407E-A947-70E740481C1C}">
                          <a14:useLocalDpi xmlns:a14="http://schemas.microsoft.com/office/drawing/2010/main" val="0"/>
                        </a:ext>
                      </a:extLst>
                    </a:blip>
                    <a:srcRect/>
                    <a:stretch>
                      <a:fillRect/>
                    </a:stretch>
                  </pic:blipFill>
                  <pic:spPr bwMode="auto">
                    <a:xfrm>
                      <a:off x="0" y="0"/>
                      <a:ext cx="4380865" cy="3848735"/>
                    </a:xfrm>
                    <a:prstGeom prst="rect">
                      <a:avLst/>
                    </a:prstGeom>
                    <a:noFill/>
                    <a:ln>
                      <a:noFill/>
                    </a:ln>
                  </pic:spPr>
                </pic:pic>
              </a:graphicData>
            </a:graphic>
          </wp:inline>
        </w:drawing>
      </w:r>
    </w:p>
    <w:p w14:paraId="12DB6A50" w14:textId="77777777" w:rsidR="00F73C6D" w:rsidRDefault="00F73C6D" w:rsidP="00F73C6D">
      <w:pPr>
        <w:pStyle w:val="1f"/>
      </w:pPr>
      <w:r>
        <w:rPr>
          <w:rFonts w:hint="eastAsia"/>
        </w:rPr>
        <w:t>二、</w:t>
      </w:r>
      <w:r>
        <w:t>UDP</w:t>
      </w:r>
    </w:p>
    <w:p w14:paraId="068A2E92" w14:textId="77777777" w:rsidR="00F73C6D" w:rsidRDefault="00F73C6D" w:rsidP="00F73C6D">
      <w:pPr>
        <w:pStyle w:val="1f"/>
        <w:ind w:firstLineChars="200" w:firstLine="420"/>
      </w:pPr>
      <w:r>
        <w:rPr>
          <w:rFonts w:hint="eastAsia"/>
        </w:rPr>
        <w:t>在</w:t>
      </w:r>
      <w:r>
        <w:t>TCP/IP</w:t>
      </w:r>
      <w:r>
        <w:rPr>
          <w:rFonts w:hint="eastAsia"/>
        </w:rPr>
        <w:t>模型中，</w:t>
      </w:r>
      <w:r>
        <w:t>UDP</w:t>
      </w:r>
      <w:r>
        <w:rPr>
          <w:rFonts w:hint="eastAsia"/>
        </w:rPr>
        <w:t>为网络层以上和应用层以下提供了一个简单的接口。</w:t>
      </w:r>
      <w:r>
        <w:t>UDP</w:t>
      </w:r>
      <w:r>
        <w:rPr>
          <w:rFonts w:hint="eastAsia"/>
        </w:rPr>
        <w:t>只提供数据的不可靠传递，它一旦把应用程序发给网络层的数据发送出去，就不保留数据备份（所以</w:t>
      </w:r>
      <w:r>
        <w:t>UDP</w:t>
      </w:r>
      <w:r>
        <w:rPr>
          <w:rFonts w:hint="eastAsia"/>
        </w:rPr>
        <w:t>有时候也被认为是不可靠的数据报协议）。</w:t>
      </w:r>
      <w:r>
        <w:t>UDP</w:t>
      </w:r>
      <w:r>
        <w:rPr>
          <w:rFonts w:hint="eastAsia"/>
        </w:rPr>
        <w:t>在</w:t>
      </w:r>
      <w:r>
        <w:t>IP</w:t>
      </w:r>
      <w:r>
        <w:rPr>
          <w:rFonts w:hint="eastAsia"/>
        </w:rPr>
        <w:t>数据报的头部仅仅加入了复用和数据校验（字段）。</w:t>
      </w:r>
    </w:p>
    <w:p w14:paraId="7E2950A8" w14:textId="77777777" w:rsidR="00F73C6D" w:rsidRDefault="00F73C6D" w:rsidP="00F73C6D">
      <w:pPr>
        <w:pStyle w:val="1f"/>
        <w:ind w:firstLineChars="200" w:firstLine="420"/>
      </w:pPr>
      <w:r>
        <w:t>UDP</w:t>
      </w:r>
      <w:r>
        <w:rPr>
          <w:rFonts w:hint="eastAsia"/>
        </w:rPr>
        <w:t>首部字段由</w:t>
      </w:r>
      <w:r>
        <w:t>4</w:t>
      </w:r>
      <w:r>
        <w:rPr>
          <w:rFonts w:hint="eastAsia"/>
        </w:rPr>
        <w:t>个部分组成，其中两个是可选的。各</w:t>
      </w:r>
      <w:r>
        <w:t>16bit</w:t>
      </w:r>
      <w:r>
        <w:rPr>
          <w:rFonts w:hint="eastAsia"/>
        </w:rPr>
        <w:t>的来源端口和目的端口用来标记发送和接受的应用进程。因为</w:t>
      </w:r>
      <w:r>
        <w:t>UDP</w:t>
      </w:r>
      <w:r>
        <w:rPr>
          <w:rFonts w:hint="eastAsia"/>
        </w:rPr>
        <w:t>不需要应答，所以来源端口是可选的，如果来源端口不用，那么置为零。在目的端口后面是长度固定的以字节为单位的长度域，用来指定</w:t>
      </w:r>
      <w:r>
        <w:t>UDP</w:t>
      </w:r>
      <w:r>
        <w:rPr>
          <w:rFonts w:hint="eastAsia"/>
        </w:rPr>
        <w:t>数据报包括数据部分的长度，长度最小值为</w:t>
      </w:r>
      <w:r>
        <w:t>8byte</w:t>
      </w:r>
      <w:r>
        <w:rPr>
          <w:rFonts w:hint="eastAsia"/>
        </w:rPr>
        <w:t>。首部剩下的</w:t>
      </w:r>
      <w:r>
        <w:t>16bit</w:t>
      </w:r>
      <w:r>
        <w:rPr>
          <w:rFonts w:hint="eastAsia"/>
        </w:rPr>
        <w:t>是用来对首部和数据部分一起做校验和（</w:t>
      </w:r>
      <w:r>
        <w:t>Checksum</w:t>
      </w:r>
      <w:r>
        <w:rPr>
          <w:rFonts w:hint="eastAsia"/>
        </w:rPr>
        <w:t>）的，这部分是可选的，但在实际应用中一般都使用这一功能。</w:t>
      </w:r>
    </w:p>
    <w:p w14:paraId="12083106" w14:textId="77777777" w:rsidR="00F73C6D" w:rsidRDefault="00F73C6D" w:rsidP="00F73C6D">
      <w:pPr>
        <w:pStyle w:val="1f"/>
        <w:ind w:firstLineChars="200" w:firstLine="420"/>
      </w:pPr>
      <w:r>
        <w:rPr>
          <w:rFonts w:hint="eastAsia"/>
        </w:rPr>
        <w:lastRenderedPageBreak/>
        <w:t>由于缺乏可靠性且属于非连接导向协定，</w:t>
      </w:r>
      <w:r>
        <w:t>UDP</w:t>
      </w:r>
      <w:r>
        <w:rPr>
          <w:rFonts w:hint="eastAsia"/>
        </w:rPr>
        <w:t>应用一般必须允许一定量的丢包、出错和复制粘贴。但有些应用，比如</w:t>
      </w:r>
      <w:r>
        <w:t>TFTP</w:t>
      </w:r>
      <w:r>
        <w:rPr>
          <w:rFonts w:hint="eastAsia"/>
        </w:rPr>
        <w:t>，如果需要则必须在应用层增加根本的可靠机制。但是绝大多数</w:t>
      </w:r>
      <w:r>
        <w:t>UDP</w:t>
      </w:r>
      <w:r>
        <w:rPr>
          <w:rFonts w:hint="eastAsia"/>
        </w:rPr>
        <w:t>应用都不需要可靠机制，甚至可能因为引入可靠机制而降低性能。流媒体（</w:t>
      </w:r>
      <w:proofErr w:type="gramStart"/>
      <w:r>
        <w:rPr>
          <w:rFonts w:hint="eastAsia"/>
        </w:rPr>
        <w:t>串流技术</w:t>
      </w:r>
      <w:proofErr w:type="gramEnd"/>
      <w:r>
        <w:rPr>
          <w:rFonts w:hint="eastAsia"/>
        </w:rPr>
        <w:t>）、即时多媒体游戏和</w:t>
      </w:r>
      <w:r>
        <w:t>IP</w:t>
      </w:r>
      <w:r>
        <w:rPr>
          <w:rFonts w:hint="eastAsia"/>
        </w:rPr>
        <w:t>电话（</w:t>
      </w:r>
      <w:r>
        <w:t>VoIP</w:t>
      </w:r>
      <w:r>
        <w:rPr>
          <w:rFonts w:hint="eastAsia"/>
        </w:rPr>
        <w:t>）一定就是典型的</w:t>
      </w:r>
      <w:r>
        <w:t>UDP</w:t>
      </w:r>
      <w:r>
        <w:rPr>
          <w:rFonts w:hint="eastAsia"/>
        </w:rPr>
        <w:t>应用。如果某个应用需要很高的可靠性，那么可以用传输控制协议（</w:t>
      </w:r>
      <w:r>
        <w:t>TCP</w:t>
      </w:r>
      <w:r>
        <w:rPr>
          <w:rFonts w:hint="eastAsia"/>
        </w:rPr>
        <w:t>协议）来代替</w:t>
      </w:r>
      <w:r>
        <w:t>UDP</w:t>
      </w:r>
      <w:r>
        <w:rPr>
          <w:rFonts w:hint="eastAsia"/>
        </w:rPr>
        <w:t>。</w:t>
      </w:r>
    </w:p>
    <w:p w14:paraId="5F4D6D8C" w14:textId="1691E9EF" w:rsidR="00F73C6D" w:rsidRDefault="00F73C6D" w:rsidP="00F73C6D">
      <w:pPr>
        <w:pStyle w:val="1f"/>
      </w:pPr>
      <w:r>
        <w:rPr>
          <w:noProof/>
        </w:rPr>
        <w:drawing>
          <wp:inline distT="0" distB="0" distL="0" distR="0" wp14:anchorId="79E70F59" wp14:editId="55AE30C5">
            <wp:extent cx="4060190" cy="3698240"/>
            <wp:effectExtent l="0" t="0" r="0" b="0"/>
            <wp:docPr id="5" name="图片 5" descr="Column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descr="Column179-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60190" cy="3698240"/>
                    </a:xfrm>
                    <a:prstGeom prst="rect">
                      <a:avLst/>
                    </a:prstGeom>
                    <a:noFill/>
                    <a:ln>
                      <a:noFill/>
                    </a:ln>
                  </pic:spPr>
                </pic:pic>
              </a:graphicData>
            </a:graphic>
          </wp:inline>
        </w:drawing>
      </w:r>
    </w:p>
    <w:p w14:paraId="387080CE" w14:textId="77777777" w:rsidR="00F73C6D" w:rsidRDefault="00F73C6D" w:rsidP="00F73C6D">
      <w:pPr>
        <w:pStyle w:val="1f"/>
      </w:pPr>
      <w:r>
        <w:rPr>
          <w:rFonts w:hint="eastAsia"/>
        </w:rPr>
        <w:t>三、</w:t>
      </w:r>
      <w:r>
        <w:t>socket</w:t>
      </w:r>
      <w:r>
        <w:rPr>
          <w:rFonts w:hint="eastAsia"/>
        </w:rPr>
        <w:t>编程</w:t>
      </w:r>
      <w:r>
        <w:t>API</w:t>
      </w:r>
    </w:p>
    <w:p w14:paraId="4F0A3CB8" w14:textId="77777777" w:rsidR="00F73C6D" w:rsidRDefault="00F73C6D" w:rsidP="00F73C6D">
      <w:pPr>
        <w:pStyle w:val="1f"/>
      </w:pPr>
      <w:r>
        <w:t>1</w:t>
      </w:r>
      <w:r>
        <w:rPr>
          <w:rFonts w:hint="eastAsia"/>
        </w:rPr>
        <w:t>、</w:t>
      </w:r>
      <w:r>
        <w:t>int socket(int domain, int type, int protocol);</w:t>
      </w:r>
    </w:p>
    <w:p w14:paraId="56C84F89" w14:textId="77777777" w:rsidR="00F73C6D" w:rsidRDefault="00F73C6D" w:rsidP="00F73C6D">
      <w:pPr>
        <w:pStyle w:val="1f"/>
      </w:pPr>
      <w:r>
        <w:rPr>
          <w:rFonts w:hint="eastAsia"/>
        </w:rPr>
        <w:t>（</w:t>
      </w:r>
      <w:r>
        <w:t>1</w:t>
      </w:r>
      <w:r>
        <w:rPr>
          <w:rFonts w:hint="eastAsia"/>
        </w:rPr>
        <w:t>）功能：根据指定的地址族、数据类型和协议来分配一个</w:t>
      </w:r>
      <w:r>
        <w:t>socket</w:t>
      </w:r>
      <w:r>
        <w:rPr>
          <w:rFonts w:hint="eastAsia"/>
        </w:rPr>
        <w:t>的描述</w:t>
      </w:r>
      <w:proofErr w:type="gramStart"/>
      <w:r>
        <w:rPr>
          <w:rFonts w:hint="eastAsia"/>
        </w:rPr>
        <w:t>字及其</w:t>
      </w:r>
      <w:proofErr w:type="gramEnd"/>
      <w:r>
        <w:rPr>
          <w:rFonts w:hint="eastAsia"/>
        </w:rPr>
        <w:t>所用的资源。</w:t>
      </w:r>
    </w:p>
    <w:p w14:paraId="5DA01BCD" w14:textId="77777777" w:rsidR="00F73C6D" w:rsidRDefault="00F73C6D" w:rsidP="00F73C6D">
      <w:pPr>
        <w:pStyle w:val="1f"/>
      </w:pPr>
      <w:r>
        <w:rPr>
          <w:rFonts w:hint="eastAsia"/>
        </w:rPr>
        <w:t>（</w:t>
      </w:r>
      <w:r>
        <w:t>2</w:t>
      </w:r>
      <w:r>
        <w:rPr>
          <w:rFonts w:hint="eastAsia"/>
        </w:rPr>
        <w:t>）头文件（</w:t>
      </w:r>
      <w:r>
        <w:t>C</w:t>
      </w:r>
      <w:r>
        <w:rPr>
          <w:rFonts w:hint="eastAsia"/>
        </w:rPr>
        <w:t>库）：</w:t>
      </w:r>
    </w:p>
    <w:p w14:paraId="625769ED" w14:textId="77777777" w:rsidR="00F73C6D" w:rsidRDefault="00F73C6D" w:rsidP="00F73C6D">
      <w:pPr>
        <w:pStyle w:val="1f"/>
      </w:pPr>
      <w:r>
        <w:t>#include &lt;sys/</w:t>
      </w:r>
      <w:proofErr w:type="spellStart"/>
      <w:r>
        <w:t>types.h</w:t>
      </w:r>
      <w:proofErr w:type="spellEnd"/>
      <w:r>
        <w:t>&gt;</w:t>
      </w:r>
    </w:p>
    <w:p w14:paraId="4E879CDC" w14:textId="77777777" w:rsidR="00F73C6D" w:rsidRDefault="00F73C6D" w:rsidP="00F73C6D">
      <w:pPr>
        <w:pStyle w:val="1f"/>
      </w:pPr>
      <w:r>
        <w:t>#include&lt;sys/socket.h&gt;</w:t>
      </w:r>
    </w:p>
    <w:p w14:paraId="4399961D" w14:textId="77777777" w:rsidR="00F73C6D" w:rsidRDefault="00F73C6D" w:rsidP="00F73C6D">
      <w:pPr>
        <w:pStyle w:val="1f"/>
      </w:pPr>
      <w:r>
        <w:rPr>
          <w:rFonts w:hint="eastAsia"/>
        </w:rPr>
        <w:t>（</w:t>
      </w:r>
      <w:r>
        <w:t>3</w:t>
      </w:r>
      <w:r>
        <w:rPr>
          <w:rFonts w:hint="eastAsia"/>
        </w:rPr>
        <w:t>）参数说明：</w:t>
      </w:r>
    </w:p>
    <w:p w14:paraId="7620A97A" w14:textId="77777777" w:rsidR="00F73C6D" w:rsidRDefault="00F73C6D" w:rsidP="00F73C6D">
      <w:pPr>
        <w:pStyle w:val="1f"/>
      </w:pPr>
      <w:r>
        <w:t>domain</w:t>
      </w:r>
      <w:r>
        <w:rPr>
          <w:rFonts w:hint="eastAsia"/>
        </w:rPr>
        <w:t>：地址族，常用的有：</w:t>
      </w:r>
      <w:r>
        <w:t>AF_INET</w:t>
      </w:r>
      <w:r>
        <w:rPr>
          <w:rFonts w:hint="eastAsia"/>
        </w:rPr>
        <w:t>、</w:t>
      </w:r>
      <w:r>
        <w:t>AF_INET6</w:t>
      </w:r>
      <w:r>
        <w:rPr>
          <w:rFonts w:hint="eastAsia"/>
        </w:rPr>
        <w:t>、</w:t>
      </w:r>
      <w:r>
        <w:t>AF_LOCAL</w:t>
      </w:r>
      <w:r>
        <w:rPr>
          <w:rFonts w:hint="eastAsia"/>
        </w:rPr>
        <w:t>、</w:t>
      </w:r>
      <w:r>
        <w:t>AF_ROUTE</w:t>
      </w:r>
      <w:r>
        <w:rPr>
          <w:rFonts w:hint="eastAsia"/>
        </w:rPr>
        <w:t>，其中</w:t>
      </w:r>
      <w:r>
        <w:t>AF_INET</w:t>
      </w:r>
      <w:r>
        <w:rPr>
          <w:rFonts w:hint="eastAsia"/>
        </w:rPr>
        <w:t>代表使用</w:t>
      </w:r>
      <w:r>
        <w:t>ipv4</w:t>
      </w:r>
      <w:r>
        <w:rPr>
          <w:rFonts w:hint="eastAsia"/>
        </w:rPr>
        <w:t>地址。</w:t>
      </w:r>
    </w:p>
    <w:p w14:paraId="5E12B071" w14:textId="77777777" w:rsidR="00F73C6D" w:rsidRDefault="00F73C6D" w:rsidP="00F73C6D">
      <w:pPr>
        <w:pStyle w:val="1f"/>
      </w:pPr>
      <w:r>
        <w:t>type</w:t>
      </w:r>
      <w:r>
        <w:rPr>
          <w:rFonts w:hint="eastAsia"/>
        </w:rPr>
        <w:t>：</w:t>
      </w:r>
      <w:r>
        <w:t>socket</w:t>
      </w:r>
      <w:r>
        <w:rPr>
          <w:rFonts w:hint="eastAsia"/>
        </w:rPr>
        <w:t>类型，常用的</w:t>
      </w:r>
      <w:r>
        <w:t>socket</w:t>
      </w:r>
      <w:r>
        <w:rPr>
          <w:rFonts w:hint="eastAsia"/>
        </w:rPr>
        <w:t>类型有：</w:t>
      </w:r>
      <w:r>
        <w:t>SOCK_STREAM</w:t>
      </w:r>
      <w:r>
        <w:rPr>
          <w:rFonts w:hint="eastAsia"/>
        </w:rPr>
        <w:t>、</w:t>
      </w:r>
      <w:r>
        <w:t>SOCK_DGRAM</w:t>
      </w:r>
      <w:r>
        <w:rPr>
          <w:rFonts w:hint="eastAsia"/>
        </w:rPr>
        <w:t>、</w:t>
      </w:r>
      <w:r>
        <w:t>SOCK_RAW</w:t>
      </w:r>
      <w:r>
        <w:rPr>
          <w:rFonts w:hint="eastAsia"/>
        </w:rPr>
        <w:t>、</w:t>
      </w:r>
      <w:r>
        <w:t>SOCK_PACKET</w:t>
      </w:r>
      <w:r>
        <w:rPr>
          <w:rFonts w:hint="eastAsia"/>
        </w:rPr>
        <w:t>、</w:t>
      </w:r>
      <w:r>
        <w:t>SOCK_SEQPACKET</w:t>
      </w:r>
      <w:r>
        <w:rPr>
          <w:rFonts w:hint="eastAsia"/>
        </w:rPr>
        <w:t>等。</w:t>
      </w:r>
      <w:r>
        <w:t>SOCK_STREAM----</w:t>
      </w:r>
      <w:r>
        <w:rPr>
          <w:rFonts w:hint="eastAsia"/>
        </w:rPr>
        <w:t>提供有序的、可靠的、双向的和基于连接的字节流，使用带</w:t>
      </w:r>
      <w:proofErr w:type="gramStart"/>
      <w:r>
        <w:rPr>
          <w:rFonts w:hint="eastAsia"/>
        </w:rPr>
        <w:t>外数据</w:t>
      </w:r>
      <w:proofErr w:type="gramEnd"/>
      <w:r>
        <w:rPr>
          <w:rFonts w:hint="eastAsia"/>
        </w:rPr>
        <w:t>传送机制，为</w:t>
      </w:r>
      <w:r>
        <w:t>Internet</w:t>
      </w:r>
      <w:r>
        <w:rPr>
          <w:rFonts w:hint="eastAsia"/>
        </w:rPr>
        <w:t>地址族使用</w:t>
      </w:r>
      <w:r>
        <w:t>TCP</w:t>
      </w:r>
      <w:r>
        <w:rPr>
          <w:rFonts w:hint="eastAsia"/>
        </w:rPr>
        <w:t>。</w:t>
      </w:r>
      <w:r>
        <w:t>SOCK_DGRAM----</w:t>
      </w:r>
      <w:r>
        <w:rPr>
          <w:rFonts w:hint="eastAsia"/>
        </w:rPr>
        <w:t>支持无连</w:t>
      </w:r>
      <w:r>
        <w:rPr>
          <w:rFonts w:hint="eastAsia"/>
        </w:rPr>
        <w:lastRenderedPageBreak/>
        <w:t>接的、不可靠的和使用固定大小（通常很小）缓冲区的数据报服务，为</w:t>
      </w:r>
      <w:r>
        <w:t>Internet</w:t>
      </w:r>
      <w:r>
        <w:rPr>
          <w:rFonts w:hint="eastAsia"/>
        </w:rPr>
        <w:t>地址族使用</w:t>
      </w:r>
      <w:r>
        <w:t>UDP</w:t>
      </w:r>
      <w:r>
        <w:rPr>
          <w:rFonts w:hint="eastAsia"/>
        </w:rPr>
        <w:t>。</w:t>
      </w:r>
    </w:p>
    <w:p w14:paraId="0E07DA76" w14:textId="77777777" w:rsidR="00F73C6D" w:rsidRDefault="00F73C6D" w:rsidP="00F73C6D">
      <w:pPr>
        <w:pStyle w:val="1f"/>
      </w:pPr>
      <w:r>
        <w:t>protocol</w:t>
      </w:r>
      <w:r>
        <w:rPr>
          <w:rFonts w:hint="eastAsia"/>
        </w:rPr>
        <w:t>：协议。常用的协议有：</w:t>
      </w:r>
      <w:r>
        <w:t>IPPROTO_IP</w:t>
      </w:r>
      <w:r>
        <w:rPr>
          <w:rFonts w:hint="eastAsia"/>
        </w:rPr>
        <w:t>、</w:t>
      </w:r>
      <w:r>
        <w:t>IPPROTO_TCP</w:t>
      </w:r>
      <w:r>
        <w:rPr>
          <w:rFonts w:hint="eastAsia"/>
        </w:rPr>
        <w:t>、</w:t>
      </w:r>
      <w:r>
        <w:t>IPPTOTO_UDP</w:t>
      </w:r>
      <w:r>
        <w:rPr>
          <w:rFonts w:hint="eastAsia"/>
        </w:rPr>
        <w:t>、</w:t>
      </w:r>
      <w:r>
        <w:t>IPPROTO_SCTP</w:t>
      </w:r>
      <w:r>
        <w:rPr>
          <w:rFonts w:hint="eastAsia"/>
        </w:rPr>
        <w:t>、</w:t>
      </w:r>
      <w:r>
        <w:t>IPPROTO_TIPC</w:t>
      </w:r>
      <w:r>
        <w:rPr>
          <w:rFonts w:hint="eastAsia"/>
        </w:rPr>
        <w:t>等。</w:t>
      </w:r>
    </w:p>
    <w:p w14:paraId="5E549A8F" w14:textId="77777777" w:rsidR="00F73C6D" w:rsidRDefault="00F73C6D" w:rsidP="00F73C6D">
      <w:pPr>
        <w:pStyle w:val="1f"/>
      </w:pPr>
      <w:r>
        <w:rPr>
          <w:rFonts w:hint="eastAsia"/>
        </w:rPr>
        <w:t>（</w:t>
      </w:r>
      <w:r>
        <w:t>4</w:t>
      </w:r>
      <w:r>
        <w:rPr>
          <w:rFonts w:hint="eastAsia"/>
        </w:rPr>
        <w:t>）返回值：调用成功则返回新创建的套接字描述符；失败就返回</w:t>
      </w:r>
      <w:r>
        <w:t>INVALID_SOCKET</w:t>
      </w:r>
      <w:r>
        <w:rPr>
          <w:rFonts w:hint="eastAsia"/>
        </w:rPr>
        <w:t>。</w:t>
      </w:r>
    </w:p>
    <w:p w14:paraId="6EBA5AE7" w14:textId="77777777" w:rsidR="00F73C6D" w:rsidRDefault="00F73C6D" w:rsidP="00F73C6D">
      <w:pPr>
        <w:pStyle w:val="1f"/>
      </w:pPr>
      <w:r>
        <w:t>2</w:t>
      </w:r>
      <w:r>
        <w:rPr>
          <w:rFonts w:hint="eastAsia"/>
        </w:rPr>
        <w:t>、</w:t>
      </w:r>
      <w:r>
        <w:t xml:space="preserve">int </w:t>
      </w:r>
      <w:proofErr w:type="spellStart"/>
      <w:r>
        <w:t>sendto</w:t>
      </w:r>
      <w:proofErr w:type="spellEnd"/>
      <w:r>
        <w:t xml:space="preserve">(int </w:t>
      </w:r>
      <w:proofErr w:type="spellStart"/>
      <w:r>
        <w:t>sockfd</w:t>
      </w:r>
      <w:proofErr w:type="spellEnd"/>
      <w:r>
        <w:t xml:space="preserve">, const void* msg, int </w:t>
      </w:r>
      <w:proofErr w:type="spellStart"/>
      <w:r>
        <w:t>len</w:t>
      </w:r>
      <w:proofErr w:type="spellEnd"/>
      <w:r>
        <w:t xml:space="preserve">, int flags, const struct </w:t>
      </w:r>
      <w:proofErr w:type="spellStart"/>
      <w:r>
        <w:t>sockaddr</w:t>
      </w:r>
      <w:proofErr w:type="spellEnd"/>
      <w:r>
        <w:t xml:space="preserve"> *to, int </w:t>
      </w:r>
      <w:proofErr w:type="spellStart"/>
      <w:r>
        <w:t>tolen</w:t>
      </w:r>
      <w:proofErr w:type="spellEnd"/>
      <w:r>
        <w:t>);</w:t>
      </w:r>
    </w:p>
    <w:p w14:paraId="7E3E52E4" w14:textId="77777777" w:rsidR="00F73C6D" w:rsidRDefault="00F73C6D" w:rsidP="00F73C6D">
      <w:pPr>
        <w:pStyle w:val="1f"/>
        <w:rPr>
          <w:lang w:val="zh-CN"/>
        </w:rPr>
      </w:pPr>
      <w:r>
        <w:rPr>
          <w:rFonts w:hint="eastAsia"/>
        </w:rPr>
        <w:t>（</w:t>
      </w:r>
      <w:r>
        <w:t>1</w:t>
      </w:r>
      <w:r>
        <w:rPr>
          <w:rFonts w:hint="eastAsia"/>
        </w:rPr>
        <w:t>）功能：进行无连接的</w:t>
      </w:r>
      <w:r>
        <w:t>UDP</w:t>
      </w:r>
      <w:r>
        <w:rPr>
          <w:rFonts w:hint="eastAsia"/>
        </w:rPr>
        <w:t>通讯使用，使用时，数据会在没有建立任何网络连接的网络上传输。</w:t>
      </w:r>
    </w:p>
    <w:p w14:paraId="37FEE226" w14:textId="77777777" w:rsidR="00F73C6D" w:rsidRDefault="00F73C6D" w:rsidP="00F73C6D">
      <w:pPr>
        <w:pStyle w:val="1f"/>
      </w:pPr>
      <w:r>
        <w:rPr>
          <w:rFonts w:hint="eastAsia"/>
        </w:rPr>
        <w:t>（</w:t>
      </w:r>
      <w:r>
        <w:t>2</w:t>
      </w:r>
      <w:r>
        <w:rPr>
          <w:rFonts w:hint="eastAsia"/>
        </w:rPr>
        <w:t>）头文件（</w:t>
      </w:r>
      <w:r>
        <w:t>C</w:t>
      </w:r>
      <w:r>
        <w:rPr>
          <w:rFonts w:hint="eastAsia"/>
        </w:rPr>
        <w:t>库）：</w:t>
      </w:r>
    </w:p>
    <w:p w14:paraId="4836A63E" w14:textId="77777777" w:rsidR="00F73C6D" w:rsidRDefault="00F73C6D" w:rsidP="00F73C6D">
      <w:pPr>
        <w:pStyle w:val="1f"/>
      </w:pPr>
      <w:r>
        <w:t>#include &lt;sys/</w:t>
      </w:r>
      <w:proofErr w:type="spellStart"/>
      <w:r>
        <w:t>types.h</w:t>
      </w:r>
      <w:proofErr w:type="spellEnd"/>
      <w:r>
        <w:t>&gt;</w:t>
      </w:r>
    </w:p>
    <w:p w14:paraId="73947B93" w14:textId="77777777" w:rsidR="00F73C6D" w:rsidRDefault="00F73C6D" w:rsidP="00F73C6D">
      <w:pPr>
        <w:pStyle w:val="1f"/>
      </w:pPr>
      <w:r>
        <w:t>#include&lt;sys/socket.h&gt;</w:t>
      </w:r>
    </w:p>
    <w:p w14:paraId="2255BB8D" w14:textId="77777777" w:rsidR="00F73C6D" w:rsidRDefault="00F73C6D" w:rsidP="00F73C6D">
      <w:pPr>
        <w:pStyle w:val="1f"/>
      </w:pPr>
      <w:r>
        <w:rPr>
          <w:rFonts w:hint="eastAsia"/>
        </w:rPr>
        <w:t>（</w:t>
      </w:r>
      <w:r>
        <w:t>3</w:t>
      </w:r>
      <w:r>
        <w:rPr>
          <w:rFonts w:hint="eastAsia"/>
        </w:rPr>
        <w:t>）参数说明：</w:t>
      </w:r>
    </w:p>
    <w:p w14:paraId="4E08E185" w14:textId="77777777" w:rsidR="00F73C6D" w:rsidRDefault="00F73C6D" w:rsidP="00F73C6D">
      <w:pPr>
        <w:pStyle w:val="1f"/>
      </w:pPr>
      <w:proofErr w:type="spellStart"/>
      <w:r>
        <w:t>sockfd</w:t>
      </w:r>
      <w:proofErr w:type="spellEnd"/>
      <w:r>
        <w:rPr>
          <w:rFonts w:hint="eastAsia"/>
        </w:rPr>
        <w:t>：指与远程程序连接的套接字，即</w:t>
      </w:r>
      <w:r>
        <w:t>socket()</w:t>
      </w:r>
      <w:r>
        <w:rPr>
          <w:rFonts w:hint="eastAsia"/>
        </w:rPr>
        <w:t>函数的返回值。</w:t>
      </w:r>
    </w:p>
    <w:p w14:paraId="45C0883A" w14:textId="77777777" w:rsidR="00F73C6D" w:rsidRDefault="00F73C6D" w:rsidP="00F73C6D">
      <w:pPr>
        <w:pStyle w:val="1f"/>
      </w:pPr>
      <w:r>
        <w:t>msg</w:t>
      </w:r>
      <w:r>
        <w:rPr>
          <w:rFonts w:hint="eastAsia"/>
        </w:rPr>
        <w:t>：是一个指针，指向发送的信息的地址。</w:t>
      </w:r>
    </w:p>
    <w:p w14:paraId="0636FBE8" w14:textId="77777777" w:rsidR="00F73C6D" w:rsidRDefault="00F73C6D" w:rsidP="00F73C6D">
      <w:pPr>
        <w:pStyle w:val="1f"/>
      </w:pPr>
      <w:proofErr w:type="spellStart"/>
      <w:r>
        <w:t>len</w:t>
      </w:r>
      <w:proofErr w:type="spellEnd"/>
      <w:r>
        <w:rPr>
          <w:rFonts w:hint="eastAsia"/>
        </w:rPr>
        <w:t>：指发送信息的长度。</w:t>
      </w:r>
    </w:p>
    <w:p w14:paraId="066A96CD" w14:textId="77777777" w:rsidR="00F73C6D" w:rsidRDefault="00F73C6D" w:rsidP="00F73C6D">
      <w:pPr>
        <w:pStyle w:val="1f"/>
      </w:pPr>
      <w:r>
        <w:t>flags</w:t>
      </w:r>
      <w:r>
        <w:rPr>
          <w:rFonts w:hint="eastAsia"/>
        </w:rPr>
        <w:t>：通常是</w:t>
      </w:r>
      <w:r>
        <w:t>0</w:t>
      </w:r>
      <w:r>
        <w:rPr>
          <w:rFonts w:hint="eastAsia"/>
        </w:rPr>
        <w:t>。</w:t>
      </w:r>
    </w:p>
    <w:p w14:paraId="4227EDB2" w14:textId="77777777" w:rsidR="00F73C6D" w:rsidRDefault="00F73C6D" w:rsidP="00F73C6D">
      <w:pPr>
        <w:pStyle w:val="1f"/>
      </w:pPr>
      <w:r>
        <w:t>to</w:t>
      </w:r>
      <w:r>
        <w:rPr>
          <w:rFonts w:hint="eastAsia"/>
        </w:rPr>
        <w:t>：一个指向</w:t>
      </w:r>
      <w:r>
        <w:t xml:space="preserve"> struct </w:t>
      </w:r>
      <w:proofErr w:type="spellStart"/>
      <w:r>
        <w:t>sockaddr</w:t>
      </w:r>
      <w:proofErr w:type="spellEnd"/>
      <w:r>
        <w:t xml:space="preserve"> </w:t>
      </w:r>
      <w:r>
        <w:rPr>
          <w:rFonts w:hint="eastAsia"/>
        </w:rPr>
        <w:t>结构的指针，里面包含了远程主机和端口数据。</w:t>
      </w:r>
    </w:p>
    <w:p w14:paraId="10D69A7C" w14:textId="77777777" w:rsidR="00F73C6D" w:rsidRDefault="00F73C6D" w:rsidP="00F73C6D">
      <w:pPr>
        <w:pStyle w:val="1f"/>
      </w:pPr>
      <w:proofErr w:type="spellStart"/>
      <w:r>
        <w:t>tolen</w:t>
      </w:r>
      <w:proofErr w:type="spellEnd"/>
      <w:r>
        <w:t xml:space="preserve"> </w:t>
      </w:r>
      <w:r>
        <w:rPr>
          <w:rFonts w:hint="eastAsia"/>
        </w:rPr>
        <w:t>：指出了</w:t>
      </w:r>
      <w:r>
        <w:t xml:space="preserve">struct </w:t>
      </w:r>
      <w:proofErr w:type="spellStart"/>
      <w:r>
        <w:t>sockaddr</w:t>
      </w:r>
      <w:proofErr w:type="spellEnd"/>
      <w:r>
        <w:t xml:space="preserve"> </w:t>
      </w:r>
      <w:r>
        <w:rPr>
          <w:rFonts w:hint="eastAsia"/>
        </w:rPr>
        <w:t>的大小，通常用</w:t>
      </w:r>
      <w:r>
        <w:t xml:space="preserve"> </w:t>
      </w:r>
      <w:proofErr w:type="spellStart"/>
      <w:r>
        <w:t>sizeof</w:t>
      </w:r>
      <w:proofErr w:type="spellEnd"/>
      <w:r>
        <w:t xml:space="preserve">(struct </w:t>
      </w:r>
      <w:proofErr w:type="spellStart"/>
      <w:r>
        <w:t>sockaddr</w:t>
      </w:r>
      <w:proofErr w:type="spellEnd"/>
      <w:r>
        <w:t>)</w:t>
      </w:r>
      <w:r>
        <w:rPr>
          <w:rFonts w:hint="eastAsia"/>
        </w:rPr>
        <w:t>。</w:t>
      </w:r>
    </w:p>
    <w:p w14:paraId="13F15234" w14:textId="77777777" w:rsidR="00F73C6D" w:rsidRDefault="00F73C6D" w:rsidP="00F73C6D">
      <w:pPr>
        <w:pStyle w:val="1f"/>
        <w:rPr>
          <w:lang w:val="zh-CN"/>
        </w:rPr>
      </w:pPr>
      <w:r>
        <w:rPr>
          <w:rFonts w:hint="eastAsia"/>
        </w:rPr>
        <w:t>（</w:t>
      </w:r>
      <w:r>
        <w:t>4</w:t>
      </w:r>
      <w:r>
        <w:rPr>
          <w:rFonts w:hint="eastAsia"/>
        </w:rPr>
        <w:t>）返回值：正常时返回真正发送的数据的大小；错误时：返回</w:t>
      </w:r>
      <w:r>
        <w:t>-1</w:t>
      </w:r>
      <w:r>
        <w:rPr>
          <w:rFonts w:hint="eastAsia"/>
        </w:rPr>
        <w:t>。</w:t>
      </w:r>
    </w:p>
    <w:p w14:paraId="2BEB4F7C" w14:textId="77777777" w:rsidR="00F73C6D" w:rsidRDefault="00F73C6D" w:rsidP="00F73C6D">
      <w:pPr>
        <w:pStyle w:val="1f"/>
      </w:pPr>
      <w:r>
        <w:t>3</w:t>
      </w:r>
      <w:r>
        <w:rPr>
          <w:rFonts w:hint="eastAsia"/>
        </w:rPr>
        <w:t>、</w:t>
      </w:r>
      <w:r>
        <w:t xml:space="preserve">int bind( int </w:t>
      </w:r>
      <w:proofErr w:type="spellStart"/>
      <w:r>
        <w:t>sockfd</w:t>
      </w:r>
      <w:proofErr w:type="spellEnd"/>
      <w:r>
        <w:t xml:space="preserve">, struct </w:t>
      </w:r>
      <w:proofErr w:type="spellStart"/>
      <w:r>
        <w:t>sockaddr</w:t>
      </w:r>
      <w:proofErr w:type="spellEnd"/>
      <w:r>
        <w:t xml:space="preserve">* </w:t>
      </w:r>
      <w:proofErr w:type="spellStart"/>
      <w:r>
        <w:t>addr</w:t>
      </w:r>
      <w:proofErr w:type="spellEnd"/>
      <w:r>
        <w:t xml:space="preserve">, </w:t>
      </w:r>
      <w:proofErr w:type="spellStart"/>
      <w:r>
        <w:t>socklen_t</w:t>
      </w:r>
      <w:proofErr w:type="spellEnd"/>
      <w:r>
        <w:t xml:space="preserve"> </w:t>
      </w:r>
      <w:proofErr w:type="spellStart"/>
      <w:r>
        <w:t>addrlen</w:t>
      </w:r>
      <w:proofErr w:type="spellEnd"/>
      <w:r>
        <w:t xml:space="preserve">) </w:t>
      </w:r>
    </w:p>
    <w:p w14:paraId="7D552388" w14:textId="77777777" w:rsidR="00F73C6D" w:rsidRDefault="00F73C6D" w:rsidP="00F73C6D">
      <w:pPr>
        <w:pStyle w:val="1f"/>
        <w:rPr>
          <w:lang w:val="zh-CN"/>
        </w:rPr>
      </w:pPr>
      <w:r>
        <w:rPr>
          <w:rFonts w:hint="eastAsia"/>
        </w:rPr>
        <w:t>（</w:t>
      </w:r>
      <w:r>
        <w:t>1</w:t>
      </w:r>
      <w:r>
        <w:rPr>
          <w:rFonts w:hint="eastAsia"/>
        </w:rPr>
        <w:t>）功能：将指定地址与指定套接口绑定。</w:t>
      </w:r>
    </w:p>
    <w:p w14:paraId="4641104B" w14:textId="77777777" w:rsidR="00F73C6D" w:rsidRDefault="00F73C6D" w:rsidP="00F73C6D">
      <w:pPr>
        <w:pStyle w:val="1f"/>
      </w:pPr>
      <w:r>
        <w:rPr>
          <w:rFonts w:hint="eastAsia"/>
        </w:rPr>
        <w:t>（</w:t>
      </w:r>
      <w:r>
        <w:t>2</w:t>
      </w:r>
      <w:r>
        <w:rPr>
          <w:rFonts w:hint="eastAsia"/>
        </w:rPr>
        <w:t>）头文件（</w:t>
      </w:r>
      <w:r>
        <w:t>C</w:t>
      </w:r>
      <w:r>
        <w:rPr>
          <w:rFonts w:hint="eastAsia"/>
        </w:rPr>
        <w:t>库）：</w:t>
      </w:r>
    </w:p>
    <w:p w14:paraId="491AD8B3" w14:textId="77777777" w:rsidR="00F73C6D" w:rsidRDefault="00F73C6D" w:rsidP="00F73C6D">
      <w:pPr>
        <w:pStyle w:val="1f"/>
      </w:pPr>
      <w:r>
        <w:t>#include &lt;sys/</w:t>
      </w:r>
      <w:proofErr w:type="spellStart"/>
      <w:r>
        <w:t>types.h</w:t>
      </w:r>
      <w:proofErr w:type="spellEnd"/>
      <w:r>
        <w:t>&gt;</w:t>
      </w:r>
    </w:p>
    <w:p w14:paraId="25F8217F" w14:textId="77777777" w:rsidR="00F73C6D" w:rsidRDefault="00F73C6D" w:rsidP="00F73C6D">
      <w:pPr>
        <w:pStyle w:val="1f"/>
      </w:pPr>
      <w:r>
        <w:t>#include&lt;sys/socket.h&gt;</w:t>
      </w:r>
    </w:p>
    <w:p w14:paraId="3B29D024" w14:textId="77777777" w:rsidR="00F73C6D" w:rsidRDefault="00F73C6D" w:rsidP="00F73C6D">
      <w:pPr>
        <w:pStyle w:val="1f"/>
      </w:pPr>
      <w:r>
        <w:rPr>
          <w:rFonts w:hint="eastAsia"/>
        </w:rPr>
        <w:t>（</w:t>
      </w:r>
      <w:r>
        <w:t>3</w:t>
      </w:r>
      <w:r>
        <w:rPr>
          <w:rFonts w:hint="eastAsia"/>
        </w:rPr>
        <w:t>）参数说明：</w:t>
      </w:r>
    </w:p>
    <w:p w14:paraId="4E22C819" w14:textId="77777777" w:rsidR="00F73C6D" w:rsidRDefault="00F73C6D" w:rsidP="00F73C6D">
      <w:pPr>
        <w:pStyle w:val="1f"/>
      </w:pPr>
      <w:proofErr w:type="spellStart"/>
      <w:r>
        <w:t>sockfd</w:t>
      </w:r>
      <w:proofErr w:type="spellEnd"/>
      <w:r>
        <w:rPr>
          <w:rFonts w:hint="eastAsia"/>
        </w:rPr>
        <w:t>：指定地址与哪个套接字绑定，即</w:t>
      </w:r>
      <w:r>
        <w:t>socket()</w:t>
      </w:r>
      <w:r>
        <w:rPr>
          <w:rFonts w:hint="eastAsia"/>
        </w:rPr>
        <w:t>函数调用返回的套接字。调用</w:t>
      </w:r>
      <w:r>
        <w:t>bind</w:t>
      </w:r>
      <w:r>
        <w:rPr>
          <w:rFonts w:hint="eastAsia"/>
        </w:rPr>
        <w:t>的函数之后，该套接字与一个相应的地址关联，发送到这个地址的数据可以通过这个套接字来读取与使用。</w:t>
      </w:r>
    </w:p>
    <w:p w14:paraId="27634AD0" w14:textId="77777777" w:rsidR="00F73C6D" w:rsidRDefault="00F73C6D" w:rsidP="00F73C6D">
      <w:pPr>
        <w:pStyle w:val="1f"/>
      </w:pPr>
      <w:proofErr w:type="spellStart"/>
      <w:r>
        <w:t>addr</w:t>
      </w:r>
      <w:proofErr w:type="spellEnd"/>
      <w:r>
        <w:rPr>
          <w:rFonts w:hint="eastAsia"/>
        </w:rPr>
        <w:t>：指定地址。这是一个地址结构，并且是一个已经经过填写的有效的地址结构。调用</w:t>
      </w:r>
      <w:r>
        <w:t>bind</w:t>
      </w:r>
      <w:r>
        <w:rPr>
          <w:rFonts w:hint="eastAsia"/>
        </w:rPr>
        <w:t>之后这个地址与参数</w:t>
      </w:r>
      <w:proofErr w:type="spellStart"/>
      <w:r>
        <w:t>sockfd</w:t>
      </w:r>
      <w:proofErr w:type="spellEnd"/>
      <w:r>
        <w:rPr>
          <w:rFonts w:hint="eastAsia"/>
        </w:rPr>
        <w:t>指定的套接字关联，从而实现上面所说的效果。</w:t>
      </w:r>
    </w:p>
    <w:p w14:paraId="2739DE56" w14:textId="77777777" w:rsidR="00F73C6D" w:rsidRDefault="00F73C6D" w:rsidP="00F73C6D">
      <w:pPr>
        <w:pStyle w:val="1f"/>
      </w:pPr>
      <w:proofErr w:type="spellStart"/>
      <w:r>
        <w:t>addrlen</w:t>
      </w:r>
      <w:proofErr w:type="spellEnd"/>
      <w:r>
        <w:rPr>
          <w:rFonts w:hint="eastAsia"/>
        </w:rPr>
        <w:t>：地址的长度。正如大多数</w:t>
      </w:r>
      <w:r>
        <w:t>socket</w:t>
      </w:r>
      <w:r>
        <w:rPr>
          <w:rFonts w:hint="eastAsia"/>
        </w:rPr>
        <w:t>接口一样，内核不关心地址结构，当它复制或传递地址给驱动的时候，它依据这个值来确定需要复制多少数据。这已经成为</w:t>
      </w:r>
      <w:r>
        <w:t>socket</w:t>
      </w:r>
      <w:r>
        <w:rPr>
          <w:rFonts w:hint="eastAsia"/>
        </w:rPr>
        <w:t>接口中最常见的参数之一了。</w:t>
      </w:r>
    </w:p>
    <w:p w14:paraId="72135BBC" w14:textId="77777777" w:rsidR="00F73C6D" w:rsidRDefault="00F73C6D" w:rsidP="00F73C6D">
      <w:pPr>
        <w:pStyle w:val="1f"/>
      </w:pPr>
      <w:r>
        <w:lastRenderedPageBreak/>
        <w:t>bind</w:t>
      </w:r>
      <w:r>
        <w:rPr>
          <w:rFonts w:hint="eastAsia"/>
        </w:rPr>
        <w:t>函数并不是总是需要调用的，只有用户进程想与一个具体的地址或端口相关联的时候才需要调用这个函数。如果用户进程没有这个需要，那么程序可以依赖内核的自动的选址机制来完成自动地址选择，而不需要调用</w:t>
      </w:r>
      <w:r>
        <w:t>bind</w:t>
      </w:r>
      <w:r>
        <w:rPr>
          <w:rFonts w:hint="eastAsia"/>
        </w:rPr>
        <w:t>的函数。</w:t>
      </w:r>
    </w:p>
    <w:p w14:paraId="6BB33AF9" w14:textId="77777777" w:rsidR="00F73C6D" w:rsidRDefault="00F73C6D" w:rsidP="00F73C6D">
      <w:pPr>
        <w:pStyle w:val="1f"/>
      </w:pPr>
      <w:r>
        <w:rPr>
          <w:rFonts w:hint="eastAsia"/>
        </w:rPr>
        <w:t>（</w:t>
      </w:r>
      <w:r>
        <w:t>4</w:t>
      </w:r>
      <w:r>
        <w:rPr>
          <w:rFonts w:hint="eastAsia"/>
        </w:rPr>
        <w:t>）返回值：</w:t>
      </w:r>
      <w:r>
        <w:t>0 ──</w:t>
      </w:r>
      <w:r>
        <w:rPr>
          <w:rFonts w:hint="eastAsia"/>
        </w:rPr>
        <w:t>成功，</w:t>
      </w:r>
      <w:r>
        <w:t>-1 ──</w:t>
      </w:r>
      <w:r>
        <w:rPr>
          <w:rFonts w:hint="eastAsia"/>
        </w:rPr>
        <w:t>失败。</w:t>
      </w:r>
    </w:p>
    <w:p w14:paraId="55EA5013" w14:textId="77777777" w:rsidR="00F73C6D" w:rsidRDefault="00F73C6D" w:rsidP="00F73C6D">
      <w:pPr>
        <w:pStyle w:val="1f"/>
      </w:pPr>
      <w:r>
        <w:t>4</w:t>
      </w:r>
      <w:r>
        <w:rPr>
          <w:rFonts w:hint="eastAsia"/>
        </w:rPr>
        <w:t>、</w:t>
      </w:r>
      <w:r>
        <w:t xml:space="preserve">int </w:t>
      </w:r>
      <w:proofErr w:type="spellStart"/>
      <w:r>
        <w:t>recvfrom</w:t>
      </w:r>
      <w:proofErr w:type="spellEnd"/>
      <w:r>
        <w:t xml:space="preserve">(int </w:t>
      </w:r>
      <w:proofErr w:type="spellStart"/>
      <w:r>
        <w:t>s,void</w:t>
      </w:r>
      <w:proofErr w:type="spellEnd"/>
      <w:r>
        <w:t xml:space="preserve"> *</w:t>
      </w:r>
      <w:proofErr w:type="spellStart"/>
      <w:r>
        <w:t>buf,int</w:t>
      </w:r>
      <w:proofErr w:type="spellEnd"/>
      <w:r>
        <w:t xml:space="preserve"> </w:t>
      </w:r>
      <w:proofErr w:type="spellStart"/>
      <w:r>
        <w:t>len,unsigned</w:t>
      </w:r>
      <w:proofErr w:type="spellEnd"/>
      <w:r>
        <w:t xml:space="preserve"> int flags ,struct </w:t>
      </w:r>
      <w:proofErr w:type="spellStart"/>
      <w:r>
        <w:t>sockaddr</w:t>
      </w:r>
      <w:proofErr w:type="spellEnd"/>
      <w:r>
        <w:t xml:space="preserve"> *from ,int *</w:t>
      </w:r>
      <w:proofErr w:type="spellStart"/>
      <w:r>
        <w:t>fromlen</w:t>
      </w:r>
      <w:proofErr w:type="spellEnd"/>
      <w:r>
        <w:t>);</w:t>
      </w:r>
    </w:p>
    <w:p w14:paraId="190EDF38" w14:textId="77777777" w:rsidR="00F73C6D" w:rsidRDefault="00F73C6D" w:rsidP="00F73C6D">
      <w:pPr>
        <w:pStyle w:val="1f"/>
        <w:rPr>
          <w:lang w:val="zh-CN"/>
        </w:rPr>
      </w:pPr>
      <w:r>
        <w:rPr>
          <w:rFonts w:hint="eastAsia"/>
        </w:rPr>
        <w:t>（</w:t>
      </w:r>
      <w:r>
        <w:t>1</w:t>
      </w:r>
      <w:r>
        <w:rPr>
          <w:rFonts w:hint="eastAsia"/>
        </w:rPr>
        <w:t>）功能：接收远程主机经指定的</w:t>
      </w:r>
      <w:r>
        <w:t xml:space="preserve">socket </w:t>
      </w:r>
      <w:r>
        <w:rPr>
          <w:rFonts w:hint="eastAsia"/>
        </w:rPr>
        <w:t>传来的数据，并把数据存到由参数</w:t>
      </w:r>
      <w:proofErr w:type="spellStart"/>
      <w:r>
        <w:t>buf</w:t>
      </w:r>
      <w:proofErr w:type="spellEnd"/>
      <w:r>
        <w:t xml:space="preserve"> </w:t>
      </w:r>
      <w:r>
        <w:rPr>
          <w:rFonts w:hint="eastAsia"/>
        </w:rPr>
        <w:t>指向的内存空间。</w:t>
      </w:r>
    </w:p>
    <w:p w14:paraId="6A96138D" w14:textId="77777777" w:rsidR="00F73C6D" w:rsidRDefault="00F73C6D" w:rsidP="00F73C6D">
      <w:pPr>
        <w:pStyle w:val="1f"/>
      </w:pPr>
      <w:r>
        <w:rPr>
          <w:rFonts w:hint="eastAsia"/>
        </w:rPr>
        <w:t>（</w:t>
      </w:r>
      <w:r>
        <w:t>2</w:t>
      </w:r>
      <w:r>
        <w:rPr>
          <w:rFonts w:hint="eastAsia"/>
        </w:rPr>
        <w:t>）头文件（</w:t>
      </w:r>
      <w:r>
        <w:t>C</w:t>
      </w:r>
      <w:r>
        <w:rPr>
          <w:rFonts w:hint="eastAsia"/>
        </w:rPr>
        <w:t>库）：</w:t>
      </w:r>
    </w:p>
    <w:p w14:paraId="1A78E882" w14:textId="77777777" w:rsidR="00F73C6D" w:rsidRDefault="00F73C6D" w:rsidP="00F73C6D">
      <w:pPr>
        <w:pStyle w:val="1f"/>
      </w:pPr>
      <w:r>
        <w:t>#include&lt;sys/types.h&gt;</w:t>
      </w:r>
    </w:p>
    <w:p w14:paraId="2B7C865D" w14:textId="77777777" w:rsidR="00F73C6D" w:rsidRDefault="00F73C6D" w:rsidP="00F73C6D">
      <w:pPr>
        <w:pStyle w:val="1f"/>
      </w:pPr>
      <w:r>
        <w:t>#include&lt;sys/socket.h&gt;</w:t>
      </w:r>
    </w:p>
    <w:p w14:paraId="633B6E08" w14:textId="77777777" w:rsidR="00F73C6D" w:rsidRDefault="00F73C6D" w:rsidP="00F73C6D">
      <w:pPr>
        <w:pStyle w:val="1f"/>
      </w:pPr>
      <w:r>
        <w:rPr>
          <w:rFonts w:hint="eastAsia"/>
        </w:rPr>
        <w:t>（</w:t>
      </w:r>
      <w:r>
        <w:t>3</w:t>
      </w:r>
      <w:r>
        <w:rPr>
          <w:rFonts w:hint="eastAsia"/>
        </w:rPr>
        <w:t>）参数说明：</w:t>
      </w:r>
    </w:p>
    <w:p w14:paraId="79F91759" w14:textId="77777777" w:rsidR="00F73C6D" w:rsidRDefault="00F73C6D" w:rsidP="00F73C6D">
      <w:pPr>
        <w:pStyle w:val="1f"/>
      </w:pPr>
      <w:r>
        <w:t>s</w:t>
      </w:r>
      <w:r>
        <w:rPr>
          <w:rFonts w:hint="eastAsia"/>
        </w:rPr>
        <w:t>：表示正在监听的端口的套接字，即函数</w:t>
      </w:r>
      <w:r>
        <w:t>socket()</w:t>
      </w:r>
      <w:r>
        <w:rPr>
          <w:rFonts w:hint="eastAsia"/>
        </w:rPr>
        <w:t>的返回值；</w:t>
      </w:r>
    </w:p>
    <w:p w14:paraId="6401A77E" w14:textId="77777777" w:rsidR="00F73C6D" w:rsidRDefault="00F73C6D" w:rsidP="00F73C6D">
      <w:pPr>
        <w:pStyle w:val="1f"/>
      </w:pPr>
      <w:r>
        <w:t>buff</w:t>
      </w:r>
      <w:r>
        <w:rPr>
          <w:rFonts w:hint="eastAsia"/>
        </w:rPr>
        <w:t>：表示接收数据缓冲区，接收到的数据将放在这个指针所指向的内存空间中；</w:t>
      </w:r>
    </w:p>
    <w:p w14:paraId="2E8377D9" w14:textId="77777777" w:rsidR="00F73C6D" w:rsidRDefault="00F73C6D" w:rsidP="00F73C6D">
      <w:pPr>
        <w:pStyle w:val="1f"/>
      </w:pPr>
      <w:proofErr w:type="spellStart"/>
      <w:r>
        <w:t>len</w:t>
      </w:r>
      <w:proofErr w:type="spellEnd"/>
      <w:r>
        <w:rPr>
          <w:rFonts w:hint="eastAsia"/>
        </w:rPr>
        <w:t>：表示接收数据缓冲区大小</w:t>
      </w:r>
      <w:r>
        <w:t>/</w:t>
      </w:r>
      <w:r>
        <w:rPr>
          <w:rFonts w:hint="eastAsia"/>
        </w:rPr>
        <w:t>可接收数据的最大长度，系统根据这个值来确保接收缓冲区的安全，防止溢出；</w:t>
      </w:r>
    </w:p>
    <w:p w14:paraId="049988F7" w14:textId="77777777" w:rsidR="00F73C6D" w:rsidRDefault="00F73C6D" w:rsidP="00F73C6D">
      <w:pPr>
        <w:pStyle w:val="1f"/>
      </w:pPr>
      <w:r>
        <w:t>flags</w:t>
      </w:r>
      <w:r>
        <w:rPr>
          <w:rFonts w:hint="eastAsia"/>
        </w:rPr>
        <w:t>：一般设</w:t>
      </w:r>
      <w:r>
        <w:t>0</w:t>
      </w:r>
      <w:r>
        <w:rPr>
          <w:rFonts w:hint="eastAsia"/>
        </w:rPr>
        <w:t>；</w:t>
      </w:r>
    </w:p>
    <w:p w14:paraId="11282A00" w14:textId="77777777" w:rsidR="00F73C6D" w:rsidRDefault="00F73C6D" w:rsidP="00F73C6D">
      <w:pPr>
        <w:pStyle w:val="1f"/>
      </w:pPr>
      <w:r>
        <w:t>from</w:t>
      </w:r>
      <w:r>
        <w:rPr>
          <w:rFonts w:hint="eastAsia"/>
        </w:rPr>
        <w:t>：是一个</w:t>
      </w:r>
      <w:r>
        <w:t xml:space="preserve">struct </w:t>
      </w:r>
      <w:proofErr w:type="spellStart"/>
      <w:r>
        <w:t>sockaddr</w:t>
      </w:r>
      <w:proofErr w:type="spellEnd"/>
      <w:r>
        <w:rPr>
          <w:rFonts w:hint="eastAsia"/>
        </w:rPr>
        <w:t>类型的变量，该变量保存发送方的</w:t>
      </w:r>
      <w:r>
        <w:t>IP</w:t>
      </w:r>
      <w:r>
        <w:rPr>
          <w:rFonts w:hint="eastAsia"/>
        </w:rPr>
        <w:t>地址及端口号；</w:t>
      </w:r>
    </w:p>
    <w:p w14:paraId="4CDFF34D" w14:textId="77777777" w:rsidR="00F73C6D" w:rsidRDefault="00F73C6D" w:rsidP="00F73C6D">
      <w:pPr>
        <w:pStyle w:val="1f"/>
      </w:pPr>
      <w:proofErr w:type="spellStart"/>
      <w:r>
        <w:t>fromlen</w:t>
      </w:r>
      <w:proofErr w:type="spellEnd"/>
      <w:r>
        <w:rPr>
          <w:rFonts w:hint="eastAsia"/>
        </w:rPr>
        <w:t>：表示</w:t>
      </w:r>
      <w:proofErr w:type="spellStart"/>
      <w:r>
        <w:t>sockaddr</w:t>
      </w:r>
      <w:proofErr w:type="spellEnd"/>
      <w:r>
        <w:rPr>
          <w:rFonts w:hint="eastAsia"/>
        </w:rPr>
        <w:t>的结构长度，可以使用</w:t>
      </w:r>
      <w:proofErr w:type="spellStart"/>
      <w:r>
        <w:t>sizeof</w:t>
      </w:r>
      <w:proofErr w:type="spellEnd"/>
      <w:r>
        <w:t xml:space="preserve">(struct </w:t>
      </w:r>
      <w:proofErr w:type="spellStart"/>
      <w:r>
        <w:t>sockaddr_in</w:t>
      </w:r>
      <w:proofErr w:type="spellEnd"/>
      <w:r>
        <w:t>)</w:t>
      </w:r>
      <w:r>
        <w:rPr>
          <w:rFonts w:hint="eastAsia"/>
        </w:rPr>
        <w:t>来获得。</w:t>
      </w:r>
    </w:p>
    <w:p w14:paraId="4685BEBE" w14:textId="77777777" w:rsidR="00F73C6D" w:rsidRDefault="00F73C6D" w:rsidP="00F73C6D">
      <w:pPr>
        <w:pStyle w:val="1f"/>
      </w:pPr>
      <w:r>
        <w:rPr>
          <w:rFonts w:hint="eastAsia"/>
        </w:rPr>
        <w:t>（</w:t>
      </w:r>
      <w:r>
        <w:t>4</w:t>
      </w:r>
      <w:r>
        <w:rPr>
          <w:rFonts w:hint="eastAsia"/>
        </w:rPr>
        <w:t>）返回值：成功则返回接收到的字符数；失败则返回</w:t>
      </w:r>
      <w:r>
        <w:t>-1</w:t>
      </w:r>
      <w:r>
        <w:rPr>
          <w:rFonts w:hint="eastAsia"/>
        </w:rPr>
        <w:t>，错误原因存于</w:t>
      </w:r>
      <w:proofErr w:type="spellStart"/>
      <w:r>
        <w:t>errno</w:t>
      </w:r>
      <w:proofErr w:type="spellEnd"/>
      <w:r>
        <w:rPr>
          <w:rFonts w:hint="eastAsia"/>
        </w:rPr>
        <w:t>中。</w:t>
      </w:r>
    </w:p>
    <w:p w14:paraId="13F35CD6" w14:textId="77777777" w:rsidR="00F73C6D" w:rsidRDefault="00F73C6D" w:rsidP="00F73C6D">
      <w:pPr>
        <w:pStyle w:val="1f"/>
      </w:pPr>
      <w:r>
        <w:rPr>
          <w:rFonts w:hint="eastAsia"/>
        </w:rPr>
        <w:t>错误代码：</w:t>
      </w:r>
    </w:p>
    <w:p w14:paraId="7A3D4119" w14:textId="77777777" w:rsidR="00F73C6D" w:rsidRDefault="00F73C6D" w:rsidP="00F73C6D">
      <w:pPr>
        <w:pStyle w:val="1f"/>
      </w:pPr>
      <w:r>
        <w:t xml:space="preserve">EBADF            </w:t>
      </w:r>
      <w:r>
        <w:rPr>
          <w:rFonts w:hint="eastAsia"/>
        </w:rPr>
        <w:t>参数</w:t>
      </w:r>
      <w:r>
        <w:t>s</w:t>
      </w:r>
      <w:r>
        <w:rPr>
          <w:rFonts w:hint="eastAsia"/>
        </w:rPr>
        <w:t>非合法的</w:t>
      </w:r>
      <w:r>
        <w:t>socket</w:t>
      </w:r>
      <w:r>
        <w:rPr>
          <w:rFonts w:hint="eastAsia"/>
        </w:rPr>
        <w:t>处理代码</w:t>
      </w:r>
    </w:p>
    <w:p w14:paraId="1AF7679A" w14:textId="77777777" w:rsidR="00F73C6D" w:rsidRDefault="00F73C6D" w:rsidP="00F73C6D">
      <w:pPr>
        <w:pStyle w:val="1f"/>
      </w:pPr>
      <w:r>
        <w:t xml:space="preserve">EFAULT           </w:t>
      </w:r>
      <w:r>
        <w:rPr>
          <w:rFonts w:hint="eastAsia"/>
        </w:rPr>
        <w:t>参数中有一指针指向无法存取的内存空间。</w:t>
      </w:r>
    </w:p>
    <w:p w14:paraId="204E3AD1" w14:textId="77777777" w:rsidR="00F73C6D" w:rsidRDefault="00F73C6D" w:rsidP="00F73C6D">
      <w:pPr>
        <w:pStyle w:val="1f"/>
      </w:pPr>
      <w:r>
        <w:t xml:space="preserve">ENOTSOCK        </w:t>
      </w:r>
      <w:r>
        <w:rPr>
          <w:rFonts w:hint="eastAsia"/>
        </w:rPr>
        <w:t>参数</w:t>
      </w:r>
      <w:r>
        <w:t>s</w:t>
      </w:r>
      <w:r>
        <w:rPr>
          <w:rFonts w:hint="eastAsia"/>
        </w:rPr>
        <w:t>为一文件描述词，非</w:t>
      </w:r>
      <w:r>
        <w:t>socket</w:t>
      </w:r>
      <w:r>
        <w:rPr>
          <w:rFonts w:hint="eastAsia"/>
        </w:rPr>
        <w:t>。</w:t>
      </w:r>
    </w:p>
    <w:p w14:paraId="74331C6B" w14:textId="77777777" w:rsidR="00F73C6D" w:rsidRDefault="00F73C6D" w:rsidP="00F73C6D">
      <w:pPr>
        <w:pStyle w:val="1f"/>
      </w:pPr>
      <w:r>
        <w:t xml:space="preserve">EINTR             </w:t>
      </w:r>
      <w:r>
        <w:rPr>
          <w:rFonts w:hint="eastAsia"/>
        </w:rPr>
        <w:t>被信号所中断。</w:t>
      </w:r>
    </w:p>
    <w:p w14:paraId="67D6336C" w14:textId="77777777" w:rsidR="00F73C6D" w:rsidRDefault="00F73C6D" w:rsidP="00F73C6D">
      <w:pPr>
        <w:pStyle w:val="1f"/>
      </w:pPr>
      <w:r>
        <w:t xml:space="preserve">EAGAIN           </w:t>
      </w:r>
      <w:r>
        <w:rPr>
          <w:rFonts w:hint="eastAsia"/>
        </w:rPr>
        <w:t>此动作会</w:t>
      </w:r>
      <w:proofErr w:type="gramStart"/>
      <w:r>
        <w:rPr>
          <w:rFonts w:hint="eastAsia"/>
        </w:rPr>
        <w:t>令进程</w:t>
      </w:r>
      <w:proofErr w:type="gramEnd"/>
      <w:r>
        <w:rPr>
          <w:rFonts w:hint="eastAsia"/>
        </w:rPr>
        <w:t>阻断，但参数</w:t>
      </w:r>
      <w:r>
        <w:t>s</w:t>
      </w:r>
      <w:r>
        <w:rPr>
          <w:rFonts w:hint="eastAsia"/>
        </w:rPr>
        <w:t>的</w:t>
      </w:r>
      <w:r>
        <w:t>socket</w:t>
      </w:r>
      <w:r>
        <w:rPr>
          <w:rFonts w:hint="eastAsia"/>
        </w:rPr>
        <w:t>为不可阻断。</w:t>
      </w:r>
    </w:p>
    <w:p w14:paraId="1F7FAE7F" w14:textId="77777777" w:rsidR="00F73C6D" w:rsidRDefault="00F73C6D" w:rsidP="00F73C6D">
      <w:pPr>
        <w:pStyle w:val="1f"/>
      </w:pPr>
      <w:r>
        <w:t xml:space="preserve">ENOBUFS         </w:t>
      </w:r>
      <w:r>
        <w:rPr>
          <w:rFonts w:hint="eastAsia"/>
        </w:rPr>
        <w:t>系统的缓冲内存不足</w:t>
      </w:r>
    </w:p>
    <w:p w14:paraId="00560612" w14:textId="77777777" w:rsidR="00F73C6D" w:rsidRDefault="00F73C6D" w:rsidP="00F73C6D">
      <w:pPr>
        <w:pStyle w:val="1f"/>
      </w:pPr>
      <w:r>
        <w:t xml:space="preserve">ENOMEM          </w:t>
      </w:r>
      <w:r>
        <w:rPr>
          <w:rFonts w:hint="eastAsia"/>
        </w:rPr>
        <w:t>核心内存不足</w:t>
      </w:r>
    </w:p>
    <w:p w14:paraId="7F33A266" w14:textId="77777777" w:rsidR="00F73C6D" w:rsidRDefault="00F73C6D" w:rsidP="00F73C6D">
      <w:pPr>
        <w:pStyle w:val="1f"/>
      </w:pPr>
      <w:r>
        <w:t xml:space="preserve">EINVAL           </w:t>
      </w:r>
      <w:r>
        <w:rPr>
          <w:rFonts w:hint="eastAsia"/>
        </w:rPr>
        <w:t>传给系统调用的参数不正确。</w:t>
      </w:r>
    </w:p>
    <w:p w14:paraId="7AEA164B" w14:textId="77777777" w:rsidR="00F73C6D" w:rsidRDefault="00F73C6D" w:rsidP="00D837EB">
      <w:pPr>
        <w:pStyle w:val="4"/>
        <w:numPr>
          <w:ilvl w:val="3"/>
          <w:numId w:val="15"/>
        </w:numPr>
        <w:rPr>
          <w:rFonts w:hint="default"/>
        </w:rPr>
      </w:pPr>
      <w:r>
        <w:t>实验步骤</w:t>
      </w:r>
    </w:p>
    <w:p w14:paraId="0166316A" w14:textId="77777777" w:rsidR="00F73C6D" w:rsidRDefault="00F73C6D" w:rsidP="00D837EB">
      <w:pPr>
        <w:pStyle w:val="30"/>
        <w:numPr>
          <w:ilvl w:val="5"/>
          <w:numId w:val="15"/>
        </w:numPr>
        <w:tabs>
          <w:tab w:val="num" w:pos="1418"/>
        </w:tabs>
        <w:ind w:left="1620" w:right="200" w:hanging="425"/>
        <w:rPr>
          <w:rFonts w:cs="Huawei Sans"/>
          <w:lang w:bidi="hi-IN"/>
        </w:rPr>
      </w:pPr>
      <w:r>
        <w:rPr>
          <w:rFonts w:hint="eastAsia"/>
        </w:rPr>
        <w:t>正确编写满足功能的源文件，包括服务端</w:t>
      </w:r>
      <w:proofErr w:type="spellStart"/>
      <w:r>
        <w:rPr>
          <w:rFonts w:hint="eastAsia"/>
          <w:lang w:val="x-none" w:eastAsia="x-none"/>
        </w:rPr>
        <w:t>源文件</w:t>
      </w:r>
      <w:r>
        <w:rPr>
          <w:rFonts w:hint="eastAsia"/>
        </w:rPr>
        <w:t>和客户端源</w:t>
      </w:r>
      <w:r>
        <w:rPr>
          <w:rFonts w:hint="eastAsia"/>
          <w:lang w:val="x-none" w:eastAsia="x-none"/>
        </w:rPr>
        <w:t>文件</w:t>
      </w:r>
      <w:r>
        <w:rPr>
          <w:rFonts w:hint="eastAsia"/>
        </w:rPr>
        <w:t>。在这里我们的示例源文件存放在</w:t>
      </w:r>
      <w:r>
        <w:t>tasks_k</w:t>
      </w:r>
      <w:proofErr w:type="spellEnd"/>
      <w:r>
        <w:t>/8/task1</w:t>
      </w:r>
      <w:r>
        <w:rPr>
          <w:rFonts w:hint="eastAsia"/>
        </w:rPr>
        <w:t>目录下。</w:t>
      </w:r>
    </w:p>
    <w:p w14:paraId="48824DDB" w14:textId="77777777" w:rsidR="00F73C6D" w:rsidRDefault="00F73C6D" w:rsidP="00F73C6D">
      <w:pPr>
        <w:pStyle w:val="2f5"/>
      </w:pPr>
      <w:r>
        <w:lastRenderedPageBreak/>
        <w:t>[</w:t>
      </w:r>
      <w:proofErr w:type="spellStart"/>
      <w:r>
        <w:t>root@localhost</w:t>
      </w:r>
      <w:proofErr w:type="spellEnd"/>
      <w:r>
        <w:t xml:space="preserve"> </w:t>
      </w:r>
      <w:proofErr w:type="gramStart"/>
      <w:r>
        <w:t>~]#</w:t>
      </w:r>
      <w:proofErr w:type="gramEnd"/>
      <w:r>
        <w:t xml:space="preserve"> </w:t>
      </w:r>
      <w:r>
        <w:rPr>
          <w:b/>
        </w:rPr>
        <w:t xml:space="preserve">cd </w:t>
      </w:r>
      <w:proofErr w:type="spellStart"/>
      <w:r>
        <w:rPr>
          <w:b/>
        </w:rPr>
        <w:t>tasks_k</w:t>
      </w:r>
      <w:proofErr w:type="spellEnd"/>
      <w:r>
        <w:rPr>
          <w:b/>
        </w:rPr>
        <w:t>/8/task1</w:t>
      </w:r>
    </w:p>
    <w:p w14:paraId="49F193B1" w14:textId="77777777" w:rsidR="00F73C6D" w:rsidRDefault="00F73C6D" w:rsidP="00F73C6D">
      <w:pPr>
        <w:pStyle w:val="2f5"/>
      </w:pPr>
      <w:r>
        <w:t>[</w:t>
      </w:r>
      <w:proofErr w:type="spellStart"/>
      <w:r>
        <w:t>root@localhost</w:t>
      </w:r>
      <w:proofErr w:type="spellEnd"/>
      <w:r>
        <w:t xml:space="preserve"> task</w:t>
      </w:r>
      <w:proofErr w:type="gramStart"/>
      <w:r>
        <w:t>1]#</w:t>
      </w:r>
      <w:proofErr w:type="gramEnd"/>
      <w:r>
        <w:rPr>
          <w:b/>
        </w:rPr>
        <w:t xml:space="preserve"> ls</w:t>
      </w:r>
    </w:p>
    <w:p w14:paraId="53BBB708" w14:textId="77777777" w:rsidR="00F73C6D" w:rsidRDefault="00F73C6D" w:rsidP="00F73C6D">
      <w:pPr>
        <w:pStyle w:val="2f5"/>
      </w:pPr>
      <w:proofErr w:type="spellStart"/>
      <w:r>
        <w:t>client.</w:t>
      </w:r>
      <w:proofErr w:type="gramStart"/>
      <w:r>
        <w:t>c</w:t>
      </w:r>
      <w:proofErr w:type="spellEnd"/>
      <w:r>
        <w:t xml:space="preserve">  </w:t>
      </w:r>
      <w:proofErr w:type="spellStart"/>
      <w:r>
        <w:t>server</w:t>
      </w:r>
      <w:proofErr w:type="gramEnd"/>
      <w:r>
        <w:t>.c</w:t>
      </w:r>
      <w:proofErr w:type="spellEnd"/>
    </w:p>
    <w:p w14:paraId="63697D8E" w14:textId="77777777" w:rsidR="00F73C6D" w:rsidRDefault="00F73C6D" w:rsidP="00D837EB">
      <w:pPr>
        <w:pStyle w:val="30"/>
        <w:numPr>
          <w:ilvl w:val="5"/>
          <w:numId w:val="15"/>
        </w:numPr>
        <w:tabs>
          <w:tab w:val="num" w:pos="1418"/>
        </w:tabs>
        <w:ind w:left="1620" w:right="200" w:hanging="425"/>
      </w:pPr>
      <w:r>
        <w:rPr>
          <w:rFonts w:hint="eastAsia"/>
        </w:rPr>
        <w:t>编译源文件。</w:t>
      </w:r>
    </w:p>
    <w:p w14:paraId="61028DA5" w14:textId="77777777" w:rsidR="00F73C6D" w:rsidRDefault="00F73C6D" w:rsidP="00F73C6D">
      <w:pPr>
        <w:pStyle w:val="2f5"/>
        <w:rPr>
          <w:b/>
        </w:rPr>
      </w:pPr>
      <w:r>
        <w:t>[</w:t>
      </w:r>
      <w:proofErr w:type="spellStart"/>
      <w:r>
        <w:t>root@localhost</w:t>
      </w:r>
      <w:proofErr w:type="spellEnd"/>
      <w:r>
        <w:t xml:space="preserve"> task</w:t>
      </w:r>
      <w:proofErr w:type="gramStart"/>
      <w:r>
        <w:t>1]#</w:t>
      </w:r>
      <w:proofErr w:type="gramEnd"/>
      <w:r>
        <w:t xml:space="preserve"> </w:t>
      </w:r>
      <w:proofErr w:type="spellStart"/>
      <w:r>
        <w:rPr>
          <w:b/>
        </w:rPr>
        <w:t>gcc</w:t>
      </w:r>
      <w:proofErr w:type="spellEnd"/>
      <w:r>
        <w:rPr>
          <w:b/>
        </w:rPr>
        <w:t xml:space="preserve"> </w:t>
      </w:r>
      <w:proofErr w:type="spellStart"/>
      <w:r>
        <w:rPr>
          <w:b/>
        </w:rPr>
        <w:t>server.c</w:t>
      </w:r>
      <w:proofErr w:type="spellEnd"/>
      <w:r>
        <w:rPr>
          <w:b/>
        </w:rPr>
        <w:t xml:space="preserve"> -o server</w:t>
      </w:r>
    </w:p>
    <w:p w14:paraId="3A00E3B6" w14:textId="77777777" w:rsidR="00F73C6D" w:rsidRDefault="00F73C6D" w:rsidP="00F73C6D">
      <w:pPr>
        <w:pStyle w:val="2f5"/>
        <w:rPr>
          <w:b/>
        </w:rPr>
      </w:pPr>
      <w:r>
        <w:t>[</w:t>
      </w:r>
      <w:proofErr w:type="spellStart"/>
      <w:r>
        <w:t>root@localhost</w:t>
      </w:r>
      <w:proofErr w:type="spellEnd"/>
      <w:r>
        <w:t xml:space="preserve"> task</w:t>
      </w:r>
      <w:proofErr w:type="gramStart"/>
      <w:r>
        <w:t>1]#</w:t>
      </w:r>
      <w:proofErr w:type="gramEnd"/>
      <w:r>
        <w:rPr>
          <w:b/>
        </w:rPr>
        <w:t xml:space="preserve"> </w:t>
      </w:r>
      <w:proofErr w:type="spellStart"/>
      <w:r>
        <w:rPr>
          <w:b/>
        </w:rPr>
        <w:t>gcc</w:t>
      </w:r>
      <w:proofErr w:type="spellEnd"/>
      <w:r>
        <w:rPr>
          <w:b/>
        </w:rPr>
        <w:t xml:space="preserve"> </w:t>
      </w:r>
      <w:proofErr w:type="spellStart"/>
      <w:r>
        <w:rPr>
          <w:b/>
        </w:rPr>
        <w:t>client.c</w:t>
      </w:r>
      <w:proofErr w:type="spellEnd"/>
      <w:r>
        <w:rPr>
          <w:b/>
        </w:rPr>
        <w:t xml:space="preserve"> -o client</w:t>
      </w:r>
    </w:p>
    <w:p w14:paraId="4F2C7EC1" w14:textId="77777777" w:rsidR="00F73C6D" w:rsidRDefault="00F73C6D" w:rsidP="00F73C6D">
      <w:pPr>
        <w:pStyle w:val="2f5"/>
        <w:rPr>
          <w:b/>
        </w:rPr>
      </w:pPr>
      <w:r>
        <w:t>[</w:t>
      </w:r>
      <w:proofErr w:type="spellStart"/>
      <w:r>
        <w:t>root@localhost</w:t>
      </w:r>
      <w:proofErr w:type="spellEnd"/>
      <w:r>
        <w:t xml:space="preserve"> task</w:t>
      </w:r>
      <w:proofErr w:type="gramStart"/>
      <w:r>
        <w:t>1]#</w:t>
      </w:r>
      <w:proofErr w:type="gramEnd"/>
      <w:r>
        <w:t xml:space="preserve"> </w:t>
      </w:r>
      <w:r>
        <w:rPr>
          <w:b/>
        </w:rPr>
        <w:t>ls</w:t>
      </w:r>
    </w:p>
    <w:p w14:paraId="79079072" w14:textId="77777777" w:rsidR="00F73C6D" w:rsidRDefault="00F73C6D" w:rsidP="00F73C6D">
      <w:pPr>
        <w:pStyle w:val="2f5"/>
      </w:pPr>
      <w:proofErr w:type="gramStart"/>
      <w:r>
        <w:t xml:space="preserve">client  </w:t>
      </w:r>
      <w:proofErr w:type="spellStart"/>
      <w:r>
        <w:t>client</w:t>
      </w:r>
      <w:proofErr w:type="gramEnd"/>
      <w:r>
        <w:t>.c</w:t>
      </w:r>
      <w:proofErr w:type="spellEnd"/>
      <w:r>
        <w:t xml:space="preserve">  server  </w:t>
      </w:r>
      <w:proofErr w:type="spellStart"/>
      <w:r>
        <w:t>server.c</w:t>
      </w:r>
      <w:proofErr w:type="spellEnd"/>
    </w:p>
    <w:p w14:paraId="323D598E" w14:textId="77777777" w:rsidR="00F73C6D" w:rsidRDefault="00F73C6D" w:rsidP="00D837EB">
      <w:pPr>
        <w:pStyle w:val="30"/>
        <w:numPr>
          <w:ilvl w:val="5"/>
          <w:numId w:val="15"/>
        </w:numPr>
        <w:tabs>
          <w:tab w:val="num" w:pos="1418"/>
        </w:tabs>
        <w:ind w:left="1620" w:right="200" w:hanging="425"/>
      </w:pPr>
      <w:r>
        <w:rPr>
          <w:rFonts w:hint="eastAsia"/>
        </w:rPr>
        <w:t>开启两个终端，一个运行客户端，一个运行服务端；</w:t>
      </w:r>
      <w:r>
        <w:t>client</w:t>
      </w:r>
      <w:r>
        <w:rPr>
          <w:rFonts w:hint="eastAsia"/>
        </w:rPr>
        <w:t>中输入发送的消息回车后，</w:t>
      </w:r>
      <w:r>
        <w:t>server</w:t>
      </w:r>
      <w:r>
        <w:rPr>
          <w:rFonts w:hint="eastAsia"/>
        </w:rPr>
        <w:t>端即能收到。</w:t>
      </w:r>
    </w:p>
    <w:p w14:paraId="76A1650A" w14:textId="77777777" w:rsidR="00F73C6D" w:rsidRDefault="00F73C6D" w:rsidP="00F73C6D">
      <w:pPr>
        <w:pStyle w:val="1f"/>
      </w:pPr>
      <w:r>
        <w:t>Client</w:t>
      </w:r>
      <w:r>
        <w:rPr>
          <w:rFonts w:hint="eastAsia"/>
        </w:rPr>
        <w:t>端</w:t>
      </w:r>
    </w:p>
    <w:p w14:paraId="28AE2346" w14:textId="77777777" w:rsidR="00F73C6D" w:rsidRDefault="00F73C6D" w:rsidP="00F73C6D">
      <w:pPr>
        <w:pStyle w:val="2f5"/>
      </w:pPr>
      <w:r>
        <w:t>[</w:t>
      </w:r>
      <w:proofErr w:type="spellStart"/>
      <w:r>
        <w:t>root@localhost</w:t>
      </w:r>
      <w:proofErr w:type="spellEnd"/>
      <w:r>
        <w:t xml:space="preserve"> task</w:t>
      </w:r>
      <w:proofErr w:type="gramStart"/>
      <w:r>
        <w:t>1]#</w:t>
      </w:r>
      <w:proofErr w:type="gramEnd"/>
      <w:r>
        <w:rPr>
          <w:b/>
        </w:rPr>
        <w:t xml:space="preserve"> ./client</w:t>
      </w:r>
    </w:p>
    <w:p w14:paraId="3B8C0AF9" w14:textId="77777777" w:rsidR="00F73C6D" w:rsidRDefault="00F73C6D" w:rsidP="00F73C6D">
      <w:pPr>
        <w:pStyle w:val="1f"/>
      </w:pPr>
      <w:r>
        <w:t>Server</w:t>
      </w:r>
      <w:r>
        <w:rPr>
          <w:rFonts w:hint="eastAsia"/>
        </w:rPr>
        <w:t>端</w:t>
      </w:r>
    </w:p>
    <w:p w14:paraId="068DC46F" w14:textId="77777777" w:rsidR="00F73C6D" w:rsidRDefault="00F73C6D" w:rsidP="00F73C6D">
      <w:pPr>
        <w:pStyle w:val="2f5"/>
        <w:rPr>
          <w:b/>
        </w:rPr>
      </w:pPr>
      <w:r>
        <w:t>[</w:t>
      </w:r>
      <w:proofErr w:type="spellStart"/>
      <w:r>
        <w:t>root@localhost</w:t>
      </w:r>
      <w:proofErr w:type="spellEnd"/>
      <w:r>
        <w:t xml:space="preserve"> task</w:t>
      </w:r>
      <w:proofErr w:type="gramStart"/>
      <w:r>
        <w:t>1]#</w:t>
      </w:r>
      <w:proofErr w:type="gramEnd"/>
      <w:r>
        <w:rPr>
          <w:b/>
        </w:rPr>
        <w:t xml:space="preserve"> ./server</w:t>
      </w:r>
    </w:p>
    <w:p w14:paraId="07B57EDD" w14:textId="77777777" w:rsidR="00F73C6D" w:rsidRDefault="00F73C6D" w:rsidP="00F73C6D">
      <w:pPr>
        <w:pStyle w:val="1f"/>
      </w:pPr>
      <w:r>
        <w:t>Client</w:t>
      </w:r>
      <w:r>
        <w:rPr>
          <w:rFonts w:hint="eastAsia"/>
        </w:rPr>
        <w:t>端</w:t>
      </w:r>
    </w:p>
    <w:p w14:paraId="58D0A206" w14:textId="77777777" w:rsidR="00F73C6D" w:rsidRDefault="00F73C6D" w:rsidP="00F73C6D">
      <w:pPr>
        <w:pStyle w:val="2f5"/>
      </w:pPr>
      <w:r>
        <w:t>Please enter the content to be sent:</w:t>
      </w:r>
    </w:p>
    <w:p w14:paraId="56E4B3CB" w14:textId="3CE88031" w:rsidR="00F73C6D" w:rsidRPr="00666C5E" w:rsidRDefault="00F73C6D" w:rsidP="00F73C6D">
      <w:pPr>
        <w:pStyle w:val="2f5"/>
        <w:rPr>
          <w:b/>
          <w:i/>
        </w:rPr>
      </w:pPr>
      <w:r w:rsidRPr="00666C5E">
        <w:rPr>
          <w:b/>
          <w:i/>
        </w:rPr>
        <w:t xml:space="preserve">Hello </w:t>
      </w:r>
      <w:r w:rsidR="00666C5E" w:rsidRPr="00666C5E">
        <w:rPr>
          <w:b/>
          <w:i/>
        </w:rPr>
        <w:t>w</w:t>
      </w:r>
      <w:r w:rsidRPr="00666C5E">
        <w:rPr>
          <w:b/>
          <w:i/>
        </w:rPr>
        <w:t>orld!</w:t>
      </w:r>
    </w:p>
    <w:p w14:paraId="1ED25701" w14:textId="77777777" w:rsidR="00F73C6D" w:rsidRDefault="00F73C6D" w:rsidP="00F73C6D">
      <w:pPr>
        <w:pStyle w:val="2f5"/>
      </w:pPr>
      <w:r>
        <w:t>Please enter the content to be sent:</w:t>
      </w:r>
    </w:p>
    <w:p w14:paraId="06607631" w14:textId="7F4E7C27" w:rsidR="00F73C6D" w:rsidRPr="00666C5E" w:rsidRDefault="00F73C6D" w:rsidP="00F73C6D">
      <w:pPr>
        <w:pStyle w:val="2f5"/>
        <w:rPr>
          <w:b/>
          <w:i/>
        </w:rPr>
      </w:pPr>
      <w:r w:rsidRPr="00666C5E">
        <w:rPr>
          <w:b/>
          <w:i/>
        </w:rPr>
        <w:t xml:space="preserve">Happy </w:t>
      </w:r>
      <w:r w:rsidR="00666C5E">
        <w:rPr>
          <w:b/>
          <w:i/>
        </w:rPr>
        <w:t>n</w:t>
      </w:r>
      <w:r w:rsidRPr="00666C5E">
        <w:rPr>
          <w:b/>
          <w:i/>
        </w:rPr>
        <w:t xml:space="preserve">ew </w:t>
      </w:r>
      <w:r w:rsidR="00666C5E">
        <w:rPr>
          <w:b/>
          <w:i/>
        </w:rPr>
        <w:t>y</w:t>
      </w:r>
      <w:r w:rsidRPr="00666C5E">
        <w:rPr>
          <w:b/>
          <w:i/>
        </w:rPr>
        <w:t>ear!</w:t>
      </w:r>
    </w:p>
    <w:p w14:paraId="3DA2EB73" w14:textId="77777777" w:rsidR="00F73C6D" w:rsidRDefault="00F73C6D" w:rsidP="00F73C6D">
      <w:pPr>
        <w:pStyle w:val="2f5"/>
      </w:pPr>
      <w:r>
        <w:t>Please enter the content to be sent:</w:t>
      </w:r>
    </w:p>
    <w:p w14:paraId="2E2F76B7" w14:textId="77777777" w:rsidR="00F73C6D" w:rsidRDefault="00F73C6D" w:rsidP="00F73C6D">
      <w:pPr>
        <w:pStyle w:val="1f"/>
      </w:pPr>
      <w:r>
        <w:t>Server</w:t>
      </w:r>
      <w:r>
        <w:rPr>
          <w:rFonts w:hint="eastAsia"/>
        </w:rPr>
        <w:t>端</w:t>
      </w:r>
    </w:p>
    <w:p w14:paraId="6DEA1F72" w14:textId="7DCE7E30" w:rsidR="00F73C6D" w:rsidRDefault="00666C5E" w:rsidP="00F73C6D">
      <w:pPr>
        <w:pStyle w:val="2f5"/>
      </w:pPr>
      <w:r>
        <w:t xml:space="preserve">The message received is: </w:t>
      </w:r>
      <w:r w:rsidRPr="00666C5E">
        <w:rPr>
          <w:i/>
        </w:rPr>
        <w:t>Hello w</w:t>
      </w:r>
      <w:r w:rsidR="00F73C6D" w:rsidRPr="00666C5E">
        <w:rPr>
          <w:i/>
        </w:rPr>
        <w:t>orld!</w:t>
      </w:r>
    </w:p>
    <w:p w14:paraId="49C557DE" w14:textId="4976E9A9" w:rsidR="00F73C6D" w:rsidRDefault="00F73C6D" w:rsidP="00F73C6D">
      <w:pPr>
        <w:pStyle w:val="2f5"/>
        <w:rPr>
          <w:i/>
        </w:rPr>
      </w:pPr>
      <w:r>
        <w:t xml:space="preserve">The message received is: </w:t>
      </w:r>
      <w:r w:rsidRPr="00666C5E">
        <w:rPr>
          <w:i/>
        </w:rPr>
        <w:t xml:space="preserve">Happy </w:t>
      </w:r>
      <w:r w:rsidR="00666C5E" w:rsidRPr="00666C5E">
        <w:rPr>
          <w:i/>
        </w:rPr>
        <w:t>n</w:t>
      </w:r>
      <w:r w:rsidRPr="00666C5E">
        <w:rPr>
          <w:i/>
        </w:rPr>
        <w:t xml:space="preserve">ew </w:t>
      </w:r>
      <w:r w:rsidR="00666C5E" w:rsidRPr="00666C5E">
        <w:rPr>
          <w:i/>
        </w:rPr>
        <w:t>y</w:t>
      </w:r>
      <w:r w:rsidRPr="00666C5E">
        <w:rPr>
          <w:i/>
        </w:rPr>
        <w:t>ear!</w:t>
      </w:r>
    </w:p>
    <w:p w14:paraId="0636E487" w14:textId="6901D538" w:rsidR="00C0400D" w:rsidRDefault="00C0400D" w:rsidP="00C0400D">
      <w:pPr>
        <w:pStyle w:val="1f"/>
      </w:pPr>
      <w:r>
        <w:rPr>
          <w:rFonts w:hint="eastAsia"/>
        </w:rPr>
        <w:t>最后分别在</w:t>
      </w:r>
      <w:r>
        <w:rPr>
          <w:rFonts w:hint="eastAsia"/>
        </w:rPr>
        <w:t>C</w:t>
      </w:r>
      <w:r>
        <w:t>lient</w:t>
      </w:r>
      <w:r>
        <w:rPr>
          <w:rFonts w:hint="eastAsia"/>
        </w:rPr>
        <w:t>端和</w:t>
      </w:r>
      <w:r>
        <w:rPr>
          <w:rFonts w:hint="eastAsia"/>
        </w:rPr>
        <w:t>S</w:t>
      </w:r>
      <w:r>
        <w:t>erver</w:t>
      </w:r>
      <w:r>
        <w:rPr>
          <w:rFonts w:hint="eastAsia"/>
        </w:rPr>
        <w:t>端用</w:t>
      </w:r>
      <w:proofErr w:type="spellStart"/>
      <w:r>
        <w:rPr>
          <w:rFonts w:hint="eastAsia"/>
        </w:rPr>
        <w:t>C</w:t>
      </w:r>
      <w:r>
        <w:t>trl+C</w:t>
      </w:r>
      <w:proofErr w:type="spellEnd"/>
      <w:r>
        <w:rPr>
          <w:rFonts w:hint="eastAsia"/>
        </w:rPr>
        <w:t>退出。</w:t>
      </w:r>
    </w:p>
    <w:p w14:paraId="32C8B871" w14:textId="2091F6A2" w:rsidR="00F73C6D" w:rsidRDefault="00F73C6D" w:rsidP="00D837EB">
      <w:pPr>
        <w:pStyle w:val="3"/>
        <w:numPr>
          <w:ilvl w:val="2"/>
          <w:numId w:val="15"/>
        </w:numPr>
      </w:pPr>
      <w:bookmarkStart w:id="92" w:name="_Toc59480202"/>
      <w:r>
        <w:rPr>
          <w:rFonts w:hint="eastAsia"/>
        </w:rPr>
        <w:t>使用</w:t>
      </w:r>
      <w:r>
        <w:t>tshark</w:t>
      </w:r>
      <w:r>
        <w:rPr>
          <w:rFonts w:hint="eastAsia"/>
        </w:rPr>
        <w:t>抓包</w:t>
      </w:r>
      <w:bookmarkEnd w:id="92"/>
    </w:p>
    <w:p w14:paraId="595883E4" w14:textId="77777777" w:rsidR="00F73C6D" w:rsidRDefault="00F73C6D" w:rsidP="00D837EB">
      <w:pPr>
        <w:pStyle w:val="4"/>
        <w:numPr>
          <w:ilvl w:val="3"/>
          <w:numId w:val="15"/>
        </w:numPr>
        <w:rPr>
          <w:rFonts w:hint="default"/>
        </w:rPr>
      </w:pPr>
      <w:r>
        <w:t>相关知识</w:t>
      </w:r>
    </w:p>
    <w:p w14:paraId="33C8AE8D" w14:textId="77777777" w:rsidR="00F73C6D" w:rsidRDefault="00F73C6D" w:rsidP="00F73C6D">
      <w:pPr>
        <w:pStyle w:val="1f"/>
        <w:ind w:firstLineChars="200" w:firstLine="420"/>
      </w:pPr>
      <w:proofErr w:type="spellStart"/>
      <w:r>
        <w:t>tshark</w:t>
      </w:r>
      <w:proofErr w:type="spellEnd"/>
      <w:r>
        <w:rPr>
          <w:rFonts w:hint="eastAsia"/>
        </w:rPr>
        <w:t>是</w:t>
      </w:r>
      <w:proofErr w:type="spellStart"/>
      <w:r>
        <w:t>wireshark</w:t>
      </w:r>
      <w:proofErr w:type="spellEnd"/>
      <w:r>
        <w:rPr>
          <w:rFonts w:hint="eastAsia"/>
        </w:rPr>
        <w:t>中提供的</w:t>
      </w:r>
      <w:r>
        <w:t>Linux</w:t>
      </w:r>
      <w:r>
        <w:rPr>
          <w:rFonts w:hint="eastAsia"/>
        </w:rPr>
        <w:t>命令行工具，</w:t>
      </w:r>
      <w:proofErr w:type="spellStart"/>
      <w:r>
        <w:t>tshark</w:t>
      </w:r>
      <w:proofErr w:type="spellEnd"/>
      <w:r>
        <w:rPr>
          <w:rFonts w:hint="eastAsia"/>
        </w:rPr>
        <w:t>不仅有抓包的功能，还带了解析各种协议的能力。由于</w:t>
      </w:r>
      <w:proofErr w:type="spellStart"/>
      <w:r>
        <w:t>wireshark</w:t>
      </w:r>
      <w:proofErr w:type="spellEnd"/>
      <w:r>
        <w:rPr>
          <w:rFonts w:hint="eastAsia"/>
        </w:rPr>
        <w:t>的运行需要</w:t>
      </w:r>
      <w:r>
        <w:t>GUI</w:t>
      </w:r>
      <w:r>
        <w:rPr>
          <w:rFonts w:hint="eastAsia"/>
        </w:rPr>
        <w:t>（图形用户界面，</w:t>
      </w:r>
      <w:r>
        <w:t>Graphical User Interface</w:t>
      </w:r>
      <w:r>
        <w:rPr>
          <w:rFonts w:hint="eastAsia"/>
        </w:rPr>
        <w:t>）的环境，但是</w:t>
      </w:r>
      <w:proofErr w:type="spellStart"/>
      <w:r>
        <w:t>openEuler</w:t>
      </w:r>
      <w:proofErr w:type="spellEnd"/>
      <w:r>
        <w:rPr>
          <w:rFonts w:hint="eastAsia"/>
        </w:rPr>
        <w:t>系统的缺省安装是不含</w:t>
      </w:r>
      <w:r>
        <w:t>GUI</w:t>
      </w:r>
      <w:r>
        <w:rPr>
          <w:rFonts w:hint="eastAsia"/>
        </w:rPr>
        <w:t>的，此时就可以使用</w:t>
      </w:r>
      <w:proofErr w:type="spellStart"/>
      <w:r>
        <w:t>tshark</w:t>
      </w:r>
      <w:proofErr w:type="spellEnd"/>
      <w:r>
        <w:rPr>
          <w:rFonts w:hint="eastAsia"/>
        </w:rPr>
        <w:t>进行抓包。</w:t>
      </w:r>
    </w:p>
    <w:p w14:paraId="34DD2034" w14:textId="77777777" w:rsidR="00F73C6D" w:rsidRDefault="00F73C6D" w:rsidP="00D837EB">
      <w:pPr>
        <w:pStyle w:val="4"/>
        <w:numPr>
          <w:ilvl w:val="3"/>
          <w:numId w:val="15"/>
        </w:numPr>
        <w:rPr>
          <w:rFonts w:hint="default"/>
        </w:rPr>
      </w:pPr>
      <w:r>
        <w:t>实验步骤</w:t>
      </w:r>
    </w:p>
    <w:p w14:paraId="22294196" w14:textId="77777777" w:rsidR="00F73C6D" w:rsidRDefault="00F73C6D" w:rsidP="00D837EB">
      <w:pPr>
        <w:pStyle w:val="30"/>
        <w:numPr>
          <w:ilvl w:val="5"/>
          <w:numId w:val="15"/>
        </w:numPr>
        <w:tabs>
          <w:tab w:val="num" w:pos="1418"/>
        </w:tabs>
        <w:ind w:left="1620" w:right="200" w:hanging="425"/>
        <w:rPr>
          <w:lang w:eastAsia="x-none"/>
        </w:rPr>
      </w:pPr>
      <w:r>
        <w:rPr>
          <w:rFonts w:hint="eastAsia"/>
        </w:rPr>
        <w:t>安装</w:t>
      </w:r>
      <w:proofErr w:type="spellStart"/>
      <w:r>
        <w:t>wireshark</w:t>
      </w:r>
      <w:proofErr w:type="spellEnd"/>
      <w:r>
        <w:rPr>
          <w:rFonts w:hint="eastAsia"/>
        </w:rPr>
        <w:t>。</w:t>
      </w:r>
    </w:p>
    <w:p w14:paraId="23C5D10A" w14:textId="77777777" w:rsidR="00F73C6D" w:rsidRDefault="00F73C6D" w:rsidP="00F73C6D">
      <w:pPr>
        <w:pStyle w:val="2f5"/>
      </w:pPr>
      <w:proofErr w:type="spellStart"/>
      <w:r>
        <w:t>dnf</w:t>
      </w:r>
      <w:proofErr w:type="spellEnd"/>
      <w:r>
        <w:t xml:space="preserve"> install -y </w:t>
      </w:r>
      <w:proofErr w:type="spellStart"/>
      <w:r>
        <w:t>wireshark</w:t>
      </w:r>
      <w:proofErr w:type="spellEnd"/>
    </w:p>
    <w:p w14:paraId="76F1334A" w14:textId="77777777" w:rsidR="00F73C6D" w:rsidRDefault="00F73C6D" w:rsidP="00D837EB">
      <w:pPr>
        <w:pStyle w:val="30"/>
        <w:numPr>
          <w:ilvl w:val="5"/>
          <w:numId w:val="15"/>
        </w:numPr>
        <w:tabs>
          <w:tab w:val="num" w:pos="1418"/>
        </w:tabs>
        <w:ind w:left="1620" w:right="200" w:hanging="425"/>
        <w:rPr>
          <w:rFonts w:cs="Huawei Sans"/>
          <w:lang w:bidi="hi-IN"/>
        </w:rPr>
      </w:pPr>
      <w:r>
        <w:rPr>
          <w:rFonts w:cs="Huawei Sans" w:hint="eastAsia"/>
          <w:lang w:bidi="hi-IN"/>
        </w:rPr>
        <w:t>用</w:t>
      </w:r>
      <w:r>
        <w:rPr>
          <w:rFonts w:cs="Huawei Sans"/>
          <w:lang w:bidi="hi-IN"/>
        </w:rPr>
        <w:t>ifconfig</w:t>
      </w:r>
      <w:r>
        <w:rPr>
          <w:rFonts w:cs="Huawei Sans" w:hint="eastAsia"/>
          <w:lang w:bidi="hi-IN"/>
        </w:rPr>
        <w:t>查看网卡信息</w:t>
      </w:r>
      <w:r>
        <w:rPr>
          <w:rFonts w:hint="eastAsia"/>
        </w:rPr>
        <w:t>。</w:t>
      </w:r>
    </w:p>
    <w:p w14:paraId="7B89DF8B" w14:textId="4FFF29DB" w:rsidR="00AF5154" w:rsidRDefault="00AF5154" w:rsidP="00AF5154">
      <w:pPr>
        <w:pStyle w:val="2f5"/>
        <w:rPr>
          <w:rFonts w:cs="Huawei Sans"/>
        </w:rPr>
      </w:pPr>
      <w:r w:rsidRPr="00AF5154">
        <w:rPr>
          <w:rFonts w:cs="Huawei Sans"/>
        </w:rPr>
        <w:t>[</w:t>
      </w:r>
      <w:proofErr w:type="spellStart"/>
      <w:r w:rsidRPr="00AF5154">
        <w:rPr>
          <w:rFonts w:cs="Huawei Sans"/>
        </w:rPr>
        <w:t>root@localhost</w:t>
      </w:r>
      <w:proofErr w:type="spellEnd"/>
      <w:r w:rsidRPr="00AF5154">
        <w:rPr>
          <w:rFonts w:cs="Huawei Sans"/>
        </w:rPr>
        <w:t xml:space="preserve"> task</w:t>
      </w:r>
      <w:proofErr w:type="gramStart"/>
      <w:r>
        <w:rPr>
          <w:rFonts w:cs="Huawei Sans"/>
        </w:rPr>
        <w:t>2</w:t>
      </w:r>
      <w:r w:rsidRPr="00AF5154">
        <w:rPr>
          <w:rFonts w:cs="Huawei Sans"/>
        </w:rPr>
        <w:t>]#</w:t>
      </w:r>
      <w:proofErr w:type="gramEnd"/>
      <w:r w:rsidRPr="00AF5154">
        <w:rPr>
          <w:rFonts w:cs="Huawei Sans"/>
        </w:rPr>
        <w:t xml:space="preserve"> ifconfig</w:t>
      </w:r>
    </w:p>
    <w:p w14:paraId="01FE8B54" w14:textId="2CEF7970" w:rsidR="00AF5154" w:rsidRDefault="00AF5154" w:rsidP="00AF5154">
      <w:pPr>
        <w:pStyle w:val="2f5"/>
        <w:rPr>
          <w:rFonts w:cs="Huawei Sans"/>
        </w:rPr>
      </w:pPr>
      <w:r>
        <w:rPr>
          <w:rFonts w:cs="Huawei Sans"/>
        </w:rPr>
        <w:lastRenderedPageBreak/>
        <w:t>……</w:t>
      </w:r>
    </w:p>
    <w:p w14:paraId="7214734E" w14:textId="3549E5C7" w:rsidR="00AF5154" w:rsidRPr="00AF5154" w:rsidRDefault="00AF5154" w:rsidP="00AF5154">
      <w:pPr>
        <w:pStyle w:val="2f5"/>
        <w:rPr>
          <w:rFonts w:cs="Huawei Sans"/>
        </w:rPr>
      </w:pPr>
      <w:r>
        <w:rPr>
          <w:noProof/>
        </w:rPr>
        <mc:AlternateContent>
          <mc:Choice Requires="wps">
            <w:drawing>
              <wp:anchor distT="0" distB="0" distL="114300" distR="114300" simplePos="0" relativeHeight="251667968" behindDoc="0" locked="0" layoutInCell="1" allowOverlap="1" wp14:anchorId="7EA14510" wp14:editId="0E682A9B">
                <wp:simplePos x="0" y="0"/>
                <wp:positionH relativeFrom="column">
                  <wp:posOffset>627463</wp:posOffset>
                </wp:positionH>
                <wp:positionV relativeFrom="paragraph">
                  <wp:posOffset>5136</wp:posOffset>
                </wp:positionV>
                <wp:extent cx="170815" cy="190500"/>
                <wp:effectExtent l="19050" t="19050" r="19685" b="19050"/>
                <wp:wrapNone/>
                <wp:docPr id="132" name="矩形 132"/>
                <wp:cNvGraphicFramePr/>
                <a:graphic xmlns:a="http://schemas.openxmlformats.org/drawingml/2006/main">
                  <a:graphicData uri="http://schemas.microsoft.com/office/word/2010/wordprocessingShape">
                    <wps:wsp>
                      <wps:cNvSpPr/>
                      <wps:spPr>
                        <a:xfrm>
                          <a:off x="0" y="0"/>
                          <a:ext cx="170815"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60215" id="矩形 132" o:spid="_x0000_s1026" style="position:absolute;left:0;text-align:left;margin-left:49.4pt;margin-top:.4pt;width:13.45pt;height:1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" filled="f" strokecolor="#c7000b" strokeweight="2.25pt"/>
            </w:pict>
          </mc:Fallback>
        </mc:AlternateContent>
      </w:r>
      <w:r w:rsidRPr="00AF5154">
        <w:rPr>
          <w:rFonts w:cs="Huawei Sans"/>
        </w:rPr>
        <w:t>lo: flags=73&lt;</w:t>
      </w:r>
      <w:proofErr w:type="gramStart"/>
      <w:r w:rsidRPr="00AF5154">
        <w:rPr>
          <w:rFonts w:cs="Huawei Sans"/>
        </w:rPr>
        <w:t>UP,LOOPBACK</w:t>
      </w:r>
      <w:proofErr w:type="gramEnd"/>
      <w:r w:rsidRPr="00AF5154">
        <w:rPr>
          <w:rFonts w:cs="Huawei Sans"/>
        </w:rPr>
        <w:t xml:space="preserve">,RUNNING&gt;  </w:t>
      </w:r>
      <w:proofErr w:type="spellStart"/>
      <w:r w:rsidRPr="00AF5154">
        <w:rPr>
          <w:rFonts w:cs="Huawei Sans"/>
        </w:rPr>
        <w:t>mtu</w:t>
      </w:r>
      <w:proofErr w:type="spellEnd"/>
      <w:r w:rsidRPr="00AF5154">
        <w:rPr>
          <w:rFonts w:cs="Huawei Sans"/>
        </w:rPr>
        <w:t xml:space="preserve"> 65536</w:t>
      </w:r>
    </w:p>
    <w:p w14:paraId="15985F44" w14:textId="4AAEF716" w:rsidR="00AF5154" w:rsidRPr="00AF5154" w:rsidRDefault="00AF5154" w:rsidP="00AF5154">
      <w:pPr>
        <w:pStyle w:val="2f5"/>
        <w:rPr>
          <w:rFonts w:cs="Huawei Sans"/>
        </w:rPr>
      </w:pPr>
      <w:r w:rsidRPr="00AF5154">
        <w:rPr>
          <w:rFonts w:cs="Huawei Sans"/>
        </w:rPr>
        <w:t xml:space="preserve">        </w:t>
      </w:r>
      <w:proofErr w:type="spellStart"/>
      <w:r w:rsidRPr="00AF5154">
        <w:rPr>
          <w:rFonts w:cs="Huawei Sans"/>
        </w:rPr>
        <w:t>inet</w:t>
      </w:r>
      <w:proofErr w:type="spellEnd"/>
      <w:r w:rsidRPr="00AF5154">
        <w:rPr>
          <w:rFonts w:cs="Huawei Sans"/>
        </w:rPr>
        <w:t xml:space="preserve"> </w:t>
      </w:r>
      <w:proofErr w:type="gramStart"/>
      <w:r w:rsidRPr="00AF5154">
        <w:rPr>
          <w:rFonts w:cs="Huawei Sans"/>
        </w:rPr>
        <w:t>127.0.0.1  netmask</w:t>
      </w:r>
      <w:proofErr w:type="gramEnd"/>
      <w:r w:rsidRPr="00AF5154">
        <w:rPr>
          <w:rFonts w:cs="Huawei Sans"/>
        </w:rPr>
        <w:t xml:space="preserve"> 255.0.0.0</w:t>
      </w:r>
    </w:p>
    <w:p w14:paraId="118B64C9" w14:textId="0C2E37CB" w:rsidR="00AF5154" w:rsidRPr="00AF5154" w:rsidRDefault="00AF5154" w:rsidP="00AF5154">
      <w:pPr>
        <w:pStyle w:val="2f5"/>
        <w:rPr>
          <w:rFonts w:cs="Huawei Sans"/>
        </w:rPr>
      </w:pPr>
      <w:r w:rsidRPr="00AF5154">
        <w:rPr>
          <w:rFonts w:cs="Huawei Sans"/>
        </w:rPr>
        <w:t xml:space="preserve">        inet</w:t>
      </w:r>
      <w:proofErr w:type="gramStart"/>
      <w:r w:rsidRPr="00AF5154">
        <w:rPr>
          <w:rFonts w:cs="Huawei Sans"/>
        </w:rPr>
        <w:t>6 :</w:t>
      </w:r>
      <w:proofErr w:type="gramEnd"/>
      <w:r w:rsidRPr="00AF5154">
        <w:rPr>
          <w:rFonts w:cs="Huawei Sans"/>
        </w:rPr>
        <w:t xml:space="preserve">:1  </w:t>
      </w:r>
      <w:proofErr w:type="spellStart"/>
      <w:r w:rsidRPr="00AF5154">
        <w:rPr>
          <w:rFonts w:cs="Huawei Sans"/>
        </w:rPr>
        <w:t>prefixlen</w:t>
      </w:r>
      <w:proofErr w:type="spellEnd"/>
      <w:r w:rsidRPr="00AF5154">
        <w:rPr>
          <w:rFonts w:cs="Huawei Sans"/>
        </w:rPr>
        <w:t xml:space="preserve"> 128  </w:t>
      </w:r>
      <w:proofErr w:type="spellStart"/>
      <w:r w:rsidRPr="00AF5154">
        <w:rPr>
          <w:rFonts w:cs="Huawei Sans"/>
        </w:rPr>
        <w:t>scopeid</w:t>
      </w:r>
      <w:proofErr w:type="spellEnd"/>
      <w:r w:rsidRPr="00AF5154">
        <w:rPr>
          <w:rFonts w:cs="Huawei Sans"/>
        </w:rPr>
        <w:t xml:space="preserve"> 0x10&lt;host&gt;</w:t>
      </w:r>
    </w:p>
    <w:p w14:paraId="2BA62586" w14:textId="7CC8210C" w:rsidR="00AF5154" w:rsidRPr="00AF5154" w:rsidRDefault="00AF5154" w:rsidP="00AF5154">
      <w:pPr>
        <w:pStyle w:val="2f5"/>
        <w:rPr>
          <w:rFonts w:cs="Huawei Sans"/>
        </w:rPr>
      </w:pPr>
      <w:r w:rsidRPr="00AF5154">
        <w:rPr>
          <w:rFonts w:cs="Huawei Sans"/>
        </w:rPr>
        <w:t xml:space="preserve">        </w:t>
      </w:r>
      <w:proofErr w:type="gramStart"/>
      <w:r w:rsidRPr="00AF5154">
        <w:rPr>
          <w:rFonts w:cs="Huawei Sans"/>
        </w:rPr>
        <w:t xml:space="preserve">loop  </w:t>
      </w:r>
      <w:proofErr w:type="spellStart"/>
      <w:r w:rsidRPr="00AF5154">
        <w:rPr>
          <w:rFonts w:cs="Huawei Sans"/>
        </w:rPr>
        <w:t>txqueuelen</w:t>
      </w:r>
      <w:proofErr w:type="spellEnd"/>
      <w:proofErr w:type="gramEnd"/>
      <w:r w:rsidRPr="00AF5154">
        <w:rPr>
          <w:rFonts w:cs="Huawei Sans"/>
        </w:rPr>
        <w:t xml:space="preserve"> 1000  (Local Loopback)</w:t>
      </w:r>
    </w:p>
    <w:p w14:paraId="1FFA497E" w14:textId="6F541A0A" w:rsidR="00AF5154" w:rsidRPr="00AF5154" w:rsidRDefault="00AF5154" w:rsidP="00AF5154">
      <w:pPr>
        <w:pStyle w:val="2f5"/>
        <w:rPr>
          <w:rFonts w:cs="Huawei Sans"/>
        </w:rPr>
      </w:pPr>
      <w:r w:rsidRPr="00AF5154">
        <w:rPr>
          <w:rFonts w:cs="Huawei Sans"/>
        </w:rPr>
        <w:t xml:space="preserve">        RX packets </w:t>
      </w:r>
      <w:proofErr w:type="gramStart"/>
      <w:r w:rsidRPr="00AF5154">
        <w:rPr>
          <w:rFonts w:cs="Huawei Sans"/>
        </w:rPr>
        <w:t>38  bytes</w:t>
      </w:r>
      <w:proofErr w:type="gramEnd"/>
      <w:r w:rsidRPr="00AF5154">
        <w:rPr>
          <w:rFonts w:cs="Huawei Sans"/>
        </w:rPr>
        <w:t xml:space="preserve"> 12395 (12.1 KiB)</w:t>
      </w:r>
    </w:p>
    <w:p w14:paraId="5FE22902" w14:textId="76226781" w:rsidR="00AF5154" w:rsidRPr="00AF5154" w:rsidRDefault="00AF5154" w:rsidP="00AF5154">
      <w:pPr>
        <w:pStyle w:val="2f5"/>
        <w:rPr>
          <w:rFonts w:cs="Huawei Sans"/>
        </w:rPr>
      </w:pPr>
      <w:r w:rsidRPr="00AF5154">
        <w:rPr>
          <w:rFonts w:cs="Huawei Sans"/>
        </w:rPr>
        <w:t xml:space="preserve">        RX errors </w:t>
      </w:r>
      <w:proofErr w:type="gramStart"/>
      <w:r w:rsidRPr="00AF5154">
        <w:rPr>
          <w:rFonts w:cs="Huawei Sans"/>
        </w:rPr>
        <w:t>0  dropped</w:t>
      </w:r>
      <w:proofErr w:type="gramEnd"/>
      <w:r w:rsidRPr="00AF5154">
        <w:rPr>
          <w:rFonts w:cs="Huawei Sans"/>
        </w:rPr>
        <w:t xml:space="preserve"> 0  overruns 0  frame 0</w:t>
      </w:r>
    </w:p>
    <w:p w14:paraId="024C2173" w14:textId="467A19F1" w:rsidR="00AF5154" w:rsidRPr="00AF5154" w:rsidRDefault="00AF5154" w:rsidP="00AF5154">
      <w:pPr>
        <w:pStyle w:val="2f5"/>
        <w:rPr>
          <w:rFonts w:cs="Huawei Sans"/>
        </w:rPr>
      </w:pPr>
      <w:r w:rsidRPr="00AF5154">
        <w:rPr>
          <w:rFonts w:cs="Huawei Sans"/>
        </w:rPr>
        <w:t xml:space="preserve">        TX packets </w:t>
      </w:r>
      <w:proofErr w:type="gramStart"/>
      <w:r w:rsidRPr="00AF5154">
        <w:rPr>
          <w:rFonts w:cs="Huawei Sans"/>
        </w:rPr>
        <w:t>38  bytes</w:t>
      </w:r>
      <w:proofErr w:type="gramEnd"/>
      <w:r w:rsidRPr="00AF5154">
        <w:rPr>
          <w:rFonts w:cs="Huawei Sans"/>
        </w:rPr>
        <w:t xml:space="preserve"> 12395 (12.1 KiB)</w:t>
      </w:r>
    </w:p>
    <w:p w14:paraId="1E4982BD" w14:textId="33D7F151" w:rsidR="00F73C6D" w:rsidRDefault="00AF5154" w:rsidP="00AF5154">
      <w:pPr>
        <w:pStyle w:val="2f5"/>
        <w:rPr>
          <w:rFonts w:cs="Huawei Sans"/>
        </w:rPr>
      </w:pPr>
      <w:r w:rsidRPr="00AF5154">
        <w:rPr>
          <w:rFonts w:cs="Huawei Sans"/>
        </w:rPr>
        <w:t xml:space="preserve">        TX errors </w:t>
      </w:r>
      <w:proofErr w:type="gramStart"/>
      <w:r w:rsidRPr="00AF5154">
        <w:rPr>
          <w:rFonts w:cs="Huawei Sans"/>
        </w:rPr>
        <w:t>0  dropped</w:t>
      </w:r>
      <w:proofErr w:type="gramEnd"/>
      <w:r w:rsidRPr="00AF5154">
        <w:rPr>
          <w:rFonts w:cs="Huawei Sans"/>
        </w:rPr>
        <w:t xml:space="preserve"> 0 overruns 0  carrier 0  collisions 0</w:t>
      </w:r>
    </w:p>
    <w:p w14:paraId="4D373D45" w14:textId="6A13505A" w:rsidR="00AF5154" w:rsidRDefault="00AF5154" w:rsidP="00AF5154">
      <w:pPr>
        <w:pStyle w:val="2f5"/>
        <w:rPr>
          <w:rFonts w:cs="Huawei Sans"/>
        </w:rPr>
      </w:pPr>
      <w:r>
        <w:rPr>
          <w:rFonts w:cs="Huawei Sans"/>
        </w:rPr>
        <w:t>……</w:t>
      </w:r>
    </w:p>
    <w:p w14:paraId="05295306" w14:textId="7CD154CD" w:rsidR="00F73C6D" w:rsidRDefault="00F73C6D" w:rsidP="00F73C6D">
      <w:pPr>
        <w:pStyle w:val="1f"/>
      </w:pPr>
      <w:r>
        <w:rPr>
          <w:rFonts w:hint="eastAsia"/>
          <w:noProof/>
        </w:rPr>
        <w:t>由于任务</w:t>
      </w:r>
      <w:r>
        <w:rPr>
          <w:noProof/>
        </w:rPr>
        <w:t>1</w:t>
      </w:r>
      <w:r>
        <w:rPr>
          <w:rFonts w:hint="eastAsia"/>
          <w:noProof/>
        </w:rPr>
        <w:t>的</w:t>
      </w:r>
      <w:r>
        <w:rPr>
          <w:noProof/>
        </w:rPr>
        <w:t>client</w:t>
      </w:r>
      <w:r>
        <w:rPr>
          <w:rFonts w:hint="eastAsia"/>
          <w:noProof/>
        </w:rPr>
        <w:t>与</w:t>
      </w:r>
      <w:r>
        <w:rPr>
          <w:noProof/>
        </w:rPr>
        <w:t>server</w:t>
      </w:r>
      <w:r>
        <w:rPr>
          <w:rFonts w:hint="eastAsia"/>
          <w:noProof/>
        </w:rPr>
        <w:t>均运行于本机，因此指定的网络接口应该是回环地址接口</w:t>
      </w:r>
      <w:r>
        <w:rPr>
          <w:noProof/>
        </w:rPr>
        <w:t>lo</w:t>
      </w:r>
      <w:r>
        <w:rPr>
          <w:rFonts w:hint="eastAsia"/>
          <w:noProof/>
        </w:rPr>
        <w:t>。</w:t>
      </w:r>
    </w:p>
    <w:p w14:paraId="1D62AFCD" w14:textId="21CF0439" w:rsidR="00F73C6D" w:rsidRDefault="00F73C6D" w:rsidP="00D837EB">
      <w:pPr>
        <w:pStyle w:val="30"/>
        <w:numPr>
          <w:ilvl w:val="5"/>
          <w:numId w:val="15"/>
        </w:numPr>
        <w:tabs>
          <w:tab w:val="num" w:pos="1418"/>
        </w:tabs>
        <w:ind w:left="1620" w:right="200" w:hanging="425"/>
      </w:pPr>
      <w:r>
        <w:rPr>
          <w:rFonts w:hint="eastAsia"/>
        </w:rPr>
        <w:t>开启三个终端，一个运行客户端，一个运行服务端，一个运行</w:t>
      </w:r>
      <w:proofErr w:type="spellStart"/>
      <w:r>
        <w:t>tshark</w:t>
      </w:r>
      <w:proofErr w:type="spellEnd"/>
      <w:r>
        <w:rPr>
          <w:rFonts w:hint="eastAsia"/>
        </w:rPr>
        <w:t>；</w:t>
      </w:r>
      <w:r>
        <w:t>client</w:t>
      </w:r>
      <w:r>
        <w:rPr>
          <w:rFonts w:hint="eastAsia"/>
        </w:rPr>
        <w:t>中输入发送的消息回车后，</w:t>
      </w:r>
      <w:r>
        <w:t>server</w:t>
      </w:r>
      <w:r>
        <w:rPr>
          <w:rFonts w:hint="eastAsia"/>
        </w:rPr>
        <w:t>端即能收到。</w:t>
      </w:r>
    </w:p>
    <w:p w14:paraId="6DFEFBCD" w14:textId="5A62FF6B" w:rsidR="00F73C6D" w:rsidRDefault="00F73C6D" w:rsidP="00F73C6D">
      <w:pPr>
        <w:pStyle w:val="1f"/>
      </w:pPr>
      <w:r>
        <w:t>Client</w:t>
      </w:r>
      <w:r>
        <w:rPr>
          <w:rFonts w:hint="eastAsia"/>
        </w:rPr>
        <w:t>端</w:t>
      </w:r>
    </w:p>
    <w:p w14:paraId="6A0EC761" w14:textId="2BE9C1B1" w:rsidR="00F73C6D" w:rsidRDefault="00F73C6D" w:rsidP="00F73C6D">
      <w:pPr>
        <w:pStyle w:val="2f5"/>
      </w:pPr>
      <w:r>
        <w:t>[</w:t>
      </w:r>
      <w:proofErr w:type="spellStart"/>
      <w:r>
        <w:t>root@localhost</w:t>
      </w:r>
      <w:proofErr w:type="spellEnd"/>
      <w:r>
        <w:t xml:space="preserve"> task</w:t>
      </w:r>
      <w:proofErr w:type="gramStart"/>
      <w:r>
        <w:t>1]#</w:t>
      </w:r>
      <w:proofErr w:type="gramEnd"/>
      <w:r>
        <w:rPr>
          <w:b/>
        </w:rPr>
        <w:t xml:space="preserve"> ./client</w:t>
      </w:r>
      <w:r>
        <w:t xml:space="preserve"> </w:t>
      </w:r>
    </w:p>
    <w:p w14:paraId="5403C142" w14:textId="25A1F524" w:rsidR="00F73C6D" w:rsidRDefault="00F73C6D" w:rsidP="00F73C6D">
      <w:pPr>
        <w:pStyle w:val="2f5"/>
      </w:pPr>
      <w:r>
        <w:t>Please enter the content to be sent:</w:t>
      </w:r>
    </w:p>
    <w:p w14:paraId="2F19E5D5" w14:textId="7CD573B2" w:rsidR="00F73C6D" w:rsidRPr="00E37F44" w:rsidRDefault="00F73C6D" w:rsidP="00F73C6D">
      <w:pPr>
        <w:pStyle w:val="2f5"/>
        <w:rPr>
          <w:b/>
          <w:i/>
        </w:rPr>
      </w:pPr>
      <w:r w:rsidRPr="00E37F44">
        <w:rPr>
          <w:b/>
          <w:i/>
        </w:rPr>
        <w:t xml:space="preserve">Hello </w:t>
      </w:r>
      <w:r w:rsidR="00E37F44" w:rsidRPr="00E37F44">
        <w:rPr>
          <w:b/>
          <w:i/>
        </w:rPr>
        <w:t>w</w:t>
      </w:r>
      <w:r w:rsidRPr="00E37F44">
        <w:rPr>
          <w:b/>
          <w:i/>
        </w:rPr>
        <w:t>orld!</w:t>
      </w:r>
    </w:p>
    <w:p w14:paraId="0F92E297" w14:textId="2DCDE721" w:rsidR="00F73C6D" w:rsidRDefault="00F73C6D" w:rsidP="00F73C6D">
      <w:pPr>
        <w:pStyle w:val="2f5"/>
      </w:pPr>
      <w:r>
        <w:t>Please enter the content to be sent:</w:t>
      </w:r>
    </w:p>
    <w:p w14:paraId="110B75E7" w14:textId="68DEC338" w:rsidR="00F73C6D" w:rsidRPr="00E37F44" w:rsidRDefault="00F73C6D" w:rsidP="00F73C6D">
      <w:pPr>
        <w:pStyle w:val="2f5"/>
        <w:rPr>
          <w:b/>
          <w:i/>
        </w:rPr>
      </w:pPr>
      <w:r w:rsidRPr="00E37F44">
        <w:rPr>
          <w:b/>
          <w:i/>
        </w:rPr>
        <w:t xml:space="preserve">Happy </w:t>
      </w:r>
      <w:r w:rsidR="00E37F44" w:rsidRPr="00E37F44">
        <w:rPr>
          <w:b/>
          <w:i/>
        </w:rPr>
        <w:t>n</w:t>
      </w:r>
      <w:r w:rsidRPr="00E37F44">
        <w:rPr>
          <w:b/>
          <w:i/>
        </w:rPr>
        <w:t xml:space="preserve">ew </w:t>
      </w:r>
      <w:r w:rsidR="00E37F44" w:rsidRPr="00E37F44">
        <w:rPr>
          <w:b/>
          <w:i/>
        </w:rPr>
        <w:t>y</w:t>
      </w:r>
      <w:r w:rsidRPr="00E37F44">
        <w:rPr>
          <w:b/>
          <w:i/>
        </w:rPr>
        <w:t>ear!</w:t>
      </w:r>
    </w:p>
    <w:p w14:paraId="7FB6D77C" w14:textId="77777777" w:rsidR="00F73C6D" w:rsidRDefault="00F73C6D" w:rsidP="00F73C6D">
      <w:pPr>
        <w:pStyle w:val="2f5"/>
      </w:pPr>
      <w:r>
        <w:t>Please enter the content to be sent:</w:t>
      </w:r>
    </w:p>
    <w:p w14:paraId="2475B592" w14:textId="77777777" w:rsidR="00F73C6D" w:rsidRDefault="00F73C6D" w:rsidP="00F73C6D">
      <w:pPr>
        <w:pStyle w:val="2f5"/>
      </w:pPr>
    </w:p>
    <w:p w14:paraId="52C36FE4" w14:textId="77777777" w:rsidR="00F73C6D" w:rsidRDefault="00F73C6D" w:rsidP="00F73C6D">
      <w:pPr>
        <w:pStyle w:val="1f"/>
      </w:pPr>
      <w:r>
        <w:t>Server</w:t>
      </w:r>
      <w:r>
        <w:rPr>
          <w:rFonts w:hint="eastAsia"/>
        </w:rPr>
        <w:t>端</w:t>
      </w:r>
    </w:p>
    <w:p w14:paraId="2EA84D1B" w14:textId="77777777" w:rsidR="00F73C6D" w:rsidRDefault="00F73C6D" w:rsidP="00F73C6D">
      <w:pPr>
        <w:pStyle w:val="2f5"/>
        <w:rPr>
          <w:b/>
        </w:rPr>
      </w:pPr>
      <w:r>
        <w:t>[</w:t>
      </w:r>
      <w:proofErr w:type="spellStart"/>
      <w:r>
        <w:t>root@localhost</w:t>
      </w:r>
      <w:proofErr w:type="spellEnd"/>
      <w:r>
        <w:t xml:space="preserve"> task</w:t>
      </w:r>
      <w:proofErr w:type="gramStart"/>
      <w:r>
        <w:t>1]#</w:t>
      </w:r>
      <w:proofErr w:type="gramEnd"/>
      <w:r>
        <w:rPr>
          <w:b/>
        </w:rPr>
        <w:t xml:space="preserve"> ./server</w:t>
      </w:r>
    </w:p>
    <w:p w14:paraId="09A2BF08" w14:textId="57B878C8" w:rsidR="00F73C6D" w:rsidRDefault="00F73C6D" w:rsidP="00F73C6D">
      <w:pPr>
        <w:pStyle w:val="2f5"/>
      </w:pPr>
      <w:r>
        <w:t xml:space="preserve">The message received is: </w:t>
      </w:r>
      <w:r w:rsidRPr="00E37F44">
        <w:rPr>
          <w:i/>
        </w:rPr>
        <w:t xml:space="preserve">Hello </w:t>
      </w:r>
      <w:r w:rsidR="00E37F44">
        <w:rPr>
          <w:i/>
        </w:rPr>
        <w:t>w</w:t>
      </w:r>
      <w:r w:rsidRPr="00E37F44">
        <w:rPr>
          <w:i/>
        </w:rPr>
        <w:t>orld!</w:t>
      </w:r>
    </w:p>
    <w:p w14:paraId="43874E8D" w14:textId="5F07AC85" w:rsidR="00F73C6D" w:rsidRDefault="00F73C6D" w:rsidP="00F73C6D">
      <w:pPr>
        <w:pStyle w:val="2f5"/>
        <w:rPr>
          <w:b/>
        </w:rPr>
      </w:pPr>
      <w:r>
        <w:t xml:space="preserve">The message received is: </w:t>
      </w:r>
      <w:r w:rsidRPr="00E37F44">
        <w:rPr>
          <w:i/>
        </w:rPr>
        <w:t xml:space="preserve">Happy </w:t>
      </w:r>
      <w:r w:rsidR="00E37F44">
        <w:rPr>
          <w:i/>
        </w:rPr>
        <w:t>n</w:t>
      </w:r>
      <w:r w:rsidRPr="00E37F44">
        <w:rPr>
          <w:i/>
        </w:rPr>
        <w:t xml:space="preserve">ew </w:t>
      </w:r>
      <w:r w:rsidR="00E37F44">
        <w:rPr>
          <w:i/>
        </w:rPr>
        <w:t>y</w:t>
      </w:r>
      <w:r w:rsidRPr="00E37F44">
        <w:rPr>
          <w:i/>
        </w:rPr>
        <w:t>ear!</w:t>
      </w:r>
    </w:p>
    <w:p w14:paraId="38DD5D5A" w14:textId="77777777" w:rsidR="00F73C6D" w:rsidRDefault="00F73C6D" w:rsidP="00F73C6D">
      <w:pPr>
        <w:pStyle w:val="1f"/>
      </w:pPr>
      <w:proofErr w:type="spellStart"/>
      <w:r>
        <w:t>tshark</w:t>
      </w:r>
      <w:proofErr w:type="spellEnd"/>
      <w:r>
        <w:rPr>
          <w:rFonts w:hint="eastAsia"/>
        </w:rPr>
        <w:t>端，</w:t>
      </w:r>
      <w:r>
        <w:rPr>
          <w:rFonts w:hint="eastAsia"/>
          <w:lang w:bidi="hi-IN"/>
        </w:rPr>
        <w:t>直接把抓</w:t>
      </w:r>
      <w:proofErr w:type="gramStart"/>
      <w:r>
        <w:rPr>
          <w:rFonts w:hint="eastAsia"/>
          <w:lang w:bidi="hi-IN"/>
        </w:rPr>
        <w:t>包结果</w:t>
      </w:r>
      <w:proofErr w:type="gramEnd"/>
      <w:r>
        <w:rPr>
          <w:rFonts w:hint="eastAsia"/>
          <w:lang w:bidi="hi-IN"/>
        </w:rPr>
        <w:t>输出到命令行</w:t>
      </w:r>
    </w:p>
    <w:p w14:paraId="1F530F47" w14:textId="77777777" w:rsidR="00F73C6D" w:rsidRDefault="00F73C6D" w:rsidP="00F73C6D">
      <w:pPr>
        <w:pStyle w:val="2f5"/>
        <w:rPr>
          <w:b/>
        </w:rPr>
      </w:pPr>
      <w:r>
        <w:t>[</w:t>
      </w:r>
      <w:proofErr w:type="spellStart"/>
      <w:r>
        <w:t>root@localhost</w:t>
      </w:r>
      <w:proofErr w:type="spellEnd"/>
      <w:r>
        <w:t xml:space="preserve"> </w:t>
      </w:r>
      <w:proofErr w:type="gramStart"/>
      <w:r>
        <w:t>~]#</w:t>
      </w:r>
      <w:proofErr w:type="gramEnd"/>
      <w:r>
        <w:t xml:space="preserve"> </w:t>
      </w:r>
      <w:proofErr w:type="spellStart"/>
      <w:r>
        <w:rPr>
          <w:b/>
        </w:rPr>
        <w:t>tshark</w:t>
      </w:r>
      <w:proofErr w:type="spellEnd"/>
      <w:r>
        <w:rPr>
          <w:b/>
        </w:rPr>
        <w:t xml:space="preserve"> -</w:t>
      </w:r>
      <w:proofErr w:type="spellStart"/>
      <w:r>
        <w:rPr>
          <w:b/>
        </w:rPr>
        <w:t>i</w:t>
      </w:r>
      <w:proofErr w:type="spellEnd"/>
      <w:r>
        <w:rPr>
          <w:b/>
        </w:rPr>
        <w:t xml:space="preserve"> lo -n -f '</w:t>
      </w:r>
      <w:proofErr w:type="spellStart"/>
      <w:r>
        <w:rPr>
          <w:b/>
        </w:rPr>
        <w:t>udp</w:t>
      </w:r>
      <w:proofErr w:type="spellEnd"/>
      <w:r>
        <w:rPr>
          <w:b/>
        </w:rPr>
        <w:t xml:space="preserve"> port 40000'</w:t>
      </w:r>
    </w:p>
    <w:p w14:paraId="507DD881" w14:textId="77777777" w:rsidR="00F73C6D" w:rsidRDefault="00F73C6D" w:rsidP="00F73C6D">
      <w:pPr>
        <w:pStyle w:val="2f5"/>
      </w:pPr>
      <w:r>
        <w:t>Running as user "root" and group "root". This could be dangerous.</w:t>
      </w:r>
    </w:p>
    <w:p w14:paraId="06E7B22C" w14:textId="77777777" w:rsidR="00F73C6D" w:rsidRDefault="00F73C6D" w:rsidP="00F73C6D">
      <w:pPr>
        <w:pStyle w:val="2f5"/>
      </w:pPr>
      <w:r>
        <w:t>Capturing on 'Loopback'</w:t>
      </w:r>
    </w:p>
    <w:p w14:paraId="01AAE548" w14:textId="77777777" w:rsidR="00F73C6D" w:rsidRDefault="00F73C6D" w:rsidP="00F73C6D">
      <w:pPr>
        <w:pStyle w:val="2f5"/>
      </w:pPr>
      <w:r>
        <w:t xml:space="preserve">    1 0.000000000    127.0.0.1 → 127.0.0.1    UDP 55 46360 → 40000 Len=13</w:t>
      </w:r>
    </w:p>
    <w:p w14:paraId="142A9D7A" w14:textId="77777777" w:rsidR="00F73C6D" w:rsidRDefault="00F73C6D" w:rsidP="00F73C6D">
      <w:pPr>
        <w:pStyle w:val="2f5"/>
        <w:rPr>
          <w:rStyle w:val="1Char1"/>
          <w:b w:val="0"/>
          <w:bCs w:val="0"/>
          <w:kern w:val="0"/>
          <w:sz w:val="18"/>
          <w:szCs w:val="18"/>
        </w:rPr>
      </w:pPr>
      <w:r>
        <w:t xml:space="preserve">    2 7.174615157    127.0.0.1 → 127.0.0.1    UDP 58 46360 → 40000 Len=16</w:t>
      </w:r>
    </w:p>
    <w:p w14:paraId="41E80C24" w14:textId="69A4219D" w:rsidR="00F73C6D" w:rsidRDefault="00F73C6D" w:rsidP="00D837EB">
      <w:pPr>
        <w:pStyle w:val="3"/>
        <w:numPr>
          <w:ilvl w:val="2"/>
          <w:numId w:val="15"/>
        </w:numPr>
        <w:rPr>
          <w:kern w:val="2"/>
          <w:szCs w:val="21"/>
        </w:rPr>
      </w:pPr>
      <w:bookmarkStart w:id="93" w:name="_Toc59480203"/>
      <w:r>
        <w:rPr>
          <w:rFonts w:hint="eastAsia"/>
        </w:rPr>
        <w:t>使用</w:t>
      </w:r>
      <w:r>
        <w:t>setsockopt</w:t>
      </w:r>
      <w:r>
        <w:rPr>
          <w:rFonts w:hint="eastAsia"/>
        </w:rPr>
        <w:t>发送记录路由选项</w:t>
      </w:r>
      <w:bookmarkEnd w:id="93"/>
    </w:p>
    <w:p w14:paraId="7E26A21B" w14:textId="77777777" w:rsidR="00F73C6D" w:rsidRDefault="00F73C6D" w:rsidP="00D837EB">
      <w:pPr>
        <w:pStyle w:val="4"/>
        <w:numPr>
          <w:ilvl w:val="3"/>
          <w:numId w:val="15"/>
        </w:numPr>
        <w:rPr>
          <w:rFonts w:hint="default"/>
          <w:lang w:bidi="hi-IN"/>
        </w:rPr>
      </w:pPr>
      <w:r>
        <w:rPr>
          <w:lang w:bidi="hi-IN"/>
        </w:rPr>
        <w:t>相关知识</w:t>
      </w:r>
    </w:p>
    <w:p w14:paraId="2B25EEA1" w14:textId="77777777" w:rsidR="00F73C6D" w:rsidRDefault="00F73C6D" w:rsidP="00F73C6D">
      <w:pPr>
        <w:pStyle w:val="1f"/>
        <w:rPr>
          <w:lang w:bidi="hi-IN"/>
        </w:rPr>
      </w:pPr>
      <w:proofErr w:type="spellStart"/>
      <w:r>
        <w:rPr>
          <w:lang w:bidi="hi-IN"/>
        </w:rPr>
        <w:t>getsockopt</w:t>
      </w:r>
      <w:proofErr w:type="spellEnd"/>
      <w:r>
        <w:rPr>
          <w:lang w:bidi="hi-IN"/>
        </w:rPr>
        <w:t>/</w:t>
      </w:r>
      <w:proofErr w:type="spellStart"/>
      <w:r>
        <w:rPr>
          <w:lang w:bidi="hi-IN"/>
        </w:rPr>
        <w:t>setsockopt</w:t>
      </w:r>
      <w:proofErr w:type="spellEnd"/>
      <w:r>
        <w:rPr>
          <w:rFonts w:hint="eastAsia"/>
          <w:lang w:bidi="hi-IN"/>
        </w:rPr>
        <w:t>系统调用</w:t>
      </w:r>
      <w:r>
        <w:rPr>
          <w:lang w:bidi="hi-IN"/>
        </w:rPr>
        <w:t xml:space="preserve"> </w:t>
      </w:r>
    </w:p>
    <w:p w14:paraId="69406409" w14:textId="77777777" w:rsidR="00F73C6D" w:rsidRDefault="00F73C6D" w:rsidP="00F73C6D">
      <w:pPr>
        <w:pStyle w:val="1f"/>
        <w:rPr>
          <w:lang w:bidi="hi-IN"/>
        </w:rPr>
      </w:pPr>
      <w:r>
        <w:rPr>
          <w:lang w:bidi="hi-IN"/>
        </w:rPr>
        <w:t>1</w:t>
      </w:r>
      <w:r>
        <w:rPr>
          <w:rFonts w:hint="eastAsia"/>
          <w:lang w:bidi="hi-IN"/>
        </w:rPr>
        <w:t>、功能描述：</w:t>
      </w:r>
      <w:r>
        <w:rPr>
          <w:lang w:bidi="hi-IN"/>
        </w:rPr>
        <w:t xml:space="preserve"> </w:t>
      </w:r>
    </w:p>
    <w:p w14:paraId="664AAD65" w14:textId="77777777" w:rsidR="00F73C6D" w:rsidRDefault="00F73C6D" w:rsidP="00F73C6D">
      <w:pPr>
        <w:pStyle w:val="1f"/>
        <w:ind w:firstLineChars="200" w:firstLine="420"/>
        <w:rPr>
          <w:lang w:bidi="hi-IN"/>
        </w:rPr>
      </w:pPr>
      <w:r>
        <w:rPr>
          <w:rFonts w:hint="eastAsia"/>
          <w:lang w:bidi="hi-IN"/>
        </w:rPr>
        <w:t>获取或者设置与某个套接字关联的选项。选项可能存在于多层协议中，它们总会出现在最上面的套接字层。当操作套接字选项时，选项位于的层和选项的名称必须给出。为了操作</w:t>
      </w:r>
      <w:proofErr w:type="gramStart"/>
      <w:r>
        <w:rPr>
          <w:rFonts w:hint="eastAsia"/>
          <w:lang w:bidi="hi-IN"/>
        </w:rPr>
        <w:t>套接</w:t>
      </w:r>
      <w:r>
        <w:rPr>
          <w:rFonts w:hint="eastAsia"/>
          <w:lang w:bidi="hi-IN"/>
        </w:rPr>
        <w:lastRenderedPageBreak/>
        <w:t>字层的</w:t>
      </w:r>
      <w:proofErr w:type="gramEnd"/>
      <w:r>
        <w:rPr>
          <w:rFonts w:hint="eastAsia"/>
          <w:lang w:bidi="hi-IN"/>
        </w:rPr>
        <w:t>选项，应该</w:t>
      </w:r>
      <w:r>
        <w:rPr>
          <w:lang w:bidi="hi-IN"/>
        </w:rPr>
        <w:t xml:space="preserve"> </w:t>
      </w:r>
      <w:proofErr w:type="gramStart"/>
      <w:r>
        <w:rPr>
          <w:rFonts w:hint="eastAsia"/>
          <w:lang w:bidi="hi-IN"/>
        </w:rPr>
        <w:t>将层的</w:t>
      </w:r>
      <w:proofErr w:type="gramEnd"/>
      <w:r>
        <w:rPr>
          <w:rFonts w:hint="eastAsia"/>
          <w:lang w:bidi="hi-IN"/>
        </w:rPr>
        <w:t>值指定为</w:t>
      </w:r>
      <w:r>
        <w:rPr>
          <w:lang w:bidi="hi-IN"/>
        </w:rPr>
        <w:t>SOL_SOCKET</w:t>
      </w:r>
      <w:r>
        <w:rPr>
          <w:rFonts w:hint="eastAsia"/>
          <w:lang w:bidi="hi-IN"/>
        </w:rPr>
        <w:t>。为了操作其它层的选项，控制选项的合适协议号必须给出。例如，为了表示一个选项由</w:t>
      </w:r>
      <w:r>
        <w:rPr>
          <w:lang w:bidi="hi-IN"/>
        </w:rPr>
        <w:t>IP</w:t>
      </w:r>
      <w:r>
        <w:rPr>
          <w:rFonts w:hint="eastAsia"/>
          <w:lang w:bidi="hi-IN"/>
        </w:rPr>
        <w:t>协议解析，层应该设定为协议号</w:t>
      </w:r>
      <w:r>
        <w:rPr>
          <w:lang w:bidi="hi-IN"/>
        </w:rPr>
        <w:t>IPPROTO_IP</w:t>
      </w:r>
      <w:r>
        <w:rPr>
          <w:rFonts w:hint="eastAsia"/>
          <w:lang w:bidi="hi-IN"/>
        </w:rPr>
        <w:t>。</w:t>
      </w:r>
    </w:p>
    <w:p w14:paraId="59EAECC2" w14:textId="77777777" w:rsidR="00F73C6D" w:rsidRDefault="00F73C6D" w:rsidP="00F73C6D">
      <w:pPr>
        <w:pStyle w:val="1f"/>
        <w:rPr>
          <w:lang w:bidi="hi-IN"/>
        </w:rPr>
      </w:pPr>
      <w:r>
        <w:rPr>
          <w:lang w:bidi="hi-IN"/>
        </w:rPr>
        <w:t>2</w:t>
      </w:r>
      <w:r>
        <w:rPr>
          <w:rFonts w:hint="eastAsia"/>
          <w:lang w:bidi="hi-IN"/>
        </w:rPr>
        <w:t>、用法：</w:t>
      </w:r>
      <w:r>
        <w:rPr>
          <w:lang w:bidi="hi-IN"/>
        </w:rPr>
        <w:t xml:space="preserve"> </w:t>
      </w:r>
    </w:p>
    <w:p w14:paraId="2489ABFD" w14:textId="77777777" w:rsidR="00F73C6D" w:rsidRDefault="00F73C6D" w:rsidP="00F73C6D">
      <w:pPr>
        <w:pStyle w:val="2f5"/>
        <w:rPr>
          <w:lang w:bidi="hi-IN"/>
        </w:rPr>
      </w:pPr>
      <w:r>
        <w:rPr>
          <w:lang w:bidi="hi-IN"/>
        </w:rPr>
        <w:t>//</w:t>
      </w:r>
      <w:r>
        <w:rPr>
          <w:rFonts w:hint="eastAsia"/>
          <w:lang w:bidi="hi-IN"/>
        </w:rPr>
        <w:t>头文件</w:t>
      </w:r>
    </w:p>
    <w:p w14:paraId="5097D6C3" w14:textId="77777777" w:rsidR="00F73C6D" w:rsidRDefault="00F73C6D" w:rsidP="00F73C6D">
      <w:pPr>
        <w:pStyle w:val="2f5"/>
        <w:rPr>
          <w:lang w:bidi="hi-IN"/>
        </w:rPr>
      </w:pPr>
      <w:r>
        <w:rPr>
          <w:lang w:bidi="hi-IN"/>
        </w:rPr>
        <w:t>#include &lt;sys/</w:t>
      </w:r>
      <w:proofErr w:type="spellStart"/>
      <w:r>
        <w:rPr>
          <w:lang w:bidi="hi-IN"/>
        </w:rPr>
        <w:t>types.h</w:t>
      </w:r>
      <w:proofErr w:type="spellEnd"/>
      <w:r>
        <w:rPr>
          <w:lang w:bidi="hi-IN"/>
        </w:rPr>
        <w:t>&gt;</w:t>
      </w:r>
    </w:p>
    <w:p w14:paraId="6C16C61D" w14:textId="77777777" w:rsidR="00F73C6D" w:rsidRDefault="00F73C6D" w:rsidP="00F73C6D">
      <w:pPr>
        <w:pStyle w:val="2f5"/>
        <w:rPr>
          <w:lang w:bidi="hi-IN"/>
        </w:rPr>
      </w:pPr>
      <w:r>
        <w:rPr>
          <w:lang w:bidi="hi-IN"/>
        </w:rPr>
        <w:t>#include &lt;sys/</w:t>
      </w:r>
      <w:proofErr w:type="spellStart"/>
      <w:r>
        <w:rPr>
          <w:lang w:bidi="hi-IN"/>
        </w:rPr>
        <w:t>socket.h</w:t>
      </w:r>
      <w:proofErr w:type="spellEnd"/>
      <w:r>
        <w:rPr>
          <w:lang w:bidi="hi-IN"/>
        </w:rPr>
        <w:t>&gt;</w:t>
      </w:r>
    </w:p>
    <w:p w14:paraId="40BB271E" w14:textId="77777777" w:rsidR="00F73C6D" w:rsidRDefault="00F73C6D" w:rsidP="00F73C6D">
      <w:pPr>
        <w:pStyle w:val="2f5"/>
        <w:rPr>
          <w:lang w:bidi="hi-IN"/>
        </w:rPr>
      </w:pPr>
      <w:r>
        <w:rPr>
          <w:lang w:bidi="hi-IN"/>
        </w:rPr>
        <w:t>//</w:t>
      </w:r>
      <w:r>
        <w:rPr>
          <w:rFonts w:hint="eastAsia"/>
          <w:lang w:bidi="hi-IN"/>
        </w:rPr>
        <w:t>函数原型</w:t>
      </w:r>
    </w:p>
    <w:p w14:paraId="66D888FB" w14:textId="77777777" w:rsidR="00F73C6D" w:rsidRDefault="00F73C6D" w:rsidP="00F73C6D">
      <w:pPr>
        <w:pStyle w:val="2f5"/>
        <w:rPr>
          <w:lang w:bidi="hi-IN"/>
        </w:rPr>
      </w:pPr>
      <w:r>
        <w:rPr>
          <w:lang w:bidi="hi-IN"/>
        </w:rPr>
        <w:t xml:space="preserve">int </w:t>
      </w:r>
      <w:proofErr w:type="spellStart"/>
      <w:proofErr w:type="gramStart"/>
      <w:r>
        <w:rPr>
          <w:lang w:bidi="hi-IN"/>
        </w:rPr>
        <w:t>getsockopt</w:t>
      </w:r>
      <w:proofErr w:type="spellEnd"/>
      <w:r>
        <w:rPr>
          <w:lang w:bidi="hi-IN"/>
        </w:rPr>
        <w:t>(</w:t>
      </w:r>
      <w:proofErr w:type="gramEnd"/>
      <w:r>
        <w:rPr>
          <w:lang w:bidi="hi-IN"/>
        </w:rPr>
        <w:t xml:space="preserve">int sock, int level, int </w:t>
      </w:r>
      <w:proofErr w:type="spellStart"/>
      <w:r>
        <w:rPr>
          <w:lang w:bidi="hi-IN"/>
        </w:rPr>
        <w:t>optname</w:t>
      </w:r>
      <w:proofErr w:type="spellEnd"/>
      <w:r>
        <w:rPr>
          <w:lang w:bidi="hi-IN"/>
        </w:rPr>
        <w:t>, void *</w:t>
      </w:r>
      <w:proofErr w:type="spellStart"/>
      <w:r>
        <w:rPr>
          <w:lang w:bidi="hi-IN"/>
        </w:rPr>
        <w:t>optval</w:t>
      </w:r>
      <w:proofErr w:type="spellEnd"/>
      <w:r>
        <w:rPr>
          <w:lang w:bidi="hi-IN"/>
        </w:rPr>
        <w:t xml:space="preserve">, </w:t>
      </w:r>
      <w:proofErr w:type="spellStart"/>
      <w:r>
        <w:rPr>
          <w:lang w:bidi="hi-IN"/>
        </w:rPr>
        <w:t>socklen_t</w:t>
      </w:r>
      <w:proofErr w:type="spellEnd"/>
      <w:r>
        <w:rPr>
          <w:lang w:bidi="hi-IN"/>
        </w:rPr>
        <w:t xml:space="preserve"> *</w:t>
      </w:r>
      <w:proofErr w:type="spellStart"/>
      <w:r>
        <w:rPr>
          <w:lang w:bidi="hi-IN"/>
        </w:rPr>
        <w:t>optlen</w:t>
      </w:r>
      <w:proofErr w:type="spellEnd"/>
      <w:r>
        <w:rPr>
          <w:lang w:bidi="hi-IN"/>
        </w:rPr>
        <w:t>);</w:t>
      </w:r>
    </w:p>
    <w:p w14:paraId="1C0BF248" w14:textId="77777777" w:rsidR="00F73C6D" w:rsidRDefault="00F73C6D" w:rsidP="00F73C6D">
      <w:pPr>
        <w:pStyle w:val="2f5"/>
        <w:rPr>
          <w:lang w:bidi="hi-IN"/>
        </w:rPr>
      </w:pPr>
      <w:r>
        <w:rPr>
          <w:lang w:bidi="hi-IN"/>
        </w:rPr>
        <w:t xml:space="preserve">int </w:t>
      </w:r>
      <w:proofErr w:type="spellStart"/>
      <w:proofErr w:type="gramStart"/>
      <w:r>
        <w:rPr>
          <w:lang w:bidi="hi-IN"/>
        </w:rPr>
        <w:t>setsockopt</w:t>
      </w:r>
      <w:proofErr w:type="spellEnd"/>
      <w:r>
        <w:rPr>
          <w:lang w:bidi="hi-IN"/>
        </w:rPr>
        <w:t>(</w:t>
      </w:r>
      <w:proofErr w:type="gramEnd"/>
      <w:r>
        <w:rPr>
          <w:lang w:bidi="hi-IN"/>
        </w:rPr>
        <w:t xml:space="preserve">int sock, int level, int </w:t>
      </w:r>
      <w:proofErr w:type="spellStart"/>
      <w:r>
        <w:rPr>
          <w:lang w:bidi="hi-IN"/>
        </w:rPr>
        <w:t>optname</w:t>
      </w:r>
      <w:proofErr w:type="spellEnd"/>
      <w:r>
        <w:rPr>
          <w:lang w:bidi="hi-IN"/>
        </w:rPr>
        <w:t>, const void *</w:t>
      </w:r>
      <w:proofErr w:type="spellStart"/>
      <w:r>
        <w:rPr>
          <w:lang w:bidi="hi-IN"/>
        </w:rPr>
        <w:t>optval</w:t>
      </w:r>
      <w:proofErr w:type="spellEnd"/>
      <w:r>
        <w:rPr>
          <w:lang w:bidi="hi-IN"/>
        </w:rPr>
        <w:t xml:space="preserve">, </w:t>
      </w:r>
      <w:proofErr w:type="spellStart"/>
      <w:r>
        <w:rPr>
          <w:lang w:bidi="hi-IN"/>
        </w:rPr>
        <w:t>socklen_t</w:t>
      </w:r>
      <w:proofErr w:type="spellEnd"/>
      <w:r>
        <w:rPr>
          <w:lang w:bidi="hi-IN"/>
        </w:rPr>
        <w:t xml:space="preserve"> </w:t>
      </w:r>
      <w:proofErr w:type="spellStart"/>
      <w:r>
        <w:rPr>
          <w:lang w:bidi="hi-IN"/>
        </w:rPr>
        <w:t>optlen</w:t>
      </w:r>
      <w:proofErr w:type="spellEnd"/>
      <w:r>
        <w:rPr>
          <w:lang w:bidi="hi-IN"/>
        </w:rPr>
        <w:t>);</w:t>
      </w:r>
    </w:p>
    <w:p w14:paraId="115A799E" w14:textId="77777777" w:rsidR="00F73C6D" w:rsidRDefault="00F73C6D" w:rsidP="00F73C6D">
      <w:pPr>
        <w:pStyle w:val="1f"/>
        <w:rPr>
          <w:lang w:bidi="hi-IN"/>
        </w:rPr>
      </w:pPr>
      <w:r>
        <w:rPr>
          <w:lang w:bidi="hi-IN"/>
        </w:rPr>
        <w:t>3</w:t>
      </w:r>
      <w:r>
        <w:rPr>
          <w:rFonts w:hint="eastAsia"/>
          <w:lang w:bidi="hi-IN"/>
        </w:rPr>
        <w:t>、参数说明：</w:t>
      </w:r>
      <w:r>
        <w:rPr>
          <w:lang w:bidi="hi-IN"/>
        </w:rPr>
        <w:t xml:space="preserve">   </w:t>
      </w:r>
    </w:p>
    <w:p w14:paraId="56F8647C" w14:textId="77777777" w:rsidR="00F73C6D" w:rsidRDefault="00F73C6D" w:rsidP="00F73C6D">
      <w:pPr>
        <w:pStyle w:val="1f"/>
        <w:rPr>
          <w:lang w:bidi="hi-IN"/>
        </w:rPr>
      </w:pPr>
      <w:r>
        <w:rPr>
          <w:lang w:bidi="hi-IN"/>
        </w:rPr>
        <w:t>sock</w:t>
      </w:r>
      <w:r>
        <w:t xml:space="preserve"> </w:t>
      </w:r>
      <w:r>
        <w:rPr>
          <w:lang w:bidi="hi-IN"/>
        </w:rPr>
        <w:t>(</w:t>
      </w:r>
      <w:r>
        <w:rPr>
          <w:rFonts w:hint="eastAsia"/>
          <w:lang w:bidi="hi-IN"/>
        </w:rPr>
        <w:t>套接字</w:t>
      </w:r>
      <w:r>
        <w:rPr>
          <w:lang w:bidi="hi-IN"/>
        </w:rPr>
        <w:t>)</w:t>
      </w:r>
      <w:r>
        <w:rPr>
          <w:rFonts w:hint="eastAsia"/>
          <w:lang w:bidi="hi-IN"/>
        </w:rPr>
        <w:t>：将要被设置或者获取选项的套接字。</w:t>
      </w:r>
    </w:p>
    <w:p w14:paraId="1233CAD5" w14:textId="77777777" w:rsidR="00F73C6D" w:rsidRDefault="00F73C6D" w:rsidP="00F73C6D">
      <w:pPr>
        <w:pStyle w:val="1f"/>
        <w:rPr>
          <w:lang w:bidi="hi-IN"/>
        </w:rPr>
      </w:pPr>
      <w:r>
        <w:rPr>
          <w:lang w:bidi="hi-IN"/>
        </w:rPr>
        <w:t>level</w:t>
      </w:r>
      <w:r>
        <w:t xml:space="preserve"> </w:t>
      </w:r>
      <w:r>
        <w:rPr>
          <w:lang w:bidi="hi-IN"/>
        </w:rPr>
        <w:t>(</w:t>
      </w:r>
      <w:r>
        <w:rPr>
          <w:rFonts w:hint="eastAsia"/>
          <w:lang w:bidi="hi-IN"/>
        </w:rPr>
        <w:t>级别</w:t>
      </w:r>
      <w:r>
        <w:rPr>
          <w:lang w:bidi="hi-IN"/>
        </w:rPr>
        <w:t>)</w:t>
      </w:r>
      <w:r>
        <w:rPr>
          <w:rFonts w:hint="eastAsia"/>
          <w:lang w:bidi="hi-IN"/>
        </w:rPr>
        <w:t>：指定选项代码的类型</w:t>
      </w:r>
      <w:r>
        <w:rPr>
          <w:lang w:bidi="hi-IN"/>
        </w:rPr>
        <w:t>/</w:t>
      </w:r>
      <w:r>
        <w:rPr>
          <w:rFonts w:hint="eastAsia"/>
          <w:lang w:bidi="hi-IN"/>
        </w:rPr>
        <w:t>选项所在的协议层。支持：</w:t>
      </w:r>
      <w:r>
        <w:rPr>
          <w:lang w:bidi="hi-IN"/>
        </w:rPr>
        <w:br/>
        <w:t>SOL_SOCKET</w:t>
      </w:r>
      <w:r>
        <w:rPr>
          <w:rFonts w:hint="eastAsia"/>
          <w:lang w:bidi="hi-IN"/>
        </w:rPr>
        <w:t>：通用套接字选项</w:t>
      </w:r>
      <w:r>
        <w:rPr>
          <w:lang w:bidi="hi-IN"/>
        </w:rPr>
        <w:br/>
        <w:t>IPPROTO_IP</w:t>
      </w:r>
      <w:r>
        <w:rPr>
          <w:rFonts w:hint="eastAsia"/>
          <w:lang w:bidi="hi-IN"/>
        </w:rPr>
        <w:t>：</w:t>
      </w:r>
      <w:r>
        <w:rPr>
          <w:lang w:bidi="hi-IN"/>
        </w:rPr>
        <w:t>IP</w:t>
      </w:r>
      <w:r>
        <w:rPr>
          <w:rFonts w:hint="eastAsia"/>
          <w:lang w:bidi="hi-IN"/>
        </w:rPr>
        <w:t>套接字选项</w:t>
      </w:r>
      <w:r>
        <w:rPr>
          <w:lang w:bidi="hi-IN"/>
        </w:rPr>
        <w:br/>
        <w:t>IPPROTO_TCP</w:t>
      </w:r>
      <w:r>
        <w:rPr>
          <w:rFonts w:hint="eastAsia"/>
          <w:lang w:bidi="hi-IN"/>
        </w:rPr>
        <w:t>：</w:t>
      </w:r>
      <w:r>
        <w:rPr>
          <w:lang w:bidi="hi-IN"/>
        </w:rPr>
        <w:t>TCP</w:t>
      </w:r>
      <w:r>
        <w:rPr>
          <w:rFonts w:hint="eastAsia"/>
          <w:lang w:bidi="hi-IN"/>
        </w:rPr>
        <w:t>套接字选项</w:t>
      </w:r>
    </w:p>
    <w:p w14:paraId="67F9026D" w14:textId="77777777" w:rsidR="00F73C6D" w:rsidRDefault="00F73C6D" w:rsidP="00F73C6D">
      <w:pPr>
        <w:pStyle w:val="1f"/>
        <w:rPr>
          <w:lang w:bidi="hi-IN"/>
        </w:rPr>
      </w:pPr>
      <w:proofErr w:type="spellStart"/>
      <w:r>
        <w:rPr>
          <w:lang w:bidi="hi-IN"/>
        </w:rPr>
        <w:t>optname</w:t>
      </w:r>
      <w:proofErr w:type="spellEnd"/>
      <w:r>
        <w:t xml:space="preserve"> </w:t>
      </w:r>
      <w:r>
        <w:rPr>
          <w:lang w:bidi="hi-IN"/>
        </w:rPr>
        <w:t>(</w:t>
      </w:r>
      <w:r>
        <w:rPr>
          <w:rFonts w:hint="eastAsia"/>
          <w:lang w:bidi="hi-IN"/>
        </w:rPr>
        <w:t>选项名</w:t>
      </w:r>
      <w:r>
        <w:rPr>
          <w:lang w:bidi="hi-IN"/>
        </w:rPr>
        <w:t>)</w:t>
      </w:r>
      <w:r>
        <w:rPr>
          <w:rFonts w:hint="eastAsia"/>
          <w:lang w:bidi="hi-IN"/>
        </w:rPr>
        <w:t>：需要访问的选项名。</w:t>
      </w:r>
    </w:p>
    <w:p w14:paraId="56DF0083" w14:textId="77777777" w:rsidR="00F73C6D" w:rsidRDefault="00F73C6D" w:rsidP="00F73C6D">
      <w:pPr>
        <w:pStyle w:val="1f"/>
        <w:rPr>
          <w:lang w:eastAsia="x-none" w:bidi="hi-IN"/>
        </w:rPr>
      </w:pPr>
      <w:proofErr w:type="spellStart"/>
      <w:r>
        <w:rPr>
          <w:lang w:eastAsia="x-none" w:bidi="hi-IN"/>
        </w:rPr>
        <w:t>optval</w:t>
      </w:r>
      <w:proofErr w:type="spellEnd"/>
      <w:r>
        <w:rPr>
          <w:lang w:eastAsia="x-none" w:bidi="hi-IN"/>
        </w:rPr>
        <w:t>(</w:t>
      </w:r>
      <w:proofErr w:type="spellStart"/>
      <w:r>
        <w:rPr>
          <w:rFonts w:hint="eastAsia"/>
          <w:lang w:val="x-none" w:eastAsia="x-none" w:bidi="hi-IN"/>
        </w:rPr>
        <w:t>选项值</w:t>
      </w:r>
      <w:proofErr w:type="spellEnd"/>
      <w:r>
        <w:rPr>
          <w:lang w:eastAsia="x-none" w:bidi="hi-IN"/>
        </w:rPr>
        <w:t>)</w:t>
      </w:r>
      <w:r>
        <w:rPr>
          <w:rFonts w:hint="eastAsia"/>
          <w:lang w:bidi="hi-IN"/>
        </w:rPr>
        <w:t>：</w:t>
      </w:r>
      <w:proofErr w:type="spellStart"/>
      <w:r>
        <w:rPr>
          <w:rFonts w:hint="eastAsia"/>
          <w:lang w:val="x-none" w:eastAsia="x-none" w:bidi="hi-IN"/>
        </w:rPr>
        <w:t>是一个指向变量的指针</w:t>
      </w:r>
      <w:r>
        <w:rPr>
          <w:rFonts w:hint="eastAsia"/>
          <w:lang w:bidi="hi-IN"/>
        </w:rPr>
        <w:t>，对于</w:t>
      </w:r>
      <w:r>
        <w:rPr>
          <w:lang w:bidi="hi-IN"/>
        </w:rPr>
        <w:t>getsockopt</w:t>
      </w:r>
      <w:proofErr w:type="spellEnd"/>
      <w:r>
        <w:rPr>
          <w:lang w:bidi="hi-IN"/>
        </w:rPr>
        <w:t>()</w:t>
      </w:r>
      <w:r>
        <w:rPr>
          <w:rFonts w:hint="eastAsia"/>
          <w:lang w:bidi="hi-IN"/>
        </w:rPr>
        <w:t>，指向返回选项值的缓冲；对于</w:t>
      </w:r>
      <w:proofErr w:type="spellStart"/>
      <w:r>
        <w:rPr>
          <w:lang w:bidi="hi-IN"/>
        </w:rPr>
        <w:t>setsockopt</w:t>
      </w:r>
      <w:proofErr w:type="spellEnd"/>
      <w:r>
        <w:rPr>
          <w:lang w:bidi="hi-IN"/>
        </w:rPr>
        <w:t>()</w:t>
      </w:r>
      <w:r>
        <w:rPr>
          <w:rFonts w:hint="eastAsia"/>
          <w:lang w:bidi="hi-IN"/>
        </w:rPr>
        <w:t>，指向包含新选项值的缓冲。</w:t>
      </w:r>
      <w:proofErr w:type="spellStart"/>
      <w:r>
        <w:rPr>
          <w:rFonts w:hint="eastAsia"/>
          <w:lang w:val="x-none" w:eastAsia="x-none" w:bidi="hi-IN"/>
        </w:rPr>
        <w:t>类型：</w:t>
      </w:r>
      <w:r>
        <w:rPr>
          <w:rFonts w:hint="eastAsia"/>
          <w:lang w:bidi="hi-IN"/>
        </w:rPr>
        <w:t>整型；支持</w:t>
      </w:r>
      <w:r>
        <w:rPr>
          <w:rFonts w:hint="eastAsia"/>
          <w:lang w:val="x-none" w:eastAsia="x-none" w:bidi="hi-IN"/>
        </w:rPr>
        <w:t>套接口结构</w:t>
      </w:r>
      <w:r>
        <w:rPr>
          <w:rFonts w:hint="eastAsia"/>
          <w:lang w:bidi="hi-IN"/>
        </w:rPr>
        <w:t>或</w:t>
      </w:r>
      <w:r>
        <w:rPr>
          <w:rFonts w:hint="eastAsia"/>
          <w:lang w:val="x-none" w:eastAsia="x-none" w:bidi="hi-IN"/>
        </w:rPr>
        <w:t>其他结构类型</w:t>
      </w:r>
      <w:r>
        <w:rPr>
          <w:rFonts w:hint="eastAsia"/>
          <w:lang w:bidi="hi-IN"/>
        </w:rPr>
        <w:t>，如</w:t>
      </w:r>
      <w:proofErr w:type="spellEnd"/>
      <w:r>
        <w:rPr>
          <w:rFonts w:hint="eastAsia"/>
          <w:lang w:bidi="hi-IN"/>
        </w:rPr>
        <w:t>：</w:t>
      </w:r>
      <w:r>
        <w:rPr>
          <w:lang w:eastAsia="x-none" w:bidi="hi-IN"/>
        </w:rPr>
        <w:t xml:space="preserve">linger{}, </w:t>
      </w:r>
      <w:proofErr w:type="spellStart"/>
      <w:r>
        <w:rPr>
          <w:lang w:eastAsia="x-none" w:bidi="hi-IN"/>
        </w:rPr>
        <w:t>timeval</w:t>
      </w:r>
      <w:proofErr w:type="spellEnd"/>
      <w:r>
        <w:rPr>
          <w:lang w:eastAsia="x-none" w:bidi="hi-IN"/>
        </w:rPr>
        <w:t>{ }</w:t>
      </w:r>
      <w:r>
        <w:rPr>
          <w:rFonts w:hint="eastAsia"/>
          <w:lang w:bidi="hi-IN"/>
        </w:rPr>
        <w:t>。</w:t>
      </w:r>
    </w:p>
    <w:p w14:paraId="44239787" w14:textId="77777777" w:rsidR="00F73C6D" w:rsidRDefault="00F73C6D" w:rsidP="00F73C6D">
      <w:pPr>
        <w:pStyle w:val="1f"/>
        <w:rPr>
          <w:lang w:eastAsia="x-none" w:bidi="hi-IN"/>
        </w:rPr>
      </w:pPr>
      <w:proofErr w:type="spellStart"/>
      <w:r>
        <w:rPr>
          <w:lang w:eastAsia="x-none" w:bidi="hi-IN"/>
        </w:rPr>
        <w:t>optlen</w:t>
      </w:r>
      <w:proofErr w:type="spellEnd"/>
      <w:r>
        <w:rPr>
          <w:lang w:eastAsia="x-none" w:bidi="hi-IN"/>
        </w:rPr>
        <w:t>(</w:t>
      </w:r>
      <w:proofErr w:type="spellStart"/>
      <w:r>
        <w:rPr>
          <w:rFonts w:hint="eastAsia"/>
          <w:lang w:val="x-none" w:eastAsia="x-none" w:bidi="hi-IN"/>
        </w:rPr>
        <w:t>选项长度</w:t>
      </w:r>
      <w:proofErr w:type="spellEnd"/>
      <w:r>
        <w:rPr>
          <w:lang w:eastAsia="x-none" w:bidi="hi-IN"/>
        </w:rPr>
        <w:t xml:space="preserve">) </w:t>
      </w:r>
      <w:r>
        <w:rPr>
          <w:rFonts w:hint="eastAsia"/>
          <w:lang w:val="x-none" w:eastAsia="x-none" w:bidi="hi-IN"/>
        </w:rPr>
        <w:t>：</w:t>
      </w:r>
      <w:proofErr w:type="spellStart"/>
      <w:r>
        <w:rPr>
          <w:lang w:eastAsia="x-none" w:bidi="hi-IN"/>
        </w:rPr>
        <w:t>optval</w:t>
      </w:r>
      <w:proofErr w:type="spellEnd"/>
      <w:r>
        <w:rPr>
          <w:lang w:eastAsia="x-none" w:bidi="hi-IN"/>
        </w:rPr>
        <w:t xml:space="preserve"> </w:t>
      </w:r>
      <w:proofErr w:type="spellStart"/>
      <w:r>
        <w:rPr>
          <w:rFonts w:hint="eastAsia"/>
          <w:lang w:val="x-none" w:eastAsia="x-none" w:bidi="hi-IN"/>
        </w:rPr>
        <w:t>的大小</w:t>
      </w:r>
      <w:r>
        <w:rPr>
          <w:rFonts w:hint="eastAsia"/>
          <w:lang w:bidi="hi-IN"/>
        </w:rPr>
        <w:t>。对于</w:t>
      </w:r>
      <w:r>
        <w:rPr>
          <w:lang w:bidi="hi-IN"/>
        </w:rPr>
        <w:t>getsockopt</w:t>
      </w:r>
      <w:proofErr w:type="spellEnd"/>
      <w:r>
        <w:rPr>
          <w:lang w:bidi="hi-IN"/>
        </w:rPr>
        <w:t>()</w:t>
      </w:r>
      <w:r>
        <w:rPr>
          <w:rFonts w:hint="eastAsia"/>
          <w:lang w:bidi="hi-IN"/>
        </w:rPr>
        <w:t>，作为入口参数时，选项值的最大长度；作为出口参数时，选项值的实际长度。对于</w:t>
      </w:r>
      <w:proofErr w:type="spellStart"/>
      <w:r>
        <w:rPr>
          <w:lang w:bidi="hi-IN"/>
        </w:rPr>
        <w:t>setsockopt</w:t>
      </w:r>
      <w:proofErr w:type="spellEnd"/>
      <w:r>
        <w:rPr>
          <w:lang w:bidi="hi-IN"/>
        </w:rPr>
        <w:t>()</w:t>
      </w:r>
      <w:r>
        <w:rPr>
          <w:rFonts w:hint="eastAsia"/>
          <w:lang w:bidi="hi-IN"/>
        </w:rPr>
        <w:t>，现选项的长度。</w:t>
      </w:r>
    </w:p>
    <w:p w14:paraId="2478EC23" w14:textId="77777777" w:rsidR="00F73C6D" w:rsidRDefault="00F73C6D" w:rsidP="00F73C6D">
      <w:pPr>
        <w:pStyle w:val="1f"/>
        <w:rPr>
          <w:lang w:bidi="hi-IN"/>
        </w:rPr>
      </w:pPr>
      <w:r>
        <w:rPr>
          <w:lang w:bidi="hi-IN"/>
        </w:rPr>
        <w:t>4</w:t>
      </w:r>
      <w:r>
        <w:rPr>
          <w:rFonts w:hint="eastAsia"/>
          <w:lang w:bidi="hi-IN"/>
        </w:rPr>
        <w:t>、返回值说明：成功执行时，返回</w:t>
      </w:r>
      <w:r>
        <w:rPr>
          <w:lang w:bidi="hi-IN"/>
        </w:rPr>
        <w:t>0</w:t>
      </w:r>
      <w:r>
        <w:rPr>
          <w:rFonts w:hint="eastAsia"/>
          <w:lang w:bidi="hi-IN"/>
        </w:rPr>
        <w:t>。失败返回</w:t>
      </w:r>
      <w:r>
        <w:rPr>
          <w:lang w:bidi="hi-IN"/>
        </w:rPr>
        <w:t>-1</w:t>
      </w:r>
      <w:r>
        <w:rPr>
          <w:rFonts w:hint="eastAsia"/>
          <w:lang w:bidi="hi-IN"/>
        </w:rPr>
        <w:t>，</w:t>
      </w:r>
      <w:proofErr w:type="spellStart"/>
      <w:r>
        <w:rPr>
          <w:lang w:bidi="hi-IN"/>
        </w:rPr>
        <w:t>errno</w:t>
      </w:r>
      <w:proofErr w:type="spellEnd"/>
      <w:r>
        <w:rPr>
          <w:rFonts w:hint="eastAsia"/>
          <w:lang w:bidi="hi-IN"/>
        </w:rPr>
        <w:t>被设为以下的某个值：</w:t>
      </w:r>
      <w:r>
        <w:rPr>
          <w:lang w:bidi="hi-IN"/>
        </w:rPr>
        <w:t xml:space="preserve">   </w:t>
      </w:r>
    </w:p>
    <w:p w14:paraId="4E07C93D" w14:textId="77777777" w:rsidR="00F73C6D" w:rsidRDefault="00F73C6D" w:rsidP="00F73C6D">
      <w:pPr>
        <w:pStyle w:val="1f"/>
        <w:rPr>
          <w:lang w:bidi="hi-IN"/>
        </w:rPr>
      </w:pPr>
      <w:r>
        <w:rPr>
          <w:lang w:bidi="hi-IN"/>
        </w:rPr>
        <w:t>EBADF</w:t>
      </w:r>
      <w:r>
        <w:rPr>
          <w:rFonts w:hint="eastAsia"/>
          <w:lang w:bidi="hi-IN"/>
        </w:rPr>
        <w:t>：</w:t>
      </w:r>
      <w:r>
        <w:rPr>
          <w:lang w:bidi="hi-IN"/>
        </w:rPr>
        <w:t>sock</w:t>
      </w:r>
      <w:r>
        <w:rPr>
          <w:rFonts w:hint="eastAsia"/>
          <w:lang w:bidi="hi-IN"/>
        </w:rPr>
        <w:t>不是有效的文件描述词</w:t>
      </w:r>
    </w:p>
    <w:p w14:paraId="1BC010CA" w14:textId="77777777" w:rsidR="00F73C6D" w:rsidRDefault="00F73C6D" w:rsidP="00F73C6D">
      <w:pPr>
        <w:pStyle w:val="1f"/>
        <w:rPr>
          <w:lang w:bidi="hi-IN"/>
        </w:rPr>
      </w:pPr>
      <w:r>
        <w:rPr>
          <w:lang w:bidi="hi-IN"/>
        </w:rPr>
        <w:t>EFAULT</w:t>
      </w:r>
      <w:r>
        <w:rPr>
          <w:rFonts w:hint="eastAsia"/>
          <w:lang w:bidi="hi-IN"/>
        </w:rPr>
        <w:t>：</w:t>
      </w:r>
      <w:proofErr w:type="spellStart"/>
      <w:r>
        <w:rPr>
          <w:lang w:bidi="hi-IN"/>
        </w:rPr>
        <w:t>optval</w:t>
      </w:r>
      <w:proofErr w:type="spellEnd"/>
      <w:r>
        <w:rPr>
          <w:rFonts w:hint="eastAsia"/>
          <w:lang w:bidi="hi-IN"/>
        </w:rPr>
        <w:t>指向的内存并非有效的进程空间</w:t>
      </w:r>
    </w:p>
    <w:p w14:paraId="3250D0E1" w14:textId="77777777" w:rsidR="00F73C6D" w:rsidRDefault="00F73C6D" w:rsidP="00F73C6D">
      <w:pPr>
        <w:pStyle w:val="1f"/>
        <w:rPr>
          <w:lang w:bidi="hi-IN"/>
        </w:rPr>
      </w:pPr>
      <w:r>
        <w:rPr>
          <w:lang w:bidi="hi-IN"/>
        </w:rPr>
        <w:t>EINVAL</w:t>
      </w:r>
      <w:r>
        <w:rPr>
          <w:rFonts w:hint="eastAsia"/>
          <w:lang w:bidi="hi-IN"/>
        </w:rPr>
        <w:t>：在调用</w:t>
      </w:r>
      <w:proofErr w:type="spellStart"/>
      <w:r>
        <w:rPr>
          <w:lang w:bidi="hi-IN"/>
        </w:rPr>
        <w:t>setsockopt</w:t>
      </w:r>
      <w:proofErr w:type="spellEnd"/>
      <w:r>
        <w:rPr>
          <w:lang w:bidi="hi-IN"/>
        </w:rPr>
        <w:t>()</w:t>
      </w:r>
      <w:r>
        <w:rPr>
          <w:rFonts w:hint="eastAsia"/>
          <w:lang w:bidi="hi-IN"/>
        </w:rPr>
        <w:t>时，</w:t>
      </w:r>
      <w:proofErr w:type="spellStart"/>
      <w:r>
        <w:rPr>
          <w:lang w:bidi="hi-IN"/>
        </w:rPr>
        <w:t>optlen</w:t>
      </w:r>
      <w:proofErr w:type="spellEnd"/>
      <w:r>
        <w:rPr>
          <w:rFonts w:hint="eastAsia"/>
          <w:lang w:bidi="hi-IN"/>
        </w:rPr>
        <w:t>无效</w:t>
      </w:r>
    </w:p>
    <w:p w14:paraId="616A03C1" w14:textId="77777777" w:rsidR="00F73C6D" w:rsidRDefault="00F73C6D" w:rsidP="00F73C6D">
      <w:pPr>
        <w:pStyle w:val="1f"/>
        <w:rPr>
          <w:lang w:bidi="hi-IN"/>
        </w:rPr>
      </w:pPr>
      <w:r>
        <w:rPr>
          <w:lang w:bidi="hi-IN"/>
        </w:rPr>
        <w:t>ENOPROTOOPT</w:t>
      </w:r>
      <w:r>
        <w:rPr>
          <w:rFonts w:hint="eastAsia"/>
          <w:lang w:bidi="hi-IN"/>
        </w:rPr>
        <w:t>：指定的协议</w:t>
      </w:r>
      <w:proofErr w:type="gramStart"/>
      <w:r>
        <w:rPr>
          <w:rFonts w:hint="eastAsia"/>
          <w:lang w:bidi="hi-IN"/>
        </w:rPr>
        <w:t>层不能</w:t>
      </w:r>
      <w:proofErr w:type="gramEnd"/>
      <w:r>
        <w:rPr>
          <w:rFonts w:hint="eastAsia"/>
          <w:lang w:bidi="hi-IN"/>
        </w:rPr>
        <w:t>识别选项</w:t>
      </w:r>
    </w:p>
    <w:p w14:paraId="3B1EEFE9" w14:textId="77777777" w:rsidR="00F73C6D" w:rsidRDefault="00F73C6D" w:rsidP="00F73C6D">
      <w:pPr>
        <w:pStyle w:val="1f"/>
        <w:rPr>
          <w:lang w:bidi="hi-IN"/>
        </w:rPr>
      </w:pPr>
      <w:r>
        <w:rPr>
          <w:lang w:bidi="hi-IN"/>
        </w:rPr>
        <w:t>ENOTSOCK</w:t>
      </w:r>
      <w:r>
        <w:rPr>
          <w:rFonts w:hint="eastAsia"/>
          <w:lang w:bidi="hi-IN"/>
        </w:rPr>
        <w:t>：</w:t>
      </w:r>
      <w:r>
        <w:rPr>
          <w:lang w:bidi="hi-IN"/>
        </w:rPr>
        <w:t>sock</w:t>
      </w:r>
      <w:r>
        <w:rPr>
          <w:rFonts w:hint="eastAsia"/>
          <w:lang w:bidi="hi-IN"/>
        </w:rPr>
        <w:t>描述的不是套接字</w:t>
      </w:r>
    </w:p>
    <w:p w14:paraId="2CE68D98" w14:textId="77777777" w:rsidR="00F73C6D" w:rsidRDefault="00F73C6D" w:rsidP="00D837EB">
      <w:pPr>
        <w:pStyle w:val="4"/>
        <w:numPr>
          <w:ilvl w:val="3"/>
          <w:numId w:val="15"/>
        </w:numPr>
        <w:rPr>
          <w:rFonts w:hint="default"/>
          <w:lang w:bidi="hi-IN"/>
        </w:rPr>
      </w:pPr>
      <w:r>
        <w:rPr>
          <w:lang w:bidi="hi-IN"/>
        </w:rPr>
        <w:t>实验步骤</w:t>
      </w:r>
    </w:p>
    <w:p w14:paraId="23D2D2CB" w14:textId="77777777" w:rsidR="00F73C6D" w:rsidRDefault="00F73C6D" w:rsidP="00D837EB">
      <w:pPr>
        <w:pStyle w:val="30"/>
        <w:numPr>
          <w:ilvl w:val="5"/>
          <w:numId w:val="15"/>
        </w:numPr>
        <w:tabs>
          <w:tab w:val="num" w:pos="1418"/>
        </w:tabs>
        <w:ind w:left="1620" w:right="200" w:hanging="425"/>
        <w:rPr>
          <w:rFonts w:cs="Huawei Sans"/>
          <w:lang w:bidi="hi-IN"/>
        </w:rPr>
      </w:pPr>
      <w:r>
        <w:rPr>
          <w:rFonts w:hint="eastAsia"/>
        </w:rPr>
        <w:t>正确编写满足功能的源文件，包括服务端</w:t>
      </w:r>
      <w:proofErr w:type="spellStart"/>
      <w:r>
        <w:rPr>
          <w:rFonts w:hint="eastAsia"/>
          <w:lang w:val="x-none" w:eastAsia="x-none"/>
        </w:rPr>
        <w:t>源文件</w:t>
      </w:r>
      <w:r>
        <w:rPr>
          <w:rFonts w:hint="eastAsia"/>
        </w:rPr>
        <w:t>和客户端源</w:t>
      </w:r>
      <w:r>
        <w:rPr>
          <w:rFonts w:hint="eastAsia"/>
          <w:lang w:val="x-none" w:eastAsia="x-none"/>
        </w:rPr>
        <w:t>文件</w:t>
      </w:r>
      <w:proofErr w:type="spellEnd"/>
      <w:r>
        <w:rPr>
          <w:rFonts w:hint="eastAsia"/>
        </w:rPr>
        <w:t>（服务端同任务</w:t>
      </w:r>
      <w:r>
        <w:t>1</w:t>
      </w:r>
      <w:r>
        <w:rPr>
          <w:rFonts w:hint="eastAsia"/>
        </w:rPr>
        <w:t>，客户端添加了记录路由代码）。在这里我们的示例源文件存放在</w:t>
      </w:r>
      <w:proofErr w:type="spellStart"/>
      <w:r>
        <w:t>tasks_k</w:t>
      </w:r>
      <w:proofErr w:type="spellEnd"/>
      <w:r>
        <w:t>/8/task3</w:t>
      </w:r>
      <w:r>
        <w:rPr>
          <w:rFonts w:hint="eastAsia"/>
        </w:rPr>
        <w:t>目录下。</w:t>
      </w:r>
    </w:p>
    <w:p w14:paraId="69ED6FAA" w14:textId="77777777" w:rsidR="00F73C6D" w:rsidRDefault="00F73C6D" w:rsidP="00F73C6D">
      <w:pPr>
        <w:pStyle w:val="2f5"/>
        <w:rPr>
          <w:b/>
        </w:rPr>
      </w:pPr>
      <w:r>
        <w:t>[</w:t>
      </w:r>
      <w:proofErr w:type="spellStart"/>
      <w:r>
        <w:t>root@localhost</w:t>
      </w:r>
      <w:proofErr w:type="spellEnd"/>
      <w:r>
        <w:t xml:space="preserve"> </w:t>
      </w:r>
      <w:proofErr w:type="gramStart"/>
      <w:r>
        <w:t>~]#</w:t>
      </w:r>
      <w:proofErr w:type="gramEnd"/>
      <w:r>
        <w:t xml:space="preserve"> </w:t>
      </w:r>
      <w:r>
        <w:rPr>
          <w:b/>
        </w:rPr>
        <w:t xml:space="preserve">cd </w:t>
      </w:r>
      <w:proofErr w:type="spellStart"/>
      <w:r>
        <w:rPr>
          <w:b/>
        </w:rPr>
        <w:t>tasks_k</w:t>
      </w:r>
      <w:proofErr w:type="spellEnd"/>
      <w:r>
        <w:rPr>
          <w:b/>
        </w:rPr>
        <w:t>/8/task3</w:t>
      </w:r>
    </w:p>
    <w:p w14:paraId="54E1B642" w14:textId="77777777" w:rsidR="00F73C6D" w:rsidRDefault="00F73C6D" w:rsidP="00F73C6D">
      <w:pPr>
        <w:pStyle w:val="2f5"/>
        <w:rPr>
          <w:b/>
        </w:rPr>
      </w:pPr>
      <w:r>
        <w:t>[</w:t>
      </w:r>
      <w:proofErr w:type="spellStart"/>
      <w:r>
        <w:t>root@localhost</w:t>
      </w:r>
      <w:proofErr w:type="spellEnd"/>
      <w:r>
        <w:t xml:space="preserve"> task</w:t>
      </w:r>
      <w:proofErr w:type="gramStart"/>
      <w:r>
        <w:t>3]#</w:t>
      </w:r>
      <w:proofErr w:type="gramEnd"/>
      <w:r>
        <w:t xml:space="preserve"> </w:t>
      </w:r>
      <w:r>
        <w:rPr>
          <w:b/>
        </w:rPr>
        <w:t>ls</w:t>
      </w:r>
    </w:p>
    <w:p w14:paraId="7219D239" w14:textId="77777777" w:rsidR="00F73C6D" w:rsidRDefault="00F73C6D" w:rsidP="00F73C6D">
      <w:pPr>
        <w:pStyle w:val="2f5"/>
      </w:pPr>
      <w:proofErr w:type="spellStart"/>
      <w:r>
        <w:t>client.</w:t>
      </w:r>
      <w:proofErr w:type="gramStart"/>
      <w:r>
        <w:t>c</w:t>
      </w:r>
      <w:proofErr w:type="spellEnd"/>
      <w:r>
        <w:t xml:space="preserve">  </w:t>
      </w:r>
      <w:proofErr w:type="spellStart"/>
      <w:r>
        <w:t>server</w:t>
      </w:r>
      <w:proofErr w:type="gramEnd"/>
      <w:r>
        <w:t>.c</w:t>
      </w:r>
      <w:proofErr w:type="spellEnd"/>
      <w:r>
        <w:t xml:space="preserve">  setsockopt.xml</w:t>
      </w:r>
    </w:p>
    <w:p w14:paraId="63A2C326" w14:textId="77777777" w:rsidR="00F73C6D" w:rsidRDefault="00F73C6D" w:rsidP="00D837EB">
      <w:pPr>
        <w:pStyle w:val="30"/>
        <w:numPr>
          <w:ilvl w:val="5"/>
          <w:numId w:val="15"/>
        </w:numPr>
        <w:tabs>
          <w:tab w:val="num" w:pos="1418"/>
        </w:tabs>
        <w:ind w:left="1620" w:right="200" w:hanging="425"/>
      </w:pPr>
      <w:r>
        <w:rPr>
          <w:rFonts w:hint="eastAsia"/>
        </w:rPr>
        <w:lastRenderedPageBreak/>
        <w:t>编译源文件。</w:t>
      </w:r>
    </w:p>
    <w:p w14:paraId="76257F1D" w14:textId="77777777" w:rsidR="00F73C6D" w:rsidRDefault="00F73C6D" w:rsidP="00F73C6D">
      <w:pPr>
        <w:pStyle w:val="2f5"/>
      </w:pPr>
      <w:r>
        <w:t>[</w:t>
      </w:r>
      <w:proofErr w:type="spellStart"/>
      <w:r>
        <w:t>root@localhost</w:t>
      </w:r>
      <w:proofErr w:type="spellEnd"/>
      <w:r>
        <w:t xml:space="preserve"> task</w:t>
      </w:r>
      <w:proofErr w:type="gramStart"/>
      <w:r>
        <w:t>3]#</w:t>
      </w:r>
      <w:proofErr w:type="gramEnd"/>
      <w:r>
        <w:t xml:space="preserve"> </w:t>
      </w:r>
      <w:proofErr w:type="spellStart"/>
      <w:r>
        <w:rPr>
          <w:b/>
        </w:rPr>
        <w:t>gcc</w:t>
      </w:r>
      <w:proofErr w:type="spellEnd"/>
      <w:r>
        <w:rPr>
          <w:b/>
        </w:rPr>
        <w:t xml:space="preserve"> </w:t>
      </w:r>
      <w:proofErr w:type="spellStart"/>
      <w:r>
        <w:rPr>
          <w:b/>
        </w:rPr>
        <w:t>server.c</w:t>
      </w:r>
      <w:proofErr w:type="spellEnd"/>
      <w:r>
        <w:rPr>
          <w:b/>
        </w:rPr>
        <w:t xml:space="preserve"> -o server</w:t>
      </w:r>
    </w:p>
    <w:p w14:paraId="178A7479" w14:textId="77777777" w:rsidR="00F73C6D" w:rsidRDefault="00F73C6D" w:rsidP="00F73C6D">
      <w:pPr>
        <w:pStyle w:val="2f5"/>
        <w:rPr>
          <w:b/>
        </w:rPr>
      </w:pPr>
      <w:r>
        <w:t>[</w:t>
      </w:r>
      <w:proofErr w:type="spellStart"/>
      <w:r>
        <w:t>root@localhost</w:t>
      </w:r>
      <w:proofErr w:type="spellEnd"/>
      <w:r>
        <w:t xml:space="preserve"> task</w:t>
      </w:r>
      <w:proofErr w:type="gramStart"/>
      <w:r>
        <w:t>3]#</w:t>
      </w:r>
      <w:proofErr w:type="gramEnd"/>
      <w:r>
        <w:t xml:space="preserve"> </w:t>
      </w:r>
      <w:proofErr w:type="spellStart"/>
      <w:r>
        <w:rPr>
          <w:b/>
        </w:rPr>
        <w:t>gcc</w:t>
      </w:r>
      <w:proofErr w:type="spellEnd"/>
      <w:r>
        <w:rPr>
          <w:b/>
        </w:rPr>
        <w:t xml:space="preserve"> </w:t>
      </w:r>
      <w:proofErr w:type="spellStart"/>
      <w:r>
        <w:rPr>
          <w:b/>
        </w:rPr>
        <w:t>client.c</w:t>
      </w:r>
      <w:proofErr w:type="spellEnd"/>
      <w:r>
        <w:rPr>
          <w:b/>
        </w:rPr>
        <w:t xml:space="preserve"> -o client</w:t>
      </w:r>
    </w:p>
    <w:p w14:paraId="35A30007" w14:textId="77777777" w:rsidR="00F73C6D" w:rsidRDefault="00F73C6D" w:rsidP="00F73C6D">
      <w:pPr>
        <w:pStyle w:val="2f5"/>
        <w:rPr>
          <w:b/>
        </w:rPr>
      </w:pPr>
      <w:r>
        <w:t>[</w:t>
      </w:r>
      <w:proofErr w:type="spellStart"/>
      <w:r>
        <w:t>root@localhost</w:t>
      </w:r>
      <w:proofErr w:type="spellEnd"/>
      <w:r>
        <w:t xml:space="preserve"> task</w:t>
      </w:r>
      <w:proofErr w:type="gramStart"/>
      <w:r>
        <w:t>3]#</w:t>
      </w:r>
      <w:proofErr w:type="gramEnd"/>
      <w:r>
        <w:t xml:space="preserve"> </w:t>
      </w:r>
      <w:r>
        <w:rPr>
          <w:b/>
        </w:rPr>
        <w:t>ls</w:t>
      </w:r>
    </w:p>
    <w:p w14:paraId="4944DD9D" w14:textId="77777777" w:rsidR="00F73C6D" w:rsidRDefault="00F73C6D" w:rsidP="00F73C6D">
      <w:pPr>
        <w:pStyle w:val="2f5"/>
      </w:pPr>
      <w:proofErr w:type="gramStart"/>
      <w:r>
        <w:t xml:space="preserve">client  </w:t>
      </w:r>
      <w:proofErr w:type="spellStart"/>
      <w:r>
        <w:t>client</w:t>
      </w:r>
      <w:proofErr w:type="gramEnd"/>
      <w:r>
        <w:t>.c</w:t>
      </w:r>
      <w:proofErr w:type="spellEnd"/>
      <w:r>
        <w:t xml:space="preserve">  server  </w:t>
      </w:r>
      <w:proofErr w:type="spellStart"/>
      <w:r>
        <w:t>server.c</w:t>
      </w:r>
      <w:proofErr w:type="spellEnd"/>
    </w:p>
    <w:p w14:paraId="71F6BE67" w14:textId="77777777" w:rsidR="00F73C6D" w:rsidRDefault="00F73C6D" w:rsidP="00D837EB">
      <w:pPr>
        <w:pStyle w:val="30"/>
        <w:numPr>
          <w:ilvl w:val="5"/>
          <w:numId w:val="15"/>
        </w:numPr>
        <w:tabs>
          <w:tab w:val="num" w:pos="1418"/>
        </w:tabs>
        <w:ind w:left="1620" w:right="200" w:hanging="425"/>
      </w:pPr>
      <w:r>
        <w:rPr>
          <w:rFonts w:hint="eastAsia"/>
        </w:rPr>
        <w:t>开启三个终端，一个运行客户端，一个运行服务端，一个运行</w:t>
      </w:r>
      <w:proofErr w:type="spellStart"/>
      <w:r>
        <w:t>tshark</w:t>
      </w:r>
      <w:proofErr w:type="spellEnd"/>
      <w:r>
        <w:rPr>
          <w:rFonts w:hint="eastAsia"/>
        </w:rPr>
        <w:t>。</w:t>
      </w:r>
    </w:p>
    <w:p w14:paraId="21F3649D" w14:textId="77777777" w:rsidR="00F73C6D" w:rsidRDefault="00F73C6D" w:rsidP="00F73C6D">
      <w:pPr>
        <w:pStyle w:val="1f"/>
      </w:pPr>
      <w:r>
        <w:t>Client</w:t>
      </w:r>
      <w:r>
        <w:rPr>
          <w:rFonts w:hint="eastAsia"/>
        </w:rPr>
        <w:t>端</w:t>
      </w:r>
    </w:p>
    <w:p w14:paraId="1167A3CB" w14:textId="77777777" w:rsidR="00F73C6D" w:rsidRDefault="00F73C6D" w:rsidP="00F73C6D">
      <w:pPr>
        <w:pStyle w:val="2f5"/>
      </w:pPr>
      <w:r>
        <w:t>[</w:t>
      </w:r>
      <w:proofErr w:type="spellStart"/>
      <w:r>
        <w:t>root@localhost</w:t>
      </w:r>
      <w:proofErr w:type="spellEnd"/>
      <w:r>
        <w:t xml:space="preserve"> task</w:t>
      </w:r>
      <w:proofErr w:type="gramStart"/>
      <w:r>
        <w:t>3]#</w:t>
      </w:r>
      <w:proofErr w:type="gramEnd"/>
      <w:r>
        <w:rPr>
          <w:b/>
        </w:rPr>
        <w:t xml:space="preserve"> ./client</w:t>
      </w:r>
      <w:r>
        <w:t xml:space="preserve"> </w:t>
      </w:r>
    </w:p>
    <w:p w14:paraId="50036488" w14:textId="77777777" w:rsidR="00F73C6D" w:rsidRDefault="00F73C6D" w:rsidP="00F73C6D">
      <w:pPr>
        <w:pStyle w:val="2f5"/>
      </w:pPr>
      <w:r>
        <w:t>Please enter the content to be sent:</w:t>
      </w:r>
    </w:p>
    <w:p w14:paraId="2D34A1AE" w14:textId="77777777" w:rsidR="00F73C6D" w:rsidRPr="007F09A1" w:rsidRDefault="00F73C6D" w:rsidP="00F73C6D">
      <w:pPr>
        <w:pStyle w:val="2f5"/>
        <w:rPr>
          <w:b/>
          <w:i/>
        </w:rPr>
      </w:pPr>
      <w:r w:rsidRPr="007F09A1">
        <w:rPr>
          <w:b/>
          <w:i/>
        </w:rPr>
        <w:t>Hello!</w:t>
      </w:r>
    </w:p>
    <w:p w14:paraId="572B55BE" w14:textId="77777777" w:rsidR="00F73C6D" w:rsidRDefault="00F73C6D" w:rsidP="00F73C6D">
      <w:pPr>
        <w:pStyle w:val="2f5"/>
      </w:pPr>
      <w:r>
        <w:t>Please enter the content to be sent:</w:t>
      </w:r>
    </w:p>
    <w:p w14:paraId="34854971" w14:textId="77777777" w:rsidR="00F73C6D" w:rsidRPr="007F09A1" w:rsidRDefault="00F73C6D" w:rsidP="00F73C6D">
      <w:pPr>
        <w:pStyle w:val="2f5"/>
        <w:rPr>
          <w:b/>
          <w:i/>
        </w:rPr>
      </w:pPr>
      <w:r w:rsidRPr="007F09A1">
        <w:rPr>
          <w:b/>
          <w:i/>
        </w:rPr>
        <w:t>How are you?</w:t>
      </w:r>
    </w:p>
    <w:p w14:paraId="785F51B5" w14:textId="77777777" w:rsidR="00F73C6D" w:rsidRDefault="00F73C6D" w:rsidP="00F73C6D">
      <w:pPr>
        <w:pStyle w:val="2f5"/>
      </w:pPr>
      <w:r>
        <w:t>Please enter the content to be sent:</w:t>
      </w:r>
    </w:p>
    <w:p w14:paraId="7BCE8EE7" w14:textId="77777777" w:rsidR="00F73C6D" w:rsidRPr="007F09A1" w:rsidRDefault="00F73C6D" w:rsidP="00F73C6D">
      <w:pPr>
        <w:pStyle w:val="2f5"/>
        <w:rPr>
          <w:b/>
          <w:i/>
        </w:rPr>
      </w:pPr>
      <w:r w:rsidRPr="007F09A1">
        <w:rPr>
          <w:b/>
          <w:i/>
        </w:rPr>
        <w:t>Nice to meet you!</w:t>
      </w:r>
    </w:p>
    <w:p w14:paraId="3E4D2163" w14:textId="77777777" w:rsidR="00F73C6D" w:rsidRDefault="00F73C6D" w:rsidP="00F73C6D">
      <w:pPr>
        <w:pStyle w:val="1f"/>
      </w:pPr>
      <w:r>
        <w:t>Server</w:t>
      </w:r>
      <w:r>
        <w:rPr>
          <w:rFonts w:hint="eastAsia"/>
        </w:rPr>
        <w:t>端</w:t>
      </w:r>
    </w:p>
    <w:p w14:paraId="3006BB57" w14:textId="77777777" w:rsidR="00F73C6D" w:rsidRDefault="00F73C6D" w:rsidP="00F73C6D">
      <w:pPr>
        <w:pStyle w:val="2f5"/>
        <w:rPr>
          <w:b/>
        </w:rPr>
      </w:pPr>
      <w:r>
        <w:t>[</w:t>
      </w:r>
      <w:proofErr w:type="spellStart"/>
      <w:r>
        <w:t>root@localhost</w:t>
      </w:r>
      <w:proofErr w:type="spellEnd"/>
      <w:r>
        <w:t xml:space="preserve"> task</w:t>
      </w:r>
      <w:proofErr w:type="gramStart"/>
      <w:r>
        <w:t>3]#</w:t>
      </w:r>
      <w:proofErr w:type="gramEnd"/>
      <w:r>
        <w:rPr>
          <w:b/>
        </w:rPr>
        <w:t xml:space="preserve"> ./server</w:t>
      </w:r>
    </w:p>
    <w:p w14:paraId="0D4DD36C" w14:textId="77777777" w:rsidR="00F73C6D" w:rsidRDefault="00F73C6D" w:rsidP="00F73C6D">
      <w:pPr>
        <w:pStyle w:val="2f5"/>
      </w:pPr>
      <w:r>
        <w:t xml:space="preserve">The message received is: </w:t>
      </w:r>
      <w:r w:rsidRPr="007F09A1">
        <w:rPr>
          <w:i/>
        </w:rPr>
        <w:t>Hello!</w:t>
      </w:r>
    </w:p>
    <w:p w14:paraId="7DB48F67" w14:textId="77777777" w:rsidR="00F73C6D" w:rsidRDefault="00F73C6D" w:rsidP="00F73C6D">
      <w:pPr>
        <w:pStyle w:val="2f5"/>
      </w:pPr>
      <w:r>
        <w:t xml:space="preserve">The message received is: </w:t>
      </w:r>
      <w:r w:rsidRPr="007F09A1">
        <w:rPr>
          <w:i/>
        </w:rPr>
        <w:t>How are you?</w:t>
      </w:r>
    </w:p>
    <w:p w14:paraId="12EE52F7" w14:textId="77777777" w:rsidR="00F73C6D" w:rsidRDefault="00F73C6D" w:rsidP="00F73C6D">
      <w:pPr>
        <w:pStyle w:val="2f5"/>
        <w:rPr>
          <w:b/>
        </w:rPr>
      </w:pPr>
      <w:r>
        <w:t xml:space="preserve">The message received is: </w:t>
      </w:r>
      <w:r w:rsidRPr="007F09A1">
        <w:rPr>
          <w:i/>
        </w:rPr>
        <w:t>Nice to meet you!</w:t>
      </w:r>
    </w:p>
    <w:p w14:paraId="5BF17A9C" w14:textId="77777777" w:rsidR="00F73C6D" w:rsidRDefault="00F73C6D" w:rsidP="00F73C6D">
      <w:pPr>
        <w:pStyle w:val="1f"/>
      </w:pPr>
      <w:proofErr w:type="spellStart"/>
      <w:r>
        <w:t>tshark</w:t>
      </w:r>
      <w:proofErr w:type="spellEnd"/>
      <w:r>
        <w:rPr>
          <w:rFonts w:hint="eastAsia"/>
        </w:rPr>
        <w:t>端，</w:t>
      </w:r>
      <w:r>
        <w:rPr>
          <w:rFonts w:hint="eastAsia"/>
          <w:lang w:bidi="hi-IN"/>
        </w:rPr>
        <w:t>直接把抓</w:t>
      </w:r>
      <w:proofErr w:type="gramStart"/>
      <w:r>
        <w:rPr>
          <w:rFonts w:hint="eastAsia"/>
          <w:lang w:bidi="hi-IN"/>
        </w:rPr>
        <w:t>包结果</w:t>
      </w:r>
      <w:proofErr w:type="gramEnd"/>
      <w:r>
        <w:rPr>
          <w:rFonts w:hint="eastAsia"/>
          <w:lang w:bidi="hi-IN"/>
        </w:rPr>
        <w:t>输出到命令行</w:t>
      </w:r>
    </w:p>
    <w:p w14:paraId="59F9AB4E" w14:textId="77777777" w:rsidR="00F73C6D" w:rsidRDefault="00F73C6D" w:rsidP="00F73C6D">
      <w:pPr>
        <w:pStyle w:val="2f5"/>
        <w:rPr>
          <w:b/>
        </w:rPr>
      </w:pPr>
      <w:r>
        <w:t>[</w:t>
      </w:r>
      <w:proofErr w:type="spellStart"/>
      <w:r>
        <w:t>root@localhost</w:t>
      </w:r>
      <w:proofErr w:type="spellEnd"/>
      <w:r>
        <w:t xml:space="preserve"> task</w:t>
      </w:r>
      <w:proofErr w:type="gramStart"/>
      <w:r>
        <w:t>3]#</w:t>
      </w:r>
      <w:proofErr w:type="gramEnd"/>
      <w:r>
        <w:t xml:space="preserve"> </w:t>
      </w:r>
      <w:proofErr w:type="spellStart"/>
      <w:r>
        <w:rPr>
          <w:b/>
        </w:rPr>
        <w:t>tshark</w:t>
      </w:r>
      <w:proofErr w:type="spellEnd"/>
      <w:r>
        <w:rPr>
          <w:b/>
        </w:rPr>
        <w:t xml:space="preserve"> -</w:t>
      </w:r>
      <w:proofErr w:type="spellStart"/>
      <w:r>
        <w:rPr>
          <w:b/>
        </w:rPr>
        <w:t>i</w:t>
      </w:r>
      <w:proofErr w:type="spellEnd"/>
      <w:r>
        <w:rPr>
          <w:b/>
        </w:rPr>
        <w:t xml:space="preserve"> lo -n -f '</w:t>
      </w:r>
      <w:proofErr w:type="spellStart"/>
      <w:r>
        <w:rPr>
          <w:b/>
        </w:rPr>
        <w:t>udp</w:t>
      </w:r>
      <w:proofErr w:type="spellEnd"/>
      <w:r>
        <w:rPr>
          <w:b/>
        </w:rPr>
        <w:t xml:space="preserve"> port 40000' -T </w:t>
      </w:r>
      <w:proofErr w:type="spellStart"/>
      <w:r>
        <w:rPr>
          <w:b/>
        </w:rPr>
        <w:t>pdml</w:t>
      </w:r>
      <w:proofErr w:type="spellEnd"/>
      <w:r>
        <w:rPr>
          <w:b/>
        </w:rPr>
        <w:t xml:space="preserve"> &gt; ./setsockopt.xml</w:t>
      </w:r>
    </w:p>
    <w:p w14:paraId="5A2DBA1C" w14:textId="77777777" w:rsidR="00F73C6D" w:rsidRDefault="00F73C6D" w:rsidP="00F73C6D">
      <w:pPr>
        <w:pStyle w:val="2f5"/>
      </w:pPr>
      <w:r>
        <w:t>Running as user "root" and group "root". This could be dangerous.</w:t>
      </w:r>
    </w:p>
    <w:p w14:paraId="274997CB" w14:textId="77777777" w:rsidR="00F73C6D" w:rsidRDefault="00F73C6D" w:rsidP="00F73C6D">
      <w:pPr>
        <w:pStyle w:val="2f5"/>
      </w:pPr>
      <w:r>
        <w:t>Capturing on 'Loopback'</w:t>
      </w:r>
    </w:p>
    <w:p w14:paraId="4D51157F" w14:textId="02BCB490" w:rsidR="00F73C6D" w:rsidRDefault="00F73C6D" w:rsidP="00F73C6D">
      <w:pPr>
        <w:pStyle w:val="2f5"/>
      </w:pPr>
      <w:r>
        <w:rPr>
          <w:noProof/>
        </w:rPr>
        <mc:AlternateContent>
          <mc:Choice Requires="wps">
            <w:drawing>
              <wp:anchor distT="0" distB="0" distL="114300" distR="114300" simplePos="0" relativeHeight="251668992" behindDoc="0" locked="0" layoutInCell="1" allowOverlap="1" wp14:anchorId="0BE36257" wp14:editId="039EEB7C">
                <wp:simplePos x="0" y="0"/>
                <wp:positionH relativeFrom="column">
                  <wp:posOffset>651510</wp:posOffset>
                </wp:positionH>
                <wp:positionV relativeFrom="paragraph">
                  <wp:posOffset>5715</wp:posOffset>
                </wp:positionV>
                <wp:extent cx="129540" cy="136525"/>
                <wp:effectExtent l="19050" t="19050" r="22860" b="15875"/>
                <wp:wrapNone/>
                <wp:docPr id="136" name="矩形 136"/>
                <wp:cNvGraphicFramePr/>
                <a:graphic xmlns:a="http://schemas.openxmlformats.org/drawingml/2006/main">
                  <a:graphicData uri="http://schemas.microsoft.com/office/word/2010/wordprocessingShape">
                    <wps:wsp>
                      <wps:cNvSpPr/>
                      <wps:spPr>
                        <a:xfrm>
                          <a:off x="0" y="0"/>
                          <a:ext cx="129540" cy="13589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A6479" id="矩形 136" o:spid="_x0000_s1026" style="position:absolute;left:0;text-align:left;margin-left:51.3pt;margin-top:.45pt;width:10.2pt;height:1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" filled="f" strokecolor="#c7000b" strokeweight="2.25pt"/>
            </w:pict>
          </mc:Fallback>
        </mc:AlternateContent>
      </w:r>
      <w:r>
        <w:t>3</w:t>
      </w:r>
    </w:p>
    <w:p w14:paraId="52DC82CF" w14:textId="5B3491A7" w:rsidR="006C781B" w:rsidRDefault="006C781B" w:rsidP="00F73C6D">
      <w:pPr>
        <w:pStyle w:val="1f"/>
      </w:pPr>
      <w:r>
        <w:rPr>
          <w:rFonts w:hint="eastAsia"/>
        </w:rPr>
        <w:t>最后，分别在</w:t>
      </w:r>
      <w:r w:rsidR="001C42B1">
        <w:rPr>
          <w:rFonts w:hint="eastAsia"/>
        </w:rPr>
        <w:t>各自的</w:t>
      </w:r>
      <w:r>
        <w:rPr>
          <w:rFonts w:hint="eastAsia"/>
        </w:rPr>
        <w:t>命令窗口按</w:t>
      </w:r>
      <w:proofErr w:type="spellStart"/>
      <w:r>
        <w:rPr>
          <w:rFonts w:hint="eastAsia"/>
        </w:rPr>
        <w:t>C</w:t>
      </w:r>
      <w:r>
        <w:t>trl+C</w:t>
      </w:r>
      <w:proofErr w:type="spellEnd"/>
      <w:r>
        <w:rPr>
          <w:rFonts w:hint="eastAsia"/>
        </w:rPr>
        <w:t>键退出各自的程序。</w:t>
      </w:r>
    </w:p>
    <w:p w14:paraId="3AB27F4E" w14:textId="01E2F0A3" w:rsidR="00F73C6D" w:rsidRDefault="00232C71" w:rsidP="00F73C6D">
      <w:pPr>
        <w:pStyle w:val="1f"/>
      </w:pPr>
      <w:r>
        <w:rPr>
          <w:rFonts w:hint="eastAsia"/>
        </w:rPr>
        <w:t>思考题：请</w:t>
      </w:r>
      <w:r w:rsidR="00F73C6D">
        <w:rPr>
          <w:rFonts w:hint="eastAsia"/>
        </w:rPr>
        <w:t>在重定向</w:t>
      </w:r>
      <w:r>
        <w:rPr>
          <w:rFonts w:hint="eastAsia"/>
        </w:rPr>
        <w:t>输出</w:t>
      </w:r>
      <w:r w:rsidR="00F73C6D">
        <w:rPr>
          <w:rFonts w:hint="eastAsia"/>
        </w:rPr>
        <w:t>的</w:t>
      </w:r>
      <w:r w:rsidR="00F73C6D">
        <w:t>setsockopt.xml</w:t>
      </w:r>
      <w:r w:rsidR="00F73C6D">
        <w:rPr>
          <w:rFonts w:hint="eastAsia"/>
        </w:rPr>
        <w:t>文件中，</w:t>
      </w:r>
      <w:r>
        <w:rPr>
          <w:rFonts w:hint="eastAsia"/>
        </w:rPr>
        <w:t>查看</w:t>
      </w:r>
      <w:r w:rsidR="00F73C6D">
        <w:rPr>
          <w:rFonts w:hint="eastAsia"/>
        </w:rPr>
        <w:t>记录</w:t>
      </w:r>
      <w:r>
        <w:rPr>
          <w:rFonts w:hint="eastAsia"/>
        </w:rPr>
        <w:t>下来的</w:t>
      </w:r>
      <w:r w:rsidR="00F73C6D">
        <w:rPr>
          <w:rFonts w:hint="eastAsia"/>
        </w:rPr>
        <w:t>路由内容</w:t>
      </w:r>
      <w:r>
        <w:rPr>
          <w:rFonts w:hint="eastAsia"/>
        </w:rPr>
        <w:t>。</w:t>
      </w:r>
      <w:r>
        <w:rPr>
          <w:rFonts w:cs="Huawei Sans"/>
          <w:noProof/>
        </w:rPr>
        <w:t>client</w:t>
      </w:r>
      <w:r>
        <w:rPr>
          <w:rFonts w:cs="Huawei Sans" w:hint="eastAsia"/>
          <w:noProof/>
        </w:rPr>
        <w:t>与</w:t>
      </w:r>
      <w:r>
        <w:rPr>
          <w:rFonts w:cs="Huawei Sans"/>
          <w:noProof/>
        </w:rPr>
        <w:t>server</w:t>
      </w:r>
      <w:r>
        <w:rPr>
          <w:rFonts w:cs="Huawei Sans" w:hint="eastAsia"/>
          <w:noProof/>
        </w:rPr>
        <w:t>的每一次通信的数据包中都有路由记录吗？</w:t>
      </w:r>
    </w:p>
    <w:p w14:paraId="35BBB085" w14:textId="3B22F7AE" w:rsidR="00F73C6D" w:rsidRDefault="00232C71" w:rsidP="006A5D17">
      <w:pPr>
        <w:pStyle w:val="1f"/>
      </w:pPr>
      <w:r>
        <w:rPr>
          <w:rFonts w:hint="eastAsia"/>
          <w:noProof/>
        </w:rPr>
        <w:t>提示：</w:t>
      </w:r>
      <w:r w:rsidR="00F73C6D">
        <w:rPr>
          <w:noProof/>
        </w:rPr>
        <w:t>client</w:t>
      </w:r>
      <w:r w:rsidR="00F73C6D">
        <w:rPr>
          <w:rFonts w:hint="eastAsia"/>
          <w:noProof/>
        </w:rPr>
        <w:t>与</w:t>
      </w:r>
      <w:r w:rsidR="00F73C6D">
        <w:rPr>
          <w:noProof/>
        </w:rPr>
        <w:t>server</w:t>
      </w:r>
      <w:r w:rsidR="00F73C6D">
        <w:rPr>
          <w:rFonts w:hint="eastAsia"/>
          <w:noProof/>
        </w:rPr>
        <w:t>的每一次通信的数据包中，都有路由</w:t>
      </w:r>
      <w:r>
        <w:rPr>
          <w:rFonts w:hint="eastAsia"/>
          <w:noProof/>
        </w:rPr>
        <w:t>记录</w:t>
      </w:r>
      <w:r w:rsidR="00F73C6D">
        <w:rPr>
          <w:rFonts w:hint="eastAsia"/>
          <w:noProof/>
        </w:rPr>
        <w:t>。</w:t>
      </w:r>
      <w:r w:rsidR="00F73C6D">
        <w:rPr>
          <w:noProof/>
        </w:rPr>
        <w:t>client</w:t>
      </w:r>
      <w:r w:rsidR="00F73C6D">
        <w:rPr>
          <w:rFonts w:hint="eastAsia"/>
          <w:noProof/>
        </w:rPr>
        <w:t>与</w:t>
      </w:r>
      <w:r w:rsidR="00F73C6D">
        <w:rPr>
          <w:noProof/>
        </w:rPr>
        <w:t>server</w:t>
      </w:r>
      <w:r w:rsidR="00F73C6D">
        <w:rPr>
          <w:rFonts w:hint="eastAsia"/>
          <w:noProof/>
        </w:rPr>
        <w:t>有</w:t>
      </w:r>
      <w:r w:rsidR="00F73C6D">
        <w:rPr>
          <w:noProof/>
        </w:rPr>
        <w:t>3</w:t>
      </w:r>
      <w:r w:rsidR="00F73C6D">
        <w:rPr>
          <w:rFonts w:hint="eastAsia"/>
          <w:noProof/>
        </w:rPr>
        <w:t>次通信，则</w:t>
      </w:r>
      <w:r w:rsidR="00F73C6D">
        <w:t>setsockopt.xml</w:t>
      </w:r>
      <w:r w:rsidR="00F73C6D">
        <w:rPr>
          <w:rFonts w:hint="eastAsia"/>
        </w:rPr>
        <w:t>文件中会有</w:t>
      </w:r>
      <w:r w:rsidR="00F73C6D">
        <w:t>3</w:t>
      </w:r>
      <w:r w:rsidR="00F73C6D">
        <w:rPr>
          <w:rFonts w:hint="eastAsia"/>
        </w:rPr>
        <w:t>段记录路由的内容。</w:t>
      </w:r>
      <w:r w:rsidR="006F3944">
        <w:rPr>
          <w:rFonts w:hint="eastAsia"/>
        </w:rPr>
        <w:t>可以在文档中搜索“</w:t>
      </w:r>
      <w:r w:rsidR="006F3944" w:rsidRPr="006F3944">
        <w:rPr>
          <w:i/>
        </w:rPr>
        <w:t>Recorded Route: 127.0.0.1</w:t>
      </w:r>
      <w:r w:rsidR="006F3944">
        <w:rPr>
          <w:rFonts w:hint="eastAsia"/>
        </w:rPr>
        <w:t>”找到相应的记录。</w:t>
      </w:r>
    </w:p>
    <w:p w14:paraId="663A99B7" w14:textId="620700A9" w:rsidR="009A5B5A" w:rsidRDefault="009A5B5A">
      <w:pPr>
        <w:topLinePunct w:val="0"/>
        <w:adjustRightInd/>
        <w:snapToGrid/>
        <w:spacing w:before="0" w:after="0" w:line="240" w:lineRule="auto"/>
        <w:ind w:left="0"/>
        <w:rPr>
          <w:rFonts w:ascii="Huawei Sans" w:eastAsia="方正兰亭黑简体" w:hAnsi="Huawei Sans" w:cs="Huawei Sans"/>
        </w:rPr>
      </w:pPr>
      <w:r>
        <w:rPr>
          <w:rFonts w:ascii="Huawei Sans" w:eastAsia="方正兰亭黑简体" w:hAnsi="Huawei Sans" w:cs="Huawei Sans"/>
        </w:rPr>
        <w:br w:type="page"/>
      </w:r>
    </w:p>
    <w:p w14:paraId="41B1474F" w14:textId="1453127F" w:rsidR="00F73C6D" w:rsidRDefault="009A5B5A" w:rsidP="009A5B5A">
      <w:pPr>
        <w:pStyle w:val="1"/>
      </w:pPr>
      <w:bookmarkStart w:id="94" w:name="_Toc59480204"/>
      <w:r>
        <w:rPr>
          <w:rFonts w:hint="eastAsia"/>
        </w:rPr>
        <w:lastRenderedPageBreak/>
        <w:t>内核虚拟化</w:t>
      </w:r>
      <w:bookmarkEnd w:id="94"/>
    </w:p>
    <w:p w14:paraId="1E2B0456" w14:textId="5E09A0A5" w:rsidR="009A5B5A" w:rsidRDefault="009A5B5A" w:rsidP="009A5B5A">
      <w:pPr>
        <w:pStyle w:val="2"/>
      </w:pPr>
      <w:bookmarkStart w:id="95" w:name="_Toc59480205"/>
      <w:r>
        <w:rPr>
          <w:rFonts w:hint="eastAsia"/>
          <w:lang w:eastAsia="zh-CN"/>
        </w:rPr>
        <w:t>实验介绍</w:t>
      </w:r>
      <w:bookmarkEnd w:id="95"/>
    </w:p>
    <w:p w14:paraId="51F94CA8" w14:textId="27405781" w:rsidR="009A5B5A" w:rsidRDefault="009A5B5A" w:rsidP="009A5B5A">
      <w:pPr>
        <w:pStyle w:val="3"/>
      </w:pPr>
      <w:bookmarkStart w:id="96" w:name="_Toc59480206"/>
      <w:r>
        <w:rPr>
          <w:rFonts w:hint="eastAsia"/>
        </w:rPr>
        <w:t>相关知识</w:t>
      </w:r>
      <w:bookmarkEnd w:id="96"/>
    </w:p>
    <w:p w14:paraId="3BA83BFA" w14:textId="178F733E" w:rsidR="009A5B5A" w:rsidRPr="006873BE" w:rsidRDefault="006873BE" w:rsidP="006873BE">
      <w:pPr>
        <w:pStyle w:val="1f"/>
      </w:pPr>
      <w:proofErr w:type="spellStart"/>
      <w:r w:rsidRPr="006873BE">
        <w:t>openEuler</w:t>
      </w:r>
      <w:proofErr w:type="spellEnd"/>
      <w:r w:rsidRPr="006873BE">
        <w:t>提供了支持</w:t>
      </w:r>
      <w:r w:rsidRPr="006873BE">
        <w:t>AArch64</w:t>
      </w:r>
      <w:r w:rsidRPr="006873BE">
        <w:t>和</w:t>
      </w:r>
      <w:r w:rsidRPr="006873BE">
        <w:t>x86_64</w:t>
      </w:r>
      <w:r w:rsidRPr="006873BE">
        <w:t>处理器架构的</w:t>
      </w:r>
      <w:r w:rsidRPr="006873BE">
        <w:t>KVM</w:t>
      </w:r>
      <w:r w:rsidRPr="006873BE">
        <w:t>虚拟化组件。</w:t>
      </w:r>
    </w:p>
    <w:p w14:paraId="74B8CB81" w14:textId="6CC8D8AF" w:rsidR="006873BE" w:rsidRPr="006873BE" w:rsidRDefault="006873BE" w:rsidP="006873BE">
      <w:pPr>
        <w:pStyle w:val="1f"/>
        <w:rPr>
          <w:rFonts w:cs="Huawei Sans"/>
          <w:b/>
        </w:rPr>
      </w:pPr>
      <w:r w:rsidRPr="006873BE">
        <w:rPr>
          <w:rFonts w:cs="Huawei Sans"/>
          <w:b/>
        </w:rPr>
        <w:t>一、</w:t>
      </w:r>
      <w:r w:rsidR="007D6CFC">
        <w:rPr>
          <w:rFonts w:cs="Huawei Sans"/>
          <w:b/>
        </w:rPr>
        <w:t>QEMU</w:t>
      </w:r>
      <w:r w:rsidRPr="006873BE">
        <w:rPr>
          <w:rFonts w:cs="Huawei Sans"/>
          <w:b/>
        </w:rPr>
        <w:t>、</w:t>
      </w:r>
      <w:r w:rsidR="007D6CFC">
        <w:rPr>
          <w:rFonts w:cs="Huawei Sans"/>
          <w:b/>
        </w:rPr>
        <w:t>KVM</w:t>
      </w:r>
      <w:r w:rsidRPr="006873BE">
        <w:rPr>
          <w:rFonts w:cs="Huawei Sans"/>
          <w:b/>
        </w:rPr>
        <w:t>、</w:t>
      </w:r>
      <w:proofErr w:type="spellStart"/>
      <w:r w:rsidRPr="006873BE">
        <w:rPr>
          <w:rFonts w:cs="Huawei Sans"/>
          <w:b/>
        </w:rPr>
        <w:t>libvirt</w:t>
      </w:r>
      <w:proofErr w:type="spellEnd"/>
    </w:p>
    <w:p w14:paraId="70641C15" w14:textId="4481A295" w:rsidR="006873BE" w:rsidRPr="006873BE" w:rsidRDefault="006873BE" w:rsidP="006873BE">
      <w:pPr>
        <w:pStyle w:val="1f"/>
        <w:rPr>
          <w:rFonts w:cs="Huawei Sans"/>
        </w:rPr>
      </w:pPr>
      <w:r w:rsidRPr="006873BE">
        <w:rPr>
          <w:rFonts w:cs="Huawei Sans"/>
        </w:rPr>
        <w:t>1</w:t>
      </w:r>
      <w:r w:rsidRPr="006873BE">
        <w:rPr>
          <w:rFonts w:cs="Huawei Sans"/>
        </w:rPr>
        <w:t>、</w:t>
      </w:r>
      <w:r w:rsidR="007D6CFC">
        <w:rPr>
          <w:rFonts w:cs="Huawei Sans"/>
        </w:rPr>
        <w:t>QEMU</w:t>
      </w:r>
    </w:p>
    <w:p w14:paraId="4B963429" w14:textId="2814B871" w:rsidR="006873BE" w:rsidRPr="006873BE" w:rsidRDefault="007D6CFC" w:rsidP="006873BE">
      <w:pPr>
        <w:pStyle w:val="1f"/>
        <w:rPr>
          <w:rFonts w:cs="Huawei Sans"/>
        </w:rPr>
      </w:pPr>
      <w:r>
        <w:rPr>
          <w:rFonts w:cs="Huawei Sans"/>
        </w:rPr>
        <w:t>QEMU</w:t>
      </w:r>
      <w:r w:rsidR="006873BE" w:rsidRPr="006873BE">
        <w:rPr>
          <w:rFonts w:cs="Huawei Sans"/>
        </w:rPr>
        <w:t>是一个模拟器，它向</w:t>
      </w:r>
      <w:r w:rsidR="006873BE" w:rsidRPr="006873BE">
        <w:rPr>
          <w:rFonts w:cs="Huawei Sans"/>
        </w:rPr>
        <w:t>Guest OS</w:t>
      </w:r>
      <w:r w:rsidR="006873BE" w:rsidRPr="006873BE">
        <w:rPr>
          <w:rFonts w:cs="Huawei Sans"/>
        </w:rPr>
        <w:t>模拟</w:t>
      </w:r>
      <w:r w:rsidR="006873BE" w:rsidRPr="006873BE">
        <w:rPr>
          <w:rFonts w:cs="Huawei Sans"/>
        </w:rPr>
        <w:t>CPU</w:t>
      </w:r>
      <w:r w:rsidR="006873BE" w:rsidRPr="006873BE">
        <w:rPr>
          <w:rFonts w:cs="Huawei Sans"/>
        </w:rPr>
        <w:t>和其他硬件，</w:t>
      </w:r>
      <w:r w:rsidR="006873BE" w:rsidRPr="006873BE">
        <w:rPr>
          <w:rFonts w:cs="Huawei Sans"/>
        </w:rPr>
        <w:t>Guest OS</w:t>
      </w:r>
      <w:r w:rsidR="006873BE" w:rsidRPr="006873BE">
        <w:rPr>
          <w:rFonts w:cs="Huawei Sans"/>
        </w:rPr>
        <w:t>认为自己和硬件直接打交道，其实是同</w:t>
      </w:r>
      <w:r>
        <w:rPr>
          <w:rFonts w:cs="Huawei Sans"/>
        </w:rPr>
        <w:t>QEMU</w:t>
      </w:r>
      <w:r w:rsidR="006873BE" w:rsidRPr="006873BE">
        <w:rPr>
          <w:rFonts w:cs="Huawei Sans"/>
        </w:rPr>
        <w:t>模拟出来的硬件打交道，</w:t>
      </w:r>
      <w:r>
        <w:rPr>
          <w:rFonts w:cs="Huawei Sans"/>
        </w:rPr>
        <w:t>QEMU</w:t>
      </w:r>
      <w:r w:rsidR="006873BE" w:rsidRPr="006873BE">
        <w:rPr>
          <w:rFonts w:cs="Huawei Sans"/>
        </w:rPr>
        <w:t>将这些指令转译给真正的硬件。由于所有的指令都要从</w:t>
      </w:r>
      <w:r>
        <w:rPr>
          <w:rFonts w:cs="Huawei Sans"/>
        </w:rPr>
        <w:t>QEMU</w:t>
      </w:r>
      <w:r w:rsidR="006873BE" w:rsidRPr="006873BE">
        <w:rPr>
          <w:rFonts w:cs="Huawei Sans"/>
        </w:rPr>
        <w:t>里面过一手，因而性能较差。</w:t>
      </w:r>
    </w:p>
    <w:p w14:paraId="4011C102" w14:textId="4AEFC062" w:rsidR="009A5B5A" w:rsidRDefault="007D6CFC" w:rsidP="006873BE">
      <w:pPr>
        <w:pStyle w:val="1f"/>
        <w:rPr>
          <w:rFonts w:cs="Huawei Sans"/>
        </w:rPr>
      </w:pPr>
      <w:r>
        <w:rPr>
          <w:rFonts w:cs="Huawei Sans"/>
        </w:rPr>
        <w:t>QEMU</w:t>
      </w:r>
      <w:r w:rsidR="006873BE" w:rsidRPr="006873BE">
        <w:rPr>
          <w:rFonts w:cs="Huawei Sans"/>
        </w:rPr>
        <w:t>作为系统模拟器，可以模拟出一台能够独立运行操作系统的虚拟机。如下图所示，每个虚拟机对应主机</w:t>
      </w:r>
      <w:r w:rsidR="006873BE" w:rsidRPr="006873BE">
        <w:rPr>
          <w:rFonts w:cs="Huawei Sans"/>
        </w:rPr>
        <w:t>(Host)</w:t>
      </w:r>
      <w:r w:rsidR="006873BE" w:rsidRPr="006873BE">
        <w:rPr>
          <w:rFonts w:cs="Huawei Sans"/>
        </w:rPr>
        <w:t>中的一个</w:t>
      </w:r>
      <w:r>
        <w:rPr>
          <w:rFonts w:cs="Huawei Sans"/>
        </w:rPr>
        <w:t>QEMU</w:t>
      </w:r>
      <w:r w:rsidR="006873BE" w:rsidRPr="006873BE">
        <w:rPr>
          <w:rFonts w:cs="Huawei Sans"/>
        </w:rPr>
        <w:t>进程，而虚拟机的</w:t>
      </w:r>
      <w:r w:rsidR="006873BE" w:rsidRPr="006873BE">
        <w:rPr>
          <w:rFonts w:cs="Huawei Sans"/>
        </w:rPr>
        <w:t>vCPU</w:t>
      </w:r>
      <w:r w:rsidR="006873BE" w:rsidRPr="006873BE">
        <w:rPr>
          <w:rFonts w:cs="Huawei Sans"/>
        </w:rPr>
        <w:t>对应</w:t>
      </w:r>
      <w:r>
        <w:rPr>
          <w:rFonts w:cs="Huawei Sans"/>
        </w:rPr>
        <w:t>QEMU</w:t>
      </w:r>
      <w:r w:rsidR="006873BE" w:rsidRPr="006873BE">
        <w:rPr>
          <w:rFonts w:cs="Huawei Sans"/>
        </w:rPr>
        <w:t>进程的一个线程。</w:t>
      </w:r>
    </w:p>
    <w:p w14:paraId="3098FAAD" w14:textId="169152DB" w:rsidR="006873BE" w:rsidRDefault="006873BE" w:rsidP="006873BE">
      <w:pPr>
        <w:pStyle w:val="1f"/>
        <w:rPr>
          <w:rFonts w:cs="Huawei Sans"/>
        </w:rPr>
      </w:pPr>
      <w:r>
        <w:fldChar w:fldCharType="begin"/>
      </w:r>
      <w:r>
        <w:instrText xml:space="preserve"> INCLUDEPICTURE "http://static.oschina.net/uploads/space/2014/0515/131136_f1gJ_182939.png" \* MERGEFORMATINET </w:instrText>
      </w:r>
      <w:r>
        <w:fldChar w:fldCharType="separate"/>
      </w:r>
      <w:r w:rsidR="00E87C9E">
        <w:fldChar w:fldCharType="begin"/>
      </w:r>
      <w:r w:rsidR="00E87C9E">
        <w:instrText xml:space="preserve"> INCLUDEPICTURE  "http://static.oschina.net/uploads/space/2014/0515/131136_f1gJ_182939.png" \* MERGEFORMATINET </w:instrText>
      </w:r>
      <w:r w:rsidR="00E87C9E">
        <w:fldChar w:fldCharType="separate"/>
      </w:r>
      <w:r w:rsidR="00A94A26">
        <w:fldChar w:fldCharType="begin"/>
      </w:r>
      <w:r w:rsidR="00A94A26">
        <w:instrText xml:space="preserve"> INCLUDEPICTURE  "http://static.oschina.net/uploads/space/2014/0515/131136_f1gJ_182939.png" \* MERGEFORMATINET </w:instrText>
      </w:r>
      <w:r w:rsidR="00A94A26">
        <w:fldChar w:fldCharType="separate"/>
      </w:r>
      <w:r w:rsidR="00D12057">
        <w:fldChar w:fldCharType="begin"/>
      </w:r>
      <w:r w:rsidR="00D12057">
        <w:instrText xml:space="preserve"> INCLUDEPICTURE  "http://static.oschina.net/uploads/space/2014/0515/131136_f1gJ_182939.png" \* MERGEFORMATINET </w:instrText>
      </w:r>
      <w:r w:rsidR="00D12057">
        <w:fldChar w:fldCharType="separate"/>
      </w:r>
      <w:r w:rsidR="006E5603">
        <w:fldChar w:fldCharType="begin"/>
      </w:r>
      <w:r w:rsidR="006E5603">
        <w:instrText xml:space="preserve"> INCLUDEPICTURE  "http://static.oschina.net/uploads/space/2014/0515/131136_f1gJ_182939.png" \* MERGEFORMATINET </w:instrText>
      </w:r>
      <w:r w:rsidR="006E5603">
        <w:fldChar w:fldCharType="separate"/>
      </w:r>
      <w:r w:rsidR="00184EC2">
        <w:fldChar w:fldCharType="begin"/>
      </w:r>
      <w:r w:rsidR="00184EC2">
        <w:instrText xml:space="preserve"> INCLUDEPICTURE  "http://static.oschina.net/uploads/space/2014/0515/131136_f1gJ_182939.png" \* MERGEFORMATINET </w:instrText>
      </w:r>
      <w:r w:rsidR="00184EC2">
        <w:fldChar w:fldCharType="separate"/>
      </w:r>
      <w:r w:rsidR="006B68A1">
        <w:fldChar w:fldCharType="begin"/>
      </w:r>
      <w:r w:rsidR="006B68A1">
        <w:instrText xml:space="preserve"> INCLUDEPICTURE  "http://static.oschina.net/uploads/space/2014/0515/131136_f1gJ_182939.png" \* MERGEFORMATINET </w:instrText>
      </w:r>
      <w:r w:rsidR="006B68A1">
        <w:fldChar w:fldCharType="separate"/>
      </w:r>
      <w:r w:rsidR="00D25754">
        <w:fldChar w:fldCharType="begin"/>
      </w:r>
      <w:r w:rsidR="00D25754">
        <w:instrText xml:space="preserve"> INCLUDEPICTURE  "http://static.oschina.net/uploads/space/2014/0515/131136_f1gJ_182939.png" \* MERGEFORMATINET </w:instrText>
      </w:r>
      <w:r w:rsidR="00D25754">
        <w:fldChar w:fldCharType="separate"/>
      </w:r>
      <w:r w:rsidR="005E582E">
        <w:fldChar w:fldCharType="begin"/>
      </w:r>
      <w:r w:rsidR="005E582E">
        <w:instrText xml:space="preserve"> INCLUDEPICTURE  "http://static.oschina.net/uploads/space/2014/0515/131136_f1gJ_182939.png" \* MERGEFORMATINET </w:instrText>
      </w:r>
      <w:r w:rsidR="005E582E">
        <w:fldChar w:fldCharType="separate"/>
      </w:r>
      <w:r w:rsidR="00461B28">
        <w:fldChar w:fldCharType="begin"/>
      </w:r>
      <w:r w:rsidR="00461B28">
        <w:instrText xml:space="preserve"> INCLUDEPICTURE  "http://static.oschina.net/uploads/space/2014/0515/131136_f1gJ_182939.png" \* MERGEFORMATINET </w:instrText>
      </w:r>
      <w:r w:rsidR="00461B28">
        <w:fldChar w:fldCharType="separate"/>
      </w:r>
      <w:r w:rsidR="00A02AD6">
        <w:fldChar w:fldCharType="begin"/>
      </w:r>
      <w:r w:rsidR="00A02AD6">
        <w:instrText xml:space="preserve"> INCLUDEPICTURE  "http://static.oschina.net/uploads/space/2014/0515/131136_f1gJ_182939.png" \* MERGEFORMATINET </w:instrText>
      </w:r>
      <w:r w:rsidR="00A02AD6">
        <w:fldChar w:fldCharType="separate"/>
      </w:r>
      <w:r w:rsidR="00F12A8A">
        <w:fldChar w:fldCharType="begin"/>
      </w:r>
      <w:r w:rsidR="00F12A8A">
        <w:instrText xml:space="preserve"> INCLUDEPICTURE  "http://static.oschina.net/uploads/space/2014/0515/131136_f1gJ_182939.png" \* MERGEFORMATINET </w:instrText>
      </w:r>
      <w:r w:rsidR="00F12A8A">
        <w:fldChar w:fldCharType="separate"/>
      </w:r>
      <w:r w:rsidR="0099124E">
        <w:fldChar w:fldCharType="begin"/>
      </w:r>
      <w:r w:rsidR="0099124E">
        <w:instrText xml:space="preserve"> INCLUDEPICTURE  "http://static.oschina.net/uploads/space/2014/0515/131136_f1gJ_182939.png" \* MERGEFORMATINET </w:instrText>
      </w:r>
      <w:r w:rsidR="0099124E">
        <w:fldChar w:fldCharType="separate"/>
      </w:r>
      <w:r w:rsidR="009D0D41">
        <w:fldChar w:fldCharType="begin"/>
      </w:r>
      <w:r w:rsidR="009D0D41">
        <w:instrText xml:space="preserve"> </w:instrText>
      </w:r>
      <w:r w:rsidR="009D0D41">
        <w:instrText>INCLUDEPICTURE  "http://static.oschina.net/uploads/space/2014/0515/131136_f1gJ_182939.png" \* MERGEFORMATINET</w:instrText>
      </w:r>
      <w:r w:rsidR="009D0D41">
        <w:instrText xml:space="preserve"> </w:instrText>
      </w:r>
      <w:r w:rsidR="009D0D41">
        <w:fldChar w:fldCharType="separate"/>
      </w:r>
      <w:r w:rsidR="008C1466">
        <w:pict w14:anchorId="0997908E">
          <v:shape id="_x0000_i1027" type="#_x0000_t75" alt="QEMUç»æå¾" style="width:338.35pt;height:252pt">
            <v:imagedata r:id="rId59" r:href="rId60"/>
          </v:shape>
        </w:pict>
      </w:r>
      <w:r w:rsidR="009D0D41">
        <w:fldChar w:fldCharType="end"/>
      </w:r>
      <w:r w:rsidR="0099124E">
        <w:fldChar w:fldCharType="end"/>
      </w:r>
      <w:r w:rsidR="00F12A8A">
        <w:fldChar w:fldCharType="end"/>
      </w:r>
      <w:r w:rsidR="00A02AD6">
        <w:fldChar w:fldCharType="end"/>
      </w:r>
      <w:r w:rsidR="00461B28">
        <w:fldChar w:fldCharType="end"/>
      </w:r>
      <w:r w:rsidR="005E582E">
        <w:fldChar w:fldCharType="end"/>
      </w:r>
      <w:r w:rsidR="00D25754">
        <w:fldChar w:fldCharType="end"/>
      </w:r>
      <w:r w:rsidR="006B68A1">
        <w:fldChar w:fldCharType="end"/>
      </w:r>
      <w:r w:rsidR="00184EC2">
        <w:fldChar w:fldCharType="end"/>
      </w:r>
      <w:r w:rsidR="006E5603">
        <w:fldChar w:fldCharType="end"/>
      </w:r>
      <w:r w:rsidR="00D12057">
        <w:fldChar w:fldCharType="end"/>
      </w:r>
      <w:r w:rsidR="00A94A26">
        <w:fldChar w:fldCharType="end"/>
      </w:r>
      <w:r w:rsidR="00E87C9E">
        <w:fldChar w:fldCharType="end"/>
      </w:r>
      <w:r>
        <w:fldChar w:fldCharType="end"/>
      </w:r>
    </w:p>
    <w:p w14:paraId="53D54790" w14:textId="234C9063" w:rsidR="006873BE" w:rsidRPr="006873BE" w:rsidRDefault="007D6CFC" w:rsidP="006873BE">
      <w:pPr>
        <w:pStyle w:val="1f"/>
        <w:rPr>
          <w:rFonts w:cs="Huawei Sans"/>
        </w:rPr>
      </w:pPr>
      <w:r>
        <w:rPr>
          <w:rFonts w:cs="Huawei Sans"/>
        </w:rPr>
        <w:t>QEMU</w:t>
      </w:r>
      <w:r w:rsidR="006873BE" w:rsidRPr="006873BE">
        <w:rPr>
          <w:rFonts w:cs="Huawei Sans"/>
        </w:rPr>
        <w:t>的安装：</w:t>
      </w:r>
    </w:p>
    <w:p w14:paraId="382737F4" w14:textId="77777777" w:rsidR="006873BE" w:rsidRPr="006873BE" w:rsidRDefault="006873BE" w:rsidP="006873BE">
      <w:pPr>
        <w:pStyle w:val="1f"/>
        <w:rPr>
          <w:rFonts w:cs="Huawei Sans"/>
        </w:rPr>
      </w:pPr>
      <w:r w:rsidRPr="006873BE">
        <w:rPr>
          <w:rFonts w:cs="Huawei Sans"/>
        </w:rPr>
        <w:t>用户可以通过不同</w:t>
      </w:r>
      <w:r w:rsidRPr="006873BE">
        <w:rPr>
          <w:rFonts w:cs="Huawei Sans"/>
        </w:rPr>
        <w:t>Linux</w:t>
      </w:r>
      <w:r w:rsidRPr="006873BE">
        <w:rPr>
          <w:rFonts w:cs="Huawei Sans"/>
        </w:rPr>
        <w:t>发行版所带有的软件包管理器来安装</w:t>
      </w:r>
      <w:r w:rsidRPr="006873BE">
        <w:rPr>
          <w:rFonts w:cs="Huawei Sans"/>
        </w:rPr>
        <w:t>QEMU</w:t>
      </w:r>
      <w:r w:rsidRPr="006873BE">
        <w:rPr>
          <w:rFonts w:cs="Huawei Sans"/>
        </w:rPr>
        <w:t>。</w:t>
      </w:r>
    </w:p>
    <w:p w14:paraId="539A60E8" w14:textId="77777777" w:rsidR="006873BE" w:rsidRPr="006873BE" w:rsidRDefault="006873BE" w:rsidP="006873BE">
      <w:pPr>
        <w:pStyle w:val="1f"/>
        <w:rPr>
          <w:rFonts w:cs="Huawei Sans"/>
        </w:rPr>
      </w:pPr>
      <w:r w:rsidRPr="006873BE">
        <w:rPr>
          <w:rFonts w:cs="Huawei Sans"/>
        </w:rPr>
        <w:lastRenderedPageBreak/>
        <w:t>如：</w:t>
      </w:r>
    </w:p>
    <w:p w14:paraId="6484993E" w14:textId="315017D6" w:rsidR="006873BE" w:rsidRPr="006873BE" w:rsidRDefault="006873BE" w:rsidP="006873BE">
      <w:pPr>
        <w:pStyle w:val="1f"/>
        <w:numPr>
          <w:ilvl w:val="0"/>
          <w:numId w:val="27"/>
        </w:numPr>
        <w:rPr>
          <w:rFonts w:cs="Huawei Sans"/>
        </w:rPr>
      </w:pPr>
      <w:r w:rsidRPr="006873BE">
        <w:rPr>
          <w:rFonts w:cs="Huawei Sans"/>
        </w:rPr>
        <w:t>在</w:t>
      </w:r>
      <w:r w:rsidRPr="006873BE">
        <w:rPr>
          <w:rFonts w:cs="Huawei Sans"/>
        </w:rPr>
        <w:t>Debian</w:t>
      </w:r>
      <w:r w:rsidRPr="006873BE">
        <w:rPr>
          <w:rFonts w:cs="Huawei Sans"/>
        </w:rPr>
        <w:t>系列的发行版上可以使用下面的命令来安装：</w:t>
      </w:r>
      <w:proofErr w:type="spellStart"/>
      <w:r w:rsidRPr="006873BE">
        <w:rPr>
          <w:rFonts w:cs="Huawei Sans"/>
        </w:rPr>
        <w:t>sudo</w:t>
      </w:r>
      <w:proofErr w:type="spellEnd"/>
      <w:r w:rsidRPr="006873BE">
        <w:rPr>
          <w:rFonts w:cs="Huawei Sans"/>
        </w:rPr>
        <w:t xml:space="preserve"> apt-get install </w:t>
      </w:r>
      <w:proofErr w:type="spellStart"/>
      <w:r w:rsidRPr="006873BE">
        <w:rPr>
          <w:rFonts w:cs="Huawei Sans"/>
        </w:rPr>
        <w:t>qemu</w:t>
      </w:r>
      <w:proofErr w:type="spellEnd"/>
    </w:p>
    <w:p w14:paraId="4DF7CE1E" w14:textId="5C78F3BE" w:rsidR="006873BE" w:rsidRPr="006873BE" w:rsidRDefault="006873BE" w:rsidP="006873BE">
      <w:pPr>
        <w:pStyle w:val="1f"/>
        <w:numPr>
          <w:ilvl w:val="0"/>
          <w:numId w:val="27"/>
        </w:numPr>
        <w:rPr>
          <w:rFonts w:cs="Huawei Sans"/>
        </w:rPr>
      </w:pPr>
      <w:r w:rsidRPr="006873BE">
        <w:rPr>
          <w:rFonts w:cs="Huawei Sans"/>
        </w:rPr>
        <w:t>在红</w:t>
      </w:r>
      <w:proofErr w:type="gramStart"/>
      <w:r w:rsidRPr="006873BE">
        <w:rPr>
          <w:rFonts w:cs="Huawei Sans"/>
        </w:rPr>
        <w:t>帽系列</w:t>
      </w:r>
      <w:proofErr w:type="gramEnd"/>
      <w:r w:rsidRPr="006873BE">
        <w:rPr>
          <w:rFonts w:cs="Huawei Sans"/>
        </w:rPr>
        <w:t>的发行版上使用如下命令安装：</w:t>
      </w:r>
      <w:proofErr w:type="spellStart"/>
      <w:r w:rsidRPr="006873BE">
        <w:rPr>
          <w:rFonts w:cs="Huawei Sans"/>
        </w:rPr>
        <w:t>sudo</w:t>
      </w:r>
      <w:proofErr w:type="spellEnd"/>
      <w:r w:rsidRPr="006873BE">
        <w:rPr>
          <w:rFonts w:cs="Huawei Sans"/>
        </w:rPr>
        <w:t xml:space="preserve"> yum install </w:t>
      </w:r>
      <w:proofErr w:type="spellStart"/>
      <w:r w:rsidRPr="006873BE">
        <w:rPr>
          <w:rFonts w:cs="Huawei Sans"/>
        </w:rPr>
        <w:t>qemu</w:t>
      </w:r>
      <w:proofErr w:type="spellEnd"/>
      <w:r w:rsidRPr="006873BE">
        <w:rPr>
          <w:rFonts w:cs="Huawei Sans"/>
        </w:rPr>
        <w:t xml:space="preserve"> -y</w:t>
      </w:r>
    </w:p>
    <w:p w14:paraId="77D57B9D" w14:textId="5201DF31" w:rsidR="006873BE" w:rsidRDefault="006873BE" w:rsidP="006873BE">
      <w:pPr>
        <w:pStyle w:val="1f"/>
        <w:numPr>
          <w:ilvl w:val="0"/>
          <w:numId w:val="27"/>
        </w:numPr>
        <w:rPr>
          <w:rFonts w:cs="Huawei Sans"/>
        </w:rPr>
      </w:pPr>
      <w:r w:rsidRPr="006873BE">
        <w:rPr>
          <w:rFonts w:cs="Huawei Sans"/>
        </w:rPr>
        <w:t>除此之外，也可以选择下载源码编译安装，例如：</w:t>
      </w:r>
    </w:p>
    <w:p w14:paraId="44760BAD" w14:textId="77777777" w:rsidR="006873BE" w:rsidRPr="006873BE" w:rsidRDefault="006873BE" w:rsidP="006873BE">
      <w:pPr>
        <w:pStyle w:val="2f5"/>
      </w:pPr>
      <w:r w:rsidRPr="006873BE">
        <w:t xml:space="preserve"># </w:t>
      </w:r>
      <w:proofErr w:type="spellStart"/>
      <w:proofErr w:type="gramStart"/>
      <w:r w:rsidRPr="006873BE">
        <w:t>wget</w:t>
      </w:r>
      <w:proofErr w:type="spellEnd"/>
      <w:proofErr w:type="gramEnd"/>
      <w:r w:rsidRPr="006873BE">
        <w:t xml:space="preserve"> https://download.qemu.org/qemu-4.1.1.tar.xz </w:t>
      </w:r>
    </w:p>
    <w:p w14:paraId="7FAAB606" w14:textId="77777777" w:rsidR="006873BE" w:rsidRPr="006873BE" w:rsidRDefault="006873BE" w:rsidP="006873BE">
      <w:pPr>
        <w:pStyle w:val="2f5"/>
      </w:pPr>
      <w:r w:rsidRPr="006873BE">
        <w:t xml:space="preserve"># </w:t>
      </w:r>
      <w:proofErr w:type="spellStart"/>
      <w:proofErr w:type="gramStart"/>
      <w:r w:rsidRPr="006873BE">
        <w:t>sudo</w:t>
      </w:r>
      <w:proofErr w:type="spellEnd"/>
      <w:proofErr w:type="gramEnd"/>
      <w:r w:rsidRPr="006873BE">
        <w:t xml:space="preserve"> tar -</w:t>
      </w:r>
      <w:proofErr w:type="spellStart"/>
      <w:r w:rsidRPr="006873BE">
        <w:t>xvf</w:t>
      </w:r>
      <w:proofErr w:type="spellEnd"/>
      <w:r w:rsidRPr="006873BE">
        <w:t xml:space="preserve"> qemu-4.1.1.tar.xz</w:t>
      </w:r>
    </w:p>
    <w:p w14:paraId="5315FDA3" w14:textId="77777777" w:rsidR="006873BE" w:rsidRPr="006873BE" w:rsidRDefault="006873BE" w:rsidP="006873BE">
      <w:pPr>
        <w:pStyle w:val="2f5"/>
      </w:pPr>
      <w:r w:rsidRPr="006873BE">
        <w:t xml:space="preserve"># </w:t>
      </w:r>
      <w:proofErr w:type="gramStart"/>
      <w:r w:rsidRPr="006873BE">
        <w:t>cd</w:t>
      </w:r>
      <w:proofErr w:type="gramEnd"/>
      <w:r w:rsidRPr="006873BE">
        <w:t xml:space="preserve"> qemu-4.1.1</w:t>
      </w:r>
    </w:p>
    <w:p w14:paraId="0DB040FE" w14:textId="77777777" w:rsidR="006873BE" w:rsidRPr="006873BE" w:rsidRDefault="006873BE" w:rsidP="006873BE">
      <w:pPr>
        <w:pStyle w:val="2f5"/>
      </w:pPr>
      <w:r w:rsidRPr="006873BE">
        <w:t xml:space="preserve"># </w:t>
      </w:r>
      <w:proofErr w:type="spellStart"/>
      <w:proofErr w:type="gramStart"/>
      <w:r w:rsidRPr="006873BE">
        <w:t>sudo</w:t>
      </w:r>
      <w:proofErr w:type="spellEnd"/>
      <w:r w:rsidRPr="006873BE">
        <w:t xml:space="preserve"> .</w:t>
      </w:r>
      <w:proofErr w:type="gramEnd"/>
      <w:r w:rsidRPr="006873BE">
        <w:t>/configure --target-list=aarch64-softmmu   //</w:t>
      </w:r>
      <w:r w:rsidRPr="006873BE">
        <w:t>必须加上</w:t>
      </w:r>
      <w:r w:rsidRPr="006873BE">
        <w:t>--target-list=aarch64-softmmu</w:t>
      </w:r>
      <w:r w:rsidRPr="006873BE">
        <w:t>，否则无法编译出</w:t>
      </w:r>
      <w:r w:rsidRPr="006873BE">
        <w:t>qemu-system-aarch64</w:t>
      </w:r>
      <w:r w:rsidRPr="006873BE">
        <w:t>；</w:t>
      </w:r>
      <w:r w:rsidRPr="006873BE">
        <w:t>configure</w:t>
      </w:r>
      <w:r w:rsidRPr="006873BE">
        <w:t>脚本用于生成</w:t>
      </w:r>
      <w:proofErr w:type="spellStart"/>
      <w:r w:rsidRPr="006873BE">
        <w:t>Makefile</w:t>
      </w:r>
      <w:proofErr w:type="spellEnd"/>
      <w:r w:rsidRPr="006873BE">
        <w:t>，具体选项可以用</w:t>
      </w:r>
      <w:r w:rsidRPr="006873BE">
        <w:t>./configure --help</w:t>
      </w:r>
      <w:r w:rsidRPr="006873BE">
        <w:t>查看</w:t>
      </w:r>
    </w:p>
    <w:p w14:paraId="3DB9FD88" w14:textId="77777777" w:rsidR="006873BE" w:rsidRPr="006873BE" w:rsidRDefault="006873BE" w:rsidP="006873BE">
      <w:pPr>
        <w:pStyle w:val="2f5"/>
      </w:pPr>
      <w:r w:rsidRPr="006873BE">
        <w:t xml:space="preserve"># </w:t>
      </w:r>
      <w:proofErr w:type="spellStart"/>
      <w:proofErr w:type="gramStart"/>
      <w:r w:rsidRPr="006873BE">
        <w:t>sudo</w:t>
      </w:r>
      <w:proofErr w:type="spellEnd"/>
      <w:proofErr w:type="gramEnd"/>
      <w:r w:rsidRPr="006873BE">
        <w:t xml:space="preserve"> make -j8</w:t>
      </w:r>
    </w:p>
    <w:p w14:paraId="53F432CA" w14:textId="23401928" w:rsidR="006873BE" w:rsidRDefault="006873BE" w:rsidP="006873BE">
      <w:pPr>
        <w:pStyle w:val="2f5"/>
      </w:pPr>
      <w:r w:rsidRPr="006873BE">
        <w:t xml:space="preserve"># </w:t>
      </w:r>
      <w:proofErr w:type="spellStart"/>
      <w:proofErr w:type="gramStart"/>
      <w:r w:rsidRPr="006873BE">
        <w:t>sudo</w:t>
      </w:r>
      <w:proofErr w:type="spellEnd"/>
      <w:proofErr w:type="gramEnd"/>
      <w:r w:rsidRPr="006873BE">
        <w:t xml:space="preserve"> make install</w:t>
      </w:r>
    </w:p>
    <w:p w14:paraId="6175D442" w14:textId="77777777" w:rsidR="006873BE" w:rsidRPr="006873BE" w:rsidRDefault="006873BE" w:rsidP="006873BE">
      <w:pPr>
        <w:pStyle w:val="1f"/>
        <w:rPr>
          <w:rFonts w:cs="Huawei Sans"/>
        </w:rPr>
      </w:pPr>
      <w:r w:rsidRPr="006873BE">
        <w:rPr>
          <w:rFonts w:cs="Huawei Sans"/>
        </w:rPr>
        <w:t>2</w:t>
      </w:r>
      <w:r w:rsidRPr="006873BE">
        <w:rPr>
          <w:rFonts w:cs="Huawei Sans"/>
        </w:rPr>
        <w:t>、</w:t>
      </w:r>
      <w:r w:rsidRPr="006873BE">
        <w:rPr>
          <w:rFonts w:cs="Huawei Sans"/>
        </w:rPr>
        <w:t>KVM</w:t>
      </w:r>
    </w:p>
    <w:p w14:paraId="005CE39D" w14:textId="33599AE5" w:rsidR="006873BE" w:rsidRPr="006873BE" w:rsidRDefault="006873BE" w:rsidP="006873BE">
      <w:pPr>
        <w:pStyle w:val="1f"/>
        <w:rPr>
          <w:rFonts w:cs="Huawei Sans"/>
        </w:rPr>
      </w:pPr>
      <w:r w:rsidRPr="006873BE">
        <w:rPr>
          <w:rFonts w:cs="Huawei Sans"/>
        </w:rPr>
        <w:t>KVM</w:t>
      </w:r>
      <w:r w:rsidRPr="006873BE">
        <w:rPr>
          <w:rFonts w:cs="Huawei Sans"/>
        </w:rPr>
        <w:t>是</w:t>
      </w:r>
      <w:r w:rsidR="00257AEC">
        <w:rPr>
          <w:rFonts w:cs="Huawei Sans"/>
        </w:rPr>
        <w:t>L</w:t>
      </w:r>
      <w:r w:rsidRPr="006873BE">
        <w:rPr>
          <w:rFonts w:cs="Huawei Sans"/>
        </w:rPr>
        <w:t>inux</w:t>
      </w:r>
      <w:r w:rsidRPr="006873BE">
        <w:rPr>
          <w:rFonts w:cs="Huawei Sans"/>
        </w:rPr>
        <w:t>的内核模块，它需要</w:t>
      </w:r>
      <w:r w:rsidRPr="006873BE">
        <w:rPr>
          <w:rFonts w:cs="Huawei Sans"/>
        </w:rPr>
        <w:t>CPU</w:t>
      </w:r>
      <w:r w:rsidRPr="006873BE">
        <w:rPr>
          <w:rFonts w:cs="Huawei Sans"/>
        </w:rPr>
        <w:t>的支持，采用硬件辅助虚拟化技术</w:t>
      </w:r>
      <w:r w:rsidR="001E40C7">
        <w:rPr>
          <w:rFonts w:cs="Huawei Sans" w:hint="eastAsia"/>
        </w:rPr>
        <w:t>。英特尔虚拟化技术（</w:t>
      </w:r>
      <w:r w:rsidR="001E40C7">
        <w:rPr>
          <w:rFonts w:cs="Huawei Sans" w:hint="eastAsia"/>
        </w:rPr>
        <w:t>I</w:t>
      </w:r>
      <w:r w:rsidR="001E40C7">
        <w:rPr>
          <w:rFonts w:cs="Huawei Sans"/>
        </w:rPr>
        <w:t>ntel Virtualization Technology, IVT</w:t>
      </w:r>
      <w:r w:rsidR="001E40C7">
        <w:rPr>
          <w:rFonts w:cs="Huawei Sans" w:hint="eastAsia"/>
        </w:rPr>
        <w:t>）和</w:t>
      </w:r>
      <w:r w:rsidR="001E40C7">
        <w:rPr>
          <w:rFonts w:cs="Huawei Sans" w:hint="eastAsia"/>
        </w:rPr>
        <w:t>AMD</w:t>
      </w:r>
      <w:r w:rsidR="001E40C7">
        <w:rPr>
          <w:rFonts w:cs="Huawei Sans" w:hint="eastAsia"/>
        </w:rPr>
        <w:t>虚拟化（</w:t>
      </w:r>
      <w:r w:rsidR="001E40C7">
        <w:rPr>
          <w:rFonts w:cs="Huawei Sans" w:hint="eastAsia"/>
        </w:rPr>
        <w:t>A</w:t>
      </w:r>
      <w:r w:rsidR="001E40C7">
        <w:rPr>
          <w:rFonts w:cs="Huawei Sans"/>
        </w:rPr>
        <w:t>MD Virtualization, AMD-V</w:t>
      </w:r>
      <w:r w:rsidR="001E40C7">
        <w:rPr>
          <w:rFonts w:cs="Huawei Sans" w:hint="eastAsia"/>
        </w:rPr>
        <w:t>）是硬件辅助虚拟化技术在</w:t>
      </w:r>
      <w:r w:rsidR="001E40C7">
        <w:rPr>
          <w:rFonts w:cs="Huawei Sans" w:hint="eastAsia"/>
        </w:rPr>
        <w:t>CISC</w:t>
      </w:r>
      <w:r w:rsidR="001E40C7">
        <w:rPr>
          <w:rFonts w:cs="Huawei Sans" w:hint="eastAsia"/>
        </w:rPr>
        <w:t>架构上的实现。鲲鹏</w:t>
      </w:r>
      <w:r w:rsidR="007C038C">
        <w:rPr>
          <w:rFonts w:cs="Huawei Sans" w:hint="eastAsia"/>
        </w:rPr>
        <w:t>处理器</w:t>
      </w:r>
      <w:r w:rsidR="001E40C7">
        <w:rPr>
          <w:rFonts w:cs="Huawei Sans" w:hint="eastAsia"/>
        </w:rPr>
        <w:t>基于</w:t>
      </w:r>
      <w:r w:rsidR="001E40C7">
        <w:rPr>
          <w:rFonts w:cs="Huawei Sans" w:hint="eastAsia"/>
        </w:rPr>
        <w:t>A</w:t>
      </w:r>
      <w:r w:rsidR="001E40C7">
        <w:rPr>
          <w:rFonts w:cs="Huawei Sans"/>
        </w:rPr>
        <w:t>RMv8-A</w:t>
      </w:r>
      <w:r w:rsidR="007C038C">
        <w:rPr>
          <w:rFonts w:cs="Huawei Sans" w:hint="eastAsia"/>
        </w:rPr>
        <w:t>架构</w:t>
      </w:r>
      <w:r w:rsidR="001E40C7">
        <w:rPr>
          <w:rFonts w:cs="Huawei Sans" w:hint="eastAsia"/>
        </w:rPr>
        <w:t>，也支持硬件辅助虚拟化</w:t>
      </w:r>
      <w:r w:rsidRPr="006873BE">
        <w:rPr>
          <w:rFonts w:cs="Huawei Sans"/>
        </w:rPr>
        <w:t>。</w:t>
      </w:r>
      <w:r w:rsidRPr="006873BE">
        <w:rPr>
          <w:rFonts w:cs="Huawei Sans"/>
        </w:rPr>
        <w:t>KVM</w:t>
      </w:r>
      <w:r w:rsidRPr="006873BE">
        <w:rPr>
          <w:rFonts w:cs="Huawei Sans"/>
        </w:rPr>
        <w:t>通过</w:t>
      </w:r>
      <w:r w:rsidRPr="006873BE">
        <w:rPr>
          <w:rFonts w:cs="Huawei Sans"/>
        </w:rPr>
        <w:t>/dev/</w:t>
      </w:r>
      <w:proofErr w:type="spellStart"/>
      <w:r w:rsidRPr="006873BE">
        <w:rPr>
          <w:rFonts w:cs="Huawei Sans"/>
        </w:rPr>
        <w:t>kvm</w:t>
      </w:r>
      <w:proofErr w:type="spellEnd"/>
      <w:r w:rsidRPr="006873BE">
        <w:rPr>
          <w:rFonts w:cs="Huawei Sans"/>
        </w:rPr>
        <w:t>暴露接口，可通过</w:t>
      </w:r>
      <w:r w:rsidRPr="006873BE">
        <w:rPr>
          <w:rFonts w:cs="Huawei Sans"/>
        </w:rPr>
        <w:t>`ls /dev/</w:t>
      </w:r>
      <w:proofErr w:type="spellStart"/>
      <w:r w:rsidRPr="006873BE">
        <w:rPr>
          <w:rFonts w:cs="Huawei Sans"/>
        </w:rPr>
        <w:t>kvm</w:t>
      </w:r>
      <w:proofErr w:type="spellEnd"/>
      <w:r w:rsidRPr="006873BE">
        <w:rPr>
          <w:rFonts w:cs="Huawei Sans"/>
        </w:rPr>
        <w:t>`</w:t>
      </w:r>
      <w:r w:rsidRPr="006873BE">
        <w:rPr>
          <w:rFonts w:cs="Huawei Sans"/>
        </w:rPr>
        <w:t>或</w:t>
      </w:r>
      <w:r w:rsidRPr="006873BE">
        <w:rPr>
          <w:rFonts w:cs="Huawei Sans"/>
        </w:rPr>
        <w:t xml:space="preserve"> `ls /sys/module/</w:t>
      </w:r>
      <w:proofErr w:type="spellStart"/>
      <w:r w:rsidRPr="006873BE">
        <w:rPr>
          <w:rFonts w:cs="Huawei Sans"/>
        </w:rPr>
        <w:t>kvm</w:t>
      </w:r>
      <w:proofErr w:type="spellEnd"/>
      <w:r w:rsidRPr="006873BE">
        <w:rPr>
          <w:rFonts w:cs="Huawei Sans"/>
        </w:rPr>
        <w:t xml:space="preserve">` </w:t>
      </w:r>
      <w:r w:rsidRPr="006873BE">
        <w:rPr>
          <w:rFonts w:cs="Huawei Sans"/>
        </w:rPr>
        <w:t>查看是否存在相应目录</w:t>
      </w:r>
      <w:r w:rsidRPr="006873BE">
        <w:rPr>
          <w:rFonts w:cs="Huawei Sans"/>
        </w:rPr>
        <w:t>/</w:t>
      </w:r>
      <w:r w:rsidRPr="006873BE">
        <w:rPr>
          <w:rFonts w:cs="Huawei Sans"/>
        </w:rPr>
        <w:t>文件，来确定内核是否支持</w:t>
      </w:r>
      <w:r w:rsidRPr="006873BE">
        <w:rPr>
          <w:rFonts w:cs="Huawei Sans"/>
        </w:rPr>
        <w:t>KVM</w:t>
      </w:r>
      <w:r w:rsidRPr="006873BE">
        <w:rPr>
          <w:rFonts w:cs="Huawei Sans"/>
        </w:rPr>
        <w:t>虚拟化。若上述文件</w:t>
      </w:r>
      <w:r w:rsidRPr="006873BE">
        <w:rPr>
          <w:rFonts w:cs="Huawei Sans"/>
        </w:rPr>
        <w:t>/</w:t>
      </w:r>
      <w:r w:rsidRPr="006873BE">
        <w:rPr>
          <w:rFonts w:cs="Huawei Sans"/>
        </w:rPr>
        <w:t>目录不存在，则说明系统内核编译时未开启</w:t>
      </w:r>
      <w:r w:rsidRPr="006873BE">
        <w:rPr>
          <w:rFonts w:cs="Huawei Sans"/>
        </w:rPr>
        <w:t>KVM</w:t>
      </w:r>
      <w:r w:rsidRPr="006873BE">
        <w:rPr>
          <w:rFonts w:cs="Huawei Sans"/>
        </w:rPr>
        <w:t>虚拟化，需要更换支持</w:t>
      </w:r>
      <w:r w:rsidRPr="006873BE">
        <w:rPr>
          <w:rFonts w:cs="Huawei Sans"/>
        </w:rPr>
        <w:t>KVM</w:t>
      </w:r>
      <w:r w:rsidRPr="006873BE">
        <w:rPr>
          <w:rFonts w:cs="Huawei Sans"/>
        </w:rPr>
        <w:t>虚拟化的</w:t>
      </w:r>
      <w:r w:rsidRPr="006873BE">
        <w:rPr>
          <w:rFonts w:cs="Huawei Sans"/>
        </w:rPr>
        <w:t>Linux</w:t>
      </w:r>
      <w:r w:rsidRPr="006873BE">
        <w:rPr>
          <w:rFonts w:cs="Huawei Sans"/>
        </w:rPr>
        <w:t>内核。</w:t>
      </w:r>
    </w:p>
    <w:p w14:paraId="0694A647" w14:textId="77777777" w:rsidR="006873BE" w:rsidRPr="006873BE" w:rsidRDefault="006873BE" w:rsidP="006873BE">
      <w:pPr>
        <w:pStyle w:val="1f"/>
        <w:rPr>
          <w:rFonts w:cs="Huawei Sans"/>
        </w:rPr>
      </w:pPr>
      <w:r w:rsidRPr="006873BE">
        <w:rPr>
          <w:rFonts w:cs="Huawei Sans"/>
        </w:rPr>
        <w:t>KVM</w:t>
      </w:r>
      <w:r w:rsidRPr="006873BE">
        <w:rPr>
          <w:rFonts w:cs="Huawei Sans"/>
        </w:rPr>
        <w:t>内核模块本身只能提供</w:t>
      </w:r>
      <w:r w:rsidRPr="006873BE">
        <w:rPr>
          <w:rFonts w:cs="Huawei Sans"/>
        </w:rPr>
        <w:t>CPU</w:t>
      </w:r>
      <w:r w:rsidRPr="006873BE">
        <w:rPr>
          <w:rFonts w:cs="Huawei Sans"/>
        </w:rPr>
        <w:t>和内存的虚拟化，所以它必须结合</w:t>
      </w:r>
      <w:r w:rsidRPr="006873BE">
        <w:rPr>
          <w:rFonts w:cs="Huawei Sans"/>
        </w:rPr>
        <w:t>QEMU</w:t>
      </w:r>
      <w:r w:rsidRPr="006873BE">
        <w:rPr>
          <w:rFonts w:cs="Huawei Sans"/>
        </w:rPr>
        <w:t>才能构成一个完成的虚拟化技术，即</w:t>
      </w:r>
      <w:proofErr w:type="spellStart"/>
      <w:r w:rsidRPr="006873BE">
        <w:rPr>
          <w:rFonts w:cs="Huawei Sans"/>
        </w:rPr>
        <w:t>qemu-kvm</w:t>
      </w:r>
      <w:proofErr w:type="spellEnd"/>
      <w:r w:rsidRPr="006873BE">
        <w:rPr>
          <w:rFonts w:cs="Huawei Sans"/>
        </w:rPr>
        <w:t>。</w:t>
      </w:r>
    </w:p>
    <w:p w14:paraId="0FBB93AA" w14:textId="3C6C5F94" w:rsidR="006873BE" w:rsidRPr="006873BE" w:rsidRDefault="006873BE" w:rsidP="006873BE">
      <w:pPr>
        <w:pStyle w:val="1f"/>
        <w:rPr>
          <w:rFonts w:cs="Huawei Sans"/>
        </w:rPr>
      </w:pPr>
      <w:proofErr w:type="spellStart"/>
      <w:r w:rsidRPr="006873BE">
        <w:rPr>
          <w:rFonts w:cs="Huawei Sans"/>
        </w:rPr>
        <w:t>qemu-kvm</w:t>
      </w:r>
      <w:proofErr w:type="spellEnd"/>
      <w:r w:rsidRPr="006873BE">
        <w:rPr>
          <w:rFonts w:cs="Huawei Sans"/>
        </w:rPr>
        <w:t>：</w:t>
      </w:r>
      <w:r w:rsidR="007D6CFC">
        <w:rPr>
          <w:rFonts w:cs="Huawei Sans"/>
        </w:rPr>
        <w:t>QEMU</w:t>
      </w:r>
      <w:r w:rsidRPr="006873BE">
        <w:rPr>
          <w:rFonts w:cs="Huawei Sans"/>
        </w:rPr>
        <w:t>将</w:t>
      </w:r>
      <w:r w:rsidRPr="006873BE">
        <w:rPr>
          <w:rFonts w:cs="Huawei Sans"/>
        </w:rPr>
        <w:t>KVM</w:t>
      </w:r>
      <w:r w:rsidRPr="006873BE">
        <w:rPr>
          <w:rFonts w:cs="Huawei Sans"/>
        </w:rPr>
        <w:t>整合进来，通过</w:t>
      </w:r>
      <w:proofErr w:type="spellStart"/>
      <w:r w:rsidRPr="006873BE">
        <w:rPr>
          <w:rFonts w:cs="Huawei Sans"/>
        </w:rPr>
        <w:t>ioctl</w:t>
      </w:r>
      <w:proofErr w:type="spellEnd"/>
      <w:r w:rsidRPr="006873BE">
        <w:rPr>
          <w:rFonts w:cs="Huawei Sans"/>
        </w:rPr>
        <w:t>调用</w:t>
      </w:r>
      <w:r w:rsidRPr="006873BE">
        <w:rPr>
          <w:rFonts w:cs="Huawei Sans"/>
        </w:rPr>
        <w:t>/dev/</w:t>
      </w:r>
      <w:proofErr w:type="spellStart"/>
      <w:r w:rsidRPr="006873BE">
        <w:rPr>
          <w:rFonts w:cs="Huawei Sans"/>
        </w:rPr>
        <w:t>kvm</w:t>
      </w:r>
      <w:proofErr w:type="spellEnd"/>
      <w:r w:rsidRPr="006873BE">
        <w:rPr>
          <w:rFonts w:cs="Huawei Sans"/>
        </w:rPr>
        <w:t>接口，将有关</w:t>
      </w:r>
      <w:r w:rsidRPr="006873BE">
        <w:rPr>
          <w:rFonts w:cs="Huawei Sans"/>
        </w:rPr>
        <w:t>CPU</w:t>
      </w:r>
      <w:r w:rsidRPr="006873BE">
        <w:rPr>
          <w:rFonts w:cs="Huawei Sans"/>
        </w:rPr>
        <w:t>指令的部分交由内核模块来做。</w:t>
      </w:r>
      <w:r w:rsidR="007D6CFC">
        <w:rPr>
          <w:rFonts w:cs="Huawei Sans"/>
        </w:rPr>
        <w:t>KVM</w:t>
      </w:r>
      <w:r w:rsidRPr="006873BE">
        <w:rPr>
          <w:rFonts w:cs="Huawei Sans"/>
        </w:rPr>
        <w:t>负责</w:t>
      </w:r>
      <w:proofErr w:type="spellStart"/>
      <w:r w:rsidRPr="006873BE">
        <w:rPr>
          <w:rFonts w:cs="Huawei Sans"/>
        </w:rPr>
        <w:t>cpu</w:t>
      </w:r>
      <w:proofErr w:type="spellEnd"/>
      <w:r w:rsidRPr="006873BE">
        <w:rPr>
          <w:rFonts w:cs="Huawei Sans"/>
        </w:rPr>
        <w:t>虚拟化</w:t>
      </w:r>
      <w:r w:rsidRPr="006873BE">
        <w:rPr>
          <w:rFonts w:cs="Huawei Sans"/>
        </w:rPr>
        <w:t>+</w:t>
      </w:r>
      <w:r w:rsidRPr="006873BE">
        <w:rPr>
          <w:rFonts w:cs="Huawei Sans"/>
        </w:rPr>
        <w:t>内存虚拟化，实现了</w:t>
      </w:r>
      <w:proofErr w:type="spellStart"/>
      <w:r w:rsidRPr="006873BE">
        <w:rPr>
          <w:rFonts w:cs="Huawei Sans"/>
        </w:rPr>
        <w:t>cpu</w:t>
      </w:r>
      <w:proofErr w:type="spellEnd"/>
      <w:r w:rsidRPr="006873BE">
        <w:rPr>
          <w:rFonts w:cs="Huawei Sans"/>
        </w:rPr>
        <w:t>和内存的虚拟化，但</w:t>
      </w:r>
      <w:r w:rsidR="007D6CFC">
        <w:rPr>
          <w:rFonts w:cs="Huawei Sans"/>
        </w:rPr>
        <w:t>KVM</w:t>
      </w:r>
      <w:r w:rsidRPr="006873BE">
        <w:rPr>
          <w:rFonts w:cs="Huawei Sans"/>
        </w:rPr>
        <w:t>不能模拟其他设备；而</w:t>
      </w:r>
      <w:r w:rsidR="007D6CFC">
        <w:rPr>
          <w:rFonts w:cs="Huawei Sans"/>
        </w:rPr>
        <w:t>QEMU</w:t>
      </w:r>
      <w:r w:rsidRPr="006873BE">
        <w:rPr>
          <w:rFonts w:cs="Huawei Sans"/>
        </w:rPr>
        <w:t>模拟</w:t>
      </w:r>
      <w:r w:rsidRPr="006873BE">
        <w:rPr>
          <w:rFonts w:cs="Huawei Sans"/>
        </w:rPr>
        <w:t>IO</w:t>
      </w:r>
      <w:r w:rsidRPr="006873BE">
        <w:rPr>
          <w:rFonts w:cs="Huawei Sans"/>
        </w:rPr>
        <w:t>设备（网卡，磁盘等），</w:t>
      </w:r>
      <w:r w:rsidR="007D6CFC">
        <w:rPr>
          <w:rFonts w:cs="Huawei Sans"/>
        </w:rPr>
        <w:t>KVM</w:t>
      </w:r>
      <w:r w:rsidRPr="006873BE">
        <w:rPr>
          <w:rFonts w:cs="Huawei Sans"/>
        </w:rPr>
        <w:t>加上</w:t>
      </w:r>
      <w:r w:rsidR="007D6CFC">
        <w:rPr>
          <w:rFonts w:cs="Huawei Sans"/>
        </w:rPr>
        <w:t>QEMU</w:t>
      </w:r>
      <w:r w:rsidRPr="006873BE">
        <w:rPr>
          <w:rFonts w:cs="Huawei Sans"/>
        </w:rPr>
        <w:t>之后就能实现真正意义上服务器虚拟化。因为用到了上面两个东西，所以称之为</w:t>
      </w:r>
      <w:proofErr w:type="spellStart"/>
      <w:r w:rsidRPr="006873BE">
        <w:rPr>
          <w:rFonts w:cs="Huawei Sans"/>
        </w:rPr>
        <w:t>qemu-kvm</w:t>
      </w:r>
      <w:proofErr w:type="spellEnd"/>
      <w:r w:rsidRPr="006873BE">
        <w:rPr>
          <w:rFonts w:cs="Huawei Sans"/>
        </w:rPr>
        <w:t>。</w:t>
      </w:r>
    </w:p>
    <w:p w14:paraId="5B94CBED" w14:textId="7BBFC965" w:rsidR="006873BE" w:rsidRDefault="006873BE" w:rsidP="006873BE">
      <w:pPr>
        <w:pStyle w:val="1f"/>
        <w:rPr>
          <w:rFonts w:cs="Huawei Sans"/>
        </w:rPr>
      </w:pPr>
      <w:r w:rsidRPr="006873BE">
        <w:rPr>
          <w:rFonts w:cs="Huawei Sans"/>
        </w:rPr>
        <w:t xml:space="preserve">    </w:t>
      </w:r>
      <w:r w:rsidRPr="006873BE">
        <w:rPr>
          <w:rFonts w:cs="Huawei Sans"/>
        </w:rPr>
        <w:t>现在的</w:t>
      </w:r>
      <w:r w:rsidR="007D6CFC">
        <w:rPr>
          <w:rFonts w:cs="Huawei Sans"/>
        </w:rPr>
        <w:t>QEMU</w:t>
      </w:r>
      <w:r w:rsidRPr="006873BE">
        <w:rPr>
          <w:rFonts w:cs="Huawei Sans"/>
        </w:rPr>
        <w:t>已经整合</w:t>
      </w:r>
      <w:proofErr w:type="spellStart"/>
      <w:r w:rsidRPr="006873BE">
        <w:rPr>
          <w:rFonts w:cs="Huawei Sans"/>
        </w:rPr>
        <w:t>qemu-kvm</w:t>
      </w:r>
      <w:proofErr w:type="spellEnd"/>
      <w:r w:rsidRPr="006873BE">
        <w:rPr>
          <w:rFonts w:cs="Huawei Sans"/>
        </w:rPr>
        <w:t>，不再有</w:t>
      </w:r>
      <w:proofErr w:type="spellStart"/>
      <w:r w:rsidRPr="006873BE">
        <w:rPr>
          <w:rFonts w:cs="Huawei Sans"/>
        </w:rPr>
        <w:t>qemu-kvm</w:t>
      </w:r>
      <w:proofErr w:type="spellEnd"/>
      <w:r w:rsidRPr="006873BE">
        <w:rPr>
          <w:rFonts w:cs="Huawei Sans"/>
        </w:rPr>
        <w:t>的说法了。一般创建</w:t>
      </w:r>
      <w:r w:rsidRPr="006873BE">
        <w:rPr>
          <w:rFonts w:cs="Huawei Sans"/>
        </w:rPr>
        <w:t>x86</w:t>
      </w:r>
      <w:r w:rsidRPr="006873BE">
        <w:rPr>
          <w:rFonts w:cs="Huawei Sans"/>
        </w:rPr>
        <w:t>虚拟机需要用到</w:t>
      </w:r>
      <w:r w:rsidRPr="006873BE">
        <w:rPr>
          <w:rFonts w:cs="Huawei Sans"/>
        </w:rPr>
        <w:t>qemu-system-x86_64</w:t>
      </w:r>
      <w:r w:rsidRPr="006873BE">
        <w:rPr>
          <w:rFonts w:cs="Huawei Sans"/>
        </w:rPr>
        <w:t>命令、创建</w:t>
      </w:r>
      <w:r w:rsidRPr="006873BE">
        <w:rPr>
          <w:rFonts w:cs="Huawei Sans"/>
        </w:rPr>
        <w:t>arm64</w:t>
      </w:r>
      <w:r w:rsidRPr="006873BE">
        <w:rPr>
          <w:rFonts w:cs="Huawei Sans"/>
        </w:rPr>
        <w:t>虚拟机要用</w:t>
      </w:r>
      <w:r w:rsidRPr="006873BE">
        <w:rPr>
          <w:rFonts w:cs="Huawei Sans"/>
        </w:rPr>
        <w:t>qemu-system-aarch64</w:t>
      </w:r>
      <w:r w:rsidRPr="006873BE">
        <w:rPr>
          <w:rFonts w:cs="Huawei Sans"/>
        </w:rPr>
        <w:t>命令，并需要加上</w:t>
      </w:r>
      <w:r w:rsidRPr="006873BE">
        <w:rPr>
          <w:rFonts w:cs="Huawei Sans"/>
        </w:rPr>
        <w:t xml:space="preserve"> --enable-</w:t>
      </w:r>
      <w:proofErr w:type="spellStart"/>
      <w:r w:rsidRPr="006873BE">
        <w:rPr>
          <w:rFonts w:cs="Huawei Sans"/>
        </w:rPr>
        <w:t>kvm</w:t>
      </w:r>
      <w:proofErr w:type="spellEnd"/>
      <w:r w:rsidRPr="006873BE">
        <w:rPr>
          <w:rFonts w:cs="Huawei Sans"/>
        </w:rPr>
        <w:t>来支持</w:t>
      </w:r>
      <w:r w:rsidR="007D6CFC">
        <w:rPr>
          <w:rFonts w:cs="Huawei Sans"/>
        </w:rPr>
        <w:t>KVM</w:t>
      </w:r>
      <w:r w:rsidRPr="006873BE">
        <w:rPr>
          <w:rFonts w:cs="Huawei Sans"/>
        </w:rPr>
        <w:t>加速。有些</w:t>
      </w:r>
      <w:r w:rsidRPr="006873BE">
        <w:rPr>
          <w:rFonts w:cs="Huawei Sans"/>
        </w:rPr>
        <w:t>Linux</w:t>
      </w:r>
      <w:r w:rsidRPr="006873BE">
        <w:rPr>
          <w:rFonts w:cs="Huawei Sans"/>
        </w:rPr>
        <w:t>发行版的</w:t>
      </w:r>
      <w:proofErr w:type="spellStart"/>
      <w:r w:rsidRPr="006873BE">
        <w:rPr>
          <w:rFonts w:cs="Huawei Sans"/>
        </w:rPr>
        <w:t>qemu-kvm</w:t>
      </w:r>
      <w:proofErr w:type="spellEnd"/>
      <w:r w:rsidRPr="006873BE">
        <w:rPr>
          <w:rFonts w:cs="Huawei Sans"/>
        </w:rPr>
        <w:t>命令仅仅是</w:t>
      </w:r>
      <w:r w:rsidRPr="006873BE">
        <w:rPr>
          <w:rFonts w:cs="Huawei Sans"/>
        </w:rPr>
        <w:t>qemu-system-x86_64</w:t>
      </w:r>
      <w:r w:rsidRPr="006873BE">
        <w:rPr>
          <w:rFonts w:cs="Huawei Sans"/>
        </w:rPr>
        <w:t>的软链接或者简单包装。</w:t>
      </w:r>
    </w:p>
    <w:p w14:paraId="07F4834D" w14:textId="77777777" w:rsidR="006873BE" w:rsidRPr="006873BE" w:rsidRDefault="006873BE" w:rsidP="006873BE">
      <w:pPr>
        <w:pStyle w:val="1f"/>
        <w:rPr>
          <w:rFonts w:cs="Huawei Sans"/>
        </w:rPr>
      </w:pPr>
      <w:r w:rsidRPr="006873BE">
        <w:rPr>
          <w:rFonts w:cs="Huawei Sans"/>
        </w:rPr>
        <w:t>3</w:t>
      </w:r>
      <w:r w:rsidRPr="006873BE">
        <w:rPr>
          <w:rFonts w:cs="Huawei Sans"/>
        </w:rPr>
        <w:t>、</w:t>
      </w:r>
      <w:proofErr w:type="spellStart"/>
      <w:r w:rsidRPr="006873BE">
        <w:rPr>
          <w:rFonts w:cs="Huawei Sans"/>
        </w:rPr>
        <w:t>libvirt</w:t>
      </w:r>
      <w:proofErr w:type="spellEnd"/>
    </w:p>
    <w:p w14:paraId="76603D27" w14:textId="4A5DC59D" w:rsidR="006873BE" w:rsidRDefault="006873BE" w:rsidP="006873BE">
      <w:pPr>
        <w:pStyle w:val="1f"/>
        <w:rPr>
          <w:rFonts w:cs="Huawei Sans"/>
        </w:rPr>
      </w:pPr>
      <w:proofErr w:type="spellStart"/>
      <w:r w:rsidRPr="006873BE">
        <w:rPr>
          <w:rFonts w:cs="Huawei Sans"/>
        </w:rPr>
        <w:t>libvirt</w:t>
      </w:r>
      <w:proofErr w:type="spellEnd"/>
      <w:r w:rsidRPr="006873BE">
        <w:rPr>
          <w:rFonts w:cs="Huawei Sans"/>
        </w:rPr>
        <w:t>是目前使用最为广泛的对</w:t>
      </w:r>
      <w:r w:rsidRPr="006873BE">
        <w:rPr>
          <w:rFonts w:cs="Huawei Sans"/>
        </w:rPr>
        <w:t>KVM</w:t>
      </w:r>
      <w:r w:rsidRPr="006873BE">
        <w:rPr>
          <w:rFonts w:cs="Huawei Sans"/>
        </w:rPr>
        <w:t>虚拟机进行管理的工具和</w:t>
      </w:r>
      <w:r w:rsidRPr="006873BE">
        <w:rPr>
          <w:rFonts w:cs="Huawei Sans"/>
        </w:rPr>
        <w:t>API</w:t>
      </w:r>
      <w:r w:rsidRPr="006873BE">
        <w:rPr>
          <w:rFonts w:cs="Huawei Sans"/>
        </w:rPr>
        <w:t>。</w:t>
      </w:r>
      <w:proofErr w:type="spellStart"/>
      <w:r w:rsidRPr="006873BE">
        <w:rPr>
          <w:rFonts w:cs="Huawei Sans"/>
        </w:rPr>
        <w:t>libvirtd</w:t>
      </w:r>
      <w:proofErr w:type="spellEnd"/>
      <w:r w:rsidRPr="006873BE">
        <w:rPr>
          <w:rFonts w:cs="Huawei Sans"/>
        </w:rPr>
        <w:t>是其</w:t>
      </w:r>
      <w:r w:rsidRPr="006873BE">
        <w:rPr>
          <w:rFonts w:cs="Huawei Sans"/>
        </w:rPr>
        <w:t>daemon</w:t>
      </w:r>
      <w:r w:rsidRPr="006873BE">
        <w:rPr>
          <w:rFonts w:cs="Huawei Sans"/>
        </w:rPr>
        <w:t>进程，可以被本地的</w:t>
      </w:r>
      <w:proofErr w:type="spellStart"/>
      <w:r w:rsidRPr="006873BE">
        <w:rPr>
          <w:rFonts w:cs="Huawei Sans"/>
        </w:rPr>
        <w:t>virsh</w:t>
      </w:r>
      <w:proofErr w:type="spellEnd"/>
      <w:r w:rsidRPr="006873BE">
        <w:rPr>
          <w:rFonts w:cs="Huawei Sans"/>
        </w:rPr>
        <w:t>调用，也可以被远程的</w:t>
      </w:r>
      <w:proofErr w:type="spellStart"/>
      <w:r w:rsidRPr="006873BE">
        <w:rPr>
          <w:rFonts w:cs="Huawei Sans"/>
        </w:rPr>
        <w:t>virsh</w:t>
      </w:r>
      <w:proofErr w:type="spellEnd"/>
      <w:r w:rsidRPr="006873BE">
        <w:rPr>
          <w:rFonts w:cs="Huawei Sans"/>
        </w:rPr>
        <w:t>调用，</w:t>
      </w:r>
      <w:proofErr w:type="spellStart"/>
      <w:r w:rsidRPr="006873BE">
        <w:rPr>
          <w:rFonts w:cs="Huawei Sans"/>
        </w:rPr>
        <w:t>libvirtd</w:t>
      </w:r>
      <w:proofErr w:type="spellEnd"/>
      <w:r w:rsidRPr="006873BE">
        <w:rPr>
          <w:rFonts w:cs="Huawei Sans"/>
        </w:rPr>
        <w:t>调用</w:t>
      </w:r>
      <w:proofErr w:type="spellStart"/>
      <w:r w:rsidRPr="006873BE">
        <w:rPr>
          <w:rFonts w:cs="Huawei Sans"/>
        </w:rPr>
        <w:t>qemu-kvm</w:t>
      </w:r>
      <w:proofErr w:type="spellEnd"/>
      <w:r w:rsidRPr="006873BE">
        <w:rPr>
          <w:rFonts w:cs="Huawei Sans"/>
        </w:rPr>
        <w:t>操作虚拟机。</w:t>
      </w:r>
    </w:p>
    <w:p w14:paraId="6516FD3F" w14:textId="052AF979" w:rsidR="006873BE" w:rsidRDefault="006873BE" w:rsidP="006873BE">
      <w:pPr>
        <w:pStyle w:val="1f"/>
        <w:rPr>
          <w:rFonts w:cs="Huawei Sans"/>
        </w:rPr>
      </w:pPr>
      <w:r>
        <w:lastRenderedPageBreak/>
        <w:fldChar w:fldCharType="begin"/>
      </w:r>
      <w:r>
        <w:instrText xml:space="preserve"> INCLUDEPICTURE "https://img-blog.csdnimg.cn/20190318151935205.jpg?x-oss-process=image/watermark,type_ZmFuZ3poZW5naGVpdGk,shadow_10,text_aHR0cHM6Ly9ibG9nLmNzZG4ubmV0L3doYXRkYXk=,size_16,color_FFFFFF,t_70" \* MERGEFORMATINET </w:instrText>
      </w:r>
      <w:r>
        <w:fldChar w:fldCharType="separate"/>
      </w:r>
      <w:r w:rsidR="00E87C9E">
        <w:fldChar w:fldCharType="begin"/>
      </w:r>
      <w:r w:rsidR="00E87C9E">
        <w:instrText xml:space="preserve"> INCLUDEPICTURE  "https://img-blog.csdnimg.cn/20190318151935205.jpg?x-oss-process=image/watermark,type_ZmFuZ3poZW5naGVpdGk,shadow_10,text_aHR0cHM6Ly9ibG9nLmNzZG4ubmV0L3doYXRkYXk=,size_16,color_FFFFFF,t_70" \* MERGEFORMATINET </w:instrText>
      </w:r>
      <w:r w:rsidR="00E87C9E">
        <w:fldChar w:fldCharType="separate"/>
      </w:r>
      <w:r w:rsidR="00A94A26">
        <w:fldChar w:fldCharType="begin"/>
      </w:r>
      <w:r w:rsidR="00A94A26">
        <w:instrText xml:space="preserve"> INCLUDEPICTURE  "https://img-blog.csdnimg.cn/20190318151935205.jpg?x-oss-process=image/watermark,type_ZmFuZ3poZW5naGVpdGk,shadow_10,text_aHR0cHM6Ly9ibG9nLmNzZG4ubmV0L3doYXRkYXk=,size_16,color_FFFFFF,t_70" \* MERGEFORMATINET </w:instrText>
      </w:r>
      <w:r w:rsidR="00A94A26">
        <w:fldChar w:fldCharType="separate"/>
      </w:r>
      <w:r w:rsidR="00D12057">
        <w:fldChar w:fldCharType="begin"/>
      </w:r>
      <w:r w:rsidR="00D12057">
        <w:instrText xml:space="preserve"> INCLUDEPICTURE  "https://img-blog.csdnimg.cn/20190318151935205.jpg?x-oss-process=image/watermark,type_ZmFuZ3poZW5naGVpdGk,shadow_10,text_aHR0cHM6Ly9ibG9nLmNzZG4ubmV0L3doYXRkYXk=,size_16,color_FFFFFF,t_70" \* MERGEFORMATINET </w:instrText>
      </w:r>
      <w:r w:rsidR="00D12057">
        <w:fldChar w:fldCharType="separate"/>
      </w:r>
      <w:r w:rsidR="006E5603">
        <w:fldChar w:fldCharType="begin"/>
      </w:r>
      <w:r w:rsidR="006E5603">
        <w:instrText xml:space="preserve"> INCLUDEPICTURE  "https://img-blog.csdnimg.cn/20190318151935205.jpg?x-oss-process=image/watermark,type_ZmFuZ3poZW5naGVpdGk,shadow_10,text_aHR0cHM6Ly9ibG9nLmNzZG4ubmV0L3doYXRkYXk=,size_16,color_FFFFFF,t_70" \* MERGEFORMATINET </w:instrText>
      </w:r>
      <w:r w:rsidR="006E5603">
        <w:fldChar w:fldCharType="separate"/>
      </w:r>
      <w:r w:rsidR="00184EC2">
        <w:fldChar w:fldCharType="begin"/>
      </w:r>
      <w:r w:rsidR="00184EC2">
        <w:instrText xml:space="preserve"> INCLUDEPICTURE  "https://img-blog.csdnimg.cn/20190318151935205.jpg?x-oss-process=image/watermark,type_ZmFuZ3poZW5naGVpdGk,shadow_10,text_aHR0cHM6Ly9ibG9nLmNzZG4ubmV0L3doYXRkYXk=,size_16,color_FFFFFF,t_70" \* MERGEFORMATINET </w:instrText>
      </w:r>
      <w:r w:rsidR="00184EC2">
        <w:fldChar w:fldCharType="separate"/>
      </w:r>
      <w:r w:rsidR="006B68A1">
        <w:fldChar w:fldCharType="begin"/>
      </w:r>
      <w:r w:rsidR="006B68A1">
        <w:instrText xml:space="preserve"> INCLUDEPICTURE  "https://img-blog.csdnimg.cn/20190318151935205.jpg?x-oss-process=image/watermark,type_ZmFuZ3poZW5naGVpdGk,shadow_10,text_aHR0cHM6Ly9ibG9nLmNzZG4ubmV0L3doYXRkYXk=,size_16,color_FFFFFF,t_70" \* MERGEFORMATINET </w:instrText>
      </w:r>
      <w:r w:rsidR="006B68A1">
        <w:fldChar w:fldCharType="separate"/>
      </w:r>
      <w:r w:rsidR="00D25754">
        <w:fldChar w:fldCharType="begin"/>
      </w:r>
      <w:r w:rsidR="00D25754">
        <w:instrText xml:space="preserve"> INCLUDEPICTURE  "https://img-blog.csdnimg.cn/20190318151935205.jpg?x-oss-process=image/watermark,type_ZmFuZ3poZW5naGVpdGk,shadow_10,text_aHR0cHM6Ly9ibG9nLmNzZG4ubmV0L3doYXRkYXk=,size_16,color_FFFFFF,t_70" \* MERGEFORMATINET </w:instrText>
      </w:r>
      <w:r w:rsidR="00D25754">
        <w:fldChar w:fldCharType="separate"/>
      </w:r>
      <w:r w:rsidR="005E582E">
        <w:fldChar w:fldCharType="begin"/>
      </w:r>
      <w:r w:rsidR="005E582E">
        <w:instrText xml:space="preserve"> INCLUDEPICTURE  "https://img-blog.csdnimg.cn/20190318151935205.jpg?x-oss-process=image/watermark,type_ZmFuZ3poZW5naGVpdGk,shadow_10,text_aHR0cHM6Ly9ibG9nLmNzZG4ubmV0L3doYXRkYXk=,size_16,color_FFFFFF,t_70" \* MERGEFORMATINET </w:instrText>
      </w:r>
      <w:r w:rsidR="005E582E">
        <w:fldChar w:fldCharType="separate"/>
      </w:r>
      <w:r w:rsidR="00461B28">
        <w:fldChar w:fldCharType="begin"/>
      </w:r>
      <w:r w:rsidR="00461B28">
        <w:instrText xml:space="preserve"> INCLUDEPICTURE  "https://img-blog.csdnimg.cn/20190318151935205.jpg?x-oss-process=image/watermark,type_ZmFuZ3poZW5naGVpdGk,shadow_10,text_aHR0cHM6Ly9ibG9nLmNzZG4ubmV0L3doYXRkYXk=,size_16,color_FFFFFF,t_70" \* MERGEFORMATINET </w:instrText>
      </w:r>
      <w:r w:rsidR="00461B28">
        <w:fldChar w:fldCharType="separate"/>
      </w:r>
      <w:r w:rsidR="00A02AD6">
        <w:fldChar w:fldCharType="begin"/>
      </w:r>
      <w:r w:rsidR="00A02AD6">
        <w:instrText xml:space="preserve"> INCLUDEPICTURE  "https://img-blog.csdnimg.cn/20190318151935205.jpg?x-oss-process=image/watermark,type_ZmFuZ3poZW5naGVpdGk,shadow_10,text_aHR0cHM6Ly9ibG9nLmNzZG4ubmV0L3doYXRkYXk=,size_16,color_FFFFFF,t_70" \* MERGEFORMATINET </w:instrText>
      </w:r>
      <w:r w:rsidR="00A02AD6">
        <w:fldChar w:fldCharType="separate"/>
      </w:r>
      <w:r w:rsidR="00F12A8A">
        <w:fldChar w:fldCharType="begin"/>
      </w:r>
      <w:r w:rsidR="00F12A8A">
        <w:instrText xml:space="preserve"> INCLUDEPICTURE  "https://img-blog.csdnimg.cn/20190318151935205.jpg?x-oss-process=image/watermark,type_ZmFuZ3poZW5naGVpdGk,shadow_10,text_aHR0cHM6Ly9ibG9nLmNzZG4ubmV0L3doYXRkYXk=,size_16,color_FFFFFF,t_70" \* MERGEFORMATINET </w:instrText>
      </w:r>
      <w:r w:rsidR="00F12A8A">
        <w:fldChar w:fldCharType="separate"/>
      </w:r>
      <w:r w:rsidR="0099124E">
        <w:fldChar w:fldCharType="begin"/>
      </w:r>
      <w:r w:rsidR="0099124E">
        <w:instrText xml:space="preserve"> INCLUDEPICTURE  "https://img-blog.csdnimg.cn/20190318151935205.jpg?x-oss-process=image/watermark,type_ZmFuZ3poZW5naGVpdGk,shadow_10,text_aHR0cHM6Ly9ibG9nLmNzZG4ubmV0L3doYXRkYXk=,size_16,color_FFFFFF,t_70" \* MERGEFORMATINET </w:instrText>
      </w:r>
      <w:r w:rsidR="0099124E">
        <w:fldChar w:fldCharType="separate"/>
      </w:r>
      <w:r w:rsidR="009D0D41">
        <w:fldChar w:fldCharType="begin"/>
      </w:r>
      <w:r w:rsidR="009D0D41">
        <w:instrText xml:space="preserve"> </w:instrText>
      </w:r>
      <w:r w:rsidR="009D0D41">
        <w:instrText>INCLUDEPICTURE  "https://img-blog.csdnimg.cn/20190318</w:instrText>
      </w:r>
      <w:r w:rsidR="009D0D41">
        <w:instrText>151935205.jpg?x-oss-process=image/watermark,type_ZmFuZ3poZW5naGVpdGk,shadow_10,text_aHR0cHM6Ly9ibG9nLmNzZG4ubmV0L3doYXRkYXk=,size_16,color_FFFFFF,t_70" \* MERGEFORMATINET</w:instrText>
      </w:r>
      <w:r w:rsidR="009D0D41">
        <w:instrText xml:space="preserve"> </w:instrText>
      </w:r>
      <w:r w:rsidR="009D0D41">
        <w:fldChar w:fldCharType="separate"/>
      </w:r>
      <w:r w:rsidR="008C1466">
        <w:pict w14:anchorId="59D96CAC">
          <v:shape id="_x0000_i1028" type="#_x0000_t75" alt="wKioL1WdD72RRy8mAAIuDm6sVAY591.jpg" style="width:309pt;height:201.35pt">
            <v:imagedata r:id="rId61" r:href="rId62"/>
          </v:shape>
        </w:pict>
      </w:r>
      <w:r w:rsidR="009D0D41">
        <w:fldChar w:fldCharType="end"/>
      </w:r>
      <w:r w:rsidR="0099124E">
        <w:fldChar w:fldCharType="end"/>
      </w:r>
      <w:r w:rsidR="00F12A8A">
        <w:fldChar w:fldCharType="end"/>
      </w:r>
      <w:r w:rsidR="00A02AD6">
        <w:fldChar w:fldCharType="end"/>
      </w:r>
      <w:r w:rsidR="00461B28">
        <w:fldChar w:fldCharType="end"/>
      </w:r>
      <w:r w:rsidR="005E582E">
        <w:fldChar w:fldCharType="end"/>
      </w:r>
      <w:r w:rsidR="00D25754">
        <w:fldChar w:fldCharType="end"/>
      </w:r>
      <w:r w:rsidR="006B68A1">
        <w:fldChar w:fldCharType="end"/>
      </w:r>
      <w:r w:rsidR="00184EC2">
        <w:fldChar w:fldCharType="end"/>
      </w:r>
      <w:r w:rsidR="006E5603">
        <w:fldChar w:fldCharType="end"/>
      </w:r>
      <w:r w:rsidR="00D12057">
        <w:fldChar w:fldCharType="end"/>
      </w:r>
      <w:r w:rsidR="00A94A26">
        <w:fldChar w:fldCharType="end"/>
      </w:r>
      <w:r w:rsidR="00E87C9E">
        <w:fldChar w:fldCharType="end"/>
      </w:r>
      <w:r>
        <w:fldChar w:fldCharType="end"/>
      </w:r>
    </w:p>
    <w:p w14:paraId="3DFE524C" w14:textId="76A48C72" w:rsidR="006873BE" w:rsidRDefault="006873BE" w:rsidP="006873BE">
      <w:pPr>
        <w:pStyle w:val="1f"/>
        <w:rPr>
          <w:rFonts w:cs="Huawei Sans"/>
        </w:rPr>
      </w:pPr>
      <w:proofErr w:type="spellStart"/>
      <w:r w:rsidRPr="006873BE">
        <w:rPr>
          <w:rFonts w:cs="Huawei Sans"/>
        </w:rPr>
        <w:t>Libvirt</w:t>
      </w:r>
      <w:proofErr w:type="spellEnd"/>
      <w:r w:rsidRPr="006873BE">
        <w:rPr>
          <w:rFonts w:cs="Huawei Sans"/>
        </w:rPr>
        <w:t>工具采用</w:t>
      </w:r>
      <w:r w:rsidRPr="006873BE">
        <w:rPr>
          <w:rFonts w:cs="Huawei Sans"/>
        </w:rPr>
        <w:t>XML</w:t>
      </w:r>
      <w:r w:rsidRPr="006873BE">
        <w:rPr>
          <w:rFonts w:cs="Huawei Sans"/>
        </w:rPr>
        <w:t>格式的文件描述一个虚拟机特征，包括虚拟机名称、</w:t>
      </w:r>
      <w:r w:rsidRPr="006873BE">
        <w:rPr>
          <w:rFonts w:cs="Huawei Sans"/>
        </w:rPr>
        <w:t>CPU</w:t>
      </w:r>
      <w:r w:rsidRPr="006873BE">
        <w:rPr>
          <w:rFonts w:cs="Huawei Sans"/>
        </w:rPr>
        <w:t>、内存、磁盘、网卡、鼠标、键盘等信息。用户可以通过修改配置文件，对虚拟机进行管理。</w:t>
      </w:r>
    </w:p>
    <w:p w14:paraId="60A8037A" w14:textId="13D29340" w:rsidR="006873BE" w:rsidRPr="00AC03C3" w:rsidRDefault="00AC03C3" w:rsidP="006873BE">
      <w:pPr>
        <w:pStyle w:val="1f"/>
        <w:rPr>
          <w:rFonts w:cs="Huawei Sans"/>
          <w:b/>
        </w:rPr>
      </w:pPr>
      <w:r w:rsidRPr="00AC03C3">
        <w:rPr>
          <w:rFonts w:cs="Huawei Sans" w:hint="eastAsia"/>
          <w:b/>
        </w:rPr>
        <w:t>二、参考资料</w:t>
      </w:r>
    </w:p>
    <w:p w14:paraId="289A3F4E" w14:textId="46CB8019" w:rsidR="006873BE" w:rsidRDefault="00A34ED3" w:rsidP="006873BE">
      <w:pPr>
        <w:pStyle w:val="1f"/>
        <w:rPr>
          <w:rFonts w:cs="Huawei Sans"/>
        </w:rPr>
      </w:pPr>
      <w:r>
        <w:rPr>
          <w:rFonts w:cs="Huawei Sans" w:hint="eastAsia"/>
        </w:rPr>
        <w:t>1.</w:t>
      </w:r>
      <w:r>
        <w:rPr>
          <w:rFonts w:cs="Huawei Sans"/>
        </w:rPr>
        <w:t xml:space="preserve"> </w:t>
      </w:r>
      <w:hyperlink r:id="rId63" w:history="1">
        <w:r w:rsidRPr="00A34ED3">
          <w:rPr>
            <w:rStyle w:val="af0"/>
            <w:rFonts w:cs="Huawei Sans" w:hint="eastAsia"/>
          </w:rPr>
          <w:t>openEuler</w:t>
        </w:r>
        <w:r w:rsidRPr="00A34ED3">
          <w:rPr>
            <w:rStyle w:val="af0"/>
            <w:rFonts w:cs="Huawei Sans" w:hint="eastAsia"/>
          </w:rPr>
          <w:t>官方网站“虚拟化用户指南”</w:t>
        </w:r>
      </w:hyperlink>
    </w:p>
    <w:p w14:paraId="5A4D59DB" w14:textId="227C8471" w:rsidR="006873BE" w:rsidRDefault="00A34ED3" w:rsidP="00A34ED3">
      <w:pPr>
        <w:pStyle w:val="2"/>
      </w:pPr>
      <w:bookmarkStart w:id="97" w:name="_Toc59480207"/>
      <w:r>
        <w:rPr>
          <w:rFonts w:hint="eastAsia"/>
          <w:lang w:eastAsia="zh-CN"/>
        </w:rPr>
        <w:t>实验</w:t>
      </w:r>
      <w:r w:rsidR="00E3105D">
        <w:rPr>
          <w:rFonts w:hint="eastAsia"/>
          <w:lang w:eastAsia="zh-CN"/>
        </w:rPr>
        <w:t>目的</w:t>
      </w:r>
      <w:bookmarkEnd w:id="97"/>
    </w:p>
    <w:p w14:paraId="647D04AB" w14:textId="538C4B68" w:rsidR="006873BE" w:rsidRDefault="00E3105D" w:rsidP="00E3105D">
      <w:pPr>
        <w:pStyle w:val="4a"/>
      </w:pPr>
      <w:r>
        <w:rPr>
          <w:rFonts w:hint="eastAsia"/>
        </w:rPr>
        <w:t>熟悉在</w:t>
      </w:r>
      <w:proofErr w:type="spellStart"/>
      <w:r>
        <w:rPr>
          <w:rFonts w:hint="eastAsia"/>
        </w:rPr>
        <w:t>T</w:t>
      </w:r>
      <w:r>
        <w:t>aishan</w:t>
      </w:r>
      <w:proofErr w:type="spellEnd"/>
      <w:r>
        <w:rPr>
          <w:rFonts w:hint="eastAsia"/>
        </w:rPr>
        <w:t>物理服务器上安装</w:t>
      </w:r>
      <w:r>
        <w:rPr>
          <w:rFonts w:hint="eastAsia"/>
        </w:rPr>
        <w:t>QEMU</w:t>
      </w:r>
      <w:r>
        <w:rPr>
          <w:rFonts w:hint="eastAsia"/>
        </w:rPr>
        <w:t>虚拟机的过程</w:t>
      </w:r>
      <w:r w:rsidR="00250B1D" w:rsidRPr="00250B1D">
        <w:t>。</w:t>
      </w:r>
    </w:p>
    <w:p w14:paraId="226CED9D" w14:textId="62B5854E" w:rsidR="00A34ED3" w:rsidRDefault="00250B1D" w:rsidP="00250B1D">
      <w:pPr>
        <w:pStyle w:val="2"/>
        <w:rPr>
          <w:lang w:eastAsia="zh-CN"/>
        </w:rPr>
      </w:pPr>
      <w:bookmarkStart w:id="98" w:name="_Toc59480208"/>
      <w:r>
        <w:rPr>
          <w:rFonts w:hint="eastAsia"/>
          <w:lang w:eastAsia="zh-CN"/>
        </w:rPr>
        <w:t>实验</w:t>
      </w:r>
      <w:r w:rsidR="009A7DA1">
        <w:rPr>
          <w:rFonts w:hint="eastAsia"/>
          <w:lang w:eastAsia="zh-CN"/>
        </w:rPr>
        <w:t>任务</w:t>
      </w:r>
      <w:bookmarkEnd w:id="98"/>
    </w:p>
    <w:p w14:paraId="5D367152" w14:textId="1B528AA6" w:rsidR="00A94A26" w:rsidRDefault="00A94A26" w:rsidP="00A94A26">
      <w:pPr>
        <w:pStyle w:val="3"/>
      </w:pPr>
      <w:bookmarkStart w:id="99" w:name="_Toc59480209"/>
      <w:r w:rsidRPr="00A94A26">
        <w:t>在</w:t>
      </w:r>
      <w:r w:rsidRPr="00A94A26">
        <w:t>Taishan</w:t>
      </w:r>
      <w:r w:rsidRPr="00A94A26">
        <w:t>服务器中搭建</w:t>
      </w:r>
      <w:r w:rsidRPr="00A94A26">
        <w:t>QEMU</w:t>
      </w:r>
      <w:r w:rsidRPr="00A94A26">
        <w:t>虚拟机运行环境</w:t>
      </w:r>
      <w:bookmarkEnd w:id="99"/>
    </w:p>
    <w:p w14:paraId="489DBC60" w14:textId="7E02502D" w:rsidR="00A94A26" w:rsidRPr="00A94A26" w:rsidRDefault="00A94A26" w:rsidP="00A94A26">
      <w:pPr>
        <w:pStyle w:val="1f"/>
      </w:pPr>
      <w:r>
        <w:rPr>
          <w:rFonts w:hint="eastAsia"/>
        </w:rPr>
        <w:t>以下步骤</w:t>
      </w:r>
      <w:r w:rsidRPr="00A94A26">
        <w:t>在</w:t>
      </w:r>
      <w:proofErr w:type="spellStart"/>
      <w:r w:rsidRPr="00A94A26">
        <w:t>Taishan</w:t>
      </w:r>
      <w:proofErr w:type="spellEnd"/>
      <w:r w:rsidRPr="00A94A26">
        <w:t>服务器中，使用</w:t>
      </w:r>
      <w:proofErr w:type="spellStart"/>
      <w:r w:rsidRPr="00A94A26">
        <w:t>libvirt+xml</w:t>
      </w:r>
      <w:proofErr w:type="spellEnd"/>
      <w:r w:rsidRPr="00A94A26">
        <w:t>配置文件的方法，搭建</w:t>
      </w:r>
      <w:r w:rsidRPr="00A94A26">
        <w:t>openEuler-20.03-aarch64</w:t>
      </w:r>
      <w:r w:rsidRPr="00A94A26">
        <w:t>系统的</w:t>
      </w:r>
      <w:r w:rsidRPr="00A94A26">
        <w:t>QEMU</w:t>
      </w:r>
      <w:r w:rsidRPr="00A94A26">
        <w:t>虚拟机运行环境。</w:t>
      </w:r>
    </w:p>
    <w:p w14:paraId="691DB931" w14:textId="262C4AA6" w:rsidR="009A7DA1" w:rsidRDefault="00A94A26" w:rsidP="00A94A26">
      <w:pPr>
        <w:pStyle w:val="1f"/>
      </w:pPr>
      <w:bookmarkStart w:id="100" w:name="_Toc56605224"/>
      <w:r>
        <w:rPr>
          <w:rFonts w:hint="eastAsia"/>
        </w:rPr>
        <w:t>首先安装虚拟</w:t>
      </w:r>
      <w:proofErr w:type="gramStart"/>
      <w:r>
        <w:rPr>
          <w:rFonts w:hint="eastAsia"/>
        </w:rPr>
        <w:t>化核心</w:t>
      </w:r>
      <w:proofErr w:type="gramEnd"/>
      <w:r>
        <w:rPr>
          <w:rFonts w:hint="eastAsia"/>
        </w:rPr>
        <w:t>组件</w:t>
      </w:r>
      <w:bookmarkEnd w:id="100"/>
      <w:r>
        <w:rPr>
          <w:rFonts w:hint="eastAsia"/>
        </w:rPr>
        <w:t>。</w:t>
      </w:r>
    </w:p>
    <w:p w14:paraId="34568630" w14:textId="74673583" w:rsidR="009A7DA1" w:rsidRDefault="009A7DA1" w:rsidP="009A7DA1">
      <w:pPr>
        <w:pStyle w:val="30"/>
      </w:pPr>
      <w:r>
        <w:rPr>
          <w:rFonts w:hint="eastAsia"/>
        </w:rPr>
        <w:t>安装</w:t>
      </w:r>
      <w:proofErr w:type="spellStart"/>
      <w:r>
        <w:rPr>
          <w:rFonts w:hint="eastAsia"/>
        </w:rPr>
        <w:t>l</w:t>
      </w:r>
      <w:r>
        <w:t>ibvirt</w:t>
      </w:r>
      <w:proofErr w:type="spellEnd"/>
      <w:r>
        <w:rPr>
          <w:rFonts w:hint="eastAsia"/>
        </w:rPr>
        <w:t>和</w:t>
      </w:r>
      <w:r w:rsidR="007D6CFC">
        <w:rPr>
          <w:rFonts w:hint="eastAsia"/>
        </w:rPr>
        <w:t>QEMU</w:t>
      </w:r>
    </w:p>
    <w:p w14:paraId="76669CCD" w14:textId="46A10111" w:rsidR="009A7DA1" w:rsidRDefault="009A7DA1" w:rsidP="009A7DA1">
      <w:pPr>
        <w:pStyle w:val="2f5"/>
      </w:pPr>
      <w:r w:rsidRPr="00D66DF9">
        <w:rPr>
          <w:rFonts w:hint="eastAsia"/>
        </w:rPr>
        <w:t>[</w:t>
      </w:r>
      <w:proofErr w:type="spellStart"/>
      <w:r w:rsidRPr="00D66DF9">
        <w:rPr>
          <w:rFonts w:hint="eastAsia"/>
        </w:rPr>
        <w:t>root@</w:t>
      </w:r>
      <w:r w:rsidR="0094181E" w:rsidRPr="0094181E">
        <w:t>localhost</w:t>
      </w:r>
      <w:proofErr w:type="spellEnd"/>
      <w:r w:rsidRPr="00D66DF9">
        <w:rPr>
          <w:rFonts w:hint="eastAsia"/>
        </w:rPr>
        <w:t xml:space="preserve"> </w:t>
      </w:r>
      <w:proofErr w:type="gramStart"/>
      <w:r w:rsidRPr="00D66DF9">
        <w:rPr>
          <w:rFonts w:hint="eastAsia"/>
        </w:rPr>
        <w:t>~]#</w:t>
      </w:r>
      <w:proofErr w:type="gramEnd"/>
      <w:r w:rsidRPr="00D66DF9">
        <w:rPr>
          <w:rFonts w:hint="eastAsia"/>
        </w:rPr>
        <w:t xml:space="preserve"> </w:t>
      </w:r>
      <w:r>
        <w:rPr>
          <w:b/>
        </w:rPr>
        <w:t>yum</w:t>
      </w:r>
      <w:r w:rsidRPr="00D66DF9">
        <w:rPr>
          <w:rFonts w:hint="eastAsia"/>
          <w:b/>
        </w:rPr>
        <w:t xml:space="preserve"> install -y </w:t>
      </w:r>
      <w:proofErr w:type="spellStart"/>
      <w:r w:rsidRPr="00D66DF9">
        <w:rPr>
          <w:rFonts w:hint="eastAsia"/>
          <w:b/>
        </w:rPr>
        <w:t>libvirt</w:t>
      </w:r>
      <w:proofErr w:type="spellEnd"/>
      <w:r w:rsidRPr="00D66DF9">
        <w:rPr>
          <w:rFonts w:hint="eastAsia"/>
          <w:b/>
        </w:rPr>
        <w:t xml:space="preserve"> </w:t>
      </w:r>
      <w:proofErr w:type="spellStart"/>
      <w:r w:rsidRPr="00D66DF9">
        <w:rPr>
          <w:rFonts w:hint="eastAsia"/>
          <w:b/>
        </w:rPr>
        <w:t>qemu</w:t>
      </w:r>
      <w:proofErr w:type="spellEnd"/>
    </w:p>
    <w:p w14:paraId="599A5B9B" w14:textId="77777777" w:rsidR="009A7DA1" w:rsidRDefault="009A7DA1" w:rsidP="009A7DA1">
      <w:pPr>
        <w:pStyle w:val="30"/>
      </w:pPr>
      <w:r>
        <w:rPr>
          <w:rFonts w:hint="eastAsia"/>
        </w:rPr>
        <w:t>验证是否安装成功</w:t>
      </w:r>
    </w:p>
    <w:p w14:paraId="11B94252" w14:textId="55E5DBE3" w:rsidR="009A7DA1" w:rsidRDefault="009A7DA1" w:rsidP="009A7DA1">
      <w:pPr>
        <w:pStyle w:val="2f5"/>
      </w:pPr>
      <w:r>
        <w:rPr>
          <w:rFonts w:hint="eastAsia"/>
        </w:rPr>
        <w:t>[</w:t>
      </w:r>
      <w:proofErr w:type="spellStart"/>
      <w:r>
        <w:rPr>
          <w:rFonts w:hint="eastAsia"/>
        </w:rPr>
        <w:t>root@</w:t>
      </w:r>
      <w:r w:rsidR="0094181E" w:rsidRPr="0094181E">
        <w:t>localhost</w:t>
      </w:r>
      <w:proofErr w:type="spellEnd"/>
      <w:r>
        <w:rPr>
          <w:rFonts w:hint="eastAsia"/>
        </w:rPr>
        <w:t xml:space="preserve"> </w:t>
      </w:r>
      <w:proofErr w:type="gramStart"/>
      <w:r>
        <w:rPr>
          <w:rFonts w:hint="eastAsia"/>
        </w:rPr>
        <w:t>~]#</w:t>
      </w:r>
      <w:proofErr w:type="gramEnd"/>
      <w:r>
        <w:rPr>
          <w:rFonts w:hint="eastAsia"/>
        </w:rPr>
        <w:t xml:space="preserve"> </w:t>
      </w:r>
      <w:r w:rsidRPr="00D66DF9">
        <w:rPr>
          <w:rFonts w:hint="eastAsia"/>
          <w:b/>
        </w:rPr>
        <w:t xml:space="preserve">rpm -qi </w:t>
      </w:r>
      <w:proofErr w:type="spellStart"/>
      <w:r w:rsidRPr="00D66DF9">
        <w:rPr>
          <w:rFonts w:hint="eastAsia"/>
          <w:b/>
        </w:rPr>
        <w:t>libvirt</w:t>
      </w:r>
      <w:proofErr w:type="spellEnd"/>
    </w:p>
    <w:p w14:paraId="34C6E6CE" w14:textId="77777777" w:rsidR="0094181E" w:rsidRDefault="0094181E" w:rsidP="0094181E">
      <w:pPr>
        <w:pStyle w:val="2f5"/>
      </w:pPr>
      <w:r>
        <w:t xml:space="preserve">Name      </w:t>
      </w:r>
      <w:proofErr w:type="gramStart"/>
      <w:r>
        <w:t xml:space="preserve">  :</w:t>
      </w:r>
      <w:proofErr w:type="gramEnd"/>
      <w:r>
        <w:t xml:space="preserve"> </w:t>
      </w:r>
      <w:proofErr w:type="spellStart"/>
      <w:r>
        <w:t>libvirt</w:t>
      </w:r>
      <w:proofErr w:type="spellEnd"/>
    </w:p>
    <w:p w14:paraId="4D913E95" w14:textId="77777777" w:rsidR="0094181E" w:rsidRDefault="0094181E" w:rsidP="0094181E">
      <w:pPr>
        <w:pStyle w:val="2f5"/>
      </w:pPr>
      <w:r>
        <w:t xml:space="preserve">Version   </w:t>
      </w:r>
      <w:proofErr w:type="gramStart"/>
      <w:r>
        <w:t xml:space="preserve">  :</w:t>
      </w:r>
      <w:proofErr w:type="gramEnd"/>
      <w:r>
        <w:t xml:space="preserve"> 6.2.0</w:t>
      </w:r>
    </w:p>
    <w:p w14:paraId="581ABA7C" w14:textId="77777777" w:rsidR="0094181E" w:rsidRDefault="0094181E" w:rsidP="0094181E">
      <w:pPr>
        <w:pStyle w:val="2f5"/>
      </w:pPr>
      <w:r>
        <w:t xml:space="preserve">Release   </w:t>
      </w:r>
      <w:proofErr w:type="gramStart"/>
      <w:r>
        <w:t xml:space="preserve">  :</w:t>
      </w:r>
      <w:proofErr w:type="gramEnd"/>
      <w:r>
        <w:t xml:space="preserve"> 8.oe1</w:t>
      </w:r>
    </w:p>
    <w:p w14:paraId="14711784" w14:textId="77777777" w:rsidR="0094181E" w:rsidRDefault="0094181E" w:rsidP="0094181E">
      <w:pPr>
        <w:pStyle w:val="2f5"/>
      </w:pPr>
      <w:r>
        <w:lastRenderedPageBreak/>
        <w:t>Architecture: aarch64</w:t>
      </w:r>
    </w:p>
    <w:p w14:paraId="519FEF14" w14:textId="77777777" w:rsidR="0094181E" w:rsidRDefault="0094181E" w:rsidP="0094181E">
      <w:pPr>
        <w:pStyle w:val="2f5"/>
      </w:pPr>
      <w:r>
        <w:t>Install Date: Fri 11 Dec 2020 10:44:46 PM CST</w:t>
      </w:r>
    </w:p>
    <w:p w14:paraId="7FA3C115" w14:textId="77777777" w:rsidR="0094181E" w:rsidRDefault="0094181E" w:rsidP="0094181E">
      <w:pPr>
        <w:pStyle w:val="2f5"/>
      </w:pPr>
      <w:r>
        <w:t xml:space="preserve">Group     </w:t>
      </w:r>
      <w:proofErr w:type="gramStart"/>
      <w:r>
        <w:t xml:space="preserve">  :</w:t>
      </w:r>
      <w:proofErr w:type="gramEnd"/>
      <w:r>
        <w:t xml:space="preserve"> Unspecified</w:t>
      </w:r>
    </w:p>
    <w:p w14:paraId="48333545" w14:textId="77777777" w:rsidR="0094181E" w:rsidRDefault="0094181E" w:rsidP="0094181E">
      <w:pPr>
        <w:pStyle w:val="2f5"/>
      </w:pPr>
      <w:r>
        <w:t xml:space="preserve">Size      </w:t>
      </w:r>
      <w:proofErr w:type="gramStart"/>
      <w:r>
        <w:t xml:space="preserve">  :</w:t>
      </w:r>
      <w:proofErr w:type="gramEnd"/>
      <w:r>
        <w:t xml:space="preserve"> 0</w:t>
      </w:r>
    </w:p>
    <w:p w14:paraId="6F8F6E9B" w14:textId="77777777" w:rsidR="0094181E" w:rsidRDefault="0094181E" w:rsidP="0094181E">
      <w:pPr>
        <w:pStyle w:val="2f5"/>
      </w:pPr>
      <w:r>
        <w:t xml:space="preserve">License   </w:t>
      </w:r>
      <w:proofErr w:type="gramStart"/>
      <w:r>
        <w:t xml:space="preserve">  :</w:t>
      </w:r>
      <w:proofErr w:type="gramEnd"/>
      <w:r>
        <w:t xml:space="preserve"> LGPLv2+</w:t>
      </w:r>
    </w:p>
    <w:p w14:paraId="6C9328A4" w14:textId="77777777" w:rsidR="0094181E" w:rsidRDefault="0094181E" w:rsidP="0094181E">
      <w:pPr>
        <w:pStyle w:val="2f5"/>
      </w:pPr>
      <w:r>
        <w:t xml:space="preserve">Signature </w:t>
      </w:r>
      <w:proofErr w:type="gramStart"/>
      <w:r>
        <w:t xml:space="preserve">  :</w:t>
      </w:r>
      <w:proofErr w:type="gramEnd"/>
      <w:r>
        <w:t xml:space="preserve"> RSA/SHA1, Mon 02 Nov 2020 05:06:20 PM CST, Key ID d557065eb25e7f66</w:t>
      </w:r>
    </w:p>
    <w:p w14:paraId="648B10FD" w14:textId="77777777" w:rsidR="0094181E" w:rsidRDefault="0094181E" w:rsidP="0094181E">
      <w:pPr>
        <w:pStyle w:val="2f5"/>
      </w:pPr>
      <w:r>
        <w:t xml:space="preserve">Source </w:t>
      </w:r>
      <w:proofErr w:type="gramStart"/>
      <w:r>
        <w:t>RPM  :</w:t>
      </w:r>
      <w:proofErr w:type="gramEnd"/>
      <w:r>
        <w:t xml:space="preserve"> libvirt-6.2.0-8.oe1.src.rpm</w:t>
      </w:r>
    </w:p>
    <w:p w14:paraId="4617AC07" w14:textId="77777777" w:rsidR="0094181E" w:rsidRDefault="0094181E" w:rsidP="0094181E">
      <w:pPr>
        <w:pStyle w:val="2f5"/>
      </w:pPr>
      <w:r>
        <w:t xml:space="preserve">Build </w:t>
      </w:r>
      <w:proofErr w:type="gramStart"/>
      <w:r>
        <w:t>Date  :</w:t>
      </w:r>
      <w:proofErr w:type="gramEnd"/>
      <w:r>
        <w:t xml:space="preserve"> Mon 02 Nov 2020 05:00:38 PM CST</w:t>
      </w:r>
    </w:p>
    <w:p w14:paraId="152F5486" w14:textId="77777777" w:rsidR="0094181E" w:rsidRDefault="0094181E" w:rsidP="0094181E">
      <w:pPr>
        <w:pStyle w:val="2f5"/>
      </w:pPr>
      <w:r>
        <w:t xml:space="preserve">Build </w:t>
      </w:r>
      <w:proofErr w:type="gramStart"/>
      <w:r>
        <w:t>Host  :</w:t>
      </w:r>
      <w:proofErr w:type="gramEnd"/>
      <w:r>
        <w:t xml:space="preserve"> obs-worker-005</w:t>
      </w:r>
    </w:p>
    <w:p w14:paraId="53CA5333" w14:textId="77777777" w:rsidR="0094181E" w:rsidRDefault="0094181E" w:rsidP="0094181E">
      <w:pPr>
        <w:pStyle w:val="2f5"/>
      </w:pPr>
      <w:r>
        <w:t xml:space="preserve">Packager  </w:t>
      </w:r>
      <w:proofErr w:type="gramStart"/>
      <w:r>
        <w:t xml:space="preserve">  :</w:t>
      </w:r>
      <w:proofErr w:type="gramEnd"/>
      <w:r>
        <w:t xml:space="preserve"> http://openeuler.org</w:t>
      </w:r>
    </w:p>
    <w:p w14:paraId="13E6A00D" w14:textId="77777777" w:rsidR="0094181E" w:rsidRDefault="0094181E" w:rsidP="0094181E">
      <w:pPr>
        <w:pStyle w:val="2f5"/>
      </w:pPr>
      <w:r>
        <w:t xml:space="preserve">Vendor    </w:t>
      </w:r>
      <w:proofErr w:type="gramStart"/>
      <w:r>
        <w:t xml:space="preserve">  :</w:t>
      </w:r>
      <w:proofErr w:type="gramEnd"/>
      <w:r>
        <w:t xml:space="preserve"> http://openeuler.org</w:t>
      </w:r>
    </w:p>
    <w:p w14:paraId="1196C201" w14:textId="77777777" w:rsidR="0094181E" w:rsidRDefault="0094181E" w:rsidP="0094181E">
      <w:pPr>
        <w:pStyle w:val="2f5"/>
      </w:pPr>
      <w:r>
        <w:t xml:space="preserve">URL       </w:t>
      </w:r>
      <w:proofErr w:type="gramStart"/>
      <w:r>
        <w:t xml:space="preserve">  :</w:t>
      </w:r>
      <w:proofErr w:type="gramEnd"/>
      <w:r>
        <w:t xml:space="preserve"> https://libvirt.org/</w:t>
      </w:r>
    </w:p>
    <w:p w14:paraId="5F9D6B71" w14:textId="77777777" w:rsidR="0094181E" w:rsidRDefault="0094181E" w:rsidP="0094181E">
      <w:pPr>
        <w:pStyle w:val="2f5"/>
      </w:pPr>
      <w:r>
        <w:t xml:space="preserve">Summary   </w:t>
      </w:r>
      <w:proofErr w:type="gramStart"/>
      <w:r>
        <w:t xml:space="preserve">  :</w:t>
      </w:r>
      <w:proofErr w:type="gramEnd"/>
      <w:r>
        <w:t xml:space="preserve"> Library providing a simple virtualization API</w:t>
      </w:r>
    </w:p>
    <w:p w14:paraId="352FA80A" w14:textId="77777777" w:rsidR="0094181E" w:rsidRDefault="0094181E" w:rsidP="0094181E">
      <w:pPr>
        <w:pStyle w:val="2f5"/>
      </w:pPr>
      <w:proofErr w:type="gramStart"/>
      <w:r>
        <w:t>Description :</w:t>
      </w:r>
      <w:proofErr w:type="gramEnd"/>
    </w:p>
    <w:p w14:paraId="004E673F" w14:textId="77777777" w:rsidR="0094181E" w:rsidRDefault="0094181E" w:rsidP="0094181E">
      <w:pPr>
        <w:pStyle w:val="2f5"/>
      </w:pPr>
      <w:proofErr w:type="spellStart"/>
      <w:r>
        <w:t>Libvirt</w:t>
      </w:r>
      <w:proofErr w:type="spellEnd"/>
      <w:r>
        <w:t xml:space="preserve"> is a C toolkit to interact with the virtualization capabilities</w:t>
      </w:r>
    </w:p>
    <w:p w14:paraId="5ADB86AB" w14:textId="77777777" w:rsidR="0094181E" w:rsidRDefault="0094181E" w:rsidP="0094181E">
      <w:pPr>
        <w:pStyle w:val="2f5"/>
      </w:pPr>
      <w:r>
        <w:t>of recent versions of Linux (and other OSes). The main package includes</w:t>
      </w:r>
    </w:p>
    <w:p w14:paraId="14B0BCAA" w14:textId="32CA4376" w:rsidR="0094181E" w:rsidRDefault="0094181E" w:rsidP="0094181E">
      <w:pPr>
        <w:pStyle w:val="2f5"/>
      </w:pPr>
      <w:r>
        <w:t xml:space="preserve">the </w:t>
      </w:r>
      <w:proofErr w:type="spellStart"/>
      <w:r>
        <w:t>libvirtd</w:t>
      </w:r>
      <w:proofErr w:type="spellEnd"/>
      <w:r>
        <w:t xml:space="preserve"> server exporting the virtualization support.</w:t>
      </w:r>
    </w:p>
    <w:p w14:paraId="148AD8F7" w14:textId="77777777" w:rsidR="0094181E" w:rsidRDefault="0094181E" w:rsidP="0094181E">
      <w:pPr>
        <w:pStyle w:val="2f5"/>
      </w:pPr>
    </w:p>
    <w:p w14:paraId="18E09E2B" w14:textId="63876B21" w:rsidR="009A7DA1" w:rsidRDefault="009A7DA1" w:rsidP="009A7DA1">
      <w:pPr>
        <w:pStyle w:val="2f5"/>
      </w:pPr>
      <w:r>
        <w:rPr>
          <w:rFonts w:hint="eastAsia"/>
        </w:rPr>
        <w:t>[</w:t>
      </w:r>
      <w:proofErr w:type="spellStart"/>
      <w:r>
        <w:rPr>
          <w:rFonts w:hint="eastAsia"/>
        </w:rPr>
        <w:t>root@</w:t>
      </w:r>
      <w:r w:rsidR="0094181E" w:rsidRPr="0094181E">
        <w:t>localhost</w:t>
      </w:r>
      <w:proofErr w:type="spellEnd"/>
      <w:r>
        <w:rPr>
          <w:rFonts w:hint="eastAsia"/>
        </w:rPr>
        <w:t xml:space="preserve"> </w:t>
      </w:r>
      <w:proofErr w:type="gramStart"/>
      <w:r>
        <w:rPr>
          <w:rFonts w:hint="eastAsia"/>
        </w:rPr>
        <w:t>~]#</w:t>
      </w:r>
      <w:proofErr w:type="gramEnd"/>
      <w:r>
        <w:rPr>
          <w:rFonts w:hint="eastAsia"/>
        </w:rPr>
        <w:t xml:space="preserve"> </w:t>
      </w:r>
      <w:r w:rsidRPr="00D66DF9">
        <w:rPr>
          <w:rFonts w:hint="eastAsia"/>
          <w:b/>
        </w:rPr>
        <w:t xml:space="preserve">rpm -qi </w:t>
      </w:r>
      <w:proofErr w:type="spellStart"/>
      <w:r w:rsidRPr="00D66DF9">
        <w:rPr>
          <w:rFonts w:hint="eastAsia"/>
          <w:b/>
        </w:rPr>
        <w:t>qemu</w:t>
      </w:r>
      <w:proofErr w:type="spellEnd"/>
    </w:p>
    <w:p w14:paraId="7C209A9B" w14:textId="77777777" w:rsidR="009A7DA1" w:rsidRDefault="009A7DA1" w:rsidP="009A7DA1">
      <w:pPr>
        <w:pStyle w:val="2f5"/>
      </w:pPr>
      <w:r>
        <w:rPr>
          <w:rFonts w:hint="eastAsia"/>
        </w:rPr>
        <w:t xml:space="preserve">Name      </w:t>
      </w:r>
      <w:proofErr w:type="gramStart"/>
      <w:r>
        <w:rPr>
          <w:rFonts w:hint="eastAsia"/>
        </w:rPr>
        <w:t xml:space="preserve">  :</w:t>
      </w:r>
      <w:proofErr w:type="gramEnd"/>
      <w:r>
        <w:rPr>
          <w:rFonts w:hint="eastAsia"/>
        </w:rPr>
        <w:t xml:space="preserve"> </w:t>
      </w:r>
      <w:proofErr w:type="spellStart"/>
      <w:r>
        <w:rPr>
          <w:rFonts w:hint="eastAsia"/>
        </w:rPr>
        <w:t>qemu</w:t>
      </w:r>
      <w:proofErr w:type="spellEnd"/>
    </w:p>
    <w:p w14:paraId="09D814FD" w14:textId="77777777" w:rsidR="009A7DA1" w:rsidRDefault="009A7DA1" w:rsidP="009A7DA1">
      <w:pPr>
        <w:pStyle w:val="2f5"/>
      </w:pPr>
      <w:r>
        <w:rPr>
          <w:rFonts w:hint="eastAsia"/>
        </w:rPr>
        <w:t xml:space="preserve">Epoch     </w:t>
      </w:r>
      <w:proofErr w:type="gramStart"/>
      <w:r>
        <w:rPr>
          <w:rFonts w:hint="eastAsia"/>
        </w:rPr>
        <w:t xml:space="preserve">  :</w:t>
      </w:r>
      <w:proofErr w:type="gramEnd"/>
      <w:r>
        <w:rPr>
          <w:rFonts w:hint="eastAsia"/>
        </w:rPr>
        <w:t xml:space="preserve"> 2</w:t>
      </w:r>
    </w:p>
    <w:p w14:paraId="41A9D7F2" w14:textId="77777777" w:rsidR="009A7DA1" w:rsidRDefault="009A7DA1" w:rsidP="009A7DA1">
      <w:pPr>
        <w:pStyle w:val="2f5"/>
      </w:pPr>
      <w:r>
        <w:rPr>
          <w:rFonts w:hint="eastAsia"/>
        </w:rPr>
        <w:t xml:space="preserve">Version   </w:t>
      </w:r>
      <w:proofErr w:type="gramStart"/>
      <w:r>
        <w:rPr>
          <w:rFonts w:hint="eastAsia"/>
        </w:rPr>
        <w:t xml:space="preserve">  :</w:t>
      </w:r>
      <w:proofErr w:type="gramEnd"/>
      <w:r>
        <w:rPr>
          <w:rFonts w:hint="eastAsia"/>
        </w:rPr>
        <w:t xml:space="preserve"> 4.1.0</w:t>
      </w:r>
    </w:p>
    <w:p w14:paraId="2BCE34EF" w14:textId="77777777" w:rsidR="009A7DA1" w:rsidRDefault="009A7DA1" w:rsidP="009A7DA1">
      <w:pPr>
        <w:pStyle w:val="2f5"/>
      </w:pPr>
      <w:r>
        <w:rPr>
          <w:rFonts w:hint="eastAsia"/>
        </w:rPr>
        <w:t xml:space="preserve">Release   </w:t>
      </w:r>
      <w:proofErr w:type="gramStart"/>
      <w:r>
        <w:rPr>
          <w:rFonts w:hint="eastAsia"/>
        </w:rPr>
        <w:t xml:space="preserve">  :</w:t>
      </w:r>
      <w:proofErr w:type="gramEnd"/>
      <w:r>
        <w:rPr>
          <w:rFonts w:hint="eastAsia"/>
        </w:rPr>
        <w:t xml:space="preserve"> 17.oe1</w:t>
      </w:r>
    </w:p>
    <w:p w14:paraId="20D17C62" w14:textId="77777777" w:rsidR="009A7DA1" w:rsidRDefault="009A7DA1" w:rsidP="009A7DA1">
      <w:pPr>
        <w:pStyle w:val="2f5"/>
      </w:pPr>
      <w:r>
        <w:rPr>
          <w:rFonts w:hint="eastAsia"/>
        </w:rPr>
        <w:t>Architecture: aarch64</w:t>
      </w:r>
    </w:p>
    <w:p w14:paraId="1F9D80FD" w14:textId="77777777" w:rsidR="009A7DA1" w:rsidRDefault="009A7DA1" w:rsidP="009A7DA1">
      <w:pPr>
        <w:pStyle w:val="2f5"/>
      </w:pPr>
      <w:r>
        <w:rPr>
          <w:rFonts w:hint="eastAsia"/>
        </w:rPr>
        <w:t>Install Date: Thu 24 Sep 2020 03:34:16 PM CST</w:t>
      </w:r>
    </w:p>
    <w:p w14:paraId="786A2507" w14:textId="77777777" w:rsidR="009A7DA1" w:rsidRDefault="009A7DA1" w:rsidP="009A7DA1">
      <w:pPr>
        <w:pStyle w:val="2f5"/>
      </w:pPr>
      <w:r>
        <w:rPr>
          <w:rFonts w:hint="eastAsia"/>
        </w:rPr>
        <w:t xml:space="preserve">Group     </w:t>
      </w:r>
      <w:proofErr w:type="gramStart"/>
      <w:r>
        <w:rPr>
          <w:rFonts w:hint="eastAsia"/>
        </w:rPr>
        <w:t xml:space="preserve">  :</w:t>
      </w:r>
      <w:proofErr w:type="gramEnd"/>
      <w:r>
        <w:rPr>
          <w:rFonts w:hint="eastAsia"/>
        </w:rPr>
        <w:t xml:space="preserve"> Unspecified</w:t>
      </w:r>
    </w:p>
    <w:p w14:paraId="1B1B6373" w14:textId="77777777" w:rsidR="009A7DA1" w:rsidRDefault="009A7DA1" w:rsidP="009A7DA1">
      <w:pPr>
        <w:pStyle w:val="2f5"/>
      </w:pPr>
      <w:r>
        <w:rPr>
          <w:rFonts w:hint="eastAsia"/>
        </w:rPr>
        <w:t xml:space="preserve">Size      </w:t>
      </w:r>
      <w:proofErr w:type="gramStart"/>
      <w:r>
        <w:rPr>
          <w:rFonts w:hint="eastAsia"/>
        </w:rPr>
        <w:t xml:space="preserve">  :</w:t>
      </w:r>
      <w:proofErr w:type="gramEnd"/>
      <w:r>
        <w:rPr>
          <w:rFonts w:hint="eastAsia"/>
        </w:rPr>
        <w:t xml:space="preserve"> 19730898</w:t>
      </w:r>
    </w:p>
    <w:p w14:paraId="04C2E775" w14:textId="77777777" w:rsidR="009A7DA1" w:rsidRDefault="009A7DA1" w:rsidP="009A7DA1">
      <w:pPr>
        <w:pStyle w:val="2f5"/>
      </w:pPr>
      <w:r>
        <w:rPr>
          <w:rFonts w:hint="eastAsia"/>
        </w:rPr>
        <w:t xml:space="preserve">License   </w:t>
      </w:r>
      <w:proofErr w:type="gramStart"/>
      <w:r>
        <w:rPr>
          <w:rFonts w:hint="eastAsia"/>
        </w:rPr>
        <w:t xml:space="preserve">  :</w:t>
      </w:r>
      <w:proofErr w:type="gramEnd"/>
      <w:r>
        <w:rPr>
          <w:rFonts w:hint="eastAsia"/>
        </w:rPr>
        <w:t xml:space="preserve"> GPLv2 and BSD and MIT and CC-BY</w:t>
      </w:r>
    </w:p>
    <w:p w14:paraId="44361B37" w14:textId="77777777" w:rsidR="009A7DA1" w:rsidRDefault="009A7DA1" w:rsidP="009A7DA1">
      <w:pPr>
        <w:pStyle w:val="2f5"/>
      </w:pPr>
      <w:r>
        <w:rPr>
          <w:rFonts w:hint="eastAsia"/>
        </w:rPr>
        <w:t xml:space="preserve">Signature </w:t>
      </w:r>
      <w:proofErr w:type="gramStart"/>
      <w:r>
        <w:rPr>
          <w:rFonts w:hint="eastAsia"/>
        </w:rPr>
        <w:t xml:space="preserve">  :</w:t>
      </w:r>
      <w:proofErr w:type="gramEnd"/>
      <w:r>
        <w:rPr>
          <w:rFonts w:hint="eastAsia"/>
        </w:rPr>
        <w:t xml:space="preserve"> RSA/SHA1, Mon 24 Aug 2020 06:02:00 PM CST, Key ID d557065eb25e7f66</w:t>
      </w:r>
    </w:p>
    <w:p w14:paraId="6ABEF128" w14:textId="77777777" w:rsidR="009A7DA1" w:rsidRDefault="009A7DA1" w:rsidP="009A7DA1">
      <w:pPr>
        <w:pStyle w:val="2f5"/>
      </w:pPr>
      <w:r>
        <w:rPr>
          <w:rFonts w:hint="eastAsia"/>
        </w:rPr>
        <w:t xml:space="preserve">Source </w:t>
      </w:r>
      <w:proofErr w:type="gramStart"/>
      <w:r>
        <w:rPr>
          <w:rFonts w:hint="eastAsia"/>
        </w:rPr>
        <w:t>RPM  :</w:t>
      </w:r>
      <w:proofErr w:type="gramEnd"/>
      <w:r>
        <w:rPr>
          <w:rFonts w:hint="eastAsia"/>
        </w:rPr>
        <w:t xml:space="preserve"> qemu-4.1.0-17.oe1.src.rpm</w:t>
      </w:r>
    </w:p>
    <w:p w14:paraId="3A36861D" w14:textId="77777777" w:rsidR="009A7DA1" w:rsidRDefault="009A7DA1" w:rsidP="009A7DA1">
      <w:pPr>
        <w:pStyle w:val="2f5"/>
      </w:pPr>
      <w:r>
        <w:rPr>
          <w:rFonts w:hint="eastAsia"/>
        </w:rPr>
        <w:t xml:space="preserve">Build </w:t>
      </w:r>
      <w:proofErr w:type="gramStart"/>
      <w:r>
        <w:rPr>
          <w:rFonts w:hint="eastAsia"/>
        </w:rPr>
        <w:t>Date  :</w:t>
      </w:r>
      <w:proofErr w:type="gramEnd"/>
      <w:r>
        <w:rPr>
          <w:rFonts w:hint="eastAsia"/>
        </w:rPr>
        <w:t xml:space="preserve"> Mon 24 Aug 2020 05:59:38 PM CST</w:t>
      </w:r>
    </w:p>
    <w:p w14:paraId="58C3E6AB" w14:textId="77777777" w:rsidR="009A7DA1" w:rsidRDefault="009A7DA1" w:rsidP="009A7DA1">
      <w:pPr>
        <w:pStyle w:val="2f5"/>
      </w:pPr>
      <w:r>
        <w:rPr>
          <w:rFonts w:hint="eastAsia"/>
        </w:rPr>
        <w:t xml:space="preserve">Build </w:t>
      </w:r>
      <w:proofErr w:type="gramStart"/>
      <w:r>
        <w:rPr>
          <w:rFonts w:hint="eastAsia"/>
        </w:rPr>
        <w:t>Host  :</w:t>
      </w:r>
      <w:proofErr w:type="gramEnd"/>
      <w:r>
        <w:rPr>
          <w:rFonts w:hint="eastAsia"/>
        </w:rPr>
        <w:t xml:space="preserve"> obs-worker-008</w:t>
      </w:r>
    </w:p>
    <w:p w14:paraId="6E7509AE" w14:textId="77777777" w:rsidR="009A7DA1" w:rsidRDefault="009A7DA1" w:rsidP="009A7DA1">
      <w:pPr>
        <w:pStyle w:val="2f5"/>
      </w:pPr>
      <w:r>
        <w:rPr>
          <w:rFonts w:hint="eastAsia"/>
        </w:rPr>
        <w:t xml:space="preserve">Packager  </w:t>
      </w:r>
      <w:proofErr w:type="gramStart"/>
      <w:r>
        <w:rPr>
          <w:rFonts w:hint="eastAsia"/>
        </w:rPr>
        <w:t xml:space="preserve">  :</w:t>
      </w:r>
      <w:proofErr w:type="gramEnd"/>
      <w:r>
        <w:rPr>
          <w:rFonts w:hint="eastAsia"/>
        </w:rPr>
        <w:t xml:space="preserve"> http://openeuler.org</w:t>
      </w:r>
    </w:p>
    <w:p w14:paraId="1B015711" w14:textId="77777777" w:rsidR="009A7DA1" w:rsidRDefault="009A7DA1" w:rsidP="009A7DA1">
      <w:pPr>
        <w:pStyle w:val="2f5"/>
      </w:pPr>
      <w:r>
        <w:rPr>
          <w:rFonts w:hint="eastAsia"/>
        </w:rPr>
        <w:t xml:space="preserve">Vendor    </w:t>
      </w:r>
      <w:proofErr w:type="gramStart"/>
      <w:r>
        <w:rPr>
          <w:rFonts w:hint="eastAsia"/>
        </w:rPr>
        <w:t xml:space="preserve">  :</w:t>
      </w:r>
      <w:proofErr w:type="gramEnd"/>
      <w:r>
        <w:rPr>
          <w:rFonts w:hint="eastAsia"/>
        </w:rPr>
        <w:t xml:space="preserve"> http://openeuler.org</w:t>
      </w:r>
    </w:p>
    <w:p w14:paraId="1D75EE96" w14:textId="77777777" w:rsidR="009A7DA1" w:rsidRDefault="009A7DA1" w:rsidP="009A7DA1">
      <w:pPr>
        <w:pStyle w:val="2f5"/>
      </w:pPr>
      <w:r>
        <w:rPr>
          <w:rFonts w:hint="eastAsia"/>
        </w:rPr>
        <w:t xml:space="preserve">URL       </w:t>
      </w:r>
      <w:proofErr w:type="gramStart"/>
      <w:r>
        <w:rPr>
          <w:rFonts w:hint="eastAsia"/>
        </w:rPr>
        <w:t xml:space="preserve">  :</w:t>
      </w:r>
      <w:proofErr w:type="gramEnd"/>
      <w:r>
        <w:rPr>
          <w:rFonts w:hint="eastAsia"/>
        </w:rPr>
        <w:t xml:space="preserve"> http://www.qemu.org</w:t>
      </w:r>
    </w:p>
    <w:p w14:paraId="504EA7F0" w14:textId="77777777" w:rsidR="009A7DA1" w:rsidRDefault="009A7DA1" w:rsidP="009A7DA1">
      <w:pPr>
        <w:pStyle w:val="2f5"/>
      </w:pPr>
      <w:r>
        <w:rPr>
          <w:rFonts w:hint="eastAsia"/>
        </w:rPr>
        <w:t xml:space="preserve">Summary   </w:t>
      </w:r>
      <w:proofErr w:type="gramStart"/>
      <w:r>
        <w:rPr>
          <w:rFonts w:hint="eastAsia"/>
        </w:rPr>
        <w:t xml:space="preserve">  :</w:t>
      </w:r>
      <w:proofErr w:type="gramEnd"/>
      <w:r>
        <w:rPr>
          <w:rFonts w:hint="eastAsia"/>
        </w:rPr>
        <w:t xml:space="preserve"> QEMU is a generic and open source machine emulator and </w:t>
      </w:r>
      <w:proofErr w:type="spellStart"/>
      <w:r>
        <w:rPr>
          <w:rFonts w:hint="eastAsia"/>
        </w:rPr>
        <w:t>virtualizer</w:t>
      </w:r>
      <w:proofErr w:type="spellEnd"/>
    </w:p>
    <w:p w14:paraId="748D8BE9" w14:textId="77777777" w:rsidR="009A7DA1" w:rsidRDefault="009A7DA1" w:rsidP="009A7DA1">
      <w:pPr>
        <w:pStyle w:val="2f5"/>
      </w:pPr>
      <w:proofErr w:type="gramStart"/>
      <w:r>
        <w:rPr>
          <w:rFonts w:hint="eastAsia"/>
        </w:rPr>
        <w:t>Description :</w:t>
      </w:r>
      <w:proofErr w:type="gramEnd"/>
    </w:p>
    <w:p w14:paraId="753D4ECB" w14:textId="77777777" w:rsidR="009A7DA1" w:rsidRDefault="009A7DA1" w:rsidP="009A7DA1">
      <w:pPr>
        <w:pStyle w:val="2f5"/>
      </w:pPr>
      <w:r>
        <w:rPr>
          <w:rFonts w:hint="eastAsia"/>
        </w:rPr>
        <w:t>QEMU is a FAST! processor emulator using dynamic translation to achieve good emulation speed.</w:t>
      </w:r>
    </w:p>
    <w:p w14:paraId="4C04CA57" w14:textId="77777777" w:rsidR="009A7DA1" w:rsidRDefault="009A7DA1" w:rsidP="009A7DA1">
      <w:pPr>
        <w:pStyle w:val="2f5"/>
      </w:pPr>
    </w:p>
    <w:p w14:paraId="6ED34A89" w14:textId="77777777" w:rsidR="009A7DA1" w:rsidRDefault="009A7DA1" w:rsidP="009A7DA1">
      <w:pPr>
        <w:pStyle w:val="2f5"/>
      </w:pPr>
      <w:r>
        <w:rPr>
          <w:rFonts w:hint="eastAsia"/>
        </w:rPr>
        <w:t>QEMU has two operating modes:</w:t>
      </w:r>
    </w:p>
    <w:p w14:paraId="3ADF6F4B" w14:textId="77777777" w:rsidR="009A7DA1" w:rsidRDefault="009A7DA1" w:rsidP="009A7DA1">
      <w:pPr>
        <w:pStyle w:val="2f5"/>
      </w:pPr>
    </w:p>
    <w:p w14:paraId="28BD5E19" w14:textId="77777777" w:rsidR="009A7DA1" w:rsidRDefault="009A7DA1" w:rsidP="009A7DA1">
      <w:pPr>
        <w:pStyle w:val="2f5"/>
      </w:pPr>
      <w:r>
        <w:rPr>
          <w:rFonts w:hint="eastAsia"/>
        </w:rPr>
        <w:t xml:space="preserve">   Full system emulation. In this mode, QEMU emulates a full system (for example a PC),</w:t>
      </w:r>
    </w:p>
    <w:p w14:paraId="03CFB45C" w14:textId="77777777" w:rsidR="009A7DA1" w:rsidRDefault="009A7DA1" w:rsidP="009A7DA1">
      <w:pPr>
        <w:pStyle w:val="2f5"/>
      </w:pPr>
      <w:r>
        <w:rPr>
          <w:rFonts w:hint="eastAsia"/>
        </w:rPr>
        <w:t xml:space="preserve">   including one or several processors and various peripherals. It can be used to launch</w:t>
      </w:r>
    </w:p>
    <w:p w14:paraId="5246E7A4" w14:textId="77777777" w:rsidR="009A7DA1" w:rsidRDefault="009A7DA1" w:rsidP="009A7DA1">
      <w:pPr>
        <w:pStyle w:val="2f5"/>
      </w:pPr>
      <w:r>
        <w:rPr>
          <w:rFonts w:hint="eastAsia"/>
        </w:rPr>
        <w:t xml:space="preserve">   different Operating Systems without rebooting the PC or to debug system code.</w:t>
      </w:r>
    </w:p>
    <w:p w14:paraId="05315D97" w14:textId="77777777" w:rsidR="009A7DA1" w:rsidRDefault="009A7DA1" w:rsidP="009A7DA1">
      <w:pPr>
        <w:pStyle w:val="2f5"/>
      </w:pPr>
    </w:p>
    <w:p w14:paraId="51E0299E" w14:textId="77777777" w:rsidR="009A7DA1" w:rsidRDefault="009A7DA1" w:rsidP="009A7DA1">
      <w:pPr>
        <w:pStyle w:val="2f5"/>
      </w:pPr>
      <w:r>
        <w:rPr>
          <w:rFonts w:hint="eastAsia"/>
        </w:rPr>
        <w:t xml:space="preserve">   User mode emulation. In this mode, QEMU can launch processes compiled for one CPU on another CPU.</w:t>
      </w:r>
    </w:p>
    <w:p w14:paraId="1FA98258" w14:textId="77777777" w:rsidR="009A7DA1" w:rsidRDefault="009A7DA1" w:rsidP="009A7DA1">
      <w:pPr>
        <w:pStyle w:val="2f5"/>
      </w:pPr>
      <w:r>
        <w:rPr>
          <w:rFonts w:hint="eastAsia"/>
        </w:rPr>
        <w:t xml:space="preserve">   It can be used to launch the Wine Windows API emulator (https://www.winehq.org) or to ease</w:t>
      </w:r>
    </w:p>
    <w:p w14:paraId="44FA2BAE" w14:textId="77777777" w:rsidR="009A7DA1" w:rsidRDefault="009A7DA1" w:rsidP="009A7DA1">
      <w:pPr>
        <w:pStyle w:val="2f5"/>
      </w:pPr>
      <w:r>
        <w:rPr>
          <w:rFonts w:hint="eastAsia"/>
        </w:rPr>
        <w:t xml:space="preserve">   cross-compilation and cross-debugging.</w:t>
      </w:r>
    </w:p>
    <w:p w14:paraId="4C6A9783" w14:textId="77777777" w:rsidR="009A7DA1" w:rsidRDefault="009A7DA1" w:rsidP="009A7DA1">
      <w:pPr>
        <w:pStyle w:val="2f5"/>
      </w:pPr>
      <w:r>
        <w:rPr>
          <w:rFonts w:hint="eastAsia"/>
        </w:rPr>
        <w:lastRenderedPageBreak/>
        <w:t xml:space="preserve">You can refer to https://www.qemu.org for more </w:t>
      </w:r>
      <w:proofErr w:type="spellStart"/>
      <w:r>
        <w:rPr>
          <w:rFonts w:hint="eastAsia"/>
        </w:rPr>
        <w:t>infortmation</w:t>
      </w:r>
      <w:proofErr w:type="spellEnd"/>
      <w:r>
        <w:rPr>
          <w:rFonts w:hint="eastAsia"/>
        </w:rPr>
        <w:t>.</w:t>
      </w:r>
    </w:p>
    <w:p w14:paraId="30436C9C" w14:textId="3FEE99EB" w:rsidR="009A7DA1" w:rsidRDefault="009A7DA1" w:rsidP="009A7DA1">
      <w:pPr>
        <w:pStyle w:val="1f"/>
      </w:pPr>
      <w:r>
        <w:rPr>
          <w:rFonts w:hint="eastAsia"/>
        </w:rPr>
        <w:t>若成功则可以看到</w:t>
      </w:r>
      <w:proofErr w:type="spellStart"/>
      <w:r>
        <w:rPr>
          <w:rFonts w:hint="eastAsia"/>
        </w:rPr>
        <w:t>l</w:t>
      </w:r>
      <w:r>
        <w:t>ibvirt</w:t>
      </w:r>
      <w:proofErr w:type="spellEnd"/>
      <w:r>
        <w:rPr>
          <w:rFonts w:hint="eastAsia"/>
        </w:rPr>
        <w:t>、</w:t>
      </w:r>
      <w:r w:rsidR="007D6CFC">
        <w:rPr>
          <w:rFonts w:hint="eastAsia"/>
        </w:rPr>
        <w:t>QEMU</w:t>
      </w:r>
      <w:r w:rsidR="00AD4F23">
        <w:rPr>
          <w:rFonts w:hint="eastAsia"/>
        </w:rPr>
        <w:t>软件包的信息，如果它们已经安装则可以略过这两步。</w:t>
      </w:r>
    </w:p>
    <w:p w14:paraId="25AA655B" w14:textId="77777777" w:rsidR="009A7DA1" w:rsidRDefault="009A7DA1" w:rsidP="009A7DA1">
      <w:pPr>
        <w:pStyle w:val="30"/>
      </w:pPr>
      <w:r>
        <w:rPr>
          <w:rFonts w:hint="eastAsia"/>
        </w:rPr>
        <w:t>查看内核是否支持</w:t>
      </w:r>
      <w:r>
        <w:rPr>
          <w:rFonts w:hint="eastAsia"/>
        </w:rPr>
        <w:t>KVM</w:t>
      </w:r>
      <w:r>
        <w:rPr>
          <w:rFonts w:hint="eastAsia"/>
        </w:rPr>
        <w:t>虚拟化</w:t>
      </w:r>
    </w:p>
    <w:p w14:paraId="14FF0EE1" w14:textId="591264DD" w:rsidR="009A7DA1" w:rsidRDefault="009A7DA1" w:rsidP="009A7DA1">
      <w:pPr>
        <w:pStyle w:val="2f5"/>
      </w:pPr>
      <w:r>
        <w:rPr>
          <w:rFonts w:hint="eastAsia"/>
        </w:rPr>
        <w:t>[</w:t>
      </w:r>
      <w:proofErr w:type="spellStart"/>
      <w:r w:rsidR="003435FC">
        <w:rPr>
          <w:rFonts w:hint="eastAsia"/>
        </w:rPr>
        <w:t>root@localhost</w:t>
      </w:r>
      <w:proofErr w:type="spellEnd"/>
      <w:r>
        <w:rPr>
          <w:rFonts w:hint="eastAsia"/>
        </w:rPr>
        <w:t xml:space="preserve"> </w:t>
      </w:r>
      <w:proofErr w:type="gramStart"/>
      <w:r>
        <w:rPr>
          <w:rFonts w:hint="eastAsia"/>
        </w:rPr>
        <w:t>~]#</w:t>
      </w:r>
      <w:proofErr w:type="gramEnd"/>
      <w:r>
        <w:rPr>
          <w:rFonts w:hint="eastAsia"/>
        </w:rPr>
        <w:t xml:space="preserve"> </w:t>
      </w:r>
      <w:r w:rsidRPr="00B103C5">
        <w:rPr>
          <w:rFonts w:hint="eastAsia"/>
          <w:b/>
        </w:rPr>
        <w:t>ls /dev/</w:t>
      </w:r>
      <w:proofErr w:type="spellStart"/>
      <w:r w:rsidRPr="00B103C5">
        <w:rPr>
          <w:rFonts w:hint="eastAsia"/>
          <w:b/>
        </w:rPr>
        <w:t>kvm</w:t>
      </w:r>
      <w:proofErr w:type="spellEnd"/>
    </w:p>
    <w:p w14:paraId="17EA97C5" w14:textId="77777777" w:rsidR="009A7DA1" w:rsidRDefault="009A7DA1" w:rsidP="009A7DA1">
      <w:pPr>
        <w:pStyle w:val="2f5"/>
      </w:pPr>
      <w:r>
        <w:rPr>
          <w:rFonts w:hint="eastAsia"/>
        </w:rPr>
        <w:t>/dev/</w:t>
      </w:r>
      <w:proofErr w:type="spellStart"/>
      <w:r>
        <w:rPr>
          <w:rFonts w:hint="eastAsia"/>
        </w:rPr>
        <w:t>kvm</w:t>
      </w:r>
      <w:proofErr w:type="spellEnd"/>
    </w:p>
    <w:p w14:paraId="1DCD25BA" w14:textId="6E65E773" w:rsidR="009A7DA1" w:rsidRDefault="009A7DA1" w:rsidP="009A7DA1">
      <w:pPr>
        <w:pStyle w:val="2f5"/>
      </w:pPr>
      <w:r>
        <w:rPr>
          <w:rFonts w:hint="eastAsia"/>
        </w:rPr>
        <w:t>[</w:t>
      </w:r>
      <w:proofErr w:type="spellStart"/>
      <w:r w:rsidR="003435FC">
        <w:rPr>
          <w:rFonts w:hint="eastAsia"/>
        </w:rPr>
        <w:t>root@localhost</w:t>
      </w:r>
      <w:proofErr w:type="spellEnd"/>
      <w:r>
        <w:rPr>
          <w:rFonts w:hint="eastAsia"/>
        </w:rPr>
        <w:t xml:space="preserve"> </w:t>
      </w:r>
      <w:proofErr w:type="gramStart"/>
      <w:r>
        <w:rPr>
          <w:rFonts w:hint="eastAsia"/>
        </w:rPr>
        <w:t>~]#</w:t>
      </w:r>
      <w:proofErr w:type="gramEnd"/>
      <w:r>
        <w:rPr>
          <w:rFonts w:hint="eastAsia"/>
        </w:rPr>
        <w:t xml:space="preserve"> </w:t>
      </w:r>
      <w:r w:rsidRPr="00B103C5">
        <w:rPr>
          <w:rFonts w:hint="eastAsia"/>
          <w:b/>
        </w:rPr>
        <w:t>ls /sys/module/</w:t>
      </w:r>
      <w:proofErr w:type="spellStart"/>
      <w:r w:rsidRPr="00B103C5">
        <w:rPr>
          <w:rFonts w:hint="eastAsia"/>
          <w:b/>
        </w:rPr>
        <w:t>kvm</w:t>
      </w:r>
      <w:proofErr w:type="spellEnd"/>
    </w:p>
    <w:p w14:paraId="622D1D25" w14:textId="77777777" w:rsidR="009A7DA1" w:rsidRDefault="009A7DA1" w:rsidP="009A7DA1">
      <w:pPr>
        <w:pStyle w:val="2f5"/>
      </w:pPr>
      <w:proofErr w:type="gramStart"/>
      <w:r>
        <w:rPr>
          <w:rFonts w:hint="eastAsia"/>
        </w:rPr>
        <w:t xml:space="preserve">parameters  </w:t>
      </w:r>
      <w:proofErr w:type="spellStart"/>
      <w:r>
        <w:rPr>
          <w:rFonts w:hint="eastAsia"/>
        </w:rPr>
        <w:t>uevent</w:t>
      </w:r>
      <w:proofErr w:type="spellEnd"/>
      <w:proofErr w:type="gramEnd"/>
    </w:p>
    <w:p w14:paraId="77C406B4" w14:textId="77777777" w:rsidR="009A7DA1" w:rsidRDefault="009A7DA1" w:rsidP="009A7DA1">
      <w:pPr>
        <w:pStyle w:val="1f"/>
      </w:pPr>
      <w:r>
        <w:rPr>
          <w:rFonts w:hint="eastAsia"/>
        </w:rPr>
        <w:t>上述文件存在即表示是支持</w:t>
      </w:r>
      <w:r>
        <w:rPr>
          <w:rFonts w:hint="eastAsia"/>
        </w:rPr>
        <w:t>KVM</w:t>
      </w:r>
      <w:r>
        <w:rPr>
          <w:rFonts w:hint="eastAsia"/>
        </w:rPr>
        <w:t>虚拟化的，这样我们可以进行后续的步骤。</w:t>
      </w:r>
    </w:p>
    <w:p w14:paraId="364227AB" w14:textId="77777777" w:rsidR="009A7DA1" w:rsidRDefault="009A7DA1" w:rsidP="009A7DA1">
      <w:pPr>
        <w:pStyle w:val="30"/>
      </w:pPr>
      <w:r>
        <w:rPr>
          <w:rFonts w:hint="eastAsia"/>
        </w:rPr>
        <w:t>启动</w:t>
      </w:r>
      <w:proofErr w:type="spellStart"/>
      <w:r>
        <w:rPr>
          <w:rFonts w:hint="eastAsia"/>
        </w:rPr>
        <w:t>l</w:t>
      </w:r>
      <w:r>
        <w:t>ibvirtd</w:t>
      </w:r>
      <w:proofErr w:type="spellEnd"/>
      <w:r>
        <w:rPr>
          <w:rFonts w:hint="eastAsia"/>
        </w:rPr>
        <w:t>服务</w:t>
      </w:r>
    </w:p>
    <w:p w14:paraId="22F8A3C3" w14:textId="2FAEF448" w:rsidR="009A7DA1" w:rsidRDefault="009A7DA1" w:rsidP="009A7DA1">
      <w:pPr>
        <w:pStyle w:val="2f5"/>
      </w:pPr>
      <w:r>
        <w:rPr>
          <w:rFonts w:hint="eastAsia"/>
        </w:rPr>
        <w:t>[</w:t>
      </w:r>
      <w:proofErr w:type="spellStart"/>
      <w:r w:rsidR="003435FC">
        <w:rPr>
          <w:rFonts w:hint="eastAsia"/>
        </w:rPr>
        <w:t>root@localhost</w:t>
      </w:r>
      <w:proofErr w:type="spellEnd"/>
      <w:r>
        <w:rPr>
          <w:rFonts w:hint="eastAsia"/>
        </w:rPr>
        <w:t xml:space="preserve"> </w:t>
      </w:r>
      <w:proofErr w:type="gramStart"/>
      <w:r>
        <w:rPr>
          <w:rFonts w:hint="eastAsia"/>
        </w:rPr>
        <w:t>~]#</w:t>
      </w:r>
      <w:proofErr w:type="gramEnd"/>
      <w:r>
        <w:t xml:space="preserve"> </w:t>
      </w:r>
      <w:proofErr w:type="spellStart"/>
      <w:r w:rsidRPr="001D2788">
        <w:rPr>
          <w:rFonts w:hint="eastAsia"/>
          <w:b/>
        </w:rPr>
        <w:t>systemctl</w:t>
      </w:r>
      <w:proofErr w:type="spellEnd"/>
      <w:r w:rsidRPr="001D2788">
        <w:rPr>
          <w:rFonts w:hint="eastAsia"/>
          <w:b/>
        </w:rPr>
        <w:t xml:space="preserve"> start </w:t>
      </w:r>
      <w:proofErr w:type="spellStart"/>
      <w:r w:rsidRPr="001D2788">
        <w:rPr>
          <w:rFonts w:hint="eastAsia"/>
          <w:b/>
        </w:rPr>
        <w:t>libvirtd</w:t>
      </w:r>
      <w:proofErr w:type="spellEnd"/>
    </w:p>
    <w:p w14:paraId="37AF451C" w14:textId="1C54699D" w:rsidR="009A7DA1" w:rsidRPr="001D2788" w:rsidRDefault="009A7DA1" w:rsidP="009A7DA1">
      <w:pPr>
        <w:pStyle w:val="2f5"/>
      </w:pPr>
      <w:r w:rsidRPr="001D2788">
        <w:rPr>
          <w:rFonts w:hint="eastAsia"/>
        </w:rPr>
        <w:t>[</w:t>
      </w:r>
      <w:proofErr w:type="spellStart"/>
      <w:r w:rsidR="003435FC">
        <w:rPr>
          <w:rFonts w:hint="eastAsia"/>
        </w:rPr>
        <w:t>root@localhost</w:t>
      </w:r>
      <w:proofErr w:type="spellEnd"/>
      <w:r w:rsidRPr="001D2788">
        <w:rPr>
          <w:rFonts w:hint="eastAsia"/>
        </w:rPr>
        <w:t xml:space="preserve"> </w:t>
      </w:r>
      <w:proofErr w:type="gramStart"/>
      <w:r w:rsidRPr="001D2788">
        <w:rPr>
          <w:rFonts w:hint="eastAsia"/>
        </w:rPr>
        <w:t>~]#</w:t>
      </w:r>
      <w:proofErr w:type="gramEnd"/>
      <w:r w:rsidRPr="001D2788">
        <w:rPr>
          <w:rFonts w:hint="eastAsia"/>
        </w:rPr>
        <w:t xml:space="preserve"> </w:t>
      </w:r>
      <w:proofErr w:type="spellStart"/>
      <w:r w:rsidRPr="001D2788">
        <w:rPr>
          <w:rFonts w:hint="eastAsia"/>
          <w:b/>
        </w:rPr>
        <w:t>systemctl</w:t>
      </w:r>
      <w:proofErr w:type="spellEnd"/>
      <w:r w:rsidRPr="001D2788">
        <w:rPr>
          <w:rFonts w:hint="eastAsia"/>
          <w:b/>
        </w:rPr>
        <w:t xml:space="preserve"> status </w:t>
      </w:r>
      <w:proofErr w:type="spellStart"/>
      <w:r w:rsidRPr="001D2788">
        <w:rPr>
          <w:rFonts w:hint="eastAsia"/>
          <w:b/>
        </w:rPr>
        <w:t>libvirtd</w:t>
      </w:r>
      <w:proofErr w:type="spellEnd"/>
    </w:p>
    <w:p w14:paraId="59FB11C5" w14:textId="77777777" w:rsidR="009A7DA1" w:rsidRPr="001D2788" w:rsidRDefault="009A7DA1" w:rsidP="009A7DA1">
      <w:pPr>
        <w:pStyle w:val="2f5"/>
      </w:pPr>
      <w:r w:rsidRPr="001D2788">
        <w:rPr>
          <w:rFonts w:hint="eastAsia"/>
        </w:rPr>
        <w:t>●</w:t>
      </w:r>
      <w:r w:rsidRPr="001D2788">
        <w:rPr>
          <w:rFonts w:hint="eastAsia"/>
        </w:rPr>
        <w:t xml:space="preserve"> </w:t>
      </w:r>
      <w:proofErr w:type="spellStart"/>
      <w:r w:rsidRPr="001D2788">
        <w:rPr>
          <w:rFonts w:hint="eastAsia"/>
        </w:rPr>
        <w:t>libvirtd.service</w:t>
      </w:r>
      <w:proofErr w:type="spellEnd"/>
      <w:r w:rsidRPr="001D2788">
        <w:rPr>
          <w:rFonts w:hint="eastAsia"/>
        </w:rPr>
        <w:t xml:space="preserve"> - Virtualization daemon</w:t>
      </w:r>
    </w:p>
    <w:p w14:paraId="0FE5A12A" w14:textId="77777777" w:rsidR="009A7DA1" w:rsidRPr="001D2788" w:rsidRDefault="009A7DA1" w:rsidP="009A7DA1">
      <w:pPr>
        <w:pStyle w:val="2f5"/>
      </w:pPr>
      <w:r w:rsidRPr="001D2788">
        <w:rPr>
          <w:rFonts w:hint="eastAsia"/>
        </w:rPr>
        <w:t xml:space="preserve">   Loaded: loaded (/</w:t>
      </w:r>
      <w:proofErr w:type="spellStart"/>
      <w:r w:rsidRPr="001D2788">
        <w:rPr>
          <w:rFonts w:hint="eastAsia"/>
        </w:rPr>
        <w:t>usr</w:t>
      </w:r>
      <w:proofErr w:type="spellEnd"/>
      <w:r w:rsidRPr="001D2788">
        <w:rPr>
          <w:rFonts w:hint="eastAsia"/>
        </w:rPr>
        <w:t>/lib/</w:t>
      </w:r>
      <w:proofErr w:type="spellStart"/>
      <w:r w:rsidRPr="001D2788">
        <w:rPr>
          <w:rFonts w:hint="eastAsia"/>
        </w:rPr>
        <w:t>systemd</w:t>
      </w:r>
      <w:proofErr w:type="spellEnd"/>
      <w:r w:rsidRPr="001D2788">
        <w:rPr>
          <w:rFonts w:hint="eastAsia"/>
        </w:rPr>
        <w:t>/system/</w:t>
      </w:r>
      <w:proofErr w:type="spellStart"/>
      <w:r w:rsidRPr="001D2788">
        <w:rPr>
          <w:rFonts w:hint="eastAsia"/>
        </w:rPr>
        <w:t>libvirtd.service</w:t>
      </w:r>
      <w:proofErr w:type="spellEnd"/>
      <w:r w:rsidRPr="001D2788">
        <w:rPr>
          <w:rFonts w:hint="eastAsia"/>
        </w:rPr>
        <w:t>; enabled; vendor preset: enabled)</w:t>
      </w:r>
    </w:p>
    <w:p w14:paraId="77647FA0" w14:textId="77777777" w:rsidR="009A7DA1" w:rsidRPr="001D2788" w:rsidRDefault="009A7DA1" w:rsidP="009A7DA1">
      <w:pPr>
        <w:pStyle w:val="2f5"/>
      </w:pPr>
      <w:r w:rsidRPr="001D2788">
        <w:rPr>
          <w:rFonts w:hint="eastAsia"/>
        </w:rPr>
        <w:t xml:space="preserve">   Active: active (running) since Wed 2020-10-28 10:45:50 CST; 4 days ago</w:t>
      </w:r>
    </w:p>
    <w:p w14:paraId="6581263E" w14:textId="77777777" w:rsidR="009A7DA1" w:rsidRDefault="009A7DA1" w:rsidP="009A7DA1">
      <w:pPr>
        <w:pStyle w:val="1f"/>
      </w:pPr>
      <w:r>
        <w:rPr>
          <w:rFonts w:hint="eastAsia"/>
        </w:rPr>
        <w:t>若服务处于“</w:t>
      </w:r>
      <w:r>
        <w:rPr>
          <w:rFonts w:hint="eastAsia"/>
        </w:rPr>
        <w:t>A</w:t>
      </w:r>
      <w:r>
        <w:t>ctive</w:t>
      </w:r>
      <w:r>
        <w:rPr>
          <w:rFonts w:hint="eastAsia"/>
        </w:rPr>
        <w:t>”状态，说明服务启动成功。</w:t>
      </w:r>
    </w:p>
    <w:p w14:paraId="26A501F3" w14:textId="42002769" w:rsidR="009A7DA1" w:rsidRPr="00386CEC" w:rsidRDefault="00444293" w:rsidP="00A94A26">
      <w:pPr>
        <w:pStyle w:val="1f"/>
      </w:pPr>
      <w:bookmarkStart w:id="101" w:name="_Toc56605225"/>
      <w:r>
        <w:rPr>
          <w:rFonts w:hint="eastAsia"/>
        </w:rPr>
        <w:t>下面步骤准备虚拟机镜像</w:t>
      </w:r>
      <w:bookmarkEnd w:id="101"/>
      <w:r w:rsidR="00A94A26">
        <w:rPr>
          <w:rFonts w:hint="eastAsia"/>
        </w:rPr>
        <w:t>。</w:t>
      </w:r>
    </w:p>
    <w:p w14:paraId="2348908F" w14:textId="77777777" w:rsidR="009A7DA1" w:rsidRDefault="009A7DA1" w:rsidP="009A7DA1">
      <w:pPr>
        <w:pStyle w:val="30"/>
      </w:pPr>
      <w:r>
        <w:rPr>
          <w:rFonts w:hint="eastAsia"/>
        </w:rPr>
        <w:t>以</w:t>
      </w:r>
      <w:r>
        <w:rPr>
          <w:rFonts w:hint="eastAsia"/>
        </w:rPr>
        <w:t>root</w:t>
      </w:r>
      <w:r>
        <w:rPr>
          <w:rFonts w:hint="eastAsia"/>
        </w:rPr>
        <w:t>用户安装</w:t>
      </w:r>
      <w:proofErr w:type="spellStart"/>
      <w:r>
        <w:rPr>
          <w:rFonts w:hint="eastAsia"/>
        </w:rPr>
        <w:t>q</w:t>
      </w:r>
      <w:r>
        <w:t>emu-img</w:t>
      </w:r>
      <w:proofErr w:type="spellEnd"/>
      <w:r>
        <w:rPr>
          <w:rFonts w:hint="eastAsia"/>
        </w:rPr>
        <w:t>软件包</w:t>
      </w:r>
    </w:p>
    <w:p w14:paraId="31DE8A27" w14:textId="3E4C5ACA" w:rsidR="009A7DA1" w:rsidRDefault="009A7DA1" w:rsidP="009A7DA1">
      <w:pPr>
        <w:pStyle w:val="2f5"/>
        <w:rPr>
          <w:b/>
        </w:rPr>
      </w:pPr>
      <w:r w:rsidRPr="001D2788">
        <w:rPr>
          <w:rFonts w:hint="eastAsia"/>
        </w:rPr>
        <w:t>[</w:t>
      </w:r>
      <w:proofErr w:type="spellStart"/>
      <w:r w:rsidR="003435FC">
        <w:rPr>
          <w:rFonts w:hint="eastAsia"/>
        </w:rPr>
        <w:t>root@localhost</w:t>
      </w:r>
      <w:proofErr w:type="spellEnd"/>
      <w:r w:rsidRPr="001D2788">
        <w:rPr>
          <w:rFonts w:hint="eastAsia"/>
        </w:rPr>
        <w:t xml:space="preserve"> </w:t>
      </w:r>
      <w:proofErr w:type="gramStart"/>
      <w:r w:rsidRPr="001D2788">
        <w:rPr>
          <w:rFonts w:hint="eastAsia"/>
        </w:rPr>
        <w:t>~]#</w:t>
      </w:r>
      <w:proofErr w:type="gramEnd"/>
      <w:r>
        <w:t xml:space="preserve"> </w:t>
      </w:r>
      <w:r w:rsidRPr="00623DE4">
        <w:rPr>
          <w:rFonts w:hint="eastAsia"/>
          <w:b/>
        </w:rPr>
        <w:t xml:space="preserve">yum install </w:t>
      </w:r>
      <w:proofErr w:type="spellStart"/>
      <w:r w:rsidRPr="00623DE4">
        <w:rPr>
          <w:rFonts w:hint="eastAsia"/>
          <w:b/>
        </w:rPr>
        <w:t>qemu-img</w:t>
      </w:r>
      <w:proofErr w:type="spellEnd"/>
    </w:p>
    <w:p w14:paraId="56F9B377" w14:textId="04D1A32E" w:rsidR="0063194C" w:rsidRDefault="0063194C" w:rsidP="0063194C">
      <w:pPr>
        <w:pStyle w:val="1f"/>
      </w:pPr>
      <w:r>
        <w:rPr>
          <w:rFonts w:hint="eastAsia"/>
        </w:rPr>
        <w:t>若该软件包已经安装请忽略这一步。</w:t>
      </w:r>
    </w:p>
    <w:p w14:paraId="4166C998" w14:textId="77777777" w:rsidR="009A7DA1" w:rsidRDefault="009A7DA1" w:rsidP="009A7DA1">
      <w:pPr>
        <w:pStyle w:val="30"/>
      </w:pPr>
      <w:r>
        <w:rPr>
          <w:rFonts w:hint="eastAsia"/>
        </w:rPr>
        <w:t>创建镜像文件</w:t>
      </w:r>
    </w:p>
    <w:p w14:paraId="068586B3" w14:textId="77777777" w:rsidR="009F6588" w:rsidRDefault="009F6588" w:rsidP="009F6588">
      <w:pPr>
        <w:pStyle w:val="2f5"/>
      </w:pPr>
      <w:r>
        <w:t>[</w:t>
      </w:r>
      <w:proofErr w:type="spellStart"/>
      <w:r>
        <w:t>root@localhost</w:t>
      </w:r>
      <w:proofErr w:type="spellEnd"/>
      <w:r>
        <w:t xml:space="preserve"> </w:t>
      </w:r>
      <w:proofErr w:type="gramStart"/>
      <w:r>
        <w:t>home]#</w:t>
      </w:r>
      <w:proofErr w:type="gramEnd"/>
      <w:r>
        <w:t xml:space="preserve"> </w:t>
      </w:r>
      <w:r w:rsidRPr="009F6588">
        <w:rPr>
          <w:b/>
        </w:rPr>
        <w:t>df -H</w:t>
      </w:r>
    </w:p>
    <w:p w14:paraId="4B8D40DE" w14:textId="77777777" w:rsidR="009F6588" w:rsidRDefault="009F6588" w:rsidP="009F6588">
      <w:pPr>
        <w:pStyle w:val="2f5"/>
      </w:pPr>
      <w:r>
        <w:t xml:space="preserve">Filesystem                  </w:t>
      </w:r>
      <w:proofErr w:type="gramStart"/>
      <w:r>
        <w:t>Size  Used</w:t>
      </w:r>
      <w:proofErr w:type="gramEnd"/>
      <w:r>
        <w:t xml:space="preserve"> Avail Use% Mounted on</w:t>
      </w:r>
    </w:p>
    <w:p w14:paraId="04FE5533" w14:textId="77777777" w:rsidR="009F6588" w:rsidRDefault="009F6588" w:rsidP="009F6588">
      <w:pPr>
        <w:pStyle w:val="2f5"/>
      </w:pPr>
      <w:proofErr w:type="spellStart"/>
      <w:r>
        <w:t>devtmpfs</w:t>
      </w:r>
      <w:proofErr w:type="spellEnd"/>
      <w:r>
        <w:t xml:space="preserve">                    549G     </w:t>
      </w:r>
      <w:proofErr w:type="gramStart"/>
      <w:r>
        <w:t>0  549</w:t>
      </w:r>
      <w:proofErr w:type="gramEnd"/>
      <w:r>
        <w:t>G   0% /dev</w:t>
      </w:r>
    </w:p>
    <w:p w14:paraId="2C17431F" w14:textId="77777777" w:rsidR="009F6588" w:rsidRDefault="009F6588" w:rsidP="009F6588">
      <w:pPr>
        <w:pStyle w:val="2f5"/>
      </w:pPr>
      <w:proofErr w:type="spellStart"/>
      <w:r>
        <w:t>tmpfs</w:t>
      </w:r>
      <w:proofErr w:type="spellEnd"/>
      <w:r>
        <w:t xml:space="preserve">                       549G     </w:t>
      </w:r>
      <w:proofErr w:type="gramStart"/>
      <w:r>
        <w:t>0  549</w:t>
      </w:r>
      <w:proofErr w:type="gramEnd"/>
      <w:r>
        <w:t>G   0% /dev/</w:t>
      </w:r>
      <w:proofErr w:type="spellStart"/>
      <w:r>
        <w:t>shm</w:t>
      </w:r>
      <w:proofErr w:type="spellEnd"/>
    </w:p>
    <w:p w14:paraId="1376BB94" w14:textId="77777777" w:rsidR="009F6588" w:rsidRDefault="009F6588" w:rsidP="009F6588">
      <w:pPr>
        <w:pStyle w:val="2f5"/>
      </w:pPr>
      <w:proofErr w:type="spellStart"/>
      <w:r>
        <w:t>tmpfs</w:t>
      </w:r>
      <w:proofErr w:type="spellEnd"/>
      <w:r>
        <w:t xml:space="preserve">                       549G   58</w:t>
      </w:r>
      <w:proofErr w:type="gramStart"/>
      <w:r>
        <w:t>M  549</w:t>
      </w:r>
      <w:proofErr w:type="gramEnd"/>
      <w:r>
        <w:t>G   1% /run</w:t>
      </w:r>
    </w:p>
    <w:p w14:paraId="4D06E2E6" w14:textId="77777777" w:rsidR="009F6588" w:rsidRDefault="009F6588" w:rsidP="009F6588">
      <w:pPr>
        <w:pStyle w:val="2f5"/>
      </w:pPr>
      <w:proofErr w:type="spellStart"/>
      <w:r>
        <w:t>tmpfs</w:t>
      </w:r>
      <w:proofErr w:type="spellEnd"/>
      <w:r>
        <w:t xml:space="preserve">                       549G     </w:t>
      </w:r>
      <w:proofErr w:type="gramStart"/>
      <w:r>
        <w:t>0  549</w:t>
      </w:r>
      <w:proofErr w:type="gramEnd"/>
      <w:r>
        <w:t>G   0% /sys/fs/</w:t>
      </w:r>
      <w:proofErr w:type="spellStart"/>
      <w:r>
        <w:t>cgroup</w:t>
      </w:r>
      <w:proofErr w:type="spellEnd"/>
    </w:p>
    <w:p w14:paraId="1C3B6BFF" w14:textId="77777777" w:rsidR="009F6588" w:rsidRDefault="009F6588" w:rsidP="009F6588">
      <w:pPr>
        <w:pStyle w:val="2f5"/>
      </w:pPr>
      <w:r>
        <w:t>/dev/mapper/</w:t>
      </w:r>
      <w:proofErr w:type="spellStart"/>
      <w:r>
        <w:t>openeuler</w:t>
      </w:r>
      <w:proofErr w:type="spellEnd"/>
      <w:r>
        <w:t>-root   53G   16G   35</w:t>
      </w:r>
      <w:proofErr w:type="gramStart"/>
      <w:r>
        <w:t>G  31</w:t>
      </w:r>
      <w:proofErr w:type="gramEnd"/>
      <w:r>
        <w:t>% /</w:t>
      </w:r>
    </w:p>
    <w:p w14:paraId="2EAAD254" w14:textId="77777777" w:rsidR="009F6588" w:rsidRDefault="009F6588" w:rsidP="009F6588">
      <w:pPr>
        <w:pStyle w:val="2f5"/>
      </w:pPr>
      <w:proofErr w:type="spellStart"/>
      <w:r>
        <w:t>tmpfs</w:t>
      </w:r>
      <w:proofErr w:type="spellEnd"/>
      <w:r>
        <w:t xml:space="preserve">                       549G   66</w:t>
      </w:r>
      <w:proofErr w:type="gramStart"/>
      <w:r>
        <w:t>k  549</w:t>
      </w:r>
      <w:proofErr w:type="gramEnd"/>
      <w:r>
        <w:t>G   1% /</w:t>
      </w:r>
      <w:proofErr w:type="spellStart"/>
      <w:r>
        <w:t>tmp</w:t>
      </w:r>
      <w:proofErr w:type="spellEnd"/>
    </w:p>
    <w:p w14:paraId="6A53BF4C" w14:textId="77777777" w:rsidR="009F6588" w:rsidRDefault="009F6588" w:rsidP="009F6588">
      <w:pPr>
        <w:pStyle w:val="2f5"/>
      </w:pPr>
      <w:r>
        <w:t xml:space="preserve">/dev/sda2                   </w:t>
      </w:r>
      <w:proofErr w:type="gramStart"/>
      <w:r>
        <w:t>1.1G  301</w:t>
      </w:r>
      <w:proofErr w:type="gramEnd"/>
      <w:r>
        <w:t>M  653M  32% /boot</w:t>
      </w:r>
    </w:p>
    <w:p w14:paraId="29DEBE32" w14:textId="77777777" w:rsidR="009F6588" w:rsidRDefault="009F6588" w:rsidP="009F6588">
      <w:pPr>
        <w:pStyle w:val="2f5"/>
      </w:pPr>
      <w:r>
        <w:t>/dev/sda1                   210</w:t>
      </w:r>
      <w:proofErr w:type="gramStart"/>
      <w:r>
        <w:t>M  6.0M</w:t>
      </w:r>
      <w:proofErr w:type="gramEnd"/>
      <w:r>
        <w:t xml:space="preserve">  204M   3% /boot/</w:t>
      </w:r>
      <w:proofErr w:type="spellStart"/>
      <w:r>
        <w:t>efi</w:t>
      </w:r>
      <w:proofErr w:type="spellEnd"/>
    </w:p>
    <w:p w14:paraId="61335A1B" w14:textId="77777777" w:rsidR="009F6588" w:rsidRDefault="009F6588" w:rsidP="009F6588">
      <w:pPr>
        <w:pStyle w:val="2f5"/>
      </w:pPr>
      <w:r>
        <w:t>/dev/mapper/</w:t>
      </w:r>
      <w:proofErr w:type="spellStart"/>
      <w:r>
        <w:t>openeuler</w:t>
      </w:r>
      <w:proofErr w:type="spellEnd"/>
      <w:r>
        <w:t>-</w:t>
      </w:r>
      <w:proofErr w:type="gramStart"/>
      <w:r>
        <w:t>home  3.8T</w:t>
      </w:r>
      <w:proofErr w:type="gramEnd"/>
      <w:r>
        <w:t xml:space="preserve">  638M  3.6T   1% /home</w:t>
      </w:r>
    </w:p>
    <w:p w14:paraId="0A14A4C4" w14:textId="77777777" w:rsidR="009F6588" w:rsidRDefault="009F6588" w:rsidP="009F6588">
      <w:pPr>
        <w:pStyle w:val="2f5"/>
      </w:pPr>
      <w:proofErr w:type="spellStart"/>
      <w:r>
        <w:t>tmpfs</w:t>
      </w:r>
      <w:proofErr w:type="spellEnd"/>
      <w:r>
        <w:t xml:space="preserve">                       110G     </w:t>
      </w:r>
      <w:proofErr w:type="gramStart"/>
      <w:r>
        <w:t>0  110</w:t>
      </w:r>
      <w:proofErr w:type="gramEnd"/>
      <w:r>
        <w:t>G   0% /run/user/0</w:t>
      </w:r>
    </w:p>
    <w:p w14:paraId="20E7CA53" w14:textId="55019658" w:rsidR="009F6588" w:rsidRDefault="009F6588" w:rsidP="009F6588">
      <w:pPr>
        <w:pStyle w:val="2f5"/>
        <w:rPr>
          <w:b/>
        </w:rPr>
      </w:pPr>
      <w:r>
        <w:t>[</w:t>
      </w:r>
      <w:proofErr w:type="spellStart"/>
      <w:r>
        <w:t>root@localhost</w:t>
      </w:r>
      <w:proofErr w:type="spellEnd"/>
      <w:r>
        <w:t xml:space="preserve"> </w:t>
      </w:r>
      <w:proofErr w:type="gramStart"/>
      <w:r>
        <w:t>~]#</w:t>
      </w:r>
      <w:proofErr w:type="gramEnd"/>
      <w:r>
        <w:t xml:space="preserve"> </w:t>
      </w:r>
      <w:r w:rsidRPr="009F6588">
        <w:rPr>
          <w:b/>
        </w:rPr>
        <w:t>cd /home</w:t>
      </w:r>
    </w:p>
    <w:p w14:paraId="06D5E85B" w14:textId="32F2A423" w:rsidR="00CD322C" w:rsidRDefault="00CD322C" w:rsidP="00CD322C">
      <w:pPr>
        <w:pStyle w:val="1f"/>
      </w:pPr>
      <w:r>
        <w:rPr>
          <w:rFonts w:hint="eastAsia"/>
        </w:rPr>
        <w:t>在这里，由于</w:t>
      </w:r>
      <w:r>
        <w:rPr>
          <w:rFonts w:hint="eastAsia"/>
        </w:rPr>
        <w:t>/</w:t>
      </w:r>
      <w:r>
        <w:t>home</w:t>
      </w:r>
      <w:r>
        <w:rPr>
          <w:rFonts w:hint="eastAsia"/>
        </w:rPr>
        <w:t>目录的空间比较大，创建虚拟机转到</w:t>
      </w:r>
      <w:r>
        <w:rPr>
          <w:rFonts w:hint="eastAsia"/>
        </w:rPr>
        <w:t>/home</w:t>
      </w:r>
      <w:r>
        <w:rPr>
          <w:rFonts w:hint="eastAsia"/>
        </w:rPr>
        <w:t>目录下进行。</w:t>
      </w:r>
    </w:p>
    <w:p w14:paraId="1F509461" w14:textId="65686B61" w:rsidR="009A7DA1" w:rsidRDefault="009A7DA1" w:rsidP="009A7DA1">
      <w:pPr>
        <w:pStyle w:val="2f5"/>
      </w:pPr>
      <w:r w:rsidRPr="001D2788">
        <w:rPr>
          <w:rFonts w:hint="eastAsia"/>
        </w:rPr>
        <w:t>[</w:t>
      </w:r>
      <w:proofErr w:type="spellStart"/>
      <w:r w:rsidR="003435FC">
        <w:rPr>
          <w:rFonts w:hint="eastAsia"/>
        </w:rPr>
        <w:t>root@localhost</w:t>
      </w:r>
      <w:proofErr w:type="spellEnd"/>
      <w:r w:rsidRPr="001D2788">
        <w:rPr>
          <w:rFonts w:hint="eastAsia"/>
        </w:rPr>
        <w:t xml:space="preserve"> </w:t>
      </w:r>
      <w:proofErr w:type="gramStart"/>
      <w:r w:rsidR="009F6588">
        <w:t>home</w:t>
      </w:r>
      <w:r w:rsidRPr="001D2788">
        <w:rPr>
          <w:rFonts w:hint="eastAsia"/>
        </w:rPr>
        <w:t>]#</w:t>
      </w:r>
      <w:proofErr w:type="gramEnd"/>
      <w:r>
        <w:t xml:space="preserve"> </w:t>
      </w:r>
      <w:proofErr w:type="spellStart"/>
      <w:r w:rsidRPr="003168AE">
        <w:rPr>
          <w:rFonts w:hint="eastAsia"/>
          <w:b/>
        </w:rPr>
        <w:t>qemu-img</w:t>
      </w:r>
      <w:proofErr w:type="spellEnd"/>
      <w:r w:rsidRPr="003168AE">
        <w:rPr>
          <w:rFonts w:hint="eastAsia"/>
          <w:b/>
        </w:rPr>
        <w:t xml:space="preserve"> create -f qcow2 </w:t>
      </w:r>
      <w:r w:rsidRPr="003168AE">
        <w:rPr>
          <w:rFonts w:hint="eastAsia"/>
          <w:b/>
          <w:i/>
          <w:color w:val="808080" w:themeColor="background1" w:themeShade="80"/>
        </w:rPr>
        <w:t>openEuler-image</w:t>
      </w:r>
      <w:r w:rsidR="00D5359C">
        <w:rPr>
          <w:b/>
          <w:i/>
          <w:color w:val="808080" w:themeColor="background1" w:themeShade="80"/>
        </w:rPr>
        <w:t>01</w:t>
      </w:r>
      <w:r w:rsidRPr="003168AE">
        <w:rPr>
          <w:rFonts w:hint="eastAsia"/>
          <w:b/>
          <w:i/>
          <w:color w:val="808080" w:themeColor="background1" w:themeShade="80"/>
        </w:rPr>
        <w:t>.qcow2</w:t>
      </w:r>
      <w:r w:rsidRPr="003168AE">
        <w:rPr>
          <w:rFonts w:hint="eastAsia"/>
          <w:b/>
        </w:rPr>
        <w:t xml:space="preserve"> 4G</w:t>
      </w:r>
    </w:p>
    <w:p w14:paraId="7158FDA4" w14:textId="0731883D" w:rsidR="009A7DA1" w:rsidRDefault="00CD322C" w:rsidP="009A7DA1">
      <w:pPr>
        <w:pStyle w:val="1f"/>
      </w:pPr>
      <w:r>
        <w:rPr>
          <w:rFonts w:hint="eastAsia"/>
        </w:rPr>
        <w:t>这里</w:t>
      </w:r>
      <w:r w:rsidR="009A7DA1" w:rsidRPr="003168AE">
        <w:rPr>
          <w:rFonts w:hint="eastAsia"/>
          <w:b/>
          <w:i/>
          <w:color w:val="808080" w:themeColor="background1" w:themeShade="80"/>
        </w:rPr>
        <w:t>灰色斜体字</w:t>
      </w:r>
      <w:r w:rsidR="009A7DA1">
        <w:rPr>
          <w:rFonts w:hint="eastAsia"/>
        </w:rPr>
        <w:t>表示根据实际情况命名文件名。</w:t>
      </w:r>
    </w:p>
    <w:p w14:paraId="7E076374" w14:textId="17194A16" w:rsidR="009A7DA1" w:rsidRDefault="00551A96" w:rsidP="009A7DA1">
      <w:pPr>
        <w:pStyle w:val="1f"/>
      </w:pPr>
      <w:r>
        <w:rPr>
          <w:rFonts w:hint="eastAsia"/>
        </w:rPr>
        <w:t>我们</w:t>
      </w:r>
      <w:r w:rsidR="00CD322C">
        <w:rPr>
          <w:rFonts w:hint="eastAsia"/>
        </w:rPr>
        <w:t>还</w:t>
      </w:r>
      <w:r w:rsidR="009A7DA1">
        <w:rPr>
          <w:rFonts w:hint="eastAsia"/>
        </w:rPr>
        <w:t>可以修改镜像磁盘空间大小：</w:t>
      </w:r>
    </w:p>
    <w:p w14:paraId="7C7F421D" w14:textId="71EC45D2" w:rsidR="009A7DA1" w:rsidRDefault="009A7DA1" w:rsidP="009A7DA1">
      <w:pPr>
        <w:pStyle w:val="2f5"/>
      </w:pPr>
      <w:r w:rsidRPr="001D2788">
        <w:rPr>
          <w:rFonts w:hint="eastAsia"/>
        </w:rPr>
        <w:lastRenderedPageBreak/>
        <w:t>[</w:t>
      </w:r>
      <w:proofErr w:type="spellStart"/>
      <w:r w:rsidR="003435FC">
        <w:rPr>
          <w:rFonts w:hint="eastAsia"/>
        </w:rPr>
        <w:t>root@localhost</w:t>
      </w:r>
      <w:proofErr w:type="spellEnd"/>
      <w:r w:rsidRPr="001D2788">
        <w:rPr>
          <w:rFonts w:hint="eastAsia"/>
        </w:rPr>
        <w:t xml:space="preserve"> </w:t>
      </w:r>
      <w:proofErr w:type="gramStart"/>
      <w:r w:rsidR="00D74DA1">
        <w:t>home</w:t>
      </w:r>
      <w:r w:rsidRPr="001D2788">
        <w:rPr>
          <w:rFonts w:hint="eastAsia"/>
        </w:rPr>
        <w:t>]#</w:t>
      </w:r>
      <w:proofErr w:type="gramEnd"/>
      <w:r>
        <w:t xml:space="preserve"> </w:t>
      </w:r>
      <w:proofErr w:type="spellStart"/>
      <w:r w:rsidRPr="000039E8">
        <w:rPr>
          <w:rFonts w:hint="eastAsia"/>
          <w:b/>
        </w:rPr>
        <w:t>qemu-img</w:t>
      </w:r>
      <w:proofErr w:type="spellEnd"/>
      <w:r w:rsidRPr="000039E8">
        <w:rPr>
          <w:rFonts w:hint="eastAsia"/>
          <w:b/>
        </w:rPr>
        <w:t xml:space="preserve"> resize </w:t>
      </w:r>
      <w:r w:rsidRPr="000039E8">
        <w:rPr>
          <w:rFonts w:hint="eastAsia"/>
          <w:b/>
          <w:i/>
          <w:color w:val="808080" w:themeColor="background1" w:themeShade="80"/>
        </w:rPr>
        <w:t>openEuler-image</w:t>
      </w:r>
      <w:r w:rsidR="00D5359C">
        <w:rPr>
          <w:b/>
          <w:i/>
          <w:color w:val="808080" w:themeColor="background1" w:themeShade="80"/>
        </w:rPr>
        <w:t>01</w:t>
      </w:r>
      <w:r w:rsidRPr="000039E8">
        <w:rPr>
          <w:rFonts w:hint="eastAsia"/>
          <w:b/>
          <w:i/>
          <w:color w:val="808080" w:themeColor="background1" w:themeShade="80"/>
        </w:rPr>
        <w:t>.qcow2</w:t>
      </w:r>
      <w:r w:rsidRPr="000039E8">
        <w:rPr>
          <w:rFonts w:hint="eastAsia"/>
          <w:b/>
        </w:rPr>
        <w:t xml:space="preserve"> +20G</w:t>
      </w:r>
    </w:p>
    <w:p w14:paraId="39183ECF" w14:textId="77777777" w:rsidR="009A7DA1" w:rsidRDefault="009A7DA1" w:rsidP="009A7DA1">
      <w:pPr>
        <w:pStyle w:val="1f"/>
      </w:pPr>
      <w:r>
        <w:rPr>
          <w:rFonts w:hint="eastAsia"/>
        </w:rPr>
        <w:t>查看镜像信息：</w:t>
      </w:r>
    </w:p>
    <w:p w14:paraId="722E50CE" w14:textId="103F8479" w:rsidR="009A7DA1" w:rsidRDefault="009A7DA1" w:rsidP="009A7DA1">
      <w:pPr>
        <w:pStyle w:val="2f5"/>
      </w:pPr>
      <w:r w:rsidRPr="001D2788">
        <w:rPr>
          <w:rFonts w:hint="eastAsia"/>
        </w:rPr>
        <w:t>[</w:t>
      </w:r>
      <w:proofErr w:type="spellStart"/>
      <w:r w:rsidR="003435FC">
        <w:rPr>
          <w:rFonts w:hint="eastAsia"/>
        </w:rPr>
        <w:t>root@localhost</w:t>
      </w:r>
      <w:proofErr w:type="spellEnd"/>
      <w:r w:rsidRPr="001D2788">
        <w:rPr>
          <w:rFonts w:hint="eastAsia"/>
        </w:rPr>
        <w:t xml:space="preserve"> </w:t>
      </w:r>
      <w:proofErr w:type="gramStart"/>
      <w:r w:rsidR="00D74DA1">
        <w:t>home</w:t>
      </w:r>
      <w:r w:rsidRPr="001D2788">
        <w:rPr>
          <w:rFonts w:hint="eastAsia"/>
        </w:rPr>
        <w:t>]#</w:t>
      </w:r>
      <w:proofErr w:type="gramEnd"/>
      <w:r>
        <w:t xml:space="preserve"> </w:t>
      </w:r>
      <w:proofErr w:type="spellStart"/>
      <w:r w:rsidRPr="006F284F">
        <w:rPr>
          <w:rFonts w:hint="eastAsia"/>
          <w:b/>
        </w:rPr>
        <w:t>qemu-img</w:t>
      </w:r>
      <w:proofErr w:type="spellEnd"/>
      <w:r w:rsidRPr="006F284F">
        <w:rPr>
          <w:rFonts w:hint="eastAsia"/>
          <w:b/>
        </w:rPr>
        <w:t xml:space="preserve"> info </w:t>
      </w:r>
      <w:r w:rsidRPr="006F284F">
        <w:rPr>
          <w:rFonts w:hint="eastAsia"/>
          <w:b/>
          <w:i/>
          <w:color w:val="808080" w:themeColor="background1" w:themeShade="80"/>
        </w:rPr>
        <w:t>openEuler-image</w:t>
      </w:r>
      <w:r w:rsidR="00D5359C">
        <w:rPr>
          <w:b/>
          <w:i/>
          <w:color w:val="808080" w:themeColor="background1" w:themeShade="80"/>
        </w:rPr>
        <w:t>01</w:t>
      </w:r>
      <w:r w:rsidRPr="006F284F">
        <w:rPr>
          <w:rFonts w:hint="eastAsia"/>
          <w:b/>
          <w:i/>
          <w:color w:val="808080" w:themeColor="background1" w:themeShade="80"/>
        </w:rPr>
        <w:t>.qcow2</w:t>
      </w:r>
    </w:p>
    <w:p w14:paraId="030C9540" w14:textId="5F418D03" w:rsidR="009A7DA1" w:rsidRDefault="00A94A26" w:rsidP="009A7DA1">
      <w:pPr>
        <w:pStyle w:val="1f"/>
      </w:pPr>
      <w:bookmarkStart w:id="102" w:name="_Toc56605226"/>
      <w:r>
        <w:rPr>
          <w:rFonts w:hint="eastAsia"/>
        </w:rPr>
        <w:t>接着准备虚拟机网络</w:t>
      </w:r>
      <w:bookmarkEnd w:id="102"/>
      <w:r>
        <w:rPr>
          <w:rFonts w:hint="eastAsia"/>
        </w:rPr>
        <w:t>，</w:t>
      </w:r>
      <w:r w:rsidR="009A7DA1">
        <w:rPr>
          <w:rFonts w:hint="eastAsia"/>
        </w:rPr>
        <w:t>我们这里以</w:t>
      </w:r>
      <w:r w:rsidR="009A7DA1">
        <w:rPr>
          <w:rFonts w:hint="eastAsia"/>
        </w:rPr>
        <w:t>L</w:t>
      </w:r>
      <w:r w:rsidR="009A7DA1">
        <w:t>inux</w:t>
      </w:r>
      <w:r w:rsidR="009A7DA1">
        <w:rPr>
          <w:rFonts w:hint="eastAsia"/>
        </w:rPr>
        <w:t>网桥来准备虚拟机网络。</w:t>
      </w:r>
    </w:p>
    <w:p w14:paraId="14C66E20" w14:textId="77777777" w:rsidR="009A7DA1" w:rsidRDefault="009A7DA1" w:rsidP="009A7DA1">
      <w:pPr>
        <w:pStyle w:val="30"/>
      </w:pPr>
      <w:r>
        <w:rPr>
          <w:rFonts w:hint="eastAsia"/>
        </w:rPr>
        <w:t>安装</w:t>
      </w:r>
      <w:r>
        <w:rPr>
          <w:rFonts w:hint="eastAsia"/>
        </w:rPr>
        <w:t>b</w:t>
      </w:r>
      <w:r>
        <w:t>ridge-</w:t>
      </w:r>
      <w:r>
        <w:rPr>
          <w:rFonts w:hint="eastAsia"/>
        </w:rPr>
        <w:t>u</w:t>
      </w:r>
      <w:r>
        <w:t>tils</w:t>
      </w:r>
      <w:r>
        <w:rPr>
          <w:rFonts w:hint="eastAsia"/>
        </w:rPr>
        <w:t>软件包</w:t>
      </w:r>
    </w:p>
    <w:p w14:paraId="1B7B8C1C" w14:textId="46D26D6F" w:rsidR="009A7DA1" w:rsidRDefault="009A7DA1" w:rsidP="009A7DA1">
      <w:pPr>
        <w:pStyle w:val="2f5"/>
        <w:rPr>
          <w:b/>
        </w:rPr>
      </w:pPr>
      <w:r w:rsidRPr="001D2788">
        <w:rPr>
          <w:rFonts w:hint="eastAsia"/>
        </w:rPr>
        <w:t>[</w:t>
      </w:r>
      <w:proofErr w:type="spellStart"/>
      <w:r w:rsidR="00D74DA1">
        <w:rPr>
          <w:rFonts w:hint="eastAsia"/>
        </w:rPr>
        <w:t>root@localhost</w:t>
      </w:r>
      <w:proofErr w:type="spellEnd"/>
      <w:r w:rsidR="00D74DA1">
        <w:rPr>
          <w:rFonts w:hint="eastAsia"/>
        </w:rPr>
        <w:t xml:space="preserve"> </w:t>
      </w:r>
      <w:proofErr w:type="gramStart"/>
      <w:r w:rsidR="00D74DA1">
        <w:rPr>
          <w:rFonts w:hint="eastAsia"/>
        </w:rPr>
        <w:t>home</w:t>
      </w:r>
      <w:r w:rsidRPr="001D2788">
        <w:rPr>
          <w:rFonts w:hint="eastAsia"/>
        </w:rPr>
        <w:t>]#</w:t>
      </w:r>
      <w:proofErr w:type="gramEnd"/>
      <w:r>
        <w:t xml:space="preserve"> </w:t>
      </w:r>
      <w:r w:rsidRPr="00CF4FF3">
        <w:rPr>
          <w:rFonts w:hint="eastAsia"/>
          <w:b/>
        </w:rPr>
        <w:t>yum install bridge-utils</w:t>
      </w:r>
    </w:p>
    <w:p w14:paraId="7F50F655" w14:textId="0FEE19A0" w:rsidR="00F255BA" w:rsidRDefault="00F255BA" w:rsidP="00F255BA">
      <w:pPr>
        <w:pStyle w:val="1f"/>
      </w:pPr>
      <w:r>
        <w:rPr>
          <w:rFonts w:hint="eastAsia"/>
        </w:rPr>
        <w:t>若该软件工具已经被安装，请忽略此步骤。</w:t>
      </w:r>
    </w:p>
    <w:p w14:paraId="6DBAC76A" w14:textId="77777777" w:rsidR="009A7DA1" w:rsidRDefault="009A7DA1" w:rsidP="009A7DA1">
      <w:pPr>
        <w:pStyle w:val="30"/>
      </w:pPr>
      <w:r>
        <w:rPr>
          <w:rFonts w:hint="eastAsia"/>
        </w:rPr>
        <w:t>创建网桥</w:t>
      </w:r>
      <w:r>
        <w:rPr>
          <w:rFonts w:hint="eastAsia"/>
        </w:rPr>
        <w:t>b</w:t>
      </w:r>
      <w:r>
        <w:t>r0</w:t>
      </w:r>
    </w:p>
    <w:p w14:paraId="31812505" w14:textId="1FB928B9" w:rsidR="009A7DA1" w:rsidRDefault="009A7DA1" w:rsidP="009A7DA1">
      <w:pPr>
        <w:pStyle w:val="2f5"/>
      </w:pPr>
      <w:r w:rsidRPr="00CF4FF3">
        <w:rPr>
          <w:rFonts w:hint="eastAsia"/>
        </w:rPr>
        <w:t>[</w:t>
      </w:r>
      <w:proofErr w:type="spellStart"/>
      <w:r w:rsidR="00D74DA1">
        <w:rPr>
          <w:rFonts w:hint="eastAsia"/>
        </w:rPr>
        <w:t>root@localhost</w:t>
      </w:r>
      <w:proofErr w:type="spellEnd"/>
      <w:r w:rsidR="00D74DA1">
        <w:rPr>
          <w:rFonts w:hint="eastAsia"/>
        </w:rPr>
        <w:t xml:space="preserve"> </w:t>
      </w:r>
      <w:proofErr w:type="gramStart"/>
      <w:r w:rsidR="00D74DA1">
        <w:rPr>
          <w:rFonts w:hint="eastAsia"/>
        </w:rPr>
        <w:t>home</w:t>
      </w:r>
      <w:r w:rsidRPr="00CF4FF3">
        <w:rPr>
          <w:rFonts w:hint="eastAsia"/>
        </w:rPr>
        <w:t>]#</w:t>
      </w:r>
      <w:proofErr w:type="gramEnd"/>
      <w:r>
        <w:t xml:space="preserve"> </w:t>
      </w:r>
      <w:proofErr w:type="spellStart"/>
      <w:r w:rsidRPr="00CF4FF3">
        <w:rPr>
          <w:rFonts w:hint="eastAsia"/>
          <w:b/>
        </w:rPr>
        <w:t>brctl</w:t>
      </w:r>
      <w:proofErr w:type="spellEnd"/>
      <w:r w:rsidRPr="00CF4FF3">
        <w:rPr>
          <w:rFonts w:hint="eastAsia"/>
          <w:b/>
        </w:rPr>
        <w:t xml:space="preserve"> </w:t>
      </w:r>
      <w:proofErr w:type="spellStart"/>
      <w:r w:rsidRPr="00CF4FF3">
        <w:rPr>
          <w:rFonts w:hint="eastAsia"/>
          <w:b/>
        </w:rPr>
        <w:t>addbr</w:t>
      </w:r>
      <w:proofErr w:type="spellEnd"/>
      <w:r w:rsidRPr="00CF4FF3">
        <w:rPr>
          <w:rFonts w:hint="eastAsia"/>
          <w:b/>
        </w:rPr>
        <w:t xml:space="preserve"> br0</w:t>
      </w:r>
    </w:p>
    <w:p w14:paraId="4275FFDE" w14:textId="77777777" w:rsidR="009A7DA1" w:rsidRDefault="009A7DA1" w:rsidP="009A7DA1">
      <w:pPr>
        <w:pStyle w:val="30"/>
      </w:pPr>
      <w:r>
        <w:rPr>
          <w:rFonts w:hint="eastAsia"/>
        </w:rPr>
        <w:t>将物理网卡绑定到</w:t>
      </w:r>
      <w:r>
        <w:rPr>
          <w:rFonts w:hint="eastAsia"/>
        </w:rPr>
        <w:t>b</w:t>
      </w:r>
      <w:r>
        <w:t>r0</w:t>
      </w:r>
    </w:p>
    <w:p w14:paraId="43E5B353" w14:textId="6DE8D6AC" w:rsidR="009A7DA1" w:rsidRDefault="009A7DA1" w:rsidP="009A7DA1">
      <w:pPr>
        <w:pStyle w:val="2f5"/>
      </w:pPr>
      <w:r w:rsidRPr="00CF4FF3">
        <w:rPr>
          <w:rFonts w:hint="eastAsia"/>
        </w:rPr>
        <w:t>[</w:t>
      </w:r>
      <w:proofErr w:type="spellStart"/>
      <w:r w:rsidR="00D74DA1">
        <w:rPr>
          <w:rFonts w:hint="eastAsia"/>
        </w:rPr>
        <w:t>root@localhost</w:t>
      </w:r>
      <w:proofErr w:type="spellEnd"/>
      <w:r w:rsidR="00D74DA1">
        <w:rPr>
          <w:rFonts w:hint="eastAsia"/>
        </w:rPr>
        <w:t xml:space="preserve"> </w:t>
      </w:r>
      <w:proofErr w:type="gramStart"/>
      <w:r w:rsidR="00D74DA1">
        <w:rPr>
          <w:rFonts w:hint="eastAsia"/>
        </w:rPr>
        <w:t>home</w:t>
      </w:r>
      <w:r w:rsidRPr="00CF4FF3">
        <w:rPr>
          <w:rFonts w:hint="eastAsia"/>
        </w:rPr>
        <w:t>]#</w:t>
      </w:r>
      <w:proofErr w:type="gramEnd"/>
      <w:r>
        <w:t xml:space="preserve"> </w:t>
      </w:r>
      <w:proofErr w:type="spellStart"/>
      <w:r w:rsidRPr="00CF4FF3">
        <w:rPr>
          <w:rFonts w:hint="eastAsia"/>
          <w:b/>
        </w:rPr>
        <w:t>brctl</w:t>
      </w:r>
      <w:proofErr w:type="spellEnd"/>
      <w:r w:rsidRPr="00CF4FF3">
        <w:rPr>
          <w:rFonts w:hint="eastAsia"/>
          <w:b/>
        </w:rPr>
        <w:t xml:space="preserve"> </w:t>
      </w:r>
      <w:proofErr w:type="spellStart"/>
      <w:r w:rsidRPr="00CF4FF3">
        <w:rPr>
          <w:rFonts w:hint="eastAsia"/>
          <w:b/>
        </w:rPr>
        <w:t>addif</w:t>
      </w:r>
      <w:proofErr w:type="spellEnd"/>
      <w:r w:rsidRPr="00CF4FF3">
        <w:rPr>
          <w:rFonts w:hint="eastAsia"/>
          <w:b/>
        </w:rPr>
        <w:t xml:space="preserve"> br0 </w:t>
      </w:r>
      <w:r w:rsidRPr="00CF4FF3">
        <w:rPr>
          <w:rFonts w:hint="eastAsia"/>
          <w:b/>
          <w:i/>
          <w:color w:val="808080" w:themeColor="background1" w:themeShade="80"/>
        </w:rPr>
        <w:t>enp125s0f</w:t>
      </w:r>
      <w:r>
        <w:rPr>
          <w:b/>
          <w:i/>
          <w:color w:val="808080" w:themeColor="background1" w:themeShade="80"/>
        </w:rPr>
        <w:t>3</w:t>
      </w:r>
    </w:p>
    <w:p w14:paraId="5E1D6286" w14:textId="77777777" w:rsidR="009A7DA1" w:rsidRDefault="009A7DA1" w:rsidP="009A7DA1">
      <w:pPr>
        <w:pStyle w:val="1f"/>
      </w:pPr>
      <w:r>
        <w:rPr>
          <w:rFonts w:hint="eastAsia"/>
        </w:rPr>
        <w:t>这里</w:t>
      </w:r>
      <w:r w:rsidRPr="00CF4FF3">
        <w:rPr>
          <w:rFonts w:hint="eastAsia"/>
          <w:b/>
          <w:i/>
          <w:color w:val="808080" w:themeColor="background1" w:themeShade="80"/>
        </w:rPr>
        <w:t>enp125s0f</w:t>
      </w:r>
      <w:r>
        <w:rPr>
          <w:b/>
          <w:i/>
          <w:color w:val="808080" w:themeColor="background1" w:themeShade="80"/>
        </w:rPr>
        <w:t>3</w:t>
      </w:r>
      <w:r>
        <w:rPr>
          <w:rFonts w:hint="eastAsia"/>
        </w:rPr>
        <w:t>是泰山服务器</w:t>
      </w:r>
      <w:r>
        <w:rPr>
          <w:rFonts w:hint="eastAsia"/>
        </w:rPr>
        <w:t>192.168.101.X</w:t>
      </w:r>
      <w:r>
        <w:rPr>
          <w:rFonts w:hint="eastAsia"/>
        </w:rPr>
        <w:t>网段的网口，将</w:t>
      </w:r>
      <w:r>
        <w:rPr>
          <w:rFonts w:hint="eastAsia"/>
        </w:rPr>
        <w:t>b</w:t>
      </w:r>
      <w:r>
        <w:t>r0</w:t>
      </w:r>
      <w:r>
        <w:rPr>
          <w:rFonts w:hint="eastAsia"/>
        </w:rPr>
        <w:t>绑定到它是为了处于该网段的</w:t>
      </w:r>
      <w:r>
        <w:rPr>
          <w:rFonts w:hint="eastAsia"/>
        </w:rPr>
        <w:t>PC</w:t>
      </w:r>
      <w:r>
        <w:rPr>
          <w:rFonts w:hint="eastAsia"/>
        </w:rPr>
        <w:t>用</w:t>
      </w:r>
      <w:r>
        <w:rPr>
          <w:rFonts w:hint="eastAsia"/>
        </w:rPr>
        <w:t>VNC</w:t>
      </w:r>
      <w:r>
        <w:rPr>
          <w:rFonts w:hint="eastAsia"/>
        </w:rPr>
        <w:t>客户端和</w:t>
      </w:r>
      <w:proofErr w:type="spellStart"/>
      <w:r>
        <w:rPr>
          <w:rFonts w:hint="eastAsia"/>
        </w:rPr>
        <w:t>s</w:t>
      </w:r>
      <w:r>
        <w:t>sh</w:t>
      </w:r>
      <w:proofErr w:type="spellEnd"/>
      <w:r>
        <w:rPr>
          <w:rFonts w:hint="eastAsia"/>
        </w:rPr>
        <w:t>客户端链接虚拟机用。</w:t>
      </w:r>
    </w:p>
    <w:p w14:paraId="4157294B" w14:textId="5DB8E4ED" w:rsidR="00766EEE" w:rsidRDefault="00766EEE" w:rsidP="009A7DA1">
      <w:pPr>
        <w:pStyle w:val="1f"/>
      </w:pPr>
      <w:r>
        <w:rPr>
          <w:rFonts w:hint="eastAsia"/>
        </w:rPr>
        <w:t>注意：这一步执行后可能导致</w:t>
      </w:r>
      <w:r>
        <w:rPr>
          <w:rFonts w:hint="eastAsia"/>
        </w:rPr>
        <w:t>PC</w:t>
      </w:r>
      <w:r>
        <w:rPr>
          <w:rFonts w:hint="eastAsia"/>
        </w:rPr>
        <w:t>终端到</w:t>
      </w:r>
      <w:proofErr w:type="spellStart"/>
      <w:r>
        <w:rPr>
          <w:rFonts w:hint="eastAsia"/>
        </w:rPr>
        <w:t>T</w:t>
      </w:r>
      <w:r>
        <w:t>aishan</w:t>
      </w:r>
      <w:proofErr w:type="spellEnd"/>
      <w:r>
        <w:rPr>
          <w:rFonts w:hint="eastAsia"/>
        </w:rPr>
        <w:t>服务器的</w:t>
      </w:r>
      <w:proofErr w:type="spellStart"/>
      <w:r>
        <w:rPr>
          <w:rFonts w:hint="eastAsia"/>
        </w:rPr>
        <w:t>s</w:t>
      </w:r>
      <w:r>
        <w:t>sh</w:t>
      </w:r>
      <w:proofErr w:type="spellEnd"/>
      <w:r>
        <w:rPr>
          <w:rFonts w:hint="eastAsia"/>
        </w:rPr>
        <w:t>连接中断，依赖于您的网络环境。</w:t>
      </w:r>
    </w:p>
    <w:p w14:paraId="285993AF" w14:textId="77777777" w:rsidR="009A7DA1" w:rsidRPr="005D15D0" w:rsidRDefault="009A7DA1" w:rsidP="009A7DA1">
      <w:pPr>
        <w:pStyle w:val="30"/>
      </w:pPr>
      <w:r>
        <w:rPr>
          <w:rFonts w:hint="eastAsia"/>
        </w:rPr>
        <w:t>清除与网桥相连网口的</w:t>
      </w:r>
      <w:r>
        <w:rPr>
          <w:rFonts w:hint="eastAsia"/>
        </w:rPr>
        <w:t>IP</w:t>
      </w:r>
      <w:r>
        <w:rPr>
          <w:rFonts w:hint="eastAsia"/>
        </w:rPr>
        <w:t>地址</w:t>
      </w:r>
    </w:p>
    <w:p w14:paraId="0F8374B9" w14:textId="77777777" w:rsidR="009A7DA1" w:rsidRDefault="009A7DA1" w:rsidP="009A7DA1">
      <w:pPr>
        <w:pStyle w:val="1f"/>
      </w:pPr>
      <w:r w:rsidRPr="005D15D0">
        <w:rPr>
          <w:rFonts w:hint="eastAsia"/>
        </w:rPr>
        <w:t>网口和网桥链接后不再需要</w:t>
      </w:r>
      <w:r w:rsidRPr="005D15D0">
        <w:rPr>
          <w:rFonts w:hint="eastAsia"/>
        </w:rPr>
        <w:t>IP</w:t>
      </w:r>
      <w:r w:rsidRPr="005D15D0">
        <w:rPr>
          <w:rFonts w:hint="eastAsia"/>
        </w:rPr>
        <w:t>地址</w:t>
      </w:r>
      <w:r>
        <w:rPr>
          <w:rFonts w:hint="eastAsia"/>
        </w:rPr>
        <w:t>，将其</w:t>
      </w:r>
      <w:r>
        <w:rPr>
          <w:rFonts w:hint="eastAsia"/>
        </w:rPr>
        <w:t>IP</w:t>
      </w:r>
      <w:r>
        <w:rPr>
          <w:rFonts w:hint="eastAsia"/>
        </w:rPr>
        <w:t>地址设置为</w:t>
      </w:r>
      <w:r>
        <w:rPr>
          <w:rFonts w:hint="eastAsia"/>
        </w:rPr>
        <w:t>0.0.0.0</w:t>
      </w:r>
      <w:r>
        <w:rPr>
          <w:rFonts w:hint="eastAsia"/>
        </w:rPr>
        <w:t>：</w:t>
      </w:r>
    </w:p>
    <w:p w14:paraId="41219002" w14:textId="1302419F" w:rsidR="009A7DA1" w:rsidRDefault="009A7DA1" w:rsidP="009A7DA1">
      <w:pPr>
        <w:pStyle w:val="2f5"/>
        <w:rPr>
          <w:b/>
        </w:rPr>
      </w:pPr>
      <w:r w:rsidRPr="00CF4FF3">
        <w:rPr>
          <w:rFonts w:hint="eastAsia"/>
        </w:rPr>
        <w:t>[</w:t>
      </w:r>
      <w:proofErr w:type="spellStart"/>
      <w:r w:rsidR="00D74DA1">
        <w:rPr>
          <w:rFonts w:hint="eastAsia"/>
        </w:rPr>
        <w:t>root@localhost</w:t>
      </w:r>
      <w:proofErr w:type="spellEnd"/>
      <w:r w:rsidR="00D74DA1">
        <w:rPr>
          <w:rFonts w:hint="eastAsia"/>
        </w:rPr>
        <w:t xml:space="preserve"> </w:t>
      </w:r>
      <w:proofErr w:type="gramStart"/>
      <w:r w:rsidR="00D74DA1">
        <w:rPr>
          <w:rFonts w:hint="eastAsia"/>
        </w:rPr>
        <w:t>home</w:t>
      </w:r>
      <w:r w:rsidRPr="00CF4FF3">
        <w:rPr>
          <w:rFonts w:hint="eastAsia"/>
        </w:rPr>
        <w:t>]#</w:t>
      </w:r>
      <w:proofErr w:type="gramEnd"/>
      <w:r>
        <w:t xml:space="preserve"> </w:t>
      </w:r>
      <w:r w:rsidRPr="005D15D0">
        <w:rPr>
          <w:rFonts w:hint="eastAsia"/>
          <w:b/>
        </w:rPr>
        <w:t xml:space="preserve">ifconfig </w:t>
      </w:r>
      <w:r w:rsidRPr="005D15D0">
        <w:rPr>
          <w:rFonts w:hint="eastAsia"/>
          <w:b/>
          <w:i/>
          <w:color w:val="808080" w:themeColor="background1" w:themeShade="80"/>
        </w:rPr>
        <w:t>enp125s0f</w:t>
      </w:r>
      <w:r>
        <w:rPr>
          <w:b/>
          <w:i/>
          <w:color w:val="808080" w:themeColor="background1" w:themeShade="80"/>
        </w:rPr>
        <w:t>3</w:t>
      </w:r>
      <w:r w:rsidRPr="005D15D0">
        <w:rPr>
          <w:rFonts w:hint="eastAsia"/>
          <w:b/>
        </w:rPr>
        <w:t xml:space="preserve"> 0.0.0.0</w:t>
      </w:r>
    </w:p>
    <w:p w14:paraId="0F8A931A" w14:textId="5A55E0FE" w:rsidR="00092F2A" w:rsidRPr="005D15D0" w:rsidRDefault="00092F2A" w:rsidP="00092F2A">
      <w:pPr>
        <w:pStyle w:val="1f"/>
      </w:pPr>
      <w:r>
        <w:rPr>
          <w:rFonts w:hint="eastAsia"/>
        </w:rPr>
        <w:t>注意：以上命令会影响到路由表，如果在执行这条命令后</w:t>
      </w:r>
      <w:r w:rsidR="00766EEE">
        <w:rPr>
          <w:rFonts w:hint="eastAsia"/>
        </w:rPr>
        <w:t>PC</w:t>
      </w:r>
      <w:r w:rsidR="00766EEE">
        <w:rPr>
          <w:rFonts w:hint="eastAsia"/>
        </w:rPr>
        <w:t>终端</w:t>
      </w:r>
      <w:r>
        <w:rPr>
          <w:rFonts w:hint="eastAsia"/>
        </w:rPr>
        <w:t>到</w:t>
      </w:r>
      <w:proofErr w:type="spellStart"/>
      <w:r>
        <w:rPr>
          <w:rFonts w:hint="eastAsia"/>
        </w:rPr>
        <w:t>T</w:t>
      </w:r>
      <w:r>
        <w:t>aishan</w:t>
      </w:r>
      <w:proofErr w:type="spellEnd"/>
      <w:r>
        <w:rPr>
          <w:rFonts w:hint="eastAsia"/>
        </w:rPr>
        <w:t>服务器</w:t>
      </w:r>
      <w:r w:rsidR="00766EEE">
        <w:rPr>
          <w:rFonts w:hint="eastAsia"/>
        </w:rPr>
        <w:t>的</w:t>
      </w:r>
      <w:proofErr w:type="spellStart"/>
      <w:r w:rsidR="00766EEE">
        <w:rPr>
          <w:rFonts w:hint="eastAsia"/>
        </w:rPr>
        <w:t>s</w:t>
      </w:r>
      <w:r w:rsidR="00766EEE">
        <w:t>sh</w:t>
      </w:r>
      <w:proofErr w:type="spellEnd"/>
      <w:r w:rsidR="00766EEE">
        <w:rPr>
          <w:rFonts w:hint="eastAsia"/>
        </w:rPr>
        <w:t>连接终端，您</w:t>
      </w:r>
      <w:r>
        <w:rPr>
          <w:rFonts w:hint="eastAsia"/>
        </w:rPr>
        <w:t>需要重新构建</w:t>
      </w:r>
      <w:proofErr w:type="spellStart"/>
      <w:r>
        <w:rPr>
          <w:rFonts w:hint="eastAsia"/>
        </w:rPr>
        <w:t>s</w:t>
      </w:r>
      <w:r>
        <w:t>sh</w:t>
      </w:r>
      <w:proofErr w:type="spellEnd"/>
      <w:r>
        <w:rPr>
          <w:rFonts w:hint="eastAsia"/>
        </w:rPr>
        <w:t>终端到</w:t>
      </w:r>
      <w:proofErr w:type="spellStart"/>
      <w:r>
        <w:rPr>
          <w:rFonts w:hint="eastAsia"/>
        </w:rPr>
        <w:t>T</w:t>
      </w:r>
      <w:r>
        <w:t>aishan</w:t>
      </w:r>
      <w:proofErr w:type="spellEnd"/>
      <w:r>
        <w:rPr>
          <w:rFonts w:hint="eastAsia"/>
        </w:rPr>
        <w:t>服务器的路由</w:t>
      </w:r>
      <w:r w:rsidR="00CB724C">
        <w:rPr>
          <w:rFonts w:hint="eastAsia"/>
        </w:rPr>
        <w:t>并为</w:t>
      </w:r>
      <w:r w:rsidR="00CB724C">
        <w:rPr>
          <w:rFonts w:hint="eastAsia"/>
        </w:rPr>
        <w:t>b</w:t>
      </w:r>
      <w:r w:rsidR="00CB724C">
        <w:t>r0</w:t>
      </w:r>
      <w:r w:rsidR="00CB724C">
        <w:rPr>
          <w:rFonts w:hint="eastAsia"/>
        </w:rPr>
        <w:t>配置</w:t>
      </w:r>
      <w:r w:rsidR="00CB724C">
        <w:rPr>
          <w:rFonts w:hint="eastAsia"/>
        </w:rPr>
        <w:t>IP</w:t>
      </w:r>
      <w:r w:rsidR="00CB724C">
        <w:rPr>
          <w:rFonts w:hint="eastAsia"/>
        </w:rPr>
        <w:t>地址</w:t>
      </w:r>
      <w:r>
        <w:rPr>
          <w:rFonts w:hint="eastAsia"/>
        </w:rPr>
        <w:t>。</w:t>
      </w:r>
    </w:p>
    <w:p w14:paraId="3F9E7C69" w14:textId="77777777" w:rsidR="009A7DA1" w:rsidRDefault="009A7DA1" w:rsidP="009A7DA1">
      <w:pPr>
        <w:pStyle w:val="30"/>
      </w:pPr>
      <w:r>
        <w:rPr>
          <w:rFonts w:hint="eastAsia"/>
        </w:rPr>
        <w:t>设置</w:t>
      </w:r>
      <w:r>
        <w:rPr>
          <w:rFonts w:hint="eastAsia"/>
        </w:rPr>
        <w:t>br</w:t>
      </w:r>
      <w:r>
        <w:t>0</w:t>
      </w:r>
      <w:r>
        <w:rPr>
          <w:rFonts w:hint="eastAsia"/>
        </w:rPr>
        <w:t>的</w:t>
      </w:r>
      <w:r>
        <w:rPr>
          <w:rFonts w:hint="eastAsia"/>
        </w:rPr>
        <w:t>IP</w:t>
      </w:r>
      <w:r>
        <w:rPr>
          <w:rFonts w:hint="eastAsia"/>
        </w:rPr>
        <w:t>地址</w:t>
      </w:r>
    </w:p>
    <w:p w14:paraId="3E17A043" w14:textId="7B4C1121" w:rsidR="009A7DA1" w:rsidRPr="0016515B" w:rsidRDefault="009A7DA1" w:rsidP="009A7DA1">
      <w:pPr>
        <w:pStyle w:val="2f5"/>
      </w:pPr>
      <w:r w:rsidRPr="00CF4FF3">
        <w:rPr>
          <w:rFonts w:hint="eastAsia"/>
        </w:rPr>
        <w:t>[</w:t>
      </w:r>
      <w:proofErr w:type="spellStart"/>
      <w:r w:rsidR="00D74DA1">
        <w:rPr>
          <w:rFonts w:hint="eastAsia"/>
        </w:rPr>
        <w:t>root@localhost</w:t>
      </w:r>
      <w:proofErr w:type="spellEnd"/>
      <w:r w:rsidR="00D74DA1">
        <w:rPr>
          <w:rFonts w:hint="eastAsia"/>
        </w:rPr>
        <w:t xml:space="preserve"> </w:t>
      </w:r>
      <w:proofErr w:type="gramStart"/>
      <w:r w:rsidR="00D74DA1">
        <w:rPr>
          <w:rFonts w:hint="eastAsia"/>
        </w:rPr>
        <w:t>home</w:t>
      </w:r>
      <w:r w:rsidRPr="00CF4FF3">
        <w:rPr>
          <w:rFonts w:hint="eastAsia"/>
        </w:rPr>
        <w:t>]#</w:t>
      </w:r>
      <w:proofErr w:type="gramEnd"/>
      <w:r>
        <w:t xml:space="preserve"> </w:t>
      </w:r>
      <w:proofErr w:type="spellStart"/>
      <w:r w:rsidRPr="0016515B">
        <w:rPr>
          <w:rFonts w:hint="eastAsia"/>
          <w:b/>
        </w:rPr>
        <w:t>dhclient</w:t>
      </w:r>
      <w:proofErr w:type="spellEnd"/>
      <w:r w:rsidRPr="0016515B">
        <w:rPr>
          <w:rFonts w:hint="eastAsia"/>
          <w:b/>
        </w:rPr>
        <w:t xml:space="preserve"> br0</w:t>
      </w:r>
    </w:p>
    <w:p w14:paraId="2B6BF532" w14:textId="77777777" w:rsidR="009A7DA1" w:rsidRDefault="009A7DA1" w:rsidP="009A7DA1">
      <w:pPr>
        <w:pStyle w:val="1f"/>
      </w:pPr>
      <w:r>
        <w:rPr>
          <w:rFonts w:hint="eastAsia"/>
        </w:rPr>
        <w:t>这里是通过</w:t>
      </w:r>
      <w:r>
        <w:rPr>
          <w:rFonts w:hint="eastAsia"/>
        </w:rPr>
        <w:t>DHCP</w:t>
      </w:r>
      <w:r>
        <w:rPr>
          <w:rFonts w:hint="eastAsia"/>
        </w:rPr>
        <w:t>服务器给</w:t>
      </w:r>
      <w:r>
        <w:rPr>
          <w:rFonts w:hint="eastAsia"/>
        </w:rPr>
        <w:t>b</w:t>
      </w:r>
      <w:r>
        <w:t>r0</w:t>
      </w:r>
      <w:r>
        <w:rPr>
          <w:rFonts w:hint="eastAsia"/>
        </w:rPr>
        <w:t>配置</w:t>
      </w:r>
      <w:r>
        <w:rPr>
          <w:rFonts w:hint="eastAsia"/>
        </w:rPr>
        <w:t>IP</w:t>
      </w:r>
      <w:r>
        <w:rPr>
          <w:rFonts w:hint="eastAsia"/>
        </w:rPr>
        <w:t>地址。如果在该网段上没有</w:t>
      </w:r>
      <w:r>
        <w:rPr>
          <w:rFonts w:hint="eastAsia"/>
        </w:rPr>
        <w:t>DHCP</w:t>
      </w:r>
      <w:r>
        <w:rPr>
          <w:rFonts w:hint="eastAsia"/>
        </w:rPr>
        <w:t>服务，则可用</w:t>
      </w:r>
      <w:r>
        <w:rPr>
          <w:rFonts w:hint="eastAsia"/>
        </w:rPr>
        <w:t>i</w:t>
      </w:r>
      <w:r>
        <w:t>fconfig</w:t>
      </w:r>
      <w:r>
        <w:rPr>
          <w:rFonts w:hint="eastAsia"/>
        </w:rPr>
        <w:t>命令配置静态</w:t>
      </w:r>
      <w:r>
        <w:rPr>
          <w:rFonts w:hint="eastAsia"/>
        </w:rPr>
        <w:t>IP</w:t>
      </w:r>
      <w:r>
        <w:rPr>
          <w:rFonts w:hint="eastAsia"/>
        </w:rPr>
        <w:t>地址，如：</w:t>
      </w:r>
    </w:p>
    <w:p w14:paraId="67AA443F" w14:textId="77777777" w:rsidR="009A7DA1" w:rsidRDefault="009A7DA1" w:rsidP="009A7DA1">
      <w:pPr>
        <w:pStyle w:val="2f5"/>
      </w:pPr>
      <w:r>
        <w:rPr>
          <w:rFonts w:hint="eastAsia"/>
        </w:rPr>
        <w:t>#</w:t>
      </w:r>
      <w:r>
        <w:t xml:space="preserve"> </w:t>
      </w:r>
      <w:proofErr w:type="gramStart"/>
      <w:r>
        <w:t>ifconfig</w:t>
      </w:r>
      <w:proofErr w:type="gramEnd"/>
      <w:r>
        <w:t xml:space="preserve"> br0 192.168.101.252 netmask 255.255.255.0</w:t>
      </w:r>
    </w:p>
    <w:p w14:paraId="0A0910DD" w14:textId="77777777" w:rsidR="009A7DA1" w:rsidRDefault="009A7DA1" w:rsidP="009A7DA1">
      <w:pPr>
        <w:pStyle w:val="30"/>
      </w:pPr>
      <w:r>
        <w:rPr>
          <w:rFonts w:hint="eastAsia"/>
        </w:rPr>
        <w:t>配置网桥</w:t>
      </w:r>
      <w:r>
        <w:rPr>
          <w:rFonts w:hint="eastAsia"/>
        </w:rPr>
        <w:t>b</w:t>
      </w:r>
      <w:r>
        <w:t>r1</w:t>
      </w:r>
    </w:p>
    <w:p w14:paraId="18D897F3" w14:textId="3DC06F85" w:rsidR="009A7DA1" w:rsidRDefault="009A7DA1" w:rsidP="009A7DA1">
      <w:pPr>
        <w:pStyle w:val="2f5"/>
      </w:pPr>
      <w:r>
        <w:rPr>
          <w:rFonts w:hint="eastAsia"/>
        </w:rPr>
        <w:t>[</w:t>
      </w:r>
      <w:proofErr w:type="spellStart"/>
      <w:r w:rsidR="00D74DA1">
        <w:rPr>
          <w:rFonts w:hint="eastAsia"/>
        </w:rPr>
        <w:t>root@localhost</w:t>
      </w:r>
      <w:proofErr w:type="spellEnd"/>
      <w:r w:rsidR="00D74DA1">
        <w:rPr>
          <w:rFonts w:hint="eastAsia"/>
        </w:rPr>
        <w:t xml:space="preserve"> </w:t>
      </w:r>
      <w:proofErr w:type="gramStart"/>
      <w:r w:rsidR="00D74DA1">
        <w:rPr>
          <w:rFonts w:hint="eastAsia"/>
        </w:rPr>
        <w:t>home</w:t>
      </w:r>
      <w:r>
        <w:rPr>
          <w:rFonts w:hint="eastAsia"/>
        </w:rPr>
        <w:t>]#</w:t>
      </w:r>
      <w:proofErr w:type="gramEnd"/>
      <w:r>
        <w:rPr>
          <w:rFonts w:hint="eastAsia"/>
        </w:rPr>
        <w:t xml:space="preserve"> </w:t>
      </w:r>
      <w:proofErr w:type="spellStart"/>
      <w:r w:rsidRPr="00837620">
        <w:rPr>
          <w:rFonts w:hint="eastAsia"/>
          <w:b/>
        </w:rPr>
        <w:t>brctl</w:t>
      </w:r>
      <w:proofErr w:type="spellEnd"/>
      <w:r w:rsidRPr="00837620">
        <w:rPr>
          <w:rFonts w:hint="eastAsia"/>
          <w:b/>
        </w:rPr>
        <w:t xml:space="preserve"> </w:t>
      </w:r>
      <w:proofErr w:type="spellStart"/>
      <w:r w:rsidRPr="00837620">
        <w:rPr>
          <w:rFonts w:hint="eastAsia"/>
          <w:b/>
        </w:rPr>
        <w:t>addbr</w:t>
      </w:r>
      <w:proofErr w:type="spellEnd"/>
      <w:r w:rsidRPr="00837620">
        <w:rPr>
          <w:rFonts w:hint="eastAsia"/>
          <w:b/>
        </w:rPr>
        <w:t xml:space="preserve"> br1</w:t>
      </w:r>
    </w:p>
    <w:p w14:paraId="4849F874" w14:textId="3348389C" w:rsidR="009A7DA1" w:rsidRDefault="009A7DA1" w:rsidP="009A7DA1">
      <w:pPr>
        <w:pStyle w:val="2f5"/>
      </w:pPr>
      <w:r>
        <w:rPr>
          <w:rFonts w:hint="eastAsia"/>
        </w:rPr>
        <w:t>[</w:t>
      </w:r>
      <w:proofErr w:type="spellStart"/>
      <w:r w:rsidR="00D74DA1">
        <w:rPr>
          <w:rFonts w:hint="eastAsia"/>
        </w:rPr>
        <w:t>root@localhost</w:t>
      </w:r>
      <w:proofErr w:type="spellEnd"/>
      <w:r w:rsidR="00D74DA1">
        <w:rPr>
          <w:rFonts w:hint="eastAsia"/>
        </w:rPr>
        <w:t xml:space="preserve"> </w:t>
      </w:r>
      <w:proofErr w:type="gramStart"/>
      <w:r w:rsidR="00D74DA1">
        <w:rPr>
          <w:rFonts w:hint="eastAsia"/>
        </w:rPr>
        <w:t>home</w:t>
      </w:r>
      <w:r>
        <w:rPr>
          <w:rFonts w:hint="eastAsia"/>
        </w:rPr>
        <w:t>]#</w:t>
      </w:r>
      <w:proofErr w:type="gramEnd"/>
      <w:r>
        <w:rPr>
          <w:rFonts w:hint="eastAsia"/>
        </w:rPr>
        <w:t xml:space="preserve"> </w:t>
      </w:r>
      <w:proofErr w:type="spellStart"/>
      <w:r w:rsidRPr="00837620">
        <w:rPr>
          <w:rFonts w:hint="eastAsia"/>
          <w:b/>
        </w:rPr>
        <w:t>brctl</w:t>
      </w:r>
      <w:proofErr w:type="spellEnd"/>
      <w:r w:rsidRPr="00837620">
        <w:rPr>
          <w:rFonts w:hint="eastAsia"/>
          <w:b/>
        </w:rPr>
        <w:t xml:space="preserve"> </w:t>
      </w:r>
      <w:proofErr w:type="spellStart"/>
      <w:r w:rsidRPr="00837620">
        <w:rPr>
          <w:rFonts w:hint="eastAsia"/>
          <w:b/>
        </w:rPr>
        <w:t>addif</w:t>
      </w:r>
      <w:proofErr w:type="spellEnd"/>
      <w:r w:rsidRPr="00837620">
        <w:rPr>
          <w:rFonts w:hint="eastAsia"/>
          <w:b/>
        </w:rPr>
        <w:t xml:space="preserve"> br1 </w:t>
      </w:r>
      <w:r w:rsidRPr="00837620">
        <w:rPr>
          <w:rFonts w:hint="eastAsia"/>
          <w:b/>
          <w:i/>
          <w:color w:val="808080" w:themeColor="background1" w:themeShade="80"/>
        </w:rPr>
        <w:t>enp125s0f1</w:t>
      </w:r>
    </w:p>
    <w:p w14:paraId="58CD564D" w14:textId="321FFDB9" w:rsidR="009A7DA1" w:rsidRDefault="009A7DA1" w:rsidP="009A7DA1">
      <w:pPr>
        <w:pStyle w:val="2f5"/>
      </w:pPr>
      <w:r>
        <w:rPr>
          <w:rFonts w:hint="eastAsia"/>
        </w:rPr>
        <w:t>[</w:t>
      </w:r>
      <w:proofErr w:type="spellStart"/>
      <w:r w:rsidR="00D74DA1">
        <w:rPr>
          <w:rFonts w:hint="eastAsia"/>
        </w:rPr>
        <w:t>root@localhost</w:t>
      </w:r>
      <w:proofErr w:type="spellEnd"/>
      <w:r w:rsidR="00D74DA1">
        <w:rPr>
          <w:rFonts w:hint="eastAsia"/>
        </w:rPr>
        <w:t xml:space="preserve"> </w:t>
      </w:r>
      <w:proofErr w:type="gramStart"/>
      <w:r w:rsidR="00D74DA1">
        <w:rPr>
          <w:rFonts w:hint="eastAsia"/>
        </w:rPr>
        <w:t>home</w:t>
      </w:r>
      <w:r>
        <w:rPr>
          <w:rFonts w:hint="eastAsia"/>
        </w:rPr>
        <w:t>]#</w:t>
      </w:r>
      <w:proofErr w:type="gramEnd"/>
      <w:r>
        <w:rPr>
          <w:rFonts w:hint="eastAsia"/>
        </w:rPr>
        <w:t xml:space="preserve"> </w:t>
      </w:r>
      <w:r w:rsidRPr="00837620">
        <w:rPr>
          <w:rFonts w:hint="eastAsia"/>
          <w:b/>
        </w:rPr>
        <w:t xml:space="preserve">ifconfig </w:t>
      </w:r>
      <w:r w:rsidRPr="00837620">
        <w:rPr>
          <w:rFonts w:hint="eastAsia"/>
          <w:b/>
          <w:i/>
          <w:color w:val="808080" w:themeColor="background1" w:themeShade="80"/>
        </w:rPr>
        <w:t>enp125s0f1</w:t>
      </w:r>
      <w:r w:rsidRPr="00837620">
        <w:rPr>
          <w:rFonts w:hint="eastAsia"/>
          <w:b/>
          <w:color w:val="808080" w:themeColor="background1" w:themeShade="80"/>
        </w:rPr>
        <w:t xml:space="preserve"> </w:t>
      </w:r>
      <w:r w:rsidRPr="00837620">
        <w:rPr>
          <w:rFonts w:hint="eastAsia"/>
          <w:b/>
        </w:rPr>
        <w:t>0.0.0.0</w:t>
      </w:r>
    </w:p>
    <w:p w14:paraId="5874B1D8" w14:textId="63086507" w:rsidR="009A7DA1" w:rsidRDefault="009A7DA1" w:rsidP="009A7DA1">
      <w:pPr>
        <w:pStyle w:val="2f5"/>
      </w:pPr>
      <w:r>
        <w:rPr>
          <w:rFonts w:hint="eastAsia"/>
        </w:rPr>
        <w:t>[</w:t>
      </w:r>
      <w:proofErr w:type="spellStart"/>
      <w:r w:rsidR="00D74DA1">
        <w:rPr>
          <w:rFonts w:hint="eastAsia"/>
        </w:rPr>
        <w:t>root@localhost</w:t>
      </w:r>
      <w:proofErr w:type="spellEnd"/>
      <w:r w:rsidR="00D74DA1">
        <w:rPr>
          <w:rFonts w:hint="eastAsia"/>
        </w:rPr>
        <w:t xml:space="preserve"> </w:t>
      </w:r>
      <w:proofErr w:type="gramStart"/>
      <w:r w:rsidR="00D74DA1">
        <w:rPr>
          <w:rFonts w:hint="eastAsia"/>
        </w:rPr>
        <w:t>home</w:t>
      </w:r>
      <w:r>
        <w:rPr>
          <w:rFonts w:hint="eastAsia"/>
        </w:rPr>
        <w:t>]#</w:t>
      </w:r>
      <w:proofErr w:type="gramEnd"/>
      <w:r>
        <w:rPr>
          <w:rFonts w:hint="eastAsia"/>
        </w:rPr>
        <w:t xml:space="preserve"> </w:t>
      </w:r>
      <w:r w:rsidRPr="00837620">
        <w:rPr>
          <w:rFonts w:hint="eastAsia"/>
          <w:b/>
        </w:rPr>
        <w:t xml:space="preserve">ifconfig br1 </w:t>
      </w:r>
      <w:r w:rsidRPr="00837620">
        <w:rPr>
          <w:rFonts w:hint="eastAsia"/>
          <w:b/>
          <w:i/>
          <w:color w:val="808080" w:themeColor="background1" w:themeShade="80"/>
        </w:rPr>
        <w:t>192.168.137.</w:t>
      </w:r>
      <w:r w:rsidR="000E598B">
        <w:rPr>
          <w:b/>
          <w:i/>
          <w:color w:val="808080" w:themeColor="background1" w:themeShade="80"/>
        </w:rPr>
        <w:t>25</w:t>
      </w:r>
      <w:r w:rsidR="00FB5567">
        <w:rPr>
          <w:b/>
          <w:i/>
          <w:color w:val="808080" w:themeColor="background1" w:themeShade="80"/>
        </w:rPr>
        <w:t>4</w:t>
      </w:r>
      <w:r w:rsidRPr="00837620">
        <w:rPr>
          <w:rFonts w:hint="eastAsia"/>
          <w:b/>
        </w:rPr>
        <w:t xml:space="preserve"> netmask 255.255.255.0</w:t>
      </w:r>
    </w:p>
    <w:p w14:paraId="0FD79E90" w14:textId="174A8757" w:rsidR="009A7DA1" w:rsidRDefault="009A7DA1" w:rsidP="009A7DA1">
      <w:pPr>
        <w:pStyle w:val="1f"/>
      </w:pPr>
      <w:r>
        <w:rPr>
          <w:rFonts w:hint="eastAsia"/>
        </w:rPr>
        <w:t>上述命令创建网桥</w:t>
      </w:r>
      <w:r>
        <w:rPr>
          <w:rFonts w:hint="eastAsia"/>
        </w:rPr>
        <w:t>b</w:t>
      </w:r>
      <w:r>
        <w:t>r1</w:t>
      </w:r>
      <w:r>
        <w:t>，</w:t>
      </w:r>
      <w:r>
        <w:rPr>
          <w:rFonts w:hint="eastAsia"/>
        </w:rPr>
        <w:t>并将</w:t>
      </w:r>
      <w:r>
        <w:rPr>
          <w:rFonts w:hint="eastAsia"/>
        </w:rPr>
        <w:t>b</w:t>
      </w:r>
      <w:r>
        <w:t>r1</w:t>
      </w:r>
      <w:r>
        <w:rPr>
          <w:rFonts w:hint="eastAsia"/>
        </w:rPr>
        <w:t>绑定到</w:t>
      </w:r>
      <w:r w:rsidRPr="00837620">
        <w:rPr>
          <w:rFonts w:hint="eastAsia"/>
          <w:b/>
          <w:i/>
          <w:color w:val="808080" w:themeColor="background1" w:themeShade="80"/>
        </w:rPr>
        <w:t>enp125s0f1</w:t>
      </w:r>
      <w:r>
        <w:rPr>
          <w:rFonts w:hint="eastAsia"/>
        </w:rPr>
        <w:t>，在本文中这是泰山服务器</w:t>
      </w:r>
      <w:r>
        <w:rPr>
          <w:rFonts w:hint="eastAsia"/>
        </w:rPr>
        <w:t>192.168.137.X</w:t>
      </w:r>
      <w:r>
        <w:rPr>
          <w:rFonts w:hint="eastAsia"/>
        </w:rPr>
        <w:t>网段的网口，绑定到它上面是为了在虚拟机内部能访问公网。由于</w:t>
      </w:r>
      <w:proofErr w:type="spellStart"/>
      <w:r>
        <w:rPr>
          <w:rFonts w:hint="eastAsia"/>
        </w:rPr>
        <w:t>d</w:t>
      </w:r>
      <w:r>
        <w:t>hclient</w:t>
      </w:r>
      <w:proofErr w:type="spellEnd"/>
      <w:r>
        <w:rPr>
          <w:rFonts w:hint="eastAsia"/>
        </w:rPr>
        <w:t>已被</w:t>
      </w:r>
      <w:r>
        <w:rPr>
          <w:rFonts w:hint="eastAsia"/>
        </w:rPr>
        <w:t>b</w:t>
      </w:r>
      <w:r>
        <w:t>r0</w:t>
      </w:r>
      <w:r>
        <w:rPr>
          <w:rFonts w:hint="eastAsia"/>
        </w:rPr>
        <w:t>占用，所以这里指定</w:t>
      </w:r>
      <w:r>
        <w:rPr>
          <w:rFonts w:hint="eastAsia"/>
        </w:rPr>
        <w:t>IP</w:t>
      </w:r>
      <w:r>
        <w:rPr>
          <w:rFonts w:hint="eastAsia"/>
        </w:rPr>
        <w:t>地址</w:t>
      </w:r>
      <w:r w:rsidRPr="00837620">
        <w:rPr>
          <w:rFonts w:hint="eastAsia"/>
          <w:b/>
          <w:i/>
          <w:color w:val="808080" w:themeColor="background1" w:themeShade="80"/>
        </w:rPr>
        <w:t>192.168.137.</w:t>
      </w:r>
      <w:r w:rsidR="000E598B">
        <w:rPr>
          <w:b/>
          <w:i/>
          <w:color w:val="808080" w:themeColor="background1" w:themeShade="80"/>
        </w:rPr>
        <w:t>25</w:t>
      </w:r>
      <w:r w:rsidR="00FB5567">
        <w:rPr>
          <w:b/>
          <w:i/>
          <w:color w:val="808080" w:themeColor="background1" w:themeShade="80"/>
        </w:rPr>
        <w:t>4</w:t>
      </w:r>
      <w:r>
        <w:rPr>
          <w:rFonts w:hint="eastAsia"/>
        </w:rPr>
        <w:t>到</w:t>
      </w:r>
      <w:r>
        <w:rPr>
          <w:rFonts w:hint="eastAsia"/>
        </w:rPr>
        <w:t>b</w:t>
      </w:r>
      <w:r>
        <w:t>r1</w:t>
      </w:r>
      <w:r w:rsidR="00FB5567">
        <w:t>（</w:t>
      </w:r>
      <w:r w:rsidR="00FB5567">
        <w:rPr>
          <w:rFonts w:hint="eastAsia"/>
        </w:rPr>
        <w:t>注意不要引起</w:t>
      </w:r>
      <w:r w:rsidR="000E598B">
        <w:rPr>
          <w:rFonts w:hint="eastAsia"/>
        </w:rPr>
        <w:t>IP</w:t>
      </w:r>
      <w:r w:rsidR="000E598B">
        <w:rPr>
          <w:rFonts w:hint="eastAsia"/>
        </w:rPr>
        <w:t>地址</w:t>
      </w:r>
      <w:r w:rsidR="00FB5567">
        <w:rPr>
          <w:rFonts w:hint="eastAsia"/>
        </w:rPr>
        <w:t>冲突）</w:t>
      </w:r>
      <w:r>
        <w:rPr>
          <w:rFonts w:hint="eastAsia"/>
        </w:rPr>
        <w:t>。</w:t>
      </w:r>
    </w:p>
    <w:p w14:paraId="2136CFA7" w14:textId="77777777" w:rsidR="00FB5567" w:rsidRDefault="00FB5567" w:rsidP="009A7DA1">
      <w:pPr>
        <w:pStyle w:val="1f"/>
      </w:pPr>
      <w:bookmarkStart w:id="103" w:name="_Toc56605227"/>
    </w:p>
    <w:p w14:paraId="0F19F00F" w14:textId="67D803EB" w:rsidR="009A7DA1" w:rsidRDefault="00A94A26" w:rsidP="009A7DA1">
      <w:pPr>
        <w:pStyle w:val="1f"/>
      </w:pPr>
      <w:r>
        <w:rPr>
          <w:rFonts w:hint="eastAsia"/>
        </w:rPr>
        <w:t>现在准备引导固件</w:t>
      </w:r>
      <w:bookmarkEnd w:id="103"/>
      <w:r>
        <w:rPr>
          <w:rFonts w:hint="eastAsia"/>
        </w:rPr>
        <w:t>。</w:t>
      </w:r>
      <w:proofErr w:type="spellStart"/>
      <w:r w:rsidR="009A7DA1" w:rsidRPr="00C52A9D">
        <w:rPr>
          <w:rFonts w:hint="eastAsia"/>
        </w:rPr>
        <w:t>openEuler</w:t>
      </w:r>
      <w:proofErr w:type="spellEnd"/>
      <w:r w:rsidR="009A7DA1" w:rsidRPr="00C52A9D">
        <w:rPr>
          <w:rFonts w:hint="eastAsia"/>
        </w:rPr>
        <w:t>默认已安装</w:t>
      </w:r>
      <w:r w:rsidR="009A7DA1" w:rsidRPr="00C52A9D">
        <w:rPr>
          <w:rFonts w:hint="eastAsia"/>
        </w:rPr>
        <w:t>BIOS</w:t>
      </w:r>
      <w:r w:rsidR="009A7DA1">
        <w:rPr>
          <w:rFonts w:hint="eastAsia"/>
        </w:rPr>
        <w:t>启动对应的引导文件，不需要用户额外操作，</w:t>
      </w:r>
      <w:r w:rsidR="009A7DA1" w:rsidRPr="00C52A9D">
        <w:rPr>
          <w:rFonts w:hint="eastAsia"/>
        </w:rPr>
        <w:t>此处使用</w:t>
      </w:r>
      <w:r w:rsidR="009A7DA1" w:rsidRPr="00C52A9D">
        <w:rPr>
          <w:rFonts w:hint="eastAsia"/>
        </w:rPr>
        <w:t>UEFI</w:t>
      </w:r>
      <w:r w:rsidR="009A7DA1" w:rsidRPr="00C52A9D">
        <w:rPr>
          <w:rFonts w:hint="eastAsia"/>
        </w:rPr>
        <w:t>方式引导，需要安装工具集</w:t>
      </w:r>
      <w:r w:rsidR="009A7DA1" w:rsidRPr="00C52A9D">
        <w:rPr>
          <w:rFonts w:hint="eastAsia"/>
        </w:rPr>
        <w:t>EDK II</w:t>
      </w:r>
      <w:r w:rsidR="009A7DA1">
        <w:rPr>
          <w:rFonts w:hint="eastAsia"/>
        </w:rPr>
        <w:t>工具集。</w:t>
      </w:r>
      <w:r w:rsidR="009A7DA1" w:rsidRPr="00C52A9D">
        <w:rPr>
          <w:rFonts w:hint="eastAsia"/>
        </w:rPr>
        <w:t>AArch64</w:t>
      </w:r>
      <w:r w:rsidR="009A7DA1" w:rsidRPr="00C52A9D">
        <w:rPr>
          <w:rFonts w:hint="eastAsia"/>
        </w:rPr>
        <w:t>架构对应的安装包为</w:t>
      </w:r>
      <w:r w:rsidR="009A7DA1" w:rsidRPr="00C52A9D">
        <w:rPr>
          <w:rFonts w:hint="eastAsia"/>
        </w:rPr>
        <w:t>edk2-aarch64</w:t>
      </w:r>
      <w:r w:rsidR="009A7DA1">
        <w:rPr>
          <w:rFonts w:hint="eastAsia"/>
        </w:rPr>
        <w:t>。</w:t>
      </w:r>
    </w:p>
    <w:p w14:paraId="711B2279" w14:textId="77777777" w:rsidR="009A7DA1" w:rsidRDefault="009A7DA1" w:rsidP="009A7DA1">
      <w:pPr>
        <w:pStyle w:val="30"/>
      </w:pPr>
      <w:r>
        <w:rPr>
          <w:rFonts w:hint="eastAsia"/>
        </w:rPr>
        <w:t>安装</w:t>
      </w:r>
      <w:proofErr w:type="spellStart"/>
      <w:r>
        <w:rPr>
          <w:rFonts w:hint="eastAsia"/>
        </w:rPr>
        <w:t>e</w:t>
      </w:r>
      <w:r>
        <w:t>dk</w:t>
      </w:r>
      <w:proofErr w:type="spellEnd"/>
      <w:r>
        <w:rPr>
          <w:rFonts w:hint="eastAsia"/>
        </w:rPr>
        <w:t>软件包</w:t>
      </w:r>
    </w:p>
    <w:p w14:paraId="3906708C" w14:textId="6F7E82F7" w:rsidR="009A7DA1" w:rsidRDefault="009A7DA1" w:rsidP="009A7DA1">
      <w:pPr>
        <w:pStyle w:val="2f5"/>
      </w:pPr>
      <w:r>
        <w:rPr>
          <w:rFonts w:hint="eastAsia"/>
        </w:rPr>
        <w:t>[</w:t>
      </w:r>
      <w:proofErr w:type="spellStart"/>
      <w:r w:rsidR="00D74DA1">
        <w:rPr>
          <w:rFonts w:hint="eastAsia"/>
        </w:rPr>
        <w:t>root@localhost</w:t>
      </w:r>
      <w:proofErr w:type="spellEnd"/>
      <w:r w:rsidR="00D74DA1">
        <w:rPr>
          <w:rFonts w:hint="eastAsia"/>
        </w:rPr>
        <w:t xml:space="preserve"> </w:t>
      </w:r>
      <w:proofErr w:type="gramStart"/>
      <w:r w:rsidR="00D74DA1">
        <w:rPr>
          <w:rFonts w:hint="eastAsia"/>
        </w:rPr>
        <w:t>home</w:t>
      </w:r>
      <w:r>
        <w:rPr>
          <w:rFonts w:hint="eastAsia"/>
        </w:rPr>
        <w:t>]#</w:t>
      </w:r>
      <w:proofErr w:type="gramEnd"/>
      <w:r>
        <w:t xml:space="preserve"> </w:t>
      </w:r>
      <w:r w:rsidRPr="009415B0">
        <w:rPr>
          <w:rFonts w:hint="eastAsia"/>
          <w:b/>
        </w:rPr>
        <w:t>yum install edk2-aarch64</w:t>
      </w:r>
    </w:p>
    <w:p w14:paraId="4718769D" w14:textId="77777777" w:rsidR="009A7DA1" w:rsidRDefault="009A7DA1" w:rsidP="009A7DA1">
      <w:pPr>
        <w:pStyle w:val="30"/>
      </w:pPr>
      <w:r>
        <w:rPr>
          <w:rFonts w:hint="eastAsia"/>
        </w:rPr>
        <w:t>查看</w:t>
      </w:r>
      <w:proofErr w:type="spellStart"/>
      <w:r>
        <w:t>edk</w:t>
      </w:r>
      <w:proofErr w:type="spellEnd"/>
      <w:r>
        <w:rPr>
          <w:rFonts w:hint="eastAsia"/>
        </w:rPr>
        <w:t>软件包是否安装成功</w:t>
      </w:r>
    </w:p>
    <w:p w14:paraId="108B3104" w14:textId="562A566F" w:rsidR="009A7DA1" w:rsidRDefault="009A7DA1" w:rsidP="009A7DA1">
      <w:pPr>
        <w:pStyle w:val="2f5"/>
      </w:pPr>
      <w:r>
        <w:rPr>
          <w:rFonts w:hint="eastAsia"/>
        </w:rPr>
        <w:t>[</w:t>
      </w:r>
      <w:proofErr w:type="spellStart"/>
      <w:r w:rsidR="00D74DA1">
        <w:rPr>
          <w:rFonts w:hint="eastAsia"/>
        </w:rPr>
        <w:t>root@localhost</w:t>
      </w:r>
      <w:proofErr w:type="spellEnd"/>
      <w:r w:rsidR="00D74DA1">
        <w:rPr>
          <w:rFonts w:hint="eastAsia"/>
        </w:rPr>
        <w:t xml:space="preserve"> </w:t>
      </w:r>
      <w:proofErr w:type="gramStart"/>
      <w:r w:rsidR="00D74DA1">
        <w:rPr>
          <w:rFonts w:hint="eastAsia"/>
        </w:rPr>
        <w:t>home</w:t>
      </w:r>
      <w:r>
        <w:rPr>
          <w:rFonts w:hint="eastAsia"/>
        </w:rPr>
        <w:t>]#</w:t>
      </w:r>
      <w:proofErr w:type="gramEnd"/>
      <w:r>
        <w:rPr>
          <w:rFonts w:hint="eastAsia"/>
        </w:rPr>
        <w:t xml:space="preserve"> </w:t>
      </w:r>
      <w:r w:rsidRPr="009415B0">
        <w:rPr>
          <w:rFonts w:hint="eastAsia"/>
          <w:b/>
        </w:rPr>
        <w:t>rpm -qi edk2-aarch64</w:t>
      </w:r>
    </w:p>
    <w:p w14:paraId="46E420F9" w14:textId="77777777" w:rsidR="009A7DA1" w:rsidRDefault="009A7DA1" w:rsidP="009A7DA1">
      <w:pPr>
        <w:pStyle w:val="2f5"/>
      </w:pPr>
      <w:r>
        <w:rPr>
          <w:rFonts w:hint="eastAsia"/>
        </w:rPr>
        <w:t xml:space="preserve">Name      </w:t>
      </w:r>
      <w:proofErr w:type="gramStart"/>
      <w:r>
        <w:rPr>
          <w:rFonts w:hint="eastAsia"/>
        </w:rPr>
        <w:t xml:space="preserve">  :</w:t>
      </w:r>
      <w:proofErr w:type="gramEnd"/>
      <w:r>
        <w:rPr>
          <w:rFonts w:hint="eastAsia"/>
        </w:rPr>
        <w:t xml:space="preserve"> edk2-aarch64</w:t>
      </w:r>
    </w:p>
    <w:p w14:paraId="38D1C4FA" w14:textId="77777777" w:rsidR="009A7DA1" w:rsidRDefault="009A7DA1" w:rsidP="009A7DA1">
      <w:pPr>
        <w:pStyle w:val="2f5"/>
      </w:pPr>
      <w:r>
        <w:rPr>
          <w:rFonts w:hint="eastAsia"/>
        </w:rPr>
        <w:t xml:space="preserve">Version   </w:t>
      </w:r>
      <w:proofErr w:type="gramStart"/>
      <w:r>
        <w:rPr>
          <w:rFonts w:hint="eastAsia"/>
        </w:rPr>
        <w:t xml:space="preserve">  :</w:t>
      </w:r>
      <w:proofErr w:type="gramEnd"/>
      <w:r>
        <w:rPr>
          <w:rFonts w:hint="eastAsia"/>
        </w:rPr>
        <w:t xml:space="preserve"> 202002</w:t>
      </w:r>
    </w:p>
    <w:p w14:paraId="627E8076" w14:textId="77777777" w:rsidR="009A7DA1" w:rsidRDefault="009A7DA1" w:rsidP="009A7DA1">
      <w:pPr>
        <w:pStyle w:val="2f5"/>
      </w:pPr>
      <w:r>
        <w:rPr>
          <w:rFonts w:hint="eastAsia"/>
        </w:rPr>
        <w:t xml:space="preserve">Release   </w:t>
      </w:r>
      <w:proofErr w:type="gramStart"/>
      <w:r>
        <w:rPr>
          <w:rFonts w:hint="eastAsia"/>
        </w:rPr>
        <w:t xml:space="preserve">  :</w:t>
      </w:r>
      <w:proofErr w:type="gramEnd"/>
      <w:r>
        <w:rPr>
          <w:rFonts w:hint="eastAsia"/>
        </w:rPr>
        <w:t xml:space="preserve"> 1.oe1</w:t>
      </w:r>
    </w:p>
    <w:p w14:paraId="2A13204F" w14:textId="77777777" w:rsidR="009A7DA1" w:rsidRDefault="009A7DA1" w:rsidP="009A7DA1">
      <w:pPr>
        <w:pStyle w:val="2f5"/>
      </w:pPr>
      <w:r>
        <w:rPr>
          <w:rFonts w:hint="eastAsia"/>
        </w:rPr>
        <w:t xml:space="preserve">Architecture: </w:t>
      </w:r>
      <w:proofErr w:type="spellStart"/>
      <w:r>
        <w:rPr>
          <w:rFonts w:hint="eastAsia"/>
        </w:rPr>
        <w:t>noarch</w:t>
      </w:r>
      <w:proofErr w:type="spellEnd"/>
    </w:p>
    <w:p w14:paraId="3ACB50B0" w14:textId="77777777" w:rsidR="009A7DA1" w:rsidRDefault="009A7DA1" w:rsidP="009A7DA1">
      <w:pPr>
        <w:pStyle w:val="2f5"/>
      </w:pPr>
      <w:r>
        <w:rPr>
          <w:rFonts w:hint="eastAsia"/>
        </w:rPr>
        <w:t>Install Date: Thu 24 Sep 2020 04:06:22 PM CST</w:t>
      </w:r>
    </w:p>
    <w:p w14:paraId="24E34F8C" w14:textId="77777777" w:rsidR="009A7DA1" w:rsidRDefault="009A7DA1" w:rsidP="009A7DA1">
      <w:pPr>
        <w:pStyle w:val="2f5"/>
      </w:pPr>
      <w:r>
        <w:rPr>
          <w:rFonts w:hint="eastAsia"/>
        </w:rPr>
        <w:t xml:space="preserve">Group     </w:t>
      </w:r>
      <w:proofErr w:type="gramStart"/>
      <w:r>
        <w:rPr>
          <w:rFonts w:hint="eastAsia"/>
        </w:rPr>
        <w:t xml:space="preserve">  :</w:t>
      </w:r>
      <w:proofErr w:type="gramEnd"/>
      <w:r>
        <w:rPr>
          <w:rFonts w:hint="eastAsia"/>
        </w:rPr>
        <w:t xml:space="preserve"> Unspecified</w:t>
      </w:r>
    </w:p>
    <w:p w14:paraId="3F6F7F02" w14:textId="77777777" w:rsidR="009A7DA1" w:rsidRDefault="009A7DA1" w:rsidP="009A7DA1">
      <w:pPr>
        <w:pStyle w:val="2f5"/>
      </w:pPr>
      <w:r>
        <w:rPr>
          <w:rFonts w:hint="eastAsia"/>
        </w:rPr>
        <w:t xml:space="preserve">Size      </w:t>
      </w:r>
      <w:proofErr w:type="gramStart"/>
      <w:r>
        <w:rPr>
          <w:rFonts w:hint="eastAsia"/>
        </w:rPr>
        <w:t xml:space="preserve">  :</w:t>
      </w:r>
      <w:proofErr w:type="gramEnd"/>
      <w:r>
        <w:rPr>
          <w:rFonts w:hint="eastAsia"/>
        </w:rPr>
        <w:t xml:space="preserve"> 137111513</w:t>
      </w:r>
    </w:p>
    <w:p w14:paraId="33683EB4" w14:textId="77777777" w:rsidR="009A7DA1" w:rsidRDefault="009A7DA1" w:rsidP="009A7DA1">
      <w:pPr>
        <w:pStyle w:val="2f5"/>
      </w:pPr>
      <w:r>
        <w:rPr>
          <w:rFonts w:hint="eastAsia"/>
        </w:rPr>
        <w:t xml:space="preserve">License   </w:t>
      </w:r>
      <w:proofErr w:type="gramStart"/>
      <w:r>
        <w:rPr>
          <w:rFonts w:hint="eastAsia"/>
        </w:rPr>
        <w:t xml:space="preserve">  :</w:t>
      </w:r>
      <w:proofErr w:type="gramEnd"/>
      <w:r>
        <w:rPr>
          <w:rFonts w:hint="eastAsia"/>
        </w:rPr>
        <w:t xml:space="preserve"> BSD-2-Clause-Patent</w:t>
      </w:r>
    </w:p>
    <w:p w14:paraId="413A441A" w14:textId="77777777" w:rsidR="009A7DA1" w:rsidRDefault="009A7DA1" w:rsidP="009A7DA1">
      <w:pPr>
        <w:pStyle w:val="2f5"/>
      </w:pPr>
      <w:r>
        <w:rPr>
          <w:rFonts w:hint="eastAsia"/>
        </w:rPr>
        <w:t xml:space="preserve">Signature </w:t>
      </w:r>
      <w:proofErr w:type="gramStart"/>
      <w:r>
        <w:rPr>
          <w:rFonts w:hint="eastAsia"/>
        </w:rPr>
        <w:t xml:space="preserve">  :</w:t>
      </w:r>
      <w:proofErr w:type="gramEnd"/>
      <w:r>
        <w:rPr>
          <w:rFonts w:hint="eastAsia"/>
        </w:rPr>
        <w:t xml:space="preserve"> RSA/SHA1, Wed 03 Jun 2020 05:19:46 PM CST, Key ID d557065eb25e7f66</w:t>
      </w:r>
    </w:p>
    <w:p w14:paraId="73536293" w14:textId="77777777" w:rsidR="009A7DA1" w:rsidRDefault="009A7DA1" w:rsidP="009A7DA1">
      <w:pPr>
        <w:pStyle w:val="2f5"/>
      </w:pPr>
      <w:r>
        <w:rPr>
          <w:rFonts w:hint="eastAsia"/>
        </w:rPr>
        <w:t xml:space="preserve">Source </w:t>
      </w:r>
      <w:proofErr w:type="gramStart"/>
      <w:r>
        <w:rPr>
          <w:rFonts w:hint="eastAsia"/>
        </w:rPr>
        <w:t>RPM  :</w:t>
      </w:r>
      <w:proofErr w:type="gramEnd"/>
      <w:r>
        <w:rPr>
          <w:rFonts w:hint="eastAsia"/>
        </w:rPr>
        <w:t xml:space="preserve"> edk2-202002-1.oe1.src.rpm</w:t>
      </w:r>
    </w:p>
    <w:p w14:paraId="60F98608" w14:textId="77777777" w:rsidR="009A7DA1" w:rsidRDefault="009A7DA1" w:rsidP="009A7DA1">
      <w:pPr>
        <w:pStyle w:val="2f5"/>
      </w:pPr>
      <w:r>
        <w:rPr>
          <w:rFonts w:hint="eastAsia"/>
        </w:rPr>
        <w:t xml:space="preserve">Build </w:t>
      </w:r>
      <w:proofErr w:type="gramStart"/>
      <w:r>
        <w:rPr>
          <w:rFonts w:hint="eastAsia"/>
        </w:rPr>
        <w:t>Date  :</w:t>
      </w:r>
      <w:proofErr w:type="gramEnd"/>
      <w:r>
        <w:rPr>
          <w:rFonts w:hint="eastAsia"/>
        </w:rPr>
        <w:t xml:space="preserve"> Wed 03 Jun 2020 05:14:13 PM CST</w:t>
      </w:r>
    </w:p>
    <w:p w14:paraId="5F97B8A5" w14:textId="77777777" w:rsidR="009A7DA1" w:rsidRDefault="009A7DA1" w:rsidP="009A7DA1">
      <w:pPr>
        <w:pStyle w:val="2f5"/>
      </w:pPr>
      <w:r>
        <w:rPr>
          <w:rFonts w:hint="eastAsia"/>
        </w:rPr>
        <w:t xml:space="preserve">Build </w:t>
      </w:r>
      <w:proofErr w:type="gramStart"/>
      <w:r>
        <w:rPr>
          <w:rFonts w:hint="eastAsia"/>
        </w:rPr>
        <w:t>Host  :</w:t>
      </w:r>
      <w:proofErr w:type="gramEnd"/>
      <w:r>
        <w:rPr>
          <w:rFonts w:hint="eastAsia"/>
        </w:rPr>
        <w:t xml:space="preserve"> obs-worker-009</w:t>
      </w:r>
    </w:p>
    <w:p w14:paraId="5A9386AE" w14:textId="77777777" w:rsidR="009A7DA1" w:rsidRDefault="009A7DA1" w:rsidP="009A7DA1">
      <w:pPr>
        <w:pStyle w:val="2f5"/>
      </w:pPr>
      <w:r>
        <w:rPr>
          <w:rFonts w:hint="eastAsia"/>
        </w:rPr>
        <w:t xml:space="preserve">Packager  </w:t>
      </w:r>
      <w:proofErr w:type="gramStart"/>
      <w:r>
        <w:rPr>
          <w:rFonts w:hint="eastAsia"/>
        </w:rPr>
        <w:t xml:space="preserve">  :</w:t>
      </w:r>
      <w:proofErr w:type="gramEnd"/>
      <w:r>
        <w:rPr>
          <w:rFonts w:hint="eastAsia"/>
        </w:rPr>
        <w:t xml:space="preserve"> http://openeuler.org</w:t>
      </w:r>
    </w:p>
    <w:p w14:paraId="68A29AE6" w14:textId="77777777" w:rsidR="009A7DA1" w:rsidRDefault="009A7DA1" w:rsidP="009A7DA1">
      <w:pPr>
        <w:pStyle w:val="2f5"/>
      </w:pPr>
      <w:r>
        <w:rPr>
          <w:rFonts w:hint="eastAsia"/>
        </w:rPr>
        <w:t xml:space="preserve">Vendor    </w:t>
      </w:r>
      <w:proofErr w:type="gramStart"/>
      <w:r>
        <w:rPr>
          <w:rFonts w:hint="eastAsia"/>
        </w:rPr>
        <w:t xml:space="preserve">  :</w:t>
      </w:r>
      <w:proofErr w:type="gramEnd"/>
      <w:r>
        <w:rPr>
          <w:rFonts w:hint="eastAsia"/>
        </w:rPr>
        <w:t xml:space="preserve"> http://openeuler.org</w:t>
      </w:r>
    </w:p>
    <w:p w14:paraId="411D53A7" w14:textId="77777777" w:rsidR="009A7DA1" w:rsidRDefault="009A7DA1" w:rsidP="009A7DA1">
      <w:pPr>
        <w:pStyle w:val="2f5"/>
      </w:pPr>
      <w:r>
        <w:rPr>
          <w:rFonts w:hint="eastAsia"/>
        </w:rPr>
        <w:t xml:space="preserve">URL       </w:t>
      </w:r>
      <w:proofErr w:type="gramStart"/>
      <w:r>
        <w:rPr>
          <w:rFonts w:hint="eastAsia"/>
        </w:rPr>
        <w:t xml:space="preserve">  :</w:t>
      </w:r>
      <w:proofErr w:type="gramEnd"/>
      <w:r>
        <w:rPr>
          <w:rFonts w:hint="eastAsia"/>
        </w:rPr>
        <w:t xml:space="preserve"> https://github.com/tianocore/edk2</w:t>
      </w:r>
    </w:p>
    <w:p w14:paraId="1D1F0F4D" w14:textId="77777777" w:rsidR="009A7DA1" w:rsidRDefault="009A7DA1" w:rsidP="009A7DA1">
      <w:pPr>
        <w:pStyle w:val="2f5"/>
      </w:pPr>
      <w:r>
        <w:rPr>
          <w:rFonts w:hint="eastAsia"/>
        </w:rPr>
        <w:t xml:space="preserve">Summary   </w:t>
      </w:r>
      <w:proofErr w:type="gramStart"/>
      <w:r>
        <w:rPr>
          <w:rFonts w:hint="eastAsia"/>
        </w:rPr>
        <w:t xml:space="preserve">  :</w:t>
      </w:r>
      <w:proofErr w:type="gramEnd"/>
      <w:r>
        <w:rPr>
          <w:rFonts w:hint="eastAsia"/>
        </w:rPr>
        <w:t xml:space="preserve"> AARCH64 Virtual Machine Firmware</w:t>
      </w:r>
    </w:p>
    <w:p w14:paraId="4B9ACA73" w14:textId="77777777" w:rsidR="009A7DA1" w:rsidRDefault="009A7DA1" w:rsidP="009A7DA1">
      <w:pPr>
        <w:pStyle w:val="2f5"/>
      </w:pPr>
      <w:proofErr w:type="gramStart"/>
      <w:r>
        <w:rPr>
          <w:rFonts w:hint="eastAsia"/>
        </w:rPr>
        <w:t>Description :</w:t>
      </w:r>
      <w:proofErr w:type="gramEnd"/>
    </w:p>
    <w:p w14:paraId="0C557094" w14:textId="77777777" w:rsidR="009A7DA1" w:rsidRDefault="009A7DA1" w:rsidP="009A7DA1">
      <w:pPr>
        <w:pStyle w:val="2f5"/>
      </w:pPr>
      <w:r>
        <w:rPr>
          <w:rFonts w:hint="eastAsia"/>
        </w:rPr>
        <w:t>EFI Development Kit II AARCH64 UEFI Firmware</w:t>
      </w:r>
    </w:p>
    <w:p w14:paraId="44CC863A" w14:textId="700C0642" w:rsidR="009A7DA1" w:rsidRDefault="009A7DA1" w:rsidP="009A7DA1">
      <w:pPr>
        <w:pStyle w:val="1f"/>
      </w:pPr>
      <w:r w:rsidRPr="00CA3834">
        <w:rPr>
          <w:rFonts w:hint="eastAsia"/>
        </w:rPr>
        <w:t>安装完成后，</w:t>
      </w:r>
      <w:r w:rsidRPr="00CA3834">
        <w:rPr>
          <w:rFonts w:hint="eastAsia"/>
        </w:rPr>
        <w:t>/</w:t>
      </w:r>
      <w:proofErr w:type="spellStart"/>
      <w:r w:rsidRPr="00CA3834">
        <w:rPr>
          <w:rFonts w:hint="eastAsia"/>
        </w:rPr>
        <w:t>usr</w:t>
      </w:r>
      <w:proofErr w:type="spellEnd"/>
      <w:r w:rsidRPr="00CA3834">
        <w:rPr>
          <w:rFonts w:hint="eastAsia"/>
        </w:rPr>
        <w:t>/share/edk2/aarch64/</w:t>
      </w:r>
      <w:r w:rsidRPr="00CA3834">
        <w:rPr>
          <w:rFonts w:hint="eastAsia"/>
        </w:rPr>
        <w:t>目录下就有所需的引导固件</w:t>
      </w:r>
      <w:r>
        <w:rPr>
          <w:rFonts w:hint="eastAsia"/>
        </w:rPr>
        <w:t>。</w:t>
      </w:r>
      <w:r w:rsidR="009B0C97">
        <w:rPr>
          <w:rFonts w:hint="eastAsia"/>
        </w:rPr>
        <w:t>若该软件包已经安装，则忽略以上步骤。</w:t>
      </w:r>
    </w:p>
    <w:p w14:paraId="22808EA1" w14:textId="370C1F52" w:rsidR="009A7DA1" w:rsidRDefault="00A94A26" w:rsidP="009A7DA1">
      <w:pPr>
        <w:pStyle w:val="1f"/>
      </w:pPr>
      <w:bookmarkStart w:id="104" w:name="_Toc56605228"/>
      <w:r>
        <w:rPr>
          <w:rFonts w:hint="eastAsia"/>
        </w:rPr>
        <w:t>现在开始</w:t>
      </w:r>
      <w:r w:rsidRPr="009948F5">
        <w:rPr>
          <w:rFonts w:hint="eastAsia"/>
        </w:rPr>
        <w:t>编写虚拟机</w:t>
      </w:r>
      <w:r w:rsidRPr="009948F5">
        <w:rPr>
          <w:rFonts w:hint="eastAsia"/>
        </w:rPr>
        <w:t>xml</w:t>
      </w:r>
      <w:r w:rsidRPr="009948F5">
        <w:rPr>
          <w:rFonts w:hint="eastAsia"/>
        </w:rPr>
        <w:t>配置文件</w:t>
      </w:r>
      <w:bookmarkEnd w:id="104"/>
      <w:r>
        <w:rPr>
          <w:rFonts w:hint="eastAsia"/>
        </w:rPr>
        <w:t>。可</w:t>
      </w:r>
      <w:r w:rsidR="009A7DA1">
        <w:rPr>
          <w:rFonts w:hint="eastAsia"/>
        </w:rPr>
        <w:t>按如下文件内容准备虚拟机的</w:t>
      </w:r>
      <w:r w:rsidR="009A7DA1">
        <w:rPr>
          <w:rFonts w:hint="eastAsia"/>
        </w:rPr>
        <w:t>xml</w:t>
      </w:r>
      <w:r w:rsidR="009A7DA1">
        <w:rPr>
          <w:rFonts w:hint="eastAsia"/>
        </w:rPr>
        <w:t>配置文件</w:t>
      </w:r>
      <w:r w:rsidR="005C48F7">
        <w:rPr>
          <w:rFonts w:hint="eastAsia"/>
        </w:rPr>
        <w:t>（可以使用</w:t>
      </w:r>
      <w:r w:rsidR="005C48F7">
        <w:rPr>
          <w:rFonts w:hint="eastAsia"/>
        </w:rPr>
        <w:t>v</w:t>
      </w:r>
      <w:r w:rsidR="005C48F7">
        <w:t>im</w:t>
      </w:r>
      <w:r w:rsidR="005C48F7">
        <w:rPr>
          <w:rFonts w:hint="eastAsia"/>
        </w:rPr>
        <w:t>命令编辑）</w:t>
      </w:r>
      <w:r w:rsidR="009A7DA1">
        <w:rPr>
          <w:rFonts w:hint="eastAsia"/>
        </w:rPr>
        <w:t>：</w:t>
      </w:r>
    </w:p>
    <w:p w14:paraId="38EC7428" w14:textId="7338D909" w:rsidR="009A7DA1" w:rsidRDefault="00716F78" w:rsidP="009A7DA1">
      <w:pPr>
        <w:pStyle w:val="1f"/>
      </w:pPr>
      <w:r>
        <w:object w:dxaOrig="1534" w:dyaOrig="997" w14:anchorId="26109ABD">
          <v:shape id="_x0000_i1029" type="#_x0000_t75" style="width:79.65pt;height:50pt" o:ole="">
            <v:imagedata r:id="rId64" o:title=""/>
          </v:shape>
          <o:OLEObject Type="Embed" ProgID="Package" ShapeID="_x0000_i1029" DrawAspect="Icon" ObjectID="_1707857838" r:id="rId65"/>
        </w:object>
      </w:r>
    </w:p>
    <w:p w14:paraId="6230E8D0" w14:textId="330C9880" w:rsidR="009A7DA1" w:rsidRDefault="00716F78" w:rsidP="009A7DA1">
      <w:pPr>
        <w:pStyle w:val="1f"/>
      </w:pPr>
      <w:r>
        <w:rPr>
          <w:rFonts w:hint="eastAsia"/>
        </w:rPr>
        <w:t>关键配置</w:t>
      </w:r>
      <w:proofErr w:type="gramStart"/>
      <w:r>
        <w:rPr>
          <w:rFonts w:hint="eastAsia"/>
        </w:rPr>
        <w:t>如以下</w:t>
      </w:r>
      <w:proofErr w:type="gramEnd"/>
      <w:r w:rsidRPr="00716F78">
        <w:rPr>
          <w:rFonts w:hint="eastAsia"/>
          <w:b/>
          <w:color w:val="4F81BD" w:themeColor="accent1"/>
        </w:rPr>
        <w:t>蓝色粗体字</w:t>
      </w:r>
      <w:r w:rsidR="009A7DA1">
        <w:rPr>
          <w:rFonts w:hint="eastAsia"/>
        </w:rPr>
        <w:t>所示：</w:t>
      </w:r>
    </w:p>
    <w:p w14:paraId="74DC9BFD" w14:textId="77777777" w:rsidR="00716F78" w:rsidRDefault="00716F78" w:rsidP="00716F78">
      <w:pPr>
        <w:pStyle w:val="2f5"/>
      </w:pPr>
      <w:r>
        <w:t>&lt;domain type='</w:t>
      </w:r>
      <w:proofErr w:type="spellStart"/>
      <w:r>
        <w:t>kvm</w:t>
      </w:r>
      <w:proofErr w:type="spellEnd"/>
      <w:r>
        <w:t>'&gt;</w:t>
      </w:r>
    </w:p>
    <w:p w14:paraId="4E592C99" w14:textId="77777777" w:rsidR="00716F78" w:rsidRDefault="00716F78" w:rsidP="00716F78">
      <w:pPr>
        <w:pStyle w:val="2f5"/>
      </w:pPr>
      <w:r>
        <w:t xml:space="preserve">    &lt;name&gt;</w:t>
      </w:r>
      <w:r w:rsidRPr="00716F78">
        <w:rPr>
          <w:b/>
          <w:color w:val="4F81BD" w:themeColor="accent1"/>
        </w:rPr>
        <w:t>openEulerVM01</w:t>
      </w:r>
      <w:r>
        <w:t>&lt;/name&gt;</w:t>
      </w:r>
    </w:p>
    <w:p w14:paraId="4E10D4CE" w14:textId="77777777" w:rsidR="00716F78" w:rsidRDefault="00716F78" w:rsidP="00716F78">
      <w:pPr>
        <w:pStyle w:val="2f5"/>
      </w:pPr>
      <w:r>
        <w:t xml:space="preserve">    &lt;memory unit='GiB'&gt;</w:t>
      </w:r>
      <w:r w:rsidRPr="00716F78">
        <w:rPr>
          <w:b/>
          <w:color w:val="4F81BD" w:themeColor="accent1"/>
        </w:rPr>
        <w:t>8</w:t>
      </w:r>
      <w:r>
        <w:t>&lt;/memory&gt;</w:t>
      </w:r>
    </w:p>
    <w:p w14:paraId="76C0B9E6" w14:textId="77777777" w:rsidR="00716F78" w:rsidRDefault="00716F78" w:rsidP="00716F78">
      <w:pPr>
        <w:pStyle w:val="2f5"/>
      </w:pPr>
      <w:r>
        <w:t xml:space="preserve">    &lt;</w:t>
      </w:r>
      <w:proofErr w:type="spellStart"/>
      <w:r>
        <w:t>vcpu</w:t>
      </w:r>
      <w:proofErr w:type="spellEnd"/>
      <w:r>
        <w:t>&gt;</w:t>
      </w:r>
      <w:r w:rsidRPr="00716F78">
        <w:rPr>
          <w:b/>
          <w:color w:val="4F81BD" w:themeColor="accent1"/>
        </w:rPr>
        <w:t>4</w:t>
      </w:r>
      <w:r>
        <w:t>&lt;/</w:t>
      </w:r>
      <w:proofErr w:type="spellStart"/>
      <w:r>
        <w:t>vcpu</w:t>
      </w:r>
      <w:proofErr w:type="spellEnd"/>
      <w:r>
        <w:t>&gt;</w:t>
      </w:r>
    </w:p>
    <w:p w14:paraId="5AA8AF4E" w14:textId="77777777" w:rsidR="00716F78" w:rsidRDefault="00716F78" w:rsidP="00716F78">
      <w:pPr>
        <w:pStyle w:val="2f5"/>
      </w:pPr>
      <w:r>
        <w:t xml:space="preserve">    &lt;</w:t>
      </w:r>
      <w:proofErr w:type="spellStart"/>
      <w:r>
        <w:t>os</w:t>
      </w:r>
      <w:proofErr w:type="spellEnd"/>
      <w:r>
        <w:t>&gt;</w:t>
      </w:r>
    </w:p>
    <w:p w14:paraId="145A1BD4" w14:textId="77777777" w:rsidR="00716F78" w:rsidRDefault="00716F78" w:rsidP="00716F78">
      <w:pPr>
        <w:pStyle w:val="2f5"/>
      </w:pPr>
      <w:r>
        <w:tab/>
        <w:t>&lt;type arch='aarch64' machine='</w:t>
      </w:r>
      <w:proofErr w:type="spellStart"/>
      <w:r>
        <w:t>virt</w:t>
      </w:r>
      <w:proofErr w:type="spellEnd"/>
      <w:r>
        <w:t>'&gt;</w:t>
      </w:r>
      <w:proofErr w:type="spellStart"/>
      <w:r>
        <w:t>hvm</w:t>
      </w:r>
      <w:proofErr w:type="spellEnd"/>
      <w:r>
        <w:t>&lt;/type&gt;</w:t>
      </w:r>
    </w:p>
    <w:p w14:paraId="5FEA5B59" w14:textId="77777777" w:rsidR="00716F78" w:rsidRDefault="00716F78" w:rsidP="00716F78">
      <w:pPr>
        <w:pStyle w:val="2f5"/>
      </w:pPr>
      <w:r>
        <w:tab/>
        <w:t xml:space="preserve">&lt;loader </w:t>
      </w:r>
      <w:proofErr w:type="spellStart"/>
      <w:r>
        <w:t>readonly</w:t>
      </w:r>
      <w:proofErr w:type="spellEnd"/>
      <w:r>
        <w:t>='yes' type='pflash'&gt;/usr/share/edk2/aarch64/QEMU_EFI-pflash.raw&lt;/loader&gt;</w:t>
      </w:r>
    </w:p>
    <w:p w14:paraId="3CBF3C2D" w14:textId="77777777" w:rsidR="00716F78" w:rsidRDefault="00716F78" w:rsidP="00716F78">
      <w:pPr>
        <w:pStyle w:val="2f5"/>
      </w:pPr>
      <w:r>
        <w:lastRenderedPageBreak/>
        <w:t xml:space="preserve">    &lt;/</w:t>
      </w:r>
      <w:proofErr w:type="spellStart"/>
      <w:r>
        <w:t>os</w:t>
      </w:r>
      <w:proofErr w:type="spellEnd"/>
      <w:r>
        <w:t>&gt;</w:t>
      </w:r>
    </w:p>
    <w:p w14:paraId="0F7451D5" w14:textId="77777777" w:rsidR="00716F78" w:rsidRDefault="00716F78" w:rsidP="00716F78">
      <w:pPr>
        <w:pStyle w:val="2f5"/>
      </w:pPr>
      <w:r>
        <w:t xml:space="preserve">    &lt;features&gt;</w:t>
      </w:r>
    </w:p>
    <w:p w14:paraId="7C7416CA" w14:textId="77777777" w:rsidR="00716F78" w:rsidRDefault="00716F78" w:rsidP="00716F78">
      <w:pPr>
        <w:pStyle w:val="2f5"/>
      </w:pPr>
      <w:r>
        <w:tab/>
        <w:t>&lt;</w:t>
      </w:r>
      <w:proofErr w:type="spellStart"/>
      <w:r>
        <w:t>acpi</w:t>
      </w:r>
      <w:proofErr w:type="spellEnd"/>
      <w:r>
        <w:t>/&gt;</w:t>
      </w:r>
    </w:p>
    <w:p w14:paraId="0C9B4F5A" w14:textId="77777777" w:rsidR="00716F78" w:rsidRDefault="00716F78" w:rsidP="00716F78">
      <w:pPr>
        <w:pStyle w:val="2f5"/>
      </w:pPr>
      <w:r>
        <w:tab/>
        <w:t>&lt;</w:t>
      </w:r>
      <w:proofErr w:type="spellStart"/>
      <w:r>
        <w:t>gic</w:t>
      </w:r>
      <w:proofErr w:type="spellEnd"/>
      <w:r>
        <w:t xml:space="preserve"> version='3'/&gt;</w:t>
      </w:r>
    </w:p>
    <w:p w14:paraId="3D3FEEDC" w14:textId="77777777" w:rsidR="00716F78" w:rsidRDefault="00716F78" w:rsidP="00716F78">
      <w:pPr>
        <w:pStyle w:val="2f5"/>
      </w:pPr>
      <w:r>
        <w:t xml:space="preserve">    &lt;/features&gt;</w:t>
      </w:r>
    </w:p>
    <w:p w14:paraId="58BB4C7B" w14:textId="77777777" w:rsidR="00716F78" w:rsidRDefault="00716F78" w:rsidP="00716F78">
      <w:pPr>
        <w:pStyle w:val="2f5"/>
      </w:pPr>
      <w:r>
        <w:t xml:space="preserve">    &lt;</w:t>
      </w:r>
      <w:proofErr w:type="spellStart"/>
      <w:r>
        <w:t>cpu</w:t>
      </w:r>
      <w:proofErr w:type="spellEnd"/>
      <w:r>
        <w:t xml:space="preserve"> mode='host-passthrough'&gt;</w:t>
      </w:r>
    </w:p>
    <w:p w14:paraId="2471ED5E" w14:textId="77777777" w:rsidR="00716F78" w:rsidRDefault="00716F78" w:rsidP="00716F78">
      <w:pPr>
        <w:pStyle w:val="2f5"/>
      </w:pPr>
      <w:r>
        <w:t xml:space="preserve">        &lt;topology sockets='2' cores='2' threads='1'/&gt;</w:t>
      </w:r>
    </w:p>
    <w:p w14:paraId="41ABEB17" w14:textId="77777777" w:rsidR="00716F78" w:rsidRDefault="00716F78" w:rsidP="00716F78">
      <w:pPr>
        <w:pStyle w:val="2f5"/>
      </w:pPr>
      <w:r>
        <w:t xml:space="preserve">    &lt;/</w:t>
      </w:r>
      <w:proofErr w:type="spellStart"/>
      <w:r>
        <w:t>cpu</w:t>
      </w:r>
      <w:proofErr w:type="spellEnd"/>
      <w:r>
        <w:t>&gt;</w:t>
      </w:r>
    </w:p>
    <w:p w14:paraId="7B66B72E" w14:textId="77777777" w:rsidR="00716F78" w:rsidRDefault="00716F78" w:rsidP="00716F78">
      <w:pPr>
        <w:pStyle w:val="2f5"/>
      </w:pPr>
      <w:r>
        <w:t xml:space="preserve">    &lt;</w:t>
      </w:r>
      <w:proofErr w:type="spellStart"/>
      <w:r>
        <w:t>iothreads</w:t>
      </w:r>
      <w:proofErr w:type="spellEnd"/>
      <w:r>
        <w:t>&gt;1&lt;/</w:t>
      </w:r>
      <w:proofErr w:type="spellStart"/>
      <w:r>
        <w:t>iothreads</w:t>
      </w:r>
      <w:proofErr w:type="spellEnd"/>
      <w:r>
        <w:t>&gt;</w:t>
      </w:r>
    </w:p>
    <w:p w14:paraId="2E8E5A25" w14:textId="77777777" w:rsidR="00716F78" w:rsidRDefault="00716F78" w:rsidP="00716F78">
      <w:pPr>
        <w:pStyle w:val="2f5"/>
      </w:pPr>
      <w:r>
        <w:t xml:space="preserve">    &lt;clock offset='</w:t>
      </w:r>
      <w:proofErr w:type="spellStart"/>
      <w:r>
        <w:t>utc</w:t>
      </w:r>
      <w:proofErr w:type="spellEnd"/>
      <w:r>
        <w:t>'/&gt;</w:t>
      </w:r>
    </w:p>
    <w:p w14:paraId="26250FCA" w14:textId="77777777" w:rsidR="00716F78" w:rsidRDefault="00716F78" w:rsidP="00716F78">
      <w:pPr>
        <w:pStyle w:val="2f5"/>
      </w:pPr>
      <w:r>
        <w:t xml:space="preserve">    &lt;</w:t>
      </w:r>
      <w:proofErr w:type="spellStart"/>
      <w:r>
        <w:t>on_poweroff</w:t>
      </w:r>
      <w:proofErr w:type="spellEnd"/>
      <w:r>
        <w:t>&gt;destroy&lt;/</w:t>
      </w:r>
      <w:proofErr w:type="spellStart"/>
      <w:r>
        <w:t>on_poweroff</w:t>
      </w:r>
      <w:proofErr w:type="spellEnd"/>
      <w:r>
        <w:t>&gt;</w:t>
      </w:r>
    </w:p>
    <w:p w14:paraId="76DB83C2" w14:textId="77777777" w:rsidR="00716F78" w:rsidRDefault="00716F78" w:rsidP="00716F78">
      <w:pPr>
        <w:pStyle w:val="2f5"/>
      </w:pPr>
      <w:r>
        <w:t xml:space="preserve">    &lt;</w:t>
      </w:r>
      <w:proofErr w:type="spellStart"/>
      <w:r>
        <w:t>on_reboot</w:t>
      </w:r>
      <w:proofErr w:type="spellEnd"/>
      <w:r>
        <w:t>&gt;restart&lt;/</w:t>
      </w:r>
      <w:proofErr w:type="spellStart"/>
      <w:r>
        <w:t>on_reboot</w:t>
      </w:r>
      <w:proofErr w:type="spellEnd"/>
      <w:r>
        <w:t>&gt;</w:t>
      </w:r>
    </w:p>
    <w:p w14:paraId="5E5A9F56" w14:textId="77777777" w:rsidR="00716F78" w:rsidRDefault="00716F78" w:rsidP="00716F78">
      <w:pPr>
        <w:pStyle w:val="2f5"/>
      </w:pPr>
      <w:r>
        <w:t xml:space="preserve">    &lt;</w:t>
      </w:r>
      <w:proofErr w:type="spellStart"/>
      <w:r>
        <w:t>on_crash</w:t>
      </w:r>
      <w:proofErr w:type="spellEnd"/>
      <w:r>
        <w:t>&gt;restart&lt;/</w:t>
      </w:r>
      <w:proofErr w:type="spellStart"/>
      <w:r>
        <w:t>on_crash</w:t>
      </w:r>
      <w:proofErr w:type="spellEnd"/>
      <w:r>
        <w:t>&gt;</w:t>
      </w:r>
    </w:p>
    <w:p w14:paraId="559F9BCE" w14:textId="77777777" w:rsidR="00716F78" w:rsidRDefault="00716F78" w:rsidP="00716F78">
      <w:pPr>
        <w:pStyle w:val="2f5"/>
      </w:pPr>
      <w:r>
        <w:t xml:space="preserve">    &lt;devices&gt;</w:t>
      </w:r>
    </w:p>
    <w:p w14:paraId="67290773" w14:textId="77777777" w:rsidR="00716F78" w:rsidRDefault="00716F78" w:rsidP="00716F78">
      <w:pPr>
        <w:pStyle w:val="2f5"/>
      </w:pPr>
      <w:r>
        <w:tab/>
        <w:t>&lt;emulator&gt;/</w:t>
      </w:r>
      <w:proofErr w:type="spellStart"/>
      <w:r>
        <w:t>usr</w:t>
      </w:r>
      <w:proofErr w:type="spellEnd"/>
      <w:r>
        <w:t>/</w:t>
      </w:r>
      <w:proofErr w:type="spellStart"/>
      <w:r>
        <w:t>libexec</w:t>
      </w:r>
      <w:proofErr w:type="spellEnd"/>
      <w:r>
        <w:t>/</w:t>
      </w:r>
      <w:proofErr w:type="spellStart"/>
      <w:r>
        <w:t>qemu-kvm</w:t>
      </w:r>
      <w:proofErr w:type="spellEnd"/>
      <w:r>
        <w:t>&lt;/emulator&gt;</w:t>
      </w:r>
    </w:p>
    <w:p w14:paraId="2C0FA9E9" w14:textId="77777777" w:rsidR="00716F78" w:rsidRDefault="00716F78" w:rsidP="00716F78">
      <w:pPr>
        <w:pStyle w:val="2f5"/>
      </w:pPr>
      <w:r>
        <w:tab/>
        <w:t>&lt;disk type='file' device='disk'&gt;</w:t>
      </w:r>
    </w:p>
    <w:p w14:paraId="6FF60F08" w14:textId="77777777" w:rsidR="00716F78" w:rsidRDefault="00716F78" w:rsidP="00716F78">
      <w:pPr>
        <w:pStyle w:val="2f5"/>
      </w:pPr>
      <w:r>
        <w:tab/>
        <w:t xml:space="preserve">    &lt;driver name='</w:t>
      </w:r>
      <w:proofErr w:type="spellStart"/>
      <w:r>
        <w:t>qemu</w:t>
      </w:r>
      <w:proofErr w:type="spellEnd"/>
      <w:r>
        <w:t xml:space="preserve">' type='qcow2' </w:t>
      </w:r>
      <w:proofErr w:type="spellStart"/>
      <w:r>
        <w:t>iothread</w:t>
      </w:r>
      <w:proofErr w:type="spellEnd"/>
      <w:r>
        <w:t>="1"/&gt;</w:t>
      </w:r>
    </w:p>
    <w:p w14:paraId="4DAB995F" w14:textId="77777777" w:rsidR="00716F78" w:rsidRDefault="00716F78" w:rsidP="00716F78">
      <w:pPr>
        <w:pStyle w:val="2f5"/>
      </w:pPr>
      <w:r>
        <w:tab/>
        <w:t xml:space="preserve">    &lt;source file=</w:t>
      </w:r>
      <w:r w:rsidRPr="00716F78">
        <w:rPr>
          <w:b/>
          <w:color w:val="4F81BD" w:themeColor="accent1"/>
        </w:rPr>
        <w:t>'/home/openEuler-image01.qcow2</w:t>
      </w:r>
      <w:r>
        <w:t>'/&gt;</w:t>
      </w:r>
    </w:p>
    <w:p w14:paraId="4B27A7E7" w14:textId="77777777" w:rsidR="00716F78" w:rsidRDefault="00716F78" w:rsidP="00716F78">
      <w:pPr>
        <w:pStyle w:val="2f5"/>
      </w:pPr>
      <w:r>
        <w:tab/>
        <w:t xml:space="preserve">    &lt;target dev='</w:t>
      </w:r>
      <w:proofErr w:type="spellStart"/>
      <w:r>
        <w:t>vda</w:t>
      </w:r>
      <w:proofErr w:type="spellEnd"/>
      <w:r>
        <w:t>' bus='</w:t>
      </w:r>
      <w:proofErr w:type="spellStart"/>
      <w:r>
        <w:t>virtio</w:t>
      </w:r>
      <w:proofErr w:type="spellEnd"/>
      <w:r>
        <w:t>'/&gt;</w:t>
      </w:r>
    </w:p>
    <w:p w14:paraId="4B613351" w14:textId="77777777" w:rsidR="00716F78" w:rsidRDefault="00716F78" w:rsidP="00716F78">
      <w:pPr>
        <w:pStyle w:val="2f5"/>
      </w:pPr>
      <w:r>
        <w:tab/>
        <w:t xml:space="preserve">    &lt;boot order='1'/&gt;</w:t>
      </w:r>
    </w:p>
    <w:p w14:paraId="6AFA8191" w14:textId="77777777" w:rsidR="00716F78" w:rsidRDefault="00716F78" w:rsidP="00716F78">
      <w:pPr>
        <w:pStyle w:val="2f5"/>
      </w:pPr>
      <w:r>
        <w:tab/>
        <w:t>&lt;/disk&gt;</w:t>
      </w:r>
    </w:p>
    <w:p w14:paraId="27497B08" w14:textId="77777777" w:rsidR="00716F78" w:rsidRDefault="00716F78" w:rsidP="00716F78">
      <w:pPr>
        <w:pStyle w:val="2f5"/>
      </w:pPr>
      <w:r>
        <w:tab/>
        <w:t>&lt;disk type='file' device='</w:t>
      </w:r>
      <w:proofErr w:type="spellStart"/>
      <w:r>
        <w:t>cdrom</w:t>
      </w:r>
      <w:proofErr w:type="spellEnd"/>
      <w:r>
        <w:t>'&gt;</w:t>
      </w:r>
    </w:p>
    <w:p w14:paraId="4901B65A" w14:textId="77777777" w:rsidR="00716F78" w:rsidRDefault="00716F78" w:rsidP="00716F78">
      <w:pPr>
        <w:pStyle w:val="2f5"/>
      </w:pPr>
      <w:r>
        <w:tab/>
        <w:t xml:space="preserve">    &lt;driver name='</w:t>
      </w:r>
      <w:proofErr w:type="spellStart"/>
      <w:r>
        <w:t>qemu</w:t>
      </w:r>
      <w:proofErr w:type="spellEnd"/>
      <w:r>
        <w:t>' type='raw'/&gt;</w:t>
      </w:r>
    </w:p>
    <w:p w14:paraId="61BD695E" w14:textId="77777777" w:rsidR="00716F78" w:rsidRDefault="00716F78" w:rsidP="00716F78">
      <w:pPr>
        <w:pStyle w:val="2f5"/>
      </w:pPr>
      <w:r>
        <w:tab/>
        <w:t xml:space="preserve">    &lt;source file='</w:t>
      </w:r>
      <w:r w:rsidRPr="00716F78">
        <w:rPr>
          <w:b/>
          <w:color w:val="4F81BD" w:themeColor="accent1"/>
        </w:rPr>
        <w:t>/home/openEuler-20.03-LTS-aarch64-dvd.iso</w:t>
      </w:r>
      <w:r>
        <w:t>'/&gt;</w:t>
      </w:r>
    </w:p>
    <w:p w14:paraId="3A8030B6" w14:textId="77777777" w:rsidR="00716F78" w:rsidRDefault="00716F78" w:rsidP="00716F78">
      <w:pPr>
        <w:pStyle w:val="2f5"/>
      </w:pPr>
      <w:r>
        <w:tab/>
        <w:t xml:space="preserve">    &lt;</w:t>
      </w:r>
      <w:proofErr w:type="spellStart"/>
      <w:r>
        <w:t>readonly</w:t>
      </w:r>
      <w:proofErr w:type="spellEnd"/>
      <w:r>
        <w:t>/&gt;</w:t>
      </w:r>
    </w:p>
    <w:p w14:paraId="62D98FBB" w14:textId="77777777" w:rsidR="00716F78" w:rsidRDefault="00716F78" w:rsidP="00716F78">
      <w:pPr>
        <w:pStyle w:val="2f5"/>
      </w:pPr>
      <w:r>
        <w:tab/>
        <w:t xml:space="preserve">    &lt;target dev='</w:t>
      </w:r>
      <w:proofErr w:type="spellStart"/>
      <w:r>
        <w:t>sdb</w:t>
      </w:r>
      <w:proofErr w:type="spellEnd"/>
      <w:r>
        <w:t>' bus='</w:t>
      </w:r>
      <w:proofErr w:type="spellStart"/>
      <w:r>
        <w:t>scsi</w:t>
      </w:r>
      <w:proofErr w:type="spellEnd"/>
      <w:r>
        <w:t>'/&gt;</w:t>
      </w:r>
    </w:p>
    <w:p w14:paraId="4F6BDC10" w14:textId="77777777" w:rsidR="00716F78" w:rsidRDefault="00716F78" w:rsidP="00716F78">
      <w:pPr>
        <w:pStyle w:val="2f5"/>
      </w:pPr>
      <w:r>
        <w:tab/>
        <w:t xml:space="preserve">    &lt;boot order='2'/&gt;</w:t>
      </w:r>
    </w:p>
    <w:p w14:paraId="77E63790" w14:textId="77777777" w:rsidR="00716F78" w:rsidRDefault="00716F78" w:rsidP="00716F78">
      <w:pPr>
        <w:pStyle w:val="2f5"/>
      </w:pPr>
      <w:r>
        <w:tab/>
        <w:t>&lt;/disk&gt;</w:t>
      </w:r>
    </w:p>
    <w:p w14:paraId="55EE82C7" w14:textId="77777777" w:rsidR="00716F78" w:rsidRDefault="00716F78" w:rsidP="00716F78">
      <w:pPr>
        <w:pStyle w:val="2f5"/>
      </w:pPr>
      <w:r>
        <w:tab/>
        <w:t>&lt;interface type='bridge'&gt;</w:t>
      </w:r>
    </w:p>
    <w:p w14:paraId="3A1BE2B0" w14:textId="77777777" w:rsidR="00716F78" w:rsidRDefault="00716F78" w:rsidP="00716F78">
      <w:pPr>
        <w:pStyle w:val="2f5"/>
      </w:pPr>
      <w:r>
        <w:tab/>
        <w:t xml:space="preserve">    &lt;source bridge='br0'/&gt;</w:t>
      </w:r>
    </w:p>
    <w:p w14:paraId="5AD43DF9" w14:textId="77777777" w:rsidR="00716F78" w:rsidRDefault="00716F78" w:rsidP="00716F78">
      <w:pPr>
        <w:pStyle w:val="2f5"/>
      </w:pPr>
      <w:r>
        <w:tab/>
        <w:t xml:space="preserve">    &lt;model type='</w:t>
      </w:r>
      <w:proofErr w:type="spellStart"/>
      <w:r>
        <w:t>virtio</w:t>
      </w:r>
      <w:proofErr w:type="spellEnd"/>
      <w:r>
        <w:t>'/&gt;</w:t>
      </w:r>
    </w:p>
    <w:p w14:paraId="1B5A509A" w14:textId="77777777" w:rsidR="00716F78" w:rsidRDefault="00716F78" w:rsidP="00716F78">
      <w:pPr>
        <w:pStyle w:val="2f5"/>
      </w:pPr>
      <w:r>
        <w:tab/>
        <w:t>&lt;/interface&gt;</w:t>
      </w:r>
    </w:p>
    <w:p w14:paraId="72D2E0EF" w14:textId="77777777" w:rsidR="00716F78" w:rsidRDefault="00716F78" w:rsidP="00716F78">
      <w:pPr>
        <w:pStyle w:val="2f5"/>
      </w:pPr>
      <w:r>
        <w:tab/>
        <w:t>&lt;interface type='bridge'&gt;</w:t>
      </w:r>
    </w:p>
    <w:p w14:paraId="1F0C2B7C" w14:textId="77777777" w:rsidR="00716F78" w:rsidRDefault="00716F78" w:rsidP="00716F78">
      <w:pPr>
        <w:pStyle w:val="2f5"/>
      </w:pPr>
      <w:r>
        <w:tab/>
        <w:t xml:space="preserve">    &lt;source bridge='br1'/&gt;</w:t>
      </w:r>
    </w:p>
    <w:p w14:paraId="30ECF4DC" w14:textId="77777777" w:rsidR="00716F78" w:rsidRDefault="00716F78" w:rsidP="00716F78">
      <w:pPr>
        <w:pStyle w:val="2f5"/>
      </w:pPr>
      <w:r>
        <w:tab/>
        <w:t xml:space="preserve">    &lt;model type='</w:t>
      </w:r>
      <w:proofErr w:type="spellStart"/>
      <w:r>
        <w:t>virtio</w:t>
      </w:r>
      <w:proofErr w:type="spellEnd"/>
      <w:r>
        <w:t>'/&gt;</w:t>
      </w:r>
    </w:p>
    <w:p w14:paraId="0D7A7A56" w14:textId="77777777" w:rsidR="00716F78" w:rsidRDefault="00716F78" w:rsidP="00716F78">
      <w:pPr>
        <w:pStyle w:val="2f5"/>
      </w:pPr>
      <w:r>
        <w:tab/>
        <w:t>&lt;/interface&gt;</w:t>
      </w:r>
    </w:p>
    <w:p w14:paraId="2EB3E3A0" w14:textId="77777777" w:rsidR="00716F78" w:rsidRDefault="00716F78" w:rsidP="00716F78">
      <w:pPr>
        <w:pStyle w:val="2f5"/>
      </w:pPr>
      <w:r>
        <w:tab/>
        <w:t>&lt;console type='</w:t>
      </w:r>
      <w:proofErr w:type="spellStart"/>
      <w:r>
        <w:t>pty</w:t>
      </w:r>
      <w:proofErr w:type="spellEnd"/>
      <w:r>
        <w:t>'/&gt;</w:t>
      </w:r>
    </w:p>
    <w:p w14:paraId="4630354F" w14:textId="77777777" w:rsidR="00716F78" w:rsidRDefault="00716F78" w:rsidP="00716F78">
      <w:pPr>
        <w:pStyle w:val="2f5"/>
      </w:pPr>
      <w:r>
        <w:t xml:space="preserve">        &lt;video&gt;</w:t>
      </w:r>
    </w:p>
    <w:p w14:paraId="4279FCC7" w14:textId="77777777" w:rsidR="00716F78" w:rsidRDefault="00716F78" w:rsidP="00716F78">
      <w:pPr>
        <w:pStyle w:val="2f5"/>
      </w:pPr>
      <w:r>
        <w:t xml:space="preserve">           &lt;model type='</w:t>
      </w:r>
      <w:proofErr w:type="spellStart"/>
      <w:r>
        <w:t>virtio</w:t>
      </w:r>
      <w:proofErr w:type="spellEnd"/>
      <w:r>
        <w:t>'/&gt;</w:t>
      </w:r>
    </w:p>
    <w:p w14:paraId="5CE33968" w14:textId="77777777" w:rsidR="00716F78" w:rsidRDefault="00716F78" w:rsidP="00716F78">
      <w:pPr>
        <w:pStyle w:val="2f5"/>
      </w:pPr>
      <w:r>
        <w:t xml:space="preserve">        &lt;/video&gt;</w:t>
      </w:r>
    </w:p>
    <w:p w14:paraId="141E1FD4" w14:textId="77777777" w:rsidR="00716F78" w:rsidRDefault="00716F78" w:rsidP="00716F78">
      <w:pPr>
        <w:pStyle w:val="2f5"/>
      </w:pPr>
      <w:r>
        <w:t xml:space="preserve">        &lt;controller type='</w:t>
      </w:r>
      <w:proofErr w:type="spellStart"/>
      <w:r>
        <w:t>scsi</w:t>
      </w:r>
      <w:proofErr w:type="spellEnd"/>
      <w:r>
        <w:t>' index='0' model='</w:t>
      </w:r>
      <w:proofErr w:type="spellStart"/>
      <w:r>
        <w:t>virtio-scsi</w:t>
      </w:r>
      <w:proofErr w:type="spellEnd"/>
      <w:r>
        <w:t>'/&gt;</w:t>
      </w:r>
    </w:p>
    <w:p w14:paraId="62B7C1B5" w14:textId="77777777" w:rsidR="00716F78" w:rsidRDefault="00716F78" w:rsidP="00716F78">
      <w:pPr>
        <w:pStyle w:val="2f5"/>
      </w:pPr>
      <w:r>
        <w:tab/>
        <w:t>&lt;controller type='</w:t>
      </w:r>
      <w:proofErr w:type="spellStart"/>
      <w:r>
        <w:t>usb</w:t>
      </w:r>
      <w:proofErr w:type="spellEnd"/>
      <w:r>
        <w:t>' model='</w:t>
      </w:r>
      <w:proofErr w:type="spellStart"/>
      <w:r>
        <w:t>ehci</w:t>
      </w:r>
      <w:proofErr w:type="spellEnd"/>
      <w:r>
        <w:t>'/&gt;</w:t>
      </w:r>
    </w:p>
    <w:p w14:paraId="3E8F37B6" w14:textId="77777777" w:rsidR="00716F78" w:rsidRDefault="00716F78" w:rsidP="00716F78">
      <w:pPr>
        <w:pStyle w:val="2f5"/>
      </w:pPr>
      <w:r>
        <w:tab/>
        <w:t>&lt;input type='tablet' bus='</w:t>
      </w:r>
      <w:proofErr w:type="spellStart"/>
      <w:r>
        <w:t>usb</w:t>
      </w:r>
      <w:proofErr w:type="spellEnd"/>
      <w:r>
        <w:t>'/&gt;</w:t>
      </w:r>
    </w:p>
    <w:p w14:paraId="17591DBB" w14:textId="77777777" w:rsidR="00716F78" w:rsidRDefault="00716F78" w:rsidP="00716F78">
      <w:pPr>
        <w:pStyle w:val="2f5"/>
      </w:pPr>
      <w:r>
        <w:tab/>
        <w:t>&lt;input type='keyboard' bus='</w:t>
      </w:r>
      <w:proofErr w:type="spellStart"/>
      <w:r>
        <w:t>usb</w:t>
      </w:r>
      <w:proofErr w:type="spellEnd"/>
      <w:r>
        <w:t>'/&gt;</w:t>
      </w:r>
    </w:p>
    <w:p w14:paraId="50D655E4" w14:textId="77777777" w:rsidR="00716F78" w:rsidRDefault="00716F78" w:rsidP="00716F78">
      <w:pPr>
        <w:pStyle w:val="2f5"/>
      </w:pPr>
      <w:r>
        <w:tab/>
        <w:t>&lt;graphics type='</w:t>
      </w:r>
      <w:proofErr w:type="spellStart"/>
      <w:r>
        <w:t>vnc</w:t>
      </w:r>
      <w:proofErr w:type="spellEnd"/>
      <w:r>
        <w:t>' listen='0.0.0.0' passwd='</w:t>
      </w:r>
      <w:r w:rsidRPr="00716F78">
        <w:rPr>
          <w:b/>
          <w:color w:val="4F81BD" w:themeColor="accent1"/>
        </w:rPr>
        <w:t>Euler001</w:t>
      </w:r>
      <w:r>
        <w:t>'/&gt;</w:t>
      </w:r>
    </w:p>
    <w:p w14:paraId="49A9E631" w14:textId="77777777" w:rsidR="00716F78" w:rsidRDefault="00716F78" w:rsidP="00716F78">
      <w:pPr>
        <w:pStyle w:val="2f5"/>
      </w:pPr>
      <w:r>
        <w:t xml:space="preserve">    &lt;/devices&gt;</w:t>
      </w:r>
    </w:p>
    <w:p w14:paraId="15F0C1E4" w14:textId="77777777" w:rsidR="00716F78" w:rsidRDefault="00716F78" w:rsidP="00716F78">
      <w:pPr>
        <w:pStyle w:val="2f5"/>
      </w:pPr>
      <w:r>
        <w:t xml:space="preserve">    &lt;</w:t>
      </w:r>
      <w:proofErr w:type="spellStart"/>
      <w:r>
        <w:t>seclabel</w:t>
      </w:r>
      <w:proofErr w:type="spellEnd"/>
      <w:r>
        <w:t xml:space="preserve"> type='dynamic' model='</w:t>
      </w:r>
      <w:proofErr w:type="spellStart"/>
      <w:r>
        <w:t>dac</w:t>
      </w:r>
      <w:proofErr w:type="spellEnd"/>
      <w:r>
        <w:t>' relabel='yes'/&gt;</w:t>
      </w:r>
    </w:p>
    <w:p w14:paraId="3C808FE8" w14:textId="504B045F" w:rsidR="009A7DA1" w:rsidRDefault="00716F78" w:rsidP="00716F78">
      <w:pPr>
        <w:pStyle w:val="2f5"/>
      </w:pPr>
      <w:r>
        <w:t>&lt;/domain&gt;</w:t>
      </w:r>
    </w:p>
    <w:p w14:paraId="2B1D9D7C" w14:textId="417B363D" w:rsidR="009A7DA1" w:rsidRDefault="009A7DA1" w:rsidP="009A7DA1">
      <w:pPr>
        <w:pStyle w:val="1f"/>
      </w:pPr>
      <w:r>
        <w:rPr>
          <w:rFonts w:hint="eastAsia"/>
        </w:rPr>
        <w:lastRenderedPageBreak/>
        <w:t>需要注意</w:t>
      </w:r>
      <w:r w:rsidR="00716F78">
        <w:rPr>
          <w:rFonts w:hint="eastAsia"/>
        </w:rPr>
        <w:t>以下几个</w:t>
      </w:r>
      <w:r>
        <w:rPr>
          <w:rFonts w:hint="eastAsia"/>
        </w:rPr>
        <w:t>地方：</w:t>
      </w:r>
    </w:p>
    <w:p w14:paraId="2A2F6E99" w14:textId="77777777" w:rsidR="009A7DA1" w:rsidRPr="00385236" w:rsidRDefault="009A7DA1" w:rsidP="00385236">
      <w:pPr>
        <w:pStyle w:val="1f"/>
      </w:pPr>
      <w:r w:rsidRPr="00385236">
        <w:rPr>
          <w:rFonts w:hint="eastAsia"/>
        </w:rPr>
        <w:t xml:space="preserve">1. </w:t>
      </w:r>
      <w:r w:rsidRPr="00385236">
        <w:rPr>
          <w:rFonts w:hint="eastAsia"/>
        </w:rPr>
        <w:t>应先使用“</w:t>
      </w:r>
      <w:r w:rsidRPr="00385236">
        <w:rPr>
          <w:rFonts w:hint="eastAsia"/>
        </w:rPr>
        <w:t xml:space="preserve">free </w:t>
      </w:r>
      <w:r w:rsidRPr="00385236">
        <w:t>–g</w:t>
      </w:r>
      <w:r w:rsidRPr="00385236">
        <w:rPr>
          <w:rFonts w:hint="eastAsia"/>
        </w:rPr>
        <w:t>”查看树莓派宿主机的内存余量，再定义虚拟机的内存大小。若定义的内存大小，大于宿主机可使用的内存余量，则报错。</w:t>
      </w:r>
    </w:p>
    <w:p w14:paraId="78B2A12C" w14:textId="5DBBBBCE" w:rsidR="009A7DA1" w:rsidRPr="00385236" w:rsidRDefault="009A7DA1" w:rsidP="00385236">
      <w:pPr>
        <w:pStyle w:val="1f"/>
      </w:pPr>
      <w:r w:rsidRPr="00385236">
        <w:t xml:space="preserve">2. </w:t>
      </w:r>
      <w:r w:rsidRPr="00385236">
        <w:rPr>
          <w:rFonts w:hint="eastAsia"/>
        </w:rPr>
        <w:t>注意</w:t>
      </w:r>
      <w:r w:rsidRPr="00385236">
        <w:rPr>
          <w:rFonts w:hint="eastAsia"/>
        </w:rPr>
        <w:t>openEuler-image</w:t>
      </w:r>
      <w:r w:rsidR="00716F78">
        <w:rPr>
          <w:rFonts w:hint="eastAsia"/>
        </w:rPr>
        <w:t>01</w:t>
      </w:r>
      <w:r w:rsidRPr="00385236">
        <w:rPr>
          <w:rFonts w:hint="eastAsia"/>
        </w:rPr>
        <w:t>.qcow2</w:t>
      </w:r>
      <w:r w:rsidRPr="00385236">
        <w:rPr>
          <w:rFonts w:hint="eastAsia"/>
        </w:rPr>
        <w:t>和</w:t>
      </w:r>
      <w:r w:rsidRPr="00385236">
        <w:rPr>
          <w:rFonts w:hint="eastAsia"/>
        </w:rPr>
        <w:t>openEuler-20.03-LTS-aarch64-dvd.iso</w:t>
      </w:r>
      <w:r w:rsidRPr="00385236">
        <w:rPr>
          <w:rFonts w:hint="eastAsia"/>
        </w:rPr>
        <w:t>文件路径要设置正确，建议使用绝对路径。</w:t>
      </w:r>
    </w:p>
    <w:p w14:paraId="77DDFAA9" w14:textId="77777777" w:rsidR="009A7DA1" w:rsidRPr="00385236" w:rsidRDefault="009A7DA1" w:rsidP="00385236">
      <w:pPr>
        <w:pStyle w:val="1f"/>
      </w:pPr>
      <w:r w:rsidRPr="00385236">
        <w:t xml:space="preserve">3. </w:t>
      </w:r>
      <w:r w:rsidRPr="00385236">
        <w:rPr>
          <w:rFonts w:hint="eastAsia"/>
        </w:rPr>
        <w:t>在</w:t>
      </w:r>
      <w:r w:rsidRPr="00385236">
        <w:rPr>
          <w:rFonts w:hint="eastAsia"/>
        </w:rPr>
        <w:t>graphics</w:t>
      </w:r>
      <w:r w:rsidRPr="00385236">
        <w:rPr>
          <w:rFonts w:hint="eastAsia"/>
        </w:rPr>
        <w:t>标签中指定了登录</w:t>
      </w:r>
      <w:r w:rsidRPr="00385236">
        <w:rPr>
          <w:rFonts w:hint="eastAsia"/>
        </w:rPr>
        <w:t>VNC</w:t>
      </w:r>
      <w:r w:rsidRPr="00385236">
        <w:t xml:space="preserve"> </w:t>
      </w:r>
      <w:r w:rsidRPr="00385236">
        <w:rPr>
          <w:rFonts w:hint="eastAsia"/>
        </w:rPr>
        <w:t>Server</w:t>
      </w:r>
      <w:r w:rsidRPr="00385236">
        <w:rPr>
          <w:rFonts w:hint="eastAsia"/>
        </w:rPr>
        <w:t>时的密码。</w:t>
      </w:r>
    </w:p>
    <w:p w14:paraId="19E611F8" w14:textId="6C8396B1" w:rsidR="009A7DA1" w:rsidRDefault="009A7DA1" w:rsidP="00385236">
      <w:pPr>
        <w:pStyle w:val="1f"/>
      </w:pPr>
      <w:r w:rsidRPr="00385236">
        <w:t xml:space="preserve">4. </w:t>
      </w:r>
      <w:r w:rsidRPr="00385236">
        <w:rPr>
          <w:rFonts w:hint="eastAsia"/>
        </w:rPr>
        <w:t>如果要批量定义虚拟机，则：</w:t>
      </w:r>
      <w:r w:rsidRPr="00385236">
        <w:rPr>
          <w:rFonts w:hint="eastAsia"/>
        </w:rPr>
        <w:t>(</w:t>
      </w:r>
      <w:r w:rsidRPr="00385236">
        <w:t xml:space="preserve">1) </w:t>
      </w:r>
      <w:r w:rsidRPr="00385236">
        <w:rPr>
          <w:rFonts w:hint="eastAsia"/>
        </w:rPr>
        <w:t>虚拟机的名字为</w:t>
      </w:r>
      <w:r w:rsidRPr="00385236">
        <w:rPr>
          <w:rFonts w:hint="eastAsia"/>
        </w:rPr>
        <w:t>openEulerVM</w:t>
      </w:r>
      <w:r w:rsidRPr="00385236">
        <w:t>01</w:t>
      </w:r>
      <w:r w:rsidRPr="00385236">
        <w:t>、</w:t>
      </w:r>
      <w:r w:rsidRPr="00385236">
        <w:rPr>
          <w:rFonts w:hint="eastAsia"/>
        </w:rPr>
        <w:t>openEulerVM02</w:t>
      </w:r>
      <w:r w:rsidRPr="00385236">
        <w:rPr>
          <w:rFonts w:hint="eastAsia"/>
        </w:rPr>
        <w:t>、</w:t>
      </w:r>
      <w:r w:rsidRPr="00385236">
        <w:rPr>
          <w:rFonts w:hint="eastAsia"/>
        </w:rPr>
        <w:t>openEulerVM03</w:t>
      </w:r>
      <w:r w:rsidRPr="00385236">
        <w:rPr>
          <w:rFonts w:hint="eastAsia"/>
        </w:rPr>
        <w:t>等；</w:t>
      </w:r>
      <w:r w:rsidRPr="00385236">
        <w:rPr>
          <w:rFonts w:hint="eastAsia"/>
        </w:rPr>
        <w:t>(</w:t>
      </w:r>
      <w:r w:rsidRPr="00385236">
        <w:t>2</w:t>
      </w:r>
      <w:r w:rsidRPr="00385236">
        <w:rPr>
          <w:rFonts w:hint="eastAsia"/>
        </w:rPr>
        <w:t>)</w:t>
      </w:r>
      <w:r w:rsidRPr="00385236">
        <w:t xml:space="preserve"> </w:t>
      </w:r>
      <w:r w:rsidR="00DF44AB">
        <w:rPr>
          <w:rFonts w:hint="eastAsia"/>
        </w:rPr>
        <w:t>对应的镜像文件为</w:t>
      </w:r>
      <w:r w:rsidRPr="00385236">
        <w:rPr>
          <w:rFonts w:hint="eastAsia"/>
        </w:rPr>
        <w:t>openEuler-image</w:t>
      </w:r>
      <w:r w:rsidR="00DF44AB">
        <w:rPr>
          <w:rFonts w:hint="eastAsia"/>
        </w:rPr>
        <w:t>01</w:t>
      </w:r>
      <w:r w:rsidRPr="00385236">
        <w:rPr>
          <w:rFonts w:hint="eastAsia"/>
        </w:rPr>
        <w:t>.qcow2</w:t>
      </w:r>
      <w:r w:rsidR="008D3F92">
        <w:rPr>
          <w:rFonts w:hint="eastAsia"/>
        </w:rPr>
        <w:t>、</w:t>
      </w:r>
      <w:r w:rsidR="008D3F92" w:rsidRPr="00385236">
        <w:rPr>
          <w:rFonts w:hint="eastAsia"/>
        </w:rPr>
        <w:t>openEuler-image</w:t>
      </w:r>
      <w:r w:rsidR="008D3F92">
        <w:rPr>
          <w:rFonts w:hint="eastAsia"/>
        </w:rPr>
        <w:t>02</w:t>
      </w:r>
      <w:r w:rsidR="008D3F92" w:rsidRPr="00385236">
        <w:rPr>
          <w:rFonts w:hint="eastAsia"/>
        </w:rPr>
        <w:t>.qcow2</w:t>
      </w:r>
      <w:r w:rsidR="008D3F92">
        <w:rPr>
          <w:rFonts w:hint="eastAsia"/>
        </w:rPr>
        <w:t>、</w:t>
      </w:r>
      <w:r w:rsidR="008D3F92" w:rsidRPr="00385236">
        <w:rPr>
          <w:rFonts w:hint="eastAsia"/>
        </w:rPr>
        <w:t>openEuler-image</w:t>
      </w:r>
      <w:r w:rsidR="008D3F92">
        <w:rPr>
          <w:rFonts w:hint="eastAsia"/>
        </w:rPr>
        <w:t>03</w:t>
      </w:r>
      <w:r w:rsidR="008D3F92" w:rsidRPr="00385236">
        <w:rPr>
          <w:rFonts w:hint="eastAsia"/>
        </w:rPr>
        <w:t>.qcow2</w:t>
      </w:r>
      <w:r w:rsidR="008D3F92">
        <w:rPr>
          <w:rFonts w:hint="eastAsia"/>
        </w:rPr>
        <w:t>等</w:t>
      </w:r>
      <w:r w:rsidRPr="00385236">
        <w:rPr>
          <w:rFonts w:hint="eastAsia"/>
        </w:rPr>
        <w:t>；</w:t>
      </w:r>
      <w:r w:rsidRPr="00385236">
        <w:rPr>
          <w:rFonts w:hint="eastAsia"/>
        </w:rPr>
        <w:t>(</w:t>
      </w:r>
      <w:r w:rsidRPr="00385236">
        <w:t xml:space="preserve">3) </w:t>
      </w:r>
      <w:r w:rsidR="008D3F92">
        <w:rPr>
          <w:rFonts w:hint="eastAsia"/>
        </w:rPr>
        <w:t>对应的</w:t>
      </w:r>
      <w:r w:rsidRPr="00385236">
        <w:rPr>
          <w:rFonts w:hint="eastAsia"/>
        </w:rPr>
        <w:t>x</w:t>
      </w:r>
      <w:r w:rsidRPr="00385236">
        <w:t>ml</w:t>
      </w:r>
      <w:r w:rsidRPr="00385236">
        <w:rPr>
          <w:rFonts w:hint="eastAsia"/>
        </w:rPr>
        <w:t>文件</w:t>
      </w:r>
      <w:r w:rsidR="008D3F92">
        <w:rPr>
          <w:rFonts w:hint="eastAsia"/>
        </w:rPr>
        <w:t>为</w:t>
      </w:r>
      <w:r w:rsidR="008D3F92" w:rsidRPr="008D3F92">
        <w:t>openEulerVM01.xml</w:t>
      </w:r>
      <w:r w:rsidR="008D3F92">
        <w:t>、</w:t>
      </w:r>
      <w:r w:rsidR="008D3F92" w:rsidRPr="008D3F92">
        <w:t>openEulerVM0</w:t>
      </w:r>
      <w:r w:rsidR="008D3F92">
        <w:t>2</w:t>
      </w:r>
      <w:r w:rsidR="008D3F92" w:rsidRPr="008D3F92">
        <w:t>.xml</w:t>
      </w:r>
      <w:r w:rsidR="008D3F92">
        <w:t>、</w:t>
      </w:r>
      <w:r w:rsidR="008D3F92">
        <w:t>openEulerVM03</w:t>
      </w:r>
      <w:r w:rsidR="008D3F92" w:rsidRPr="008D3F92">
        <w:t>.xml</w:t>
      </w:r>
      <w:r w:rsidR="008D3F92">
        <w:rPr>
          <w:rFonts w:hint="eastAsia"/>
        </w:rPr>
        <w:t>等。另外</w:t>
      </w:r>
      <w:r w:rsidRPr="00385236">
        <w:rPr>
          <w:rFonts w:hint="eastAsia"/>
        </w:rPr>
        <w:t>ISO</w:t>
      </w:r>
      <w:r w:rsidRPr="00385236">
        <w:rPr>
          <w:rFonts w:hint="eastAsia"/>
        </w:rPr>
        <w:t>文件最好每个虚拟机对应一份拷贝，这样安装操作系统时不至于多个虚拟机读同一个安装文件</w:t>
      </w:r>
      <w:r w:rsidR="008D3F92">
        <w:rPr>
          <w:rFonts w:hint="eastAsia"/>
        </w:rPr>
        <w:t>而</w:t>
      </w:r>
      <w:r w:rsidRPr="00385236">
        <w:rPr>
          <w:rFonts w:hint="eastAsia"/>
        </w:rPr>
        <w:t>影响安装速度。</w:t>
      </w:r>
    </w:p>
    <w:p w14:paraId="43638785" w14:textId="508DA1C6" w:rsidR="009A7DA1" w:rsidRDefault="00A94A26" w:rsidP="009A7DA1">
      <w:pPr>
        <w:pStyle w:val="1f"/>
      </w:pPr>
      <w:r>
        <w:rPr>
          <w:rFonts w:hint="eastAsia"/>
        </w:rPr>
        <w:t>现在，</w:t>
      </w:r>
      <w:r w:rsidR="009A7DA1" w:rsidRPr="004C5EC6">
        <w:rPr>
          <w:rFonts w:hint="eastAsia"/>
        </w:rPr>
        <w:t>可以使用</w:t>
      </w:r>
      <w:proofErr w:type="spellStart"/>
      <w:r w:rsidR="009A7DA1" w:rsidRPr="004C5EC6">
        <w:rPr>
          <w:rFonts w:hint="eastAsia"/>
        </w:rPr>
        <w:t>Virsh</w:t>
      </w:r>
      <w:proofErr w:type="spellEnd"/>
      <w:r w:rsidR="009A7DA1" w:rsidRPr="004C5EC6">
        <w:rPr>
          <w:rFonts w:hint="eastAsia"/>
        </w:rPr>
        <w:t>命令管理虚拟机</w:t>
      </w:r>
      <w:r w:rsidR="00B13605">
        <w:rPr>
          <w:rFonts w:hint="eastAsia"/>
        </w:rPr>
        <w:t>了</w:t>
      </w:r>
      <w:r w:rsidR="009A7DA1">
        <w:rPr>
          <w:rFonts w:hint="eastAsia"/>
        </w:rPr>
        <w:t>。</w:t>
      </w:r>
    </w:p>
    <w:p w14:paraId="5C52D45A" w14:textId="77777777" w:rsidR="009A7DA1" w:rsidRDefault="009A7DA1" w:rsidP="009A7DA1">
      <w:pPr>
        <w:pStyle w:val="30"/>
      </w:pPr>
      <w:r>
        <w:rPr>
          <w:rFonts w:hint="eastAsia"/>
        </w:rPr>
        <w:t>修改配置文件</w:t>
      </w:r>
    </w:p>
    <w:p w14:paraId="70A97522" w14:textId="69094220" w:rsidR="009A7DA1" w:rsidRDefault="009A7DA1" w:rsidP="009A7DA1">
      <w:pPr>
        <w:pStyle w:val="2f5"/>
      </w:pPr>
      <w:r w:rsidRPr="00814292">
        <w:rPr>
          <w:rFonts w:hint="eastAsia"/>
        </w:rPr>
        <w:t>[</w:t>
      </w:r>
      <w:proofErr w:type="spellStart"/>
      <w:r w:rsidR="00D74DA1">
        <w:rPr>
          <w:rFonts w:hint="eastAsia"/>
        </w:rPr>
        <w:t>root@localhost</w:t>
      </w:r>
      <w:proofErr w:type="spellEnd"/>
      <w:r w:rsidR="00D74DA1">
        <w:rPr>
          <w:rFonts w:hint="eastAsia"/>
        </w:rPr>
        <w:t xml:space="preserve"> </w:t>
      </w:r>
      <w:proofErr w:type="gramStart"/>
      <w:r w:rsidR="00D74DA1">
        <w:rPr>
          <w:rFonts w:hint="eastAsia"/>
        </w:rPr>
        <w:t>home</w:t>
      </w:r>
      <w:r w:rsidRPr="00814292">
        <w:rPr>
          <w:rFonts w:hint="eastAsia"/>
        </w:rPr>
        <w:t>]#</w:t>
      </w:r>
      <w:proofErr w:type="gramEnd"/>
      <w:r w:rsidRPr="00814292">
        <w:rPr>
          <w:rFonts w:hint="eastAsia"/>
        </w:rPr>
        <w:t xml:space="preserve"> </w:t>
      </w:r>
      <w:r w:rsidRPr="0045255C">
        <w:rPr>
          <w:rFonts w:hint="eastAsia"/>
          <w:b/>
        </w:rPr>
        <w:t>vi /</w:t>
      </w:r>
      <w:proofErr w:type="spellStart"/>
      <w:r w:rsidRPr="0045255C">
        <w:rPr>
          <w:rFonts w:hint="eastAsia"/>
          <w:b/>
        </w:rPr>
        <w:t>etc</w:t>
      </w:r>
      <w:proofErr w:type="spellEnd"/>
      <w:r w:rsidRPr="0045255C">
        <w:rPr>
          <w:rFonts w:hint="eastAsia"/>
          <w:b/>
        </w:rPr>
        <w:t>/</w:t>
      </w:r>
      <w:proofErr w:type="spellStart"/>
      <w:r w:rsidRPr="0045255C">
        <w:rPr>
          <w:rFonts w:hint="eastAsia"/>
          <w:b/>
        </w:rPr>
        <w:t>libvirt</w:t>
      </w:r>
      <w:proofErr w:type="spellEnd"/>
      <w:r w:rsidRPr="0045255C">
        <w:rPr>
          <w:rFonts w:hint="eastAsia"/>
          <w:b/>
        </w:rPr>
        <w:t>/</w:t>
      </w:r>
      <w:proofErr w:type="spellStart"/>
      <w:r w:rsidRPr="0045255C">
        <w:rPr>
          <w:rFonts w:hint="eastAsia"/>
          <w:b/>
        </w:rPr>
        <w:t>qemu.conf</w:t>
      </w:r>
      <w:proofErr w:type="spellEnd"/>
    </w:p>
    <w:p w14:paraId="2FFF7D88" w14:textId="77777777" w:rsidR="009A7DA1" w:rsidRDefault="009A7DA1" w:rsidP="009A7DA1">
      <w:pPr>
        <w:pStyle w:val="1f"/>
      </w:pPr>
      <w:r>
        <w:rPr>
          <w:rFonts w:hint="eastAsia"/>
        </w:rPr>
        <w:t>取消该配置文件中以下两处注释：</w:t>
      </w:r>
    </w:p>
    <w:p w14:paraId="777F9EB3" w14:textId="77777777" w:rsidR="009A7DA1" w:rsidRDefault="009A7DA1" w:rsidP="009A7DA1">
      <w:pPr>
        <w:pStyle w:val="2f5"/>
      </w:pPr>
      <w:r w:rsidRPr="00814292">
        <w:rPr>
          <w:rFonts w:hint="eastAsia"/>
        </w:rPr>
        <w:t>user = "root"</w:t>
      </w:r>
    </w:p>
    <w:p w14:paraId="75F82020" w14:textId="77777777" w:rsidR="009A7DA1" w:rsidRDefault="009A7DA1" w:rsidP="009A7DA1">
      <w:pPr>
        <w:pStyle w:val="2f5"/>
      </w:pPr>
      <w:r w:rsidRPr="00814292">
        <w:rPr>
          <w:rFonts w:hint="eastAsia"/>
        </w:rPr>
        <w:t>group = "root"</w:t>
      </w:r>
    </w:p>
    <w:p w14:paraId="4AF5696E" w14:textId="2C55796B" w:rsidR="009A7DA1" w:rsidRDefault="009A7DA1" w:rsidP="009A7DA1">
      <w:pPr>
        <w:pStyle w:val="1f"/>
      </w:pPr>
      <w:r>
        <w:rPr>
          <w:rFonts w:hint="eastAsia"/>
        </w:rPr>
        <w:t>否则可能</w:t>
      </w:r>
      <w:r w:rsidR="009D0E28">
        <w:rPr>
          <w:rFonts w:hint="eastAsia"/>
        </w:rPr>
        <w:t>因为</w:t>
      </w:r>
      <w:r>
        <w:rPr>
          <w:rFonts w:hint="eastAsia"/>
        </w:rPr>
        <w:t>权限不够</w:t>
      </w:r>
      <w:r w:rsidR="009D0E28">
        <w:rPr>
          <w:rFonts w:hint="eastAsia"/>
        </w:rPr>
        <w:t>而报错</w:t>
      </w:r>
      <w:r>
        <w:rPr>
          <w:rFonts w:hint="eastAsia"/>
        </w:rPr>
        <w:t>。</w:t>
      </w:r>
    </w:p>
    <w:p w14:paraId="5DAE5A24" w14:textId="77777777" w:rsidR="009A7DA1" w:rsidRDefault="009A7DA1" w:rsidP="009A7DA1">
      <w:pPr>
        <w:pStyle w:val="30"/>
      </w:pPr>
      <w:r>
        <w:rPr>
          <w:rFonts w:hint="eastAsia"/>
        </w:rPr>
        <w:t>创建虚拟机</w:t>
      </w:r>
    </w:p>
    <w:p w14:paraId="04C5072D" w14:textId="746B5328" w:rsidR="009A7DA1" w:rsidRDefault="009A7DA1" w:rsidP="009A7DA1">
      <w:pPr>
        <w:pStyle w:val="2f5"/>
      </w:pPr>
      <w:r w:rsidRPr="00B4564C">
        <w:rPr>
          <w:rFonts w:hint="eastAsia"/>
        </w:rPr>
        <w:t>[</w:t>
      </w:r>
      <w:proofErr w:type="spellStart"/>
      <w:r w:rsidR="00D74DA1">
        <w:rPr>
          <w:rFonts w:hint="eastAsia"/>
        </w:rPr>
        <w:t>root@localhost</w:t>
      </w:r>
      <w:proofErr w:type="spellEnd"/>
      <w:r w:rsidR="00D74DA1">
        <w:rPr>
          <w:rFonts w:hint="eastAsia"/>
        </w:rPr>
        <w:t xml:space="preserve"> </w:t>
      </w:r>
      <w:proofErr w:type="gramStart"/>
      <w:r w:rsidR="00D74DA1">
        <w:rPr>
          <w:rFonts w:hint="eastAsia"/>
        </w:rPr>
        <w:t>home</w:t>
      </w:r>
      <w:r w:rsidRPr="00B4564C">
        <w:rPr>
          <w:rFonts w:hint="eastAsia"/>
        </w:rPr>
        <w:t>]#</w:t>
      </w:r>
      <w:proofErr w:type="gramEnd"/>
      <w:r w:rsidRPr="00B4564C">
        <w:rPr>
          <w:rFonts w:hint="eastAsia"/>
        </w:rPr>
        <w:t xml:space="preserve"> </w:t>
      </w:r>
      <w:proofErr w:type="spellStart"/>
      <w:r w:rsidRPr="00B4564C">
        <w:rPr>
          <w:rFonts w:hint="eastAsia"/>
          <w:b/>
        </w:rPr>
        <w:t>virsh</w:t>
      </w:r>
      <w:proofErr w:type="spellEnd"/>
      <w:r w:rsidRPr="00B4564C">
        <w:rPr>
          <w:rFonts w:hint="eastAsia"/>
          <w:b/>
        </w:rPr>
        <w:t xml:space="preserve"> define </w:t>
      </w:r>
      <w:r w:rsidRPr="00B4564C">
        <w:rPr>
          <w:rFonts w:hint="eastAsia"/>
          <w:b/>
          <w:i/>
          <w:color w:val="808080" w:themeColor="background1" w:themeShade="80"/>
        </w:rPr>
        <w:t>openEulerVM</w:t>
      </w:r>
      <w:r w:rsidR="00784C5B">
        <w:rPr>
          <w:rFonts w:hint="eastAsia"/>
          <w:b/>
          <w:i/>
          <w:color w:val="808080" w:themeColor="background1" w:themeShade="80"/>
        </w:rPr>
        <w:t>01</w:t>
      </w:r>
      <w:r w:rsidRPr="00B4564C">
        <w:rPr>
          <w:rFonts w:hint="eastAsia"/>
          <w:b/>
          <w:i/>
          <w:color w:val="808080" w:themeColor="background1" w:themeShade="80"/>
        </w:rPr>
        <w:t>.xml</w:t>
      </w:r>
    </w:p>
    <w:p w14:paraId="632CB1F5" w14:textId="209981BE" w:rsidR="00116468" w:rsidRDefault="009A7DA1" w:rsidP="009A7DA1">
      <w:pPr>
        <w:pStyle w:val="1f"/>
      </w:pPr>
      <w:r>
        <w:rPr>
          <w:rFonts w:hint="eastAsia"/>
        </w:rPr>
        <w:t>定义虚拟机后，</w:t>
      </w:r>
      <w:r w:rsidR="00116468">
        <w:rPr>
          <w:rFonts w:hint="eastAsia"/>
        </w:rPr>
        <w:t>可以用如下命令查看：</w:t>
      </w:r>
    </w:p>
    <w:p w14:paraId="0398E808" w14:textId="77777777" w:rsidR="00116468" w:rsidRDefault="00116468" w:rsidP="00116468">
      <w:pPr>
        <w:pStyle w:val="2f5"/>
      </w:pPr>
      <w:r>
        <w:t>[</w:t>
      </w:r>
      <w:proofErr w:type="spellStart"/>
      <w:r>
        <w:t>root@localhost</w:t>
      </w:r>
      <w:proofErr w:type="spellEnd"/>
      <w:r>
        <w:t xml:space="preserve"> </w:t>
      </w:r>
      <w:proofErr w:type="gramStart"/>
      <w:r>
        <w:t>home]#</w:t>
      </w:r>
      <w:proofErr w:type="gramEnd"/>
      <w:r>
        <w:t xml:space="preserve"> </w:t>
      </w:r>
      <w:proofErr w:type="spellStart"/>
      <w:r w:rsidRPr="00116468">
        <w:rPr>
          <w:b/>
        </w:rPr>
        <w:t>virsh</w:t>
      </w:r>
      <w:proofErr w:type="spellEnd"/>
      <w:r w:rsidRPr="00116468">
        <w:rPr>
          <w:b/>
        </w:rPr>
        <w:t xml:space="preserve"> list --all</w:t>
      </w:r>
    </w:p>
    <w:p w14:paraId="1C0A2A43" w14:textId="77777777" w:rsidR="00116468" w:rsidRDefault="00116468" w:rsidP="00116468">
      <w:pPr>
        <w:pStyle w:val="2f5"/>
      </w:pPr>
      <w:r>
        <w:t xml:space="preserve"> Id   Name            State</w:t>
      </w:r>
    </w:p>
    <w:p w14:paraId="4D041E63" w14:textId="77777777" w:rsidR="00116468" w:rsidRDefault="00116468" w:rsidP="00116468">
      <w:pPr>
        <w:pStyle w:val="2f5"/>
      </w:pPr>
      <w:r>
        <w:t>--------------------------------</w:t>
      </w:r>
    </w:p>
    <w:p w14:paraId="320E91D5" w14:textId="77777777" w:rsidR="00116468" w:rsidRDefault="00116468" w:rsidP="00116468">
      <w:pPr>
        <w:pStyle w:val="2f5"/>
      </w:pPr>
      <w:r>
        <w:t xml:space="preserve"> -    openEulerVM01   shut off</w:t>
      </w:r>
    </w:p>
    <w:p w14:paraId="15B0F2A3" w14:textId="44B3E809" w:rsidR="009A7DA1" w:rsidRDefault="009A7DA1" w:rsidP="009A7DA1">
      <w:pPr>
        <w:pStyle w:val="1f"/>
      </w:pPr>
      <w:r>
        <w:rPr>
          <w:rFonts w:hint="eastAsia"/>
        </w:rPr>
        <w:t>还可使用如下命令修改：</w:t>
      </w:r>
    </w:p>
    <w:p w14:paraId="40590DEA" w14:textId="5584E113" w:rsidR="009A7DA1" w:rsidRDefault="009A7DA1" w:rsidP="009A7DA1">
      <w:pPr>
        <w:pStyle w:val="2f5"/>
      </w:pPr>
      <w:r>
        <w:rPr>
          <w:rFonts w:hint="eastAsia"/>
        </w:rPr>
        <w:t>#</w:t>
      </w:r>
      <w:r>
        <w:t xml:space="preserve"> </w:t>
      </w:r>
      <w:proofErr w:type="spellStart"/>
      <w:proofErr w:type="gramStart"/>
      <w:r w:rsidRPr="00DD0365">
        <w:rPr>
          <w:rFonts w:hint="eastAsia"/>
          <w:b/>
        </w:rPr>
        <w:t>virsh</w:t>
      </w:r>
      <w:proofErr w:type="spellEnd"/>
      <w:proofErr w:type="gramEnd"/>
      <w:r w:rsidRPr="00DD0365">
        <w:rPr>
          <w:rFonts w:hint="eastAsia"/>
          <w:b/>
        </w:rPr>
        <w:t xml:space="preserve"> edit </w:t>
      </w:r>
      <w:r w:rsidRPr="00DD0365">
        <w:rPr>
          <w:rFonts w:hint="eastAsia"/>
          <w:b/>
          <w:i/>
          <w:color w:val="808080" w:themeColor="background1" w:themeShade="80"/>
        </w:rPr>
        <w:t>openEulerVM</w:t>
      </w:r>
      <w:r w:rsidR="00784C5B">
        <w:rPr>
          <w:rFonts w:hint="eastAsia"/>
          <w:b/>
          <w:i/>
          <w:color w:val="808080" w:themeColor="background1" w:themeShade="80"/>
        </w:rPr>
        <w:t>01</w:t>
      </w:r>
    </w:p>
    <w:p w14:paraId="3377946A" w14:textId="77777777" w:rsidR="009A7DA1" w:rsidRDefault="009A7DA1" w:rsidP="009A7DA1">
      <w:pPr>
        <w:pStyle w:val="30"/>
      </w:pPr>
      <w:r>
        <w:rPr>
          <w:rFonts w:hint="eastAsia"/>
        </w:rPr>
        <w:t>启动虚拟机</w:t>
      </w:r>
    </w:p>
    <w:p w14:paraId="0D856826" w14:textId="65FF180F" w:rsidR="009A7DA1" w:rsidRDefault="009A7DA1" w:rsidP="009A7DA1">
      <w:pPr>
        <w:pStyle w:val="2f5"/>
      </w:pPr>
      <w:r w:rsidRPr="00B4564C">
        <w:rPr>
          <w:rFonts w:hint="eastAsia"/>
        </w:rPr>
        <w:t>[</w:t>
      </w:r>
      <w:proofErr w:type="spellStart"/>
      <w:r w:rsidR="00D74DA1">
        <w:rPr>
          <w:rFonts w:hint="eastAsia"/>
        </w:rPr>
        <w:t>root@localhost</w:t>
      </w:r>
      <w:proofErr w:type="spellEnd"/>
      <w:r w:rsidR="00D74DA1">
        <w:rPr>
          <w:rFonts w:hint="eastAsia"/>
        </w:rPr>
        <w:t xml:space="preserve"> </w:t>
      </w:r>
      <w:proofErr w:type="gramStart"/>
      <w:r w:rsidR="00D74DA1">
        <w:rPr>
          <w:rFonts w:hint="eastAsia"/>
        </w:rPr>
        <w:t>home</w:t>
      </w:r>
      <w:r w:rsidRPr="00B4564C">
        <w:rPr>
          <w:rFonts w:hint="eastAsia"/>
        </w:rPr>
        <w:t>]#</w:t>
      </w:r>
      <w:proofErr w:type="gramEnd"/>
      <w:r w:rsidRPr="00B4564C">
        <w:rPr>
          <w:rFonts w:hint="eastAsia"/>
        </w:rPr>
        <w:t xml:space="preserve"> </w:t>
      </w:r>
      <w:proofErr w:type="spellStart"/>
      <w:r w:rsidRPr="00DD0365">
        <w:rPr>
          <w:rFonts w:hint="eastAsia"/>
          <w:b/>
        </w:rPr>
        <w:t>virsh</w:t>
      </w:r>
      <w:proofErr w:type="spellEnd"/>
      <w:r w:rsidRPr="00DD0365">
        <w:rPr>
          <w:rFonts w:hint="eastAsia"/>
          <w:b/>
        </w:rPr>
        <w:t xml:space="preserve"> start </w:t>
      </w:r>
      <w:r w:rsidRPr="00DD0365">
        <w:rPr>
          <w:rFonts w:hint="eastAsia"/>
          <w:b/>
          <w:i/>
          <w:color w:val="808080" w:themeColor="background1" w:themeShade="80"/>
        </w:rPr>
        <w:t>openEulerVM</w:t>
      </w:r>
      <w:r w:rsidR="00784C5B">
        <w:rPr>
          <w:rFonts w:hint="eastAsia"/>
          <w:b/>
          <w:i/>
          <w:color w:val="808080" w:themeColor="background1" w:themeShade="80"/>
        </w:rPr>
        <w:t>01</w:t>
      </w:r>
    </w:p>
    <w:p w14:paraId="277C7DE1" w14:textId="760F5F74" w:rsidR="00116468" w:rsidRDefault="00212641" w:rsidP="009A7DA1">
      <w:pPr>
        <w:pStyle w:val="1f"/>
      </w:pPr>
      <w:r>
        <w:rPr>
          <w:rFonts w:hint="eastAsia"/>
        </w:rPr>
        <w:t>这时</w:t>
      </w:r>
      <w:r w:rsidR="00116468">
        <w:rPr>
          <w:rFonts w:hint="eastAsia"/>
        </w:rPr>
        <w:t>可以看到一个和</w:t>
      </w:r>
      <w:r w:rsidR="00116468">
        <w:rPr>
          <w:rFonts w:hint="eastAsia"/>
        </w:rPr>
        <w:t>NVRAM</w:t>
      </w:r>
      <w:r w:rsidR="00116468">
        <w:rPr>
          <w:rFonts w:hint="eastAsia"/>
        </w:rPr>
        <w:t>有关的文件生成了：</w:t>
      </w:r>
    </w:p>
    <w:p w14:paraId="74A49E1B" w14:textId="77777777" w:rsidR="00116468" w:rsidRDefault="00116468" w:rsidP="00116468">
      <w:pPr>
        <w:pStyle w:val="2f5"/>
      </w:pPr>
      <w:r>
        <w:t>[</w:t>
      </w:r>
      <w:proofErr w:type="spellStart"/>
      <w:r>
        <w:t>root@localhost</w:t>
      </w:r>
      <w:proofErr w:type="spellEnd"/>
      <w:r>
        <w:t xml:space="preserve"> </w:t>
      </w:r>
      <w:proofErr w:type="gramStart"/>
      <w:r>
        <w:t>home]#</w:t>
      </w:r>
      <w:proofErr w:type="gramEnd"/>
      <w:r>
        <w:t xml:space="preserve"> </w:t>
      </w:r>
      <w:r w:rsidRPr="00116468">
        <w:rPr>
          <w:b/>
        </w:rPr>
        <w:t>ls /var/lib/</w:t>
      </w:r>
      <w:proofErr w:type="spellStart"/>
      <w:r w:rsidRPr="00116468">
        <w:rPr>
          <w:b/>
        </w:rPr>
        <w:t>libvirt</w:t>
      </w:r>
      <w:proofErr w:type="spellEnd"/>
      <w:r w:rsidRPr="00116468">
        <w:rPr>
          <w:b/>
        </w:rPr>
        <w:t>/</w:t>
      </w:r>
      <w:proofErr w:type="spellStart"/>
      <w:r w:rsidRPr="00116468">
        <w:rPr>
          <w:b/>
        </w:rPr>
        <w:t>qemu</w:t>
      </w:r>
      <w:proofErr w:type="spellEnd"/>
      <w:r w:rsidRPr="00116468">
        <w:rPr>
          <w:b/>
        </w:rPr>
        <w:t>/</w:t>
      </w:r>
      <w:proofErr w:type="spellStart"/>
      <w:r w:rsidRPr="00116468">
        <w:rPr>
          <w:b/>
        </w:rPr>
        <w:t>nvram</w:t>
      </w:r>
      <w:proofErr w:type="spellEnd"/>
      <w:r w:rsidRPr="00116468">
        <w:rPr>
          <w:b/>
        </w:rPr>
        <w:t>/</w:t>
      </w:r>
    </w:p>
    <w:p w14:paraId="293BF113" w14:textId="6A52645F" w:rsidR="00116468" w:rsidRDefault="00116468" w:rsidP="00116468">
      <w:pPr>
        <w:pStyle w:val="2f5"/>
      </w:pPr>
      <w:r>
        <w:t>openEulerVM01_VARS.fd</w:t>
      </w:r>
    </w:p>
    <w:p w14:paraId="51F931C6" w14:textId="77777777" w:rsidR="009A7DA1" w:rsidRDefault="009A7DA1" w:rsidP="009A7DA1">
      <w:pPr>
        <w:pStyle w:val="1f"/>
      </w:pPr>
      <w:r>
        <w:rPr>
          <w:rFonts w:hint="eastAsia"/>
        </w:rPr>
        <w:t>启动后若要关闭虚拟机：</w:t>
      </w:r>
    </w:p>
    <w:p w14:paraId="5FF76D11" w14:textId="037C0552" w:rsidR="009A7DA1" w:rsidRDefault="009A7DA1" w:rsidP="009A7DA1">
      <w:pPr>
        <w:pStyle w:val="2f5"/>
      </w:pPr>
      <w:r>
        <w:rPr>
          <w:rFonts w:hint="eastAsia"/>
        </w:rPr>
        <w:t>#</w:t>
      </w:r>
      <w:r>
        <w:t xml:space="preserve"> </w:t>
      </w:r>
      <w:proofErr w:type="spellStart"/>
      <w:proofErr w:type="gramStart"/>
      <w:r w:rsidRPr="00DD0365">
        <w:rPr>
          <w:rFonts w:hint="eastAsia"/>
          <w:b/>
        </w:rPr>
        <w:t>virsh</w:t>
      </w:r>
      <w:proofErr w:type="spellEnd"/>
      <w:proofErr w:type="gramEnd"/>
      <w:r w:rsidRPr="00DD0365">
        <w:rPr>
          <w:rFonts w:hint="eastAsia"/>
          <w:b/>
        </w:rPr>
        <w:t xml:space="preserve"> destroy </w:t>
      </w:r>
      <w:r w:rsidRPr="00DD0365">
        <w:rPr>
          <w:rFonts w:hint="eastAsia"/>
          <w:b/>
          <w:i/>
          <w:color w:val="808080" w:themeColor="background1" w:themeShade="80"/>
        </w:rPr>
        <w:t>openEulerVM</w:t>
      </w:r>
      <w:r w:rsidR="00784C5B">
        <w:rPr>
          <w:rFonts w:hint="eastAsia"/>
          <w:b/>
          <w:i/>
          <w:color w:val="808080" w:themeColor="background1" w:themeShade="80"/>
        </w:rPr>
        <w:t>01</w:t>
      </w:r>
    </w:p>
    <w:p w14:paraId="322013D9" w14:textId="77777777" w:rsidR="009A7DA1" w:rsidRDefault="009A7DA1" w:rsidP="009A7DA1">
      <w:pPr>
        <w:pStyle w:val="1f"/>
      </w:pPr>
      <w:r>
        <w:rPr>
          <w:rFonts w:hint="eastAsia"/>
        </w:rPr>
        <w:lastRenderedPageBreak/>
        <w:t>若要删除虚拟机：</w:t>
      </w:r>
    </w:p>
    <w:p w14:paraId="13A62A2D" w14:textId="2F53FDAE" w:rsidR="009A7DA1" w:rsidRDefault="009A7DA1" w:rsidP="009A7DA1">
      <w:pPr>
        <w:pStyle w:val="2f5"/>
      </w:pPr>
      <w:r>
        <w:rPr>
          <w:rFonts w:hint="eastAsia"/>
        </w:rPr>
        <w:t>#</w:t>
      </w:r>
      <w:r>
        <w:t xml:space="preserve"> </w:t>
      </w:r>
      <w:proofErr w:type="spellStart"/>
      <w:proofErr w:type="gramStart"/>
      <w:r w:rsidRPr="00DD0365">
        <w:rPr>
          <w:rFonts w:hint="eastAsia"/>
          <w:b/>
        </w:rPr>
        <w:t>virsh</w:t>
      </w:r>
      <w:proofErr w:type="spellEnd"/>
      <w:proofErr w:type="gramEnd"/>
      <w:r w:rsidRPr="00DD0365">
        <w:rPr>
          <w:rFonts w:hint="eastAsia"/>
          <w:b/>
        </w:rPr>
        <w:t xml:space="preserve"> undefine </w:t>
      </w:r>
      <w:r w:rsidRPr="00DD0365">
        <w:rPr>
          <w:rFonts w:hint="eastAsia"/>
          <w:b/>
          <w:i/>
          <w:color w:val="808080" w:themeColor="background1" w:themeShade="80"/>
        </w:rPr>
        <w:t>openEulerVM</w:t>
      </w:r>
      <w:r w:rsidR="00784C5B">
        <w:rPr>
          <w:rFonts w:hint="eastAsia"/>
          <w:b/>
          <w:i/>
          <w:color w:val="808080" w:themeColor="background1" w:themeShade="80"/>
        </w:rPr>
        <w:t>01</w:t>
      </w:r>
      <w:r w:rsidRPr="00DD0365">
        <w:rPr>
          <w:rFonts w:hint="eastAsia"/>
          <w:b/>
          <w:color w:val="808080" w:themeColor="background1" w:themeShade="80"/>
        </w:rPr>
        <w:t xml:space="preserve"> </w:t>
      </w:r>
      <w:r w:rsidRPr="00DD0365">
        <w:rPr>
          <w:rFonts w:hint="eastAsia"/>
          <w:b/>
        </w:rPr>
        <w:t>--</w:t>
      </w:r>
      <w:proofErr w:type="spellStart"/>
      <w:r w:rsidRPr="00DD0365">
        <w:rPr>
          <w:rFonts w:hint="eastAsia"/>
          <w:b/>
        </w:rPr>
        <w:t>nvram</w:t>
      </w:r>
      <w:proofErr w:type="spellEnd"/>
    </w:p>
    <w:p w14:paraId="68ACB89E" w14:textId="77777777" w:rsidR="009A7DA1" w:rsidRDefault="009A7DA1" w:rsidP="009A7DA1">
      <w:pPr>
        <w:pStyle w:val="1f"/>
      </w:pPr>
      <w:r>
        <w:rPr>
          <w:rFonts w:hint="eastAsia"/>
        </w:rPr>
        <w:t>注意：若没有用到</w:t>
      </w:r>
      <w:proofErr w:type="spellStart"/>
      <w:r>
        <w:t>nvram</w:t>
      </w:r>
      <w:proofErr w:type="spellEnd"/>
      <w:r>
        <w:t>，</w:t>
      </w:r>
      <w:r>
        <w:rPr>
          <w:rFonts w:hint="eastAsia"/>
        </w:rPr>
        <w:t>则不需要添加</w:t>
      </w:r>
      <w:r>
        <w:t>—</w:t>
      </w:r>
      <w:proofErr w:type="spellStart"/>
      <w:r>
        <w:t>nvram</w:t>
      </w:r>
      <w:proofErr w:type="spellEnd"/>
      <w:r>
        <w:rPr>
          <w:rFonts w:hint="eastAsia"/>
        </w:rPr>
        <w:t>参数。</w:t>
      </w:r>
    </w:p>
    <w:p w14:paraId="45336F0C" w14:textId="0DC34C03" w:rsidR="009A7DA1" w:rsidRDefault="00A753D6" w:rsidP="00A753D6">
      <w:pPr>
        <w:pStyle w:val="1f"/>
      </w:pPr>
      <w:r>
        <w:rPr>
          <w:rFonts w:hint="eastAsia"/>
        </w:rPr>
        <w:t>再次</w:t>
      </w:r>
      <w:r w:rsidR="009A7DA1">
        <w:rPr>
          <w:rFonts w:hint="eastAsia"/>
        </w:rPr>
        <w:t>查看虚拟机信息</w:t>
      </w:r>
    </w:p>
    <w:p w14:paraId="78D97FDA" w14:textId="77777777" w:rsidR="009E3EF0" w:rsidRDefault="009E3EF0" w:rsidP="009E3EF0">
      <w:pPr>
        <w:pStyle w:val="2f5"/>
      </w:pPr>
      <w:r>
        <w:t>[</w:t>
      </w:r>
      <w:proofErr w:type="spellStart"/>
      <w:r>
        <w:t>root@localhost</w:t>
      </w:r>
      <w:proofErr w:type="spellEnd"/>
      <w:r>
        <w:t xml:space="preserve"> </w:t>
      </w:r>
      <w:proofErr w:type="gramStart"/>
      <w:r>
        <w:t>home]#</w:t>
      </w:r>
      <w:proofErr w:type="gramEnd"/>
      <w:r>
        <w:t xml:space="preserve"> </w:t>
      </w:r>
      <w:proofErr w:type="spellStart"/>
      <w:r w:rsidRPr="009E3EF0">
        <w:rPr>
          <w:b/>
        </w:rPr>
        <w:t>virsh</w:t>
      </w:r>
      <w:proofErr w:type="spellEnd"/>
      <w:r w:rsidRPr="009E3EF0">
        <w:rPr>
          <w:b/>
        </w:rPr>
        <w:t xml:space="preserve"> list</w:t>
      </w:r>
    </w:p>
    <w:p w14:paraId="4B0ACA93" w14:textId="77777777" w:rsidR="009E3EF0" w:rsidRDefault="009E3EF0" w:rsidP="009E3EF0">
      <w:pPr>
        <w:pStyle w:val="2f5"/>
      </w:pPr>
      <w:r>
        <w:t xml:space="preserve"> Id   Name            State</w:t>
      </w:r>
    </w:p>
    <w:p w14:paraId="780A5752" w14:textId="77777777" w:rsidR="009E3EF0" w:rsidRDefault="009E3EF0" w:rsidP="009E3EF0">
      <w:pPr>
        <w:pStyle w:val="2f5"/>
      </w:pPr>
      <w:r>
        <w:t>-------------------------------</w:t>
      </w:r>
    </w:p>
    <w:p w14:paraId="3FC4D089" w14:textId="3ADEC063" w:rsidR="009E3EF0" w:rsidRDefault="009E3EF0" w:rsidP="009E3EF0">
      <w:pPr>
        <w:pStyle w:val="2f5"/>
      </w:pPr>
      <w:r>
        <w:t xml:space="preserve"> 1    openEulerVM01   running</w:t>
      </w:r>
    </w:p>
    <w:p w14:paraId="7C80F966" w14:textId="77777777" w:rsidR="009E3EF0" w:rsidRDefault="009E3EF0" w:rsidP="009E3EF0">
      <w:pPr>
        <w:pStyle w:val="2f5"/>
      </w:pPr>
    </w:p>
    <w:p w14:paraId="7AECB1E4" w14:textId="77777777" w:rsidR="009E3EF0" w:rsidRDefault="009E3EF0" w:rsidP="009E3EF0">
      <w:pPr>
        <w:pStyle w:val="2f5"/>
      </w:pPr>
      <w:r>
        <w:t>[</w:t>
      </w:r>
      <w:proofErr w:type="spellStart"/>
      <w:r>
        <w:t>root@localhost</w:t>
      </w:r>
      <w:proofErr w:type="spellEnd"/>
      <w:r>
        <w:t xml:space="preserve"> </w:t>
      </w:r>
      <w:proofErr w:type="gramStart"/>
      <w:r>
        <w:t>home]#</w:t>
      </w:r>
      <w:proofErr w:type="gramEnd"/>
      <w:r>
        <w:t xml:space="preserve"> </w:t>
      </w:r>
      <w:proofErr w:type="spellStart"/>
      <w:r w:rsidRPr="009E3EF0">
        <w:rPr>
          <w:b/>
        </w:rPr>
        <w:t>virsh</w:t>
      </w:r>
      <w:proofErr w:type="spellEnd"/>
      <w:r w:rsidRPr="009E3EF0">
        <w:rPr>
          <w:b/>
        </w:rPr>
        <w:t xml:space="preserve"> </w:t>
      </w:r>
      <w:proofErr w:type="spellStart"/>
      <w:r w:rsidRPr="009E3EF0">
        <w:rPr>
          <w:b/>
        </w:rPr>
        <w:t>domiflist</w:t>
      </w:r>
      <w:proofErr w:type="spellEnd"/>
      <w:r w:rsidRPr="009E3EF0">
        <w:rPr>
          <w:b/>
        </w:rPr>
        <w:t xml:space="preserve"> </w:t>
      </w:r>
      <w:r w:rsidRPr="009E3EF0">
        <w:rPr>
          <w:b/>
          <w:i/>
          <w:color w:val="808080" w:themeColor="background1" w:themeShade="80"/>
        </w:rPr>
        <w:t>openEulerVM01</w:t>
      </w:r>
    </w:p>
    <w:p w14:paraId="65717123" w14:textId="77777777" w:rsidR="009E3EF0" w:rsidRDefault="009E3EF0" w:rsidP="009E3EF0">
      <w:pPr>
        <w:pStyle w:val="2f5"/>
      </w:pPr>
      <w:r>
        <w:t xml:space="preserve"> Interface   Type     Source   Model    MAC</w:t>
      </w:r>
    </w:p>
    <w:p w14:paraId="4C0E288D" w14:textId="77777777" w:rsidR="009E3EF0" w:rsidRDefault="009E3EF0" w:rsidP="009E3EF0">
      <w:pPr>
        <w:pStyle w:val="2f5"/>
      </w:pPr>
      <w:r>
        <w:t>-----------------------------------------------------------</w:t>
      </w:r>
    </w:p>
    <w:p w14:paraId="56368515" w14:textId="77777777" w:rsidR="009E3EF0" w:rsidRDefault="009E3EF0" w:rsidP="009E3EF0">
      <w:pPr>
        <w:pStyle w:val="2f5"/>
      </w:pPr>
      <w:r>
        <w:t xml:space="preserve"> vnet0       bridge   br0      </w:t>
      </w:r>
      <w:proofErr w:type="spellStart"/>
      <w:r>
        <w:t>virtio</w:t>
      </w:r>
      <w:proofErr w:type="spellEnd"/>
      <w:r>
        <w:t xml:space="preserve">   52:54:00:4</w:t>
      </w:r>
      <w:proofErr w:type="gramStart"/>
      <w:r>
        <w:t>a:04:6</w:t>
      </w:r>
      <w:proofErr w:type="gramEnd"/>
      <w:r>
        <w:t>e</w:t>
      </w:r>
    </w:p>
    <w:p w14:paraId="7EBABEC3" w14:textId="049C6AFF" w:rsidR="009A7DA1" w:rsidRDefault="009E3EF0" w:rsidP="009E3EF0">
      <w:pPr>
        <w:pStyle w:val="2f5"/>
      </w:pPr>
      <w:r>
        <w:t xml:space="preserve"> vnet1       bridge   br1      </w:t>
      </w:r>
      <w:proofErr w:type="spellStart"/>
      <w:r>
        <w:t>virtio</w:t>
      </w:r>
      <w:proofErr w:type="spellEnd"/>
      <w:r>
        <w:t xml:space="preserve">   52:54:00:2</w:t>
      </w:r>
      <w:proofErr w:type="gramStart"/>
      <w:r>
        <w:t>d:f</w:t>
      </w:r>
      <w:proofErr w:type="gramEnd"/>
      <w:r>
        <w:t>0:71</w:t>
      </w:r>
    </w:p>
    <w:p w14:paraId="5D352D82" w14:textId="77777777" w:rsidR="009A7DA1" w:rsidRDefault="009A7DA1" w:rsidP="009A7DA1">
      <w:pPr>
        <w:pStyle w:val="1f"/>
      </w:pPr>
      <w:r>
        <w:rPr>
          <w:rFonts w:hint="eastAsia"/>
        </w:rPr>
        <w:t>更多命令请参考“</w:t>
      </w:r>
      <w:proofErr w:type="spellStart"/>
      <w:r w:rsidRPr="009151AD">
        <w:rPr>
          <w:rStyle w:val="2f6"/>
          <w:rFonts w:hint="eastAsia"/>
        </w:rPr>
        <w:t>virsh</w:t>
      </w:r>
      <w:proofErr w:type="spellEnd"/>
      <w:r w:rsidRPr="009151AD">
        <w:rPr>
          <w:rStyle w:val="2f6"/>
          <w:rFonts w:hint="eastAsia"/>
        </w:rPr>
        <w:t xml:space="preserve"> --help</w:t>
      </w:r>
      <w:r>
        <w:rPr>
          <w:rFonts w:hint="eastAsia"/>
        </w:rPr>
        <w:t>”命令。</w:t>
      </w:r>
    </w:p>
    <w:p w14:paraId="5C1FB901" w14:textId="399F9318" w:rsidR="009A7DA1" w:rsidRDefault="009A7DA1" w:rsidP="009A7DA1">
      <w:pPr>
        <w:pStyle w:val="3"/>
        <w:numPr>
          <w:ilvl w:val="2"/>
          <w:numId w:val="4"/>
        </w:numPr>
      </w:pPr>
      <w:bookmarkStart w:id="105" w:name="_Toc56605230"/>
      <w:bookmarkStart w:id="106" w:name="_Toc59480210"/>
      <w:r w:rsidRPr="00C445F9">
        <w:rPr>
          <w:rFonts w:hint="eastAsia"/>
        </w:rPr>
        <w:t>使用</w:t>
      </w:r>
      <w:r w:rsidRPr="00C445F9">
        <w:rPr>
          <w:rFonts w:hint="eastAsia"/>
        </w:rPr>
        <w:t>VNC</w:t>
      </w:r>
      <w:r w:rsidR="00936C15">
        <w:rPr>
          <w:rFonts w:hint="eastAsia"/>
        </w:rPr>
        <w:t>登录虚拟机</w:t>
      </w:r>
      <w:bookmarkEnd w:id="105"/>
      <w:bookmarkEnd w:id="106"/>
    </w:p>
    <w:p w14:paraId="71612FB9" w14:textId="0ACAE5CE" w:rsidR="00A94A26" w:rsidRDefault="00A94A26" w:rsidP="00A94A26">
      <w:pPr>
        <w:pStyle w:val="1f"/>
      </w:pPr>
      <w:r>
        <w:rPr>
          <w:rFonts w:hint="eastAsia"/>
        </w:rPr>
        <w:t>以下步骤</w:t>
      </w:r>
      <w:r w:rsidRPr="00A94A26">
        <w:t>分别在</w:t>
      </w:r>
      <w:proofErr w:type="spellStart"/>
      <w:r w:rsidRPr="00A94A26">
        <w:t>Taishan</w:t>
      </w:r>
      <w:proofErr w:type="spellEnd"/>
      <w:r w:rsidRPr="00A94A26">
        <w:t>服务器和</w:t>
      </w:r>
      <w:r w:rsidRPr="00A94A26">
        <w:t>Windows</w:t>
      </w:r>
      <w:r w:rsidRPr="00A94A26">
        <w:t>电脑终端中安装相应的</w:t>
      </w:r>
      <w:r w:rsidRPr="00A94A26">
        <w:t>VNC</w:t>
      </w:r>
      <w:r w:rsidRPr="00A94A26">
        <w:t>工具，</w:t>
      </w:r>
      <w:r w:rsidR="00936C15">
        <w:rPr>
          <w:rFonts w:hint="eastAsia"/>
        </w:rPr>
        <w:t>并以此登录</w:t>
      </w:r>
      <w:r w:rsidRPr="00A94A26">
        <w:t>虚拟机</w:t>
      </w:r>
      <w:r w:rsidR="00936C15">
        <w:rPr>
          <w:rFonts w:hint="eastAsia"/>
        </w:rPr>
        <w:t>并完成操作系统的</w:t>
      </w:r>
      <w:r w:rsidRPr="00A94A26">
        <w:t>安装</w:t>
      </w:r>
      <w:r>
        <w:t>。</w:t>
      </w:r>
    </w:p>
    <w:p w14:paraId="480940F7" w14:textId="77777777" w:rsidR="009A7DA1" w:rsidRDefault="009A7DA1" w:rsidP="009A7DA1">
      <w:pPr>
        <w:pStyle w:val="30"/>
      </w:pPr>
      <w:r>
        <w:rPr>
          <w:rFonts w:hint="eastAsia"/>
        </w:rPr>
        <w:t>查看虚拟机使用的端口号</w:t>
      </w:r>
    </w:p>
    <w:p w14:paraId="260E2943" w14:textId="6B20E859" w:rsidR="009A7DA1" w:rsidRDefault="009A7DA1" w:rsidP="009A7DA1">
      <w:pPr>
        <w:pStyle w:val="2f5"/>
      </w:pPr>
      <w:r>
        <w:rPr>
          <w:rFonts w:hint="eastAsia"/>
        </w:rPr>
        <w:t>[</w:t>
      </w:r>
      <w:proofErr w:type="spellStart"/>
      <w:r w:rsidR="00D74DA1">
        <w:rPr>
          <w:rFonts w:hint="eastAsia"/>
        </w:rPr>
        <w:t>root@localhost</w:t>
      </w:r>
      <w:proofErr w:type="spellEnd"/>
      <w:r w:rsidR="00D74DA1">
        <w:rPr>
          <w:rFonts w:hint="eastAsia"/>
        </w:rPr>
        <w:t xml:space="preserve"> </w:t>
      </w:r>
      <w:proofErr w:type="gramStart"/>
      <w:r w:rsidR="00D74DA1">
        <w:rPr>
          <w:rFonts w:hint="eastAsia"/>
        </w:rPr>
        <w:t>home</w:t>
      </w:r>
      <w:r>
        <w:rPr>
          <w:rFonts w:hint="eastAsia"/>
        </w:rPr>
        <w:t>]#</w:t>
      </w:r>
      <w:proofErr w:type="gramEnd"/>
      <w:r>
        <w:rPr>
          <w:rFonts w:hint="eastAsia"/>
        </w:rPr>
        <w:t xml:space="preserve"> </w:t>
      </w:r>
      <w:proofErr w:type="spellStart"/>
      <w:r w:rsidRPr="001A739F">
        <w:rPr>
          <w:rFonts w:hint="eastAsia"/>
          <w:b/>
        </w:rPr>
        <w:t>virsh</w:t>
      </w:r>
      <w:proofErr w:type="spellEnd"/>
      <w:r w:rsidRPr="001A739F">
        <w:rPr>
          <w:rFonts w:hint="eastAsia"/>
          <w:b/>
        </w:rPr>
        <w:t xml:space="preserve"> </w:t>
      </w:r>
      <w:proofErr w:type="spellStart"/>
      <w:r w:rsidRPr="001A739F">
        <w:rPr>
          <w:rFonts w:hint="eastAsia"/>
          <w:b/>
        </w:rPr>
        <w:t>vncdisplay</w:t>
      </w:r>
      <w:proofErr w:type="spellEnd"/>
      <w:r w:rsidRPr="001A739F">
        <w:rPr>
          <w:rFonts w:hint="eastAsia"/>
          <w:b/>
        </w:rPr>
        <w:t xml:space="preserve"> </w:t>
      </w:r>
      <w:r w:rsidRPr="001A739F">
        <w:rPr>
          <w:rFonts w:hint="eastAsia"/>
          <w:b/>
          <w:i/>
          <w:color w:val="808080" w:themeColor="background1" w:themeShade="80"/>
        </w:rPr>
        <w:t>openEulerVM</w:t>
      </w:r>
      <w:r w:rsidR="00125C5A">
        <w:rPr>
          <w:b/>
          <w:i/>
          <w:color w:val="808080" w:themeColor="background1" w:themeShade="80"/>
        </w:rPr>
        <w:t>01</w:t>
      </w:r>
    </w:p>
    <w:p w14:paraId="0851A78A" w14:textId="77777777" w:rsidR="009A7DA1" w:rsidRDefault="009A7DA1" w:rsidP="009A7DA1">
      <w:pPr>
        <w:pStyle w:val="2f5"/>
      </w:pPr>
      <w:r>
        <w:rPr>
          <w:rFonts w:hint="eastAsia"/>
        </w:rPr>
        <w:t>:0</w:t>
      </w:r>
    </w:p>
    <w:p w14:paraId="3F951573" w14:textId="77777777" w:rsidR="009A7DA1" w:rsidRDefault="009A7DA1" w:rsidP="009A7DA1">
      <w:pPr>
        <w:pStyle w:val="30"/>
      </w:pPr>
      <w:r>
        <w:rPr>
          <w:rFonts w:hint="eastAsia"/>
        </w:rPr>
        <w:t>在宿主机上安装</w:t>
      </w:r>
      <w:proofErr w:type="spellStart"/>
      <w:r>
        <w:rPr>
          <w:rFonts w:hint="eastAsia"/>
        </w:rPr>
        <w:t>T</w:t>
      </w:r>
      <w:r>
        <w:t>igerVNC</w:t>
      </w:r>
      <w:proofErr w:type="spellEnd"/>
    </w:p>
    <w:p w14:paraId="5564BF15" w14:textId="5DB9B882" w:rsidR="009A7DA1" w:rsidRDefault="009A7DA1" w:rsidP="009A7DA1">
      <w:pPr>
        <w:pStyle w:val="2f5"/>
      </w:pPr>
      <w:r>
        <w:rPr>
          <w:rFonts w:hint="eastAsia"/>
        </w:rPr>
        <w:t>[</w:t>
      </w:r>
      <w:proofErr w:type="spellStart"/>
      <w:r w:rsidR="00D74DA1">
        <w:rPr>
          <w:rFonts w:hint="eastAsia"/>
        </w:rPr>
        <w:t>root@localhost</w:t>
      </w:r>
      <w:proofErr w:type="spellEnd"/>
      <w:r w:rsidR="00D74DA1">
        <w:rPr>
          <w:rFonts w:hint="eastAsia"/>
        </w:rPr>
        <w:t xml:space="preserve"> </w:t>
      </w:r>
      <w:proofErr w:type="gramStart"/>
      <w:r w:rsidR="00D74DA1">
        <w:rPr>
          <w:rFonts w:hint="eastAsia"/>
        </w:rPr>
        <w:t>home</w:t>
      </w:r>
      <w:r>
        <w:rPr>
          <w:rFonts w:hint="eastAsia"/>
        </w:rPr>
        <w:t>]#</w:t>
      </w:r>
      <w:proofErr w:type="gramEnd"/>
      <w:r>
        <w:t xml:space="preserve"> </w:t>
      </w:r>
      <w:r w:rsidRPr="009E52A4">
        <w:rPr>
          <w:rFonts w:hint="eastAsia"/>
          <w:b/>
        </w:rPr>
        <w:t xml:space="preserve">yum install </w:t>
      </w:r>
      <w:proofErr w:type="spellStart"/>
      <w:r w:rsidRPr="009E52A4">
        <w:rPr>
          <w:rFonts w:hint="eastAsia"/>
          <w:b/>
        </w:rPr>
        <w:t>tigervnc</w:t>
      </w:r>
      <w:proofErr w:type="spellEnd"/>
      <w:r w:rsidRPr="009E52A4">
        <w:rPr>
          <w:rFonts w:hint="eastAsia"/>
          <w:b/>
        </w:rPr>
        <w:t xml:space="preserve"> </w:t>
      </w:r>
      <w:proofErr w:type="spellStart"/>
      <w:r w:rsidRPr="009E52A4">
        <w:rPr>
          <w:rFonts w:hint="eastAsia"/>
          <w:b/>
        </w:rPr>
        <w:t>tigervnc</w:t>
      </w:r>
      <w:proofErr w:type="spellEnd"/>
      <w:r w:rsidRPr="009E52A4">
        <w:rPr>
          <w:rFonts w:hint="eastAsia"/>
          <w:b/>
        </w:rPr>
        <w:t>-server</w:t>
      </w:r>
    </w:p>
    <w:p w14:paraId="15036E76" w14:textId="77777777" w:rsidR="009A7DA1" w:rsidRDefault="009A7DA1" w:rsidP="009A7DA1">
      <w:pPr>
        <w:pStyle w:val="30"/>
      </w:pPr>
      <w:r>
        <w:rPr>
          <w:rFonts w:hint="eastAsia"/>
        </w:rPr>
        <w:t>启动</w:t>
      </w:r>
      <w:r>
        <w:rPr>
          <w:rFonts w:hint="eastAsia"/>
        </w:rPr>
        <w:t>VNC</w:t>
      </w:r>
      <w:r>
        <w:t xml:space="preserve"> Server</w:t>
      </w:r>
    </w:p>
    <w:p w14:paraId="3FB15293" w14:textId="77777777" w:rsidR="009A7DA1" w:rsidRDefault="009A7DA1" w:rsidP="009A7DA1">
      <w:pPr>
        <w:pStyle w:val="1f"/>
      </w:pPr>
      <w:r>
        <w:rPr>
          <w:rFonts w:hint="eastAsia"/>
        </w:rPr>
        <w:t>先关闭防护墙：</w:t>
      </w:r>
    </w:p>
    <w:p w14:paraId="10B9A39A" w14:textId="3FF5C140" w:rsidR="009A7DA1" w:rsidRDefault="009A7DA1" w:rsidP="009A7DA1">
      <w:pPr>
        <w:pStyle w:val="2f5"/>
      </w:pPr>
      <w:r>
        <w:rPr>
          <w:rFonts w:hint="eastAsia"/>
        </w:rPr>
        <w:t>[</w:t>
      </w:r>
      <w:proofErr w:type="spellStart"/>
      <w:r w:rsidR="00D74DA1">
        <w:rPr>
          <w:rFonts w:hint="eastAsia"/>
        </w:rPr>
        <w:t>root@localhost</w:t>
      </w:r>
      <w:proofErr w:type="spellEnd"/>
      <w:r w:rsidR="00D74DA1">
        <w:rPr>
          <w:rFonts w:hint="eastAsia"/>
        </w:rPr>
        <w:t xml:space="preserve"> </w:t>
      </w:r>
      <w:proofErr w:type="gramStart"/>
      <w:r w:rsidR="00D74DA1">
        <w:rPr>
          <w:rFonts w:hint="eastAsia"/>
        </w:rPr>
        <w:t>home</w:t>
      </w:r>
      <w:r>
        <w:rPr>
          <w:rFonts w:hint="eastAsia"/>
        </w:rPr>
        <w:t>]#</w:t>
      </w:r>
      <w:proofErr w:type="gramEnd"/>
      <w:r>
        <w:t xml:space="preserve"> </w:t>
      </w:r>
      <w:proofErr w:type="spellStart"/>
      <w:r w:rsidRPr="00283211">
        <w:rPr>
          <w:rFonts w:hint="eastAsia"/>
          <w:b/>
        </w:rPr>
        <w:t>systemctl</w:t>
      </w:r>
      <w:proofErr w:type="spellEnd"/>
      <w:r w:rsidRPr="00283211">
        <w:rPr>
          <w:rFonts w:hint="eastAsia"/>
          <w:b/>
        </w:rPr>
        <w:t xml:space="preserve"> stop </w:t>
      </w:r>
      <w:proofErr w:type="spellStart"/>
      <w:r w:rsidRPr="00283211">
        <w:rPr>
          <w:rFonts w:hint="eastAsia"/>
          <w:b/>
        </w:rPr>
        <w:t>firewalld</w:t>
      </w:r>
      <w:proofErr w:type="spellEnd"/>
    </w:p>
    <w:p w14:paraId="3CC60863" w14:textId="77777777" w:rsidR="009A7DA1" w:rsidRDefault="009A7DA1" w:rsidP="009A7DA1">
      <w:pPr>
        <w:pStyle w:val="1f"/>
      </w:pPr>
      <w:r>
        <w:rPr>
          <w:rFonts w:hint="eastAsia"/>
        </w:rPr>
        <w:t>注意：由于是学生实验，所以可以简单关闭防火墙。若其他安全性比较高的场景，请参照如下命令：</w:t>
      </w:r>
    </w:p>
    <w:p w14:paraId="143C95B5" w14:textId="77777777" w:rsidR="009A7DA1" w:rsidRDefault="009A7DA1" w:rsidP="009A7DA1">
      <w:pPr>
        <w:pStyle w:val="2f5"/>
      </w:pPr>
      <w:r>
        <w:rPr>
          <w:rFonts w:hint="eastAsia"/>
        </w:rPr>
        <w:t>#</w:t>
      </w:r>
      <w:r>
        <w:t xml:space="preserve"> </w:t>
      </w:r>
      <w:proofErr w:type="gramStart"/>
      <w:r w:rsidRPr="00283211">
        <w:rPr>
          <w:rFonts w:hint="eastAsia"/>
        </w:rPr>
        <w:t>firewall</w:t>
      </w:r>
      <w:proofErr w:type="gramEnd"/>
      <w:r w:rsidRPr="00283211">
        <w:rPr>
          <w:rFonts w:hint="eastAsia"/>
        </w:rPr>
        <w:t>-</w:t>
      </w:r>
      <w:proofErr w:type="spellStart"/>
      <w:r w:rsidRPr="00283211">
        <w:rPr>
          <w:rFonts w:hint="eastAsia"/>
        </w:rPr>
        <w:t>cmd</w:t>
      </w:r>
      <w:proofErr w:type="spellEnd"/>
      <w:r w:rsidRPr="00283211">
        <w:rPr>
          <w:rFonts w:hint="eastAsia"/>
        </w:rPr>
        <w:t xml:space="preserve"> --zone=public --add-port=</w:t>
      </w:r>
      <w:r w:rsidRPr="00283211">
        <w:rPr>
          <w:rFonts w:hint="eastAsia"/>
          <w:i/>
          <w:color w:val="808080" w:themeColor="background1" w:themeShade="80"/>
        </w:rPr>
        <w:t>5900</w:t>
      </w:r>
      <w:r w:rsidRPr="00283211">
        <w:rPr>
          <w:rFonts w:hint="eastAsia"/>
        </w:rPr>
        <w:t>/</w:t>
      </w:r>
      <w:proofErr w:type="spellStart"/>
      <w:r w:rsidRPr="00283211">
        <w:rPr>
          <w:rFonts w:hint="eastAsia"/>
        </w:rPr>
        <w:t>tcp</w:t>
      </w:r>
      <w:proofErr w:type="spellEnd"/>
    </w:p>
    <w:p w14:paraId="73480F20" w14:textId="77777777" w:rsidR="009A7DA1" w:rsidRDefault="009A7DA1" w:rsidP="009A7DA1">
      <w:pPr>
        <w:pStyle w:val="1f"/>
      </w:pPr>
      <w:r>
        <w:rPr>
          <w:rFonts w:hint="eastAsia"/>
        </w:rPr>
        <w:t>其中</w:t>
      </w:r>
      <w:r>
        <w:rPr>
          <w:rFonts w:hint="eastAsia"/>
        </w:rPr>
        <w:t>5900</w:t>
      </w:r>
      <w:r>
        <w:rPr>
          <w:rFonts w:hint="eastAsia"/>
        </w:rPr>
        <w:t>端口是因为用“</w:t>
      </w:r>
      <w:proofErr w:type="spellStart"/>
      <w:r w:rsidRPr="00283211">
        <w:rPr>
          <w:rFonts w:hint="eastAsia"/>
        </w:rPr>
        <w:t>virsh</w:t>
      </w:r>
      <w:proofErr w:type="spellEnd"/>
      <w:r w:rsidRPr="00283211">
        <w:rPr>
          <w:rFonts w:hint="eastAsia"/>
        </w:rPr>
        <w:t xml:space="preserve"> </w:t>
      </w:r>
      <w:proofErr w:type="spellStart"/>
      <w:r w:rsidRPr="00283211">
        <w:rPr>
          <w:rFonts w:hint="eastAsia"/>
        </w:rPr>
        <w:t>vncdisplay</w:t>
      </w:r>
      <w:proofErr w:type="spellEnd"/>
      <w:r>
        <w:rPr>
          <w:rFonts w:hint="eastAsia"/>
        </w:rPr>
        <w:t>”命令查看时端口号为</w:t>
      </w:r>
      <w:r>
        <w:rPr>
          <w:rFonts w:hint="eastAsia"/>
        </w:rPr>
        <w:t>0</w:t>
      </w:r>
      <w:r>
        <w:rPr>
          <w:rFonts w:hint="eastAsia"/>
        </w:rPr>
        <w:t>，若为</w:t>
      </w:r>
      <w:r>
        <w:rPr>
          <w:rFonts w:hint="eastAsia"/>
        </w:rPr>
        <w:t>1</w:t>
      </w:r>
      <w:r>
        <w:rPr>
          <w:rFonts w:hint="eastAsia"/>
        </w:rPr>
        <w:t>则为</w:t>
      </w:r>
      <w:r>
        <w:rPr>
          <w:rFonts w:hint="eastAsia"/>
        </w:rPr>
        <w:t>5901</w:t>
      </w:r>
      <w:r>
        <w:rPr>
          <w:rFonts w:hint="eastAsia"/>
        </w:rPr>
        <w:t>，以此类推。</w:t>
      </w:r>
    </w:p>
    <w:p w14:paraId="2E793EAE" w14:textId="2AC81866" w:rsidR="009A7DA1" w:rsidRDefault="005C48F7" w:rsidP="009A7DA1">
      <w:pPr>
        <w:pStyle w:val="1f"/>
      </w:pPr>
      <w:r w:rsidRPr="005C48F7">
        <w:t>若后续步骤通过</w:t>
      </w:r>
      <w:proofErr w:type="spellStart"/>
      <w:r w:rsidRPr="005C48F7">
        <w:t>TigerVNC</w:t>
      </w:r>
      <w:proofErr w:type="spellEnd"/>
      <w:r w:rsidRPr="005C48F7">
        <w:t>客户端登录不了虚拟机，需要</w:t>
      </w:r>
      <w:r w:rsidR="009A7DA1">
        <w:rPr>
          <w:rFonts w:hint="eastAsia"/>
        </w:rPr>
        <w:t>启动</w:t>
      </w:r>
      <w:r w:rsidR="00857B0D">
        <w:rPr>
          <w:rFonts w:hint="eastAsia"/>
        </w:rPr>
        <w:t>并配置</w:t>
      </w:r>
      <w:r w:rsidR="009A7DA1">
        <w:rPr>
          <w:rFonts w:hint="eastAsia"/>
        </w:rPr>
        <w:t>VNC</w:t>
      </w:r>
      <w:r w:rsidR="009A7DA1">
        <w:t xml:space="preserve"> </w:t>
      </w:r>
      <w:r w:rsidR="009A7DA1">
        <w:rPr>
          <w:rFonts w:hint="eastAsia"/>
        </w:rPr>
        <w:t>Server</w:t>
      </w:r>
      <w:r w:rsidR="009A7DA1">
        <w:rPr>
          <w:rFonts w:hint="eastAsia"/>
        </w:rPr>
        <w:t>：</w:t>
      </w:r>
    </w:p>
    <w:p w14:paraId="7C665D05" w14:textId="6DB6B6CB" w:rsidR="009A7DA1" w:rsidRDefault="009A7DA1" w:rsidP="009A7DA1">
      <w:pPr>
        <w:pStyle w:val="2f5"/>
        <w:rPr>
          <w:b/>
        </w:rPr>
      </w:pPr>
      <w:r>
        <w:rPr>
          <w:rFonts w:hint="eastAsia"/>
        </w:rPr>
        <w:t>[</w:t>
      </w:r>
      <w:proofErr w:type="spellStart"/>
      <w:r w:rsidR="00D74DA1">
        <w:rPr>
          <w:rFonts w:hint="eastAsia"/>
        </w:rPr>
        <w:t>root@localhost</w:t>
      </w:r>
      <w:proofErr w:type="spellEnd"/>
      <w:r w:rsidR="00D74DA1">
        <w:rPr>
          <w:rFonts w:hint="eastAsia"/>
        </w:rPr>
        <w:t xml:space="preserve"> </w:t>
      </w:r>
      <w:proofErr w:type="gramStart"/>
      <w:r w:rsidR="00D74DA1">
        <w:rPr>
          <w:rFonts w:hint="eastAsia"/>
        </w:rPr>
        <w:t>home</w:t>
      </w:r>
      <w:r>
        <w:rPr>
          <w:rFonts w:hint="eastAsia"/>
        </w:rPr>
        <w:t>]#</w:t>
      </w:r>
      <w:proofErr w:type="gramEnd"/>
      <w:r w:rsidRPr="009E52A4">
        <w:rPr>
          <w:rFonts w:hint="eastAsia"/>
        </w:rPr>
        <w:t xml:space="preserve"> </w:t>
      </w:r>
      <w:proofErr w:type="spellStart"/>
      <w:r w:rsidRPr="00283211">
        <w:rPr>
          <w:rFonts w:hint="eastAsia"/>
          <w:b/>
        </w:rPr>
        <w:t>vncserver</w:t>
      </w:r>
      <w:proofErr w:type="spellEnd"/>
    </w:p>
    <w:p w14:paraId="76B28BB8" w14:textId="1374F4EC" w:rsidR="00111302" w:rsidRDefault="00111302" w:rsidP="00111302">
      <w:pPr>
        <w:pStyle w:val="1f"/>
      </w:pPr>
      <w:r w:rsidRPr="00111302">
        <w:t>第一次启动</w:t>
      </w:r>
      <w:r w:rsidR="00A02E92">
        <w:rPr>
          <w:rFonts w:hint="eastAsia"/>
        </w:rPr>
        <w:t>时，</w:t>
      </w:r>
      <w:r w:rsidRPr="00111302">
        <w:t>VNC</w:t>
      </w:r>
      <w:r>
        <w:t xml:space="preserve"> Server</w:t>
      </w:r>
      <w:r w:rsidR="00A02E92" w:rsidRPr="00A02E92">
        <w:t>会创建其初始环境文件</w:t>
      </w:r>
      <w:r w:rsidR="00300217" w:rsidRPr="00300217">
        <w:t>和用户密码文件</w:t>
      </w:r>
      <w:r w:rsidR="00300217">
        <w:t>（</w:t>
      </w:r>
      <w:r w:rsidR="00300217">
        <w:rPr>
          <w:rFonts w:hint="eastAsia"/>
        </w:rPr>
        <w:t>有</w:t>
      </w:r>
      <w:r w:rsidRPr="00111302">
        <w:t>管理员账户</w:t>
      </w:r>
      <w:r w:rsidR="00300217">
        <w:rPr>
          <w:rFonts w:hint="eastAsia"/>
        </w:rPr>
        <w:t>和</w:t>
      </w:r>
      <w:r w:rsidRPr="00111302">
        <w:t>普通账户</w:t>
      </w:r>
      <w:r w:rsidR="00CC4B60">
        <w:rPr>
          <w:rFonts w:hint="eastAsia"/>
        </w:rPr>
        <w:t>之分</w:t>
      </w:r>
      <w:r w:rsidR="00A25592">
        <w:rPr>
          <w:rFonts w:hint="eastAsia"/>
        </w:rPr>
        <w:t>，有关</w:t>
      </w:r>
      <w:r w:rsidR="00A25592">
        <w:rPr>
          <w:rFonts w:hint="eastAsia"/>
        </w:rPr>
        <w:t>VNC</w:t>
      </w:r>
      <w:r w:rsidR="00A25592">
        <w:rPr>
          <w:rFonts w:hint="eastAsia"/>
        </w:rPr>
        <w:t>的详细使用方法请查询相关文档，此处不作赘述</w:t>
      </w:r>
      <w:r w:rsidR="00300217">
        <w:t>）</w:t>
      </w:r>
      <w:r w:rsidR="00D144CA">
        <w:t>。</w:t>
      </w:r>
    </w:p>
    <w:p w14:paraId="7E0B716A" w14:textId="49FD77DB" w:rsidR="009A7DA1" w:rsidRDefault="009A7DA1" w:rsidP="009A7DA1">
      <w:pPr>
        <w:pStyle w:val="30"/>
      </w:pPr>
      <w:r w:rsidRPr="00C02EA2">
        <w:rPr>
          <w:rFonts w:hint="eastAsia"/>
        </w:rPr>
        <w:lastRenderedPageBreak/>
        <w:t>在</w:t>
      </w:r>
      <w:r w:rsidR="00F11174">
        <w:rPr>
          <w:rFonts w:hint="eastAsia"/>
        </w:rPr>
        <w:t>另一台电脑，即</w:t>
      </w:r>
      <w:r>
        <w:t>W</w:t>
      </w:r>
      <w:r w:rsidRPr="00C02EA2">
        <w:rPr>
          <w:rFonts w:hint="eastAsia"/>
        </w:rPr>
        <w:t>indows</w:t>
      </w:r>
      <w:r w:rsidRPr="00C02EA2">
        <w:rPr>
          <w:rFonts w:hint="eastAsia"/>
        </w:rPr>
        <w:t>终端</w:t>
      </w:r>
      <w:r w:rsidR="00F11174">
        <w:rPr>
          <w:rFonts w:hint="eastAsia"/>
        </w:rPr>
        <w:t>上</w:t>
      </w:r>
      <w:r w:rsidRPr="00C02EA2">
        <w:rPr>
          <w:rFonts w:hint="eastAsia"/>
        </w:rPr>
        <w:t>安装</w:t>
      </w:r>
      <w:proofErr w:type="spellStart"/>
      <w:r>
        <w:t>T</w:t>
      </w:r>
      <w:r w:rsidRPr="00C02EA2">
        <w:rPr>
          <w:rFonts w:hint="eastAsia"/>
        </w:rPr>
        <w:t>iger</w:t>
      </w:r>
      <w:r>
        <w:t>VNC</w:t>
      </w:r>
      <w:proofErr w:type="spellEnd"/>
      <w:r>
        <w:rPr>
          <w:rFonts w:hint="eastAsia"/>
        </w:rPr>
        <w:t>客户端</w:t>
      </w:r>
    </w:p>
    <w:p w14:paraId="180ADF3B" w14:textId="77777777" w:rsidR="009A7DA1" w:rsidRDefault="009A7DA1" w:rsidP="009A7DA1">
      <w:pPr>
        <w:pStyle w:val="1f"/>
      </w:pPr>
      <w:r w:rsidRPr="00693EC7">
        <w:rPr>
          <w:noProof/>
        </w:rPr>
        <w:drawing>
          <wp:inline distT="0" distB="0" distL="0" distR="0" wp14:anchorId="2BED2CBE" wp14:editId="44DA4067">
            <wp:extent cx="1771897" cy="400106"/>
            <wp:effectExtent l="19050" t="19050" r="1905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71897" cy="400106"/>
                    </a:xfrm>
                    <a:prstGeom prst="rect">
                      <a:avLst/>
                    </a:prstGeom>
                    <a:ln w="12700">
                      <a:solidFill>
                        <a:schemeClr val="bg1">
                          <a:lumMod val="85000"/>
                        </a:schemeClr>
                      </a:solidFill>
                    </a:ln>
                  </pic:spPr>
                </pic:pic>
              </a:graphicData>
            </a:graphic>
          </wp:inline>
        </w:drawing>
      </w:r>
    </w:p>
    <w:p w14:paraId="74228750" w14:textId="563DDD51" w:rsidR="009A7DA1" w:rsidRDefault="009A7DA1" w:rsidP="009A7DA1">
      <w:pPr>
        <w:pStyle w:val="1f"/>
      </w:pPr>
    </w:p>
    <w:p w14:paraId="6BAE00B2" w14:textId="77777777" w:rsidR="009A7DA1" w:rsidRDefault="009A7DA1" w:rsidP="009A7DA1">
      <w:pPr>
        <w:pStyle w:val="30"/>
      </w:pPr>
      <w:r>
        <w:rPr>
          <w:rFonts w:hint="eastAsia"/>
        </w:rPr>
        <w:t>在</w:t>
      </w:r>
      <w:r>
        <w:rPr>
          <w:rFonts w:hint="eastAsia"/>
        </w:rPr>
        <w:t>W</w:t>
      </w:r>
      <w:r>
        <w:t>indows</w:t>
      </w:r>
      <w:r>
        <w:rPr>
          <w:rFonts w:hint="eastAsia"/>
        </w:rPr>
        <w:t>终端打开</w:t>
      </w:r>
      <w:proofErr w:type="spellStart"/>
      <w:r>
        <w:rPr>
          <w:rFonts w:hint="eastAsia"/>
        </w:rPr>
        <w:t>T</w:t>
      </w:r>
      <w:r>
        <w:t>igerVNC</w:t>
      </w:r>
      <w:proofErr w:type="spellEnd"/>
      <w:r>
        <w:t xml:space="preserve"> </w:t>
      </w:r>
      <w:r>
        <w:rPr>
          <w:rFonts w:hint="eastAsia"/>
        </w:rPr>
        <w:t>V</w:t>
      </w:r>
      <w:r>
        <w:t>iewer</w:t>
      </w:r>
      <w:r>
        <w:rPr>
          <w:rFonts w:hint="eastAsia"/>
        </w:rPr>
        <w:t>进行登录</w:t>
      </w:r>
    </w:p>
    <w:p w14:paraId="0D5D9797" w14:textId="77777777" w:rsidR="009A7DA1" w:rsidRDefault="009A7DA1" w:rsidP="009A7DA1">
      <w:pPr>
        <w:pStyle w:val="1f"/>
      </w:pPr>
      <w:r>
        <w:rPr>
          <w:noProof/>
        </w:rPr>
        <w:drawing>
          <wp:inline distT="0" distB="0" distL="0" distR="0" wp14:anchorId="03E57EEC" wp14:editId="1642CC80">
            <wp:extent cx="4438650" cy="1895475"/>
            <wp:effectExtent l="19050" t="19050" r="1905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1895475"/>
                    </a:xfrm>
                    <a:prstGeom prst="rect">
                      <a:avLst/>
                    </a:prstGeom>
                    <a:ln>
                      <a:solidFill>
                        <a:schemeClr val="bg1">
                          <a:lumMod val="85000"/>
                        </a:schemeClr>
                      </a:solidFill>
                    </a:ln>
                  </pic:spPr>
                </pic:pic>
              </a:graphicData>
            </a:graphic>
          </wp:inline>
        </w:drawing>
      </w:r>
    </w:p>
    <w:p w14:paraId="5A8D371F" w14:textId="77777777" w:rsidR="009A7DA1" w:rsidRDefault="009A7DA1" w:rsidP="009A7DA1">
      <w:pPr>
        <w:pStyle w:val="1f"/>
      </w:pPr>
      <w:r>
        <w:rPr>
          <w:rFonts w:hint="eastAsia"/>
        </w:rPr>
        <w:t>注意这里</w:t>
      </w:r>
      <w:r w:rsidRPr="00CD66FD">
        <w:rPr>
          <w:rFonts w:hint="eastAsia"/>
          <w:i/>
          <w:color w:val="808080" w:themeColor="background1" w:themeShade="80"/>
        </w:rPr>
        <w:t>192.168.101.229</w:t>
      </w:r>
      <w:r>
        <w:rPr>
          <w:rFonts w:hint="eastAsia"/>
        </w:rPr>
        <w:t>为宿主机</w:t>
      </w:r>
      <w:r>
        <w:rPr>
          <w:rFonts w:hint="eastAsia"/>
        </w:rPr>
        <w:t>IP</w:t>
      </w:r>
      <w:r>
        <w:rPr>
          <w:rFonts w:hint="eastAsia"/>
        </w:rPr>
        <w:t>地址，</w:t>
      </w:r>
      <w:r w:rsidRPr="00CD66FD">
        <w:rPr>
          <w:rFonts w:hint="eastAsia"/>
          <w:i/>
          <w:color w:val="808080" w:themeColor="background1" w:themeShade="80"/>
        </w:rPr>
        <w:t>5900</w:t>
      </w:r>
      <w:r>
        <w:rPr>
          <w:rFonts w:hint="eastAsia"/>
        </w:rPr>
        <w:t>是因为虚拟机运行端口为</w:t>
      </w:r>
      <w:r>
        <w:rPr>
          <w:rFonts w:hint="eastAsia"/>
        </w:rPr>
        <w:t>0</w:t>
      </w:r>
      <w:r>
        <w:t>。</w:t>
      </w:r>
    </w:p>
    <w:p w14:paraId="76889419" w14:textId="77777777" w:rsidR="009A7DA1" w:rsidRDefault="009A7DA1" w:rsidP="009A7DA1">
      <w:pPr>
        <w:pStyle w:val="1f"/>
      </w:pPr>
      <w:r>
        <w:rPr>
          <w:rFonts w:hint="eastAsia"/>
        </w:rPr>
        <w:t>如果使用两位端口号格式，则为：</w:t>
      </w:r>
      <w:r w:rsidRPr="00CD66FD">
        <w:rPr>
          <w:rFonts w:hint="eastAsia"/>
          <w:i/>
          <w:color w:val="808080" w:themeColor="background1" w:themeShade="80"/>
        </w:rPr>
        <w:t>192.168.101.229</w:t>
      </w:r>
      <w:r>
        <w:rPr>
          <w:i/>
          <w:color w:val="808080" w:themeColor="background1" w:themeShade="80"/>
        </w:rPr>
        <w:t>:</w:t>
      </w:r>
      <w:r w:rsidRPr="00AD430C">
        <w:rPr>
          <w:rFonts w:hint="eastAsia"/>
          <w:i/>
          <w:color w:val="808080" w:themeColor="background1" w:themeShade="80"/>
        </w:rPr>
        <w:t xml:space="preserve"> </w:t>
      </w:r>
      <w:r w:rsidRPr="00CD66FD">
        <w:rPr>
          <w:rFonts w:hint="eastAsia"/>
          <w:i/>
          <w:color w:val="808080" w:themeColor="background1" w:themeShade="80"/>
        </w:rPr>
        <w:t>00</w:t>
      </w:r>
      <w:r>
        <w:rPr>
          <w:rFonts w:hint="eastAsia"/>
        </w:rPr>
        <w:t>。</w:t>
      </w:r>
    </w:p>
    <w:p w14:paraId="70A67C3D" w14:textId="77777777" w:rsidR="009A7DA1" w:rsidRDefault="009A7DA1" w:rsidP="009A7DA1">
      <w:pPr>
        <w:pStyle w:val="1f"/>
      </w:pPr>
      <w:r w:rsidRPr="00AD430C">
        <w:rPr>
          <w:rFonts w:hint="eastAsia"/>
        </w:rPr>
        <w:t>如果端口号为</w:t>
      </w:r>
      <w:r w:rsidRPr="00AD430C">
        <w:rPr>
          <w:rFonts w:hint="eastAsia"/>
        </w:rPr>
        <w:t>1</w:t>
      </w:r>
      <w:r w:rsidRPr="00AD430C">
        <w:rPr>
          <w:rFonts w:hint="eastAsia"/>
        </w:rPr>
        <w:t>、</w:t>
      </w:r>
      <w:r w:rsidRPr="00AD430C">
        <w:rPr>
          <w:rFonts w:hint="eastAsia"/>
        </w:rPr>
        <w:t>2</w:t>
      </w:r>
      <w:r w:rsidRPr="00AD430C">
        <w:rPr>
          <w:rFonts w:hint="eastAsia"/>
        </w:rPr>
        <w:t>……，则相应的</w:t>
      </w:r>
      <w:proofErr w:type="spellStart"/>
      <w:r w:rsidRPr="00AD430C">
        <w:rPr>
          <w:rFonts w:hint="eastAsia"/>
        </w:rPr>
        <w:t>vncserver</w:t>
      </w:r>
      <w:proofErr w:type="spellEnd"/>
      <w:r w:rsidRPr="00AD430C">
        <w:rPr>
          <w:rFonts w:hint="eastAsia"/>
        </w:rPr>
        <w:t>的启动命令为</w:t>
      </w:r>
      <w:proofErr w:type="spellStart"/>
      <w:r w:rsidRPr="00AD430C">
        <w:rPr>
          <w:rFonts w:hint="eastAsia"/>
        </w:rPr>
        <w:t>vncserver</w:t>
      </w:r>
      <w:proofErr w:type="spellEnd"/>
      <w:r w:rsidRPr="00AD430C">
        <w:rPr>
          <w:rFonts w:hint="eastAsia"/>
        </w:rPr>
        <w:t xml:space="preserve"> :1</w:t>
      </w:r>
      <w:r w:rsidRPr="00AD430C">
        <w:rPr>
          <w:rFonts w:hint="eastAsia"/>
        </w:rPr>
        <w:t>、</w:t>
      </w:r>
      <w:proofErr w:type="spellStart"/>
      <w:r w:rsidRPr="00AD430C">
        <w:rPr>
          <w:rFonts w:hint="eastAsia"/>
        </w:rPr>
        <w:t>vncserver</w:t>
      </w:r>
      <w:proofErr w:type="spellEnd"/>
      <w:r w:rsidRPr="00AD430C">
        <w:rPr>
          <w:rFonts w:hint="eastAsia"/>
        </w:rPr>
        <w:t xml:space="preserve"> :2</w:t>
      </w:r>
      <w:r w:rsidRPr="00AD430C">
        <w:rPr>
          <w:rFonts w:hint="eastAsia"/>
        </w:rPr>
        <w:t>……</w:t>
      </w:r>
    </w:p>
    <w:p w14:paraId="3DF9256C" w14:textId="77777777" w:rsidR="009A7DA1" w:rsidRPr="00AD430C" w:rsidRDefault="009A7DA1" w:rsidP="009A7DA1">
      <w:pPr>
        <w:pStyle w:val="1f"/>
      </w:pPr>
      <w:r>
        <w:rPr>
          <w:rFonts w:hint="eastAsia"/>
        </w:rPr>
        <w:t>然后点击“</w:t>
      </w:r>
      <w:r>
        <w:rPr>
          <w:rFonts w:hint="eastAsia"/>
        </w:rPr>
        <w:t>C</w:t>
      </w:r>
      <w:r>
        <w:t>onnect</w:t>
      </w:r>
      <w:r>
        <w:rPr>
          <w:rFonts w:hint="eastAsia"/>
        </w:rPr>
        <w:t>”按钮链接。</w:t>
      </w:r>
    </w:p>
    <w:p w14:paraId="1A1D846B" w14:textId="77777777" w:rsidR="009A7DA1" w:rsidRDefault="009A7DA1" w:rsidP="009A7DA1">
      <w:pPr>
        <w:pStyle w:val="1f"/>
      </w:pPr>
      <w:r>
        <w:rPr>
          <w:noProof/>
        </w:rPr>
        <w:drawing>
          <wp:inline distT="0" distB="0" distL="0" distR="0" wp14:anchorId="1BABF6C9" wp14:editId="2F273DE9">
            <wp:extent cx="4152900" cy="1428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52900" cy="1428750"/>
                    </a:xfrm>
                    <a:prstGeom prst="rect">
                      <a:avLst/>
                    </a:prstGeom>
                  </pic:spPr>
                </pic:pic>
              </a:graphicData>
            </a:graphic>
          </wp:inline>
        </w:drawing>
      </w:r>
    </w:p>
    <w:p w14:paraId="796DAAB9" w14:textId="036BF5AC" w:rsidR="009A7DA1" w:rsidRDefault="009A7DA1" w:rsidP="009A7DA1">
      <w:pPr>
        <w:pStyle w:val="1f"/>
      </w:pPr>
      <w:r>
        <w:rPr>
          <w:rFonts w:hint="eastAsia"/>
        </w:rPr>
        <w:t>输入</w:t>
      </w:r>
      <w:r w:rsidR="00505339">
        <w:rPr>
          <w:rFonts w:hint="eastAsia"/>
        </w:rPr>
        <w:t>对应文件</w:t>
      </w:r>
      <w:r w:rsidRPr="006765F7">
        <w:rPr>
          <w:rFonts w:hint="eastAsia"/>
          <w:b/>
          <w:i/>
          <w:color w:val="808080" w:themeColor="background1" w:themeShade="80"/>
        </w:rPr>
        <w:t>o</w:t>
      </w:r>
      <w:r w:rsidRPr="006765F7">
        <w:rPr>
          <w:b/>
          <w:i/>
          <w:color w:val="808080" w:themeColor="background1" w:themeShade="80"/>
        </w:rPr>
        <w:t>penEulerVM</w:t>
      </w:r>
      <w:r w:rsidR="00DC03F0">
        <w:rPr>
          <w:b/>
          <w:i/>
          <w:color w:val="808080" w:themeColor="background1" w:themeShade="80"/>
        </w:rPr>
        <w:t>01</w:t>
      </w:r>
      <w:r w:rsidRPr="006765F7">
        <w:rPr>
          <w:b/>
          <w:i/>
          <w:color w:val="808080" w:themeColor="background1" w:themeShade="80"/>
        </w:rPr>
        <w:t>.xml</w:t>
      </w:r>
      <w:r w:rsidR="00193608">
        <w:rPr>
          <w:b/>
          <w:i/>
          <w:color w:val="808080" w:themeColor="background1" w:themeShade="80"/>
        </w:rPr>
        <w:t>（</w:t>
      </w:r>
      <w:r w:rsidR="00193608">
        <w:rPr>
          <w:rFonts w:hint="eastAsia"/>
          <w:b/>
          <w:i/>
          <w:color w:val="808080" w:themeColor="background1" w:themeShade="80"/>
        </w:rPr>
        <w:t>、</w:t>
      </w:r>
      <w:r w:rsidR="00193608" w:rsidRPr="006765F7">
        <w:rPr>
          <w:rFonts w:hint="eastAsia"/>
          <w:b/>
          <w:i/>
          <w:color w:val="808080" w:themeColor="background1" w:themeShade="80"/>
        </w:rPr>
        <w:t>o</w:t>
      </w:r>
      <w:r w:rsidR="00193608" w:rsidRPr="006765F7">
        <w:rPr>
          <w:b/>
          <w:i/>
          <w:color w:val="808080" w:themeColor="background1" w:themeShade="80"/>
        </w:rPr>
        <w:t>penEulerVM</w:t>
      </w:r>
      <w:r w:rsidR="00193608">
        <w:rPr>
          <w:b/>
          <w:i/>
          <w:color w:val="808080" w:themeColor="background1" w:themeShade="80"/>
        </w:rPr>
        <w:t>02</w:t>
      </w:r>
      <w:r w:rsidR="00193608" w:rsidRPr="006765F7">
        <w:rPr>
          <w:b/>
          <w:i/>
          <w:color w:val="808080" w:themeColor="background1" w:themeShade="80"/>
        </w:rPr>
        <w:t>.xml</w:t>
      </w:r>
      <w:r w:rsidR="00193608">
        <w:rPr>
          <w:b/>
          <w:i/>
          <w:color w:val="808080" w:themeColor="background1" w:themeShade="80"/>
        </w:rPr>
        <w:t>、</w:t>
      </w:r>
      <w:r w:rsidR="00193608" w:rsidRPr="006765F7">
        <w:rPr>
          <w:rFonts w:hint="eastAsia"/>
          <w:b/>
          <w:i/>
          <w:color w:val="808080" w:themeColor="background1" w:themeShade="80"/>
        </w:rPr>
        <w:t>o</w:t>
      </w:r>
      <w:r w:rsidR="00193608" w:rsidRPr="006765F7">
        <w:rPr>
          <w:b/>
          <w:i/>
          <w:color w:val="808080" w:themeColor="background1" w:themeShade="80"/>
        </w:rPr>
        <w:t>penEulerVM</w:t>
      </w:r>
      <w:r w:rsidR="00193608">
        <w:rPr>
          <w:b/>
          <w:i/>
          <w:color w:val="808080" w:themeColor="background1" w:themeShade="80"/>
        </w:rPr>
        <w:t>03</w:t>
      </w:r>
      <w:r w:rsidR="00193608" w:rsidRPr="006765F7">
        <w:rPr>
          <w:b/>
          <w:i/>
          <w:color w:val="808080" w:themeColor="background1" w:themeShade="80"/>
        </w:rPr>
        <w:t>.xml</w:t>
      </w:r>
      <w:r w:rsidR="00193608">
        <w:rPr>
          <w:b/>
          <w:i/>
          <w:color w:val="808080" w:themeColor="background1" w:themeShade="80"/>
        </w:rPr>
        <w:t>……</w:t>
      </w:r>
      <w:r w:rsidR="00E85FE8">
        <w:rPr>
          <w:rFonts w:hint="eastAsia"/>
          <w:b/>
          <w:i/>
          <w:color w:val="808080" w:themeColor="background1" w:themeShade="80"/>
        </w:rPr>
        <w:t>等，如果创建了多台虚拟机</w:t>
      </w:r>
      <w:r w:rsidR="00193608">
        <w:rPr>
          <w:b/>
          <w:i/>
          <w:color w:val="808080" w:themeColor="background1" w:themeShade="80"/>
        </w:rPr>
        <w:t>）</w:t>
      </w:r>
      <w:r>
        <w:rPr>
          <w:rFonts w:hint="eastAsia"/>
        </w:rPr>
        <w:t>中指定的密码后点击“</w:t>
      </w:r>
      <w:r>
        <w:rPr>
          <w:rFonts w:hint="eastAsia"/>
        </w:rPr>
        <w:t>OK</w:t>
      </w:r>
      <w:r>
        <w:rPr>
          <w:rFonts w:hint="eastAsia"/>
        </w:rPr>
        <w:t>”按钮。</w:t>
      </w:r>
    </w:p>
    <w:p w14:paraId="7F3B81B3" w14:textId="77777777" w:rsidR="009A7DA1" w:rsidRDefault="009A7DA1" w:rsidP="009A7DA1">
      <w:pPr>
        <w:pStyle w:val="1f"/>
      </w:pPr>
      <w:r>
        <w:rPr>
          <w:rFonts w:hint="eastAsia"/>
        </w:rPr>
        <w:t>第一次进入虚拟机时会进入系统安装界面：</w:t>
      </w:r>
    </w:p>
    <w:p w14:paraId="28EBB208" w14:textId="77777777" w:rsidR="009A7DA1" w:rsidRDefault="009A7DA1" w:rsidP="009A7DA1">
      <w:pPr>
        <w:pStyle w:val="1f"/>
      </w:pPr>
      <w:r>
        <w:rPr>
          <w:noProof/>
        </w:rPr>
        <w:lastRenderedPageBreak/>
        <w:drawing>
          <wp:inline distT="0" distB="0" distL="0" distR="0" wp14:anchorId="0F7ED2AA" wp14:editId="0F646E05">
            <wp:extent cx="5310709" cy="4158532"/>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42985" cy="4183805"/>
                    </a:xfrm>
                    <a:prstGeom prst="rect">
                      <a:avLst/>
                    </a:prstGeom>
                  </pic:spPr>
                </pic:pic>
              </a:graphicData>
            </a:graphic>
          </wp:inline>
        </w:drawing>
      </w:r>
    </w:p>
    <w:p w14:paraId="75199613" w14:textId="77777777" w:rsidR="009A7DA1" w:rsidRDefault="009A7DA1" w:rsidP="009A7DA1">
      <w:pPr>
        <w:pStyle w:val="1f"/>
      </w:pPr>
    </w:p>
    <w:p w14:paraId="719F4771" w14:textId="77777777" w:rsidR="009A7DA1" w:rsidRPr="00163803" w:rsidRDefault="009A7DA1" w:rsidP="009A7DA1">
      <w:pPr>
        <w:pStyle w:val="1f"/>
      </w:pPr>
      <w:r>
        <w:rPr>
          <w:noProof/>
        </w:rPr>
        <w:lastRenderedPageBreak/>
        <w:drawing>
          <wp:inline distT="0" distB="0" distL="0" distR="0" wp14:anchorId="1ADD7A61" wp14:editId="3DAC966F">
            <wp:extent cx="5379212" cy="41814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92830" cy="4192061"/>
                    </a:xfrm>
                    <a:prstGeom prst="rect">
                      <a:avLst/>
                    </a:prstGeom>
                  </pic:spPr>
                </pic:pic>
              </a:graphicData>
            </a:graphic>
          </wp:inline>
        </w:drawing>
      </w:r>
    </w:p>
    <w:p w14:paraId="47E461E6" w14:textId="49A25FDE" w:rsidR="00A34ED3" w:rsidRDefault="009A7DA1" w:rsidP="009A7DA1">
      <w:pPr>
        <w:pStyle w:val="1f"/>
      </w:pPr>
      <w:r>
        <w:rPr>
          <w:rFonts w:hint="eastAsia"/>
        </w:rPr>
        <w:t>此时表明虚拟机安装成功。</w:t>
      </w:r>
      <w:r w:rsidR="001520BC">
        <w:rPr>
          <w:rFonts w:hint="eastAsia"/>
        </w:rPr>
        <w:t>请保持默认的英文安装，并按下述步骤在虚拟机上安装</w:t>
      </w:r>
      <w:proofErr w:type="spellStart"/>
      <w:r w:rsidR="001520BC">
        <w:rPr>
          <w:rFonts w:hint="eastAsia"/>
        </w:rPr>
        <w:t>o</w:t>
      </w:r>
      <w:r w:rsidR="001520BC">
        <w:t>penEuler</w:t>
      </w:r>
      <w:proofErr w:type="spellEnd"/>
      <w:r w:rsidR="001520BC">
        <w:rPr>
          <w:rFonts w:hint="eastAsia"/>
        </w:rPr>
        <w:t>操作系统。</w:t>
      </w:r>
    </w:p>
    <w:p w14:paraId="7544A4B5" w14:textId="77777777" w:rsidR="001520BC" w:rsidRDefault="001520BC" w:rsidP="009A7DA1">
      <w:pPr>
        <w:pStyle w:val="1f"/>
      </w:pPr>
    </w:p>
    <w:p w14:paraId="656FA485" w14:textId="1E07DC1F" w:rsidR="001520BC" w:rsidRDefault="001520BC" w:rsidP="009A7DA1">
      <w:pPr>
        <w:pStyle w:val="1f"/>
        <w:rPr>
          <w:rFonts w:cs="Huawei Sans"/>
        </w:rPr>
      </w:pPr>
      <w:r w:rsidRPr="001520BC">
        <w:rPr>
          <w:rFonts w:cs="Huawei Sans"/>
        </w:rPr>
        <w:t>请在</w:t>
      </w:r>
      <w:r w:rsidRPr="001520BC">
        <w:rPr>
          <w:rFonts w:cs="Huawei Sans"/>
        </w:rPr>
        <w:t>“SYSTEM”</w:t>
      </w:r>
      <w:r w:rsidRPr="001520BC">
        <w:rPr>
          <w:rFonts w:cs="Huawei Sans"/>
        </w:rPr>
        <w:t>栏目的</w:t>
      </w:r>
      <w:r w:rsidRPr="001520BC">
        <w:rPr>
          <w:rFonts w:cs="Huawei Sans"/>
        </w:rPr>
        <w:t>“Installation Destination”</w:t>
      </w:r>
      <w:r w:rsidRPr="001520BC">
        <w:rPr>
          <w:rFonts w:cs="Huawei Sans"/>
        </w:rPr>
        <w:t>里确认安装位置：</w:t>
      </w:r>
    </w:p>
    <w:p w14:paraId="346229DD" w14:textId="390EA3C2" w:rsidR="00250B1D" w:rsidRDefault="001520BC" w:rsidP="006873BE">
      <w:pPr>
        <w:pStyle w:val="1f"/>
        <w:rPr>
          <w:rFonts w:cs="Huawei Sans"/>
        </w:rPr>
      </w:pPr>
      <w:r>
        <w:rPr>
          <w:noProof/>
        </w:rPr>
        <w:lastRenderedPageBreak/>
        <w:drawing>
          <wp:inline distT="0" distB="0" distL="0" distR="0" wp14:anchorId="01AD16E2" wp14:editId="68538190">
            <wp:extent cx="5391150" cy="4189730"/>
            <wp:effectExtent l="19050" t="19050" r="19050" b="203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4189730"/>
                    </a:xfrm>
                    <a:prstGeom prst="rect">
                      <a:avLst/>
                    </a:prstGeom>
                    <a:noFill/>
                    <a:ln w="12700">
                      <a:solidFill>
                        <a:schemeClr val="bg1">
                          <a:lumMod val="85000"/>
                        </a:schemeClr>
                      </a:solidFill>
                    </a:ln>
                  </pic:spPr>
                </pic:pic>
              </a:graphicData>
            </a:graphic>
          </wp:inline>
        </w:drawing>
      </w:r>
    </w:p>
    <w:p w14:paraId="34ECC899" w14:textId="77777777" w:rsidR="00250B1D" w:rsidRDefault="00250B1D" w:rsidP="006873BE">
      <w:pPr>
        <w:pStyle w:val="1f"/>
        <w:rPr>
          <w:rFonts w:cs="Huawei Sans"/>
        </w:rPr>
      </w:pPr>
    </w:p>
    <w:p w14:paraId="7AD860BB" w14:textId="782266EC" w:rsidR="00250B1D" w:rsidRDefault="001520BC" w:rsidP="006873BE">
      <w:pPr>
        <w:pStyle w:val="1f"/>
        <w:rPr>
          <w:rFonts w:cs="Huawei Sans"/>
        </w:rPr>
      </w:pPr>
      <w:r>
        <w:rPr>
          <w:rFonts w:cs="Huawei Sans"/>
        </w:rPr>
        <w:t>这里保持默认设置，</w:t>
      </w:r>
      <w:r w:rsidRPr="001520BC">
        <w:rPr>
          <w:rFonts w:cs="Huawei Sans"/>
        </w:rPr>
        <w:t>直接点击左上角的</w:t>
      </w:r>
      <w:r w:rsidRPr="001520BC">
        <w:rPr>
          <w:rFonts w:cs="Huawei Sans"/>
        </w:rPr>
        <w:t>“Done”</w:t>
      </w:r>
      <w:r>
        <w:rPr>
          <w:rFonts w:cs="Huawei Sans"/>
        </w:rPr>
        <w:t>按钮即可：</w:t>
      </w:r>
    </w:p>
    <w:p w14:paraId="2639E911" w14:textId="5AD35588" w:rsidR="001520BC" w:rsidRPr="001520BC" w:rsidRDefault="001520BC" w:rsidP="006873BE">
      <w:pPr>
        <w:pStyle w:val="1f"/>
        <w:rPr>
          <w:rFonts w:cs="Huawei Sans"/>
        </w:rPr>
      </w:pPr>
      <w:r>
        <w:rPr>
          <w:noProof/>
        </w:rPr>
        <w:lastRenderedPageBreak/>
        <w:drawing>
          <wp:inline distT="0" distB="0" distL="0" distR="0" wp14:anchorId="78852E86" wp14:editId="2856CF01">
            <wp:extent cx="5336540" cy="4142105"/>
            <wp:effectExtent l="19050" t="19050" r="16510" b="1079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6540" cy="4142105"/>
                    </a:xfrm>
                    <a:prstGeom prst="rect">
                      <a:avLst/>
                    </a:prstGeom>
                    <a:noFill/>
                    <a:ln w="12700">
                      <a:solidFill>
                        <a:schemeClr val="bg1">
                          <a:lumMod val="85000"/>
                        </a:schemeClr>
                      </a:solidFill>
                    </a:ln>
                  </pic:spPr>
                </pic:pic>
              </a:graphicData>
            </a:graphic>
          </wp:inline>
        </w:drawing>
      </w:r>
    </w:p>
    <w:p w14:paraId="16AEE52E" w14:textId="77777777" w:rsidR="001520BC" w:rsidRDefault="001520BC" w:rsidP="006873BE">
      <w:pPr>
        <w:pStyle w:val="1f"/>
        <w:rPr>
          <w:rFonts w:cs="Huawei Sans"/>
        </w:rPr>
      </w:pPr>
    </w:p>
    <w:p w14:paraId="1F8C816F" w14:textId="5589CED3" w:rsidR="00A34ED3" w:rsidRDefault="001520BC" w:rsidP="006873BE">
      <w:pPr>
        <w:pStyle w:val="1f"/>
        <w:rPr>
          <w:rFonts w:cs="Huawei Sans"/>
        </w:rPr>
      </w:pPr>
      <w:r w:rsidRPr="001520BC">
        <w:rPr>
          <w:rFonts w:cs="Huawei Sans"/>
        </w:rPr>
        <w:t>点击</w:t>
      </w:r>
      <w:r w:rsidRPr="001520BC">
        <w:rPr>
          <w:rFonts w:cs="Huawei Sans"/>
        </w:rPr>
        <w:t>“SOFTWARE”</w:t>
      </w:r>
      <w:r w:rsidRPr="001520BC">
        <w:rPr>
          <w:rFonts w:cs="Huawei Sans"/>
        </w:rPr>
        <w:t>栏目下面的</w:t>
      </w:r>
      <w:r w:rsidRPr="001520BC">
        <w:rPr>
          <w:rFonts w:cs="Huawei Sans"/>
        </w:rPr>
        <w:t>“Software Selection”</w:t>
      </w:r>
      <w:r w:rsidRPr="001520BC">
        <w:rPr>
          <w:rFonts w:cs="Huawei Sans"/>
        </w:rPr>
        <w:t>按钮：</w:t>
      </w:r>
    </w:p>
    <w:p w14:paraId="22D046B3" w14:textId="5EDE2577" w:rsidR="001520BC" w:rsidRDefault="001520BC" w:rsidP="006873BE">
      <w:pPr>
        <w:pStyle w:val="1f"/>
        <w:rPr>
          <w:rFonts w:cs="Huawei Sans"/>
        </w:rPr>
      </w:pPr>
      <w:r>
        <w:rPr>
          <w:noProof/>
        </w:rPr>
        <w:lastRenderedPageBreak/>
        <w:drawing>
          <wp:inline distT="0" distB="0" distL="0" distR="0" wp14:anchorId="0B502B16" wp14:editId="1D91B134">
            <wp:extent cx="5370195" cy="4169410"/>
            <wp:effectExtent l="19050" t="19050" r="20955" b="215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0195" cy="4169410"/>
                    </a:xfrm>
                    <a:prstGeom prst="rect">
                      <a:avLst/>
                    </a:prstGeom>
                    <a:noFill/>
                    <a:ln w="12700">
                      <a:solidFill>
                        <a:schemeClr val="bg1">
                          <a:lumMod val="85000"/>
                        </a:schemeClr>
                      </a:solidFill>
                    </a:ln>
                  </pic:spPr>
                </pic:pic>
              </a:graphicData>
            </a:graphic>
          </wp:inline>
        </w:drawing>
      </w:r>
    </w:p>
    <w:p w14:paraId="2B3516E6" w14:textId="77777777" w:rsidR="001520BC" w:rsidRDefault="001520BC" w:rsidP="006873BE">
      <w:pPr>
        <w:pStyle w:val="1f"/>
        <w:rPr>
          <w:rFonts w:cs="Huawei Sans"/>
        </w:rPr>
      </w:pPr>
    </w:p>
    <w:p w14:paraId="11165C18" w14:textId="2A7D8DA9" w:rsidR="00A34ED3" w:rsidRDefault="001520BC" w:rsidP="006873BE">
      <w:pPr>
        <w:pStyle w:val="1f"/>
        <w:rPr>
          <w:rFonts w:cs="Huawei Sans"/>
        </w:rPr>
      </w:pPr>
      <w:r>
        <w:rPr>
          <w:noProof/>
        </w:rPr>
        <w:lastRenderedPageBreak/>
        <w:drawing>
          <wp:inline distT="0" distB="0" distL="0" distR="0" wp14:anchorId="2DB04BDC" wp14:editId="5F5B0AFD">
            <wp:extent cx="5384165" cy="4169410"/>
            <wp:effectExtent l="19050" t="19050" r="26035" b="215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84165" cy="4169410"/>
                    </a:xfrm>
                    <a:prstGeom prst="rect">
                      <a:avLst/>
                    </a:prstGeom>
                    <a:noFill/>
                    <a:ln w="12700">
                      <a:solidFill>
                        <a:schemeClr val="bg1">
                          <a:lumMod val="85000"/>
                        </a:schemeClr>
                      </a:solidFill>
                    </a:ln>
                  </pic:spPr>
                </pic:pic>
              </a:graphicData>
            </a:graphic>
          </wp:inline>
        </w:drawing>
      </w:r>
    </w:p>
    <w:p w14:paraId="2B28F35B" w14:textId="12F90EDA" w:rsidR="006873BE" w:rsidRDefault="000E5C99" w:rsidP="006873BE">
      <w:pPr>
        <w:pStyle w:val="1f"/>
        <w:rPr>
          <w:rFonts w:cs="Huawei Sans"/>
        </w:rPr>
      </w:pPr>
      <w:r w:rsidRPr="001520BC">
        <w:rPr>
          <w:rFonts w:cs="Huawei Sans"/>
        </w:rPr>
        <w:t>选择</w:t>
      </w:r>
      <w:r w:rsidRPr="001520BC">
        <w:rPr>
          <w:rFonts w:cs="Huawei Sans"/>
        </w:rPr>
        <w:t>“Minimal Install”</w:t>
      </w:r>
      <w:r w:rsidRPr="001520BC">
        <w:rPr>
          <w:rFonts w:cs="Huawei Sans"/>
        </w:rPr>
        <w:t>安装，在这里我们不</w:t>
      </w:r>
      <w:proofErr w:type="gramStart"/>
      <w:r w:rsidRPr="001520BC">
        <w:rPr>
          <w:rFonts w:cs="Huawei Sans"/>
        </w:rPr>
        <w:t>需要勾选右侧</w:t>
      </w:r>
      <w:proofErr w:type="gramEnd"/>
      <w:r w:rsidRPr="001520BC">
        <w:rPr>
          <w:rFonts w:cs="Huawei Sans"/>
        </w:rPr>
        <w:t>的任何选项</w:t>
      </w:r>
      <w:r>
        <w:rPr>
          <w:rFonts w:cs="Huawei Sans" w:hint="eastAsia"/>
        </w:rPr>
        <w:t>并</w:t>
      </w:r>
      <w:r w:rsidR="001520BC" w:rsidRPr="001520BC">
        <w:rPr>
          <w:rFonts w:cs="Huawei Sans"/>
        </w:rPr>
        <w:t>点击左上角的</w:t>
      </w:r>
      <w:r w:rsidR="001520BC" w:rsidRPr="001520BC">
        <w:rPr>
          <w:rFonts w:cs="Huawei Sans"/>
        </w:rPr>
        <w:t>“Done”</w:t>
      </w:r>
      <w:r w:rsidR="001520BC" w:rsidRPr="001520BC">
        <w:rPr>
          <w:rFonts w:cs="Huawei Sans"/>
        </w:rPr>
        <w:t>按钮回到主界面</w:t>
      </w:r>
      <w:r>
        <w:rPr>
          <w:rFonts w:cs="Huawei Sans"/>
        </w:rPr>
        <w:t>。</w:t>
      </w:r>
    </w:p>
    <w:p w14:paraId="42C18478" w14:textId="76A23739" w:rsidR="001520BC" w:rsidRDefault="001520BC" w:rsidP="006873BE">
      <w:pPr>
        <w:pStyle w:val="1f"/>
        <w:rPr>
          <w:rFonts w:cs="Huawei Sans"/>
        </w:rPr>
      </w:pPr>
      <w:r>
        <w:rPr>
          <w:noProof/>
        </w:rPr>
        <w:lastRenderedPageBreak/>
        <w:drawing>
          <wp:inline distT="0" distB="0" distL="0" distR="0" wp14:anchorId="482D8E00" wp14:editId="16AD7F6D">
            <wp:extent cx="5370195" cy="4169410"/>
            <wp:effectExtent l="19050" t="19050" r="20955" b="2159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0195" cy="4169410"/>
                    </a:xfrm>
                    <a:prstGeom prst="rect">
                      <a:avLst/>
                    </a:prstGeom>
                    <a:noFill/>
                    <a:ln w="12700">
                      <a:solidFill>
                        <a:schemeClr val="bg1">
                          <a:lumMod val="85000"/>
                        </a:schemeClr>
                      </a:solidFill>
                    </a:ln>
                  </pic:spPr>
                </pic:pic>
              </a:graphicData>
            </a:graphic>
          </wp:inline>
        </w:drawing>
      </w:r>
    </w:p>
    <w:p w14:paraId="18FE41E1" w14:textId="0E561A71" w:rsidR="001520BC" w:rsidRDefault="001520BC" w:rsidP="006873BE">
      <w:pPr>
        <w:pStyle w:val="1f"/>
        <w:rPr>
          <w:rFonts w:cs="Huawei Sans"/>
        </w:rPr>
      </w:pPr>
      <w:r>
        <w:rPr>
          <w:rFonts w:hint="eastAsia"/>
        </w:rPr>
        <w:t>点击右下角的“</w:t>
      </w:r>
      <w:r>
        <w:t>Begin Installation</w:t>
      </w:r>
      <w:r>
        <w:rPr>
          <w:rFonts w:hint="eastAsia"/>
        </w:rPr>
        <w:t>”开始安装。</w:t>
      </w:r>
    </w:p>
    <w:p w14:paraId="6D3220F0" w14:textId="77777777" w:rsidR="001520BC" w:rsidRDefault="001520BC" w:rsidP="006873BE">
      <w:pPr>
        <w:pStyle w:val="1f"/>
        <w:rPr>
          <w:rFonts w:cs="Huawei Sans"/>
        </w:rPr>
      </w:pPr>
    </w:p>
    <w:p w14:paraId="37268CFA" w14:textId="42E1A4AA" w:rsidR="001520BC" w:rsidRDefault="001520BC" w:rsidP="006873BE">
      <w:pPr>
        <w:pStyle w:val="1f"/>
        <w:rPr>
          <w:rFonts w:cs="Huawei Sans"/>
        </w:rPr>
      </w:pPr>
      <w:r>
        <w:rPr>
          <w:noProof/>
        </w:rPr>
        <w:lastRenderedPageBreak/>
        <w:drawing>
          <wp:inline distT="0" distB="0" distL="0" distR="0" wp14:anchorId="6576DD54" wp14:editId="1C15DBF9">
            <wp:extent cx="5322570" cy="4135120"/>
            <wp:effectExtent l="19050" t="19050" r="11430" b="17780"/>
            <wp:docPr id="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2570" cy="4135120"/>
                    </a:xfrm>
                    <a:prstGeom prst="rect">
                      <a:avLst/>
                    </a:prstGeom>
                    <a:noFill/>
                    <a:ln w="12700">
                      <a:solidFill>
                        <a:schemeClr val="bg1">
                          <a:lumMod val="85000"/>
                        </a:schemeClr>
                      </a:solidFill>
                    </a:ln>
                  </pic:spPr>
                </pic:pic>
              </a:graphicData>
            </a:graphic>
          </wp:inline>
        </w:drawing>
      </w:r>
    </w:p>
    <w:p w14:paraId="5CFB1AFA" w14:textId="77777777" w:rsidR="001520BC" w:rsidRDefault="001520BC" w:rsidP="006873BE">
      <w:pPr>
        <w:pStyle w:val="1f"/>
        <w:rPr>
          <w:rFonts w:cs="Huawei Sans"/>
        </w:rPr>
      </w:pPr>
    </w:p>
    <w:p w14:paraId="426927D2" w14:textId="77777777" w:rsidR="001520BC" w:rsidRDefault="001520BC" w:rsidP="001520BC">
      <w:pPr>
        <w:pStyle w:val="1f"/>
      </w:pPr>
      <w:r>
        <w:rPr>
          <w:rFonts w:hint="eastAsia"/>
        </w:rPr>
        <w:t>在安装期间请设置</w:t>
      </w:r>
      <w:r>
        <w:t>root</w:t>
      </w:r>
      <w:r>
        <w:rPr>
          <w:rFonts w:hint="eastAsia"/>
        </w:rPr>
        <w:t>用户的密码（必需）。</w:t>
      </w:r>
    </w:p>
    <w:p w14:paraId="57297C87" w14:textId="77777777" w:rsidR="001520BC" w:rsidRDefault="001520BC" w:rsidP="001520BC">
      <w:pPr>
        <w:pStyle w:val="1f"/>
      </w:pPr>
      <w:r>
        <w:rPr>
          <w:noProof/>
        </w:rPr>
        <w:lastRenderedPageBreak/>
        <w:drawing>
          <wp:inline distT="0" distB="0" distL="0" distR="0" wp14:anchorId="1F2E3B11" wp14:editId="4B9CC953">
            <wp:extent cx="5342890" cy="4155440"/>
            <wp:effectExtent l="19050" t="19050" r="10160" b="16510"/>
            <wp:docPr id="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42890" cy="4155440"/>
                    </a:xfrm>
                    <a:prstGeom prst="rect">
                      <a:avLst/>
                    </a:prstGeom>
                    <a:noFill/>
                    <a:ln w="12700">
                      <a:solidFill>
                        <a:schemeClr val="bg1">
                          <a:lumMod val="85000"/>
                        </a:schemeClr>
                      </a:solidFill>
                    </a:ln>
                  </pic:spPr>
                </pic:pic>
              </a:graphicData>
            </a:graphic>
          </wp:inline>
        </w:drawing>
      </w:r>
    </w:p>
    <w:p w14:paraId="6D9B2DB1" w14:textId="77777777" w:rsidR="001520BC" w:rsidRDefault="001520BC" w:rsidP="001520BC">
      <w:pPr>
        <w:pStyle w:val="1f"/>
      </w:pPr>
      <w:r>
        <w:rPr>
          <w:rFonts w:hint="eastAsia"/>
        </w:rPr>
        <w:t>这是设置</w:t>
      </w:r>
      <w:r>
        <w:t>root</w:t>
      </w:r>
      <w:r>
        <w:rPr>
          <w:rFonts w:hint="eastAsia"/>
        </w:rPr>
        <w:t>用户密码的界面。</w:t>
      </w:r>
    </w:p>
    <w:p w14:paraId="7534D9A8" w14:textId="77777777" w:rsidR="001520BC" w:rsidRDefault="001520BC" w:rsidP="001520BC">
      <w:pPr>
        <w:pStyle w:val="1f"/>
      </w:pPr>
      <w:r>
        <w:rPr>
          <w:rFonts w:hint="eastAsia"/>
        </w:rPr>
        <w:t>您也可以设置普通用户的密码（非必需）。</w:t>
      </w:r>
    </w:p>
    <w:p w14:paraId="078EF3B4" w14:textId="77777777" w:rsidR="001520BC" w:rsidRDefault="001520BC" w:rsidP="001520BC">
      <w:pPr>
        <w:pStyle w:val="1f"/>
      </w:pPr>
      <w:r>
        <w:rPr>
          <w:noProof/>
        </w:rPr>
        <w:lastRenderedPageBreak/>
        <w:drawing>
          <wp:inline distT="0" distB="0" distL="0" distR="0" wp14:anchorId="58E4604C" wp14:editId="4C4F3A12">
            <wp:extent cx="5342890" cy="4155440"/>
            <wp:effectExtent l="19050" t="19050" r="10160" b="16510"/>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42890" cy="4155440"/>
                    </a:xfrm>
                    <a:prstGeom prst="rect">
                      <a:avLst/>
                    </a:prstGeom>
                    <a:noFill/>
                    <a:ln w="12700">
                      <a:solidFill>
                        <a:schemeClr val="bg1">
                          <a:lumMod val="85000"/>
                        </a:schemeClr>
                      </a:solidFill>
                    </a:ln>
                  </pic:spPr>
                </pic:pic>
              </a:graphicData>
            </a:graphic>
          </wp:inline>
        </w:drawing>
      </w:r>
    </w:p>
    <w:p w14:paraId="1227E2A3" w14:textId="77777777" w:rsidR="001520BC" w:rsidRDefault="001520BC" w:rsidP="001520BC">
      <w:pPr>
        <w:pStyle w:val="1f"/>
      </w:pPr>
      <w:r>
        <w:rPr>
          <w:rFonts w:hint="eastAsia"/>
        </w:rPr>
        <w:t>安装完成后点击“</w:t>
      </w:r>
      <w:r>
        <w:t>Reboot</w:t>
      </w:r>
      <w:r>
        <w:rPr>
          <w:rFonts w:hint="eastAsia"/>
        </w:rPr>
        <w:t>”按钮重启。</w:t>
      </w:r>
    </w:p>
    <w:p w14:paraId="2846BF97" w14:textId="77777777" w:rsidR="001520BC" w:rsidRPr="001520BC" w:rsidRDefault="001520BC" w:rsidP="006873BE">
      <w:pPr>
        <w:pStyle w:val="1f"/>
        <w:rPr>
          <w:rFonts w:cs="Huawei Sans"/>
        </w:rPr>
      </w:pPr>
    </w:p>
    <w:p w14:paraId="4ED1C7CC" w14:textId="294E6431" w:rsidR="001520BC" w:rsidRDefault="001520BC" w:rsidP="006873BE">
      <w:pPr>
        <w:pStyle w:val="1f"/>
        <w:rPr>
          <w:rFonts w:cs="Huawei Sans"/>
        </w:rPr>
      </w:pPr>
      <w:r>
        <w:rPr>
          <w:noProof/>
        </w:rPr>
        <w:lastRenderedPageBreak/>
        <w:drawing>
          <wp:inline distT="0" distB="0" distL="0" distR="0" wp14:anchorId="3F6664F9" wp14:editId="563C6EA3">
            <wp:extent cx="5302250" cy="4155440"/>
            <wp:effectExtent l="19050" t="19050" r="12700" b="165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02250" cy="4155440"/>
                    </a:xfrm>
                    <a:prstGeom prst="rect">
                      <a:avLst/>
                    </a:prstGeom>
                    <a:noFill/>
                    <a:ln w="12700">
                      <a:solidFill>
                        <a:schemeClr val="bg1">
                          <a:lumMod val="85000"/>
                        </a:schemeClr>
                      </a:solidFill>
                    </a:ln>
                  </pic:spPr>
                </pic:pic>
              </a:graphicData>
            </a:graphic>
          </wp:inline>
        </w:drawing>
      </w:r>
    </w:p>
    <w:p w14:paraId="676D364F" w14:textId="77777777" w:rsidR="001520BC" w:rsidRDefault="001520BC" w:rsidP="006873BE">
      <w:pPr>
        <w:pStyle w:val="1f"/>
        <w:rPr>
          <w:rFonts w:cs="Huawei Sans"/>
        </w:rPr>
      </w:pPr>
    </w:p>
    <w:p w14:paraId="284811EB" w14:textId="48B9854F" w:rsidR="001520BC" w:rsidRDefault="001520BC" w:rsidP="006873BE">
      <w:pPr>
        <w:pStyle w:val="1f"/>
        <w:rPr>
          <w:rFonts w:cs="Huawei Sans"/>
        </w:rPr>
      </w:pPr>
      <w:r>
        <w:rPr>
          <w:noProof/>
        </w:rPr>
        <w:lastRenderedPageBreak/>
        <w:drawing>
          <wp:inline distT="0" distB="0" distL="0" distR="0" wp14:anchorId="103BF1BB" wp14:editId="66B55817">
            <wp:extent cx="5370195" cy="4210050"/>
            <wp:effectExtent l="19050" t="19050" r="20955" b="190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70195" cy="4210050"/>
                    </a:xfrm>
                    <a:prstGeom prst="rect">
                      <a:avLst/>
                    </a:prstGeom>
                    <a:noFill/>
                    <a:ln w="12700">
                      <a:solidFill>
                        <a:schemeClr val="bg1">
                          <a:lumMod val="85000"/>
                        </a:schemeClr>
                      </a:solidFill>
                    </a:ln>
                  </pic:spPr>
                </pic:pic>
              </a:graphicData>
            </a:graphic>
          </wp:inline>
        </w:drawing>
      </w:r>
    </w:p>
    <w:p w14:paraId="6FE43D62" w14:textId="77777777" w:rsidR="001520BC" w:rsidRDefault="001520BC" w:rsidP="006873BE">
      <w:pPr>
        <w:pStyle w:val="1f"/>
        <w:rPr>
          <w:rFonts w:cs="Huawei Sans"/>
        </w:rPr>
      </w:pPr>
    </w:p>
    <w:p w14:paraId="0B7F6BC3" w14:textId="77777777" w:rsidR="001520BC" w:rsidRDefault="001520BC" w:rsidP="001520BC">
      <w:pPr>
        <w:pStyle w:val="1f"/>
      </w:pPr>
      <w:r>
        <w:rPr>
          <w:rFonts w:hint="eastAsia"/>
        </w:rPr>
        <w:t>请选择“</w:t>
      </w:r>
      <w:proofErr w:type="spellStart"/>
      <w:r>
        <w:t>openEuler</w:t>
      </w:r>
      <w:proofErr w:type="spellEnd"/>
      <w:r>
        <w:t xml:space="preserve"> (4.19.90-2003.4.0.0036.oel.aarch64) 20.03 (LTS)</w:t>
      </w:r>
      <w:r>
        <w:rPr>
          <w:rFonts w:hint="eastAsia"/>
        </w:rPr>
        <w:t>”选项启动（您的子版本号可能有所不同）。</w:t>
      </w:r>
    </w:p>
    <w:p w14:paraId="3255CA0B" w14:textId="77777777" w:rsidR="001520BC" w:rsidRDefault="001520BC" w:rsidP="001520BC">
      <w:pPr>
        <w:pStyle w:val="1f"/>
      </w:pPr>
      <w:r>
        <w:rPr>
          <w:rFonts w:hint="eastAsia"/>
        </w:rPr>
        <w:t>（上图中的第二个启动项为救援模式。）</w:t>
      </w:r>
    </w:p>
    <w:p w14:paraId="2034D64C" w14:textId="77777777" w:rsidR="001520BC" w:rsidRDefault="001520BC" w:rsidP="001520BC">
      <w:pPr>
        <w:pStyle w:val="1f"/>
        <w:rPr>
          <w:noProof/>
        </w:rPr>
      </w:pPr>
      <w:r>
        <w:rPr>
          <w:noProof/>
        </w:rPr>
        <w:drawing>
          <wp:inline distT="0" distB="0" distL="0" distR="0" wp14:anchorId="4C19FEFE" wp14:editId="1C58257A">
            <wp:extent cx="5049520" cy="2504440"/>
            <wp:effectExtent l="19050" t="19050" r="17780" b="10160"/>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9520" cy="2504440"/>
                    </a:xfrm>
                    <a:prstGeom prst="rect">
                      <a:avLst/>
                    </a:prstGeom>
                    <a:noFill/>
                    <a:ln w="12700">
                      <a:solidFill>
                        <a:schemeClr val="bg1">
                          <a:lumMod val="85000"/>
                        </a:schemeClr>
                      </a:solidFill>
                    </a:ln>
                  </pic:spPr>
                </pic:pic>
              </a:graphicData>
            </a:graphic>
          </wp:inline>
        </w:drawing>
      </w:r>
    </w:p>
    <w:p w14:paraId="260DF455" w14:textId="77777777" w:rsidR="001520BC" w:rsidRDefault="001520BC" w:rsidP="001520BC">
      <w:pPr>
        <w:rPr>
          <w:rFonts w:ascii="Huawei Sans" w:eastAsia="方正兰亭黑简体" w:hAnsi="Huawei Sans"/>
          <w:sz w:val="21"/>
        </w:rPr>
      </w:pPr>
      <w:r>
        <w:rPr>
          <w:rFonts w:ascii="Huawei Sans" w:eastAsia="方正兰亭黑简体" w:hAnsi="Huawei Sans" w:hint="eastAsia"/>
          <w:sz w:val="21"/>
        </w:rPr>
        <w:t>在新出现的</w:t>
      </w:r>
      <w:r>
        <w:rPr>
          <w:rFonts w:ascii="Huawei Sans" w:eastAsia="方正兰亭黑简体" w:hAnsi="Huawei Sans"/>
          <w:sz w:val="21"/>
        </w:rPr>
        <w:t>Console</w:t>
      </w:r>
      <w:r>
        <w:rPr>
          <w:rFonts w:ascii="Huawei Sans" w:eastAsia="方正兰亭黑简体" w:hAnsi="Huawei Sans" w:hint="eastAsia"/>
          <w:sz w:val="21"/>
        </w:rPr>
        <w:t>窗口中输入登入虚拟机</w:t>
      </w:r>
      <w:proofErr w:type="spellStart"/>
      <w:r>
        <w:rPr>
          <w:rFonts w:ascii="Huawei Sans" w:eastAsia="方正兰亭黑简体" w:hAnsi="Huawei Sans"/>
          <w:sz w:val="21"/>
        </w:rPr>
        <w:t>openEuler</w:t>
      </w:r>
      <w:proofErr w:type="spellEnd"/>
      <w:r>
        <w:rPr>
          <w:rFonts w:ascii="Huawei Sans" w:eastAsia="方正兰亭黑简体" w:hAnsi="Huawei Sans" w:hint="eastAsia"/>
          <w:sz w:val="21"/>
        </w:rPr>
        <w:t>操作系统的用户名（这里是</w:t>
      </w:r>
      <w:r>
        <w:rPr>
          <w:rFonts w:ascii="Huawei Sans" w:eastAsia="方正兰亭黑简体" w:hAnsi="Huawei Sans"/>
          <w:sz w:val="21"/>
        </w:rPr>
        <w:t>root</w:t>
      </w:r>
      <w:r>
        <w:rPr>
          <w:rFonts w:ascii="Huawei Sans" w:eastAsia="方正兰亭黑简体" w:hAnsi="Huawei Sans" w:hint="eastAsia"/>
          <w:sz w:val="21"/>
        </w:rPr>
        <w:t>）和密码（输入时不会有任何显示）并按回车键。</w:t>
      </w:r>
    </w:p>
    <w:p w14:paraId="006328BD" w14:textId="77777777" w:rsidR="001520BC" w:rsidRDefault="001520BC" w:rsidP="001520BC">
      <w:pPr>
        <w:pStyle w:val="1f"/>
      </w:pPr>
    </w:p>
    <w:p w14:paraId="771E958D" w14:textId="77777777" w:rsidR="001520BC" w:rsidRDefault="001520BC" w:rsidP="001520BC">
      <w:pPr>
        <w:pStyle w:val="1f"/>
      </w:pPr>
      <w:r>
        <w:rPr>
          <w:noProof/>
        </w:rPr>
        <w:drawing>
          <wp:inline distT="0" distB="0" distL="0" distR="0" wp14:anchorId="7CA26C91" wp14:editId="7E2C002A">
            <wp:extent cx="5315585" cy="4298950"/>
            <wp:effectExtent l="19050" t="19050" r="18415" b="2540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15585" cy="4298950"/>
                    </a:xfrm>
                    <a:prstGeom prst="rect">
                      <a:avLst/>
                    </a:prstGeom>
                    <a:noFill/>
                    <a:ln w="12700">
                      <a:solidFill>
                        <a:schemeClr val="bg1">
                          <a:lumMod val="85000"/>
                        </a:schemeClr>
                      </a:solidFill>
                    </a:ln>
                  </pic:spPr>
                </pic:pic>
              </a:graphicData>
            </a:graphic>
          </wp:inline>
        </w:drawing>
      </w:r>
    </w:p>
    <w:p w14:paraId="2213D0B7" w14:textId="308A431D" w:rsidR="001520BC" w:rsidRDefault="001520BC" w:rsidP="001520BC">
      <w:pPr>
        <w:pStyle w:val="1f"/>
        <w:rPr>
          <w:rFonts w:cs="Huawei Sans"/>
        </w:rPr>
      </w:pPr>
      <w:r>
        <w:rPr>
          <w:rFonts w:hint="eastAsia"/>
        </w:rPr>
        <w:t>这里是登录成功后的界面。</w:t>
      </w:r>
      <w:r w:rsidR="000E5C99">
        <w:rPr>
          <w:rFonts w:hint="eastAsia"/>
        </w:rPr>
        <w:t>至此在虚拟机上安装</w:t>
      </w:r>
      <w:proofErr w:type="spellStart"/>
      <w:r w:rsidR="000E5C99">
        <w:rPr>
          <w:rFonts w:hint="eastAsia"/>
        </w:rPr>
        <w:t>o</w:t>
      </w:r>
      <w:r w:rsidR="000E5C99">
        <w:t>penEuler</w:t>
      </w:r>
      <w:proofErr w:type="spellEnd"/>
      <w:r w:rsidR="000E5C99">
        <w:rPr>
          <w:rFonts w:hint="eastAsia"/>
        </w:rPr>
        <w:t>操作系统成功。</w:t>
      </w:r>
    </w:p>
    <w:p w14:paraId="6D3AB68C" w14:textId="77777777" w:rsidR="001520BC" w:rsidRDefault="001520BC" w:rsidP="006873BE">
      <w:pPr>
        <w:pStyle w:val="1f"/>
        <w:rPr>
          <w:rFonts w:cs="Huawei Sans"/>
        </w:rPr>
      </w:pPr>
    </w:p>
    <w:p w14:paraId="60EAAB7C" w14:textId="77777777" w:rsidR="001520BC" w:rsidRDefault="001520BC" w:rsidP="006873BE">
      <w:pPr>
        <w:pStyle w:val="1f"/>
        <w:rPr>
          <w:rFonts w:cs="Huawei Sans"/>
        </w:rPr>
      </w:pPr>
    </w:p>
    <w:p w14:paraId="25C18DBD" w14:textId="77777777" w:rsidR="001520BC" w:rsidRDefault="001520BC" w:rsidP="006873BE">
      <w:pPr>
        <w:pStyle w:val="1f"/>
        <w:rPr>
          <w:rFonts w:cs="Huawei Sans"/>
        </w:rPr>
      </w:pPr>
    </w:p>
    <w:p w14:paraId="0D674F66" w14:textId="77777777" w:rsidR="001520BC" w:rsidRDefault="001520BC" w:rsidP="006873BE">
      <w:pPr>
        <w:pStyle w:val="1f"/>
        <w:rPr>
          <w:rFonts w:cs="Huawei Sans"/>
        </w:rPr>
      </w:pPr>
    </w:p>
    <w:p w14:paraId="4F5DB753" w14:textId="77777777" w:rsidR="001520BC" w:rsidRDefault="001520BC" w:rsidP="006873BE">
      <w:pPr>
        <w:pStyle w:val="1f"/>
        <w:rPr>
          <w:rFonts w:cs="Huawei Sans"/>
        </w:rPr>
      </w:pPr>
    </w:p>
    <w:sectPr w:rsidR="001520BC" w:rsidSect="00793309">
      <w:headerReference w:type="first" r:id="rId82"/>
      <w:pgSz w:w="11906" w:h="16838" w:code="9"/>
      <w:pgMar w:top="1701" w:right="1134" w:bottom="1701" w:left="1134" w:header="567" w:footer="567" w:gutter="0"/>
      <w:pgNumType w:start="1"/>
      <w:cols w:space="425"/>
      <w:titlePg/>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31"/>
    </wne:keymap>
    <wne:keymap wne:kcmPrimary="0437">
      <wne:acd wne:acdName="acd30"/>
    </wne:keymap>
    <wne:keymap wne:kcmPrimary="0458">
      <wne:acd wne:acdName="acd6"/>
    </wne:keymap>
    <wne:keymap wne:kcmPrimary="045A">
      <wne:acd wne:acdName="acd3"/>
    </wne:keymap>
    <wne:keymap wne:kcmPrimary="0470">
      <wne:acd wne:acdName="acd22"/>
    </wne:keymap>
    <wne:keymap wne:kcmPrimary="0471">
      <wne:acd wne:acdName="acd23"/>
    </wne:keymap>
    <wne:keymap wne:kcmPrimary="0472">
      <wne:acd wne:acdName="acd24"/>
    </wne:keymap>
    <wne:keymap wne:kcmPrimary="0473">
      <wne:acd wne:acdName="acd25"/>
    </wne:keymap>
    <wne:keymap wne:kcmPrimary="0474">
      <wne:acd wne:acdName="acd26"/>
    </wne:keymap>
    <wne:keymap wne:kcmPrimary="0475">
      <wne:acd wne:acdName="acd27"/>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Manifest>
  </wne:toolbars>
  <wne:acds>
    <wne:acd wne:argValue="AQAAAAIA" wne:acdName="acd0" wne:fciIndexBasedOn="0065"/>
    <wne:acd wne:argValue="AQAAAAAA" wne:acdName="acd1" wne:fciIndexBasedOn="0065"/>
    <wne:acd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cdName="acd13" wne:fciIndexBasedOn="0065"/>
    <wne:acd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rgValue="AgAxAC4AY2uHZQ==" wne:acdName="acd22" wne:fciIndexBasedOn="0065"/>
    <wne:acd wne:argValue="AgAyAC4AfVTkTg==" wne:acdName="acd23" wne:fciIndexBasedOn="0065"/>
    <wne:acd wne:argValue="AgAzAC4AZWukmg==" wne:acdName="acd24" wne:fciIndexBasedOn="0065"/>
    <wne:acd wne:argValue="AgA0AC4A+06hUg==" wne:acdName="acd25" wne:fciIndexBasedOn="0065"/>
    <wne:acd wne:argValue="AgA1AC4AaIg8aIdlV1s=" wne:acdName="acd26" wne:fciIndexBasedOn="0065"/>
    <wne:acd wne:argValue="AgA2AC4ATVIAig==" wne:acdName="acd27" wne:fciIndexBasedOn="0065"/>
    <wne:acd wne:argValue="AgA3AC4AgHvLTgdomJg=" wne:acdName="acd28" wne:fciIndexBasedOn="0065"/>
    <wne:acd wne:argValue="AgA4AC4ATVIAigdomJg=" wne:acdName="acd29" wne:fciIndexBasedOn="0065"/>
    <wne:acd wne:argValue="AgA5AC4A/lZHcgdomJg=" wne:acdName="acd30" wne:fciIndexBasedOn="0065"/>
    <wne:acd wne:argValue="AgA1AC4AaIg8aAdomJg=" wne:acdName="acd3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E1016" w14:textId="77777777" w:rsidR="009D0D41" w:rsidRDefault="009D0D41" w:rsidP="00940D2A">
      <w:pPr>
        <w:spacing w:before="0" w:after="0" w:line="240" w:lineRule="auto"/>
      </w:pPr>
      <w:r>
        <w:separator/>
      </w:r>
    </w:p>
  </w:endnote>
  <w:endnote w:type="continuationSeparator" w:id="0">
    <w:p w14:paraId="04F47DE9" w14:textId="77777777" w:rsidR="009D0D41" w:rsidRDefault="009D0D41" w:rsidP="00940D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 Sans">
    <w:altName w:val="Calibri"/>
    <w:charset w:val="00"/>
    <w:family w:val="swiss"/>
    <w:pitch w:val="variable"/>
    <w:sig w:usb0="A00002FF" w:usb1="500078FB" w:usb2="00000008" w:usb3="00000000" w:csb0="0000009F" w:csb1="00000000"/>
  </w:font>
  <w:font w:name="方正兰亭黑简体">
    <w:altName w:val="微软雅黑"/>
    <w:charset w:val="86"/>
    <w:family w:val="auto"/>
    <w:pitch w:val="variable"/>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Unicode MS">
    <w:panose1 w:val="020B0604020202020204"/>
    <w:charset w:val="86"/>
    <w:family w:val="swiss"/>
    <w:pitch w:val="variable"/>
    <w:sig w:usb0="F7FFAFFF" w:usb1="E9DFFFFF" w:usb2="0000003F" w:usb3="00000000" w:csb0="003F01FF" w:csb1="00000000"/>
  </w:font>
  <w:font w:name="FrutigerNext LT Regular">
    <w:altName w:val="Corbel"/>
    <w:charset w:val="00"/>
    <w:family w:val="swiss"/>
    <w:pitch w:val="variable"/>
    <w:sig w:usb0="00000001"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altName w:val="楷体"/>
    <w:charset w:val="00"/>
    <w:family w:val="auto"/>
    <w:pitch w:val="default"/>
    <w:sig w:usb0="00000000" w:usb1="00000000" w:usb2="00000000"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A1981" w14:textId="4ACA8F16" w:rsidR="00D25754" w:rsidRDefault="00D25754" w:rsidP="00793309">
    <w:pPr>
      <w:pStyle w:val="ae"/>
      <w:tabs>
        <w:tab w:val="left" w:pos="7598"/>
      </w:tabs>
      <w:jc w:val="left"/>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E4E85" w14:textId="77777777" w:rsidR="00D25754" w:rsidRDefault="00D25754" w:rsidP="00E15B71">
    <w:pPr>
      <w:pStyle w:val="a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C04071" w14:textId="77777777" w:rsidR="009D0D41" w:rsidRDefault="009D0D41" w:rsidP="00940D2A">
      <w:pPr>
        <w:spacing w:before="0" w:after="0" w:line="240" w:lineRule="auto"/>
      </w:pPr>
      <w:r>
        <w:separator/>
      </w:r>
    </w:p>
  </w:footnote>
  <w:footnote w:type="continuationSeparator" w:id="0">
    <w:p w14:paraId="09C98833" w14:textId="77777777" w:rsidR="009D0D41" w:rsidRDefault="009D0D41" w:rsidP="00940D2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7439D" w14:textId="77777777" w:rsidR="00D25754" w:rsidRPr="009D4127" w:rsidRDefault="00D25754" w:rsidP="00033B54">
    <w:pPr>
      <w:pStyle w:val="a6"/>
      <w:rPr>
        <w:rFonts w:ascii="Huawei Sans" w:eastAsia="方正兰亭黑简体" w:hAnsi="Huawei Sans"/>
      </w:rPr>
    </w:pPr>
  </w:p>
  <w:p w14:paraId="6619D47F" w14:textId="77777777" w:rsidR="00D25754" w:rsidRPr="009D4127" w:rsidRDefault="00D25754" w:rsidP="00033B54">
    <w:pPr>
      <w:pStyle w:val="a6"/>
      <w:rPr>
        <w:rFonts w:ascii="Huawei Sans" w:eastAsia="方正兰亭黑简体" w:hAnsi="Huawei Sans"/>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D25754" w:rsidRPr="009D4127" w14:paraId="2FAC5D03" w14:textId="77777777" w:rsidTr="00854769">
      <w:trPr>
        <w:cantSplit/>
        <w:trHeight w:hRule="exact" w:val="738"/>
      </w:trPr>
      <w:tc>
        <w:tcPr>
          <w:tcW w:w="1134" w:type="dxa"/>
        </w:tcPr>
        <w:p w14:paraId="07F9ECB9" w14:textId="0621B518" w:rsidR="00D25754" w:rsidRPr="009D4127" w:rsidRDefault="00D25754" w:rsidP="00854769">
          <w:pPr>
            <w:pStyle w:val="affffe"/>
            <w:jc w:val="left"/>
            <w:rPr>
              <w:rFonts w:ascii="Huawei Sans" w:eastAsia="方正兰亭黑简体" w:hAnsi="Huawei Sans"/>
            </w:rPr>
          </w:pPr>
          <w:r w:rsidRPr="009D4127">
            <w:rPr>
              <w:rFonts w:ascii="Huawei Sans" w:eastAsia="方正兰亭黑简体" w:hAnsi="Huawei Sans"/>
              <w:noProof/>
            </w:rPr>
            <w:drawing>
              <wp:inline distT="0" distB="0" distL="0" distR="0" wp14:anchorId="562D1C54" wp14:editId="1BA4AEB7">
                <wp:extent cx="424800" cy="432623"/>
                <wp:effectExtent l="0" t="0" r="0" b="5715"/>
                <wp:docPr id="25" name="图片 2"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32623"/>
                        </a:xfrm>
                        <a:prstGeom prst="rect">
                          <a:avLst/>
                        </a:prstGeom>
                        <a:noFill/>
                        <a:ln>
                          <a:noFill/>
                        </a:ln>
                      </pic:spPr>
                    </pic:pic>
                  </a:graphicData>
                </a:graphic>
              </wp:inline>
            </w:drawing>
          </w:r>
        </w:p>
        <w:p w14:paraId="19FB2DDB" w14:textId="77777777" w:rsidR="00D25754" w:rsidRPr="009D4127" w:rsidRDefault="00D25754" w:rsidP="00033B54">
          <w:pPr>
            <w:spacing w:before="120"/>
            <w:rPr>
              <w:rFonts w:ascii="Huawei Sans" w:eastAsia="方正兰亭黑简体" w:hAnsi="Huawei Sans"/>
            </w:rPr>
          </w:pPr>
        </w:p>
      </w:tc>
      <w:tc>
        <w:tcPr>
          <w:tcW w:w="7371" w:type="dxa"/>
          <w:vAlign w:val="bottom"/>
        </w:tcPr>
        <w:p w14:paraId="541AEA52" w14:textId="7D240D7D" w:rsidR="00D25754" w:rsidRPr="009D4127" w:rsidRDefault="00D25754" w:rsidP="009A40CE">
          <w:pPr>
            <w:pStyle w:val="TableNote"/>
            <w:ind w:left="0"/>
            <w:jc w:val="center"/>
            <w:rPr>
              <w:rFonts w:ascii="Huawei Sans" w:eastAsia="方正兰亭黑简体" w:hAnsi="Huawei Sans"/>
              <w:noProof/>
            </w:rPr>
          </w:pPr>
          <w:r w:rsidRPr="00547DC8">
            <w:rPr>
              <w:rFonts w:ascii="Huawei Sans" w:eastAsia="方正兰亭黑简体" w:hAnsi="Huawei Sans" w:hint="eastAsia"/>
              <w:noProof/>
            </w:rPr>
            <w:t>《</w:t>
          </w:r>
          <w:r w:rsidRPr="00547DC8">
            <w:rPr>
              <w:rFonts w:ascii="Huawei Sans" w:eastAsia="方正兰亭黑简体" w:hAnsi="Huawei Sans"/>
              <w:noProof/>
            </w:rPr>
            <w:t>openEuler</w:t>
          </w:r>
          <w:r w:rsidRPr="00547DC8">
            <w:rPr>
              <w:rFonts w:ascii="Huawei Sans" w:eastAsia="方正兰亭黑简体" w:hAnsi="Huawei Sans"/>
              <w:noProof/>
            </w:rPr>
            <w:t>操作系统》内核实验手册</w:t>
          </w:r>
          <w:r w:rsidRPr="00547DC8">
            <w:rPr>
              <w:rFonts w:ascii="Huawei Sans" w:eastAsia="方正兰亭黑简体" w:hAnsi="Huawei Sans"/>
              <w:noProof/>
            </w:rPr>
            <w:t>Taishan</w:t>
          </w:r>
          <w:r>
            <w:rPr>
              <w:rFonts w:ascii="Huawei Sans" w:eastAsia="方正兰亭黑简体" w:hAnsi="Huawei Sans" w:hint="eastAsia"/>
              <w:noProof/>
            </w:rPr>
            <w:t>物理</w:t>
          </w:r>
          <w:r w:rsidRPr="00547DC8">
            <w:rPr>
              <w:rFonts w:ascii="Huawei Sans" w:eastAsia="方正兰亭黑简体" w:hAnsi="Huawei Sans"/>
              <w:noProof/>
            </w:rPr>
            <w:t>服务器版</w:t>
          </w:r>
        </w:p>
      </w:tc>
      <w:tc>
        <w:tcPr>
          <w:tcW w:w="1134" w:type="dxa"/>
          <w:vAlign w:val="bottom"/>
        </w:tcPr>
        <w:p w14:paraId="279C3BBC" w14:textId="1A924E70" w:rsidR="00D25754" w:rsidRPr="009D4127" w:rsidRDefault="00D25754" w:rsidP="00033B54">
          <w:pPr>
            <w:pStyle w:val="TableNote"/>
            <w:ind w:left="0"/>
            <w:jc w:val="right"/>
            <w:rPr>
              <w:rFonts w:ascii="Huawei Sans" w:eastAsia="方正兰亭黑简体" w:hAnsi="Huawei Sans"/>
              <w:noProof/>
            </w:rPr>
          </w:pPr>
          <w:r w:rsidRPr="009D4127">
            <w:rPr>
              <w:rFonts w:ascii="Huawei Sans" w:eastAsia="方正兰亭黑简体" w:hAnsi="Huawei Sans"/>
            </w:rPr>
            <w:t>第</w:t>
          </w:r>
          <w:r w:rsidRPr="009D4127">
            <w:rPr>
              <w:rFonts w:ascii="Huawei Sans" w:eastAsia="方正兰亭黑简体" w:hAnsi="Huawei Sans"/>
            </w:rPr>
            <w:fldChar w:fldCharType="begin"/>
          </w:r>
          <w:r w:rsidRPr="009D4127">
            <w:rPr>
              <w:rFonts w:ascii="Huawei Sans" w:eastAsia="方正兰亭黑简体" w:hAnsi="Huawei Sans"/>
            </w:rPr>
            <w:instrText xml:space="preserve"> PAGE </w:instrText>
          </w:r>
          <w:r w:rsidRPr="009D4127">
            <w:rPr>
              <w:rFonts w:ascii="Huawei Sans" w:eastAsia="方正兰亭黑简体" w:hAnsi="Huawei Sans"/>
            </w:rPr>
            <w:fldChar w:fldCharType="separate"/>
          </w:r>
          <w:r w:rsidR="00CB724C">
            <w:rPr>
              <w:rFonts w:ascii="Huawei Sans" w:eastAsia="方正兰亭黑简体" w:hAnsi="Huawei Sans"/>
              <w:noProof/>
            </w:rPr>
            <w:t>116</w:t>
          </w:r>
          <w:r w:rsidRPr="009D4127">
            <w:rPr>
              <w:rFonts w:ascii="Huawei Sans" w:eastAsia="方正兰亭黑简体" w:hAnsi="Huawei Sans"/>
              <w:noProof/>
            </w:rPr>
            <w:fldChar w:fldCharType="end"/>
          </w:r>
          <w:r w:rsidRPr="009D4127">
            <w:rPr>
              <w:rFonts w:ascii="Huawei Sans" w:eastAsia="方正兰亭黑简体" w:hAnsi="Huawei Sans"/>
              <w:noProof/>
            </w:rPr>
            <w:t>页</w:t>
          </w:r>
        </w:p>
      </w:tc>
    </w:tr>
  </w:tbl>
  <w:p w14:paraId="0278FB09" w14:textId="77777777" w:rsidR="00D25754" w:rsidRPr="009D4127" w:rsidRDefault="00D25754" w:rsidP="00033B54">
    <w:pPr>
      <w:pStyle w:val="a6"/>
      <w:rPr>
        <w:rFonts w:ascii="Huawei Sans" w:eastAsia="方正兰亭黑简体" w:hAnsi="Huawei Sans"/>
      </w:rPr>
    </w:pPr>
  </w:p>
  <w:p w14:paraId="76432B8F" w14:textId="77777777" w:rsidR="00D25754" w:rsidRPr="009D4127" w:rsidRDefault="00D25754" w:rsidP="00033B54">
    <w:pPr>
      <w:pStyle w:val="a6"/>
      <w:rPr>
        <w:rFonts w:ascii="Huawei Sans" w:eastAsia="方正兰亭黑简体" w:hAnsi="Huawei Sans"/>
      </w:rPr>
    </w:pPr>
  </w:p>
  <w:p w14:paraId="2CCE42D9" w14:textId="77777777" w:rsidR="00D25754" w:rsidRPr="009D4127" w:rsidRDefault="00D25754">
    <w:pPr>
      <w:pStyle w:val="a6"/>
      <w:rPr>
        <w:rFonts w:ascii="Huawei Sans" w:eastAsia="方正兰亭黑简体" w:hAnsi="Huawei San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D25754" w:rsidRPr="009D4127" w14:paraId="636269D9" w14:textId="77777777" w:rsidTr="00B44BAF">
      <w:trPr>
        <w:cantSplit/>
        <w:trHeight w:hRule="exact" w:val="738"/>
      </w:trPr>
      <w:tc>
        <w:tcPr>
          <w:tcW w:w="1134" w:type="dxa"/>
        </w:tcPr>
        <w:p w14:paraId="25544D78" w14:textId="77777777" w:rsidR="00D25754" w:rsidRPr="009D4127" w:rsidRDefault="00D25754" w:rsidP="00793309">
          <w:pPr>
            <w:pStyle w:val="affffe"/>
            <w:jc w:val="left"/>
            <w:rPr>
              <w:rFonts w:ascii="Huawei Sans" w:eastAsia="方正兰亭黑简体" w:hAnsi="Huawei Sans"/>
            </w:rPr>
          </w:pPr>
          <w:r w:rsidRPr="009D4127">
            <w:rPr>
              <w:rFonts w:ascii="Huawei Sans" w:eastAsia="方正兰亭黑简体" w:hAnsi="Huawei Sans"/>
              <w:noProof/>
            </w:rPr>
            <w:drawing>
              <wp:inline distT="0" distB="0" distL="0" distR="0" wp14:anchorId="51839F3E" wp14:editId="4180FF91">
                <wp:extent cx="424800" cy="432623"/>
                <wp:effectExtent l="0" t="0" r="0" b="5715"/>
                <wp:docPr id="1" name="图片 1"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32623"/>
                        </a:xfrm>
                        <a:prstGeom prst="rect">
                          <a:avLst/>
                        </a:prstGeom>
                        <a:noFill/>
                        <a:ln>
                          <a:noFill/>
                        </a:ln>
                      </pic:spPr>
                    </pic:pic>
                  </a:graphicData>
                </a:graphic>
              </wp:inline>
            </w:drawing>
          </w:r>
        </w:p>
        <w:p w14:paraId="2E2CB02A" w14:textId="77777777" w:rsidR="00D25754" w:rsidRPr="009D4127" w:rsidRDefault="00D25754" w:rsidP="00793309">
          <w:pPr>
            <w:spacing w:before="120"/>
            <w:rPr>
              <w:rFonts w:ascii="Huawei Sans" w:eastAsia="方正兰亭黑简体" w:hAnsi="Huawei Sans"/>
            </w:rPr>
          </w:pPr>
        </w:p>
      </w:tc>
      <w:tc>
        <w:tcPr>
          <w:tcW w:w="7371" w:type="dxa"/>
          <w:vAlign w:val="bottom"/>
        </w:tcPr>
        <w:p w14:paraId="036EFE3F" w14:textId="6C287DEC" w:rsidR="00D25754" w:rsidRPr="009D4127" w:rsidRDefault="00D25754" w:rsidP="004C092E">
          <w:pPr>
            <w:pStyle w:val="TableNote"/>
            <w:ind w:left="0"/>
            <w:jc w:val="center"/>
            <w:rPr>
              <w:rFonts w:ascii="Huawei Sans" w:eastAsia="方正兰亭黑简体" w:hAnsi="Huawei Sans"/>
              <w:noProof/>
            </w:rPr>
          </w:pPr>
          <w:r w:rsidRPr="00547DC8">
            <w:rPr>
              <w:rFonts w:ascii="Huawei Sans" w:eastAsia="方正兰亭黑简体" w:hAnsi="Huawei Sans" w:hint="eastAsia"/>
              <w:noProof/>
            </w:rPr>
            <w:t>《</w:t>
          </w:r>
          <w:r w:rsidRPr="00547DC8">
            <w:rPr>
              <w:rFonts w:ascii="Huawei Sans" w:eastAsia="方正兰亭黑简体" w:hAnsi="Huawei Sans"/>
              <w:noProof/>
            </w:rPr>
            <w:t>openEuler</w:t>
          </w:r>
          <w:r w:rsidRPr="00547DC8">
            <w:rPr>
              <w:rFonts w:ascii="Huawei Sans" w:eastAsia="方正兰亭黑简体" w:hAnsi="Huawei Sans"/>
              <w:noProof/>
            </w:rPr>
            <w:t>操作系统》内核实验手册</w:t>
          </w:r>
          <w:r w:rsidRPr="00547DC8">
            <w:rPr>
              <w:rFonts w:ascii="Huawei Sans" w:eastAsia="方正兰亭黑简体" w:hAnsi="Huawei Sans"/>
              <w:noProof/>
            </w:rPr>
            <w:t>Taishan</w:t>
          </w:r>
          <w:r>
            <w:rPr>
              <w:rFonts w:ascii="Huawei Sans" w:eastAsia="方正兰亭黑简体" w:hAnsi="Huawei Sans" w:hint="eastAsia"/>
              <w:noProof/>
            </w:rPr>
            <w:t>物理</w:t>
          </w:r>
          <w:r w:rsidRPr="00547DC8">
            <w:rPr>
              <w:rFonts w:ascii="Huawei Sans" w:eastAsia="方正兰亭黑简体" w:hAnsi="Huawei Sans"/>
              <w:noProof/>
            </w:rPr>
            <w:t>服务器版</w:t>
          </w:r>
        </w:p>
      </w:tc>
      <w:tc>
        <w:tcPr>
          <w:tcW w:w="1134" w:type="dxa"/>
          <w:vAlign w:val="bottom"/>
        </w:tcPr>
        <w:p w14:paraId="541C7933" w14:textId="77777777" w:rsidR="00D25754" w:rsidRPr="009D4127" w:rsidRDefault="00D25754" w:rsidP="00793309">
          <w:pPr>
            <w:pStyle w:val="TableNote"/>
            <w:ind w:left="0"/>
            <w:jc w:val="right"/>
            <w:rPr>
              <w:rFonts w:ascii="Huawei Sans" w:eastAsia="方正兰亭黑简体" w:hAnsi="Huawei Sans"/>
              <w:noProof/>
            </w:rPr>
          </w:pPr>
          <w:r w:rsidRPr="009D4127">
            <w:rPr>
              <w:rFonts w:ascii="Huawei Sans" w:eastAsia="方正兰亭黑简体" w:hAnsi="Huawei Sans"/>
            </w:rPr>
            <w:t>第</w:t>
          </w:r>
          <w:r w:rsidRPr="009D4127">
            <w:rPr>
              <w:rFonts w:ascii="Huawei Sans" w:eastAsia="方正兰亭黑简体" w:hAnsi="Huawei Sans"/>
            </w:rPr>
            <w:fldChar w:fldCharType="begin"/>
          </w:r>
          <w:r w:rsidRPr="009D4127">
            <w:rPr>
              <w:rFonts w:ascii="Huawei Sans" w:eastAsia="方正兰亭黑简体" w:hAnsi="Huawei Sans"/>
            </w:rPr>
            <w:instrText xml:space="preserve"> PAGE </w:instrText>
          </w:r>
          <w:r w:rsidRPr="009D4127">
            <w:rPr>
              <w:rFonts w:ascii="Huawei Sans" w:eastAsia="方正兰亭黑简体" w:hAnsi="Huawei Sans"/>
            </w:rPr>
            <w:fldChar w:fldCharType="separate"/>
          </w:r>
          <w:r w:rsidR="00AD4F23">
            <w:rPr>
              <w:rFonts w:ascii="Huawei Sans" w:eastAsia="方正兰亭黑简体" w:hAnsi="Huawei Sans"/>
              <w:noProof/>
            </w:rPr>
            <w:t>1</w:t>
          </w:r>
          <w:r w:rsidRPr="009D4127">
            <w:rPr>
              <w:rFonts w:ascii="Huawei Sans" w:eastAsia="方正兰亭黑简体" w:hAnsi="Huawei Sans"/>
              <w:noProof/>
            </w:rPr>
            <w:fldChar w:fldCharType="end"/>
          </w:r>
          <w:r w:rsidRPr="009D4127">
            <w:rPr>
              <w:rFonts w:ascii="Huawei Sans" w:eastAsia="方正兰亭黑简体" w:hAnsi="Huawei Sans"/>
              <w:noProof/>
            </w:rPr>
            <w:t>页</w:t>
          </w:r>
        </w:p>
      </w:tc>
    </w:tr>
  </w:tbl>
  <w:p w14:paraId="10061E71" w14:textId="77777777" w:rsidR="00D25754" w:rsidRDefault="00D25754">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A275A"/>
    <w:multiLevelType w:val="multilevel"/>
    <w:tmpl w:val="4E5EE68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3" w15:restartNumberingAfterBreak="0">
    <w:nsid w:val="171657A1"/>
    <w:multiLevelType w:val="multilevel"/>
    <w:tmpl w:val="7394674E"/>
    <w:lvl w:ilvl="0">
      <w:start w:val="1"/>
      <w:numFmt w:val="decimal"/>
      <w:pStyle w:val="1"/>
      <w:suff w:val="nothing"/>
      <w:lvlText w:val="%1 "/>
      <w:lvlJc w:val="left"/>
      <w:pPr>
        <w:ind w:left="0" w:firstLine="0"/>
      </w:pPr>
      <w:rPr>
        <w:rFonts w:ascii="Huawei Sans" w:eastAsia="方正兰亭黑简体" w:hAnsi="Huawei Sans"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步骤 %6"/>
      <w:lvlJc w:val="right"/>
      <w:pPr>
        <w:tabs>
          <w:tab w:val="num"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50"/>
      <w:suff w:val="space"/>
      <w:lvlText w:val="表%1-%9"/>
      <w:lvlJc w:val="left"/>
      <w:pPr>
        <w:ind w:left="1701"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4"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 w15:restartNumberingAfterBreak="0">
    <w:nsid w:val="1D5755D3"/>
    <w:multiLevelType w:val="hybridMultilevel"/>
    <w:tmpl w:val="81C29152"/>
    <w:lvl w:ilvl="0" w:tplc="6A6C2C8C">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6" w15:restartNumberingAfterBreak="0">
    <w:nsid w:val="1FAA7F82"/>
    <w:multiLevelType w:val="hybridMultilevel"/>
    <w:tmpl w:val="FC3077F8"/>
    <w:lvl w:ilvl="0" w:tplc="04090001">
      <w:start w:val="1"/>
      <w:numFmt w:val="bullet"/>
      <w:lvlText w:val=""/>
      <w:lvlJc w:val="left"/>
      <w:pPr>
        <w:ind w:left="1441" w:hanging="420"/>
      </w:pPr>
      <w:rPr>
        <w:rFonts w:ascii="Wingdings" w:hAnsi="Wingdings" w:hint="default"/>
      </w:rPr>
    </w:lvl>
    <w:lvl w:ilvl="1" w:tplc="04090003" w:tentative="1">
      <w:start w:val="1"/>
      <w:numFmt w:val="bullet"/>
      <w:lvlText w:val=""/>
      <w:lvlJc w:val="left"/>
      <w:pPr>
        <w:ind w:left="1861" w:hanging="420"/>
      </w:pPr>
      <w:rPr>
        <w:rFonts w:ascii="Wingdings" w:hAnsi="Wingdings" w:hint="default"/>
      </w:rPr>
    </w:lvl>
    <w:lvl w:ilvl="2" w:tplc="04090005" w:tentative="1">
      <w:start w:val="1"/>
      <w:numFmt w:val="bullet"/>
      <w:lvlText w:val=""/>
      <w:lvlJc w:val="left"/>
      <w:pPr>
        <w:ind w:left="2281" w:hanging="420"/>
      </w:pPr>
      <w:rPr>
        <w:rFonts w:ascii="Wingdings" w:hAnsi="Wingdings" w:hint="default"/>
      </w:rPr>
    </w:lvl>
    <w:lvl w:ilvl="3" w:tplc="04090001" w:tentative="1">
      <w:start w:val="1"/>
      <w:numFmt w:val="bullet"/>
      <w:lvlText w:val=""/>
      <w:lvlJc w:val="left"/>
      <w:pPr>
        <w:ind w:left="2701" w:hanging="420"/>
      </w:pPr>
      <w:rPr>
        <w:rFonts w:ascii="Wingdings" w:hAnsi="Wingdings" w:hint="default"/>
      </w:rPr>
    </w:lvl>
    <w:lvl w:ilvl="4" w:tplc="04090003" w:tentative="1">
      <w:start w:val="1"/>
      <w:numFmt w:val="bullet"/>
      <w:lvlText w:val=""/>
      <w:lvlJc w:val="left"/>
      <w:pPr>
        <w:ind w:left="3121" w:hanging="420"/>
      </w:pPr>
      <w:rPr>
        <w:rFonts w:ascii="Wingdings" w:hAnsi="Wingdings" w:hint="default"/>
      </w:rPr>
    </w:lvl>
    <w:lvl w:ilvl="5" w:tplc="04090005" w:tentative="1">
      <w:start w:val="1"/>
      <w:numFmt w:val="bullet"/>
      <w:lvlText w:val=""/>
      <w:lvlJc w:val="left"/>
      <w:pPr>
        <w:ind w:left="3541" w:hanging="420"/>
      </w:pPr>
      <w:rPr>
        <w:rFonts w:ascii="Wingdings" w:hAnsi="Wingdings" w:hint="default"/>
      </w:rPr>
    </w:lvl>
    <w:lvl w:ilvl="6" w:tplc="04090001" w:tentative="1">
      <w:start w:val="1"/>
      <w:numFmt w:val="bullet"/>
      <w:lvlText w:val=""/>
      <w:lvlJc w:val="left"/>
      <w:pPr>
        <w:ind w:left="3961" w:hanging="420"/>
      </w:pPr>
      <w:rPr>
        <w:rFonts w:ascii="Wingdings" w:hAnsi="Wingdings" w:hint="default"/>
      </w:rPr>
    </w:lvl>
    <w:lvl w:ilvl="7" w:tplc="04090003" w:tentative="1">
      <w:start w:val="1"/>
      <w:numFmt w:val="bullet"/>
      <w:lvlText w:val=""/>
      <w:lvlJc w:val="left"/>
      <w:pPr>
        <w:ind w:left="4381" w:hanging="420"/>
      </w:pPr>
      <w:rPr>
        <w:rFonts w:ascii="Wingdings" w:hAnsi="Wingdings" w:hint="default"/>
      </w:rPr>
    </w:lvl>
    <w:lvl w:ilvl="8" w:tplc="04090005" w:tentative="1">
      <w:start w:val="1"/>
      <w:numFmt w:val="bullet"/>
      <w:lvlText w:val=""/>
      <w:lvlJc w:val="left"/>
      <w:pPr>
        <w:ind w:left="4801" w:hanging="420"/>
      </w:pPr>
      <w:rPr>
        <w:rFonts w:ascii="Wingdings" w:hAnsi="Wingdings" w:hint="default"/>
      </w:rPr>
    </w:lvl>
  </w:abstractNum>
  <w:abstractNum w:abstractNumId="7" w15:restartNumberingAfterBreak="0">
    <w:nsid w:val="20453EF0"/>
    <w:multiLevelType w:val="multilevel"/>
    <w:tmpl w:val="F126062C"/>
    <w:lvl w:ilvl="0">
      <w:start w:val="1"/>
      <w:numFmt w:val="upperLetter"/>
      <w:pStyle w:val="5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15:restartNumberingAfterBreak="0">
    <w:nsid w:val="27A641A3"/>
    <w:multiLevelType w:val="hybridMultilevel"/>
    <w:tmpl w:val="B4325154"/>
    <w:lvl w:ilvl="0" w:tplc="2CCABAEE">
      <w:start w:val="1"/>
      <w:numFmt w:val="decimal"/>
      <w:lvlText w:val="（%1）"/>
      <w:lvlJc w:val="left"/>
      <w:pPr>
        <w:ind w:left="1561" w:hanging="540"/>
      </w:pPr>
    </w:lvl>
    <w:lvl w:ilvl="1" w:tplc="04090019">
      <w:start w:val="1"/>
      <w:numFmt w:val="lowerLetter"/>
      <w:lvlText w:val="%2)"/>
      <w:lvlJc w:val="left"/>
      <w:pPr>
        <w:ind w:left="1861" w:hanging="420"/>
      </w:pPr>
    </w:lvl>
    <w:lvl w:ilvl="2" w:tplc="0409001B">
      <w:start w:val="1"/>
      <w:numFmt w:val="lowerRoman"/>
      <w:lvlText w:val="%3."/>
      <w:lvlJc w:val="right"/>
      <w:pPr>
        <w:ind w:left="2281" w:hanging="420"/>
      </w:pPr>
    </w:lvl>
    <w:lvl w:ilvl="3" w:tplc="0409000F">
      <w:start w:val="1"/>
      <w:numFmt w:val="decimal"/>
      <w:lvlText w:val="%4."/>
      <w:lvlJc w:val="left"/>
      <w:pPr>
        <w:ind w:left="2701" w:hanging="420"/>
      </w:pPr>
    </w:lvl>
    <w:lvl w:ilvl="4" w:tplc="04090019">
      <w:start w:val="1"/>
      <w:numFmt w:val="lowerLetter"/>
      <w:lvlText w:val="%5)"/>
      <w:lvlJc w:val="left"/>
      <w:pPr>
        <w:ind w:left="3121" w:hanging="420"/>
      </w:pPr>
    </w:lvl>
    <w:lvl w:ilvl="5" w:tplc="0409001B">
      <w:start w:val="1"/>
      <w:numFmt w:val="lowerRoman"/>
      <w:lvlText w:val="%6."/>
      <w:lvlJc w:val="right"/>
      <w:pPr>
        <w:ind w:left="3541" w:hanging="420"/>
      </w:pPr>
    </w:lvl>
    <w:lvl w:ilvl="6" w:tplc="0409000F">
      <w:start w:val="1"/>
      <w:numFmt w:val="decimal"/>
      <w:lvlText w:val="%7."/>
      <w:lvlJc w:val="left"/>
      <w:pPr>
        <w:ind w:left="3961" w:hanging="420"/>
      </w:pPr>
    </w:lvl>
    <w:lvl w:ilvl="7" w:tplc="04090019">
      <w:start w:val="1"/>
      <w:numFmt w:val="lowerLetter"/>
      <w:lvlText w:val="%8)"/>
      <w:lvlJc w:val="left"/>
      <w:pPr>
        <w:ind w:left="4381" w:hanging="420"/>
      </w:pPr>
    </w:lvl>
    <w:lvl w:ilvl="8" w:tplc="0409001B">
      <w:start w:val="1"/>
      <w:numFmt w:val="lowerRoman"/>
      <w:lvlText w:val="%9."/>
      <w:lvlJc w:val="right"/>
      <w:pPr>
        <w:ind w:left="4801" w:hanging="420"/>
      </w:pPr>
    </w:lvl>
  </w:abstractNum>
  <w:abstractNum w:abstractNumId="9" w15:restartNumberingAfterBreak="0">
    <w:nsid w:val="2CDB1A6E"/>
    <w:multiLevelType w:val="hybridMultilevel"/>
    <w:tmpl w:val="2ED4D722"/>
    <w:lvl w:ilvl="0" w:tplc="04090001">
      <w:start w:val="1"/>
      <w:numFmt w:val="bullet"/>
      <w:lvlText w:val=""/>
      <w:lvlJc w:val="left"/>
      <w:pPr>
        <w:ind w:left="1441" w:hanging="420"/>
      </w:pPr>
      <w:rPr>
        <w:rFonts w:ascii="Wingdings" w:hAnsi="Wingdings" w:hint="default"/>
      </w:rPr>
    </w:lvl>
    <w:lvl w:ilvl="1" w:tplc="04090003" w:tentative="1">
      <w:start w:val="1"/>
      <w:numFmt w:val="bullet"/>
      <w:lvlText w:val=""/>
      <w:lvlJc w:val="left"/>
      <w:pPr>
        <w:ind w:left="1861" w:hanging="420"/>
      </w:pPr>
      <w:rPr>
        <w:rFonts w:ascii="Wingdings" w:hAnsi="Wingdings" w:hint="default"/>
      </w:rPr>
    </w:lvl>
    <w:lvl w:ilvl="2" w:tplc="04090005" w:tentative="1">
      <w:start w:val="1"/>
      <w:numFmt w:val="bullet"/>
      <w:lvlText w:val=""/>
      <w:lvlJc w:val="left"/>
      <w:pPr>
        <w:ind w:left="2281" w:hanging="420"/>
      </w:pPr>
      <w:rPr>
        <w:rFonts w:ascii="Wingdings" w:hAnsi="Wingdings" w:hint="default"/>
      </w:rPr>
    </w:lvl>
    <w:lvl w:ilvl="3" w:tplc="04090001" w:tentative="1">
      <w:start w:val="1"/>
      <w:numFmt w:val="bullet"/>
      <w:lvlText w:val=""/>
      <w:lvlJc w:val="left"/>
      <w:pPr>
        <w:ind w:left="2701" w:hanging="420"/>
      </w:pPr>
      <w:rPr>
        <w:rFonts w:ascii="Wingdings" w:hAnsi="Wingdings" w:hint="default"/>
      </w:rPr>
    </w:lvl>
    <w:lvl w:ilvl="4" w:tplc="04090003" w:tentative="1">
      <w:start w:val="1"/>
      <w:numFmt w:val="bullet"/>
      <w:lvlText w:val=""/>
      <w:lvlJc w:val="left"/>
      <w:pPr>
        <w:ind w:left="3121" w:hanging="420"/>
      </w:pPr>
      <w:rPr>
        <w:rFonts w:ascii="Wingdings" w:hAnsi="Wingdings" w:hint="default"/>
      </w:rPr>
    </w:lvl>
    <w:lvl w:ilvl="5" w:tplc="04090005" w:tentative="1">
      <w:start w:val="1"/>
      <w:numFmt w:val="bullet"/>
      <w:lvlText w:val=""/>
      <w:lvlJc w:val="left"/>
      <w:pPr>
        <w:ind w:left="3541" w:hanging="420"/>
      </w:pPr>
      <w:rPr>
        <w:rFonts w:ascii="Wingdings" w:hAnsi="Wingdings" w:hint="default"/>
      </w:rPr>
    </w:lvl>
    <w:lvl w:ilvl="6" w:tplc="04090001" w:tentative="1">
      <w:start w:val="1"/>
      <w:numFmt w:val="bullet"/>
      <w:lvlText w:val=""/>
      <w:lvlJc w:val="left"/>
      <w:pPr>
        <w:ind w:left="3961" w:hanging="420"/>
      </w:pPr>
      <w:rPr>
        <w:rFonts w:ascii="Wingdings" w:hAnsi="Wingdings" w:hint="default"/>
      </w:rPr>
    </w:lvl>
    <w:lvl w:ilvl="7" w:tplc="04090003" w:tentative="1">
      <w:start w:val="1"/>
      <w:numFmt w:val="bullet"/>
      <w:lvlText w:val=""/>
      <w:lvlJc w:val="left"/>
      <w:pPr>
        <w:ind w:left="4381" w:hanging="420"/>
      </w:pPr>
      <w:rPr>
        <w:rFonts w:ascii="Wingdings" w:hAnsi="Wingdings" w:hint="default"/>
      </w:rPr>
    </w:lvl>
    <w:lvl w:ilvl="8" w:tplc="04090005" w:tentative="1">
      <w:start w:val="1"/>
      <w:numFmt w:val="bullet"/>
      <w:lvlText w:val=""/>
      <w:lvlJc w:val="left"/>
      <w:pPr>
        <w:ind w:left="4801" w:hanging="420"/>
      </w:pPr>
      <w:rPr>
        <w:rFonts w:ascii="Wingdings" w:hAnsi="Wingdings" w:hint="default"/>
      </w:rPr>
    </w:lvl>
  </w:abstractNum>
  <w:abstractNum w:abstractNumId="10"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1" w15:restartNumberingAfterBreak="0">
    <w:nsid w:val="42FE570A"/>
    <w:multiLevelType w:val="multilevel"/>
    <w:tmpl w:val="11FEBED6"/>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12"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3"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4"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6" w15:restartNumberingAfterBreak="0">
    <w:nsid w:val="67DE040F"/>
    <w:multiLevelType w:val="hybridMultilevel"/>
    <w:tmpl w:val="A77CB840"/>
    <w:lvl w:ilvl="0" w:tplc="D4822188">
      <w:start w:val="1"/>
      <w:numFmt w:val="bullet"/>
      <w:pStyle w:val="a0"/>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17" w15:restartNumberingAfterBreak="0">
    <w:nsid w:val="6AC14294"/>
    <w:multiLevelType w:val="hybridMultilevel"/>
    <w:tmpl w:val="F97E0F78"/>
    <w:lvl w:ilvl="0" w:tplc="04090001">
      <w:start w:val="1"/>
      <w:numFmt w:val="bullet"/>
      <w:lvlText w:val=""/>
      <w:lvlJc w:val="left"/>
      <w:pPr>
        <w:ind w:left="1554" w:hanging="420"/>
      </w:pPr>
      <w:rPr>
        <w:rFonts w:ascii="Wingdings" w:hAnsi="Wingdings" w:hint="default"/>
      </w:rPr>
    </w:lvl>
    <w:lvl w:ilvl="1" w:tplc="04090003" w:tentative="1">
      <w:start w:val="1"/>
      <w:numFmt w:val="bullet"/>
      <w:lvlText w:val=""/>
      <w:lvlJc w:val="left"/>
      <w:pPr>
        <w:ind w:left="1974" w:hanging="420"/>
      </w:pPr>
      <w:rPr>
        <w:rFonts w:ascii="Wingdings" w:hAnsi="Wingdings" w:hint="default"/>
      </w:rPr>
    </w:lvl>
    <w:lvl w:ilvl="2" w:tplc="04090005"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3" w:tentative="1">
      <w:start w:val="1"/>
      <w:numFmt w:val="bullet"/>
      <w:lvlText w:val=""/>
      <w:lvlJc w:val="left"/>
      <w:pPr>
        <w:ind w:left="3234" w:hanging="420"/>
      </w:pPr>
      <w:rPr>
        <w:rFonts w:ascii="Wingdings" w:hAnsi="Wingdings" w:hint="default"/>
      </w:rPr>
    </w:lvl>
    <w:lvl w:ilvl="5" w:tplc="04090005"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3" w:tentative="1">
      <w:start w:val="1"/>
      <w:numFmt w:val="bullet"/>
      <w:lvlText w:val=""/>
      <w:lvlJc w:val="left"/>
      <w:pPr>
        <w:ind w:left="4494" w:hanging="420"/>
      </w:pPr>
      <w:rPr>
        <w:rFonts w:ascii="Wingdings" w:hAnsi="Wingdings" w:hint="default"/>
      </w:rPr>
    </w:lvl>
    <w:lvl w:ilvl="8" w:tplc="04090005" w:tentative="1">
      <w:start w:val="1"/>
      <w:numFmt w:val="bullet"/>
      <w:lvlText w:val=""/>
      <w:lvlJc w:val="left"/>
      <w:pPr>
        <w:ind w:left="4914" w:hanging="420"/>
      </w:pPr>
      <w:rPr>
        <w:rFonts w:ascii="Wingdings" w:hAnsi="Wingdings" w:hint="default"/>
      </w:rPr>
    </w:lvl>
  </w:abstractNum>
  <w:abstractNum w:abstractNumId="18" w15:restartNumberingAfterBreak="0">
    <w:nsid w:val="6CEA150E"/>
    <w:multiLevelType w:val="hybridMultilevel"/>
    <w:tmpl w:val="FAA413C0"/>
    <w:lvl w:ilvl="0" w:tplc="04090001">
      <w:start w:val="1"/>
      <w:numFmt w:val="bullet"/>
      <w:lvlText w:val=""/>
      <w:lvlJc w:val="left"/>
      <w:pPr>
        <w:ind w:left="1441" w:hanging="420"/>
      </w:pPr>
      <w:rPr>
        <w:rFonts w:ascii="Wingdings" w:hAnsi="Wingdings" w:hint="default"/>
      </w:rPr>
    </w:lvl>
    <w:lvl w:ilvl="1" w:tplc="04090003" w:tentative="1">
      <w:start w:val="1"/>
      <w:numFmt w:val="bullet"/>
      <w:lvlText w:val=""/>
      <w:lvlJc w:val="left"/>
      <w:pPr>
        <w:ind w:left="1861" w:hanging="420"/>
      </w:pPr>
      <w:rPr>
        <w:rFonts w:ascii="Wingdings" w:hAnsi="Wingdings" w:hint="default"/>
      </w:rPr>
    </w:lvl>
    <w:lvl w:ilvl="2" w:tplc="04090005" w:tentative="1">
      <w:start w:val="1"/>
      <w:numFmt w:val="bullet"/>
      <w:lvlText w:val=""/>
      <w:lvlJc w:val="left"/>
      <w:pPr>
        <w:ind w:left="2281" w:hanging="420"/>
      </w:pPr>
      <w:rPr>
        <w:rFonts w:ascii="Wingdings" w:hAnsi="Wingdings" w:hint="default"/>
      </w:rPr>
    </w:lvl>
    <w:lvl w:ilvl="3" w:tplc="04090001" w:tentative="1">
      <w:start w:val="1"/>
      <w:numFmt w:val="bullet"/>
      <w:lvlText w:val=""/>
      <w:lvlJc w:val="left"/>
      <w:pPr>
        <w:ind w:left="2701" w:hanging="420"/>
      </w:pPr>
      <w:rPr>
        <w:rFonts w:ascii="Wingdings" w:hAnsi="Wingdings" w:hint="default"/>
      </w:rPr>
    </w:lvl>
    <w:lvl w:ilvl="4" w:tplc="04090003" w:tentative="1">
      <w:start w:val="1"/>
      <w:numFmt w:val="bullet"/>
      <w:lvlText w:val=""/>
      <w:lvlJc w:val="left"/>
      <w:pPr>
        <w:ind w:left="3121" w:hanging="420"/>
      </w:pPr>
      <w:rPr>
        <w:rFonts w:ascii="Wingdings" w:hAnsi="Wingdings" w:hint="default"/>
      </w:rPr>
    </w:lvl>
    <w:lvl w:ilvl="5" w:tplc="04090005" w:tentative="1">
      <w:start w:val="1"/>
      <w:numFmt w:val="bullet"/>
      <w:lvlText w:val=""/>
      <w:lvlJc w:val="left"/>
      <w:pPr>
        <w:ind w:left="3541" w:hanging="420"/>
      </w:pPr>
      <w:rPr>
        <w:rFonts w:ascii="Wingdings" w:hAnsi="Wingdings" w:hint="default"/>
      </w:rPr>
    </w:lvl>
    <w:lvl w:ilvl="6" w:tplc="04090001" w:tentative="1">
      <w:start w:val="1"/>
      <w:numFmt w:val="bullet"/>
      <w:lvlText w:val=""/>
      <w:lvlJc w:val="left"/>
      <w:pPr>
        <w:ind w:left="3961" w:hanging="420"/>
      </w:pPr>
      <w:rPr>
        <w:rFonts w:ascii="Wingdings" w:hAnsi="Wingdings" w:hint="default"/>
      </w:rPr>
    </w:lvl>
    <w:lvl w:ilvl="7" w:tplc="04090003" w:tentative="1">
      <w:start w:val="1"/>
      <w:numFmt w:val="bullet"/>
      <w:lvlText w:val=""/>
      <w:lvlJc w:val="left"/>
      <w:pPr>
        <w:ind w:left="4381" w:hanging="420"/>
      </w:pPr>
      <w:rPr>
        <w:rFonts w:ascii="Wingdings" w:hAnsi="Wingdings" w:hint="default"/>
      </w:rPr>
    </w:lvl>
    <w:lvl w:ilvl="8" w:tplc="04090005" w:tentative="1">
      <w:start w:val="1"/>
      <w:numFmt w:val="bullet"/>
      <w:lvlText w:val=""/>
      <w:lvlJc w:val="left"/>
      <w:pPr>
        <w:ind w:left="4801" w:hanging="420"/>
      </w:pPr>
      <w:rPr>
        <w:rFonts w:ascii="Wingdings" w:hAnsi="Wingdings" w:hint="default"/>
      </w:rPr>
    </w:lvl>
  </w:abstractNum>
  <w:abstractNum w:abstractNumId="19" w15:restartNumberingAfterBreak="0">
    <w:nsid w:val="6ECD7E51"/>
    <w:multiLevelType w:val="hybridMultilevel"/>
    <w:tmpl w:val="8AE26ED6"/>
    <w:lvl w:ilvl="0" w:tplc="04090001">
      <w:start w:val="1"/>
      <w:numFmt w:val="bullet"/>
      <w:lvlText w:val=""/>
      <w:lvlJc w:val="left"/>
      <w:pPr>
        <w:ind w:left="1441" w:hanging="420"/>
      </w:pPr>
      <w:rPr>
        <w:rFonts w:ascii="Wingdings" w:hAnsi="Wingdings" w:hint="default"/>
      </w:rPr>
    </w:lvl>
    <w:lvl w:ilvl="1" w:tplc="04090003" w:tentative="1">
      <w:start w:val="1"/>
      <w:numFmt w:val="bullet"/>
      <w:lvlText w:val=""/>
      <w:lvlJc w:val="left"/>
      <w:pPr>
        <w:ind w:left="1861" w:hanging="420"/>
      </w:pPr>
      <w:rPr>
        <w:rFonts w:ascii="Wingdings" w:hAnsi="Wingdings" w:hint="default"/>
      </w:rPr>
    </w:lvl>
    <w:lvl w:ilvl="2" w:tplc="04090005" w:tentative="1">
      <w:start w:val="1"/>
      <w:numFmt w:val="bullet"/>
      <w:lvlText w:val=""/>
      <w:lvlJc w:val="left"/>
      <w:pPr>
        <w:ind w:left="2281" w:hanging="420"/>
      </w:pPr>
      <w:rPr>
        <w:rFonts w:ascii="Wingdings" w:hAnsi="Wingdings" w:hint="default"/>
      </w:rPr>
    </w:lvl>
    <w:lvl w:ilvl="3" w:tplc="04090001" w:tentative="1">
      <w:start w:val="1"/>
      <w:numFmt w:val="bullet"/>
      <w:lvlText w:val=""/>
      <w:lvlJc w:val="left"/>
      <w:pPr>
        <w:ind w:left="2701" w:hanging="420"/>
      </w:pPr>
      <w:rPr>
        <w:rFonts w:ascii="Wingdings" w:hAnsi="Wingdings" w:hint="default"/>
      </w:rPr>
    </w:lvl>
    <w:lvl w:ilvl="4" w:tplc="04090003" w:tentative="1">
      <w:start w:val="1"/>
      <w:numFmt w:val="bullet"/>
      <w:lvlText w:val=""/>
      <w:lvlJc w:val="left"/>
      <w:pPr>
        <w:ind w:left="3121" w:hanging="420"/>
      </w:pPr>
      <w:rPr>
        <w:rFonts w:ascii="Wingdings" w:hAnsi="Wingdings" w:hint="default"/>
      </w:rPr>
    </w:lvl>
    <w:lvl w:ilvl="5" w:tplc="04090005" w:tentative="1">
      <w:start w:val="1"/>
      <w:numFmt w:val="bullet"/>
      <w:lvlText w:val=""/>
      <w:lvlJc w:val="left"/>
      <w:pPr>
        <w:ind w:left="3541" w:hanging="420"/>
      </w:pPr>
      <w:rPr>
        <w:rFonts w:ascii="Wingdings" w:hAnsi="Wingdings" w:hint="default"/>
      </w:rPr>
    </w:lvl>
    <w:lvl w:ilvl="6" w:tplc="04090001" w:tentative="1">
      <w:start w:val="1"/>
      <w:numFmt w:val="bullet"/>
      <w:lvlText w:val=""/>
      <w:lvlJc w:val="left"/>
      <w:pPr>
        <w:ind w:left="3961" w:hanging="420"/>
      </w:pPr>
      <w:rPr>
        <w:rFonts w:ascii="Wingdings" w:hAnsi="Wingdings" w:hint="default"/>
      </w:rPr>
    </w:lvl>
    <w:lvl w:ilvl="7" w:tplc="04090003" w:tentative="1">
      <w:start w:val="1"/>
      <w:numFmt w:val="bullet"/>
      <w:lvlText w:val=""/>
      <w:lvlJc w:val="left"/>
      <w:pPr>
        <w:ind w:left="4381" w:hanging="420"/>
      </w:pPr>
      <w:rPr>
        <w:rFonts w:ascii="Wingdings" w:hAnsi="Wingdings" w:hint="default"/>
      </w:rPr>
    </w:lvl>
    <w:lvl w:ilvl="8" w:tplc="04090005" w:tentative="1">
      <w:start w:val="1"/>
      <w:numFmt w:val="bullet"/>
      <w:lvlText w:val=""/>
      <w:lvlJc w:val="left"/>
      <w:pPr>
        <w:ind w:left="4801" w:hanging="420"/>
      </w:pPr>
      <w:rPr>
        <w:rFonts w:ascii="Wingdings" w:hAnsi="Wingdings" w:hint="default"/>
      </w:rPr>
    </w:lvl>
  </w:abstractNum>
  <w:abstractNum w:abstractNumId="20"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21"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21"/>
  </w:num>
  <w:num w:numId="2">
    <w:abstractNumId w:val="11"/>
  </w:num>
  <w:num w:numId="3">
    <w:abstractNumId w:val="7"/>
  </w:num>
  <w:num w:numId="4">
    <w:abstractNumId w:val="3"/>
  </w:num>
  <w:num w:numId="5">
    <w:abstractNumId w:val="13"/>
  </w:num>
  <w:num w:numId="6">
    <w:abstractNumId w:val="5"/>
  </w:num>
  <w:num w:numId="7">
    <w:abstractNumId w:val="2"/>
  </w:num>
  <w:num w:numId="8">
    <w:abstractNumId w:val="10"/>
  </w:num>
  <w:num w:numId="9">
    <w:abstractNumId w:val="14"/>
  </w:num>
  <w:num w:numId="10">
    <w:abstractNumId w:val="12"/>
  </w:num>
  <w:num w:numId="11">
    <w:abstractNumId w:val="15"/>
  </w:num>
  <w:num w:numId="12">
    <w:abstractNumId w:val="1"/>
  </w:num>
  <w:num w:numId="13">
    <w:abstractNumId w:val="3"/>
  </w:num>
  <w:num w:numId="14">
    <w:abstractNumId w:val="4"/>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num>
  <w:num w:numId="17">
    <w:abstractNumId w:val="16"/>
  </w:num>
  <w:num w:numId="18">
    <w:abstractNumId w:val="5"/>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num>
  <w:num w:numId="23">
    <w:abstractNumId w:val="18"/>
  </w:num>
  <w:num w:numId="24">
    <w:abstractNumId w:val="6"/>
  </w:num>
  <w:num w:numId="25">
    <w:abstractNumId w:val="17"/>
  </w:num>
  <w:num w:numId="26">
    <w:abstractNumId w:val="19"/>
  </w:num>
  <w:num w:numId="27">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efaultTableStyle w:val="V3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B94"/>
    <w:rsid w:val="0000015A"/>
    <w:rsid w:val="00000724"/>
    <w:rsid w:val="0000120B"/>
    <w:rsid w:val="00001904"/>
    <w:rsid w:val="00002614"/>
    <w:rsid w:val="00007325"/>
    <w:rsid w:val="0001066C"/>
    <w:rsid w:val="00010C0A"/>
    <w:rsid w:val="00011630"/>
    <w:rsid w:val="00011962"/>
    <w:rsid w:val="00011B50"/>
    <w:rsid w:val="00013155"/>
    <w:rsid w:val="00014276"/>
    <w:rsid w:val="000145D8"/>
    <w:rsid w:val="00014C0D"/>
    <w:rsid w:val="000171EC"/>
    <w:rsid w:val="00017C40"/>
    <w:rsid w:val="000203DC"/>
    <w:rsid w:val="000210D2"/>
    <w:rsid w:val="00021204"/>
    <w:rsid w:val="0002214D"/>
    <w:rsid w:val="0002276F"/>
    <w:rsid w:val="0002301E"/>
    <w:rsid w:val="00024836"/>
    <w:rsid w:val="0002558E"/>
    <w:rsid w:val="00026EFC"/>
    <w:rsid w:val="00027F46"/>
    <w:rsid w:val="00030293"/>
    <w:rsid w:val="000321CB"/>
    <w:rsid w:val="00033243"/>
    <w:rsid w:val="00033B54"/>
    <w:rsid w:val="00033F84"/>
    <w:rsid w:val="000375E9"/>
    <w:rsid w:val="00041545"/>
    <w:rsid w:val="00041907"/>
    <w:rsid w:val="00043060"/>
    <w:rsid w:val="00043B1A"/>
    <w:rsid w:val="000471D8"/>
    <w:rsid w:val="000502C1"/>
    <w:rsid w:val="00050311"/>
    <w:rsid w:val="000504DB"/>
    <w:rsid w:val="0005157D"/>
    <w:rsid w:val="00051A7C"/>
    <w:rsid w:val="00051CA2"/>
    <w:rsid w:val="00052608"/>
    <w:rsid w:val="000535E5"/>
    <w:rsid w:val="00054DE4"/>
    <w:rsid w:val="00062A99"/>
    <w:rsid w:val="00064F80"/>
    <w:rsid w:val="0006678D"/>
    <w:rsid w:val="0006684D"/>
    <w:rsid w:val="00066A44"/>
    <w:rsid w:val="00066E24"/>
    <w:rsid w:val="00066F4D"/>
    <w:rsid w:val="00070957"/>
    <w:rsid w:val="00071923"/>
    <w:rsid w:val="00072087"/>
    <w:rsid w:val="0007236C"/>
    <w:rsid w:val="00072AAD"/>
    <w:rsid w:val="00074B6E"/>
    <w:rsid w:val="0007553D"/>
    <w:rsid w:val="00076475"/>
    <w:rsid w:val="00076AFE"/>
    <w:rsid w:val="000777E5"/>
    <w:rsid w:val="0008037B"/>
    <w:rsid w:val="0008048D"/>
    <w:rsid w:val="00080838"/>
    <w:rsid w:val="00080D2F"/>
    <w:rsid w:val="00082C9D"/>
    <w:rsid w:val="00082F3F"/>
    <w:rsid w:val="000834DE"/>
    <w:rsid w:val="00083A51"/>
    <w:rsid w:val="00084BE0"/>
    <w:rsid w:val="0008503A"/>
    <w:rsid w:val="000854EA"/>
    <w:rsid w:val="000862CE"/>
    <w:rsid w:val="00087B38"/>
    <w:rsid w:val="0009129A"/>
    <w:rsid w:val="00091B19"/>
    <w:rsid w:val="00092F2A"/>
    <w:rsid w:val="000934F1"/>
    <w:rsid w:val="00094494"/>
    <w:rsid w:val="0009536E"/>
    <w:rsid w:val="0009609C"/>
    <w:rsid w:val="0009621C"/>
    <w:rsid w:val="00096488"/>
    <w:rsid w:val="00096A63"/>
    <w:rsid w:val="00096EA4"/>
    <w:rsid w:val="00097458"/>
    <w:rsid w:val="0009792A"/>
    <w:rsid w:val="00097A9D"/>
    <w:rsid w:val="00097DE7"/>
    <w:rsid w:val="000A0022"/>
    <w:rsid w:val="000A1AFA"/>
    <w:rsid w:val="000A1F69"/>
    <w:rsid w:val="000A2674"/>
    <w:rsid w:val="000A2B07"/>
    <w:rsid w:val="000A3D50"/>
    <w:rsid w:val="000A585E"/>
    <w:rsid w:val="000A5CB3"/>
    <w:rsid w:val="000A5E01"/>
    <w:rsid w:val="000A6E55"/>
    <w:rsid w:val="000A7FBA"/>
    <w:rsid w:val="000B1E79"/>
    <w:rsid w:val="000B1F79"/>
    <w:rsid w:val="000B245B"/>
    <w:rsid w:val="000B279C"/>
    <w:rsid w:val="000B5EE1"/>
    <w:rsid w:val="000B6384"/>
    <w:rsid w:val="000B7C6A"/>
    <w:rsid w:val="000B7EFF"/>
    <w:rsid w:val="000C06CE"/>
    <w:rsid w:val="000C0963"/>
    <w:rsid w:val="000C0A74"/>
    <w:rsid w:val="000C3F98"/>
    <w:rsid w:val="000C60A7"/>
    <w:rsid w:val="000C62CD"/>
    <w:rsid w:val="000C6596"/>
    <w:rsid w:val="000D0045"/>
    <w:rsid w:val="000D0502"/>
    <w:rsid w:val="000D2513"/>
    <w:rsid w:val="000D41DD"/>
    <w:rsid w:val="000D57E7"/>
    <w:rsid w:val="000D601E"/>
    <w:rsid w:val="000D79DE"/>
    <w:rsid w:val="000E0D57"/>
    <w:rsid w:val="000E12FE"/>
    <w:rsid w:val="000E16AA"/>
    <w:rsid w:val="000E3396"/>
    <w:rsid w:val="000E3BF5"/>
    <w:rsid w:val="000E3FA8"/>
    <w:rsid w:val="000E48ED"/>
    <w:rsid w:val="000E598B"/>
    <w:rsid w:val="000E5A20"/>
    <w:rsid w:val="000E5B3B"/>
    <w:rsid w:val="000E5C99"/>
    <w:rsid w:val="000F21A1"/>
    <w:rsid w:val="000F34FF"/>
    <w:rsid w:val="000F443B"/>
    <w:rsid w:val="000F4683"/>
    <w:rsid w:val="000F536E"/>
    <w:rsid w:val="000F6AA5"/>
    <w:rsid w:val="000F73A2"/>
    <w:rsid w:val="001007FB"/>
    <w:rsid w:val="001017DC"/>
    <w:rsid w:val="0010187A"/>
    <w:rsid w:val="00101AE3"/>
    <w:rsid w:val="001020BB"/>
    <w:rsid w:val="0010214D"/>
    <w:rsid w:val="0010341A"/>
    <w:rsid w:val="0010410B"/>
    <w:rsid w:val="00104ADC"/>
    <w:rsid w:val="00106460"/>
    <w:rsid w:val="00106A4A"/>
    <w:rsid w:val="00107072"/>
    <w:rsid w:val="00107446"/>
    <w:rsid w:val="00107DA6"/>
    <w:rsid w:val="00110F4C"/>
    <w:rsid w:val="00111302"/>
    <w:rsid w:val="0011199D"/>
    <w:rsid w:val="00114A3D"/>
    <w:rsid w:val="00115D12"/>
    <w:rsid w:val="0011636E"/>
    <w:rsid w:val="00116468"/>
    <w:rsid w:val="00116DBF"/>
    <w:rsid w:val="001178C7"/>
    <w:rsid w:val="00117C30"/>
    <w:rsid w:val="00120C0B"/>
    <w:rsid w:val="0012112D"/>
    <w:rsid w:val="00122A8A"/>
    <w:rsid w:val="001240F0"/>
    <w:rsid w:val="00125657"/>
    <w:rsid w:val="00125C5A"/>
    <w:rsid w:val="00131CAC"/>
    <w:rsid w:val="00134805"/>
    <w:rsid w:val="00135B97"/>
    <w:rsid w:val="00135C53"/>
    <w:rsid w:val="00141351"/>
    <w:rsid w:val="0014145E"/>
    <w:rsid w:val="0014154F"/>
    <w:rsid w:val="00142926"/>
    <w:rsid w:val="00142F34"/>
    <w:rsid w:val="0014332B"/>
    <w:rsid w:val="0014385B"/>
    <w:rsid w:val="0014498F"/>
    <w:rsid w:val="001453BD"/>
    <w:rsid w:val="001454CD"/>
    <w:rsid w:val="001454D1"/>
    <w:rsid w:val="00145A38"/>
    <w:rsid w:val="00145B36"/>
    <w:rsid w:val="00146AAD"/>
    <w:rsid w:val="00150967"/>
    <w:rsid w:val="001520BC"/>
    <w:rsid w:val="00154ACF"/>
    <w:rsid w:val="00156F51"/>
    <w:rsid w:val="001578B5"/>
    <w:rsid w:val="00160729"/>
    <w:rsid w:val="00161BC3"/>
    <w:rsid w:val="00163D02"/>
    <w:rsid w:val="001666C5"/>
    <w:rsid w:val="00172027"/>
    <w:rsid w:val="00172E55"/>
    <w:rsid w:val="0017327A"/>
    <w:rsid w:val="0017451A"/>
    <w:rsid w:val="00176B45"/>
    <w:rsid w:val="00177EF5"/>
    <w:rsid w:val="00180259"/>
    <w:rsid w:val="0018080D"/>
    <w:rsid w:val="00180E3E"/>
    <w:rsid w:val="00181143"/>
    <w:rsid w:val="00184EC2"/>
    <w:rsid w:val="00185231"/>
    <w:rsid w:val="00185AA1"/>
    <w:rsid w:val="00185EEE"/>
    <w:rsid w:val="00187508"/>
    <w:rsid w:val="00187DEF"/>
    <w:rsid w:val="00190A41"/>
    <w:rsid w:val="00191323"/>
    <w:rsid w:val="00191D15"/>
    <w:rsid w:val="001921A9"/>
    <w:rsid w:val="00193608"/>
    <w:rsid w:val="00195635"/>
    <w:rsid w:val="001964B5"/>
    <w:rsid w:val="00196C9F"/>
    <w:rsid w:val="00197385"/>
    <w:rsid w:val="001A14C4"/>
    <w:rsid w:val="001A24AF"/>
    <w:rsid w:val="001A3936"/>
    <w:rsid w:val="001A42A4"/>
    <w:rsid w:val="001A4C7A"/>
    <w:rsid w:val="001A7817"/>
    <w:rsid w:val="001B0FF2"/>
    <w:rsid w:val="001B1484"/>
    <w:rsid w:val="001B18BF"/>
    <w:rsid w:val="001B20C3"/>
    <w:rsid w:val="001B38FF"/>
    <w:rsid w:val="001B3964"/>
    <w:rsid w:val="001B3B2E"/>
    <w:rsid w:val="001B4094"/>
    <w:rsid w:val="001B4737"/>
    <w:rsid w:val="001B5D02"/>
    <w:rsid w:val="001B60C5"/>
    <w:rsid w:val="001B6FAC"/>
    <w:rsid w:val="001B70B6"/>
    <w:rsid w:val="001C0851"/>
    <w:rsid w:val="001C0E12"/>
    <w:rsid w:val="001C0F7A"/>
    <w:rsid w:val="001C3D41"/>
    <w:rsid w:val="001C3F12"/>
    <w:rsid w:val="001C42B1"/>
    <w:rsid w:val="001C4487"/>
    <w:rsid w:val="001D001D"/>
    <w:rsid w:val="001D0149"/>
    <w:rsid w:val="001D0278"/>
    <w:rsid w:val="001D0365"/>
    <w:rsid w:val="001D18DC"/>
    <w:rsid w:val="001D5871"/>
    <w:rsid w:val="001D669F"/>
    <w:rsid w:val="001D6842"/>
    <w:rsid w:val="001D7530"/>
    <w:rsid w:val="001D7DDA"/>
    <w:rsid w:val="001E30B9"/>
    <w:rsid w:val="001E3323"/>
    <w:rsid w:val="001E382D"/>
    <w:rsid w:val="001E40C7"/>
    <w:rsid w:val="001E5B72"/>
    <w:rsid w:val="001E6211"/>
    <w:rsid w:val="001E6ABB"/>
    <w:rsid w:val="001E71BD"/>
    <w:rsid w:val="001E7951"/>
    <w:rsid w:val="001F1D00"/>
    <w:rsid w:val="001F3661"/>
    <w:rsid w:val="001F54BE"/>
    <w:rsid w:val="002004D8"/>
    <w:rsid w:val="00200836"/>
    <w:rsid w:val="0020153C"/>
    <w:rsid w:val="00203E5B"/>
    <w:rsid w:val="002044DD"/>
    <w:rsid w:val="00210AA0"/>
    <w:rsid w:val="0021120B"/>
    <w:rsid w:val="002116A0"/>
    <w:rsid w:val="0021235C"/>
    <w:rsid w:val="00212641"/>
    <w:rsid w:val="002134C0"/>
    <w:rsid w:val="0021362D"/>
    <w:rsid w:val="00213C48"/>
    <w:rsid w:val="00213E96"/>
    <w:rsid w:val="002148FC"/>
    <w:rsid w:val="00215F94"/>
    <w:rsid w:val="00216D88"/>
    <w:rsid w:val="00217D84"/>
    <w:rsid w:val="00220C70"/>
    <w:rsid w:val="002213B8"/>
    <w:rsid w:val="002226E2"/>
    <w:rsid w:val="002233FE"/>
    <w:rsid w:val="002245F2"/>
    <w:rsid w:val="002247BC"/>
    <w:rsid w:val="00225D2E"/>
    <w:rsid w:val="00225DA0"/>
    <w:rsid w:val="002315E3"/>
    <w:rsid w:val="0023220D"/>
    <w:rsid w:val="00232C71"/>
    <w:rsid w:val="00232D1D"/>
    <w:rsid w:val="002345F8"/>
    <w:rsid w:val="00234CC4"/>
    <w:rsid w:val="002352DE"/>
    <w:rsid w:val="0023575B"/>
    <w:rsid w:val="00235B69"/>
    <w:rsid w:val="00236A73"/>
    <w:rsid w:val="002375BA"/>
    <w:rsid w:val="002376A5"/>
    <w:rsid w:val="00242CDD"/>
    <w:rsid w:val="00242D9E"/>
    <w:rsid w:val="00244EA6"/>
    <w:rsid w:val="002457D8"/>
    <w:rsid w:val="002461C9"/>
    <w:rsid w:val="00246E3D"/>
    <w:rsid w:val="00250B1D"/>
    <w:rsid w:val="002512A2"/>
    <w:rsid w:val="00251FCE"/>
    <w:rsid w:val="00253234"/>
    <w:rsid w:val="00253B8B"/>
    <w:rsid w:val="002541B3"/>
    <w:rsid w:val="00254FAD"/>
    <w:rsid w:val="00257718"/>
    <w:rsid w:val="00257AEC"/>
    <w:rsid w:val="002605B0"/>
    <w:rsid w:val="00260775"/>
    <w:rsid w:val="00262636"/>
    <w:rsid w:val="00264059"/>
    <w:rsid w:val="002652D5"/>
    <w:rsid w:val="002711F9"/>
    <w:rsid w:val="00271653"/>
    <w:rsid w:val="00273DF1"/>
    <w:rsid w:val="00274DC5"/>
    <w:rsid w:val="0027689A"/>
    <w:rsid w:val="00276B83"/>
    <w:rsid w:val="00276BD2"/>
    <w:rsid w:val="0027795A"/>
    <w:rsid w:val="002819BC"/>
    <w:rsid w:val="00281DF9"/>
    <w:rsid w:val="00282C8C"/>
    <w:rsid w:val="00284CBB"/>
    <w:rsid w:val="002867B5"/>
    <w:rsid w:val="002867C1"/>
    <w:rsid w:val="00287854"/>
    <w:rsid w:val="00287B6B"/>
    <w:rsid w:val="00287E2E"/>
    <w:rsid w:val="0029076F"/>
    <w:rsid w:val="002907EC"/>
    <w:rsid w:val="00291ED4"/>
    <w:rsid w:val="00292365"/>
    <w:rsid w:val="002935E0"/>
    <w:rsid w:val="00294C23"/>
    <w:rsid w:val="00296E4D"/>
    <w:rsid w:val="002978F8"/>
    <w:rsid w:val="00297AEF"/>
    <w:rsid w:val="002A09D3"/>
    <w:rsid w:val="002A1B3F"/>
    <w:rsid w:val="002A23E3"/>
    <w:rsid w:val="002A2995"/>
    <w:rsid w:val="002A2E79"/>
    <w:rsid w:val="002A2F8F"/>
    <w:rsid w:val="002A33AF"/>
    <w:rsid w:val="002A39A2"/>
    <w:rsid w:val="002A3B1A"/>
    <w:rsid w:val="002A486C"/>
    <w:rsid w:val="002A571E"/>
    <w:rsid w:val="002A5DEE"/>
    <w:rsid w:val="002A7E08"/>
    <w:rsid w:val="002B0014"/>
    <w:rsid w:val="002B12E7"/>
    <w:rsid w:val="002B3A45"/>
    <w:rsid w:val="002B479B"/>
    <w:rsid w:val="002B5115"/>
    <w:rsid w:val="002B5643"/>
    <w:rsid w:val="002B6979"/>
    <w:rsid w:val="002C0294"/>
    <w:rsid w:val="002C0543"/>
    <w:rsid w:val="002C13CF"/>
    <w:rsid w:val="002C189D"/>
    <w:rsid w:val="002C1DB5"/>
    <w:rsid w:val="002C22D4"/>
    <w:rsid w:val="002C2318"/>
    <w:rsid w:val="002C2323"/>
    <w:rsid w:val="002C3278"/>
    <w:rsid w:val="002C3365"/>
    <w:rsid w:val="002C399E"/>
    <w:rsid w:val="002C48D7"/>
    <w:rsid w:val="002C56B0"/>
    <w:rsid w:val="002C5BEE"/>
    <w:rsid w:val="002C5EE9"/>
    <w:rsid w:val="002C60F0"/>
    <w:rsid w:val="002C6505"/>
    <w:rsid w:val="002D10F5"/>
    <w:rsid w:val="002D1728"/>
    <w:rsid w:val="002D489E"/>
    <w:rsid w:val="002D5BF8"/>
    <w:rsid w:val="002D6C54"/>
    <w:rsid w:val="002E0191"/>
    <w:rsid w:val="002E48D0"/>
    <w:rsid w:val="002E5399"/>
    <w:rsid w:val="002E5D8C"/>
    <w:rsid w:val="002F014B"/>
    <w:rsid w:val="002F16D9"/>
    <w:rsid w:val="002F1C1C"/>
    <w:rsid w:val="002F1D7B"/>
    <w:rsid w:val="002F41B8"/>
    <w:rsid w:val="002F4605"/>
    <w:rsid w:val="002F496F"/>
    <w:rsid w:val="002F4B7D"/>
    <w:rsid w:val="002F6142"/>
    <w:rsid w:val="002F64F1"/>
    <w:rsid w:val="002F692D"/>
    <w:rsid w:val="002F6A34"/>
    <w:rsid w:val="002F723A"/>
    <w:rsid w:val="002F7B08"/>
    <w:rsid w:val="00300217"/>
    <w:rsid w:val="00300685"/>
    <w:rsid w:val="00302245"/>
    <w:rsid w:val="00303D9D"/>
    <w:rsid w:val="003041A0"/>
    <w:rsid w:val="00305BEB"/>
    <w:rsid w:val="00305FB3"/>
    <w:rsid w:val="00306280"/>
    <w:rsid w:val="00307DBA"/>
    <w:rsid w:val="00311171"/>
    <w:rsid w:val="00312DF1"/>
    <w:rsid w:val="003133F7"/>
    <w:rsid w:val="003141CC"/>
    <w:rsid w:val="00314574"/>
    <w:rsid w:val="00314DA3"/>
    <w:rsid w:val="003162AE"/>
    <w:rsid w:val="0031692E"/>
    <w:rsid w:val="00316C8E"/>
    <w:rsid w:val="00320117"/>
    <w:rsid w:val="00321154"/>
    <w:rsid w:val="00322063"/>
    <w:rsid w:val="00325029"/>
    <w:rsid w:val="003267BB"/>
    <w:rsid w:val="00327963"/>
    <w:rsid w:val="00327A89"/>
    <w:rsid w:val="003344D9"/>
    <w:rsid w:val="003372EA"/>
    <w:rsid w:val="00337A16"/>
    <w:rsid w:val="00337B1D"/>
    <w:rsid w:val="00340C4B"/>
    <w:rsid w:val="00342110"/>
    <w:rsid w:val="003435FC"/>
    <w:rsid w:val="003449B6"/>
    <w:rsid w:val="00345758"/>
    <w:rsid w:val="00345CA8"/>
    <w:rsid w:val="003460BF"/>
    <w:rsid w:val="003461B0"/>
    <w:rsid w:val="00346BB0"/>
    <w:rsid w:val="0034741F"/>
    <w:rsid w:val="00350274"/>
    <w:rsid w:val="00350893"/>
    <w:rsid w:val="00350A7D"/>
    <w:rsid w:val="00352F23"/>
    <w:rsid w:val="003539B9"/>
    <w:rsid w:val="00354DA0"/>
    <w:rsid w:val="00354F26"/>
    <w:rsid w:val="00355556"/>
    <w:rsid w:val="003579F6"/>
    <w:rsid w:val="00360713"/>
    <w:rsid w:val="003610EF"/>
    <w:rsid w:val="00361792"/>
    <w:rsid w:val="00361CD7"/>
    <w:rsid w:val="00361F14"/>
    <w:rsid w:val="00362546"/>
    <w:rsid w:val="003629CB"/>
    <w:rsid w:val="00362BAD"/>
    <w:rsid w:val="00362ECF"/>
    <w:rsid w:val="003652F0"/>
    <w:rsid w:val="00365364"/>
    <w:rsid w:val="0036631D"/>
    <w:rsid w:val="00366E4B"/>
    <w:rsid w:val="00370DC3"/>
    <w:rsid w:val="00373A59"/>
    <w:rsid w:val="00373B2C"/>
    <w:rsid w:val="00375EAD"/>
    <w:rsid w:val="00375FA5"/>
    <w:rsid w:val="00376FD5"/>
    <w:rsid w:val="00382427"/>
    <w:rsid w:val="00382C74"/>
    <w:rsid w:val="00383C67"/>
    <w:rsid w:val="00384F48"/>
    <w:rsid w:val="00385236"/>
    <w:rsid w:val="003860AA"/>
    <w:rsid w:val="0038612C"/>
    <w:rsid w:val="00386230"/>
    <w:rsid w:val="0038624B"/>
    <w:rsid w:val="00390D3B"/>
    <w:rsid w:val="00391A56"/>
    <w:rsid w:val="003925C2"/>
    <w:rsid w:val="003938C4"/>
    <w:rsid w:val="003944FC"/>
    <w:rsid w:val="003959B9"/>
    <w:rsid w:val="00395E30"/>
    <w:rsid w:val="0039711D"/>
    <w:rsid w:val="003A104F"/>
    <w:rsid w:val="003A27F5"/>
    <w:rsid w:val="003A3E26"/>
    <w:rsid w:val="003A3E7D"/>
    <w:rsid w:val="003A49B8"/>
    <w:rsid w:val="003A539B"/>
    <w:rsid w:val="003A5BE8"/>
    <w:rsid w:val="003A5FE1"/>
    <w:rsid w:val="003A7260"/>
    <w:rsid w:val="003A7C9C"/>
    <w:rsid w:val="003B0C21"/>
    <w:rsid w:val="003B106D"/>
    <w:rsid w:val="003B1CDC"/>
    <w:rsid w:val="003B22E9"/>
    <w:rsid w:val="003B2CEF"/>
    <w:rsid w:val="003B49A7"/>
    <w:rsid w:val="003B6F29"/>
    <w:rsid w:val="003C08CB"/>
    <w:rsid w:val="003C1978"/>
    <w:rsid w:val="003C1E9E"/>
    <w:rsid w:val="003C2E2D"/>
    <w:rsid w:val="003C30C3"/>
    <w:rsid w:val="003C39E6"/>
    <w:rsid w:val="003C5BE1"/>
    <w:rsid w:val="003D2573"/>
    <w:rsid w:val="003D2786"/>
    <w:rsid w:val="003E06CC"/>
    <w:rsid w:val="003E115D"/>
    <w:rsid w:val="003E185F"/>
    <w:rsid w:val="003E1CCE"/>
    <w:rsid w:val="003E1F44"/>
    <w:rsid w:val="003E20B8"/>
    <w:rsid w:val="003E211E"/>
    <w:rsid w:val="003E3A83"/>
    <w:rsid w:val="003E5019"/>
    <w:rsid w:val="003E5313"/>
    <w:rsid w:val="003E63EC"/>
    <w:rsid w:val="003E7FEC"/>
    <w:rsid w:val="003F0B45"/>
    <w:rsid w:val="003F0F18"/>
    <w:rsid w:val="003F3A47"/>
    <w:rsid w:val="003F3D2A"/>
    <w:rsid w:val="003F4170"/>
    <w:rsid w:val="003F43CE"/>
    <w:rsid w:val="003F4FCF"/>
    <w:rsid w:val="003F7555"/>
    <w:rsid w:val="00400F61"/>
    <w:rsid w:val="00403032"/>
    <w:rsid w:val="0040332D"/>
    <w:rsid w:val="004040EF"/>
    <w:rsid w:val="004053CB"/>
    <w:rsid w:val="004067DB"/>
    <w:rsid w:val="0040685A"/>
    <w:rsid w:val="0041039A"/>
    <w:rsid w:val="00411791"/>
    <w:rsid w:val="00413400"/>
    <w:rsid w:val="004136A5"/>
    <w:rsid w:val="0041409F"/>
    <w:rsid w:val="0041641C"/>
    <w:rsid w:val="00416E2E"/>
    <w:rsid w:val="00420B72"/>
    <w:rsid w:val="00422748"/>
    <w:rsid w:val="00424018"/>
    <w:rsid w:val="004278B5"/>
    <w:rsid w:val="004300F4"/>
    <w:rsid w:val="004314CE"/>
    <w:rsid w:val="004346AD"/>
    <w:rsid w:val="004356EB"/>
    <w:rsid w:val="00435FAE"/>
    <w:rsid w:val="0043602D"/>
    <w:rsid w:val="0043675F"/>
    <w:rsid w:val="00436804"/>
    <w:rsid w:val="00436B92"/>
    <w:rsid w:val="00440AA8"/>
    <w:rsid w:val="00441D72"/>
    <w:rsid w:val="00444293"/>
    <w:rsid w:val="00444E0F"/>
    <w:rsid w:val="00447103"/>
    <w:rsid w:val="0044762D"/>
    <w:rsid w:val="00450E12"/>
    <w:rsid w:val="00451CF6"/>
    <w:rsid w:val="0045255C"/>
    <w:rsid w:val="0045366D"/>
    <w:rsid w:val="004547B4"/>
    <w:rsid w:val="00455497"/>
    <w:rsid w:val="00457348"/>
    <w:rsid w:val="004601F1"/>
    <w:rsid w:val="004608D1"/>
    <w:rsid w:val="00461489"/>
    <w:rsid w:val="00461B28"/>
    <w:rsid w:val="004622AB"/>
    <w:rsid w:val="00462D8E"/>
    <w:rsid w:val="0046363A"/>
    <w:rsid w:val="00463820"/>
    <w:rsid w:val="0046388E"/>
    <w:rsid w:val="00464E48"/>
    <w:rsid w:val="004654F2"/>
    <w:rsid w:val="00466677"/>
    <w:rsid w:val="0046676C"/>
    <w:rsid w:val="00466E8E"/>
    <w:rsid w:val="00470A8F"/>
    <w:rsid w:val="00470B4A"/>
    <w:rsid w:val="00470DAF"/>
    <w:rsid w:val="004722EF"/>
    <w:rsid w:val="00473CB2"/>
    <w:rsid w:val="00473FEF"/>
    <w:rsid w:val="00476FB1"/>
    <w:rsid w:val="00477927"/>
    <w:rsid w:val="004821F6"/>
    <w:rsid w:val="004832FC"/>
    <w:rsid w:val="0048347D"/>
    <w:rsid w:val="00483F9A"/>
    <w:rsid w:val="00486E75"/>
    <w:rsid w:val="00487A1C"/>
    <w:rsid w:val="00487E35"/>
    <w:rsid w:val="00490EDD"/>
    <w:rsid w:val="00491A2E"/>
    <w:rsid w:val="004933CE"/>
    <w:rsid w:val="004957AB"/>
    <w:rsid w:val="00496E4C"/>
    <w:rsid w:val="00497F73"/>
    <w:rsid w:val="004A2642"/>
    <w:rsid w:val="004A2673"/>
    <w:rsid w:val="004A31D9"/>
    <w:rsid w:val="004A3992"/>
    <w:rsid w:val="004A4005"/>
    <w:rsid w:val="004A403C"/>
    <w:rsid w:val="004B0D41"/>
    <w:rsid w:val="004B29CD"/>
    <w:rsid w:val="004B3531"/>
    <w:rsid w:val="004B38F1"/>
    <w:rsid w:val="004B3D5C"/>
    <w:rsid w:val="004B4C7A"/>
    <w:rsid w:val="004B6114"/>
    <w:rsid w:val="004B696C"/>
    <w:rsid w:val="004B6AA4"/>
    <w:rsid w:val="004B7A61"/>
    <w:rsid w:val="004C0466"/>
    <w:rsid w:val="004C092E"/>
    <w:rsid w:val="004C28C6"/>
    <w:rsid w:val="004C2A58"/>
    <w:rsid w:val="004C41B3"/>
    <w:rsid w:val="004C7563"/>
    <w:rsid w:val="004D0047"/>
    <w:rsid w:val="004D2AC9"/>
    <w:rsid w:val="004D2AE8"/>
    <w:rsid w:val="004D2C13"/>
    <w:rsid w:val="004D5CF1"/>
    <w:rsid w:val="004D5DC8"/>
    <w:rsid w:val="004D643F"/>
    <w:rsid w:val="004D69D2"/>
    <w:rsid w:val="004E058B"/>
    <w:rsid w:val="004E0672"/>
    <w:rsid w:val="004E1362"/>
    <w:rsid w:val="004E1EEC"/>
    <w:rsid w:val="004E2448"/>
    <w:rsid w:val="004E2686"/>
    <w:rsid w:val="004E2A9A"/>
    <w:rsid w:val="004E2DD3"/>
    <w:rsid w:val="004E2FEA"/>
    <w:rsid w:val="004E305E"/>
    <w:rsid w:val="004E42D2"/>
    <w:rsid w:val="004E63E6"/>
    <w:rsid w:val="004E6EC6"/>
    <w:rsid w:val="004F06FA"/>
    <w:rsid w:val="004F1A3D"/>
    <w:rsid w:val="004F38AE"/>
    <w:rsid w:val="004F3C7C"/>
    <w:rsid w:val="004F3E1C"/>
    <w:rsid w:val="004F6280"/>
    <w:rsid w:val="004F697C"/>
    <w:rsid w:val="004F6CED"/>
    <w:rsid w:val="0050158F"/>
    <w:rsid w:val="005016A8"/>
    <w:rsid w:val="00501B07"/>
    <w:rsid w:val="00501EA8"/>
    <w:rsid w:val="00503848"/>
    <w:rsid w:val="00503D14"/>
    <w:rsid w:val="00504B55"/>
    <w:rsid w:val="00505339"/>
    <w:rsid w:val="0050614A"/>
    <w:rsid w:val="00507E2A"/>
    <w:rsid w:val="005135D9"/>
    <w:rsid w:val="005214A7"/>
    <w:rsid w:val="00522580"/>
    <w:rsid w:val="00523C28"/>
    <w:rsid w:val="0052474E"/>
    <w:rsid w:val="00526952"/>
    <w:rsid w:val="00526BBC"/>
    <w:rsid w:val="00530302"/>
    <w:rsid w:val="00530D24"/>
    <w:rsid w:val="0053194D"/>
    <w:rsid w:val="0053358B"/>
    <w:rsid w:val="00533708"/>
    <w:rsid w:val="00533EA2"/>
    <w:rsid w:val="005350A0"/>
    <w:rsid w:val="00536900"/>
    <w:rsid w:val="00536D4D"/>
    <w:rsid w:val="00537472"/>
    <w:rsid w:val="00543953"/>
    <w:rsid w:val="00543A76"/>
    <w:rsid w:val="00543FDE"/>
    <w:rsid w:val="00545A3D"/>
    <w:rsid w:val="005476F7"/>
    <w:rsid w:val="00547873"/>
    <w:rsid w:val="00547DC8"/>
    <w:rsid w:val="00551A96"/>
    <w:rsid w:val="0055520C"/>
    <w:rsid w:val="0055595D"/>
    <w:rsid w:val="0055696E"/>
    <w:rsid w:val="00556DB2"/>
    <w:rsid w:val="005578B6"/>
    <w:rsid w:val="005607FC"/>
    <w:rsid w:val="00562E3E"/>
    <w:rsid w:val="00563999"/>
    <w:rsid w:val="005706B5"/>
    <w:rsid w:val="00571B40"/>
    <w:rsid w:val="00573C39"/>
    <w:rsid w:val="0057476C"/>
    <w:rsid w:val="0057502B"/>
    <w:rsid w:val="005750C8"/>
    <w:rsid w:val="00577A5F"/>
    <w:rsid w:val="00577A8B"/>
    <w:rsid w:val="00577CDF"/>
    <w:rsid w:val="00581446"/>
    <w:rsid w:val="00581962"/>
    <w:rsid w:val="00585E01"/>
    <w:rsid w:val="00586D12"/>
    <w:rsid w:val="005877DE"/>
    <w:rsid w:val="00592EA9"/>
    <w:rsid w:val="00594091"/>
    <w:rsid w:val="00596A92"/>
    <w:rsid w:val="00596D14"/>
    <w:rsid w:val="005A0AAD"/>
    <w:rsid w:val="005A1A80"/>
    <w:rsid w:val="005A1E6F"/>
    <w:rsid w:val="005A26CE"/>
    <w:rsid w:val="005A348F"/>
    <w:rsid w:val="005A460F"/>
    <w:rsid w:val="005A53D7"/>
    <w:rsid w:val="005A751D"/>
    <w:rsid w:val="005B0949"/>
    <w:rsid w:val="005B1188"/>
    <w:rsid w:val="005B11F5"/>
    <w:rsid w:val="005B2518"/>
    <w:rsid w:val="005B2BFD"/>
    <w:rsid w:val="005B30B2"/>
    <w:rsid w:val="005B310A"/>
    <w:rsid w:val="005B3DDC"/>
    <w:rsid w:val="005B5054"/>
    <w:rsid w:val="005B5970"/>
    <w:rsid w:val="005B6D8C"/>
    <w:rsid w:val="005B755C"/>
    <w:rsid w:val="005B7DC2"/>
    <w:rsid w:val="005B7E6C"/>
    <w:rsid w:val="005C103E"/>
    <w:rsid w:val="005C2688"/>
    <w:rsid w:val="005C48F7"/>
    <w:rsid w:val="005C4B55"/>
    <w:rsid w:val="005C4E64"/>
    <w:rsid w:val="005C7FAB"/>
    <w:rsid w:val="005D203C"/>
    <w:rsid w:val="005D2A15"/>
    <w:rsid w:val="005D2D66"/>
    <w:rsid w:val="005D2DB6"/>
    <w:rsid w:val="005D4160"/>
    <w:rsid w:val="005D419D"/>
    <w:rsid w:val="005D499C"/>
    <w:rsid w:val="005D4B94"/>
    <w:rsid w:val="005D4C6C"/>
    <w:rsid w:val="005D6AAC"/>
    <w:rsid w:val="005E004F"/>
    <w:rsid w:val="005E0257"/>
    <w:rsid w:val="005E0431"/>
    <w:rsid w:val="005E08C3"/>
    <w:rsid w:val="005E243E"/>
    <w:rsid w:val="005E2BA8"/>
    <w:rsid w:val="005E2DD2"/>
    <w:rsid w:val="005E4B56"/>
    <w:rsid w:val="005E5310"/>
    <w:rsid w:val="005E582E"/>
    <w:rsid w:val="005F10B1"/>
    <w:rsid w:val="005F26D0"/>
    <w:rsid w:val="005F2A85"/>
    <w:rsid w:val="005F5536"/>
    <w:rsid w:val="005F7203"/>
    <w:rsid w:val="00600FA3"/>
    <w:rsid w:val="0060106F"/>
    <w:rsid w:val="006014A4"/>
    <w:rsid w:val="00602B73"/>
    <w:rsid w:val="00606353"/>
    <w:rsid w:val="006072A9"/>
    <w:rsid w:val="00607A81"/>
    <w:rsid w:val="00610C3F"/>
    <w:rsid w:val="006120E1"/>
    <w:rsid w:val="0061347E"/>
    <w:rsid w:val="006137CA"/>
    <w:rsid w:val="00613D31"/>
    <w:rsid w:val="00614715"/>
    <w:rsid w:val="006174FF"/>
    <w:rsid w:val="0061787C"/>
    <w:rsid w:val="0062011E"/>
    <w:rsid w:val="00620B4A"/>
    <w:rsid w:val="00621B0C"/>
    <w:rsid w:val="00621FE8"/>
    <w:rsid w:val="00622AD7"/>
    <w:rsid w:val="00623396"/>
    <w:rsid w:val="00624F47"/>
    <w:rsid w:val="006259EC"/>
    <w:rsid w:val="00625D49"/>
    <w:rsid w:val="006270D0"/>
    <w:rsid w:val="00627321"/>
    <w:rsid w:val="00630080"/>
    <w:rsid w:val="00631584"/>
    <w:rsid w:val="0063194C"/>
    <w:rsid w:val="00631B2F"/>
    <w:rsid w:val="006320F1"/>
    <w:rsid w:val="00632A2C"/>
    <w:rsid w:val="00632B86"/>
    <w:rsid w:val="00633087"/>
    <w:rsid w:val="0063351F"/>
    <w:rsid w:val="00634469"/>
    <w:rsid w:val="00634DF4"/>
    <w:rsid w:val="00636190"/>
    <w:rsid w:val="00636666"/>
    <w:rsid w:val="0064022C"/>
    <w:rsid w:val="00640FAB"/>
    <w:rsid w:val="00641667"/>
    <w:rsid w:val="00641F46"/>
    <w:rsid w:val="00641FC7"/>
    <w:rsid w:val="006420EA"/>
    <w:rsid w:val="006468D2"/>
    <w:rsid w:val="006521BE"/>
    <w:rsid w:val="00652489"/>
    <w:rsid w:val="00652A23"/>
    <w:rsid w:val="00652FDB"/>
    <w:rsid w:val="00655365"/>
    <w:rsid w:val="00656D35"/>
    <w:rsid w:val="00656DFB"/>
    <w:rsid w:val="006611CD"/>
    <w:rsid w:val="00661235"/>
    <w:rsid w:val="00662E2B"/>
    <w:rsid w:val="006646A8"/>
    <w:rsid w:val="00664E65"/>
    <w:rsid w:val="006651F6"/>
    <w:rsid w:val="00665B0E"/>
    <w:rsid w:val="00666C5E"/>
    <w:rsid w:val="00672951"/>
    <w:rsid w:val="00674A4C"/>
    <w:rsid w:val="006760CB"/>
    <w:rsid w:val="006765F5"/>
    <w:rsid w:val="00676C2A"/>
    <w:rsid w:val="00680302"/>
    <w:rsid w:val="00680585"/>
    <w:rsid w:val="00680B76"/>
    <w:rsid w:val="00681061"/>
    <w:rsid w:val="00683953"/>
    <w:rsid w:val="0068422F"/>
    <w:rsid w:val="006873BE"/>
    <w:rsid w:val="00691C48"/>
    <w:rsid w:val="00691CA6"/>
    <w:rsid w:val="00694599"/>
    <w:rsid w:val="0069554C"/>
    <w:rsid w:val="00695D19"/>
    <w:rsid w:val="00697D2C"/>
    <w:rsid w:val="006A144A"/>
    <w:rsid w:val="006A22A1"/>
    <w:rsid w:val="006A25D7"/>
    <w:rsid w:val="006A39FD"/>
    <w:rsid w:val="006A458E"/>
    <w:rsid w:val="006A5D17"/>
    <w:rsid w:val="006A6A38"/>
    <w:rsid w:val="006A7AB4"/>
    <w:rsid w:val="006B58EE"/>
    <w:rsid w:val="006B5E98"/>
    <w:rsid w:val="006B68A1"/>
    <w:rsid w:val="006B6A79"/>
    <w:rsid w:val="006C1E0B"/>
    <w:rsid w:val="006C425F"/>
    <w:rsid w:val="006C4329"/>
    <w:rsid w:val="006C559F"/>
    <w:rsid w:val="006C65AA"/>
    <w:rsid w:val="006C756C"/>
    <w:rsid w:val="006C781B"/>
    <w:rsid w:val="006C7D3A"/>
    <w:rsid w:val="006D0B05"/>
    <w:rsid w:val="006D46A5"/>
    <w:rsid w:val="006D4969"/>
    <w:rsid w:val="006D622A"/>
    <w:rsid w:val="006E0824"/>
    <w:rsid w:val="006E17E3"/>
    <w:rsid w:val="006E2DF2"/>
    <w:rsid w:val="006E2F9F"/>
    <w:rsid w:val="006E5603"/>
    <w:rsid w:val="006E70B8"/>
    <w:rsid w:val="006F206B"/>
    <w:rsid w:val="006F23AF"/>
    <w:rsid w:val="006F2A6C"/>
    <w:rsid w:val="006F3081"/>
    <w:rsid w:val="006F30BD"/>
    <w:rsid w:val="006F3944"/>
    <w:rsid w:val="006F4046"/>
    <w:rsid w:val="006F58F0"/>
    <w:rsid w:val="006F62E4"/>
    <w:rsid w:val="006F6B63"/>
    <w:rsid w:val="007029D0"/>
    <w:rsid w:val="0070345E"/>
    <w:rsid w:val="0070376F"/>
    <w:rsid w:val="007042AA"/>
    <w:rsid w:val="007043C1"/>
    <w:rsid w:val="00704E84"/>
    <w:rsid w:val="00705017"/>
    <w:rsid w:val="0070636C"/>
    <w:rsid w:val="00707F57"/>
    <w:rsid w:val="00710E73"/>
    <w:rsid w:val="007117AB"/>
    <w:rsid w:val="00711AA7"/>
    <w:rsid w:val="00713707"/>
    <w:rsid w:val="00714C88"/>
    <w:rsid w:val="007153FB"/>
    <w:rsid w:val="00715EF5"/>
    <w:rsid w:val="007163A7"/>
    <w:rsid w:val="00716916"/>
    <w:rsid w:val="00716F24"/>
    <w:rsid w:val="00716F78"/>
    <w:rsid w:val="0072122A"/>
    <w:rsid w:val="00722684"/>
    <w:rsid w:val="00723A5F"/>
    <w:rsid w:val="00725F76"/>
    <w:rsid w:val="0072636C"/>
    <w:rsid w:val="0072774E"/>
    <w:rsid w:val="00727A1A"/>
    <w:rsid w:val="0073084B"/>
    <w:rsid w:val="007308D9"/>
    <w:rsid w:val="007317BB"/>
    <w:rsid w:val="00731863"/>
    <w:rsid w:val="00731ADC"/>
    <w:rsid w:val="0073326B"/>
    <w:rsid w:val="00733628"/>
    <w:rsid w:val="00733BDB"/>
    <w:rsid w:val="0073530A"/>
    <w:rsid w:val="007369BD"/>
    <w:rsid w:val="00736F3F"/>
    <w:rsid w:val="00737866"/>
    <w:rsid w:val="00737D63"/>
    <w:rsid w:val="00737E11"/>
    <w:rsid w:val="00737EF0"/>
    <w:rsid w:val="00742A75"/>
    <w:rsid w:val="00742D5E"/>
    <w:rsid w:val="0074365E"/>
    <w:rsid w:val="007455B8"/>
    <w:rsid w:val="0074627D"/>
    <w:rsid w:val="0074648A"/>
    <w:rsid w:val="007476D8"/>
    <w:rsid w:val="00750513"/>
    <w:rsid w:val="007511FB"/>
    <w:rsid w:val="007513EB"/>
    <w:rsid w:val="00752B9C"/>
    <w:rsid w:val="0075561F"/>
    <w:rsid w:val="0075691C"/>
    <w:rsid w:val="00756FCA"/>
    <w:rsid w:val="00757266"/>
    <w:rsid w:val="007578B3"/>
    <w:rsid w:val="00760AD1"/>
    <w:rsid w:val="00762127"/>
    <w:rsid w:val="0076302C"/>
    <w:rsid w:val="007638B2"/>
    <w:rsid w:val="00765F00"/>
    <w:rsid w:val="00766EEE"/>
    <w:rsid w:val="0076735B"/>
    <w:rsid w:val="007673B1"/>
    <w:rsid w:val="00771F53"/>
    <w:rsid w:val="00774DDB"/>
    <w:rsid w:val="007750B2"/>
    <w:rsid w:val="00775422"/>
    <w:rsid w:val="007766D3"/>
    <w:rsid w:val="00780864"/>
    <w:rsid w:val="00781B39"/>
    <w:rsid w:val="0078266A"/>
    <w:rsid w:val="0078422C"/>
    <w:rsid w:val="00784C5B"/>
    <w:rsid w:val="00785D63"/>
    <w:rsid w:val="00785ECF"/>
    <w:rsid w:val="0078670E"/>
    <w:rsid w:val="00787543"/>
    <w:rsid w:val="00790918"/>
    <w:rsid w:val="00790CE5"/>
    <w:rsid w:val="00791CC2"/>
    <w:rsid w:val="00792F48"/>
    <w:rsid w:val="00793309"/>
    <w:rsid w:val="007946B0"/>
    <w:rsid w:val="00796312"/>
    <w:rsid w:val="007A017F"/>
    <w:rsid w:val="007A0830"/>
    <w:rsid w:val="007A0C9B"/>
    <w:rsid w:val="007A1649"/>
    <w:rsid w:val="007A2E34"/>
    <w:rsid w:val="007A40F2"/>
    <w:rsid w:val="007A4B89"/>
    <w:rsid w:val="007B1662"/>
    <w:rsid w:val="007B1E9D"/>
    <w:rsid w:val="007B1FFB"/>
    <w:rsid w:val="007B43DA"/>
    <w:rsid w:val="007B570C"/>
    <w:rsid w:val="007B5F15"/>
    <w:rsid w:val="007B656E"/>
    <w:rsid w:val="007C038C"/>
    <w:rsid w:val="007C0C8B"/>
    <w:rsid w:val="007C16D6"/>
    <w:rsid w:val="007C58EA"/>
    <w:rsid w:val="007D0D5B"/>
    <w:rsid w:val="007D0F25"/>
    <w:rsid w:val="007D1776"/>
    <w:rsid w:val="007D1AD5"/>
    <w:rsid w:val="007D1DFD"/>
    <w:rsid w:val="007D2A02"/>
    <w:rsid w:val="007D2A46"/>
    <w:rsid w:val="007D370D"/>
    <w:rsid w:val="007D410C"/>
    <w:rsid w:val="007D64F6"/>
    <w:rsid w:val="007D6CFC"/>
    <w:rsid w:val="007E021F"/>
    <w:rsid w:val="007E1836"/>
    <w:rsid w:val="007E1945"/>
    <w:rsid w:val="007E2B96"/>
    <w:rsid w:val="007E2F3F"/>
    <w:rsid w:val="007E30DF"/>
    <w:rsid w:val="007E4F2E"/>
    <w:rsid w:val="007E59F2"/>
    <w:rsid w:val="007E5E20"/>
    <w:rsid w:val="007E6778"/>
    <w:rsid w:val="007F09A1"/>
    <w:rsid w:val="007F1CDC"/>
    <w:rsid w:val="007F2ED8"/>
    <w:rsid w:val="007F349E"/>
    <w:rsid w:val="007F5A96"/>
    <w:rsid w:val="007F72E4"/>
    <w:rsid w:val="007F79DF"/>
    <w:rsid w:val="007F7AA3"/>
    <w:rsid w:val="007F7C13"/>
    <w:rsid w:val="008019B8"/>
    <w:rsid w:val="00802CB6"/>
    <w:rsid w:val="00803565"/>
    <w:rsid w:val="00803612"/>
    <w:rsid w:val="008054F9"/>
    <w:rsid w:val="00806486"/>
    <w:rsid w:val="00806744"/>
    <w:rsid w:val="00806D41"/>
    <w:rsid w:val="00807F84"/>
    <w:rsid w:val="00810E74"/>
    <w:rsid w:val="00811280"/>
    <w:rsid w:val="00811B8B"/>
    <w:rsid w:val="00811EA4"/>
    <w:rsid w:val="0081257B"/>
    <w:rsid w:val="00814B59"/>
    <w:rsid w:val="0081556A"/>
    <w:rsid w:val="008170F5"/>
    <w:rsid w:val="00817623"/>
    <w:rsid w:val="008178E2"/>
    <w:rsid w:val="0082028F"/>
    <w:rsid w:val="00820D56"/>
    <w:rsid w:val="008222C3"/>
    <w:rsid w:val="008226AF"/>
    <w:rsid w:val="00823835"/>
    <w:rsid w:val="008251CB"/>
    <w:rsid w:val="00825757"/>
    <w:rsid w:val="00826AC1"/>
    <w:rsid w:val="00832F4E"/>
    <w:rsid w:val="008330FA"/>
    <w:rsid w:val="008354A3"/>
    <w:rsid w:val="0083564C"/>
    <w:rsid w:val="0084058A"/>
    <w:rsid w:val="00841556"/>
    <w:rsid w:val="00842A43"/>
    <w:rsid w:val="00843274"/>
    <w:rsid w:val="0084363F"/>
    <w:rsid w:val="00843817"/>
    <w:rsid w:val="0084475E"/>
    <w:rsid w:val="0084655B"/>
    <w:rsid w:val="00846B47"/>
    <w:rsid w:val="00846BB0"/>
    <w:rsid w:val="00847E53"/>
    <w:rsid w:val="00850B14"/>
    <w:rsid w:val="00851383"/>
    <w:rsid w:val="00851563"/>
    <w:rsid w:val="00851688"/>
    <w:rsid w:val="00851DB9"/>
    <w:rsid w:val="00851F82"/>
    <w:rsid w:val="008522C4"/>
    <w:rsid w:val="00852C97"/>
    <w:rsid w:val="00852EDF"/>
    <w:rsid w:val="00854769"/>
    <w:rsid w:val="008558AA"/>
    <w:rsid w:val="00856EDA"/>
    <w:rsid w:val="00857B0D"/>
    <w:rsid w:val="00860EF1"/>
    <w:rsid w:val="0086134D"/>
    <w:rsid w:val="008619CD"/>
    <w:rsid w:val="00861AD4"/>
    <w:rsid w:val="00863B88"/>
    <w:rsid w:val="00864F67"/>
    <w:rsid w:val="00865C51"/>
    <w:rsid w:val="00866CFB"/>
    <w:rsid w:val="00870F0E"/>
    <w:rsid w:val="008711C0"/>
    <w:rsid w:val="0087213D"/>
    <w:rsid w:val="008731B3"/>
    <w:rsid w:val="0087575D"/>
    <w:rsid w:val="008763C5"/>
    <w:rsid w:val="0087789B"/>
    <w:rsid w:val="00877F78"/>
    <w:rsid w:val="008815FE"/>
    <w:rsid w:val="00883CD8"/>
    <w:rsid w:val="00883E98"/>
    <w:rsid w:val="008845C4"/>
    <w:rsid w:val="00884B45"/>
    <w:rsid w:val="00887F79"/>
    <w:rsid w:val="00890300"/>
    <w:rsid w:val="00890BF9"/>
    <w:rsid w:val="00890E6E"/>
    <w:rsid w:val="0089106F"/>
    <w:rsid w:val="00892ED7"/>
    <w:rsid w:val="008938AC"/>
    <w:rsid w:val="00894601"/>
    <w:rsid w:val="00894731"/>
    <w:rsid w:val="00894B1A"/>
    <w:rsid w:val="00896E8D"/>
    <w:rsid w:val="00897757"/>
    <w:rsid w:val="008A00F1"/>
    <w:rsid w:val="008A08C6"/>
    <w:rsid w:val="008A0CDC"/>
    <w:rsid w:val="008A288E"/>
    <w:rsid w:val="008A3B32"/>
    <w:rsid w:val="008A3D3B"/>
    <w:rsid w:val="008A4ADD"/>
    <w:rsid w:val="008A4BDD"/>
    <w:rsid w:val="008A4D88"/>
    <w:rsid w:val="008A5256"/>
    <w:rsid w:val="008B0051"/>
    <w:rsid w:val="008B0E3E"/>
    <w:rsid w:val="008B17EE"/>
    <w:rsid w:val="008B2EC4"/>
    <w:rsid w:val="008B34F2"/>
    <w:rsid w:val="008B427F"/>
    <w:rsid w:val="008B4D70"/>
    <w:rsid w:val="008B5835"/>
    <w:rsid w:val="008B6D57"/>
    <w:rsid w:val="008B7B9B"/>
    <w:rsid w:val="008C0438"/>
    <w:rsid w:val="008C09F3"/>
    <w:rsid w:val="008C1466"/>
    <w:rsid w:val="008C2E4D"/>
    <w:rsid w:val="008C30F4"/>
    <w:rsid w:val="008C5037"/>
    <w:rsid w:val="008C7F85"/>
    <w:rsid w:val="008D2731"/>
    <w:rsid w:val="008D2C22"/>
    <w:rsid w:val="008D3F92"/>
    <w:rsid w:val="008D76B5"/>
    <w:rsid w:val="008E0285"/>
    <w:rsid w:val="008E322E"/>
    <w:rsid w:val="008E6235"/>
    <w:rsid w:val="008E68BA"/>
    <w:rsid w:val="008E6E70"/>
    <w:rsid w:val="008E72B4"/>
    <w:rsid w:val="008F00F4"/>
    <w:rsid w:val="008F2081"/>
    <w:rsid w:val="008F7FF9"/>
    <w:rsid w:val="00900AEF"/>
    <w:rsid w:val="00902B2B"/>
    <w:rsid w:val="00903192"/>
    <w:rsid w:val="00903F93"/>
    <w:rsid w:val="009058A8"/>
    <w:rsid w:val="00907A51"/>
    <w:rsid w:val="00907F52"/>
    <w:rsid w:val="00912A6C"/>
    <w:rsid w:val="00913426"/>
    <w:rsid w:val="00914937"/>
    <w:rsid w:val="0091628A"/>
    <w:rsid w:val="009171BC"/>
    <w:rsid w:val="0092083F"/>
    <w:rsid w:val="009227DD"/>
    <w:rsid w:val="00923F55"/>
    <w:rsid w:val="0092482D"/>
    <w:rsid w:val="00925318"/>
    <w:rsid w:val="00925EA4"/>
    <w:rsid w:val="00927157"/>
    <w:rsid w:val="009301F6"/>
    <w:rsid w:val="00931412"/>
    <w:rsid w:val="009319E8"/>
    <w:rsid w:val="00931F8A"/>
    <w:rsid w:val="00934483"/>
    <w:rsid w:val="00936C15"/>
    <w:rsid w:val="00937764"/>
    <w:rsid w:val="009379C2"/>
    <w:rsid w:val="00940D2A"/>
    <w:rsid w:val="00941000"/>
    <w:rsid w:val="00941295"/>
    <w:rsid w:val="0094181E"/>
    <w:rsid w:val="00941CE0"/>
    <w:rsid w:val="00943F7A"/>
    <w:rsid w:val="00947A35"/>
    <w:rsid w:val="00947EE6"/>
    <w:rsid w:val="00950A31"/>
    <w:rsid w:val="00951F14"/>
    <w:rsid w:val="00952C33"/>
    <w:rsid w:val="009540D2"/>
    <w:rsid w:val="009574FE"/>
    <w:rsid w:val="009612DC"/>
    <w:rsid w:val="00963BC9"/>
    <w:rsid w:val="009642C5"/>
    <w:rsid w:val="00964E90"/>
    <w:rsid w:val="00965B42"/>
    <w:rsid w:val="00967337"/>
    <w:rsid w:val="00967407"/>
    <w:rsid w:val="00967511"/>
    <w:rsid w:val="0096779F"/>
    <w:rsid w:val="00970D02"/>
    <w:rsid w:val="0097211B"/>
    <w:rsid w:val="00972BB4"/>
    <w:rsid w:val="009761C5"/>
    <w:rsid w:val="0097664E"/>
    <w:rsid w:val="00977DD6"/>
    <w:rsid w:val="00980F37"/>
    <w:rsid w:val="00982BE1"/>
    <w:rsid w:val="00983660"/>
    <w:rsid w:val="00984F4D"/>
    <w:rsid w:val="00986B3A"/>
    <w:rsid w:val="0098700B"/>
    <w:rsid w:val="00987F76"/>
    <w:rsid w:val="0099118D"/>
    <w:rsid w:val="0099124E"/>
    <w:rsid w:val="00991782"/>
    <w:rsid w:val="00993624"/>
    <w:rsid w:val="009951C6"/>
    <w:rsid w:val="0099614E"/>
    <w:rsid w:val="0099635C"/>
    <w:rsid w:val="00997EF2"/>
    <w:rsid w:val="009A00CC"/>
    <w:rsid w:val="009A0D55"/>
    <w:rsid w:val="009A2185"/>
    <w:rsid w:val="009A40CE"/>
    <w:rsid w:val="009A5B5A"/>
    <w:rsid w:val="009A65E8"/>
    <w:rsid w:val="009A6947"/>
    <w:rsid w:val="009A6B73"/>
    <w:rsid w:val="009A72CE"/>
    <w:rsid w:val="009A7644"/>
    <w:rsid w:val="009A7DA1"/>
    <w:rsid w:val="009B014A"/>
    <w:rsid w:val="009B0C97"/>
    <w:rsid w:val="009B2AEB"/>
    <w:rsid w:val="009B2E12"/>
    <w:rsid w:val="009B47E8"/>
    <w:rsid w:val="009B499C"/>
    <w:rsid w:val="009B7234"/>
    <w:rsid w:val="009B7760"/>
    <w:rsid w:val="009C0E3C"/>
    <w:rsid w:val="009C1BE8"/>
    <w:rsid w:val="009C3747"/>
    <w:rsid w:val="009C3D39"/>
    <w:rsid w:val="009C3DB8"/>
    <w:rsid w:val="009C4F82"/>
    <w:rsid w:val="009C6EF4"/>
    <w:rsid w:val="009C730E"/>
    <w:rsid w:val="009D0212"/>
    <w:rsid w:val="009D0D2A"/>
    <w:rsid w:val="009D0D41"/>
    <w:rsid w:val="009D0E28"/>
    <w:rsid w:val="009D19D5"/>
    <w:rsid w:val="009D2C7C"/>
    <w:rsid w:val="009D4127"/>
    <w:rsid w:val="009D586E"/>
    <w:rsid w:val="009D63E8"/>
    <w:rsid w:val="009D744F"/>
    <w:rsid w:val="009D7B26"/>
    <w:rsid w:val="009E1B18"/>
    <w:rsid w:val="009E1F10"/>
    <w:rsid w:val="009E2157"/>
    <w:rsid w:val="009E2C46"/>
    <w:rsid w:val="009E3EF0"/>
    <w:rsid w:val="009E58E3"/>
    <w:rsid w:val="009E6D66"/>
    <w:rsid w:val="009E7B91"/>
    <w:rsid w:val="009F3595"/>
    <w:rsid w:val="009F4AF8"/>
    <w:rsid w:val="009F5451"/>
    <w:rsid w:val="009F5D6B"/>
    <w:rsid w:val="009F6588"/>
    <w:rsid w:val="009F675F"/>
    <w:rsid w:val="009F72A5"/>
    <w:rsid w:val="00A002BA"/>
    <w:rsid w:val="00A00541"/>
    <w:rsid w:val="00A01367"/>
    <w:rsid w:val="00A01EBD"/>
    <w:rsid w:val="00A02096"/>
    <w:rsid w:val="00A0237C"/>
    <w:rsid w:val="00A02AD6"/>
    <w:rsid w:val="00A02E92"/>
    <w:rsid w:val="00A02EF3"/>
    <w:rsid w:val="00A03BF9"/>
    <w:rsid w:val="00A06748"/>
    <w:rsid w:val="00A07CC4"/>
    <w:rsid w:val="00A07EFA"/>
    <w:rsid w:val="00A07F56"/>
    <w:rsid w:val="00A07FFB"/>
    <w:rsid w:val="00A103A7"/>
    <w:rsid w:val="00A12301"/>
    <w:rsid w:val="00A13D67"/>
    <w:rsid w:val="00A142D6"/>
    <w:rsid w:val="00A20093"/>
    <w:rsid w:val="00A207D3"/>
    <w:rsid w:val="00A20DAD"/>
    <w:rsid w:val="00A22743"/>
    <w:rsid w:val="00A22BAD"/>
    <w:rsid w:val="00A24A27"/>
    <w:rsid w:val="00A25571"/>
    <w:rsid w:val="00A25592"/>
    <w:rsid w:val="00A27105"/>
    <w:rsid w:val="00A30296"/>
    <w:rsid w:val="00A32195"/>
    <w:rsid w:val="00A3398E"/>
    <w:rsid w:val="00A34ED3"/>
    <w:rsid w:val="00A37BAA"/>
    <w:rsid w:val="00A40B3C"/>
    <w:rsid w:val="00A40DB7"/>
    <w:rsid w:val="00A42333"/>
    <w:rsid w:val="00A45069"/>
    <w:rsid w:val="00A454F7"/>
    <w:rsid w:val="00A47302"/>
    <w:rsid w:val="00A47728"/>
    <w:rsid w:val="00A51A89"/>
    <w:rsid w:val="00A5245A"/>
    <w:rsid w:val="00A531D2"/>
    <w:rsid w:val="00A53288"/>
    <w:rsid w:val="00A539FD"/>
    <w:rsid w:val="00A5523D"/>
    <w:rsid w:val="00A55F0C"/>
    <w:rsid w:val="00A57961"/>
    <w:rsid w:val="00A61F42"/>
    <w:rsid w:val="00A621E5"/>
    <w:rsid w:val="00A63E57"/>
    <w:rsid w:val="00A64FAE"/>
    <w:rsid w:val="00A656A7"/>
    <w:rsid w:val="00A65E23"/>
    <w:rsid w:val="00A67072"/>
    <w:rsid w:val="00A673A0"/>
    <w:rsid w:val="00A6744F"/>
    <w:rsid w:val="00A70A70"/>
    <w:rsid w:val="00A73D37"/>
    <w:rsid w:val="00A73FA6"/>
    <w:rsid w:val="00A7532F"/>
    <w:rsid w:val="00A753D6"/>
    <w:rsid w:val="00A75ACB"/>
    <w:rsid w:val="00A76E5D"/>
    <w:rsid w:val="00A81AF3"/>
    <w:rsid w:val="00A82F82"/>
    <w:rsid w:val="00A83E06"/>
    <w:rsid w:val="00A86CB6"/>
    <w:rsid w:val="00A87702"/>
    <w:rsid w:val="00A91900"/>
    <w:rsid w:val="00A92AB8"/>
    <w:rsid w:val="00A93FAC"/>
    <w:rsid w:val="00A94A26"/>
    <w:rsid w:val="00A965B7"/>
    <w:rsid w:val="00A97E4A"/>
    <w:rsid w:val="00A97E9F"/>
    <w:rsid w:val="00AA0054"/>
    <w:rsid w:val="00AA16B2"/>
    <w:rsid w:val="00AA1C68"/>
    <w:rsid w:val="00AA2952"/>
    <w:rsid w:val="00AA31C3"/>
    <w:rsid w:val="00AA35BF"/>
    <w:rsid w:val="00AA3B07"/>
    <w:rsid w:val="00AA5866"/>
    <w:rsid w:val="00AA5CD8"/>
    <w:rsid w:val="00AA66AA"/>
    <w:rsid w:val="00AA695C"/>
    <w:rsid w:val="00AA76F9"/>
    <w:rsid w:val="00AB0B93"/>
    <w:rsid w:val="00AB3B4E"/>
    <w:rsid w:val="00AB3DED"/>
    <w:rsid w:val="00AB4692"/>
    <w:rsid w:val="00AB4E49"/>
    <w:rsid w:val="00AC03C3"/>
    <w:rsid w:val="00AC0FE4"/>
    <w:rsid w:val="00AC248F"/>
    <w:rsid w:val="00AC263C"/>
    <w:rsid w:val="00AC2F29"/>
    <w:rsid w:val="00AC33AE"/>
    <w:rsid w:val="00AC3B01"/>
    <w:rsid w:val="00AC3F87"/>
    <w:rsid w:val="00AC40C5"/>
    <w:rsid w:val="00AC4746"/>
    <w:rsid w:val="00AC7F0E"/>
    <w:rsid w:val="00AD0444"/>
    <w:rsid w:val="00AD0914"/>
    <w:rsid w:val="00AD1C1B"/>
    <w:rsid w:val="00AD1EE1"/>
    <w:rsid w:val="00AD3733"/>
    <w:rsid w:val="00AD442D"/>
    <w:rsid w:val="00AD482A"/>
    <w:rsid w:val="00AD48F7"/>
    <w:rsid w:val="00AD4F23"/>
    <w:rsid w:val="00AD675F"/>
    <w:rsid w:val="00AD6D29"/>
    <w:rsid w:val="00AD7501"/>
    <w:rsid w:val="00AD7A12"/>
    <w:rsid w:val="00AD7D83"/>
    <w:rsid w:val="00AE3750"/>
    <w:rsid w:val="00AE38D9"/>
    <w:rsid w:val="00AE5AB6"/>
    <w:rsid w:val="00AE6172"/>
    <w:rsid w:val="00AF18DD"/>
    <w:rsid w:val="00AF2E9B"/>
    <w:rsid w:val="00AF5154"/>
    <w:rsid w:val="00AF63C5"/>
    <w:rsid w:val="00AF79D0"/>
    <w:rsid w:val="00B0131B"/>
    <w:rsid w:val="00B019CA"/>
    <w:rsid w:val="00B0343B"/>
    <w:rsid w:val="00B039AF"/>
    <w:rsid w:val="00B03E5E"/>
    <w:rsid w:val="00B03F48"/>
    <w:rsid w:val="00B04A7C"/>
    <w:rsid w:val="00B0531F"/>
    <w:rsid w:val="00B0626D"/>
    <w:rsid w:val="00B062AB"/>
    <w:rsid w:val="00B10FF9"/>
    <w:rsid w:val="00B121F3"/>
    <w:rsid w:val="00B122B9"/>
    <w:rsid w:val="00B12767"/>
    <w:rsid w:val="00B1315C"/>
    <w:rsid w:val="00B1346D"/>
    <w:rsid w:val="00B13605"/>
    <w:rsid w:val="00B13EB0"/>
    <w:rsid w:val="00B15449"/>
    <w:rsid w:val="00B201C9"/>
    <w:rsid w:val="00B2047C"/>
    <w:rsid w:val="00B22966"/>
    <w:rsid w:val="00B22BAC"/>
    <w:rsid w:val="00B23A0F"/>
    <w:rsid w:val="00B23E35"/>
    <w:rsid w:val="00B27534"/>
    <w:rsid w:val="00B3026B"/>
    <w:rsid w:val="00B3254B"/>
    <w:rsid w:val="00B32B98"/>
    <w:rsid w:val="00B32C83"/>
    <w:rsid w:val="00B32D2F"/>
    <w:rsid w:val="00B35AD7"/>
    <w:rsid w:val="00B3672F"/>
    <w:rsid w:val="00B36D06"/>
    <w:rsid w:val="00B37A3E"/>
    <w:rsid w:val="00B40687"/>
    <w:rsid w:val="00B40D7A"/>
    <w:rsid w:val="00B4225D"/>
    <w:rsid w:val="00B42BDA"/>
    <w:rsid w:val="00B434B0"/>
    <w:rsid w:val="00B44BAF"/>
    <w:rsid w:val="00B47439"/>
    <w:rsid w:val="00B476CD"/>
    <w:rsid w:val="00B502A8"/>
    <w:rsid w:val="00B51FE4"/>
    <w:rsid w:val="00B52D8B"/>
    <w:rsid w:val="00B53096"/>
    <w:rsid w:val="00B546C4"/>
    <w:rsid w:val="00B55F9B"/>
    <w:rsid w:val="00B5623A"/>
    <w:rsid w:val="00B56EBF"/>
    <w:rsid w:val="00B602CD"/>
    <w:rsid w:val="00B60EC4"/>
    <w:rsid w:val="00B617D6"/>
    <w:rsid w:val="00B62F16"/>
    <w:rsid w:val="00B6476C"/>
    <w:rsid w:val="00B66DA1"/>
    <w:rsid w:val="00B6735C"/>
    <w:rsid w:val="00B67947"/>
    <w:rsid w:val="00B72ACC"/>
    <w:rsid w:val="00B73212"/>
    <w:rsid w:val="00B736C2"/>
    <w:rsid w:val="00B75A84"/>
    <w:rsid w:val="00B81DEF"/>
    <w:rsid w:val="00B82F1B"/>
    <w:rsid w:val="00B83916"/>
    <w:rsid w:val="00B83DFF"/>
    <w:rsid w:val="00B8503A"/>
    <w:rsid w:val="00B876B1"/>
    <w:rsid w:val="00B90C54"/>
    <w:rsid w:val="00B90E9B"/>
    <w:rsid w:val="00B919A9"/>
    <w:rsid w:val="00B94FB4"/>
    <w:rsid w:val="00B9558A"/>
    <w:rsid w:val="00B95E78"/>
    <w:rsid w:val="00B9624E"/>
    <w:rsid w:val="00B96C7D"/>
    <w:rsid w:val="00BA17F8"/>
    <w:rsid w:val="00BA1BDD"/>
    <w:rsid w:val="00BA33D5"/>
    <w:rsid w:val="00BA4830"/>
    <w:rsid w:val="00BA528E"/>
    <w:rsid w:val="00BA662C"/>
    <w:rsid w:val="00BA67CE"/>
    <w:rsid w:val="00BA6A02"/>
    <w:rsid w:val="00BA7494"/>
    <w:rsid w:val="00BA777D"/>
    <w:rsid w:val="00BB0D26"/>
    <w:rsid w:val="00BB1121"/>
    <w:rsid w:val="00BB13B1"/>
    <w:rsid w:val="00BB18B3"/>
    <w:rsid w:val="00BB1B45"/>
    <w:rsid w:val="00BB3A14"/>
    <w:rsid w:val="00BB7A7C"/>
    <w:rsid w:val="00BC0B94"/>
    <w:rsid w:val="00BC128B"/>
    <w:rsid w:val="00BC19DC"/>
    <w:rsid w:val="00BC365E"/>
    <w:rsid w:val="00BC50B6"/>
    <w:rsid w:val="00BC5C02"/>
    <w:rsid w:val="00BC7C36"/>
    <w:rsid w:val="00BC7C8F"/>
    <w:rsid w:val="00BD0135"/>
    <w:rsid w:val="00BD0B27"/>
    <w:rsid w:val="00BD36C4"/>
    <w:rsid w:val="00BD38BD"/>
    <w:rsid w:val="00BD76C3"/>
    <w:rsid w:val="00BE05AF"/>
    <w:rsid w:val="00BE1081"/>
    <w:rsid w:val="00BE174A"/>
    <w:rsid w:val="00BE194F"/>
    <w:rsid w:val="00BE1DA9"/>
    <w:rsid w:val="00BE3B30"/>
    <w:rsid w:val="00BE5A13"/>
    <w:rsid w:val="00BE6A13"/>
    <w:rsid w:val="00BF046A"/>
    <w:rsid w:val="00BF17B9"/>
    <w:rsid w:val="00BF1B54"/>
    <w:rsid w:val="00BF1C93"/>
    <w:rsid w:val="00BF238F"/>
    <w:rsid w:val="00BF2CEA"/>
    <w:rsid w:val="00BF6169"/>
    <w:rsid w:val="00BF64F4"/>
    <w:rsid w:val="00BF6D0B"/>
    <w:rsid w:val="00BF73B0"/>
    <w:rsid w:val="00C00711"/>
    <w:rsid w:val="00C010B6"/>
    <w:rsid w:val="00C01CD5"/>
    <w:rsid w:val="00C03A93"/>
    <w:rsid w:val="00C0400D"/>
    <w:rsid w:val="00C04AF3"/>
    <w:rsid w:val="00C05792"/>
    <w:rsid w:val="00C060BC"/>
    <w:rsid w:val="00C066BC"/>
    <w:rsid w:val="00C06F68"/>
    <w:rsid w:val="00C07C21"/>
    <w:rsid w:val="00C07E78"/>
    <w:rsid w:val="00C11E5E"/>
    <w:rsid w:val="00C12837"/>
    <w:rsid w:val="00C14F84"/>
    <w:rsid w:val="00C1569C"/>
    <w:rsid w:val="00C159AF"/>
    <w:rsid w:val="00C165A1"/>
    <w:rsid w:val="00C1668F"/>
    <w:rsid w:val="00C1742D"/>
    <w:rsid w:val="00C20B50"/>
    <w:rsid w:val="00C20F4E"/>
    <w:rsid w:val="00C22CE7"/>
    <w:rsid w:val="00C23CF1"/>
    <w:rsid w:val="00C243D2"/>
    <w:rsid w:val="00C24869"/>
    <w:rsid w:val="00C24D2E"/>
    <w:rsid w:val="00C2595D"/>
    <w:rsid w:val="00C25FEA"/>
    <w:rsid w:val="00C264E9"/>
    <w:rsid w:val="00C266F5"/>
    <w:rsid w:val="00C26A17"/>
    <w:rsid w:val="00C315D5"/>
    <w:rsid w:val="00C32D87"/>
    <w:rsid w:val="00C330D6"/>
    <w:rsid w:val="00C34EB5"/>
    <w:rsid w:val="00C36EDB"/>
    <w:rsid w:val="00C377D2"/>
    <w:rsid w:val="00C40614"/>
    <w:rsid w:val="00C41742"/>
    <w:rsid w:val="00C41B58"/>
    <w:rsid w:val="00C445BE"/>
    <w:rsid w:val="00C44E38"/>
    <w:rsid w:val="00C460DE"/>
    <w:rsid w:val="00C46510"/>
    <w:rsid w:val="00C50344"/>
    <w:rsid w:val="00C5274C"/>
    <w:rsid w:val="00C5363D"/>
    <w:rsid w:val="00C54293"/>
    <w:rsid w:val="00C57360"/>
    <w:rsid w:val="00C57AA7"/>
    <w:rsid w:val="00C57E7D"/>
    <w:rsid w:val="00C602AF"/>
    <w:rsid w:val="00C63397"/>
    <w:rsid w:val="00C651C3"/>
    <w:rsid w:val="00C67061"/>
    <w:rsid w:val="00C672C6"/>
    <w:rsid w:val="00C71844"/>
    <w:rsid w:val="00C72048"/>
    <w:rsid w:val="00C72410"/>
    <w:rsid w:val="00C72E0B"/>
    <w:rsid w:val="00C7376F"/>
    <w:rsid w:val="00C75C41"/>
    <w:rsid w:val="00C82BCB"/>
    <w:rsid w:val="00C82FB3"/>
    <w:rsid w:val="00C84622"/>
    <w:rsid w:val="00C84841"/>
    <w:rsid w:val="00C85E9D"/>
    <w:rsid w:val="00C87587"/>
    <w:rsid w:val="00C9043E"/>
    <w:rsid w:val="00C919E6"/>
    <w:rsid w:val="00C91D8E"/>
    <w:rsid w:val="00C92BC4"/>
    <w:rsid w:val="00C95961"/>
    <w:rsid w:val="00CA29F8"/>
    <w:rsid w:val="00CA332F"/>
    <w:rsid w:val="00CA473F"/>
    <w:rsid w:val="00CA563B"/>
    <w:rsid w:val="00CA5672"/>
    <w:rsid w:val="00CA5B38"/>
    <w:rsid w:val="00CA64E4"/>
    <w:rsid w:val="00CA6ABE"/>
    <w:rsid w:val="00CB00A4"/>
    <w:rsid w:val="00CB043F"/>
    <w:rsid w:val="00CB12B5"/>
    <w:rsid w:val="00CB1978"/>
    <w:rsid w:val="00CB32ED"/>
    <w:rsid w:val="00CB472C"/>
    <w:rsid w:val="00CB724C"/>
    <w:rsid w:val="00CB76A4"/>
    <w:rsid w:val="00CB7C6B"/>
    <w:rsid w:val="00CC0FB5"/>
    <w:rsid w:val="00CC4B60"/>
    <w:rsid w:val="00CC5335"/>
    <w:rsid w:val="00CC7F17"/>
    <w:rsid w:val="00CD0712"/>
    <w:rsid w:val="00CD1F3E"/>
    <w:rsid w:val="00CD2597"/>
    <w:rsid w:val="00CD322C"/>
    <w:rsid w:val="00CD510E"/>
    <w:rsid w:val="00CD5637"/>
    <w:rsid w:val="00CD5982"/>
    <w:rsid w:val="00CD5FCA"/>
    <w:rsid w:val="00CD7055"/>
    <w:rsid w:val="00CE31C9"/>
    <w:rsid w:val="00CE4471"/>
    <w:rsid w:val="00CE4BA5"/>
    <w:rsid w:val="00CE4D13"/>
    <w:rsid w:val="00CE5DDC"/>
    <w:rsid w:val="00CE5DF7"/>
    <w:rsid w:val="00CE7CCC"/>
    <w:rsid w:val="00CF0A83"/>
    <w:rsid w:val="00CF12BE"/>
    <w:rsid w:val="00CF1D76"/>
    <w:rsid w:val="00CF29BC"/>
    <w:rsid w:val="00CF2BE3"/>
    <w:rsid w:val="00CF60E2"/>
    <w:rsid w:val="00D00B2D"/>
    <w:rsid w:val="00D0104C"/>
    <w:rsid w:val="00D01EA7"/>
    <w:rsid w:val="00D02D23"/>
    <w:rsid w:val="00D03557"/>
    <w:rsid w:val="00D04F75"/>
    <w:rsid w:val="00D063A8"/>
    <w:rsid w:val="00D064FF"/>
    <w:rsid w:val="00D065EA"/>
    <w:rsid w:val="00D069B3"/>
    <w:rsid w:val="00D07622"/>
    <w:rsid w:val="00D07E88"/>
    <w:rsid w:val="00D100E0"/>
    <w:rsid w:val="00D11BC7"/>
    <w:rsid w:val="00D12057"/>
    <w:rsid w:val="00D12A88"/>
    <w:rsid w:val="00D13439"/>
    <w:rsid w:val="00D144CA"/>
    <w:rsid w:val="00D148E8"/>
    <w:rsid w:val="00D14B03"/>
    <w:rsid w:val="00D157DD"/>
    <w:rsid w:val="00D173F3"/>
    <w:rsid w:val="00D2174E"/>
    <w:rsid w:val="00D227E3"/>
    <w:rsid w:val="00D22B29"/>
    <w:rsid w:val="00D23189"/>
    <w:rsid w:val="00D256C4"/>
    <w:rsid w:val="00D25754"/>
    <w:rsid w:val="00D26DAA"/>
    <w:rsid w:val="00D26F70"/>
    <w:rsid w:val="00D27659"/>
    <w:rsid w:val="00D277C9"/>
    <w:rsid w:val="00D31358"/>
    <w:rsid w:val="00D31E13"/>
    <w:rsid w:val="00D32D89"/>
    <w:rsid w:val="00D34627"/>
    <w:rsid w:val="00D3574A"/>
    <w:rsid w:val="00D36AE0"/>
    <w:rsid w:val="00D372D9"/>
    <w:rsid w:val="00D40CEF"/>
    <w:rsid w:val="00D41398"/>
    <w:rsid w:val="00D41603"/>
    <w:rsid w:val="00D416D7"/>
    <w:rsid w:val="00D43650"/>
    <w:rsid w:val="00D44FDB"/>
    <w:rsid w:val="00D46064"/>
    <w:rsid w:val="00D507E6"/>
    <w:rsid w:val="00D5359C"/>
    <w:rsid w:val="00D546F0"/>
    <w:rsid w:val="00D54DA0"/>
    <w:rsid w:val="00D5597A"/>
    <w:rsid w:val="00D55A0F"/>
    <w:rsid w:val="00D56881"/>
    <w:rsid w:val="00D56A0D"/>
    <w:rsid w:val="00D56ABF"/>
    <w:rsid w:val="00D570F3"/>
    <w:rsid w:val="00D57460"/>
    <w:rsid w:val="00D576E4"/>
    <w:rsid w:val="00D60062"/>
    <w:rsid w:val="00D61762"/>
    <w:rsid w:val="00D63AF2"/>
    <w:rsid w:val="00D65514"/>
    <w:rsid w:val="00D65689"/>
    <w:rsid w:val="00D65C31"/>
    <w:rsid w:val="00D661A8"/>
    <w:rsid w:val="00D6644B"/>
    <w:rsid w:val="00D66B2D"/>
    <w:rsid w:val="00D66D85"/>
    <w:rsid w:val="00D67D46"/>
    <w:rsid w:val="00D705F1"/>
    <w:rsid w:val="00D711C3"/>
    <w:rsid w:val="00D71D05"/>
    <w:rsid w:val="00D72DB1"/>
    <w:rsid w:val="00D7434C"/>
    <w:rsid w:val="00D747A4"/>
    <w:rsid w:val="00D74DA1"/>
    <w:rsid w:val="00D75510"/>
    <w:rsid w:val="00D7687D"/>
    <w:rsid w:val="00D76A65"/>
    <w:rsid w:val="00D831FC"/>
    <w:rsid w:val="00D837EB"/>
    <w:rsid w:val="00D84170"/>
    <w:rsid w:val="00D844BA"/>
    <w:rsid w:val="00D84AC2"/>
    <w:rsid w:val="00D84ACF"/>
    <w:rsid w:val="00D8581C"/>
    <w:rsid w:val="00D8584C"/>
    <w:rsid w:val="00D85B3A"/>
    <w:rsid w:val="00D85D9D"/>
    <w:rsid w:val="00D87A93"/>
    <w:rsid w:val="00D87F8D"/>
    <w:rsid w:val="00D9006B"/>
    <w:rsid w:val="00D90198"/>
    <w:rsid w:val="00D91019"/>
    <w:rsid w:val="00D916B4"/>
    <w:rsid w:val="00D919AA"/>
    <w:rsid w:val="00D91CEE"/>
    <w:rsid w:val="00D924C0"/>
    <w:rsid w:val="00D92915"/>
    <w:rsid w:val="00D93007"/>
    <w:rsid w:val="00D9376B"/>
    <w:rsid w:val="00D94261"/>
    <w:rsid w:val="00D94299"/>
    <w:rsid w:val="00D94588"/>
    <w:rsid w:val="00D948C2"/>
    <w:rsid w:val="00DA1846"/>
    <w:rsid w:val="00DA23CF"/>
    <w:rsid w:val="00DA37A8"/>
    <w:rsid w:val="00DA3CE9"/>
    <w:rsid w:val="00DA4245"/>
    <w:rsid w:val="00DA58B2"/>
    <w:rsid w:val="00DA58E1"/>
    <w:rsid w:val="00DA649B"/>
    <w:rsid w:val="00DA7B74"/>
    <w:rsid w:val="00DB2748"/>
    <w:rsid w:val="00DB53C2"/>
    <w:rsid w:val="00DB649A"/>
    <w:rsid w:val="00DB7765"/>
    <w:rsid w:val="00DC03F0"/>
    <w:rsid w:val="00DC1FBE"/>
    <w:rsid w:val="00DC2761"/>
    <w:rsid w:val="00DC2C3A"/>
    <w:rsid w:val="00DC300C"/>
    <w:rsid w:val="00DC33B4"/>
    <w:rsid w:val="00DC44A9"/>
    <w:rsid w:val="00DC5960"/>
    <w:rsid w:val="00DC6966"/>
    <w:rsid w:val="00DC6DD9"/>
    <w:rsid w:val="00DC7A65"/>
    <w:rsid w:val="00DC7C6B"/>
    <w:rsid w:val="00DD0015"/>
    <w:rsid w:val="00DD12E4"/>
    <w:rsid w:val="00DD2D28"/>
    <w:rsid w:val="00DD370A"/>
    <w:rsid w:val="00DD3ABB"/>
    <w:rsid w:val="00DD504C"/>
    <w:rsid w:val="00DD5723"/>
    <w:rsid w:val="00DD5B11"/>
    <w:rsid w:val="00DD692F"/>
    <w:rsid w:val="00DD7BE0"/>
    <w:rsid w:val="00DD7EA6"/>
    <w:rsid w:val="00DE26CF"/>
    <w:rsid w:val="00DE2D12"/>
    <w:rsid w:val="00DE3E92"/>
    <w:rsid w:val="00DE428D"/>
    <w:rsid w:val="00DE58FA"/>
    <w:rsid w:val="00DE6573"/>
    <w:rsid w:val="00DE6816"/>
    <w:rsid w:val="00DF0619"/>
    <w:rsid w:val="00DF44AB"/>
    <w:rsid w:val="00DF588F"/>
    <w:rsid w:val="00DF6479"/>
    <w:rsid w:val="00DF7819"/>
    <w:rsid w:val="00E00406"/>
    <w:rsid w:val="00E00788"/>
    <w:rsid w:val="00E00FE7"/>
    <w:rsid w:val="00E01D44"/>
    <w:rsid w:val="00E01F77"/>
    <w:rsid w:val="00E02ED6"/>
    <w:rsid w:val="00E04EEA"/>
    <w:rsid w:val="00E059F3"/>
    <w:rsid w:val="00E05F59"/>
    <w:rsid w:val="00E07ACA"/>
    <w:rsid w:val="00E10490"/>
    <w:rsid w:val="00E107EC"/>
    <w:rsid w:val="00E11ECD"/>
    <w:rsid w:val="00E132AD"/>
    <w:rsid w:val="00E134B9"/>
    <w:rsid w:val="00E1373D"/>
    <w:rsid w:val="00E13A8D"/>
    <w:rsid w:val="00E13F7D"/>
    <w:rsid w:val="00E14227"/>
    <w:rsid w:val="00E148D3"/>
    <w:rsid w:val="00E15B71"/>
    <w:rsid w:val="00E165B0"/>
    <w:rsid w:val="00E17315"/>
    <w:rsid w:val="00E219D5"/>
    <w:rsid w:val="00E2309E"/>
    <w:rsid w:val="00E260FB"/>
    <w:rsid w:val="00E263D0"/>
    <w:rsid w:val="00E3083B"/>
    <w:rsid w:val="00E3105D"/>
    <w:rsid w:val="00E31ED1"/>
    <w:rsid w:val="00E31F8F"/>
    <w:rsid w:val="00E329F3"/>
    <w:rsid w:val="00E32B18"/>
    <w:rsid w:val="00E330A8"/>
    <w:rsid w:val="00E343D6"/>
    <w:rsid w:val="00E3459F"/>
    <w:rsid w:val="00E36635"/>
    <w:rsid w:val="00E37736"/>
    <w:rsid w:val="00E37F44"/>
    <w:rsid w:val="00E40671"/>
    <w:rsid w:val="00E418C3"/>
    <w:rsid w:val="00E43ED6"/>
    <w:rsid w:val="00E445BF"/>
    <w:rsid w:val="00E44B38"/>
    <w:rsid w:val="00E472AF"/>
    <w:rsid w:val="00E47910"/>
    <w:rsid w:val="00E47CF2"/>
    <w:rsid w:val="00E504A6"/>
    <w:rsid w:val="00E509FF"/>
    <w:rsid w:val="00E51DEA"/>
    <w:rsid w:val="00E51F41"/>
    <w:rsid w:val="00E5304E"/>
    <w:rsid w:val="00E53059"/>
    <w:rsid w:val="00E53D67"/>
    <w:rsid w:val="00E53FDB"/>
    <w:rsid w:val="00E54273"/>
    <w:rsid w:val="00E54FB1"/>
    <w:rsid w:val="00E609C5"/>
    <w:rsid w:val="00E63113"/>
    <w:rsid w:val="00E653B9"/>
    <w:rsid w:val="00E65C68"/>
    <w:rsid w:val="00E66289"/>
    <w:rsid w:val="00E66978"/>
    <w:rsid w:val="00E66A56"/>
    <w:rsid w:val="00E670C2"/>
    <w:rsid w:val="00E70255"/>
    <w:rsid w:val="00E70EB4"/>
    <w:rsid w:val="00E74316"/>
    <w:rsid w:val="00E7444B"/>
    <w:rsid w:val="00E75636"/>
    <w:rsid w:val="00E75EA5"/>
    <w:rsid w:val="00E8074C"/>
    <w:rsid w:val="00E8157D"/>
    <w:rsid w:val="00E825B6"/>
    <w:rsid w:val="00E8400F"/>
    <w:rsid w:val="00E84541"/>
    <w:rsid w:val="00E8559C"/>
    <w:rsid w:val="00E857B6"/>
    <w:rsid w:val="00E85A93"/>
    <w:rsid w:val="00E85FE8"/>
    <w:rsid w:val="00E87C9E"/>
    <w:rsid w:val="00E9111D"/>
    <w:rsid w:val="00E91CFC"/>
    <w:rsid w:val="00E933ED"/>
    <w:rsid w:val="00E93620"/>
    <w:rsid w:val="00E937DC"/>
    <w:rsid w:val="00E943CC"/>
    <w:rsid w:val="00E95C32"/>
    <w:rsid w:val="00E96742"/>
    <w:rsid w:val="00E971E0"/>
    <w:rsid w:val="00E97254"/>
    <w:rsid w:val="00E9743A"/>
    <w:rsid w:val="00E974D5"/>
    <w:rsid w:val="00E976B1"/>
    <w:rsid w:val="00EA08ED"/>
    <w:rsid w:val="00EA0975"/>
    <w:rsid w:val="00EA0AF8"/>
    <w:rsid w:val="00EA31D3"/>
    <w:rsid w:val="00EA3B42"/>
    <w:rsid w:val="00EA3C8B"/>
    <w:rsid w:val="00EA3D0C"/>
    <w:rsid w:val="00EA585B"/>
    <w:rsid w:val="00EA5AAF"/>
    <w:rsid w:val="00EA6654"/>
    <w:rsid w:val="00EA73FF"/>
    <w:rsid w:val="00EB12DC"/>
    <w:rsid w:val="00EB1D56"/>
    <w:rsid w:val="00EB2B87"/>
    <w:rsid w:val="00EB35E7"/>
    <w:rsid w:val="00EB4AF4"/>
    <w:rsid w:val="00EB74F9"/>
    <w:rsid w:val="00EC077F"/>
    <w:rsid w:val="00EC1FC9"/>
    <w:rsid w:val="00EC2199"/>
    <w:rsid w:val="00EC2807"/>
    <w:rsid w:val="00EC2C02"/>
    <w:rsid w:val="00EC3C72"/>
    <w:rsid w:val="00EC4EA2"/>
    <w:rsid w:val="00ED23AD"/>
    <w:rsid w:val="00ED330C"/>
    <w:rsid w:val="00ED5A32"/>
    <w:rsid w:val="00ED6254"/>
    <w:rsid w:val="00ED68EE"/>
    <w:rsid w:val="00ED6C19"/>
    <w:rsid w:val="00ED77DC"/>
    <w:rsid w:val="00EE2196"/>
    <w:rsid w:val="00EE2404"/>
    <w:rsid w:val="00EE2DF2"/>
    <w:rsid w:val="00EE3368"/>
    <w:rsid w:val="00EE51F2"/>
    <w:rsid w:val="00EE73CE"/>
    <w:rsid w:val="00EE7C55"/>
    <w:rsid w:val="00EF0B3B"/>
    <w:rsid w:val="00EF1AE0"/>
    <w:rsid w:val="00EF6554"/>
    <w:rsid w:val="00EF67DA"/>
    <w:rsid w:val="00F03527"/>
    <w:rsid w:val="00F03FF8"/>
    <w:rsid w:val="00F04521"/>
    <w:rsid w:val="00F04566"/>
    <w:rsid w:val="00F04810"/>
    <w:rsid w:val="00F04A3F"/>
    <w:rsid w:val="00F064EA"/>
    <w:rsid w:val="00F06E9C"/>
    <w:rsid w:val="00F073BE"/>
    <w:rsid w:val="00F1087F"/>
    <w:rsid w:val="00F11174"/>
    <w:rsid w:val="00F11616"/>
    <w:rsid w:val="00F11A16"/>
    <w:rsid w:val="00F1237A"/>
    <w:rsid w:val="00F12554"/>
    <w:rsid w:val="00F12A8A"/>
    <w:rsid w:val="00F15E32"/>
    <w:rsid w:val="00F20933"/>
    <w:rsid w:val="00F211EE"/>
    <w:rsid w:val="00F21A7A"/>
    <w:rsid w:val="00F22DAE"/>
    <w:rsid w:val="00F22E0F"/>
    <w:rsid w:val="00F239B6"/>
    <w:rsid w:val="00F2439C"/>
    <w:rsid w:val="00F255BA"/>
    <w:rsid w:val="00F304CA"/>
    <w:rsid w:val="00F30A7E"/>
    <w:rsid w:val="00F320DF"/>
    <w:rsid w:val="00F3396F"/>
    <w:rsid w:val="00F33F84"/>
    <w:rsid w:val="00F3414D"/>
    <w:rsid w:val="00F34D8C"/>
    <w:rsid w:val="00F35791"/>
    <w:rsid w:val="00F35FA3"/>
    <w:rsid w:val="00F36351"/>
    <w:rsid w:val="00F36970"/>
    <w:rsid w:val="00F37818"/>
    <w:rsid w:val="00F4079D"/>
    <w:rsid w:val="00F41950"/>
    <w:rsid w:val="00F41C79"/>
    <w:rsid w:val="00F42053"/>
    <w:rsid w:val="00F43E0A"/>
    <w:rsid w:val="00F448F4"/>
    <w:rsid w:val="00F45242"/>
    <w:rsid w:val="00F45C23"/>
    <w:rsid w:val="00F45FC0"/>
    <w:rsid w:val="00F46D70"/>
    <w:rsid w:val="00F47143"/>
    <w:rsid w:val="00F50371"/>
    <w:rsid w:val="00F51508"/>
    <w:rsid w:val="00F5170C"/>
    <w:rsid w:val="00F53A66"/>
    <w:rsid w:val="00F53ACE"/>
    <w:rsid w:val="00F54CD2"/>
    <w:rsid w:val="00F55CCB"/>
    <w:rsid w:val="00F56716"/>
    <w:rsid w:val="00F56732"/>
    <w:rsid w:val="00F60D1E"/>
    <w:rsid w:val="00F60D3E"/>
    <w:rsid w:val="00F62169"/>
    <w:rsid w:val="00F62784"/>
    <w:rsid w:val="00F64E13"/>
    <w:rsid w:val="00F65914"/>
    <w:rsid w:val="00F70B27"/>
    <w:rsid w:val="00F719DD"/>
    <w:rsid w:val="00F7304E"/>
    <w:rsid w:val="00F73117"/>
    <w:rsid w:val="00F73215"/>
    <w:rsid w:val="00F738F5"/>
    <w:rsid w:val="00F739A7"/>
    <w:rsid w:val="00F73C6D"/>
    <w:rsid w:val="00F73F7D"/>
    <w:rsid w:val="00F744A7"/>
    <w:rsid w:val="00F749B0"/>
    <w:rsid w:val="00F750B2"/>
    <w:rsid w:val="00F75204"/>
    <w:rsid w:val="00F7529E"/>
    <w:rsid w:val="00F75C29"/>
    <w:rsid w:val="00F77175"/>
    <w:rsid w:val="00F8338E"/>
    <w:rsid w:val="00F85AF1"/>
    <w:rsid w:val="00F90BA4"/>
    <w:rsid w:val="00F936A3"/>
    <w:rsid w:val="00F959A4"/>
    <w:rsid w:val="00F959FD"/>
    <w:rsid w:val="00F95E42"/>
    <w:rsid w:val="00F96BA0"/>
    <w:rsid w:val="00F970AA"/>
    <w:rsid w:val="00F97B9A"/>
    <w:rsid w:val="00FA0954"/>
    <w:rsid w:val="00FA1991"/>
    <w:rsid w:val="00FA264A"/>
    <w:rsid w:val="00FA5CD5"/>
    <w:rsid w:val="00FA7295"/>
    <w:rsid w:val="00FB1848"/>
    <w:rsid w:val="00FB2B7A"/>
    <w:rsid w:val="00FB3A49"/>
    <w:rsid w:val="00FB4062"/>
    <w:rsid w:val="00FB494A"/>
    <w:rsid w:val="00FB5073"/>
    <w:rsid w:val="00FB5567"/>
    <w:rsid w:val="00FC188E"/>
    <w:rsid w:val="00FC2E70"/>
    <w:rsid w:val="00FC3250"/>
    <w:rsid w:val="00FC3AAC"/>
    <w:rsid w:val="00FC41DA"/>
    <w:rsid w:val="00FC4C64"/>
    <w:rsid w:val="00FC5DD0"/>
    <w:rsid w:val="00FC5E37"/>
    <w:rsid w:val="00FC7574"/>
    <w:rsid w:val="00FC77D7"/>
    <w:rsid w:val="00FC7B31"/>
    <w:rsid w:val="00FC7B61"/>
    <w:rsid w:val="00FD0ED5"/>
    <w:rsid w:val="00FD15DD"/>
    <w:rsid w:val="00FD3373"/>
    <w:rsid w:val="00FD450C"/>
    <w:rsid w:val="00FD6CD0"/>
    <w:rsid w:val="00FD733D"/>
    <w:rsid w:val="00FD73EA"/>
    <w:rsid w:val="00FD7A39"/>
    <w:rsid w:val="00FE53A7"/>
    <w:rsid w:val="00FE5E39"/>
    <w:rsid w:val="00FE62A5"/>
    <w:rsid w:val="00FE71DC"/>
    <w:rsid w:val="00FE74C3"/>
    <w:rsid w:val="00FE74CD"/>
    <w:rsid w:val="00FF08F9"/>
    <w:rsid w:val="00FF0A38"/>
    <w:rsid w:val="00FF0D35"/>
    <w:rsid w:val="00FF4540"/>
    <w:rsid w:val="00FF4C51"/>
    <w:rsid w:val="00FF580D"/>
    <w:rsid w:val="00FF6C42"/>
    <w:rsid w:val="00FF7757"/>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D3CAA1E"/>
  <w15:docId w15:val="{677CF055-CECF-4E46-BD82-A6DEEB7B3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aliases w:val="正文基准"/>
    <w:rsid w:val="004A31D9"/>
    <w:pPr>
      <w:topLinePunct/>
      <w:adjustRightInd w:val="0"/>
      <w:snapToGrid w:val="0"/>
      <w:spacing w:before="80" w:after="80" w:line="240" w:lineRule="atLeast"/>
      <w:ind w:left="1134"/>
    </w:pPr>
    <w:rPr>
      <w:rFonts w:ascii="微软雅黑" w:eastAsia="微软雅黑" w:hAnsi="微软雅黑" w:cs="微软雅黑"/>
    </w:rPr>
  </w:style>
  <w:style w:type="paragraph" w:styleId="1">
    <w:name w:val="heading 1"/>
    <w:aliases w:val="ALT+1"/>
    <w:basedOn w:val="a2"/>
    <w:next w:val="2"/>
    <w:link w:val="10"/>
    <w:autoRedefine/>
    <w:qFormat/>
    <w:rsid w:val="00F73C6D"/>
    <w:pPr>
      <w:keepNext/>
      <w:numPr>
        <w:numId w:val="4"/>
      </w:numPr>
      <w:pBdr>
        <w:bottom w:val="single" w:sz="12" w:space="1" w:color="auto"/>
      </w:pBdr>
      <w:spacing w:before="0" w:after="800"/>
      <w:jc w:val="right"/>
      <w:outlineLvl w:val="0"/>
    </w:pPr>
    <w:rPr>
      <w:rFonts w:ascii="Huawei Sans" w:eastAsia="方正兰亭黑简体" w:hAnsi="Huawei Sans"/>
      <w:b/>
      <w:bCs/>
      <w:sz w:val="44"/>
      <w:szCs w:val="44"/>
    </w:rPr>
  </w:style>
  <w:style w:type="paragraph" w:styleId="2">
    <w:name w:val="heading 2"/>
    <w:aliases w:val="ALT+2"/>
    <w:basedOn w:val="a2"/>
    <w:next w:val="3"/>
    <w:link w:val="20"/>
    <w:autoRedefine/>
    <w:qFormat/>
    <w:rsid w:val="00FC5DD0"/>
    <w:pPr>
      <w:keepNext/>
      <w:keepLines/>
      <w:numPr>
        <w:ilvl w:val="1"/>
        <w:numId w:val="13"/>
      </w:numPr>
      <w:spacing w:before="600"/>
      <w:outlineLvl w:val="1"/>
    </w:pPr>
    <w:rPr>
      <w:rFonts w:ascii="Huawei Sans" w:eastAsia="方正兰亭黑简体" w:hAnsi="Huawei Sans" w:cs="Book Antiqua"/>
      <w:bCs/>
      <w:noProof/>
      <w:sz w:val="36"/>
      <w:szCs w:val="36"/>
      <w:lang w:eastAsia="en-US"/>
    </w:rPr>
  </w:style>
  <w:style w:type="paragraph" w:styleId="3">
    <w:name w:val="heading 3"/>
    <w:aliases w:val="ALT+3"/>
    <w:basedOn w:val="a2"/>
    <w:link w:val="31"/>
    <w:autoRedefine/>
    <w:qFormat/>
    <w:rsid w:val="009D4127"/>
    <w:pPr>
      <w:keepNext/>
      <w:keepLines/>
      <w:numPr>
        <w:ilvl w:val="2"/>
        <w:numId w:val="13"/>
      </w:numPr>
      <w:spacing w:before="200"/>
      <w:outlineLvl w:val="2"/>
    </w:pPr>
    <w:rPr>
      <w:rFonts w:ascii="Huawei Sans" w:eastAsia="方正兰亭黑简体" w:hAnsi="Huawei Sans"/>
      <w:noProof/>
      <w:sz w:val="32"/>
      <w:szCs w:val="32"/>
    </w:rPr>
  </w:style>
  <w:style w:type="paragraph" w:styleId="4">
    <w:name w:val="heading 4"/>
    <w:aliases w:val="ALT+4"/>
    <w:basedOn w:val="a2"/>
    <w:next w:val="5"/>
    <w:link w:val="41"/>
    <w:autoRedefine/>
    <w:qFormat/>
    <w:rsid w:val="009D4127"/>
    <w:pPr>
      <w:keepNext/>
      <w:keepLines/>
      <w:numPr>
        <w:ilvl w:val="3"/>
        <w:numId w:val="13"/>
      </w:numPr>
      <w:outlineLvl w:val="3"/>
    </w:pPr>
    <w:rPr>
      <w:rFonts w:ascii="Huawei Sans" w:eastAsia="方正兰亭黑简体" w:hAnsi="Huawei Sans" w:hint="eastAsia"/>
      <w:noProof/>
      <w:sz w:val="28"/>
      <w:szCs w:val="28"/>
    </w:rPr>
  </w:style>
  <w:style w:type="paragraph" w:styleId="5">
    <w:name w:val="heading 5"/>
    <w:aliases w:val="ALT+5"/>
    <w:basedOn w:val="a2"/>
    <w:next w:val="BlockLabel"/>
    <w:link w:val="52"/>
    <w:autoRedefine/>
    <w:qFormat/>
    <w:rsid w:val="009D4127"/>
    <w:pPr>
      <w:keepNext/>
      <w:keepLines/>
      <w:numPr>
        <w:ilvl w:val="4"/>
        <w:numId w:val="13"/>
      </w:numPr>
      <w:outlineLvl w:val="4"/>
    </w:pPr>
    <w:rPr>
      <w:rFonts w:ascii="Huawei Sans" w:eastAsia="方正兰亭黑简体" w:hAnsi="Huawei Sans" w:hint="eastAsia"/>
      <w:noProof/>
      <w:sz w:val="24"/>
      <w:szCs w:val="24"/>
    </w:rPr>
  </w:style>
  <w:style w:type="paragraph" w:styleId="6">
    <w:name w:val="heading 6"/>
    <w:basedOn w:val="a2"/>
    <w:next w:val="a2"/>
    <w:link w:val="60"/>
    <w:semiHidden/>
    <w:qFormat/>
    <w:rsid w:val="008938AC"/>
    <w:pPr>
      <w:keepNext/>
      <w:keepLines/>
      <w:spacing w:before="240" w:after="64" w:line="320" w:lineRule="atLeast"/>
      <w:outlineLvl w:val="5"/>
    </w:pPr>
    <w:rPr>
      <w:rFonts w:ascii="Arial" w:eastAsia="黑体" w:hAnsi="Arial" w:cs="Times New Roman"/>
      <w:b/>
      <w:bCs/>
    </w:rPr>
  </w:style>
  <w:style w:type="paragraph" w:styleId="7">
    <w:name w:val="heading 7"/>
    <w:basedOn w:val="1"/>
    <w:next w:val="8"/>
    <w:link w:val="70"/>
    <w:qFormat/>
    <w:rsid w:val="00963BC9"/>
    <w:pPr>
      <w:keepLines/>
      <w:numPr>
        <w:numId w:val="0"/>
      </w:numPr>
      <w:topLinePunct w:val="0"/>
      <w:outlineLvl w:val="6"/>
    </w:pPr>
    <w:rPr>
      <w:bCs w:val="0"/>
    </w:rPr>
  </w:style>
  <w:style w:type="paragraph" w:styleId="8">
    <w:name w:val="heading 8"/>
    <w:basedOn w:val="2"/>
    <w:next w:val="90"/>
    <w:link w:val="80"/>
    <w:qFormat/>
    <w:rsid w:val="008938AC"/>
    <w:pPr>
      <w:numPr>
        <w:ilvl w:val="0"/>
        <w:numId w:val="0"/>
      </w:numPr>
      <w:topLinePunct w:val="0"/>
      <w:spacing w:before="200"/>
      <w:outlineLvl w:val="7"/>
    </w:pPr>
    <w:rPr>
      <w:rFonts w:cs="Times New Roman"/>
    </w:rPr>
  </w:style>
  <w:style w:type="paragraph" w:styleId="90">
    <w:name w:val="heading 9"/>
    <w:basedOn w:val="3"/>
    <w:next w:val="a2"/>
    <w:link w:val="91"/>
    <w:qFormat/>
    <w:rsid w:val="008938AC"/>
    <w:pPr>
      <w:numPr>
        <w:ilvl w:val="0"/>
        <w:numId w:val="0"/>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rsid w:val="009319E8"/>
    <w:pPr>
      <w:keepNext/>
      <w:keepLines/>
      <w:spacing w:before="300"/>
      <w:ind w:left="0"/>
    </w:pPr>
    <w:rPr>
      <w:rFonts w:ascii="Arial Unicode MS" w:eastAsia="黑体" w:hAnsi="Arial Unicode MS" w:cs="Book Antiqua"/>
      <w:bCs/>
      <w:sz w:val="26"/>
      <w:szCs w:val="26"/>
    </w:rPr>
  </w:style>
  <w:style w:type="paragraph" w:customStyle="1" w:styleId="Cover1">
    <w:name w:val="Cover1"/>
    <w:basedOn w:val="a2"/>
    <w:rsid w:val="009D0E48"/>
    <w:pPr>
      <w:spacing w:line="240" w:lineRule="auto"/>
      <w:ind w:left="0"/>
    </w:pPr>
    <w:rPr>
      <w:rFonts w:ascii="Arial" w:eastAsia="黑体" w:hAnsi="Arial"/>
      <w:b/>
      <w:bCs/>
      <w:noProof/>
      <w:sz w:val="48"/>
      <w:szCs w:val="48"/>
    </w:rPr>
  </w:style>
  <w:style w:type="paragraph" w:customStyle="1" w:styleId="Cover4">
    <w:name w:val="Cover 4"/>
    <w:basedOn w:val="Cover3"/>
    <w:rsid w:val="001178C7"/>
    <w:pPr>
      <w:spacing w:before="0" w:after="0" w:line="240" w:lineRule="auto"/>
      <w:jc w:val="both"/>
    </w:pPr>
    <w:rPr>
      <w:sz w:val="21"/>
      <w:szCs w:val="21"/>
    </w:rPr>
  </w:style>
  <w:style w:type="character" w:customStyle="1" w:styleId="11">
    <w:name w:val="页眉 字符1"/>
    <w:basedOn w:val="a3"/>
    <w:link w:val="a6"/>
    <w:semiHidden/>
    <w:rsid w:val="00DD12E4"/>
    <w:rPr>
      <w:rFonts w:cs="Arial"/>
      <w:kern w:val="2"/>
      <w:sz w:val="2"/>
      <w:szCs w:val="2"/>
    </w:rPr>
  </w:style>
  <w:style w:type="table" w:customStyle="1" w:styleId="TableNoFrame">
    <w:name w:val="Table No Frame"/>
    <w:basedOn w:val="a7"/>
    <w:semiHidden/>
    <w:rsid w:val="00A461C1"/>
    <w:pPr>
      <w:adjustRightInd/>
      <w:snapToGrid/>
      <w:jc w:val="left"/>
    </w:pPr>
    <w:tblPr/>
    <w:trPr>
      <w:cantSplit/>
    </w:trPr>
  </w:style>
  <w:style w:type="paragraph" w:customStyle="1" w:styleId="Figure">
    <w:name w:val="Figure"/>
    <w:basedOn w:val="a2"/>
    <w:next w:val="a2"/>
    <w:rsid w:val="00686344"/>
  </w:style>
  <w:style w:type="paragraph" w:customStyle="1" w:styleId="FigureDescription">
    <w:name w:val="Figure Description"/>
    <w:next w:val="Figure"/>
    <w:rsid w:val="00302245"/>
    <w:pPr>
      <w:keepNext/>
      <w:adjustRightInd w:val="0"/>
      <w:snapToGrid w:val="0"/>
      <w:spacing w:before="320" w:after="80" w:line="240" w:lineRule="atLeast"/>
      <w:ind w:left="1701"/>
      <w:outlineLvl w:val="7"/>
    </w:pPr>
    <w:rPr>
      <w:rFonts w:eastAsia="黑体" w:cs="Arial"/>
      <w:spacing w:val="-4"/>
      <w:kern w:val="2"/>
      <w:sz w:val="21"/>
      <w:szCs w:val="21"/>
    </w:rPr>
  </w:style>
  <w:style w:type="paragraph" w:customStyle="1" w:styleId="FigureText">
    <w:name w:val="Figure Text"/>
    <w:rsid w:val="006256E0"/>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9D0E48"/>
    <w:pPr>
      <w:spacing w:before="0" w:after="0"/>
      <w:ind w:left="0"/>
    </w:pPr>
  </w:style>
  <w:style w:type="paragraph" w:customStyle="1" w:styleId="HeadingRight">
    <w:name w:val="Heading Right"/>
    <w:basedOn w:val="a2"/>
    <w:rsid w:val="009D0E48"/>
    <w:pPr>
      <w:spacing w:before="0" w:after="0"/>
      <w:ind w:left="0"/>
      <w:jc w:val="right"/>
    </w:pPr>
  </w:style>
  <w:style w:type="paragraph" w:customStyle="1" w:styleId="Heading1NoNumber">
    <w:name w:val="Heading1 No Number"/>
    <w:basedOn w:val="1"/>
    <w:next w:val="a2"/>
    <w:link w:val="Heading1NoNumber0"/>
    <w:rsid w:val="001A0403"/>
    <w:pPr>
      <w:pageBreakBefore/>
      <w:numPr>
        <w:numId w:val="0"/>
      </w:numPr>
    </w:pPr>
  </w:style>
  <w:style w:type="paragraph" w:customStyle="1" w:styleId="Heading2NoNumber">
    <w:name w:val="Heading2 No Number"/>
    <w:basedOn w:val="2"/>
    <w:next w:val="a2"/>
    <w:link w:val="Heading2NoNumber0"/>
    <w:rsid w:val="00477927"/>
    <w:pPr>
      <w:numPr>
        <w:ilvl w:val="0"/>
        <w:numId w:val="0"/>
      </w:numPr>
    </w:pPr>
  </w:style>
  <w:style w:type="paragraph" w:customStyle="1" w:styleId="Heading3NoNumber">
    <w:name w:val="Heading3 No Number"/>
    <w:basedOn w:val="3"/>
    <w:next w:val="a2"/>
    <w:link w:val="Heading3NoNumber0"/>
    <w:autoRedefine/>
    <w:rsid w:val="00CB5842"/>
    <w:pPr>
      <w:numPr>
        <w:ilvl w:val="0"/>
        <w:numId w:val="0"/>
      </w:numPr>
      <w:outlineLvl w:val="9"/>
    </w:pPr>
    <w:rPr>
      <w:rFonts w:cs="Book Antiqua"/>
      <w:sz w:val="26"/>
    </w:rPr>
  </w:style>
  <w:style w:type="paragraph" w:customStyle="1" w:styleId="Heading4NoNumber">
    <w:name w:val="Heading4 No Number"/>
    <w:basedOn w:val="a2"/>
    <w:semiHidden/>
    <w:rsid w:val="009D0E48"/>
    <w:pPr>
      <w:keepNext/>
      <w:spacing w:before="200"/>
    </w:pPr>
    <w:rPr>
      <w:rFonts w:eastAsia="黑体"/>
      <w:bCs/>
      <w:spacing w:val="-4"/>
    </w:rPr>
  </w:style>
  <w:style w:type="paragraph" w:customStyle="1" w:styleId="AboutThisChapter">
    <w:name w:val="About This Chapter"/>
    <w:basedOn w:val="Heading2NoNumber"/>
    <w:next w:val="a2"/>
    <w:rsid w:val="009D0E48"/>
    <w:pPr>
      <w:spacing w:after="560"/>
    </w:pPr>
  </w:style>
  <w:style w:type="numbering" w:styleId="111111">
    <w:name w:val="Outline List 2"/>
    <w:basedOn w:val="a5"/>
    <w:semiHidden/>
    <w:rsid w:val="009D0E48"/>
  </w:style>
  <w:style w:type="paragraph" w:customStyle="1" w:styleId="ItemList">
    <w:name w:val="Item List"/>
    <w:link w:val="ItemList0"/>
    <w:rsid w:val="00FD450C"/>
    <w:pPr>
      <w:numPr>
        <w:numId w:val="6"/>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ListinTable">
    <w:name w:val="Item List in Table"/>
    <w:basedOn w:val="a2"/>
    <w:rsid w:val="00DE6816"/>
    <w:pPr>
      <w:numPr>
        <w:numId w:val="9"/>
      </w:numPr>
      <w:tabs>
        <w:tab w:val="left" w:pos="284"/>
      </w:tabs>
      <w:ind w:left="284" w:hanging="284"/>
    </w:p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rsid w:val="006765F5"/>
    <w:pPr>
      <w:numPr>
        <w:ilvl w:val="6"/>
        <w:numId w:val="13"/>
      </w:numPr>
      <w:adjustRightInd w:val="0"/>
      <w:snapToGrid w:val="0"/>
      <w:spacing w:before="80" w:after="80" w:line="240" w:lineRule="atLeast"/>
      <w:outlineLvl w:val="6"/>
    </w:pPr>
    <w:rPr>
      <w:rFonts w:cs="Arial"/>
      <w:sz w:val="21"/>
      <w:szCs w:val="21"/>
    </w:rPr>
  </w:style>
  <w:style w:type="paragraph" w:customStyle="1" w:styleId="ManualTitle1">
    <w:name w:val="Manual Title1"/>
    <w:semiHidden/>
    <w:rsid w:val="009D0E48"/>
    <w:rPr>
      <w:rFonts w:ascii="Arial" w:eastAsia="黑体" w:hAnsi="Arial"/>
      <w:noProof/>
      <w:sz w:val="30"/>
      <w:lang w:eastAsia="en-US"/>
    </w:rPr>
  </w:style>
  <w:style w:type="paragraph" w:customStyle="1" w:styleId="CAUTIONHeading">
    <w:name w:val="CAUTION Heading"/>
    <w:basedOn w:val="a2"/>
    <w:rsid w:val="006256E0"/>
    <w:pPr>
      <w:keepNext/>
      <w:pBdr>
        <w:top w:val="single" w:sz="12" w:space="4" w:color="auto"/>
      </w:pBdr>
    </w:pPr>
    <w:rPr>
      <w:rFonts w:ascii="Book Antiqua" w:eastAsia="黑体"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2"/>
    <w:rsid w:val="006256E0"/>
    <w:pPr>
      <w:keepLines/>
      <w:pBdr>
        <w:bottom w:val="single" w:sz="12" w:space="4" w:color="auto"/>
      </w:pBdr>
    </w:pPr>
    <w:rPr>
      <w:rFonts w:eastAsia="楷体_GB2312"/>
      <w:iCs/>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cs="Arial"/>
      <w:iCs/>
      <w:kern w:val="2"/>
      <w:szCs w:val="18"/>
    </w:rPr>
  </w:style>
  <w:style w:type="paragraph" w:customStyle="1" w:styleId="CAUTIONTextList">
    <w:name w:val="CAUTION Text List"/>
    <w:basedOn w:val="CAUTIONText"/>
    <w:rsid w:val="002541B3"/>
    <w:pPr>
      <w:keepNext/>
      <w:numPr>
        <w:numId w:val="12"/>
      </w:numPr>
    </w:pPr>
  </w:style>
  <w:style w:type="paragraph" w:customStyle="1" w:styleId="12">
    <w:name w:val="表格1"/>
    <w:basedOn w:val="TableHeading"/>
    <w:link w:val="13"/>
    <w:rsid w:val="002C2323"/>
    <w:pPr>
      <w:jc w:val="center"/>
    </w:pPr>
    <w:rPr>
      <w:b/>
    </w:rPr>
  </w:style>
  <w:style w:type="table" w:styleId="a7">
    <w:name w:val="Table Grid"/>
    <w:basedOn w:val="a4"/>
    <w:rsid w:val="009D0E48"/>
    <w:pPr>
      <w:widowControl w:val="0"/>
      <w:adjustRightInd w:val="0"/>
      <w:snapToGrid w:val="0"/>
      <w:jc w:val="both"/>
    </w:pPr>
    <w:tblPr>
      <w:tblInd w:w="113" w:type="dxa"/>
    </w:tblPr>
  </w:style>
  <w:style w:type="paragraph" w:customStyle="1" w:styleId="Step">
    <w:name w:val="Step"/>
    <w:basedOn w:val="a2"/>
    <w:link w:val="Step0"/>
    <w:rsid w:val="000D0045"/>
    <w:pPr>
      <w:tabs>
        <w:tab w:val="num" w:pos="1701"/>
      </w:tabs>
      <w:ind w:left="1701" w:hanging="159"/>
      <w:outlineLvl w:val="5"/>
    </w:pPr>
    <w:rPr>
      <w:snapToGrid w:val="0"/>
    </w:rPr>
  </w:style>
  <w:style w:type="paragraph" w:customStyle="1" w:styleId="SubItemList">
    <w:name w:val="Sub Item List"/>
    <w:basedOn w:val="a2"/>
    <w:rsid w:val="001C0E12"/>
    <w:pPr>
      <w:numPr>
        <w:numId w:val="7"/>
      </w:numPr>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a8">
    <w:name w:val="Title"/>
    <w:basedOn w:val="a2"/>
    <w:link w:val="a9"/>
    <w:qFormat/>
    <w:rsid w:val="008938AC"/>
    <w:pPr>
      <w:spacing w:before="240" w:after="60"/>
      <w:jc w:val="center"/>
      <w:outlineLvl w:val="0"/>
    </w:pPr>
    <w:rPr>
      <w:rFonts w:ascii="Arial" w:hAnsi="Arial"/>
      <w:b/>
      <w:bCs/>
      <w:sz w:val="32"/>
      <w:szCs w:val="32"/>
    </w:rPr>
  </w:style>
  <w:style w:type="table" w:styleId="aa">
    <w:name w:val="Table Professional"/>
    <w:basedOn w:val="a4"/>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rsid w:val="00302245"/>
    <w:pPr>
      <w:keepNext/>
      <w:topLinePunct w:val="0"/>
      <w:spacing w:before="320"/>
      <w:ind w:left="1701"/>
      <w:outlineLvl w:val="8"/>
    </w:pPr>
    <w:rPr>
      <w:rFonts w:eastAsia="黑体"/>
      <w:spacing w:val="-4"/>
    </w:rPr>
  </w:style>
  <w:style w:type="paragraph" w:customStyle="1" w:styleId="TableNote">
    <w:name w:val="Table Note"/>
    <w:basedOn w:val="a2"/>
    <w:rsid w:val="006256E0"/>
    <w:rPr>
      <w:sz w:val="18"/>
      <w:szCs w:val="18"/>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paragraph" w:styleId="TOC1">
    <w:name w:val="toc 1"/>
    <w:basedOn w:val="a2"/>
    <w:next w:val="a2"/>
    <w:uiPriority w:val="39"/>
    <w:rsid w:val="001B1484"/>
    <w:pPr>
      <w:ind w:left="0"/>
    </w:pPr>
    <w:rPr>
      <w:rFonts w:ascii="Huawei Sans" w:eastAsia="方正兰亭黑简体" w:hAnsi="Huawei Sans" w:cs="Book Antiqua"/>
      <w:b/>
      <w:bCs/>
      <w:sz w:val="24"/>
      <w:szCs w:val="24"/>
    </w:rPr>
  </w:style>
  <w:style w:type="paragraph" w:styleId="TOC2">
    <w:name w:val="toc 2"/>
    <w:basedOn w:val="a2"/>
    <w:next w:val="a2"/>
    <w:uiPriority w:val="39"/>
    <w:rsid w:val="001B1484"/>
    <w:pPr>
      <w:ind w:left="0"/>
    </w:pPr>
    <w:rPr>
      <w:rFonts w:ascii="Huawei Sans" w:eastAsia="方正兰亭黑简体" w:hAnsi="Huawei Sans"/>
      <w:noProof/>
    </w:rPr>
  </w:style>
  <w:style w:type="paragraph" w:styleId="TOC3">
    <w:name w:val="toc 3"/>
    <w:basedOn w:val="a2"/>
    <w:next w:val="a2"/>
    <w:uiPriority w:val="39"/>
    <w:rsid w:val="001B1484"/>
    <w:pPr>
      <w:ind w:left="0"/>
    </w:pPr>
    <w:rPr>
      <w:rFonts w:ascii="Huawei Sans" w:eastAsia="方正兰亭黑简体" w:hAnsi="Huawei Sans"/>
      <w:noProof/>
    </w:rPr>
  </w:style>
  <w:style w:type="paragraph" w:styleId="TOC4">
    <w:name w:val="toc 4"/>
    <w:basedOn w:val="a2"/>
    <w:next w:val="a2"/>
    <w:uiPriority w:val="39"/>
    <w:rsid w:val="001B1484"/>
    <w:pPr>
      <w:ind w:left="0"/>
    </w:pPr>
    <w:rPr>
      <w:rFonts w:ascii="Huawei Sans" w:eastAsia="方正兰亭黑简体" w:hAnsi="Huawei Sans"/>
    </w:rPr>
  </w:style>
  <w:style w:type="paragraph" w:styleId="TOC5">
    <w:name w:val="toc 5"/>
    <w:basedOn w:val="a2"/>
    <w:next w:val="a2"/>
    <w:uiPriority w:val="39"/>
    <w:rsid w:val="001B1484"/>
    <w:pPr>
      <w:ind w:left="0"/>
    </w:pPr>
    <w:rPr>
      <w:rFonts w:ascii="Huawei Sans" w:eastAsia="方正兰亭黑简体" w:hAnsi="Huawei Sans"/>
    </w:rPr>
  </w:style>
  <w:style w:type="paragraph" w:styleId="TOC6">
    <w:name w:val="toc 6"/>
    <w:basedOn w:val="a2"/>
    <w:next w:val="a2"/>
    <w:autoRedefine/>
    <w:uiPriority w:val="39"/>
    <w:rsid w:val="001B1484"/>
    <w:pPr>
      <w:ind w:left="2100"/>
    </w:pPr>
    <w:rPr>
      <w:rFonts w:ascii="Huawei Sans" w:eastAsia="方正兰亭黑简体" w:hAnsi="Huawei Sans"/>
      <w:sz w:val="24"/>
    </w:rPr>
  </w:style>
  <w:style w:type="paragraph" w:styleId="TOC7">
    <w:name w:val="toc 7"/>
    <w:basedOn w:val="a2"/>
    <w:next w:val="a2"/>
    <w:autoRedefine/>
    <w:uiPriority w:val="39"/>
    <w:rsid w:val="001B1484"/>
    <w:pPr>
      <w:ind w:left="2520"/>
    </w:pPr>
    <w:rPr>
      <w:rFonts w:ascii="Huawei Sans" w:eastAsia="方正兰亭黑简体" w:hAnsi="Huawei Sans"/>
      <w:sz w:val="24"/>
    </w:rPr>
  </w:style>
  <w:style w:type="paragraph" w:styleId="TOC8">
    <w:name w:val="toc 8"/>
    <w:basedOn w:val="a2"/>
    <w:next w:val="a2"/>
    <w:autoRedefine/>
    <w:uiPriority w:val="39"/>
    <w:rsid w:val="009D0E48"/>
    <w:pPr>
      <w:ind w:left="2940"/>
    </w:pPr>
    <w:rPr>
      <w:sz w:val="24"/>
    </w:rPr>
  </w:style>
  <w:style w:type="paragraph" w:styleId="TOC9">
    <w:name w:val="toc 9"/>
    <w:basedOn w:val="a2"/>
    <w:next w:val="a2"/>
    <w:autoRedefine/>
    <w:uiPriority w:val="39"/>
    <w:rsid w:val="009D0E48"/>
    <w:pPr>
      <w:ind w:left="3360"/>
    </w:pPr>
    <w:rPr>
      <w:sz w:val="24"/>
    </w:rPr>
  </w:style>
  <w:style w:type="paragraph" w:styleId="14">
    <w:name w:val="index 1"/>
    <w:basedOn w:val="a2"/>
    <w:next w:val="a2"/>
    <w:autoRedefine/>
    <w:semiHidden/>
    <w:rsid w:val="009D0E48"/>
    <w:rPr>
      <w:sz w:val="24"/>
    </w:rPr>
  </w:style>
  <w:style w:type="paragraph" w:styleId="21">
    <w:name w:val="index 2"/>
    <w:basedOn w:val="a2"/>
    <w:next w:val="a2"/>
    <w:autoRedefine/>
    <w:semiHidden/>
    <w:rsid w:val="009D0E48"/>
    <w:pPr>
      <w:ind w:leftChars="200" w:left="200"/>
    </w:pPr>
    <w:rPr>
      <w:sz w:val="24"/>
    </w:rPr>
  </w:style>
  <w:style w:type="paragraph" w:styleId="32">
    <w:name w:val="index 3"/>
    <w:basedOn w:val="a2"/>
    <w:next w:val="a2"/>
    <w:autoRedefine/>
    <w:semiHidden/>
    <w:rsid w:val="009D0E48"/>
    <w:pPr>
      <w:ind w:leftChars="400" w:left="400"/>
    </w:pPr>
    <w:rPr>
      <w:sz w:val="24"/>
    </w:rPr>
  </w:style>
  <w:style w:type="paragraph" w:styleId="53">
    <w:name w:val="index 5"/>
    <w:basedOn w:val="a2"/>
    <w:next w:val="a2"/>
    <w:autoRedefine/>
    <w:semiHidden/>
    <w:rsid w:val="009D0E48"/>
    <w:pPr>
      <w:ind w:left="1050" w:hanging="210"/>
    </w:pPr>
  </w:style>
  <w:style w:type="paragraph" w:styleId="61">
    <w:name w:val="index 6"/>
    <w:basedOn w:val="a2"/>
    <w:next w:val="a2"/>
    <w:autoRedefine/>
    <w:semiHidden/>
    <w:rsid w:val="009D0E48"/>
    <w:pPr>
      <w:ind w:left="1260" w:hanging="210"/>
    </w:pPr>
  </w:style>
  <w:style w:type="paragraph" w:styleId="71">
    <w:name w:val="index 7"/>
    <w:basedOn w:val="a2"/>
    <w:next w:val="a2"/>
    <w:autoRedefine/>
    <w:semiHidden/>
    <w:rsid w:val="009D0E48"/>
    <w:pPr>
      <w:ind w:left="1470" w:hanging="210"/>
    </w:pPr>
  </w:style>
  <w:style w:type="paragraph" w:styleId="81">
    <w:name w:val="index 8"/>
    <w:basedOn w:val="a2"/>
    <w:next w:val="a2"/>
    <w:autoRedefine/>
    <w:semiHidden/>
    <w:rsid w:val="009D0E48"/>
    <w:pPr>
      <w:ind w:left="1680" w:hanging="210"/>
    </w:pPr>
  </w:style>
  <w:style w:type="paragraph" w:styleId="92">
    <w:name w:val="index 9"/>
    <w:basedOn w:val="a2"/>
    <w:next w:val="a2"/>
    <w:autoRedefine/>
    <w:semiHidden/>
    <w:rsid w:val="009D0E48"/>
    <w:pPr>
      <w:ind w:left="1890" w:hanging="210"/>
    </w:pPr>
  </w:style>
  <w:style w:type="paragraph" w:styleId="ab">
    <w:name w:val="table of figures"/>
    <w:basedOn w:val="a2"/>
    <w:next w:val="a2"/>
    <w:semiHidden/>
    <w:rsid w:val="009D0E48"/>
    <w:pPr>
      <w:spacing w:afterLines="50"/>
      <w:ind w:leftChars="300" w:left="300"/>
    </w:pPr>
  </w:style>
  <w:style w:type="paragraph" w:styleId="ac">
    <w:name w:val="Document Map"/>
    <w:basedOn w:val="a2"/>
    <w:link w:val="ad"/>
    <w:semiHidden/>
    <w:rsid w:val="009D0E48"/>
    <w:pPr>
      <w:shd w:val="clear" w:color="auto" w:fill="000080"/>
    </w:pPr>
  </w:style>
  <w:style w:type="paragraph" w:styleId="ae">
    <w:name w:val="footer"/>
    <w:basedOn w:val="HeadingLeft"/>
    <w:link w:val="af"/>
    <w:uiPriority w:val="99"/>
    <w:rsid w:val="001A084E"/>
    <w:pPr>
      <w:spacing w:before="200" w:after="200" w:line="20" w:lineRule="atLeast"/>
      <w:jc w:val="center"/>
    </w:pPr>
    <w:rPr>
      <w:rFonts w:cs="Times New Roman"/>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6">
    <w:name w:val="header"/>
    <w:basedOn w:val="a2"/>
    <w:link w:val="11"/>
    <w:semiHidden/>
    <w:rsid w:val="001A084E"/>
    <w:pPr>
      <w:tabs>
        <w:tab w:val="center" w:pos="4153"/>
        <w:tab w:val="right" w:pos="8306"/>
      </w:tabs>
      <w:spacing w:before="0" w:after="0" w:line="20" w:lineRule="atLeast"/>
      <w:ind w:left="0"/>
      <w:jc w:val="right"/>
    </w:pPr>
    <w:rPr>
      <w:sz w:val="2"/>
      <w:szCs w:val="2"/>
    </w:rPr>
  </w:style>
  <w:style w:type="character" w:styleId="af0">
    <w:name w:val="Hyperlink"/>
    <w:uiPriority w:val="99"/>
    <w:rsid w:val="009D0E48"/>
    <w:rPr>
      <w:color w:val="0000FF"/>
      <w:u w:val="none"/>
    </w:rPr>
  </w:style>
  <w:style w:type="paragraph" w:customStyle="1" w:styleId="CopyrightDeclaration">
    <w:name w:val="Copyright Declaration"/>
    <w:semiHidden/>
    <w:rsid w:val="009D0E48"/>
    <w:pPr>
      <w:spacing w:before="80" w:after="80"/>
    </w:pPr>
    <w:rPr>
      <w:rFonts w:ascii="Arial" w:eastAsia="黑体" w:hAnsi="Arial"/>
      <w:sz w:val="36"/>
    </w:rPr>
  </w:style>
  <w:style w:type="numbering" w:styleId="1111110">
    <w:name w:val="Outline List 1"/>
    <w:basedOn w:val="a5"/>
    <w:semiHidden/>
    <w:rsid w:val="009D0E48"/>
  </w:style>
  <w:style w:type="paragraph" w:customStyle="1" w:styleId="TableHeading">
    <w:name w:val="Table Heading"/>
    <w:basedOn w:val="a2"/>
    <w:link w:val="TableHeading0"/>
    <w:rsid w:val="006256E0"/>
    <w:pPr>
      <w:keepNext/>
      <w:widowControl w:val="0"/>
      <w:ind w:left="0"/>
    </w:pPr>
    <w:rPr>
      <w:rFonts w:ascii="Book Antiqua" w:eastAsia="黑体" w:hAnsi="Book Antiqua" w:cs="Book Antiqua"/>
      <w:bCs/>
      <w:snapToGrid w:val="0"/>
    </w:rPr>
  </w:style>
  <w:style w:type="paragraph" w:customStyle="1" w:styleId="TableText">
    <w:name w:val="Table Text"/>
    <w:basedOn w:val="a2"/>
    <w:link w:val="TableText0"/>
    <w:rsid w:val="006256E0"/>
    <w:pPr>
      <w:widowControl w:val="0"/>
      <w:ind w:left="0"/>
    </w:pPr>
    <w:rPr>
      <w:snapToGrid w:val="0"/>
    </w:rPr>
  </w:style>
  <w:style w:type="paragraph" w:customStyle="1" w:styleId="HeadingMiddle">
    <w:name w:val="Heading Middle"/>
    <w:rsid w:val="009D0E48"/>
    <w:pPr>
      <w:adjustRightInd w:val="0"/>
      <w:snapToGrid w:val="0"/>
      <w:spacing w:line="240" w:lineRule="atLeast"/>
      <w:jc w:val="center"/>
    </w:pPr>
    <w:rPr>
      <w:rFonts w:cs="Arial"/>
      <w:snapToGrid w:val="0"/>
    </w:rPr>
  </w:style>
  <w:style w:type="paragraph" w:styleId="af1">
    <w:name w:val="macro"/>
    <w:link w:val="af2"/>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3">
    <w:name w:val="footnote text"/>
    <w:basedOn w:val="a2"/>
    <w:link w:val="af4"/>
    <w:uiPriority w:val="99"/>
    <w:rsid w:val="009D0E48"/>
    <w:rPr>
      <w:sz w:val="18"/>
      <w:szCs w:val="18"/>
    </w:rPr>
  </w:style>
  <w:style w:type="character" w:styleId="af5">
    <w:name w:val="footnote reference"/>
    <w:basedOn w:val="a3"/>
    <w:semiHidden/>
    <w:rsid w:val="009D0E48"/>
    <w:rPr>
      <w:vertAlign w:val="superscript"/>
    </w:rPr>
  </w:style>
  <w:style w:type="paragraph" w:styleId="af6">
    <w:name w:val="Balloon Text"/>
    <w:basedOn w:val="a2"/>
    <w:link w:val="af7"/>
    <w:semiHidden/>
    <w:rsid w:val="009D0E48"/>
    <w:rPr>
      <w:sz w:val="18"/>
      <w:szCs w:val="18"/>
    </w:rPr>
  </w:style>
  <w:style w:type="paragraph" w:styleId="af8">
    <w:name w:val="annotation text"/>
    <w:basedOn w:val="a2"/>
    <w:link w:val="af9"/>
    <w:semiHidden/>
    <w:rsid w:val="009D0E48"/>
  </w:style>
  <w:style w:type="character" w:styleId="afa">
    <w:name w:val="annotation reference"/>
    <w:basedOn w:val="a3"/>
    <w:semiHidden/>
    <w:rsid w:val="009D0E48"/>
    <w:rPr>
      <w:sz w:val="21"/>
      <w:szCs w:val="21"/>
    </w:rPr>
  </w:style>
  <w:style w:type="paragraph" w:styleId="afb">
    <w:name w:val="annotation subject"/>
    <w:basedOn w:val="af8"/>
    <w:next w:val="af8"/>
    <w:link w:val="afc"/>
    <w:semiHidden/>
    <w:rsid w:val="009D0E48"/>
    <w:rPr>
      <w:b/>
      <w:bCs/>
    </w:rPr>
  </w:style>
  <w:style w:type="paragraph" w:styleId="42">
    <w:name w:val="index 4"/>
    <w:basedOn w:val="a2"/>
    <w:next w:val="a2"/>
    <w:autoRedefine/>
    <w:semiHidden/>
    <w:rsid w:val="009D0E48"/>
    <w:pPr>
      <w:ind w:left="1260"/>
    </w:pPr>
  </w:style>
  <w:style w:type="paragraph" w:styleId="afd">
    <w:name w:val="index heading"/>
    <w:basedOn w:val="a2"/>
    <w:next w:val="14"/>
    <w:semiHidden/>
    <w:rsid w:val="009D0E48"/>
    <w:rPr>
      <w:rFonts w:ascii="Arial" w:hAnsi="Arial"/>
      <w:b/>
      <w:bCs/>
    </w:rPr>
  </w:style>
  <w:style w:type="paragraph" w:styleId="afe">
    <w:name w:val="caption"/>
    <w:basedOn w:val="a2"/>
    <w:next w:val="a2"/>
    <w:semiHidden/>
    <w:qFormat/>
    <w:rsid w:val="008938AC"/>
    <w:pPr>
      <w:spacing w:before="152"/>
    </w:pPr>
    <w:rPr>
      <w:rFonts w:ascii="Arial" w:eastAsia="黑体" w:hAnsi="Arial"/>
    </w:rPr>
  </w:style>
  <w:style w:type="paragraph" w:styleId="aff">
    <w:name w:val="endnote text"/>
    <w:basedOn w:val="a2"/>
    <w:link w:val="aff0"/>
    <w:semiHidden/>
    <w:rsid w:val="009D0E48"/>
  </w:style>
  <w:style w:type="character" w:styleId="aff1">
    <w:name w:val="endnote reference"/>
    <w:basedOn w:val="a3"/>
    <w:semiHidden/>
    <w:rsid w:val="009D0E48"/>
    <w:rPr>
      <w:vertAlign w:val="superscript"/>
    </w:rPr>
  </w:style>
  <w:style w:type="paragraph" w:styleId="aff2">
    <w:name w:val="table of authorities"/>
    <w:basedOn w:val="a2"/>
    <w:next w:val="a2"/>
    <w:semiHidden/>
    <w:rsid w:val="009D0E48"/>
    <w:pPr>
      <w:ind w:left="420"/>
    </w:pPr>
  </w:style>
  <w:style w:type="paragraph" w:styleId="aff3">
    <w:name w:val="toa heading"/>
    <w:basedOn w:val="a2"/>
    <w:next w:val="a2"/>
    <w:semiHidden/>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
    <w:name w:val="HTML Variable"/>
    <w:basedOn w:val="a3"/>
    <w:semiHidden/>
    <w:rsid w:val="009D0E48"/>
    <w:rPr>
      <w:i/>
      <w:iCs/>
    </w:rPr>
  </w:style>
  <w:style w:type="character" w:styleId="HTML0">
    <w:name w:val="HTML Typewriter"/>
    <w:basedOn w:val="a3"/>
    <w:semiHidden/>
    <w:rsid w:val="009D0E48"/>
    <w:rPr>
      <w:rFonts w:ascii="Courier New" w:hAnsi="Courier New" w:cs="Courier New"/>
      <w:sz w:val="20"/>
      <w:szCs w:val="20"/>
    </w:rPr>
  </w:style>
  <w:style w:type="character" w:styleId="HTML1">
    <w:name w:val="HTML Code"/>
    <w:basedOn w:val="a3"/>
    <w:semiHidden/>
    <w:rsid w:val="009D0E48"/>
    <w:rPr>
      <w:rFonts w:ascii="Courier New" w:hAnsi="Courier New" w:cs="Courier New"/>
      <w:sz w:val="20"/>
      <w:szCs w:val="20"/>
    </w:rPr>
  </w:style>
  <w:style w:type="paragraph" w:styleId="HTML2">
    <w:name w:val="HTML Address"/>
    <w:basedOn w:val="a2"/>
    <w:link w:val="HTML3"/>
    <w:semiHidden/>
    <w:rsid w:val="009D0E48"/>
    <w:rPr>
      <w:i/>
      <w:iCs/>
    </w:rPr>
  </w:style>
  <w:style w:type="character" w:styleId="HTML4">
    <w:name w:val="HTML Definition"/>
    <w:basedOn w:val="a3"/>
    <w:semiHidden/>
    <w:rsid w:val="009D0E48"/>
    <w:rPr>
      <w:i/>
      <w:iCs/>
    </w:rPr>
  </w:style>
  <w:style w:type="character" w:styleId="HTML5">
    <w:name w:val="HTML Keyboard"/>
    <w:basedOn w:val="a3"/>
    <w:semiHidden/>
    <w:rsid w:val="009D0E48"/>
    <w:rPr>
      <w:rFonts w:ascii="Courier New" w:hAnsi="Courier New" w:cs="Courier New"/>
      <w:sz w:val="20"/>
      <w:szCs w:val="20"/>
    </w:rPr>
  </w:style>
  <w:style w:type="character" w:styleId="HTML6">
    <w:name w:val="HTML Acronym"/>
    <w:basedOn w:val="a3"/>
    <w:semiHidden/>
    <w:rsid w:val="009D0E48"/>
  </w:style>
  <w:style w:type="character" w:styleId="HTML7">
    <w:name w:val="HTML Sample"/>
    <w:basedOn w:val="a3"/>
    <w:semiHidden/>
    <w:rsid w:val="009D0E48"/>
    <w:rPr>
      <w:rFonts w:ascii="Courier New" w:hAnsi="Courier New" w:cs="Courier New"/>
    </w:rPr>
  </w:style>
  <w:style w:type="character" w:styleId="HTML8">
    <w:name w:val="HTML Cite"/>
    <w:basedOn w:val="a3"/>
    <w:semiHidden/>
    <w:rsid w:val="009D0E48"/>
    <w:rPr>
      <w:i/>
      <w:iCs/>
    </w:rPr>
  </w:style>
  <w:style w:type="paragraph" w:styleId="HTML9">
    <w:name w:val="HTML Preformatted"/>
    <w:basedOn w:val="a2"/>
    <w:link w:val="HTMLa"/>
    <w:semiHidden/>
    <w:rsid w:val="009D0E48"/>
    <w:rPr>
      <w:rFonts w:ascii="Courier New" w:hAnsi="Courier New" w:cs="Courier New"/>
    </w:rPr>
  </w:style>
  <w:style w:type="table" w:styleId="15">
    <w:name w:val="Table Web 1"/>
    <w:basedOn w:val="a4"/>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4"/>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4"/>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f4">
    <w:name w:val="Table Theme"/>
    <w:basedOn w:val="a4"/>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6">
    <w:name w:val="Table Colorful 1"/>
    <w:basedOn w:val="a4"/>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5">
    <w:name w:val="Salutation"/>
    <w:basedOn w:val="a2"/>
    <w:next w:val="a2"/>
    <w:link w:val="aff6"/>
    <w:semiHidden/>
    <w:rsid w:val="009D0E48"/>
  </w:style>
  <w:style w:type="paragraph" w:styleId="aff7">
    <w:name w:val="Plain Text"/>
    <w:basedOn w:val="a2"/>
    <w:link w:val="aff8"/>
    <w:semiHidden/>
    <w:rsid w:val="009D0E48"/>
    <w:rPr>
      <w:rFonts w:ascii="宋体" w:hAnsi="Courier New" w:cs="Courier New"/>
    </w:rPr>
  </w:style>
  <w:style w:type="table" w:styleId="aff9">
    <w:name w:val="Table Elegant"/>
    <w:basedOn w:val="a4"/>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a">
    <w:name w:val="E-mail Signature"/>
    <w:basedOn w:val="a2"/>
    <w:link w:val="affb"/>
    <w:semiHidden/>
    <w:rsid w:val="009D0E48"/>
  </w:style>
  <w:style w:type="paragraph" w:styleId="affc">
    <w:name w:val="Subtitle"/>
    <w:basedOn w:val="a2"/>
    <w:link w:val="affd"/>
    <w:qFormat/>
    <w:rsid w:val="008938AC"/>
    <w:pPr>
      <w:spacing w:before="240" w:after="60" w:line="312" w:lineRule="atLeast"/>
      <w:jc w:val="center"/>
      <w:outlineLvl w:val="1"/>
    </w:pPr>
    <w:rPr>
      <w:rFonts w:ascii="Arial" w:hAnsi="Arial"/>
      <w:b/>
      <w:bCs/>
      <w:kern w:val="28"/>
      <w:sz w:val="32"/>
      <w:szCs w:val="32"/>
    </w:rPr>
  </w:style>
  <w:style w:type="table" w:styleId="17">
    <w:name w:val="Table Classic 1"/>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3">
    <w:name w:val="Table Classic 4"/>
    <w:basedOn w:val="a4"/>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e">
    <w:name w:val="envelope return"/>
    <w:basedOn w:val="a2"/>
    <w:semiHidden/>
    <w:rsid w:val="009D0E48"/>
    <w:rPr>
      <w:rFonts w:ascii="Arial" w:hAnsi="Arial"/>
    </w:rPr>
  </w:style>
  <w:style w:type="table" w:styleId="18">
    <w:name w:val="Table Simple 1"/>
    <w:basedOn w:val="a4"/>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f">
    <w:name w:val="Closing"/>
    <w:basedOn w:val="a2"/>
    <w:link w:val="afff0"/>
    <w:semiHidden/>
    <w:rsid w:val="009D0E48"/>
    <w:pPr>
      <w:ind w:leftChars="2100" w:left="100"/>
    </w:pPr>
  </w:style>
  <w:style w:type="table" w:styleId="19">
    <w:name w:val="Table Subtle 1"/>
    <w:basedOn w:val="a4"/>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a">
    <w:name w:val="Table 3D effects 1"/>
    <w:basedOn w:val="a4"/>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1">
    <w:name w:val="List"/>
    <w:basedOn w:val="a2"/>
    <w:semiHidden/>
    <w:rsid w:val="009D0E48"/>
    <w:pPr>
      <w:ind w:left="200" w:hangingChars="200" w:hanging="200"/>
    </w:pPr>
  </w:style>
  <w:style w:type="paragraph" w:styleId="28">
    <w:name w:val="List 2"/>
    <w:basedOn w:val="a2"/>
    <w:semiHidden/>
    <w:rsid w:val="009D0E48"/>
    <w:pPr>
      <w:ind w:leftChars="200" w:left="100" w:hangingChars="200" w:hanging="200"/>
    </w:pPr>
  </w:style>
  <w:style w:type="paragraph" w:styleId="38">
    <w:name w:val="List 3"/>
    <w:basedOn w:val="a2"/>
    <w:semiHidden/>
    <w:rsid w:val="009D0E48"/>
    <w:pPr>
      <w:ind w:leftChars="400" w:left="100" w:hangingChars="200" w:hanging="200"/>
    </w:pPr>
  </w:style>
  <w:style w:type="paragraph" w:styleId="44">
    <w:name w:val="List 4"/>
    <w:basedOn w:val="a2"/>
    <w:semiHidden/>
    <w:rsid w:val="009D0E48"/>
    <w:pPr>
      <w:ind w:leftChars="600" w:left="100" w:hangingChars="200" w:hanging="200"/>
    </w:pPr>
  </w:style>
  <w:style w:type="paragraph" w:styleId="54">
    <w:name w:val="List 5"/>
    <w:basedOn w:val="a2"/>
    <w:semiHidden/>
    <w:rsid w:val="009D0E48"/>
    <w:pPr>
      <w:ind w:leftChars="800" w:left="100" w:hangingChars="200" w:hanging="200"/>
    </w:pPr>
  </w:style>
  <w:style w:type="paragraph" w:styleId="a1">
    <w:name w:val="List Number"/>
    <w:basedOn w:val="a2"/>
    <w:semiHidden/>
    <w:rsid w:val="009D0E48"/>
    <w:pPr>
      <w:numPr>
        <w:numId w:val="1"/>
      </w:numPr>
    </w:pPr>
  </w:style>
  <w:style w:type="paragraph" w:styleId="29">
    <w:name w:val="List Number 2"/>
    <w:basedOn w:val="a2"/>
    <w:semiHidden/>
    <w:rsid w:val="009D0E48"/>
    <w:pPr>
      <w:tabs>
        <w:tab w:val="num" w:pos="432"/>
      </w:tabs>
      <w:ind w:left="432" w:hanging="432"/>
    </w:pPr>
  </w:style>
  <w:style w:type="paragraph" w:styleId="39">
    <w:name w:val="List Number 3"/>
    <w:basedOn w:val="a2"/>
    <w:semiHidden/>
    <w:rsid w:val="009D0E48"/>
    <w:pPr>
      <w:tabs>
        <w:tab w:val="num" w:pos="432"/>
      </w:tabs>
      <w:ind w:left="432" w:hanging="432"/>
    </w:pPr>
  </w:style>
  <w:style w:type="paragraph" w:styleId="40">
    <w:name w:val="List Number 4"/>
    <w:basedOn w:val="a2"/>
    <w:semiHidden/>
    <w:rsid w:val="009D0E48"/>
    <w:pPr>
      <w:numPr>
        <w:numId w:val="2"/>
      </w:numPr>
    </w:pPr>
  </w:style>
  <w:style w:type="paragraph" w:styleId="55">
    <w:name w:val="List Number 5"/>
    <w:basedOn w:val="a2"/>
    <w:semiHidden/>
    <w:rsid w:val="009D0E48"/>
    <w:pPr>
      <w:ind w:left="0"/>
    </w:pPr>
  </w:style>
  <w:style w:type="paragraph" w:styleId="afff2">
    <w:name w:val="List Continue"/>
    <w:basedOn w:val="a2"/>
    <w:semiHidden/>
    <w:rsid w:val="009D0E48"/>
    <w:pPr>
      <w:spacing w:after="120"/>
      <w:ind w:leftChars="200" w:left="420"/>
    </w:pPr>
  </w:style>
  <w:style w:type="paragraph" w:styleId="2a">
    <w:name w:val="List Continue 2"/>
    <w:basedOn w:val="a2"/>
    <w:semiHidden/>
    <w:rsid w:val="009D0E48"/>
    <w:pPr>
      <w:spacing w:after="120"/>
      <w:ind w:leftChars="400" w:left="840"/>
    </w:pPr>
  </w:style>
  <w:style w:type="paragraph" w:styleId="3a">
    <w:name w:val="List Continue 3"/>
    <w:basedOn w:val="a2"/>
    <w:semiHidden/>
    <w:rsid w:val="009D0E48"/>
    <w:pPr>
      <w:spacing w:after="120"/>
      <w:ind w:leftChars="600" w:left="1260"/>
    </w:pPr>
  </w:style>
  <w:style w:type="paragraph" w:styleId="45">
    <w:name w:val="List Continue 4"/>
    <w:basedOn w:val="a2"/>
    <w:semiHidden/>
    <w:rsid w:val="009D0E48"/>
    <w:pPr>
      <w:spacing w:after="120"/>
      <w:ind w:leftChars="800" w:left="1680"/>
    </w:pPr>
  </w:style>
  <w:style w:type="paragraph" w:styleId="56">
    <w:name w:val="List Continue 5"/>
    <w:basedOn w:val="a2"/>
    <w:semiHidden/>
    <w:rsid w:val="009D0E48"/>
    <w:pPr>
      <w:spacing w:after="120"/>
      <w:ind w:leftChars="1000" w:left="2100"/>
    </w:pPr>
  </w:style>
  <w:style w:type="paragraph" w:styleId="afff3">
    <w:name w:val="List Bullet"/>
    <w:basedOn w:val="a2"/>
    <w:autoRedefine/>
    <w:semiHidden/>
    <w:rsid w:val="009D0E48"/>
    <w:pPr>
      <w:tabs>
        <w:tab w:val="num" w:pos="432"/>
      </w:tabs>
      <w:ind w:left="432" w:hanging="432"/>
    </w:pPr>
  </w:style>
  <w:style w:type="paragraph" w:styleId="2b">
    <w:name w:val="List Bullet 2"/>
    <w:basedOn w:val="a2"/>
    <w:autoRedefine/>
    <w:semiHidden/>
    <w:rsid w:val="009D0E48"/>
    <w:pPr>
      <w:tabs>
        <w:tab w:val="num" w:pos="432"/>
      </w:tabs>
      <w:ind w:left="432" w:hanging="432"/>
    </w:pPr>
  </w:style>
  <w:style w:type="paragraph" w:styleId="3b">
    <w:name w:val="List Bullet 3"/>
    <w:basedOn w:val="a2"/>
    <w:autoRedefine/>
    <w:semiHidden/>
    <w:rsid w:val="009D0E48"/>
    <w:pPr>
      <w:tabs>
        <w:tab w:val="num" w:pos="432"/>
      </w:tabs>
      <w:ind w:left="432" w:hanging="432"/>
    </w:pPr>
  </w:style>
  <w:style w:type="paragraph" w:styleId="46">
    <w:name w:val="List Bullet 4"/>
    <w:basedOn w:val="a2"/>
    <w:autoRedefine/>
    <w:semiHidden/>
    <w:rsid w:val="009D0E48"/>
    <w:pPr>
      <w:tabs>
        <w:tab w:val="num" w:pos="432"/>
      </w:tabs>
      <w:ind w:left="432" w:hanging="432"/>
    </w:pPr>
  </w:style>
  <w:style w:type="paragraph" w:styleId="51">
    <w:name w:val="List Bullet 5"/>
    <w:basedOn w:val="a2"/>
    <w:autoRedefine/>
    <w:semiHidden/>
    <w:rsid w:val="009D0E48"/>
    <w:pPr>
      <w:numPr>
        <w:numId w:val="3"/>
      </w:numPr>
    </w:pPr>
  </w:style>
  <w:style w:type="table" w:styleId="1b">
    <w:name w:val="Table List 1"/>
    <w:basedOn w:val="a4"/>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7">
    <w:name w:val="Table List 5"/>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4"/>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f4">
    <w:name w:val="Table Contemporary"/>
    <w:basedOn w:val="a4"/>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5">
    <w:name w:val="Normal (Web)"/>
    <w:basedOn w:val="a2"/>
    <w:semiHidden/>
    <w:rsid w:val="009D0E48"/>
    <w:rPr>
      <w:rFonts w:cs="Times New Roman"/>
    </w:rPr>
  </w:style>
  <w:style w:type="paragraph" w:styleId="afff6">
    <w:name w:val="Signature"/>
    <w:basedOn w:val="a2"/>
    <w:link w:val="afff7"/>
    <w:semiHidden/>
    <w:rsid w:val="009D0E48"/>
    <w:pPr>
      <w:ind w:leftChars="2100" w:left="100"/>
    </w:pPr>
  </w:style>
  <w:style w:type="character" w:styleId="afff8">
    <w:name w:val="Emphasis"/>
    <w:basedOn w:val="a3"/>
    <w:semiHidden/>
    <w:qFormat/>
    <w:rsid w:val="008938AC"/>
    <w:rPr>
      <w:i/>
      <w:iCs/>
    </w:rPr>
  </w:style>
  <w:style w:type="paragraph" w:styleId="afff9">
    <w:name w:val="Date"/>
    <w:basedOn w:val="a2"/>
    <w:next w:val="a2"/>
    <w:link w:val="afffa"/>
    <w:semiHidden/>
    <w:rsid w:val="009D0E48"/>
    <w:pPr>
      <w:ind w:leftChars="2500" w:left="100"/>
    </w:pPr>
  </w:style>
  <w:style w:type="table" w:styleId="1c">
    <w:name w:val="Table Columns 1"/>
    <w:basedOn w:val="a4"/>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4"/>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4"/>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d">
    <w:name w:val="Table Grid 1"/>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4"/>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9">
    <w:name w:val="Table Grid 5"/>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fb">
    <w:name w:val="Block Text"/>
    <w:basedOn w:val="a2"/>
    <w:semiHidden/>
    <w:rsid w:val="009D0E48"/>
    <w:pPr>
      <w:spacing w:after="120"/>
      <w:ind w:leftChars="700" w:left="1440" w:rightChars="700" w:right="1440"/>
    </w:pPr>
  </w:style>
  <w:style w:type="numbering" w:styleId="a">
    <w:name w:val="Outline List 3"/>
    <w:basedOn w:val="a5"/>
    <w:semiHidden/>
    <w:rsid w:val="009D0E48"/>
    <w:pPr>
      <w:numPr>
        <w:numId w:val="8"/>
      </w:numPr>
    </w:pPr>
  </w:style>
  <w:style w:type="paragraph" w:styleId="afffc">
    <w:name w:val="envelope address"/>
    <w:basedOn w:val="a2"/>
    <w:semiHidden/>
    <w:rsid w:val="009D0E48"/>
    <w:pPr>
      <w:framePr w:w="7920" w:h="1980" w:hRule="exact" w:hSpace="180" w:wrap="auto" w:hAnchor="page" w:xAlign="center" w:yAlign="bottom"/>
      <w:ind w:leftChars="1400" w:left="100"/>
    </w:pPr>
    <w:rPr>
      <w:rFonts w:ascii="Arial" w:hAnsi="Arial"/>
    </w:rPr>
  </w:style>
  <w:style w:type="paragraph" w:styleId="afffd">
    <w:name w:val="Message Header"/>
    <w:basedOn w:val="a2"/>
    <w:link w:val="afffe"/>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ff">
    <w:name w:val="line number"/>
    <w:basedOn w:val="a3"/>
    <w:semiHidden/>
    <w:rsid w:val="009D0E48"/>
  </w:style>
  <w:style w:type="character" w:styleId="affff0">
    <w:name w:val="Strong"/>
    <w:basedOn w:val="a3"/>
    <w:semiHidden/>
    <w:qFormat/>
    <w:rsid w:val="008938AC"/>
    <w:rPr>
      <w:b/>
      <w:bCs/>
    </w:rPr>
  </w:style>
  <w:style w:type="character" w:styleId="affff1">
    <w:name w:val="page number"/>
    <w:basedOn w:val="a3"/>
    <w:semiHidden/>
    <w:rsid w:val="009D0E48"/>
  </w:style>
  <w:style w:type="character" w:styleId="affff2">
    <w:name w:val="FollowedHyperlink"/>
    <w:semiHidden/>
    <w:rsid w:val="009D0E48"/>
    <w:rPr>
      <w:color w:val="800080"/>
      <w:u w:val="none"/>
    </w:rPr>
  </w:style>
  <w:style w:type="paragraph" w:styleId="affff3">
    <w:name w:val="Body Text"/>
    <w:basedOn w:val="a2"/>
    <w:link w:val="affff4"/>
    <w:semiHidden/>
    <w:rsid w:val="009D0E48"/>
    <w:pPr>
      <w:spacing w:after="120"/>
    </w:pPr>
  </w:style>
  <w:style w:type="paragraph" w:styleId="affff5">
    <w:name w:val="Body Text First Indent"/>
    <w:basedOn w:val="affff3"/>
    <w:link w:val="affff6"/>
    <w:semiHidden/>
    <w:rsid w:val="009D0E48"/>
    <w:pPr>
      <w:ind w:firstLineChars="100" w:firstLine="420"/>
    </w:pPr>
  </w:style>
  <w:style w:type="paragraph" w:styleId="affff7">
    <w:name w:val="Body Text Indent"/>
    <w:basedOn w:val="a2"/>
    <w:link w:val="affff8"/>
    <w:semiHidden/>
    <w:rsid w:val="009D0E48"/>
    <w:pPr>
      <w:spacing w:after="120"/>
      <w:ind w:leftChars="200" w:left="420"/>
    </w:pPr>
  </w:style>
  <w:style w:type="paragraph" w:styleId="2f">
    <w:name w:val="Body Text First Indent 2"/>
    <w:basedOn w:val="affff7"/>
    <w:link w:val="2f0"/>
    <w:semiHidden/>
    <w:rsid w:val="009D0E48"/>
    <w:pPr>
      <w:ind w:firstLineChars="200" w:firstLine="420"/>
    </w:pPr>
  </w:style>
  <w:style w:type="paragraph" w:styleId="affff9">
    <w:name w:val="Normal Indent"/>
    <w:basedOn w:val="a2"/>
    <w:semiHidden/>
    <w:rsid w:val="009D0E48"/>
    <w:pPr>
      <w:ind w:firstLineChars="200" w:firstLine="420"/>
    </w:pPr>
  </w:style>
  <w:style w:type="paragraph" w:styleId="2f1">
    <w:name w:val="Body Text 2"/>
    <w:basedOn w:val="a2"/>
    <w:link w:val="2f2"/>
    <w:semiHidden/>
    <w:rsid w:val="009D0E48"/>
    <w:pPr>
      <w:spacing w:after="120" w:line="480" w:lineRule="auto"/>
    </w:pPr>
  </w:style>
  <w:style w:type="paragraph" w:styleId="3f">
    <w:name w:val="Body Text 3"/>
    <w:basedOn w:val="a2"/>
    <w:link w:val="3f0"/>
    <w:semiHidden/>
    <w:rsid w:val="009D0E48"/>
    <w:pPr>
      <w:spacing w:after="120"/>
    </w:pPr>
    <w:rPr>
      <w:sz w:val="16"/>
      <w:szCs w:val="16"/>
    </w:rPr>
  </w:style>
  <w:style w:type="paragraph" w:styleId="2f3">
    <w:name w:val="Body Text Indent 2"/>
    <w:basedOn w:val="a2"/>
    <w:link w:val="2f4"/>
    <w:semiHidden/>
    <w:rsid w:val="009D0E48"/>
    <w:pPr>
      <w:spacing w:after="120" w:line="480" w:lineRule="auto"/>
      <w:ind w:leftChars="200" w:left="420"/>
    </w:pPr>
  </w:style>
  <w:style w:type="paragraph" w:styleId="3f1">
    <w:name w:val="Body Text Indent 3"/>
    <w:basedOn w:val="a2"/>
    <w:link w:val="3f2"/>
    <w:semiHidden/>
    <w:rsid w:val="009D0E48"/>
    <w:pPr>
      <w:spacing w:after="120"/>
      <w:ind w:leftChars="200" w:left="420"/>
    </w:pPr>
    <w:rPr>
      <w:sz w:val="16"/>
      <w:szCs w:val="16"/>
    </w:rPr>
  </w:style>
  <w:style w:type="paragraph" w:styleId="affffa">
    <w:name w:val="Note Heading"/>
    <w:basedOn w:val="a2"/>
    <w:next w:val="a2"/>
    <w:link w:val="affffb"/>
    <w:semiHidden/>
    <w:rsid w:val="009D0E48"/>
    <w:pPr>
      <w:jc w:val="center"/>
    </w:pPr>
  </w:style>
  <w:style w:type="paragraph" w:customStyle="1" w:styleId="ItemStepinTable">
    <w:name w:val="Item Step in Table"/>
    <w:rsid w:val="00EF7646"/>
    <w:pPr>
      <w:numPr>
        <w:numId w:val="10"/>
      </w:numPr>
      <w:topLinePunct/>
      <w:spacing w:before="80" w:after="80" w:line="240" w:lineRule="atLeast"/>
    </w:pPr>
    <w:rPr>
      <w:rFonts w:cs="Arial"/>
      <w:sz w:val="21"/>
      <w:szCs w:val="22"/>
    </w:rPr>
  </w:style>
  <w:style w:type="paragraph" w:customStyle="1" w:styleId="End">
    <w:name w:val="End"/>
    <w:basedOn w:val="a2"/>
    <w:rsid w:val="006256E0"/>
    <w:pPr>
      <w:spacing w:after="400"/>
    </w:pPr>
    <w:rPr>
      <w:b/>
    </w:rPr>
  </w:style>
  <w:style w:type="paragraph" w:customStyle="1" w:styleId="1e">
    <w:name w:val="样式1"/>
    <w:basedOn w:val="End"/>
    <w:semiHidden/>
    <w:rsid w:val="009D0E48"/>
    <w:rPr>
      <w:b w:val="0"/>
    </w:rPr>
  </w:style>
  <w:style w:type="paragraph" w:customStyle="1" w:styleId="NotesTextListinTable">
    <w:name w:val="Notes Text List in Table"/>
    <w:rsid w:val="006C425F"/>
    <w:pPr>
      <w:numPr>
        <w:numId w:val="14"/>
      </w:numPr>
      <w:spacing w:before="40" w:after="80" w:line="200" w:lineRule="atLeast"/>
      <w:ind w:left="454" w:hanging="284"/>
      <w:jc w:val="both"/>
    </w:pPr>
    <w:rPr>
      <w:rFonts w:eastAsia="楷体_GB2312" w:cs="楷体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customStyle="1" w:styleId="NotesTextList">
    <w:name w:val="Notes Text List"/>
    <w:basedOn w:val="CAUTIONTextList"/>
    <w:rsid w:val="00F03FF8"/>
    <w:pPr>
      <w:numPr>
        <w:numId w:val="11"/>
      </w:numPr>
      <w:pBdr>
        <w:bottom w:val="none" w:sz="0" w:space="0" w:color="auto"/>
      </w:pBdr>
      <w:spacing w:before="40" w:line="200" w:lineRule="atLeast"/>
    </w:pPr>
    <w:rPr>
      <w:szCs w:val="18"/>
    </w:rPr>
  </w:style>
  <w:style w:type="paragraph" w:customStyle="1" w:styleId="FigureDescriptioninAppendix">
    <w:name w:val="Figure Description in Appendix"/>
    <w:basedOn w:val="Figure"/>
    <w:next w:val="Figure"/>
    <w:rsid w:val="00302245"/>
    <w:pPr>
      <w:keepNext/>
      <w:numPr>
        <w:ilvl w:val="7"/>
        <w:numId w:val="5"/>
      </w:numPr>
      <w:topLinePunct w:val="0"/>
      <w:outlineLvl w:val="7"/>
    </w:pPr>
    <w:rPr>
      <w:rFonts w:eastAsia="黑体"/>
    </w:rPr>
  </w:style>
  <w:style w:type="paragraph" w:customStyle="1" w:styleId="Cover2">
    <w:name w:val="Cover 2"/>
    <w:rsid w:val="00AF79D0"/>
    <w:pPr>
      <w:adjustRightInd w:val="0"/>
      <w:snapToGrid w:val="0"/>
      <w:jc w:val="center"/>
    </w:pPr>
    <w:rPr>
      <w:rFonts w:ascii="Arial" w:eastAsia="黑体" w:hAnsi="Arial" w:cs="Arial"/>
      <w:noProof/>
      <w:sz w:val="32"/>
      <w:szCs w:val="32"/>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cs="Arial"/>
      <w:snapToGrid w:val="0"/>
    </w:rPr>
  </w:style>
  <w:style w:type="paragraph" w:customStyle="1" w:styleId="Cover3">
    <w:name w:val="Cover 3"/>
    <w:basedOn w:val="a2"/>
    <w:rsid w:val="009D0E48"/>
    <w:pPr>
      <w:widowControl w:val="0"/>
      <w:topLinePunct w:val="0"/>
      <w:ind w:left="0"/>
    </w:pPr>
    <w:rPr>
      <w:rFonts w:ascii="Arial" w:eastAsia="黑体" w:hAnsi="Arial"/>
      <w:b/>
      <w:bCs/>
      <w:spacing w:val="-4"/>
      <w:sz w:val="22"/>
      <w:szCs w:val="22"/>
    </w:rPr>
  </w:style>
  <w:style w:type="paragraph" w:customStyle="1" w:styleId="TOC10">
    <w:name w:val="TOC 标题1"/>
    <w:next w:val="TOC1"/>
    <w:semiHidden/>
    <w:rsid w:val="00BF0F77"/>
    <w:pPr>
      <w:keepNext/>
      <w:snapToGrid w:val="0"/>
      <w:spacing w:before="480" w:after="360"/>
      <w:jc w:val="center"/>
    </w:pPr>
    <w:rPr>
      <w:rFonts w:ascii="Arial" w:eastAsia="黑体" w:hAnsi="Arial" w:cs="Arial"/>
      <w:noProof/>
      <w:sz w:val="36"/>
      <w:szCs w:val="36"/>
    </w:rPr>
  </w:style>
  <w:style w:type="paragraph" w:customStyle="1" w:styleId="Command">
    <w:name w:val="Command"/>
    <w:basedOn w:val="a2"/>
    <w:rsid w:val="00024836"/>
    <w:pPr>
      <w:topLinePunct w:val="0"/>
      <w:adjustRightInd/>
      <w:snapToGrid/>
      <w:spacing w:before="40" w:after="40" w:line="240" w:lineRule="auto"/>
      <w:ind w:leftChars="810" w:left="810" w:rightChars="100" w:right="210"/>
    </w:pPr>
    <w:rPr>
      <w:rFonts w:ascii="Courier New" w:eastAsia="黑体" w:hAnsi="Courier New" w:cs="宋体"/>
    </w:rPr>
  </w:style>
  <w:style w:type="character" w:customStyle="1" w:styleId="commandparameter">
    <w:name w:val="command parameter"/>
    <w:rsid w:val="00BF0F77"/>
    <w:rPr>
      <w:rFonts w:ascii="Arial" w:eastAsia="宋体" w:hAnsi="Arial"/>
      <w:i/>
      <w:color w:val="auto"/>
      <w:sz w:val="21"/>
      <w:szCs w:val="21"/>
    </w:rPr>
  </w:style>
  <w:style w:type="character" w:customStyle="1" w:styleId="commandkeywords">
    <w:name w:val="command keywords"/>
    <w:rsid w:val="00BF0F77"/>
    <w:rPr>
      <w:rFonts w:ascii="Arial" w:eastAsia="宋体" w:hAnsi="Arial"/>
      <w:b/>
      <w:color w:val="auto"/>
      <w:sz w:val="21"/>
      <w:szCs w:val="21"/>
    </w:rPr>
  </w:style>
  <w:style w:type="character" w:customStyle="1" w:styleId="TableHeading0">
    <w:name w:val="Table Heading 字符"/>
    <w:basedOn w:val="a3"/>
    <w:link w:val="TableHeading"/>
    <w:rsid w:val="002C2323"/>
    <w:rPr>
      <w:rFonts w:ascii="Book Antiqua" w:eastAsia="黑体" w:hAnsi="Book Antiqua" w:cs="Book Antiqua"/>
      <w:bCs/>
      <w:snapToGrid w:val="0"/>
      <w:sz w:val="21"/>
      <w:szCs w:val="21"/>
    </w:rPr>
  </w:style>
  <w:style w:type="paragraph" w:customStyle="1" w:styleId="Outline">
    <w:name w:val="Outline"/>
    <w:basedOn w:val="a2"/>
    <w:semiHidden/>
    <w:rsid w:val="009D0E48"/>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rsid w:val="00CB5842"/>
    <w:pPr>
      <w:ind w:left="0"/>
    </w:pPr>
  </w:style>
  <w:style w:type="paragraph" w:customStyle="1" w:styleId="Code">
    <w:name w:val="Code"/>
    <w:basedOn w:val="a2"/>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Cover30">
    <w:name w:val="Cover3"/>
    <w:semiHidden/>
    <w:rsid w:val="00BF0F77"/>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2"/>
    <w:semiHidden/>
    <w:rsid w:val="00BF0F77"/>
    <w:pPr>
      <w:topLinePunct w:val="0"/>
      <w:ind w:left="0"/>
    </w:pPr>
    <w:rPr>
      <w:rFonts w:ascii="Arial" w:eastAsia="Arial" w:hAnsi="Arial"/>
      <w:b/>
      <w:bCs/>
      <w:sz w:val="24"/>
      <w:szCs w:val="24"/>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autoRedefine/>
    <w:rsid w:val="004A31D9"/>
    <w:pPr>
      <w:ind w:left="284"/>
    </w:pPr>
  </w:style>
  <w:style w:type="paragraph" w:customStyle="1" w:styleId="Appendixheading1">
    <w:name w:val="Appendix heading 1"/>
    <w:basedOn w:val="1"/>
    <w:next w:val="2"/>
    <w:rsid w:val="002A19E4"/>
    <w:pPr>
      <w:keepLines/>
      <w:numPr>
        <w:numId w:val="5"/>
      </w:numPr>
      <w:topLinePunct w:val="0"/>
    </w:pPr>
    <w:rPr>
      <w:rFonts w:hint="eastAsia"/>
      <w:bCs w:val="0"/>
    </w:rPr>
  </w:style>
  <w:style w:type="paragraph" w:customStyle="1" w:styleId="Appendixheading2">
    <w:name w:val="Appendix heading 2"/>
    <w:basedOn w:val="2"/>
    <w:next w:val="Appendixheading3"/>
    <w:rsid w:val="008D2A40"/>
    <w:pPr>
      <w:numPr>
        <w:numId w:val="5"/>
      </w:numPr>
      <w:topLinePunct w:val="0"/>
      <w:spacing w:before="200"/>
    </w:pPr>
    <w:rPr>
      <w:rFonts w:cs="Times New Roman" w:hint="eastAsia"/>
    </w:rPr>
  </w:style>
  <w:style w:type="paragraph" w:customStyle="1" w:styleId="Appendixheading3">
    <w:name w:val="Appendix heading 3"/>
    <w:basedOn w:val="3"/>
    <w:next w:val="Appendixheading4"/>
    <w:rsid w:val="008D2A40"/>
    <w:pPr>
      <w:numPr>
        <w:numId w:val="5"/>
      </w:numPr>
      <w:topLinePunct w:val="0"/>
    </w:pPr>
    <w:rPr>
      <w:rFonts w:cs="Times New Roman" w:hint="eastAsia"/>
    </w:rPr>
  </w:style>
  <w:style w:type="paragraph" w:customStyle="1" w:styleId="Appendixheading4">
    <w:name w:val="Appendix heading 4"/>
    <w:basedOn w:val="4"/>
    <w:next w:val="Appendixheading5"/>
    <w:rsid w:val="008D2A40"/>
    <w:pPr>
      <w:numPr>
        <w:numId w:val="5"/>
      </w:numPr>
      <w:topLinePunct w:val="0"/>
    </w:pPr>
    <w:rPr>
      <w:bCs/>
    </w:rPr>
  </w:style>
  <w:style w:type="paragraph" w:customStyle="1" w:styleId="Appendixheading5">
    <w:name w:val="Appendix heading 5"/>
    <w:basedOn w:val="5"/>
    <w:next w:val="BlockLabel"/>
    <w:rsid w:val="00173771"/>
    <w:pPr>
      <w:numPr>
        <w:numId w:val="5"/>
      </w:numPr>
      <w:topLinePunct w:val="0"/>
    </w:pPr>
    <w:rPr>
      <w:rFonts w:cs="Times New Roman"/>
      <w:bCs/>
    </w:rPr>
  </w:style>
  <w:style w:type="character" w:styleId="affffc">
    <w:name w:val="Placeholder Text"/>
    <w:basedOn w:val="a3"/>
    <w:uiPriority w:val="99"/>
    <w:semiHidden/>
    <w:rsid w:val="00F62169"/>
    <w:rPr>
      <w:color w:val="808080"/>
    </w:rPr>
  </w:style>
  <w:style w:type="paragraph" w:customStyle="1" w:styleId="DecimalAligned">
    <w:name w:val="Decimal Aligned"/>
    <w:basedOn w:val="a2"/>
    <w:autoRedefine/>
    <w:uiPriority w:val="40"/>
    <w:rsid w:val="004A31D9"/>
    <w:pPr>
      <w:tabs>
        <w:tab w:val="decimal" w:pos="360"/>
      </w:tabs>
      <w:topLinePunct w:val="0"/>
      <w:adjustRightInd/>
      <w:snapToGrid/>
      <w:spacing w:before="0" w:after="200" w:line="276" w:lineRule="auto"/>
      <w:ind w:left="0"/>
    </w:pPr>
    <w:rPr>
      <w:sz w:val="22"/>
      <w:szCs w:val="22"/>
    </w:rPr>
  </w:style>
  <w:style w:type="character" w:customStyle="1" w:styleId="af4">
    <w:name w:val="脚注文本 字符"/>
    <w:basedOn w:val="a3"/>
    <w:link w:val="af3"/>
    <w:uiPriority w:val="99"/>
    <w:rsid w:val="00A5245A"/>
    <w:rPr>
      <w:rFonts w:cs="Arial"/>
      <w:kern w:val="2"/>
      <w:sz w:val="18"/>
      <w:szCs w:val="18"/>
    </w:rPr>
  </w:style>
  <w:style w:type="character" w:styleId="affffd">
    <w:name w:val="Subtle Emphasis"/>
    <w:basedOn w:val="a3"/>
    <w:uiPriority w:val="19"/>
    <w:qFormat/>
    <w:rsid w:val="004A31D9"/>
    <w:rPr>
      <w:rFonts w:ascii="微软雅黑" w:eastAsia="微软雅黑" w:hAnsi="微软雅黑" w:cs="微软雅黑"/>
      <w:bCs w:val="0"/>
      <w:i/>
      <w:iCs/>
      <w:color w:val="808080" w:themeColor="text1" w:themeTint="7F"/>
      <w:szCs w:val="22"/>
      <w:lang w:eastAsia="zh-CN"/>
    </w:rPr>
  </w:style>
  <w:style w:type="table" w:styleId="2-5">
    <w:name w:val="Medium Shading 2 Accent 5"/>
    <w:basedOn w:val="a4"/>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2"/>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fe">
    <w:name w:val="图样式"/>
    <w:basedOn w:val="a2"/>
    <w:rsid w:val="00DD12E4"/>
    <w:pPr>
      <w:keepNext/>
      <w:topLinePunct w:val="0"/>
      <w:autoSpaceDE w:val="0"/>
      <w:autoSpaceDN w:val="0"/>
      <w:spacing w:before="0" w:after="0" w:line="360" w:lineRule="auto"/>
      <w:ind w:left="0"/>
      <w:jc w:val="center"/>
    </w:pPr>
    <w:rPr>
      <w:rFonts w:cs="Times New Roman"/>
    </w:rPr>
  </w:style>
  <w:style w:type="paragraph" w:customStyle="1" w:styleId="afffff">
    <w:name w:val="微软雅黑"/>
    <w:basedOn w:val="a2"/>
    <w:link w:val="Char"/>
    <w:autoRedefine/>
    <w:rsid w:val="004A31D9"/>
    <w:pPr>
      <w:widowControl w:val="0"/>
      <w:topLinePunct w:val="0"/>
      <w:autoSpaceDE w:val="0"/>
      <w:autoSpaceDN w:val="0"/>
      <w:snapToGrid/>
      <w:spacing w:before="0" w:afterLines="50" w:line="320" w:lineRule="exact"/>
      <w:ind w:left="0" w:firstLine="420"/>
    </w:pPr>
    <w:rPr>
      <w:sz w:val="24"/>
      <w:szCs w:val="24"/>
    </w:rPr>
  </w:style>
  <w:style w:type="character" w:customStyle="1" w:styleId="Char">
    <w:name w:val="微软雅黑 Char"/>
    <w:basedOn w:val="a3"/>
    <w:link w:val="afffff"/>
    <w:rsid w:val="004A31D9"/>
    <w:rPr>
      <w:rFonts w:ascii="微软雅黑" w:eastAsia="微软雅黑" w:hAnsi="微软雅黑" w:cs="微软雅黑"/>
      <w:sz w:val="24"/>
      <w:szCs w:val="24"/>
    </w:rPr>
  </w:style>
  <w:style w:type="paragraph" w:customStyle="1" w:styleId="05">
    <w:name w:val="样式 实验正文 + 段后: 0.5 行"/>
    <w:basedOn w:val="afffff"/>
    <w:rsid w:val="00014276"/>
    <w:pPr>
      <w:spacing w:after="120"/>
    </w:pPr>
    <w:rPr>
      <w:rFonts w:cs="宋体"/>
      <w:szCs w:val="20"/>
    </w:rPr>
  </w:style>
  <w:style w:type="paragraph" w:customStyle="1" w:styleId="afffff0">
    <w:name w:val="表格"/>
    <w:next w:val="a2"/>
    <w:link w:val="Char0"/>
    <w:autoRedefine/>
    <w:rsid w:val="004A31D9"/>
    <w:pPr>
      <w:framePr w:wrap="around" w:vAnchor="text" w:hAnchor="margin" w:x="-34" w:y="1"/>
      <w:mirrorIndents/>
    </w:pPr>
    <w:rPr>
      <w:rFonts w:ascii="微软雅黑" w:eastAsia="微软雅黑" w:hAnsi="微软雅黑" w:cs="微软雅黑"/>
      <w:snapToGrid w:val="0"/>
      <w:szCs w:val="21"/>
    </w:rPr>
  </w:style>
  <w:style w:type="character" w:customStyle="1" w:styleId="Char0">
    <w:name w:val="表格 Char"/>
    <w:basedOn w:val="a3"/>
    <w:link w:val="afffff0"/>
    <w:rsid w:val="004A31D9"/>
    <w:rPr>
      <w:rFonts w:ascii="微软雅黑" w:eastAsia="微软雅黑" w:hAnsi="微软雅黑" w:cs="微软雅黑"/>
      <w:snapToGrid w:val="0"/>
      <w:szCs w:val="21"/>
    </w:rPr>
  </w:style>
  <w:style w:type="character" w:customStyle="1" w:styleId="afffff1">
    <w:name w:val="样式 蓝色"/>
    <w:basedOn w:val="a3"/>
    <w:semiHidden/>
    <w:rsid w:val="00D9006B"/>
    <w:rPr>
      <w:color w:val="0000FF"/>
    </w:rPr>
  </w:style>
  <w:style w:type="character" w:customStyle="1" w:styleId="afffff2">
    <w:name w:val="样式 倾斜 蓝色"/>
    <w:basedOn w:val="a3"/>
    <w:semiHidden/>
    <w:rsid w:val="00D9006B"/>
    <w:rPr>
      <w:i/>
      <w:iCs/>
      <w:color w:val="0000FF"/>
    </w:rPr>
  </w:style>
  <w:style w:type="paragraph" w:customStyle="1" w:styleId="Tab">
    <w:name w:val="正文+Tab"/>
    <w:basedOn w:val="a2"/>
    <w:rsid w:val="000145D8"/>
    <w:pPr>
      <w:ind w:left="420"/>
    </w:pPr>
    <w:rPr>
      <w:rFonts w:cs="宋体"/>
    </w:rPr>
  </w:style>
  <w:style w:type="character" w:customStyle="1" w:styleId="13">
    <w:name w:val="表格1 字符"/>
    <w:basedOn w:val="TableHeading0"/>
    <w:link w:val="12"/>
    <w:rsid w:val="002C2323"/>
    <w:rPr>
      <w:rFonts w:ascii="Book Antiqua" w:eastAsia="黑体" w:hAnsi="Book Antiqua" w:cs="Book Antiqua"/>
      <w:b/>
      <w:bCs/>
      <w:snapToGrid w:val="0"/>
      <w:sz w:val="21"/>
      <w:szCs w:val="21"/>
    </w:rPr>
  </w:style>
  <w:style w:type="paragraph" w:customStyle="1" w:styleId="afffff3">
    <w:name w:val="命令行"/>
    <w:basedOn w:val="a2"/>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rPr>
  </w:style>
  <w:style w:type="paragraph" w:customStyle="1" w:styleId="Command11">
    <w:name w:val="样式 Command + 左侧:  1 字符 右侧:  1 字符"/>
    <w:basedOn w:val="Command"/>
    <w:semiHidden/>
    <w:rsid w:val="00024836"/>
    <w:pPr>
      <w:ind w:left="2940"/>
    </w:pPr>
  </w:style>
  <w:style w:type="character" w:customStyle="1" w:styleId="afffff4">
    <w:name w:val="样式 正文 +"/>
    <w:basedOn w:val="a3"/>
    <w:rsid w:val="0070345E"/>
    <w:rPr>
      <w:rFonts w:ascii="FrutigerNext LT Regular" w:eastAsia="华文细黑" w:hAnsi="FrutigerNext LT Regular"/>
      <w:kern w:val="0"/>
    </w:rPr>
  </w:style>
  <w:style w:type="paragraph" w:styleId="TOC">
    <w:name w:val="TOC Heading"/>
    <w:basedOn w:val="1"/>
    <w:next w:val="a2"/>
    <w:autoRedefine/>
    <w:uiPriority w:val="39"/>
    <w:unhideWhenUsed/>
    <w:qFormat/>
    <w:rsid w:val="004A31D9"/>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0D0045"/>
    <w:pPr>
      <w:ind w:leftChars="270" w:left="270"/>
    </w:pPr>
    <w:rPr>
      <w:rFonts w:cs="宋体"/>
      <w:bCs w:val="0"/>
      <w:sz w:val="24"/>
      <w:szCs w:val="20"/>
    </w:rPr>
  </w:style>
  <w:style w:type="table" w:customStyle="1" w:styleId="V30">
    <w:name w:val="实验手册V3.0专用"/>
    <w:basedOn w:val="a4"/>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0">
    <w:name w:val="样式 Table Description + 居中"/>
    <w:basedOn w:val="TableDescription"/>
    <w:rsid w:val="00F53ACE"/>
    <w:pPr>
      <w:ind w:leftChars="100" w:left="1281" w:rightChars="100" w:right="100"/>
      <w:jc w:val="center"/>
    </w:pPr>
    <w:rPr>
      <w:rFonts w:cs="宋体"/>
    </w:rPr>
  </w:style>
  <w:style w:type="character" w:customStyle="1" w:styleId="10">
    <w:name w:val="标题 1 字符"/>
    <w:aliases w:val="ALT+1 字符"/>
    <w:basedOn w:val="a3"/>
    <w:link w:val="1"/>
    <w:rsid w:val="00F73C6D"/>
    <w:rPr>
      <w:rFonts w:ascii="Huawei Sans" w:eastAsia="方正兰亭黑简体" w:hAnsi="Huawei Sans" w:cs="微软雅黑"/>
      <w:b/>
      <w:bCs/>
      <w:sz w:val="44"/>
      <w:szCs w:val="44"/>
    </w:rPr>
  </w:style>
  <w:style w:type="paragraph" w:customStyle="1" w:styleId="afffff5">
    <w:name w:val="正文（首行不缩进）"/>
    <w:basedOn w:val="a2"/>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f6">
    <w:name w:val="List Paragraph"/>
    <w:basedOn w:val="a2"/>
    <w:link w:val="afffff7"/>
    <w:autoRedefine/>
    <w:uiPriority w:val="34"/>
    <w:qFormat/>
    <w:rsid w:val="004A31D9"/>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afffff7">
    <w:name w:val="列表段落 字符"/>
    <w:basedOn w:val="a3"/>
    <w:link w:val="afffff6"/>
    <w:uiPriority w:val="34"/>
    <w:rsid w:val="004A31D9"/>
    <w:rPr>
      <w:rFonts w:ascii="微软雅黑" w:eastAsia="微软雅黑" w:hAnsi="微软雅黑" w:cs="微软雅黑"/>
      <w:snapToGrid w:val="0"/>
      <w:sz w:val="22"/>
    </w:rPr>
  </w:style>
  <w:style w:type="paragraph" w:customStyle="1" w:styleId="-">
    <w:name w:val="前言正文-新"/>
    <w:basedOn w:val="a2"/>
    <w:rsid w:val="0020153C"/>
    <w:pPr>
      <w:widowControl w:val="0"/>
      <w:topLinePunct w:val="0"/>
      <w:autoSpaceDE w:val="0"/>
      <w:autoSpaceDN w:val="0"/>
      <w:snapToGrid/>
      <w:spacing w:beforeLines="50" w:before="156" w:afterLines="50" w:after="156" w:line="360" w:lineRule="auto"/>
      <w:ind w:left="0"/>
      <w:contextualSpacing/>
    </w:pPr>
    <w:rPr>
      <w:rFonts w:cs="宋体"/>
      <w:snapToGrid w:val="0"/>
    </w:rPr>
  </w:style>
  <w:style w:type="paragraph" w:customStyle="1" w:styleId="afffff8">
    <w:name w:val="表格题注"/>
    <w:next w:val="a2"/>
    <w:rsid w:val="0020153C"/>
    <w:pPr>
      <w:keepLines/>
      <w:spacing w:beforeLines="100"/>
      <w:ind w:left="1089" w:hanging="369"/>
      <w:jc w:val="center"/>
    </w:pPr>
    <w:rPr>
      <w:rFonts w:ascii="Arial" w:hAnsi="Arial"/>
      <w:sz w:val="18"/>
      <w:szCs w:val="18"/>
    </w:rPr>
  </w:style>
  <w:style w:type="paragraph" w:customStyle="1" w:styleId="afffff9">
    <w:name w:val="插图题注"/>
    <w:next w:val="a2"/>
    <w:rsid w:val="0020153C"/>
    <w:pPr>
      <w:spacing w:afterLines="100"/>
      <w:ind w:left="1089" w:hanging="369"/>
      <w:jc w:val="center"/>
    </w:pPr>
    <w:rPr>
      <w:rFonts w:ascii="Arial" w:hAnsi="Arial"/>
      <w:sz w:val="18"/>
      <w:szCs w:val="18"/>
    </w:rPr>
  </w:style>
  <w:style w:type="paragraph" w:customStyle="1" w:styleId="111">
    <w:name w:val="标题111"/>
    <w:basedOn w:val="2"/>
    <w:rsid w:val="0020153C"/>
    <w:pPr>
      <w:keepLines w:val="0"/>
      <w:numPr>
        <w:ilvl w:val="0"/>
        <w:numId w:val="16"/>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0">
    <w:name w:val="实验目标"/>
    <w:basedOn w:val="afffff6"/>
    <w:rsid w:val="0020153C"/>
    <w:pPr>
      <w:numPr>
        <w:numId w:val="17"/>
      </w:numPr>
      <w:spacing w:before="156" w:after="156"/>
      <w:ind w:leftChars="0" w:left="0" w:firstLineChars="0" w:firstLine="0"/>
    </w:pPr>
    <w:rPr>
      <w:rFonts w:cs="宋体"/>
      <w:color w:val="000000" w:themeColor="text1"/>
    </w:rPr>
  </w:style>
  <w:style w:type="paragraph" w:customStyle="1" w:styleId="-0">
    <w:name w:val="表格-实验环境说明"/>
    <w:basedOn w:val="afffff0"/>
    <w:rsid w:val="0020153C"/>
    <w:pPr>
      <w:framePr w:wrap="around"/>
      <w:spacing w:before="156" w:after="156"/>
      <w:jc w:val="center"/>
    </w:pPr>
    <w:rPr>
      <w:rFonts w:cs="宋体"/>
      <w:szCs w:val="20"/>
    </w:rPr>
  </w:style>
  <w:style w:type="character" w:customStyle="1" w:styleId="af">
    <w:name w:val="页脚 字符"/>
    <w:basedOn w:val="a3"/>
    <w:link w:val="ae"/>
    <w:uiPriority w:val="99"/>
    <w:rsid w:val="0020153C"/>
    <w:rPr>
      <w:rFonts w:ascii="FrutigerNext LT Regular" w:eastAsia="华文细黑" w:hAnsi="FrutigerNext LT Regular"/>
      <w:b/>
      <w:bCs/>
      <w:kern w:val="2"/>
      <w:sz w:val="2"/>
      <w:szCs w:val="2"/>
    </w:rPr>
  </w:style>
  <w:style w:type="paragraph" w:customStyle="1" w:styleId="1110">
    <w:name w:val="正文111"/>
    <w:basedOn w:val="a2"/>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rPr>
  </w:style>
  <w:style w:type="character" w:customStyle="1" w:styleId="111Char">
    <w:name w:val="正文111 Char"/>
    <w:basedOn w:val="a3"/>
    <w:link w:val="1110"/>
    <w:rsid w:val="008619CD"/>
    <w:rPr>
      <w:rFonts w:ascii="微软雅黑" w:eastAsia="微软雅黑" w:hAnsi="微软雅黑"/>
      <w:bCs/>
      <w:snapToGrid w:val="0"/>
      <w:sz w:val="21"/>
    </w:rPr>
  </w:style>
  <w:style w:type="paragraph" w:customStyle="1" w:styleId="1f">
    <w:name w:val="1.正文"/>
    <w:basedOn w:val="a2"/>
    <w:link w:val="1f0"/>
    <w:autoRedefine/>
    <w:qFormat/>
    <w:rsid w:val="00254FAD"/>
    <w:pPr>
      <w:topLinePunct w:val="0"/>
      <w:adjustRightInd/>
      <w:ind w:left="1021"/>
    </w:pPr>
    <w:rPr>
      <w:rFonts w:ascii="Huawei Sans" w:eastAsia="方正兰亭黑简体" w:hAnsi="Huawei Sans"/>
      <w:sz w:val="21"/>
    </w:rPr>
  </w:style>
  <w:style w:type="paragraph" w:customStyle="1" w:styleId="F1EN">
    <w:name w:val="F1正文EN"/>
    <w:basedOn w:val="a2"/>
    <w:link w:val="F1EN0"/>
    <w:rsid w:val="00EF0B3B"/>
    <w:rPr>
      <w:rFonts w:eastAsia="FrutigerNext LT Regular"/>
    </w:rPr>
  </w:style>
  <w:style w:type="character" w:customStyle="1" w:styleId="1f0">
    <w:name w:val="1.正文 字符"/>
    <w:basedOn w:val="a3"/>
    <w:link w:val="1f"/>
    <w:rsid w:val="00254FAD"/>
    <w:rPr>
      <w:rFonts w:ascii="Huawei Sans" w:eastAsia="方正兰亭黑简体" w:hAnsi="Huawei Sans" w:cs="微软雅黑"/>
      <w:sz w:val="21"/>
    </w:rPr>
  </w:style>
  <w:style w:type="paragraph" w:customStyle="1" w:styleId="2f5">
    <w:name w:val="2.命令"/>
    <w:basedOn w:val="a2"/>
    <w:link w:val="2f6"/>
    <w:autoRedefine/>
    <w:qFormat/>
    <w:rsid w:val="006A6A38"/>
    <w:pPr>
      <w:shd w:val="clear" w:color="auto" w:fill="D9D9D9" w:themeFill="background1" w:themeFillShade="D9"/>
      <w:spacing w:before="40" w:after="40"/>
      <w:ind w:left="1021"/>
    </w:pPr>
    <w:rPr>
      <w:rFonts w:ascii="Huawei Sans" w:eastAsia="方正兰亭黑简体" w:hAnsi="Huawei Sans" w:cs="Courier New"/>
      <w:sz w:val="18"/>
      <w:szCs w:val="18"/>
    </w:rPr>
  </w:style>
  <w:style w:type="character" w:customStyle="1" w:styleId="F1EN0">
    <w:name w:val="F1正文EN 字符"/>
    <w:basedOn w:val="a3"/>
    <w:link w:val="F1EN"/>
    <w:rsid w:val="00EF0B3B"/>
    <w:rPr>
      <w:rFonts w:ascii="FrutigerNext LT Regular" w:eastAsia="FrutigerNext LT Regular" w:hAnsi="FrutigerNext LT Regular" w:cs="Arial"/>
      <w:kern w:val="2"/>
      <w:sz w:val="21"/>
      <w:szCs w:val="21"/>
    </w:rPr>
  </w:style>
  <w:style w:type="character" w:customStyle="1" w:styleId="2f6">
    <w:name w:val="2.命令 字符"/>
    <w:basedOn w:val="a3"/>
    <w:link w:val="2f5"/>
    <w:rsid w:val="006A6A38"/>
    <w:rPr>
      <w:rFonts w:ascii="Huawei Sans" w:eastAsia="方正兰亭黑简体" w:hAnsi="Huawei Sans" w:cs="Courier New"/>
      <w:sz w:val="18"/>
      <w:szCs w:val="18"/>
      <w:shd w:val="clear" w:color="auto" w:fill="D9D9D9" w:themeFill="background1" w:themeFillShade="D9"/>
    </w:rPr>
  </w:style>
  <w:style w:type="paragraph" w:customStyle="1" w:styleId="30">
    <w:name w:val="3.步骤"/>
    <w:basedOn w:val="a2"/>
    <w:link w:val="3f3"/>
    <w:autoRedefine/>
    <w:qFormat/>
    <w:rsid w:val="00254FAD"/>
    <w:pPr>
      <w:numPr>
        <w:ilvl w:val="5"/>
        <w:numId w:val="4"/>
      </w:numPr>
      <w:tabs>
        <w:tab w:val="clear" w:pos="1701"/>
        <w:tab w:val="num" w:pos="1418"/>
      </w:tabs>
      <w:spacing w:before="160" w:after="160"/>
      <w:ind w:left="1559" w:hanging="425"/>
      <w:outlineLvl w:val="3"/>
    </w:pPr>
    <w:rPr>
      <w:rFonts w:ascii="Huawei Sans" w:eastAsia="方正兰亭黑简体" w:hAnsi="Huawei Sans"/>
      <w:sz w:val="21"/>
    </w:rPr>
  </w:style>
  <w:style w:type="paragraph" w:customStyle="1" w:styleId="4a">
    <w:name w:val="4.任务"/>
    <w:basedOn w:val="ItemList"/>
    <w:link w:val="4b"/>
    <w:autoRedefine/>
    <w:qFormat/>
    <w:rsid w:val="00FC5DD0"/>
    <w:pPr>
      <w:ind w:left="1446"/>
    </w:pPr>
    <w:rPr>
      <w:rFonts w:ascii="Huawei Sans" w:eastAsia="方正兰亭黑简体" w:hAnsi="Huawei Sans" w:cs="微软雅黑"/>
    </w:rPr>
  </w:style>
  <w:style w:type="character" w:customStyle="1" w:styleId="Step0">
    <w:name w:val="Step 字符"/>
    <w:basedOn w:val="a3"/>
    <w:link w:val="Step"/>
    <w:rsid w:val="004F1A3D"/>
    <w:rPr>
      <w:rFonts w:ascii="FrutigerNext LT Regular" w:eastAsia="华文细黑" w:hAnsi="FrutigerNext LT Regular" w:cs="Arial"/>
      <w:snapToGrid w:val="0"/>
      <w:sz w:val="21"/>
      <w:szCs w:val="21"/>
    </w:rPr>
  </w:style>
  <w:style w:type="paragraph" w:customStyle="1" w:styleId="5a">
    <w:name w:val="5.表格文字"/>
    <w:basedOn w:val="TableText"/>
    <w:link w:val="5b"/>
    <w:autoRedefine/>
    <w:qFormat/>
    <w:rsid w:val="00FC5DD0"/>
    <w:pPr>
      <w:autoSpaceDE w:val="0"/>
      <w:autoSpaceDN w:val="0"/>
    </w:pPr>
    <w:rPr>
      <w:rFonts w:ascii="Huawei Sans" w:eastAsia="方正兰亭黑简体" w:hAnsi="Huawei Sans"/>
      <w:sz w:val="21"/>
    </w:rPr>
  </w:style>
  <w:style w:type="character" w:customStyle="1" w:styleId="ItemList0">
    <w:name w:val="Item List 字符"/>
    <w:basedOn w:val="a3"/>
    <w:link w:val="ItemList"/>
    <w:rsid w:val="00FA0954"/>
    <w:rPr>
      <w:rFonts w:ascii="FrutigerNext LT Regular" w:eastAsia="华文细黑" w:hAnsi="FrutigerNext LT Regular" w:cs="Arial"/>
      <w:kern w:val="2"/>
      <w:sz w:val="21"/>
      <w:szCs w:val="21"/>
    </w:rPr>
  </w:style>
  <w:style w:type="character" w:customStyle="1" w:styleId="4b">
    <w:name w:val="4.任务 字符"/>
    <w:basedOn w:val="ItemList0"/>
    <w:link w:val="4a"/>
    <w:rsid w:val="00FC5DD0"/>
    <w:rPr>
      <w:rFonts w:ascii="Huawei Sans" w:eastAsia="方正兰亭黑简体" w:hAnsi="Huawei Sans" w:cs="微软雅黑"/>
      <w:kern w:val="2"/>
      <w:sz w:val="21"/>
      <w:szCs w:val="21"/>
    </w:rPr>
  </w:style>
  <w:style w:type="character" w:customStyle="1" w:styleId="TableText0">
    <w:name w:val="Table Text 字符"/>
    <w:basedOn w:val="a3"/>
    <w:link w:val="TableText"/>
    <w:rsid w:val="00FA0954"/>
    <w:rPr>
      <w:rFonts w:ascii="FrutigerNext LT Regular" w:eastAsia="华文细黑" w:hAnsi="FrutigerNext LT Regular" w:cs="Arial"/>
      <w:snapToGrid w:val="0"/>
      <w:sz w:val="21"/>
      <w:szCs w:val="21"/>
    </w:rPr>
  </w:style>
  <w:style w:type="character" w:customStyle="1" w:styleId="5b">
    <w:name w:val="5.表格文字 字符"/>
    <w:basedOn w:val="TableText0"/>
    <w:link w:val="5a"/>
    <w:rsid w:val="00FC5DD0"/>
    <w:rPr>
      <w:rFonts w:ascii="Huawei Sans" w:eastAsia="方正兰亭黑简体" w:hAnsi="Huawei Sans" w:cs="微软雅黑"/>
      <w:snapToGrid w:val="0"/>
      <w:sz w:val="21"/>
      <w:szCs w:val="21"/>
    </w:rPr>
  </w:style>
  <w:style w:type="paragraph" w:customStyle="1" w:styleId="64">
    <w:name w:val="6.前言"/>
    <w:basedOn w:val="Heading1NoNumber"/>
    <w:link w:val="65"/>
    <w:autoRedefine/>
    <w:qFormat/>
    <w:rsid w:val="00FC5DD0"/>
  </w:style>
  <w:style w:type="paragraph" w:customStyle="1" w:styleId="74">
    <w:name w:val="7.简介标题"/>
    <w:basedOn w:val="a2"/>
    <w:link w:val="75"/>
    <w:autoRedefine/>
    <w:qFormat/>
    <w:rsid w:val="00FC5DD0"/>
    <w:rPr>
      <w:rFonts w:ascii="Huawei Sans" w:eastAsia="方正兰亭黑简体" w:hAnsi="Huawei Sans"/>
    </w:rPr>
  </w:style>
  <w:style w:type="character" w:customStyle="1" w:styleId="Heading1NoNumber0">
    <w:name w:val="Heading1 No Number 字符"/>
    <w:basedOn w:val="10"/>
    <w:link w:val="Heading1NoNumber"/>
    <w:rsid w:val="00EA31D3"/>
    <w:rPr>
      <w:rFonts w:ascii="Arial Unicode MS" w:eastAsia="黑体" w:hAnsi="Arial Unicode MS" w:cs="Book Antiqua"/>
      <w:b/>
      <w:bCs/>
      <w:kern w:val="2"/>
      <w:sz w:val="44"/>
      <w:szCs w:val="44"/>
    </w:rPr>
  </w:style>
  <w:style w:type="character" w:customStyle="1" w:styleId="65">
    <w:name w:val="6.前言 字符"/>
    <w:basedOn w:val="Heading1NoNumber0"/>
    <w:link w:val="64"/>
    <w:rsid w:val="00FC5DD0"/>
    <w:rPr>
      <w:rFonts w:ascii="Huawei Sans" w:eastAsia="方正兰亭黑简体" w:hAnsi="Huawei Sans" w:cs="微软雅黑"/>
      <w:b/>
      <w:bCs/>
      <w:kern w:val="2"/>
      <w:sz w:val="44"/>
      <w:szCs w:val="44"/>
    </w:rPr>
  </w:style>
  <w:style w:type="paragraph" w:customStyle="1" w:styleId="84">
    <w:name w:val="8.前言标题"/>
    <w:basedOn w:val="1f"/>
    <w:link w:val="85"/>
    <w:autoRedefine/>
    <w:qFormat/>
    <w:rsid w:val="00FC5DD0"/>
    <w:rPr>
      <w:noProof/>
    </w:rPr>
  </w:style>
  <w:style w:type="character" w:customStyle="1" w:styleId="20">
    <w:name w:val="标题 2 字符"/>
    <w:aliases w:val="ALT+2 字符"/>
    <w:basedOn w:val="a3"/>
    <w:link w:val="2"/>
    <w:rsid w:val="00FC5DD0"/>
    <w:rPr>
      <w:rFonts w:ascii="Huawei Sans" w:eastAsia="方正兰亭黑简体" w:hAnsi="Huawei Sans" w:cs="Book Antiqua"/>
      <w:bCs/>
      <w:noProof/>
      <w:sz w:val="36"/>
      <w:szCs w:val="36"/>
      <w:lang w:eastAsia="en-US"/>
    </w:rPr>
  </w:style>
  <w:style w:type="character" w:customStyle="1" w:styleId="Heading2NoNumber0">
    <w:name w:val="Heading2 No Number 字符"/>
    <w:basedOn w:val="20"/>
    <w:link w:val="Heading2NoNumber"/>
    <w:rsid w:val="00EA31D3"/>
    <w:rPr>
      <w:rFonts w:ascii="Arial Unicode MS" w:eastAsia="黑体" w:hAnsi="Arial Unicode MS" w:cs="Book Antiqua"/>
      <w:bCs/>
      <w:noProof/>
      <w:sz w:val="36"/>
      <w:szCs w:val="36"/>
      <w:lang w:eastAsia="en-US"/>
    </w:rPr>
  </w:style>
  <w:style w:type="character" w:customStyle="1" w:styleId="75">
    <w:name w:val="7.简介标题 字符"/>
    <w:basedOn w:val="Heading2NoNumber0"/>
    <w:link w:val="74"/>
    <w:rsid w:val="00FC5DD0"/>
    <w:rPr>
      <w:rFonts w:ascii="Huawei Sans" w:eastAsia="方正兰亭黑简体" w:hAnsi="Huawei Sans" w:cs="微软雅黑"/>
      <w:bCs w:val="0"/>
      <w:noProof/>
      <w:sz w:val="36"/>
      <w:szCs w:val="36"/>
      <w:lang w:eastAsia="en-US"/>
    </w:rPr>
  </w:style>
  <w:style w:type="character" w:customStyle="1" w:styleId="31">
    <w:name w:val="标题 3 字符1"/>
    <w:aliases w:val="ALT+3 字符"/>
    <w:basedOn w:val="a3"/>
    <w:link w:val="3"/>
    <w:rsid w:val="009D4127"/>
    <w:rPr>
      <w:rFonts w:ascii="Huawei Sans" w:eastAsia="方正兰亭黑简体" w:hAnsi="Huawei Sans" w:cs="微软雅黑"/>
      <w:noProof/>
      <w:sz w:val="32"/>
      <w:szCs w:val="32"/>
    </w:rPr>
  </w:style>
  <w:style w:type="character" w:customStyle="1" w:styleId="Heading3NoNumber0">
    <w:name w:val="Heading3 No Number 字符"/>
    <w:basedOn w:val="31"/>
    <w:link w:val="Heading3NoNumber"/>
    <w:rsid w:val="00EA31D3"/>
    <w:rPr>
      <w:rFonts w:ascii="Arial Unicode MS" w:eastAsia="黑体" w:hAnsi="Arial Unicode MS" w:cs="Book Antiqua"/>
      <w:noProof/>
      <w:sz w:val="26"/>
      <w:szCs w:val="32"/>
    </w:rPr>
  </w:style>
  <w:style w:type="character" w:customStyle="1" w:styleId="85">
    <w:name w:val="8.前言标题 字符"/>
    <w:basedOn w:val="Heading3NoNumber0"/>
    <w:link w:val="84"/>
    <w:rsid w:val="00FC5DD0"/>
    <w:rPr>
      <w:rFonts w:ascii="Huawei Sans" w:eastAsia="方正兰亭黑简体" w:hAnsi="Huawei Sans" w:cs="微软雅黑"/>
      <w:noProof/>
      <w:sz w:val="21"/>
      <w:szCs w:val="32"/>
    </w:rPr>
  </w:style>
  <w:style w:type="table" w:customStyle="1" w:styleId="afffffa">
    <w:name w:val="表格样式"/>
    <w:basedOn w:val="a4"/>
    <w:uiPriority w:val="99"/>
    <w:rsid w:val="00E75EA5"/>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a"/>
    <w:rsid w:val="00896E8D"/>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3f3">
    <w:name w:val="3.步骤 字符"/>
    <w:basedOn w:val="a3"/>
    <w:link w:val="30"/>
    <w:rsid w:val="00254FAD"/>
    <w:rPr>
      <w:rFonts w:ascii="Huawei Sans" w:eastAsia="方正兰亭黑简体" w:hAnsi="Huawei Sans" w:cs="微软雅黑"/>
      <w:sz w:val="21"/>
    </w:rPr>
  </w:style>
  <w:style w:type="paragraph" w:customStyle="1" w:styleId="50">
    <w:name w:val="5.表格标题"/>
    <w:basedOn w:val="a2"/>
    <w:link w:val="5c"/>
    <w:autoRedefine/>
    <w:qFormat/>
    <w:rsid w:val="00FC5DD0"/>
    <w:pPr>
      <w:keepNext/>
      <w:numPr>
        <w:ilvl w:val="8"/>
        <w:numId w:val="4"/>
      </w:numPr>
      <w:topLinePunct w:val="0"/>
      <w:spacing w:before="160" w:line="240" w:lineRule="auto"/>
      <w:ind w:left="1021"/>
      <w:jc w:val="center"/>
    </w:pPr>
    <w:rPr>
      <w:rFonts w:ascii="Huawei Sans" w:eastAsia="方正兰亭黑简体" w:hAnsi="Huawei Sans"/>
      <w:b/>
      <w:spacing w:val="-4"/>
      <w:sz w:val="24"/>
      <w:szCs w:val="24"/>
    </w:rPr>
  </w:style>
  <w:style w:type="paragraph" w:customStyle="1" w:styleId="9">
    <w:name w:val="9.图片标题"/>
    <w:basedOn w:val="a2"/>
    <w:link w:val="93"/>
    <w:autoRedefine/>
    <w:qFormat/>
    <w:rsid w:val="00FC5DD0"/>
    <w:pPr>
      <w:keepNext/>
      <w:numPr>
        <w:ilvl w:val="7"/>
        <w:numId w:val="4"/>
      </w:numPr>
      <w:topLinePunct w:val="0"/>
      <w:spacing w:after="160" w:line="240" w:lineRule="auto"/>
      <w:ind w:left="1021"/>
      <w:jc w:val="center"/>
    </w:pPr>
    <w:rPr>
      <w:rFonts w:ascii="Huawei Sans" w:eastAsia="方正兰亭黑简体" w:hAnsi="Huawei Sans"/>
      <w:b/>
      <w:spacing w:val="-4"/>
      <w:sz w:val="24"/>
      <w:szCs w:val="24"/>
    </w:rPr>
  </w:style>
  <w:style w:type="character" w:customStyle="1" w:styleId="93">
    <w:name w:val="9.图片标题 字符"/>
    <w:basedOn w:val="a3"/>
    <w:link w:val="9"/>
    <w:rsid w:val="00FC5DD0"/>
    <w:rPr>
      <w:rFonts w:ascii="Huawei Sans" w:eastAsia="方正兰亭黑简体" w:hAnsi="Huawei Sans" w:cs="微软雅黑"/>
      <w:b/>
      <w:spacing w:val="-4"/>
      <w:sz w:val="24"/>
      <w:szCs w:val="24"/>
    </w:rPr>
  </w:style>
  <w:style w:type="character" w:customStyle="1" w:styleId="5c">
    <w:name w:val="5.表格标题 字符"/>
    <w:basedOn w:val="a3"/>
    <w:link w:val="50"/>
    <w:rsid w:val="00FC5DD0"/>
    <w:rPr>
      <w:rFonts w:ascii="Huawei Sans" w:eastAsia="方正兰亭黑简体" w:hAnsi="Huawei Sans" w:cs="微软雅黑"/>
      <w:b/>
      <w:spacing w:val="-4"/>
      <w:sz w:val="24"/>
      <w:szCs w:val="24"/>
    </w:rPr>
  </w:style>
  <w:style w:type="paragraph" w:styleId="afffffb">
    <w:name w:val="No Spacing"/>
    <w:uiPriority w:val="1"/>
    <w:qFormat/>
    <w:rsid w:val="004A31D9"/>
    <w:pPr>
      <w:topLinePunct/>
      <w:adjustRightInd w:val="0"/>
      <w:snapToGrid w:val="0"/>
      <w:ind w:left="1134"/>
    </w:pPr>
    <w:rPr>
      <w:rFonts w:ascii="微软雅黑" w:eastAsia="微软雅黑" w:hAnsi="微软雅黑" w:cs="微软雅黑"/>
    </w:rPr>
  </w:style>
  <w:style w:type="character" w:styleId="afffffc">
    <w:name w:val="Intense Emphasis"/>
    <w:basedOn w:val="a3"/>
    <w:uiPriority w:val="21"/>
    <w:qFormat/>
    <w:rsid w:val="004A31D9"/>
    <w:rPr>
      <w:rFonts w:ascii="微软雅黑" w:eastAsia="微软雅黑" w:hAnsi="微软雅黑" w:cs="微软雅黑"/>
      <w:i/>
      <w:iCs/>
      <w:color w:val="4F81BD" w:themeColor="accent1"/>
    </w:rPr>
  </w:style>
  <w:style w:type="paragraph" w:styleId="afffffd">
    <w:name w:val="Quote"/>
    <w:basedOn w:val="a2"/>
    <w:next w:val="a2"/>
    <w:link w:val="afffffe"/>
    <w:uiPriority w:val="29"/>
    <w:qFormat/>
    <w:rsid w:val="004A31D9"/>
    <w:pPr>
      <w:spacing w:before="200" w:after="160"/>
      <w:ind w:left="864" w:right="864"/>
      <w:jc w:val="center"/>
    </w:pPr>
    <w:rPr>
      <w:i/>
      <w:iCs/>
      <w:color w:val="404040" w:themeColor="text1" w:themeTint="BF"/>
    </w:rPr>
  </w:style>
  <w:style w:type="character" w:customStyle="1" w:styleId="afffffe">
    <w:name w:val="引用 字符"/>
    <w:basedOn w:val="a3"/>
    <w:link w:val="afffffd"/>
    <w:uiPriority w:val="29"/>
    <w:rsid w:val="004A31D9"/>
    <w:rPr>
      <w:rFonts w:ascii="微软雅黑" w:eastAsia="微软雅黑" w:hAnsi="微软雅黑" w:cs="微软雅黑"/>
      <w:i/>
      <w:iCs/>
      <w:color w:val="404040" w:themeColor="text1" w:themeTint="BF"/>
    </w:rPr>
  </w:style>
  <w:style w:type="paragraph" w:styleId="affffff">
    <w:name w:val="Intense Quote"/>
    <w:basedOn w:val="a2"/>
    <w:next w:val="a2"/>
    <w:link w:val="affffff0"/>
    <w:autoRedefine/>
    <w:uiPriority w:val="30"/>
    <w:qFormat/>
    <w:rsid w:val="004A31D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f0">
    <w:name w:val="明显引用 字符"/>
    <w:basedOn w:val="a3"/>
    <w:link w:val="affffff"/>
    <w:uiPriority w:val="30"/>
    <w:rsid w:val="004A31D9"/>
    <w:rPr>
      <w:rFonts w:ascii="微软雅黑" w:eastAsia="微软雅黑" w:hAnsi="微软雅黑" w:cs="微软雅黑"/>
      <w:i/>
      <w:iCs/>
      <w:color w:val="4F81BD" w:themeColor="accent1"/>
    </w:rPr>
  </w:style>
  <w:style w:type="character" w:styleId="affffff1">
    <w:name w:val="Subtle Reference"/>
    <w:basedOn w:val="a3"/>
    <w:uiPriority w:val="31"/>
    <w:qFormat/>
    <w:rsid w:val="004A31D9"/>
    <w:rPr>
      <w:rFonts w:ascii="微软雅黑" w:eastAsia="微软雅黑" w:hAnsi="微软雅黑" w:cs="微软雅黑"/>
      <w:smallCaps/>
      <w:color w:val="5A5A5A" w:themeColor="text1" w:themeTint="A5"/>
    </w:rPr>
  </w:style>
  <w:style w:type="character" w:styleId="affffff2">
    <w:name w:val="Intense Reference"/>
    <w:basedOn w:val="a3"/>
    <w:uiPriority w:val="32"/>
    <w:qFormat/>
    <w:rsid w:val="004A31D9"/>
    <w:rPr>
      <w:rFonts w:ascii="微软雅黑" w:eastAsia="微软雅黑" w:hAnsi="微软雅黑" w:cs="微软雅黑"/>
      <w:b/>
      <w:bCs/>
      <w:smallCaps/>
      <w:color w:val="4F81BD" w:themeColor="accent1"/>
      <w:spacing w:val="5"/>
    </w:rPr>
  </w:style>
  <w:style w:type="character" w:styleId="affffff3">
    <w:name w:val="Book Title"/>
    <w:basedOn w:val="a3"/>
    <w:uiPriority w:val="33"/>
    <w:qFormat/>
    <w:rsid w:val="004A31D9"/>
    <w:rPr>
      <w:rFonts w:ascii="微软雅黑" w:eastAsia="微软雅黑" w:hAnsi="微软雅黑" w:cs="微软雅黑"/>
      <w:b/>
      <w:bCs/>
      <w:i/>
      <w:iCs/>
      <w:spacing w:val="5"/>
    </w:rPr>
  </w:style>
  <w:style w:type="character" w:customStyle="1" w:styleId="41">
    <w:name w:val="标题 4 字符"/>
    <w:aliases w:val="ALT+4 字符"/>
    <w:basedOn w:val="a3"/>
    <w:link w:val="4"/>
    <w:rsid w:val="00F73C6D"/>
    <w:rPr>
      <w:rFonts w:ascii="Huawei Sans" w:eastAsia="方正兰亭黑简体" w:hAnsi="Huawei Sans" w:cs="微软雅黑"/>
      <w:noProof/>
      <w:sz w:val="28"/>
      <w:szCs w:val="28"/>
    </w:rPr>
  </w:style>
  <w:style w:type="character" w:customStyle="1" w:styleId="52">
    <w:name w:val="标题 5 字符"/>
    <w:aliases w:val="ALT+5 字符"/>
    <w:basedOn w:val="a3"/>
    <w:link w:val="5"/>
    <w:rsid w:val="00F73C6D"/>
    <w:rPr>
      <w:rFonts w:ascii="Huawei Sans" w:eastAsia="方正兰亭黑简体" w:hAnsi="Huawei Sans" w:cs="微软雅黑"/>
      <w:noProof/>
      <w:sz w:val="24"/>
      <w:szCs w:val="24"/>
    </w:rPr>
  </w:style>
  <w:style w:type="character" w:customStyle="1" w:styleId="60">
    <w:name w:val="标题 6 字符"/>
    <w:basedOn w:val="a3"/>
    <w:link w:val="6"/>
    <w:semiHidden/>
    <w:rsid w:val="00F73C6D"/>
    <w:rPr>
      <w:rFonts w:ascii="Arial" w:eastAsia="黑体" w:hAnsi="Arial"/>
      <w:b/>
      <w:bCs/>
    </w:rPr>
  </w:style>
  <w:style w:type="character" w:customStyle="1" w:styleId="70">
    <w:name w:val="标题 7 字符"/>
    <w:basedOn w:val="a3"/>
    <w:link w:val="7"/>
    <w:rsid w:val="00F73C6D"/>
    <w:rPr>
      <w:rFonts w:ascii="Huawei Sans" w:eastAsia="方正兰亭黑简体" w:hAnsi="Huawei Sans" w:cs="微软雅黑"/>
      <w:b/>
      <w:sz w:val="44"/>
      <w:szCs w:val="44"/>
    </w:rPr>
  </w:style>
  <w:style w:type="character" w:customStyle="1" w:styleId="80">
    <w:name w:val="标题 8 字符"/>
    <w:basedOn w:val="a3"/>
    <w:link w:val="8"/>
    <w:rsid w:val="00F73C6D"/>
    <w:rPr>
      <w:rFonts w:ascii="Huawei Sans" w:eastAsia="方正兰亭黑简体" w:hAnsi="Huawei Sans"/>
      <w:bCs/>
      <w:noProof/>
      <w:sz w:val="36"/>
      <w:szCs w:val="36"/>
      <w:lang w:eastAsia="en-US"/>
    </w:rPr>
  </w:style>
  <w:style w:type="character" w:customStyle="1" w:styleId="91">
    <w:name w:val="标题 9 字符"/>
    <w:basedOn w:val="a3"/>
    <w:link w:val="90"/>
    <w:rsid w:val="00F73C6D"/>
    <w:rPr>
      <w:rFonts w:ascii="Huawei Sans" w:eastAsia="方正兰亭黑简体" w:hAnsi="Huawei Sans"/>
      <w:noProof/>
      <w:sz w:val="32"/>
      <w:szCs w:val="32"/>
    </w:rPr>
  </w:style>
  <w:style w:type="character" w:customStyle="1" w:styleId="HTML3">
    <w:name w:val="HTML 地址 字符"/>
    <w:basedOn w:val="a3"/>
    <w:link w:val="HTML2"/>
    <w:semiHidden/>
    <w:rsid w:val="00F73C6D"/>
    <w:rPr>
      <w:rFonts w:ascii="微软雅黑" w:eastAsia="微软雅黑" w:hAnsi="微软雅黑" w:cs="微软雅黑"/>
      <w:i/>
      <w:iCs/>
    </w:rPr>
  </w:style>
  <w:style w:type="character" w:customStyle="1" w:styleId="1Char1">
    <w:name w:val="标题 1 Char1"/>
    <w:aliases w:val="ALT+1 Char1"/>
    <w:uiPriority w:val="6"/>
    <w:rsid w:val="00F73C6D"/>
    <w:rPr>
      <w:b/>
      <w:bCs/>
      <w:kern w:val="2"/>
      <w:sz w:val="44"/>
      <w:szCs w:val="44"/>
    </w:rPr>
  </w:style>
  <w:style w:type="character" w:customStyle="1" w:styleId="4Char1">
    <w:name w:val="标题 4 Char1"/>
    <w:aliases w:val="ALT+4 Char1"/>
    <w:basedOn w:val="a3"/>
    <w:semiHidden/>
    <w:rsid w:val="00F73C6D"/>
    <w:rPr>
      <w:rFonts w:asciiTheme="majorHAnsi" w:eastAsiaTheme="majorEastAsia" w:hAnsiTheme="majorHAnsi" w:cstheme="majorBidi"/>
      <w:b/>
      <w:bCs/>
      <w:sz w:val="28"/>
      <w:szCs w:val="28"/>
    </w:rPr>
  </w:style>
  <w:style w:type="character" w:customStyle="1" w:styleId="HTMLa">
    <w:name w:val="HTML 预设格式 字符"/>
    <w:basedOn w:val="a3"/>
    <w:link w:val="HTML9"/>
    <w:semiHidden/>
    <w:rsid w:val="00F73C6D"/>
    <w:rPr>
      <w:rFonts w:ascii="Courier New" w:eastAsia="微软雅黑" w:hAnsi="Courier New" w:cs="Courier New"/>
    </w:rPr>
  </w:style>
  <w:style w:type="character" w:customStyle="1" w:styleId="af9">
    <w:name w:val="批注文字 字符"/>
    <w:basedOn w:val="a3"/>
    <w:link w:val="af8"/>
    <w:semiHidden/>
    <w:rsid w:val="00F73C6D"/>
    <w:rPr>
      <w:rFonts w:ascii="微软雅黑" w:eastAsia="微软雅黑" w:hAnsi="微软雅黑" w:cs="微软雅黑"/>
    </w:rPr>
  </w:style>
  <w:style w:type="character" w:customStyle="1" w:styleId="aff0">
    <w:name w:val="尾注文本 字符"/>
    <w:basedOn w:val="a3"/>
    <w:link w:val="aff"/>
    <w:semiHidden/>
    <w:rsid w:val="00F73C6D"/>
    <w:rPr>
      <w:rFonts w:ascii="微软雅黑" w:eastAsia="微软雅黑" w:hAnsi="微软雅黑" w:cs="微软雅黑"/>
    </w:rPr>
  </w:style>
  <w:style w:type="character" w:customStyle="1" w:styleId="af2">
    <w:name w:val="宏文本 字符"/>
    <w:basedOn w:val="a3"/>
    <w:link w:val="af1"/>
    <w:semiHidden/>
    <w:rsid w:val="00F73C6D"/>
    <w:rPr>
      <w:rFonts w:ascii="Courier New" w:hAnsi="Courier New" w:cs="Courier New"/>
      <w:kern w:val="2"/>
      <w:sz w:val="24"/>
      <w:szCs w:val="24"/>
    </w:rPr>
  </w:style>
  <w:style w:type="character" w:customStyle="1" w:styleId="a9">
    <w:name w:val="标题 字符"/>
    <w:basedOn w:val="a3"/>
    <w:link w:val="a8"/>
    <w:rsid w:val="00F73C6D"/>
    <w:rPr>
      <w:rFonts w:ascii="Arial" w:eastAsia="微软雅黑" w:hAnsi="Arial" w:cs="微软雅黑"/>
      <w:b/>
      <w:bCs/>
      <w:sz w:val="32"/>
      <w:szCs w:val="32"/>
    </w:rPr>
  </w:style>
  <w:style w:type="character" w:customStyle="1" w:styleId="afff0">
    <w:name w:val="结束语 字符"/>
    <w:basedOn w:val="a3"/>
    <w:link w:val="afff"/>
    <w:semiHidden/>
    <w:rsid w:val="00F73C6D"/>
    <w:rPr>
      <w:rFonts w:ascii="微软雅黑" w:eastAsia="微软雅黑" w:hAnsi="微软雅黑" w:cs="微软雅黑"/>
    </w:rPr>
  </w:style>
  <w:style w:type="character" w:customStyle="1" w:styleId="afff7">
    <w:name w:val="签名 字符"/>
    <w:basedOn w:val="a3"/>
    <w:link w:val="afff6"/>
    <w:semiHidden/>
    <w:rsid w:val="00F73C6D"/>
    <w:rPr>
      <w:rFonts w:ascii="微软雅黑" w:eastAsia="微软雅黑" w:hAnsi="微软雅黑" w:cs="微软雅黑"/>
    </w:rPr>
  </w:style>
  <w:style w:type="character" w:customStyle="1" w:styleId="affff4">
    <w:name w:val="正文文本 字符"/>
    <w:basedOn w:val="a3"/>
    <w:link w:val="affff3"/>
    <w:semiHidden/>
    <w:rsid w:val="00F73C6D"/>
    <w:rPr>
      <w:rFonts w:ascii="微软雅黑" w:eastAsia="微软雅黑" w:hAnsi="微软雅黑" w:cs="微软雅黑"/>
    </w:rPr>
  </w:style>
  <w:style w:type="character" w:customStyle="1" w:styleId="affff8">
    <w:name w:val="正文文本缩进 字符"/>
    <w:basedOn w:val="a3"/>
    <w:link w:val="affff7"/>
    <w:semiHidden/>
    <w:rsid w:val="00F73C6D"/>
    <w:rPr>
      <w:rFonts w:ascii="微软雅黑" w:eastAsia="微软雅黑" w:hAnsi="微软雅黑" w:cs="微软雅黑"/>
    </w:rPr>
  </w:style>
  <w:style w:type="character" w:customStyle="1" w:styleId="afffe">
    <w:name w:val="信息标题 字符"/>
    <w:basedOn w:val="a3"/>
    <w:link w:val="afffd"/>
    <w:semiHidden/>
    <w:rsid w:val="00F73C6D"/>
    <w:rPr>
      <w:rFonts w:ascii="Arial" w:eastAsia="微软雅黑" w:hAnsi="Arial" w:cs="微软雅黑"/>
      <w:shd w:val="pct20" w:color="auto" w:fill="auto"/>
    </w:rPr>
  </w:style>
  <w:style w:type="character" w:customStyle="1" w:styleId="affd">
    <w:name w:val="副标题 字符"/>
    <w:basedOn w:val="a3"/>
    <w:link w:val="affc"/>
    <w:rsid w:val="00F73C6D"/>
    <w:rPr>
      <w:rFonts w:ascii="Arial" w:eastAsia="微软雅黑" w:hAnsi="Arial" w:cs="微软雅黑"/>
      <w:b/>
      <w:bCs/>
      <w:kern w:val="28"/>
      <w:sz w:val="32"/>
      <w:szCs w:val="32"/>
    </w:rPr>
  </w:style>
  <w:style w:type="character" w:customStyle="1" w:styleId="aff6">
    <w:name w:val="称呼 字符"/>
    <w:basedOn w:val="a3"/>
    <w:link w:val="aff5"/>
    <w:semiHidden/>
    <w:rsid w:val="00F73C6D"/>
    <w:rPr>
      <w:rFonts w:ascii="微软雅黑" w:eastAsia="微软雅黑" w:hAnsi="微软雅黑" w:cs="微软雅黑"/>
    </w:rPr>
  </w:style>
  <w:style w:type="character" w:customStyle="1" w:styleId="afffa">
    <w:name w:val="日期 字符"/>
    <w:basedOn w:val="a3"/>
    <w:link w:val="afff9"/>
    <w:semiHidden/>
    <w:rsid w:val="00F73C6D"/>
    <w:rPr>
      <w:rFonts w:ascii="微软雅黑" w:eastAsia="微软雅黑" w:hAnsi="微软雅黑" w:cs="微软雅黑"/>
    </w:rPr>
  </w:style>
  <w:style w:type="character" w:customStyle="1" w:styleId="affff6">
    <w:name w:val="正文文本首行缩进 字符"/>
    <w:basedOn w:val="affff4"/>
    <w:link w:val="affff5"/>
    <w:semiHidden/>
    <w:rsid w:val="00F73C6D"/>
    <w:rPr>
      <w:rFonts w:ascii="微软雅黑" w:eastAsia="微软雅黑" w:hAnsi="微软雅黑" w:cs="微软雅黑"/>
    </w:rPr>
  </w:style>
  <w:style w:type="character" w:customStyle="1" w:styleId="2f0">
    <w:name w:val="正文文本首行缩进 2 字符"/>
    <w:basedOn w:val="affff8"/>
    <w:link w:val="2f"/>
    <w:semiHidden/>
    <w:rsid w:val="00F73C6D"/>
    <w:rPr>
      <w:rFonts w:ascii="微软雅黑" w:eastAsia="微软雅黑" w:hAnsi="微软雅黑" w:cs="微软雅黑"/>
    </w:rPr>
  </w:style>
  <w:style w:type="character" w:customStyle="1" w:styleId="affffb">
    <w:name w:val="注释标题 字符"/>
    <w:basedOn w:val="a3"/>
    <w:link w:val="affffa"/>
    <w:semiHidden/>
    <w:rsid w:val="00F73C6D"/>
    <w:rPr>
      <w:rFonts w:ascii="微软雅黑" w:eastAsia="微软雅黑" w:hAnsi="微软雅黑" w:cs="微软雅黑"/>
    </w:rPr>
  </w:style>
  <w:style w:type="character" w:customStyle="1" w:styleId="2f2">
    <w:name w:val="正文文本 2 字符"/>
    <w:basedOn w:val="a3"/>
    <w:link w:val="2f1"/>
    <w:semiHidden/>
    <w:rsid w:val="00F73C6D"/>
    <w:rPr>
      <w:rFonts w:ascii="微软雅黑" w:eastAsia="微软雅黑" w:hAnsi="微软雅黑" w:cs="微软雅黑"/>
    </w:rPr>
  </w:style>
  <w:style w:type="character" w:customStyle="1" w:styleId="3f0">
    <w:name w:val="正文文本 3 字符"/>
    <w:basedOn w:val="a3"/>
    <w:link w:val="3f"/>
    <w:semiHidden/>
    <w:rsid w:val="00F73C6D"/>
    <w:rPr>
      <w:rFonts w:ascii="微软雅黑" w:eastAsia="微软雅黑" w:hAnsi="微软雅黑" w:cs="微软雅黑"/>
      <w:sz w:val="16"/>
      <w:szCs w:val="16"/>
    </w:rPr>
  </w:style>
  <w:style w:type="character" w:customStyle="1" w:styleId="2f4">
    <w:name w:val="正文文本缩进 2 字符"/>
    <w:basedOn w:val="a3"/>
    <w:link w:val="2f3"/>
    <w:semiHidden/>
    <w:rsid w:val="00F73C6D"/>
    <w:rPr>
      <w:rFonts w:ascii="微软雅黑" w:eastAsia="微软雅黑" w:hAnsi="微软雅黑" w:cs="微软雅黑"/>
    </w:rPr>
  </w:style>
  <w:style w:type="character" w:customStyle="1" w:styleId="3f2">
    <w:name w:val="正文文本缩进 3 字符"/>
    <w:basedOn w:val="a3"/>
    <w:link w:val="3f1"/>
    <w:semiHidden/>
    <w:rsid w:val="00F73C6D"/>
    <w:rPr>
      <w:rFonts w:ascii="微软雅黑" w:eastAsia="微软雅黑" w:hAnsi="微软雅黑" w:cs="微软雅黑"/>
      <w:sz w:val="16"/>
      <w:szCs w:val="16"/>
    </w:rPr>
  </w:style>
  <w:style w:type="character" w:customStyle="1" w:styleId="ad">
    <w:name w:val="文档结构图 字符"/>
    <w:basedOn w:val="a3"/>
    <w:link w:val="ac"/>
    <w:semiHidden/>
    <w:rsid w:val="00F73C6D"/>
    <w:rPr>
      <w:rFonts w:ascii="微软雅黑" w:eastAsia="微软雅黑" w:hAnsi="微软雅黑" w:cs="微软雅黑"/>
      <w:shd w:val="clear" w:color="auto" w:fill="000080"/>
    </w:rPr>
  </w:style>
  <w:style w:type="character" w:customStyle="1" w:styleId="aff8">
    <w:name w:val="纯文本 字符"/>
    <w:basedOn w:val="a3"/>
    <w:link w:val="aff7"/>
    <w:semiHidden/>
    <w:rsid w:val="00F73C6D"/>
    <w:rPr>
      <w:rFonts w:ascii="宋体" w:eastAsia="微软雅黑" w:hAnsi="Courier New" w:cs="Courier New"/>
    </w:rPr>
  </w:style>
  <w:style w:type="character" w:customStyle="1" w:styleId="affb">
    <w:name w:val="电子邮件签名 字符"/>
    <w:basedOn w:val="a3"/>
    <w:link w:val="affa"/>
    <w:semiHidden/>
    <w:rsid w:val="00F73C6D"/>
    <w:rPr>
      <w:rFonts w:ascii="微软雅黑" w:eastAsia="微软雅黑" w:hAnsi="微软雅黑" w:cs="微软雅黑"/>
    </w:rPr>
  </w:style>
  <w:style w:type="character" w:customStyle="1" w:styleId="afc">
    <w:name w:val="批注主题 字符"/>
    <w:basedOn w:val="af9"/>
    <w:link w:val="afb"/>
    <w:semiHidden/>
    <w:rsid w:val="00F73C6D"/>
    <w:rPr>
      <w:rFonts w:ascii="微软雅黑" w:eastAsia="微软雅黑" w:hAnsi="微软雅黑" w:cs="微软雅黑"/>
      <w:b/>
      <w:bCs/>
    </w:rPr>
  </w:style>
  <w:style w:type="character" w:customStyle="1" w:styleId="af7">
    <w:name w:val="批注框文本 字符"/>
    <w:basedOn w:val="a3"/>
    <w:link w:val="af6"/>
    <w:semiHidden/>
    <w:rsid w:val="00F73C6D"/>
    <w:rPr>
      <w:rFonts w:ascii="微软雅黑" w:eastAsia="微软雅黑" w:hAnsi="微软雅黑" w:cs="微软雅黑"/>
      <w:sz w:val="18"/>
      <w:szCs w:val="18"/>
    </w:rPr>
  </w:style>
  <w:style w:type="paragraph" w:customStyle="1" w:styleId="affffff4">
    <w:name w:val="英文名称"/>
    <w:rsid w:val="00F73C6D"/>
    <w:pPr>
      <w:widowControl w:val="0"/>
      <w:jc w:val="both"/>
    </w:pPr>
    <w:rPr>
      <w:rFonts w:ascii="Arial Unicode MS" w:eastAsia="Arial Unicode MS" w:hAnsi="Arial Unicode MS" w:cs="Arial Unicode MS"/>
      <w:color w:val="000000"/>
      <w:kern w:val="2"/>
      <w:sz w:val="24"/>
      <w:szCs w:val="24"/>
      <w:u w:color="000000"/>
    </w:rPr>
  </w:style>
  <w:style w:type="character" w:customStyle="1" w:styleId="Char1">
    <w:name w:val="页眉 Char1"/>
    <w:basedOn w:val="a3"/>
    <w:semiHidden/>
    <w:rsid w:val="00F73C6D"/>
    <w:rPr>
      <w:rFonts w:ascii="微软雅黑" w:eastAsia="微软雅黑" w:hAnsi="微软雅黑" w:cs="微软雅黑" w:hint="eastAsia"/>
      <w:sz w:val="18"/>
      <w:szCs w:val="18"/>
    </w:rPr>
  </w:style>
  <w:style w:type="character" w:customStyle="1" w:styleId="keyword">
    <w:name w:val="keyword"/>
    <w:rsid w:val="00F73C6D"/>
  </w:style>
  <w:style w:type="character" w:customStyle="1" w:styleId="operator">
    <w:name w:val="operator"/>
    <w:rsid w:val="00F73C6D"/>
  </w:style>
  <w:style w:type="character" w:customStyle="1" w:styleId="number">
    <w:name w:val="number"/>
    <w:rsid w:val="00F73C6D"/>
  </w:style>
  <w:style w:type="character" w:customStyle="1" w:styleId="variable">
    <w:name w:val="variable"/>
    <w:rsid w:val="00F73C6D"/>
  </w:style>
  <w:style w:type="character" w:customStyle="1" w:styleId="comment">
    <w:name w:val="comment"/>
    <w:rsid w:val="00F73C6D"/>
  </w:style>
  <w:style w:type="character" w:customStyle="1" w:styleId="apple-converted-space">
    <w:name w:val="apple-converted-space"/>
    <w:rsid w:val="00F73C6D"/>
  </w:style>
  <w:style w:type="character" w:customStyle="1" w:styleId="1f1">
    <w:name w:val="未处理的提及1"/>
    <w:uiPriority w:val="99"/>
    <w:semiHidden/>
    <w:rsid w:val="00F73C6D"/>
    <w:rPr>
      <w:color w:val="605E5C"/>
      <w:shd w:val="clear" w:color="auto" w:fill="E1DFDD"/>
    </w:rPr>
  </w:style>
  <w:style w:type="character" w:customStyle="1" w:styleId="affffff5">
    <w:name w:val="页眉 字符"/>
    <w:rsid w:val="00F73C6D"/>
    <w:rPr>
      <w:kern w:val="2"/>
      <w:sz w:val="18"/>
      <w:szCs w:val="18"/>
    </w:rPr>
  </w:style>
  <w:style w:type="character" w:customStyle="1" w:styleId="3f4">
    <w:name w:val="标题 3 字符"/>
    <w:semiHidden/>
    <w:rsid w:val="00F73C6D"/>
    <w:rPr>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9732026">
      <w:bodyDiv w:val="1"/>
      <w:marLeft w:val="0"/>
      <w:marRight w:val="0"/>
      <w:marTop w:val="0"/>
      <w:marBottom w:val="0"/>
      <w:divBdr>
        <w:top w:val="none" w:sz="0" w:space="0" w:color="auto"/>
        <w:left w:val="none" w:sz="0" w:space="0" w:color="auto"/>
        <w:bottom w:val="none" w:sz="0" w:space="0" w:color="auto"/>
        <w:right w:val="none" w:sz="0" w:space="0" w:color="auto"/>
      </w:divBdr>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openeuler.org/zh/docs/20.03_LTS/docs/Virtualization/virtualization.html" TargetMode="External"/><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base64.us/" TargetMode="External"/><Relationship Id="rId58" Type="http://schemas.openxmlformats.org/officeDocument/2006/relationships/image" Target="media/image41.jpe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customXml" Target="../customXml/item4.xml"/><Relationship Id="rId61" Type="http://schemas.openxmlformats.org/officeDocument/2006/relationships/image" Target="media/image43.jpeg"/><Relationship Id="rId82" Type="http://schemas.openxmlformats.org/officeDocument/2006/relationships/header" Target="header2.xml"/><Relationship Id="rId19" Type="http://schemas.openxmlformats.org/officeDocument/2006/relationships/image" Target="media/image5.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jpeg"/><Relationship Id="rId64" Type="http://schemas.openxmlformats.org/officeDocument/2006/relationships/image" Target="media/image44.emf"/><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4.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https://img-blog.csdnimg.cn/20190318151935205.jpg?x-oss-process=image/watermark,type_ZmFuZ3poZW5naGVpdGk,shadow_10,text_aHR0cHM6Ly9ibG9nLmNzZG4ubmV0L3doYXRkYXk=,size_16,color_FFFFFF,t_70" TargetMode="External"/><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http://my.csdn.net/uploads/201204/10/1334044170_5136.jpg" TargetMode="External"/><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http://static.oschina.net/uploads/space/2014/0515/131136_f1gJ_182939.png" TargetMode="External"/><Relationship Id="rId65" Type="http://schemas.openxmlformats.org/officeDocument/2006/relationships/oleObject" Target="embeddings/oleObject3.bin"/><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oleObject" Target="embeddings/oleObject1.bin"/><Relationship Id="rId39" Type="http://schemas.openxmlformats.org/officeDocument/2006/relationships/image" Target="media/image25.emf"/><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5.png"/><Relationship Id="rId7" Type="http://schemas.openxmlformats.org/officeDocument/2006/relationships/styles" Target="styles.xml"/><Relationship Id="rId71" Type="http://schemas.openxmlformats.org/officeDocument/2006/relationships/image" Target="media/image50.png"/><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oleObject" Target="embeddings/oleObject2.bin"/><Relationship Id="rId45" Type="http://schemas.openxmlformats.org/officeDocument/2006/relationships/image" Target="media/image30.png"/><Relationship Id="rId66"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3.xml><?xml version="1.0" encoding="utf-8"?>
<ds:datastoreItem xmlns:ds="http://schemas.openxmlformats.org/officeDocument/2006/customXml" ds:itemID="{45D7D905-E2AE-4379-91E5-B62BCFCA4D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0524E4DE-EFBD-4DCA-9CAB-93AEB3F79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Template>
  <TotalTime>2715</TotalTime>
  <Pages>1</Pages>
  <Words>16226</Words>
  <Characters>92490</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Huawei Technologies Co.,Ltd.</Company>
  <LinksUpToDate>false</LinksUpToDate>
  <CharactersWithSpaces>108500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13910702762@139.com</cp:lastModifiedBy>
  <cp:revision>318</cp:revision>
  <cp:lastPrinted>2021-01-05T07:20:00Z</cp:lastPrinted>
  <dcterms:created xsi:type="dcterms:W3CDTF">2018-07-11T01:34:00Z</dcterms:created>
  <dcterms:modified xsi:type="dcterms:W3CDTF">2022-03-03T16:11:00Z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(3)UuBuKzr7r+nGGbnSjlERe2UH0kHRfLAgJPkA3LMOQQ10Ho2W8BKlVA1vcoKV2Fyv57Vk5KiW
FVdGj+xuFw+hHld/qLQXxRDSnpEzCJmLgaorYrTHNmNxl43wecO5TLucTBX1UaLuTZgYRGHT
/6khwOsbIRUHFWbM8JrsiPgY3N4G4Lh7KkfpK9qdZvV/KDg5thxlDqc7UAUFa/ceXeeaVg4z
XzcEOSP8mfgu7HhKBr</vt:lpwstr>
  </property>
  <property fmtid="{D5CDD505-2E9C-101B-9397-08002B2CF9AE}" pid="15" name="_2015_ms_pID_7253431">
    <vt:lpwstr>sNMA26SJTlURO4vIqRso1tf+ywHgNPEwftQ309wnH+ToDn2AkJBS2W
pP9lLdxwSGX1gJtO/n/k+rlDV50CCTC/LjA9HV2Z7YpfO2Sz6nYnVSwKalHOlJdC2w0xHnNe
X7yEdPPrhX6WAr9FMViW71skdpn/yqWNmzLkAJA3TtiwTyJMr1X1GrrZorbf//6zgkBu2GGX
cZKjYj2iTTzJIyZscE+0HkjaEJYxlU4CNakR</vt:lpwstr>
  </property>
  <property fmtid="{D5CDD505-2E9C-101B-9397-08002B2CF9AE}" pid="16" name="ContentTypeId">
    <vt:lpwstr>0x010100CC226774B8D87F4D92D9D1F6859ED44E</vt:lpwstr>
  </property>
  <property fmtid="{D5CDD505-2E9C-101B-9397-08002B2CF9AE}" pid="17" name="_2015_ms_pID_7253432">
    <vt:lpwstr>kw==</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1574825726</vt:lpwstr>
  </property>
</Properties>
</file>